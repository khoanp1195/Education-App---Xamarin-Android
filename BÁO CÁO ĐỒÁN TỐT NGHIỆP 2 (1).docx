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BB2005" w14:textId="381A0AD9" w:rsidR="00A34030" w:rsidRDefault="0055765E" w:rsidP="00245D9F">
      <w:pPr>
        <w:jc w:val="center"/>
        <w:rPr>
          <w:color w:val="4F81BD" w:themeColor="accent1"/>
          <w:sz w:val="52"/>
          <w:szCs w:val="52"/>
        </w:rPr>
      </w:pPr>
      <w:r>
        <w:rPr>
          <w:b/>
          <w:noProof/>
          <w:sz w:val="44"/>
        </w:rPr>
        <mc:AlternateContent>
          <mc:Choice Requires="wps">
            <w:drawing>
              <wp:anchor distT="0" distB="0" distL="114300" distR="114300" simplePos="0" relativeHeight="252382208" behindDoc="0" locked="0" layoutInCell="1" allowOverlap="1" wp14:anchorId="2CCC669F" wp14:editId="07217AB1">
                <wp:simplePos x="0" y="0"/>
                <wp:positionH relativeFrom="column">
                  <wp:posOffset>749935</wp:posOffset>
                </wp:positionH>
                <wp:positionV relativeFrom="paragraph">
                  <wp:posOffset>1439348</wp:posOffset>
                </wp:positionV>
                <wp:extent cx="4485005" cy="1257300"/>
                <wp:effectExtent l="19050" t="19050" r="20320" b="1905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5005" cy="1257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6CA2516"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 xml:space="preserve">BÁO CÁO </w:t>
                            </w:r>
                          </w:p>
                          <w:p w14:paraId="53FD9256"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THỰC TẬP TỐT NGHIỆP</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CC669F" id="_x0000_t202" coordsize="21600,21600" o:spt="202" path="m,l,21600r21600,l21600,xe">
                <v:stroke joinstyle="miter"/>
                <v:path gradientshapeok="t" o:connecttype="rect"/>
              </v:shapetype>
              <v:shape id="Text Box 17" o:spid="_x0000_s1026" type="#_x0000_t202" style="position:absolute;left:0;text-align:left;margin-left:59.05pt;margin-top:113.35pt;width:353.15pt;height:99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" filled="f" stroked="f">
                <v:stroke joinstyle="round"/>
                <o:lock v:ext="edit" shapetype="t"/>
                <v:textbox style="mso-fit-shape-to-text:t">
                  <w:txbxContent>
                    <w:p w14:paraId="46CA2516"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 xml:space="preserve">BÁO CÁO </w:t>
                      </w:r>
                    </w:p>
                    <w:p w14:paraId="53FD9256"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THỰC TẬP TỐT NGHIỆP</w:t>
                      </w:r>
                    </w:p>
                  </w:txbxContent>
                </v:textbox>
              </v:shape>
            </w:pict>
          </mc:Fallback>
        </mc:AlternateContent>
      </w:r>
    </w:p>
    <w:p w14:paraId="4CDA3965" w14:textId="3B161FC1" w:rsidR="00A34030" w:rsidRDefault="00A34030" w:rsidP="00245D9F">
      <w:pPr>
        <w:jc w:val="center"/>
        <w:rPr>
          <w:color w:val="4F81BD" w:themeColor="accent1"/>
          <w:sz w:val="52"/>
          <w:szCs w:val="52"/>
        </w:rPr>
      </w:pPr>
    </w:p>
    <w:tbl>
      <w:tblPr>
        <w:tblpPr w:leftFromText="180" w:rightFromText="180" w:vertAnchor="page" w:horzAnchor="margin" w:tblpY="886"/>
        <w:tblW w:w="9640" w:type="dxa"/>
        <w:tblLayout w:type="fixed"/>
        <w:tblCellMar>
          <w:left w:w="0" w:type="dxa"/>
          <w:right w:w="0" w:type="dxa"/>
        </w:tblCellMar>
        <w:tblLook w:val="04A0" w:firstRow="1" w:lastRow="0" w:firstColumn="1" w:lastColumn="0" w:noHBand="0" w:noVBand="1"/>
      </w:tblPr>
      <w:tblGrid>
        <w:gridCol w:w="9640"/>
      </w:tblGrid>
      <w:tr w:rsidR="005349AA" w14:paraId="1E391280" w14:textId="77777777" w:rsidTr="008A617A">
        <w:trPr>
          <w:cantSplit/>
        </w:trPr>
        <w:tc>
          <w:tcPr>
            <w:tcW w:w="9640" w:type="dxa"/>
          </w:tcPr>
          <w:bookmarkStart w:id="0" w:name="_Hlk104295461"/>
          <w:bookmarkEnd w:id="0"/>
          <w:p w14:paraId="3F5DE818" w14:textId="77777777" w:rsidR="005349AA" w:rsidRDefault="005349AA" w:rsidP="008A617A">
            <w:pPr>
              <w:spacing w:line="360" w:lineRule="auto"/>
              <w:jc w:val="center"/>
            </w:pPr>
            <w:r>
              <w:rPr>
                <w:noProof/>
              </w:rPr>
              <mc:AlternateContent>
                <mc:Choice Requires="wps">
                  <w:drawing>
                    <wp:anchor distT="0" distB="0" distL="114300" distR="114300" simplePos="0" relativeHeight="252201984" behindDoc="0" locked="0" layoutInCell="0" allowOverlap="1" wp14:anchorId="4E557F87" wp14:editId="410A399B">
                      <wp:simplePos x="0" y="0"/>
                      <wp:positionH relativeFrom="column">
                        <wp:posOffset>-275590</wp:posOffset>
                      </wp:positionH>
                      <wp:positionV relativeFrom="paragraph">
                        <wp:posOffset>43180</wp:posOffset>
                      </wp:positionV>
                      <wp:extent cx="6309995" cy="9255125"/>
                      <wp:effectExtent l="4445" t="4445" r="10160" b="635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ln>
                              <a:effec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AC75778" id="Rectangle 6" o:spid="_x0000_s1026" style="position:absolute;margin-left:-21.7pt;margin-top:3.4pt;width:496.85pt;height:728.7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" o:allowincell="f" filled="f"/>
                  </w:pict>
                </mc:Fallback>
              </mc:AlternateContent>
            </w:r>
            <w:r>
              <w:rPr>
                <w:noProof/>
              </w:rPr>
              <mc:AlternateContent>
                <mc:Choice Requires="wps">
                  <w:drawing>
                    <wp:anchor distT="0" distB="0" distL="114300" distR="114300" simplePos="0" relativeHeight="252203008" behindDoc="1" locked="0" layoutInCell="0" allowOverlap="1" wp14:anchorId="4050C7CD" wp14:editId="760DCACD">
                      <wp:simplePos x="0" y="0"/>
                      <wp:positionH relativeFrom="column">
                        <wp:posOffset>-224790</wp:posOffset>
                      </wp:positionH>
                      <wp:positionV relativeFrom="paragraph">
                        <wp:posOffset>-4445</wp:posOffset>
                      </wp:positionV>
                      <wp:extent cx="6224905" cy="9348470"/>
                      <wp:effectExtent l="4445" t="5080" r="19050" b="1905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ln>
                              <a:effec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C2D44E" id="Rectangle 7" o:spid="_x0000_s1026" style="position:absolute;margin-left:-17.7pt;margin-top:-.35pt;width:490.15pt;height:736.1pt;z-index:-25111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" o:allowincell="f" filled="f"/>
                  </w:pict>
                </mc:Fallback>
              </mc:AlternateContent>
            </w:r>
          </w:p>
          <w:p w14:paraId="109DC1AE" w14:textId="77777777" w:rsidR="005349AA" w:rsidRPr="00D83EC4" w:rsidRDefault="005349AA" w:rsidP="008A617A">
            <w:pPr>
              <w:spacing w:after="0" w:line="240" w:lineRule="auto"/>
              <w:jc w:val="center"/>
              <w:rPr>
                <w:b/>
                <w:bCs/>
                <w:sz w:val="28"/>
                <w:szCs w:val="28"/>
              </w:rPr>
            </w:pPr>
            <w:bookmarkStart w:id="1" w:name="_Toc32497"/>
            <w:bookmarkStart w:id="2" w:name="_Toc60170838"/>
            <w:bookmarkStart w:id="3" w:name="_Toc24137"/>
            <w:bookmarkStart w:id="4" w:name="_Toc59614369"/>
            <w:bookmarkStart w:id="5" w:name="_Toc3751"/>
            <w:bookmarkStart w:id="6" w:name="_Toc17591"/>
            <w:bookmarkStart w:id="7" w:name="_Toc22754"/>
            <w:bookmarkStart w:id="8" w:name="_Toc20886"/>
            <w:bookmarkStart w:id="9" w:name="_Toc89284517"/>
            <w:bookmarkStart w:id="10" w:name="_Toc89284563"/>
            <w:bookmarkStart w:id="11" w:name="_Toc89626919"/>
            <w:bookmarkStart w:id="12" w:name="_Toc89627555"/>
            <w:bookmarkStart w:id="13" w:name="_Toc89628393"/>
            <w:bookmarkStart w:id="14" w:name="_Toc89630982"/>
            <w:bookmarkStart w:id="15" w:name="_Toc89693214"/>
            <w:bookmarkStart w:id="16" w:name="_Toc89694219"/>
            <w:bookmarkStart w:id="17" w:name="_Toc89767637"/>
            <w:bookmarkStart w:id="18" w:name="_Toc89767831"/>
            <w:r w:rsidRPr="00D83EC4">
              <w:rPr>
                <w:b/>
                <w:sz w:val="28"/>
                <w:szCs w:val="28"/>
              </w:rPr>
              <w:t>BỘ GIÁO DỤC VÀ ĐÀO TẠO</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F1BE557" w14:textId="77777777" w:rsidR="005349AA" w:rsidRPr="00D83EC4" w:rsidRDefault="005349AA" w:rsidP="008A617A">
            <w:pPr>
              <w:spacing w:after="0" w:line="240" w:lineRule="auto"/>
              <w:jc w:val="center"/>
              <w:rPr>
                <w:b/>
                <w:bCs/>
                <w:sz w:val="28"/>
                <w:szCs w:val="28"/>
              </w:rPr>
            </w:pPr>
            <w:bookmarkStart w:id="19" w:name="_Toc4969"/>
            <w:bookmarkStart w:id="20" w:name="_Toc27470"/>
            <w:bookmarkStart w:id="21" w:name="_Toc60170839"/>
            <w:bookmarkStart w:id="22" w:name="_Toc24641"/>
            <w:bookmarkStart w:id="23" w:name="_Toc18151"/>
            <w:bookmarkStart w:id="24" w:name="_Toc18906"/>
            <w:bookmarkStart w:id="25" w:name="_Toc20445"/>
            <w:bookmarkStart w:id="26" w:name="_Toc59614370"/>
            <w:bookmarkStart w:id="27" w:name="_Toc89284518"/>
            <w:bookmarkStart w:id="28" w:name="_Toc89284564"/>
            <w:bookmarkStart w:id="29" w:name="_Toc89626920"/>
            <w:bookmarkStart w:id="30" w:name="_Toc89627556"/>
            <w:bookmarkStart w:id="31" w:name="_Toc89628394"/>
            <w:bookmarkStart w:id="32" w:name="_Toc89630983"/>
            <w:bookmarkStart w:id="33" w:name="_Toc89693215"/>
            <w:bookmarkStart w:id="34" w:name="_Toc89694220"/>
            <w:bookmarkStart w:id="35" w:name="_Toc89767638"/>
            <w:bookmarkStart w:id="36" w:name="_Toc89767832"/>
            <w:r w:rsidRPr="00D83EC4">
              <w:rPr>
                <w:b/>
                <w:sz w:val="28"/>
                <w:szCs w:val="28"/>
              </w:rPr>
              <w:t>TRƯỜNG ĐẠI HỌC HOA SEN</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C39E5C4" w14:textId="77777777" w:rsidR="005349AA" w:rsidRPr="00D83EC4" w:rsidRDefault="005349AA" w:rsidP="008A617A">
            <w:pPr>
              <w:spacing w:after="0" w:line="240" w:lineRule="auto"/>
              <w:jc w:val="center"/>
              <w:rPr>
                <w:b/>
                <w:bCs/>
                <w:sz w:val="28"/>
                <w:szCs w:val="28"/>
              </w:rPr>
            </w:pPr>
            <w:r w:rsidRPr="00D83EC4">
              <w:rPr>
                <w:b/>
                <w:sz w:val="28"/>
                <w:szCs w:val="28"/>
              </w:rPr>
              <w:t>KHOA CÔNG NGHỆ THÔNG TIN</w:t>
            </w:r>
          </w:p>
          <w:p w14:paraId="14305BA9" w14:textId="77777777" w:rsidR="005349AA" w:rsidRDefault="005349AA" w:rsidP="008A617A">
            <w:pPr>
              <w:spacing w:line="360" w:lineRule="auto"/>
            </w:pPr>
          </w:p>
        </w:tc>
      </w:tr>
    </w:tbl>
    <w:p w14:paraId="0E878382" w14:textId="1106DD75" w:rsidR="005349AA" w:rsidRDefault="005349AA" w:rsidP="005349AA">
      <w:pPr>
        <w:spacing w:line="360" w:lineRule="auto"/>
        <w:jc w:val="center"/>
      </w:pPr>
    </w:p>
    <w:p w14:paraId="7FCCBEE1" w14:textId="62D247D1" w:rsidR="005349AA" w:rsidRDefault="005349AA" w:rsidP="005349AA">
      <w:pPr>
        <w:spacing w:line="360" w:lineRule="auto"/>
        <w:jc w:val="both"/>
        <w:rPr>
          <w:b/>
          <w:sz w:val="44"/>
        </w:rPr>
      </w:pPr>
    </w:p>
    <w:p w14:paraId="6CC3C7D4" w14:textId="06272A5D" w:rsidR="005349AA" w:rsidRDefault="005349AA" w:rsidP="005349AA">
      <w:pPr>
        <w:spacing w:line="360" w:lineRule="auto"/>
        <w:jc w:val="center"/>
        <w:rPr>
          <w:b/>
          <w:sz w:val="44"/>
        </w:rPr>
      </w:pPr>
    </w:p>
    <w:p w14:paraId="06E0159D" w14:textId="77777777" w:rsidR="005349AA" w:rsidRDefault="005349AA" w:rsidP="005349AA">
      <w:pPr>
        <w:tabs>
          <w:tab w:val="left" w:pos="360"/>
          <w:tab w:val="left" w:pos="3240"/>
        </w:tabs>
        <w:spacing w:after="120" w:line="360" w:lineRule="auto"/>
        <w:rPr>
          <w:b/>
        </w:rPr>
      </w:pPr>
    </w:p>
    <w:p w14:paraId="5DA9DDD5" w14:textId="0BAC2474" w:rsidR="005349AA" w:rsidRDefault="005349AA" w:rsidP="00857B2C">
      <w:pPr>
        <w:tabs>
          <w:tab w:val="left" w:pos="360"/>
          <w:tab w:val="left" w:pos="3240"/>
        </w:tabs>
        <w:spacing w:after="120" w:line="360" w:lineRule="auto"/>
        <w:jc w:val="both"/>
        <w:rPr>
          <w:b/>
        </w:rPr>
      </w:pPr>
    </w:p>
    <w:p w14:paraId="58B01E40" w14:textId="120B3D9C" w:rsidR="005349AA" w:rsidRDefault="005349AA" w:rsidP="00857B2C">
      <w:pPr>
        <w:tabs>
          <w:tab w:val="left" w:pos="360"/>
          <w:tab w:val="left" w:pos="3240"/>
        </w:tabs>
        <w:spacing w:after="120" w:line="360" w:lineRule="auto"/>
        <w:jc w:val="both"/>
        <w:rPr>
          <w:bCs/>
        </w:rPr>
      </w:pPr>
      <w:r w:rsidRPr="00857B2C">
        <w:rPr>
          <w:bCs/>
        </w:rPr>
        <w:tab/>
        <w:t>Tên cơ quan thực tập</w:t>
      </w:r>
      <w:r w:rsidRPr="00857B2C">
        <w:rPr>
          <w:bCs/>
        </w:rPr>
        <w:tab/>
        <w:t>: Công ty CP Công Nghệ Vũ Thảo</w:t>
      </w:r>
    </w:p>
    <w:p w14:paraId="5447544D" w14:textId="0299A125" w:rsidR="00857B2C" w:rsidRPr="00857B2C" w:rsidRDefault="00857B2C" w:rsidP="00857B2C">
      <w:pPr>
        <w:tabs>
          <w:tab w:val="left" w:pos="360"/>
          <w:tab w:val="left" w:pos="3240"/>
        </w:tabs>
        <w:spacing w:after="120" w:line="360" w:lineRule="auto"/>
        <w:jc w:val="both"/>
        <w:rPr>
          <w:bCs/>
        </w:rPr>
      </w:pPr>
      <w:r w:rsidRPr="00857B2C">
        <w:rPr>
          <w:bCs/>
        </w:rPr>
        <w:tab/>
        <w:t xml:space="preserve">Thời gian thực </w:t>
      </w:r>
      <w:r>
        <w:rPr>
          <w:bCs/>
        </w:rPr>
        <w:t>tập</w:t>
      </w:r>
      <w:r w:rsidRPr="00857B2C">
        <w:rPr>
          <w:bCs/>
        </w:rPr>
        <w:tab/>
        <w:t>:</w:t>
      </w:r>
      <w:r>
        <w:rPr>
          <w:bCs/>
        </w:rPr>
        <w:t xml:space="preserve"> T</w:t>
      </w:r>
      <w:r w:rsidRPr="00857B2C">
        <w:rPr>
          <w:bCs/>
        </w:rPr>
        <w:t>ừ 28/03/2023 –  9/07/2022</w:t>
      </w:r>
    </w:p>
    <w:p w14:paraId="77857056" w14:textId="0E17629F" w:rsidR="005349AA" w:rsidRDefault="005349AA" w:rsidP="00857B2C">
      <w:pPr>
        <w:tabs>
          <w:tab w:val="left" w:pos="360"/>
          <w:tab w:val="left" w:pos="3240"/>
        </w:tabs>
        <w:spacing w:after="120" w:line="360" w:lineRule="auto"/>
        <w:jc w:val="both"/>
        <w:rPr>
          <w:bCs/>
        </w:rPr>
      </w:pPr>
      <w:r w:rsidRPr="00857B2C">
        <w:rPr>
          <w:bCs/>
        </w:rPr>
        <w:tab/>
      </w:r>
      <w:r w:rsidR="00857B2C" w:rsidRPr="00857B2C">
        <w:rPr>
          <w:bCs/>
        </w:rPr>
        <w:t>Người hướng dẫn</w:t>
      </w:r>
      <w:r w:rsidRPr="00857B2C">
        <w:rPr>
          <w:bCs/>
        </w:rPr>
        <w:tab/>
        <w:t xml:space="preserve">:  Nguyễn </w:t>
      </w:r>
      <w:r w:rsidR="00857B2C">
        <w:rPr>
          <w:bCs/>
        </w:rPr>
        <w:t>Nhật Trí</w:t>
      </w:r>
    </w:p>
    <w:p w14:paraId="322F31B9" w14:textId="06813A0B" w:rsidR="00857B2C" w:rsidRPr="00857B2C" w:rsidRDefault="00857B2C" w:rsidP="00857B2C">
      <w:pPr>
        <w:tabs>
          <w:tab w:val="left" w:pos="360"/>
          <w:tab w:val="left" w:pos="3240"/>
          <w:tab w:val="left" w:pos="6480"/>
        </w:tabs>
        <w:spacing w:after="120" w:line="360" w:lineRule="auto"/>
        <w:jc w:val="both"/>
        <w:rPr>
          <w:bCs/>
        </w:rPr>
      </w:pPr>
      <w:r>
        <w:rPr>
          <w:bCs/>
        </w:rPr>
        <w:tab/>
        <w:t>S</w:t>
      </w:r>
      <w:r w:rsidRPr="00857B2C">
        <w:rPr>
          <w:bCs/>
        </w:rPr>
        <w:t>inh viên thực hiện</w:t>
      </w:r>
      <w:r w:rsidRPr="00857B2C">
        <w:rPr>
          <w:bCs/>
        </w:rPr>
        <w:tab/>
        <w:t>:  Nguyễn Phương Khoa</w:t>
      </w:r>
    </w:p>
    <w:p w14:paraId="55339372" w14:textId="77777777" w:rsidR="005349AA" w:rsidRPr="00857B2C" w:rsidRDefault="005349AA" w:rsidP="00857B2C">
      <w:pPr>
        <w:tabs>
          <w:tab w:val="left" w:pos="360"/>
          <w:tab w:val="left" w:pos="3240"/>
        </w:tabs>
        <w:spacing w:after="120" w:line="360" w:lineRule="auto"/>
        <w:jc w:val="both"/>
        <w:rPr>
          <w:bCs/>
        </w:rPr>
      </w:pPr>
      <w:r w:rsidRPr="00857B2C">
        <w:rPr>
          <w:bCs/>
        </w:rPr>
        <w:tab/>
        <w:t>Lớp</w:t>
      </w:r>
      <w:r w:rsidRPr="00857B2C">
        <w:rPr>
          <w:bCs/>
        </w:rPr>
        <w:tab/>
        <w:t>:  QL181</w:t>
      </w:r>
    </w:p>
    <w:p w14:paraId="189C96B8" w14:textId="77777777" w:rsidR="005349AA" w:rsidRDefault="005349AA" w:rsidP="005349AA">
      <w:pPr>
        <w:tabs>
          <w:tab w:val="left" w:pos="360"/>
          <w:tab w:val="left" w:pos="3240"/>
          <w:tab w:val="left" w:pos="6480"/>
        </w:tabs>
        <w:spacing w:after="120" w:line="360" w:lineRule="auto"/>
        <w:rPr>
          <w:b/>
        </w:rPr>
      </w:pPr>
      <w:r>
        <w:rPr>
          <w:b/>
        </w:rPr>
        <w:tab/>
      </w:r>
      <w:r>
        <w:rPr>
          <w:b/>
        </w:rPr>
        <w:tab/>
      </w:r>
    </w:p>
    <w:p w14:paraId="4A4EDCF8" w14:textId="19D37BA8" w:rsidR="005349AA" w:rsidRDefault="005349AA" w:rsidP="005349AA">
      <w:pPr>
        <w:tabs>
          <w:tab w:val="left" w:pos="1440"/>
          <w:tab w:val="left" w:pos="4680"/>
        </w:tabs>
        <w:spacing w:line="360" w:lineRule="auto"/>
        <w:rPr>
          <w:b/>
        </w:rPr>
      </w:pPr>
    </w:p>
    <w:p w14:paraId="613BA7B5" w14:textId="77777777" w:rsidR="0055765E" w:rsidRDefault="0055765E" w:rsidP="005349AA">
      <w:pPr>
        <w:tabs>
          <w:tab w:val="left" w:pos="1440"/>
          <w:tab w:val="left" w:pos="4680"/>
        </w:tabs>
        <w:spacing w:line="360" w:lineRule="auto"/>
        <w:rPr>
          <w:b/>
        </w:rPr>
      </w:pPr>
    </w:p>
    <w:p w14:paraId="4E8004EA" w14:textId="77777777" w:rsidR="005349AA" w:rsidRDefault="005349AA" w:rsidP="005349AA">
      <w:pPr>
        <w:tabs>
          <w:tab w:val="left" w:pos="1440"/>
          <w:tab w:val="left" w:pos="4680"/>
        </w:tabs>
        <w:spacing w:line="360" w:lineRule="auto"/>
        <w:rPr>
          <w:b/>
        </w:rPr>
      </w:pPr>
    </w:p>
    <w:p w14:paraId="63945C0A" w14:textId="73E5AABF" w:rsidR="005349AA" w:rsidRPr="001C39DB" w:rsidRDefault="001C39DB" w:rsidP="001C39DB">
      <w:pPr>
        <w:tabs>
          <w:tab w:val="left" w:pos="1440"/>
          <w:tab w:val="left" w:pos="4680"/>
        </w:tabs>
        <w:spacing w:line="360" w:lineRule="auto"/>
        <w:jc w:val="center"/>
        <w:rPr>
          <w:b/>
        </w:rPr>
      </w:pPr>
      <w:r>
        <w:rPr>
          <w:b/>
          <w:sz w:val="24"/>
        </w:rPr>
        <w:t>THÁNG  07 / NĂM 2022</w:t>
      </w:r>
    </w:p>
    <w:tbl>
      <w:tblPr>
        <w:tblpPr w:leftFromText="180" w:rightFromText="180" w:horzAnchor="margin" w:tblpY="-570"/>
        <w:tblW w:w="9640" w:type="dxa"/>
        <w:tblLayout w:type="fixed"/>
        <w:tblCellMar>
          <w:left w:w="0" w:type="dxa"/>
          <w:right w:w="0" w:type="dxa"/>
        </w:tblCellMar>
        <w:tblLook w:val="04A0" w:firstRow="1" w:lastRow="0" w:firstColumn="1" w:lastColumn="0" w:noHBand="0" w:noVBand="1"/>
      </w:tblPr>
      <w:tblGrid>
        <w:gridCol w:w="9640"/>
      </w:tblGrid>
      <w:tr w:rsidR="005349AA" w14:paraId="193F8A63" w14:textId="77777777" w:rsidTr="008A617A">
        <w:trPr>
          <w:cantSplit/>
        </w:trPr>
        <w:tc>
          <w:tcPr>
            <w:tcW w:w="9640" w:type="dxa"/>
          </w:tcPr>
          <w:p w14:paraId="4D9BE923" w14:textId="77777777" w:rsidR="005349AA" w:rsidRDefault="005349AA" w:rsidP="008A617A">
            <w:pPr>
              <w:spacing w:line="360" w:lineRule="auto"/>
            </w:pPr>
            <w:r>
              <w:rPr>
                <w:noProof/>
              </w:rPr>
              <w:lastRenderedPageBreak/>
              <mc:AlternateContent>
                <mc:Choice Requires="wps">
                  <w:drawing>
                    <wp:anchor distT="0" distB="0" distL="114300" distR="114300" simplePos="0" relativeHeight="252199936" behindDoc="0" locked="0" layoutInCell="0" allowOverlap="1" wp14:anchorId="73AA8BF2" wp14:editId="70C7CAC2">
                      <wp:simplePos x="0" y="0"/>
                      <wp:positionH relativeFrom="column">
                        <wp:posOffset>-275590</wp:posOffset>
                      </wp:positionH>
                      <wp:positionV relativeFrom="paragraph">
                        <wp:posOffset>43180</wp:posOffset>
                      </wp:positionV>
                      <wp:extent cx="6309995" cy="9255125"/>
                      <wp:effectExtent l="4445" t="4445" r="10160" b="6350"/>
                      <wp:wrapNone/>
                      <wp:docPr id="4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ln>
                              <a:effec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D74BF0" id="Rectangle 6" o:spid="_x0000_s1026" style="position:absolute;margin-left:-21.7pt;margin-top:3.4pt;width:496.85pt;height:728.7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" o:allowincell="f" filled="f"/>
                  </w:pict>
                </mc:Fallback>
              </mc:AlternateContent>
            </w:r>
            <w:r>
              <w:rPr>
                <w:noProof/>
              </w:rPr>
              <mc:AlternateContent>
                <mc:Choice Requires="wps">
                  <w:drawing>
                    <wp:anchor distT="0" distB="0" distL="114300" distR="114300" simplePos="0" relativeHeight="252200960" behindDoc="1" locked="0" layoutInCell="0" allowOverlap="1" wp14:anchorId="3BBA5A74" wp14:editId="772CF638">
                      <wp:simplePos x="0" y="0"/>
                      <wp:positionH relativeFrom="column">
                        <wp:posOffset>-224790</wp:posOffset>
                      </wp:positionH>
                      <wp:positionV relativeFrom="paragraph">
                        <wp:posOffset>-4445</wp:posOffset>
                      </wp:positionV>
                      <wp:extent cx="6224905" cy="9348470"/>
                      <wp:effectExtent l="4445" t="5080" r="19050" b="19050"/>
                      <wp:wrapNone/>
                      <wp:docPr id="5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ln>
                              <a:effec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7149F2" id="Rectangle 7" o:spid="_x0000_s1026" style="position:absolute;margin-left:-17.7pt;margin-top:-.35pt;width:490.15pt;height:736.1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" o:allowincell="f" filled="f"/>
                  </w:pict>
                </mc:Fallback>
              </mc:AlternateContent>
            </w:r>
          </w:p>
          <w:p w14:paraId="714BC711" w14:textId="379CD938" w:rsidR="005349AA" w:rsidRPr="00D83EC4" w:rsidRDefault="005349AA" w:rsidP="008A617A">
            <w:pPr>
              <w:spacing w:after="0" w:line="240" w:lineRule="auto"/>
              <w:jc w:val="center"/>
              <w:rPr>
                <w:b/>
                <w:bCs/>
                <w:sz w:val="28"/>
                <w:szCs w:val="28"/>
              </w:rPr>
            </w:pPr>
            <w:r w:rsidRPr="00D83EC4">
              <w:rPr>
                <w:b/>
                <w:sz w:val="28"/>
                <w:szCs w:val="28"/>
              </w:rPr>
              <w:t>BỘ GIÁO DỤC VÀ ĐÀO TẠO</w:t>
            </w:r>
          </w:p>
          <w:p w14:paraId="0320D1D6" w14:textId="1DDFE2D2" w:rsidR="005349AA" w:rsidRPr="00D83EC4" w:rsidRDefault="005349AA" w:rsidP="008A617A">
            <w:pPr>
              <w:spacing w:after="0" w:line="240" w:lineRule="auto"/>
              <w:jc w:val="center"/>
              <w:rPr>
                <w:b/>
                <w:bCs/>
                <w:sz w:val="28"/>
                <w:szCs w:val="28"/>
              </w:rPr>
            </w:pPr>
            <w:r w:rsidRPr="00D83EC4">
              <w:rPr>
                <w:b/>
                <w:sz w:val="28"/>
                <w:szCs w:val="28"/>
              </w:rPr>
              <w:t>TRƯỜNG ĐẠI HỌC HOA SEN</w:t>
            </w:r>
          </w:p>
          <w:p w14:paraId="1D1EBF8F" w14:textId="5F6C2502" w:rsidR="005349AA" w:rsidRPr="00D83EC4" w:rsidRDefault="005349AA" w:rsidP="008A617A">
            <w:pPr>
              <w:spacing w:after="0" w:line="240" w:lineRule="auto"/>
              <w:jc w:val="center"/>
              <w:rPr>
                <w:b/>
                <w:bCs/>
                <w:sz w:val="28"/>
                <w:szCs w:val="28"/>
              </w:rPr>
            </w:pPr>
            <w:r w:rsidRPr="00D83EC4">
              <w:rPr>
                <w:b/>
                <w:sz w:val="28"/>
                <w:szCs w:val="28"/>
              </w:rPr>
              <w:t>KHOA CÔNG NGHỆ THÔNG TIN</w:t>
            </w:r>
          </w:p>
          <w:p w14:paraId="3FA78900" w14:textId="4F70449D" w:rsidR="005349AA" w:rsidRDefault="005349AA" w:rsidP="008A617A">
            <w:pPr>
              <w:spacing w:line="360" w:lineRule="auto"/>
            </w:pPr>
          </w:p>
        </w:tc>
      </w:tr>
    </w:tbl>
    <w:p w14:paraId="0AAAEFDD" w14:textId="5878415D" w:rsidR="001C39DB" w:rsidRDefault="00857B2C" w:rsidP="005349AA">
      <w:pPr>
        <w:tabs>
          <w:tab w:val="left" w:pos="1440"/>
          <w:tab w:val="left" w:pos="4680"/>
          <w:tab w:val="left" w:pos="4950"/>
        </w:tabs>
        <w:spacing w:line="360" w:lineRule="auto"/>
        <w:rPr>
          <w:color w:val="000000"/>
          <w:sz w:val="56"/>
          <w:szCs w:val="56"/>
          <w14:shadow w14:blurRad="50800" w14:dist="38100" w14:dir="2700000" w14:sx="100000" w14:sy="100000" w14:kx="0" w14:ky="0" w14:algn="tl">
            <w14:srgbClr w14:val="000000">
              <w14:alpha w14:val="60000"/>
            </w14:srgbClr>
          </w14:shadow>
        </w:rPr>
      </w:pPr>
      <w:r>
        <w:rPr>
          <w:b/>
          <w:noProof/>
          <w:sz w:val="44"/>
        </w:rPr>
        <mc:AlternateContent>
          <mc:Choice Requires="wps">
            <w:drawing>
              <wp:anchor distT="0" distB="0" distL="114300" distR="114300" simplePos="0" relativeHeight="252384256" behindDoc="0" locked="0" layoutInCell="1" allowOverlap="1" wp14:anchorId="7269CC01" wp14:editId="14A90C3C">
                <wp:simplePos x="0" y="0"/>
                <wp:positionH relativeFrom="margin">
                  <wp:align>center</wp:align>
                </wp:positionH>
                <wp:positionV relativeFrom="paragraph">
                  <wp:posOffset>1338200</wp:posOffset>
                </wp:positionV>
                <wp:extent cx="4485005" cy="125730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5005" cy="1257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3A053ED"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 xml:space="preserve">BÁO CÁO </w:t>
                            </w:r>
                          </w:p>
                          <w:p w14:paraId="08C0573C"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THỰC TẬP TỐT NGHIỆP</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269CC01" id="Text Box 21" o:spid="_x0000_s1027" type="#_x0000_t202" style="position:absolute;margin-left:0;margin-top:105.35pt;width:353.15pt;height:99pt;z-index:25238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" filled="f" stroked="f">
                <v:stroke joinstyle="round"/>
                <o:lock v:ext="edit" shapetype="t"/>
                <v:textbox style="mso-fit-shape-to-text:t">
                  <w:txbxContent>
                    <w:p w14:paraId="13A053ED"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 xml:space="preserve">BÁO CÁO </w:t>
                      </w:r>
                    </w:p>
                    <w:p w14:paraId="08C0573C" w14:textId="77777777" w:rsidR="00143AD8" w:rsidRPr="00857B2C" w:rsidRDefault="00143AD8" w:rsidP="00857B2C">
                      <w:pPr>
                        <w:jc w:val="center"/>
                        <w:rPr>
                          <w:color w:val="000000"/>
                          <w:sz w:val="56"/>
                          <w:szCs w:val="56"/>
                          <w14:shadow w14:blurRad="50800" w14:dist="38100" w14:dir="2700000" w14:sx="100000" w14:sy="100000" w14:kx="0" w14:ky="0" w14:algn="tl">
                            <w14:srgbClr w14:val="000000">
                              <w14:alpha w14:val="60000"/>
                            </w14:srgbClr>
                          </w14:shadow>
                        </w:rPr>
                      </w:pPr>
                      <w:r w:rsidRPr="00857B2C">
                        <w:rPr>
                          <w:color w:val="000000"/>
                          <w:sz w:val="56"/>
                          <w:szCs w:val="56"/>
                          <w14:shadow w14:blurRad="50800" w14:dist="38100" w14:dir="2700000" w14:sx="100000" w14:sy="100000" w14:kx="0" w14:ky="0" w14:algn="tl">
                            <w14:srgbClr w14:val="000000">
                              <w14:alpha w14:val="60000"/>
                            </w14:srgbClr>
                          </w14:shadow>
                        </w:rPr>
                        <w:t>THỰC TẬP TỐT NGHIỆP</w:t>
                      </w:r>
                    </w:p>
                  </w:txbxContent>
                </v:textbox>
                <w10:wrap anchorx="margin"/>
              </v:shape>
            </w:pict>
          </mc:Fallback>
        </mc:AlternateContent>
      </w:r>
    </w:p>
    <w:p w14:paraId="2AA43377" w14:textId="3C44F933" w:rsidR="00857B2C" w:rsidRDefault="00857B2C" w:rsidP="005349AA">
      <w:pPr>
        <w:tabs>
          <w:tab w:val="left" w:pos="1440"/>
          <w:tab w:val="left" w:pos="4680"/>
          <w:tab w:val="left" w:pos="4950"/>
        </w:tabs>
        <w:spacing w:line="360" w:lineRule="auto"/>
        <w:rPr>
          <w:color w:val="000000"/>
          <w:sz w:val="56"/>
          <w:szCs w:val="56"/>
          <w14:shadow w14:blurRad="50800" w14:dist="38100" w14:dir="2700000" w14:sx="100000" w14:sy="100000" w14:kx="0" w14:ky="0" w14:algn="tl">
            <w14:srgbClr w14:val="000000">
              <w14:alpha w14:val="60000"/>
            </w14:srgbClr>
          </w14:shadow>
        </w:rPr>
      </w:pPr>
    </w:p>
    <w:p w14:paraId="3D18F95C" w14:textId="77777777" w:rsidR="00B2354F" w:rsidRDefault="00B2354F" w:rsidP="005349AA">
      <w:pPr>
        <w:tabs>
          <w:tab w:val="left" w:pos="1440"/>
          <w:tab w:val="left" w:pos="4680"/>
          <w:tab w:val="left" w:pos="4950"/>
        </w:tabs>
        <w:spacing w:line="360" w:lineRule="auto"/>
        <w:rPr>
          <w:b/>
          <w:sz w:val="44"/>
        </w:rPr>
      </w:pPr>
    </w:p>
    <w:p w14:paraId="0356C673" w14:textId="77777777" w:rsidR="005349AA" w:rsidRDefault="005349AA" w:rsidP="005349AA">
      <w:pPr>
        <w:spacing w:line="360" w:lineRule="auto"/>
        <w:rPr>
          <w:sz w:val="20"/>
        </w:rPr>
      </w:pPr>
      <w:r w:rsidRPr="00857B2C">
        <w:rPr>
          <w:b/>
          <w:sz w:val="40"/>
          <w:szCs w:val="40"/>
        </w:rPr>
        <w:t>Đề tài</w:t>
      </w:r>
      <w:r>
        <w:rPr>
          <w:b/>
          <w:sz w:val="32"/>
        </w:rPr>
        <w:t>:</w:t>
      </w:r>
      <w:r>
        <w:rPr>
          <w:b/>
          <w:sz w:val="32"/>
          <w:szCs w:val="32"/>
        </w:rPr>
        <w:t xml:space="preserve"> </w:t>
      </w:r>
    </w:p>
    <w:p w14:paraId="3307D17E" w14:textId="3F8133F8" w:rsidR="005349AA" w:rsidRPr="00857B2C" w:rsidRDefault="005349AA" w:rsidP="005349AA">
      <w:pPr>
        <w:tabs>
          <w:tab w:val="left" w:pos="1440"/>
          <w:tab w:val="left" w:pos="4680"/>
        </w:tabs>
        <w:spacing w:line="360" w:lineRule="auto"/>
        <w:jc w:val="center"/>
        <w:rPr>
          <w:b/>
          <w:sz w:val="40"/>
          <w:szCs w:val="40"/>
        </w:rPr>
      </w:pPr>
      <w:r w:rsidRPr="00857B2C">
        <w:rPr>
          <w:b/>
          <w:sz w:val="40"/>
          <w:szCs w:val="40"/>
        </w:rPr>
        <w:t>XÂY DỰNG ỨNG DỤNG</w:t>
      </w:r>
      <w:r w:rsidR="00857B2C">
        <w:rPr>
          <w:b/>
          <w:sz w:val="40"/>
          <w:szCs w:val="40"/>
        </w:rPr>
        <w:t xml:space="preserve"> HỖ TRỢ</w:t>
      </w:r>
      <w:r w:rsidRPr="00857B2C">
        <w:rPr>
          <w:b/>
          <w:sz w:val="40"/>
          <w:szCs w:val="40"/>
        </w:rPr>
        <w:t xml:space="preserve"> HỌC TẬP</w:t>
      </w:r>
      <w:r w:rsidR="00857B2C">
        <w:rPr>
          <w:b/>
          <w:sz w:val="40"/>
          <w:szCs w:val="40"/>
        </w:rPr>
        <w:t xml:space="preserve"> </w:t>
      </w:r>
      <w:r w:rsidR="00B2354F">
        <w:rPr>
          <w:b/>
          <w:sz w:val="40"/>
          <w:szCs w:val="40"/>
        </w:rPr>
        <w:t>VÀ CHIA SẼ KIẾN THỨC</w:t>
      </w:r>
    </w:p>
    <w:p w14:paraId="5CF52609" w14:textId="79E989B0" w:rsidR="005349AA" w:rsidRDefault="005349AA" w:rsidP="005349AA">
      <w:pPr>
        <w:tabs>
          <w:tab w:val="left" w:pos="360"/>
          <w:tab w:val="left" w:pos="3240"/>
        </w:tabs>
        <w:spacing w:after="120" w:line="360" w:lineRule="auto"/>
        <w:rPr>
          <w:b/>
        </w:rPr>
      </w:pPr>
      <w:r>
        <w:rPr>
          <w:b/>
        </w:rPr>
        <w:tab/>
      </w:r>
      <w:r w:rsidRPr="004255E2">
        <w:rPr>
          <w:b/>
        </w:rPr>
        <w:tab/>
      </w:r>
    </w:p>
    <w:p w14:paraId="1D2ABD35" w14:textId="77777777" w:rsidR="0055765E" w:rsidRPr="001464FC" w:rsidRDefault="005349AA" w:rsidP="0055765E">
      <w:pPr>
        <w:tabs>
          <w:tab w:val="left" w:pos="360"/>
          <w:tab w:val="left" w:pos="3240"/>
        </w:tabs>
        <w:spacing w:after="120" w:line="360" w:lineRule="auto"/>
        <w:rPr>
          <w:bCs/>
        </w:rPr>
      </w:pPr>
      <w:r>
        <w:rPr>
          <w:b/>
        </w:rPr>
        <w:tab/>
      </w:r>
      <w:r w:rsidR="0055765E" w:rsidRPr="001464FC">
        <w:rPr>
          <w:bCs/>
        </w:rPr>
        <w:t>Tên cơ quan thực tập</w:t>
      </w:r>
      <w:r w:rsidR="0055765E" w:rsidRPr="001464FC">
        <w:rPr>
          <w:bCs/>
        </w:rPr>
        <w:tab/>
        <w:t>: Công ty CP Công Nghệ Vũ Thảo</w:t>
      </w:r>
    </w:p>
    <w:p w14:paraId="0BA95FB7" w14:textId="77777777" w:rsidR="0055765E" w:rsidRPr="001464FC" w:rsidRDefault="0055765E" w:rsidP="0055765E">
      <w:pPr>
        <w:tabs>
          <w:tab w:val="left" w:pos="360"/>
          <w:tab w:val="left" w:pos="3240"/>
        </w:tabs>
        <w:spacing w:after="120" w:line="360" w:lineRule="auto"/>
        <w:rPr>
          <w:bCs/>
        </w:rPr>
      </w:pPr>
      <w:r w:rsidRPr="001464FC">
        <w:rPr>
          <w:bCs/>
        </w:rPr>
        <w:tab/>
        <w:t>Thời gian thực tập</w:t>
      </w:r>
      <w:r w:rsidRPr="001464FC">
        <w:rPr>
          <w:bCs/>
        </w:rPr>
        <w:tab/>
        <w:t>: Từ 28/03/2023 –  9/07/2022</w:t>
      </w:r>
    </w:p>
    <w:p w14:paraId="7BC9B190" w14:textId="77777777" w:rsidR="0055765E" w:rsidRPr="001464FC" w:rsidRDefault="0055765E" w:rsidP="0055765E">
      <w:pPr>
        <w:tabs>
          <w:tab w:val="left" w:pos="360"/>
          <w:tab w:val="left" w:pos="3240"/>
        </w:tabs>
        <w:spacing w:after="120" w:line="360" w:lineRule="auto"/>
        <w:rPr>
          <w:bCs/>
        </w:rPr>
      </w:pPr>
      <w:r w:rsidRPr="001464FC">
        <w:rPr>
          <w:bCs/>
        </w:rPr>
        <w:tab/>
        <w:t>Người hướng dẫn</w:t>
      </w:r>
      <w:r w:rsidRPr="001464FC">
        <w:rPr>
          <w:bCs/>
        </w:rPr>
        <w:tab/>
        <w:t>:  Nguyễn Nhật Trí</w:t>
      </w:r>
    </w:p>
    <w:p w14:paraId="03ADE976" w14:textId="77777777" w:rsidR="0055765E" w:rsidRPr="001464FC" w:rsidRDefault="0055765E" w:rsidP="0055765E">
      <w:pPr>
        <w:tabs>
          <w:tab w:val="left" w:pos="360"/>
          <w:tab w:val="left" w:pos="3240"/>
        </w:tabs>
        <w:spacing w:after="120" w:line="360" w:lineRule="auto"/>
        <w:rPr>
          <w:bCs/>
        </w:rPr>
      </w:pPr>
      <w:r w:rsidRPr="001464FC">
        <w:rPr>
          <w:bCs/>
        </w:rPr>
        <w:tab/>
        <w:t>Sinh viên thực hiện</w:t>
      </w:r>
      <w:r w:rsidRPr="001464FC">
        <w:rPr>
          <w:bCs/>
        </w:rPr>
        <w:tab/>
        <w:t>:  Nguyễn Phương Khoa</w:t>
      </w:r>
    </w:p>
    <w:p w14:paraId="7A78D1C1" w14:textId="41E208FE" w:rsidR="005349AA" w:rsidRPr="001464FC" w:rsidRDefault="0055765E" w:rsidP="0055765E">
      <w:pPr>
        <w:tabs>
          <w:tab w:val="left" w:pos="360"/>
          <w:tab w:val="left" w:pos="3240"/>
        </w:tabs>
        <w:spacing w:after="120" w:line="360" w:lineRule="auto"/>
        <w:rPr>
          <w:bCs/>
        </w:rPr>
      </w:pPr>
      <w:r w:rsidRPr="001464FC">
        <w:rPr>
          <w:bCs/>
        </w:rPr>
        <w:tab/>
        <w:t>Lớp</w:t>
      </w:r>
      <w:r w:rsidRPr="001464FC">
        <w:rPr>
          <w:bCs/>
        </w:rPr>
        <w:tab/>
        <w:t>:  QL181</w:t>
      </w:r>
      <w:r w:rsidR="005349AA" w:rsidRPr="001464FC">
        <w:rPr>
          <w:bCs/>
        </w:rPr>
        <w:t xml:space="preserve"> </w:t>
      </w:r>
    </w:p>
    <w:p w14:paraId="0813C790" w14:textId="77777777" w:rsidR="005349AA" w:rsidRDefault="005349AA" w:rsidP="005349AA">
      <w:pPr>
        <w:jc w:val="center"/>
        <w:rPr>
          <w:b/>
          <w:sz w:val="24"/>
        </w:rPr>
      </w:pPr>
    </w:p>
    <w:p w14:paraId="034F4E9A" w14:textId="0F54103D" w:rsidR="005349AA" w:rsidRDefault="005349AA" w:rsidP="005349AA">
      <w:pPr>
        <w:rPr>
          <w:b/>
          <w:sz w:val="24"/>
        </w:rPr>
      </w:pPr>
    </w:p>
    <w:p w14:paraId="26FFABD5" w14:textId="77777777" w:rsidR="001464FC" w:rsidRDefault="001464FC" w:rsidP="005349AA">
      <w:pPr>
        <w:rPr>
          <w:b/>
          <w:sz w:val="24"/>
        </w:rPr>
      </w:pPr>
    </w:p>
    <w:p w14:paraId="1487128F" w14:textId="77777777" w:rsidR="005349AA" w:rsidRDefault="005349AA" w:rsidP="005349AA">
      <w:pPr>
        <w:jc w:val="center"/>
        <w:rPr>
          <w:b/>
          <w:sz w:val="24"/>
        </w:rPr>
      </w:pPr>
      <w:r>
        <w:rPr>
          <w:b/>
          <w:sz w:val="24"/>
        </w:rPr>
        <w:t>THÁNG  07 / NĂM 2022</w:t>
      </w:r>
    </w:p>
    <w:p w14:paraId="39755EAB" w14:textId="77777777" w:rsidR="005349AA" w:rsidRPr="00707129" w:rsidRDefault="005349AA" w:rsidP="005349AA">
      <w:pPr>
        <w:pStyle w:val="Heading1"/>
        <w:rPr>
          <w:rFonts w:ascii="Times New Roman" w:hAnsi="Times New Roman"/>
          <w:color w:val="000000" w:themeColor="text1"/>
          <w:sz w:val="26"/>
        </w:rPr>
      </w:pPr>
      <w:bookmarkStart w:id="37" w:name="_Toc91855575"/>
      <w:bookmarkStart w:id="38" w:name="_Toc105591581"/>
      <w:r w:rsidRPr="00707129">
        <w:rPr>
          <w:rFonts w:ascii="Times New Roman" w:hAnsi="Times New Roman"/>
          <w:color w:val="000000" w:themeColor="text1"/>
          <w:sz w:val="26"/>
        </w:rPr>
        <w:lastRenderedPageBreak/>
        <w:t>MỞ ĐẦU</w:t>
      </w:r>
      <w:bookmarkEnd w:id="37"/>
      <w:bookmarkEnd w:id="38"/>
    </w:p>
    <w:p w14:paraId="6698C7AD" w14:textId="7804DDBA" w:rsidR="00AE3F83" w:rsidRDefault="00AE3F83" w:rsidP="00AE3F83">
      <w:pPr>
        <w:jc w:val="both"/>
      </w:pPr>
      <w:r>
        <w:t>Ngày nay Công Nghệ Thông Tin đang là xu thế của xã hội, chúng ta có thể thấy được rằng mọi thứ chúng ta đang sử dụng hàng ngày đều liên quán đến công nghệ. Công nghệ hỗ trợ chúng ta giải quyết mọi công việc phức tạp trở nên dễ dàng hơn. Công nghệ thông tin đã được áp dụng trong nhiều lĩnh vực như học tập, phát triển kinh tế, quân sự và trong nhiều hình thức nghệ thuật khác nhau. Công nghệ giúp thế giới trở lên xích lại gần nhau hơn.Tất cả các nuớc đều đang cố gắng làm chủ kiến thức và tìm cách áp dụng thành tựu của Công nghệ thông tin vào mọi ngành kinh tế – xã hội của nhà nước.</w:t>
      </w:r>
    </w:p>
    <w:p w14:paraId="6DBB130A" w14:textId="77777777" w:rsidR="00AE3F83" w:rsidRDefault="00AE3F83" w:rsidP="00AE3F83">
      <w:pPr>
        <w:jc w:val="both"/>
      </w:pPr>
    </w:p>
    <w:p w14:paraId="77EC96EF" w14:textId="6D2922D1" w:rsidR="008B1601" w:rsidRDefault="008B1601">
      <w:r>
        <w:br w:type="page"/>
      </w:r>
    </w:p>
    <w:p w14:paraId="5E29907A" w14:textId="77777777" w:rsidR="005349AA" w:rsidRPr="00ED558A" w:rsidRDefault="005349AA" w:rsidP="008B1601"/>
    <w:p w14:paraId="1D7C984F" w14:textId="77777777" w:rsidR="005349AA" w:rsidRPr="00707129" w:rsidRDefault="005349AA" w:rsidP="005349AA">
      <w:pPr>
        <w:pStyle w:val="Heading1"/>
        <w:rPr>
          <w:rFonts w:ascii="Times New Roman" w:hAnsi="Times New Roman"/>
          <w:color w:val="000000" w:themeColor="text1"/>
          <w:sz w:val="26"/>
        </w:rPr>
      </w:pPr>
      <w:bookmarkStart w:id="39" w:name="_Toc91855576"/>
      <w:bookmarkStart w:id="40" w:name="_Toc105591582"/>
      <w:r w:rsidRPr="00707129">
        <w:rPr>
          <w:rFonts w:ascii="Times New Roman" w:hAnsi="Times New Roman"/>
          <w:color w:val="000000" w:themeColor="text1"/>
          <w:sz w:val="26"/>
        </w:rPr>
        <w:t>LỜI CẢM ƠN</w:t>
      </w:r>
      <w:bookmarkEnd w:id="39"/>
      <w:bookmarkEnd w:id="40"/>
    </w:p>
    <w:p w14:paraId="4FEBDF8C" w14:textId="546883AD" w:rsidR="005349AA" w:rsidRDefault="005349AA" w:rsidP="00707129">
      <w:pPr>
        <w:jc w:val="both"/>
      </w:pPr>
      <w:r>
        <w:t xml:space="preserve">Sau 15 tuần thực tập tại Công Ty Vũ Thảo, </w:t>
      </w:r>
      <w:r w:rsidR="00B2354F">
        <w:t xml:space="preserve">em đã hoàn thành </w:t>
      </w:r>
      <w:r>
        <w:t xml:space="preserve">các yêu cầu được giao. </w:t>
      </w:r>
      <w:r w:rsidR="00B2354F">
        <w:t xml:space="preserve">Em </w:t>
      </w:r>
      <w:r>
        <w:t>xin chân thành gửi lời cảm ơn đến:</w:t>
      </w:r>
    </w:p>
    <w:p w14:paraId="26EBD753" w14:textId="5F8C95CD" w:rsidR="005349AA" w:rsidRDefault="00B2354F" w:rsidP="00707129">
      <w:pPr>
        <w:jc w:val="both"/>
      </w:pPr>
      <w:r>
        <w:t>Anh Nguyễn Nhât Tr</w:t>
      </w:r>
      <w:r w:rsidR="00A47EE1">
        <w:t>í</w:t>
      </w:r>
      <w:r>
        <w:t xml:space="preserve"> </w:t>
      </w:r>
      <w:r w:rsidR="005349AA">
        <w:t xml:space="preserve">đã trực tiếp hỗ trợ, giúp đỡ tận tình </w:t>
      </w:r>
      <w:r>
        <w:t>em</w:t>
      </w:r>
      <w:r w:rsidR="005349AA">
        <w:t xml:space="preserve"> giải quyết mọi vấn đề khó khăn trong quá trình thực </w:t>
      </w:r>
      <w:r>
        <w:t>tập</w:t>
      </w:r>
      <w:r w:rsidR="005349AA">
        <w:t xml:space="preserve"> cũng như </w:t>
      </w:r>
      <w:r>
        <w:t>góp ý</w:t>
      </w:r>
      <w:r w:rsidR="005349AA">
        <w:t xml:space="preserve"> những kiến thức cần thiết để </w:t>
      </w:r>
      <w:r w:rsidR="00992FF5">
        <w:t xml:space="preserve">em </w:t>
      </w:r>
      <w:r w:rsidR="005349AA">
        <w:t>thực hiện đề</w:t>
      </w:r>
      <w:r w:rsidR="00992FF5">
        <w:t xml:space="preserve"> tài cá nhân.</w:t>
      </w:r>
    </w:p>
    <w:p w14:paraId="39EF41E2" w14:textId="7583D214" w:rsidR="00245D9F" w:rsidRDefault="00A47EE1" w:rsidP="0052697A">
      <w:r>
        <w:t>Quan trọng hơn hết em xin chân thành gửi lời cảm ơn đến ban lãnh đạo của Công Ty Cổ Phần Công Nghệ Vũ Thảo đã tạo điều kiện thuận lợi để em có thể thực tập và hoàn thành tốt nhiệm vụ tại công ty.</w:t>
      </w:r>
    </w:p>
    <w:p w14:paraId="5D1F4592" w14:textId="6DBC25A1" w:rsidR="001464FC" w:rsidRDefault="001464FC" w:rsidP="001464FC">
      <w:pPr>
        <w:jc w:val="right"/>
      </w:pPr>
      <w:r>
        <w:t>Trân trong cảm ơn !</w:t>
      </w:r>
    </w:p>
    <w:p w14:paraId="65FC8B2B" w14:textId="22476A10" w:rsidR="001464FC" w:rsidRDefault="001464FC" w:rsidP="001464FC">
      <w:pPr>
        <w:jc w:val="right"/>
      </w:pPr>
      <w:r>
        <w:t>Sinh viên thực hiện</w:t>
      </w:r>
    </w:p>
    <w:p w14:paraId="28BCAF98" w14:textId="38339447" w:rsidR="001464FC" w:rsidRDefault="001464FC" w:rsidP="001464FC">
      <w:pPr>
        <w:jc w:val="right"/>
        <w:rPr>
          <w:sz w:val="52"/>
          <w:szCs w:val="52"/>
        </w:rPr>
      </w:pPr>
      <w:r>
        <w:t>Nguyễn Phương khoa</w:t>
      </w:r>
    </w:p>
    <w:p w14:paraId="1FC1DE1D" w14:textId="2ABF5385" w:rsidR="00245D9F" w:rsidRPr="0052697A" w:rsidRDefault="00245D9F" w:rsidP="0052697A">
      <w:r>
        <w:rPr>
          <w:sz w:val="52"/>
          <w:szCs w:val="52"/>
        </w:rPr>
        <w:br w:type="page"/>
      </w:r>
      <w:bookmarkStart w:id="41" w:name="_GoBack"/>
      <w:bookmarkEnd w:id="41"/>
    </w:p>
    <w:sdt>
      <w:sdtPr>
        <w:rPr>
          <w:rFonts w:ascii="Times New Roman" w:eastAsiaTheme="minorHAnsi" w:hAnsi="Times New Roman" w:cs="Times New Roman"/>
          <w:b/>
          <w:bCs/>
          <w:color w:val="000000" w:themeColor="text1"/>
          <w:sz w:val="26"/>
          <w:szCs w:val="26"/>
        </w:rPr>
        <w:id w:val="-1427106405"/>
        <w:docPartObj>
          <w:docPartGallery w:val="Table of Contents"/>
          <w:docPartUnique/>
        </w:docPartObj>
      </w:sdtPr>
      <w:sdtEndPr>
        <w:rPr>
          <w:b w:val="0"/>
          <w:bCs w:val="0"/>
          <w:noProof/>
          <w:color w:val="auto"/>
        </w:rPr>
      </w:sdtEndPr>
      <w:sdtContent>
        <w:p w14:paraId="6E286D43" w14:textId="7D15AACD" w:rsidR="00D95740" w:rsidRPr="00A47EE1" w:rsidRDefault="001B724A" w:rsidP="001B724A">
          <w:pPr>
            <w:pStyle w:val="TOCHeading"/>
            <w:jc w:val="center"/>
            <w:rPr>
              <w:b/>
              <w:bCs/>
              <w:color w:val="000000" w:themeColor="text1"/>
            </w:rPr>
          </w:pPr>
          <w:r w:rsidRPr="00A47EE1">
            <w:rPr>
              <w:b/>
              <w:bCs/>
              <w:color w:val="000000" w:themeColor="text1"/>
            </w:rPr>
            <w:t>MUC LỤC</w:t>
          </w:r>
        </w:p>
        <w:p w14:paraId="09601276" w14:textId="71B323F9" w:rsidR="005F3780" w:rsidRPr="005F3780" w:rsidRDefault="00D95740">
          <w:pPr>
            <w:pStyle w:val="TOC1"/>
            <w:tabs>
              <w:tab w:val="right" w:leader="dot" w:pos="9350"/>
            </w:tabs>
            <w:rPr>
              <w:rFonts w:asciiTheme="minorHAnsi" w:eastAsiaTheme="minorEastAsia" w:hAnsiTheme="minorHAnsi" w:cstheme="minorBidi"/>
              <w:noProof/>
              <w:sz w:val="22"/>
              <w:szCs w:val="22"/>
            </w:rPr>
          </w:pPr>
          <w:r w:rsidRPr="005F3780">
            <w:fldChar w:fldCharType="begin"/>
          </w:r>
          <w:r w:rsidRPr="005F3780">
            <w:instrText xml:space="preserve"> TOC \o "1-3" \h \z \u </w:instrText>
          </w:r>
          <w:r w:rsidRPr="005F3780">
            <w:fldChar w:fldCharType="separate"/>
          </w:r>
          <w:hyperlink w:anchor="_Toc105591581" w:history="1">
            <w:r w:rsidR="005F3780" w:rsidRPr="005F3780">
              <w:rPr>
                <w:rStyle w:val="Hyperlink"/>
                <w:noProof/>
              </w:rPr>
              <w:t>MỞ ĐẦU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_Toc105591581 \h </w:instrText>
            </w:r>
            <w:r w:rsidR="005F3780" w:rsidRPr="005F3780">
              <w:rPr>
                <w:noProof/>
                <w:webHidden/>
              </w:rPr>
            </w:r>
            <w:r w:rsidR="005F3780" w:rsidRPr="005F3780">
              <w:rPr>
                <w:noProof/>
                <w:webHidden/>
              </w:rPr>
              <w:fldChar w:fldCharType="separate"/>
            </w:r>
            <w:r w:rsidR="005F3780" w:rsidRPr="005F3780">
              <w:rPr>
                <w:noProof/>
                <w:webHidden/>
              </w:rPr>
              <w:t>2</w:t>
            </w:r>
            <w:r w:rsidR="005F3780" w:rsidRPr="005F3780">
              <w:rPr>
                <w:noProof/>
                <w:webHidden/>
              </w:rPr>
              <w:fldChar w:fldCharType="end"/>
            </w:r>
          </w:hyperlink>
        </w:p>
        <w:p w14:paraId="45B0ECDE" w14:textId="77BC57B5"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2" w:history="1">
            <w:r w:rsidR="005F3780" w:rsidRPr="005F3780">
              <w:rPr>
                <w:rStyle w:val="Hyperlink"/>
                <w:noProof/>
              </w:rPr>
              <w:t>LỜI CẢM ƠN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_Toc105591582 \h </w:instrText>
            </w:r>
            <w:r w:rsidR="005F3780" w:rsidRPr="005F3780">
              <w:rPr>
                <w:noProof/>
                <w:webHidden/>
              </w:rPr>
            </w:r>
            <w:r w:rsidR="005F3780" w:rsidRPr="005F3780">
              <w:rPr>
                <w:noProof/>
                <w:webHidden/>
              </w:rPr>
              <w:fldChar w:fldCharType="separate"/>
            </w:r>
            <w:r w:rsidR="005F3780" w:rsidRPr="005F3780">
              <w:rPr>
                <w:noProof/>
                <w:webHidden/>
              </w:rPr>
              <w:t>3</w:t>
            </w:r>
            <w:r w:rsidR="005F3780" w:rsidRPr="005F3780">
              <w:rPr>
                <w:noProof/>
                <w:webHidden/>
              </w:rPr>
              <w:fldChar w:fldCharType="end"/>
            </w:r>
          </w:hyperlink>
        </w:p>
        <w:p w14:paraId="2F7BDCBD" w14:textId="40C43E6C"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3" w:history="1">
            <w:r w:rsidR="005F3780" w:rsidRPr="005F3780">
              <w:rPr>
                <w:rStyle w:val="Hyperlink"/>
                <w:noProof/>
              </w:rPr>
              <w:t>USECASE DIAGRAM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_Toc105591583 \h </w:instrText>
            </w:r>
            <w:r w:rsidR="005F3780" w:rsidRPr="005F3780">
              <w:rPr>
                <w:noProof/>
                <w:webHidden/>
              </w:rPr>
            </w:r>
            <w:r w:rsidR="005F3780" w:rsidRPr="005F3780">
              <w:rPr>
                <w:noProof/>
                <w:webHidden/>
              </w:rPr>
              <w:fldChar w:fldCharType="separate"/>
            </w:r>
            <w:r w:rsidR="005F3780" w:rsidRPr="005F3780">
              <w:rPr>
                <w:noProof/>
                <w:webHidden/>
              </w:rPr>
              <w:t>9</w:t>
            </w:r>
            <w:r w:rsidR="005F3780" w:rsidRPr="005F3780">
              <w:rPr>
                <w:noProof/>
                <w:webHidden/>
              </w:rPr>
              <w:fldChar w:fldCharType="end"/>
            </w:r>
          </w:hyperlink>
        </w:p>
        <w:p w14:paraId="3DCFFB34" w14:textId="7E922828"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4" w:history="1">
            <w:r w:rsidR="005F3780" w:rsidRPr="005F3780">
              <w:rPr>
                <w:rStyle w:val="Hyperlink"/>
                <w:noProof/>
              </w:rPr>
              <w:t>INFORMATION ARCHITECTURE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_Toc105591584 \h </w:instrText>
            </w:r>
            <w:r w:rsidR="005F3780" w:rsidRPr="005F3780">
              <w:rPr>
                <w:noProof/>
                <w:webHidden/>
              </w:rPr>
            </w:r>
            <w:r w:rsidR="005F3780" w:rsidRPr="005F3780">
              <w:rPr>
                <w:noProof/>
                <w:webHidden/>
              </w:rPr>
              <w:fldChar w:fldCharType="separate"/>
            </w:r>
            <w:r w:rsidR="005F3780" w:rsidRPr="005F3780">
              <w:rPr>
                <w:noProof/>
                <w:webHidden/>
              </w:rPr>
              <w:t>9</w:t>
            </w:r>
            <w:r w:rsidR="005F3780" w:rsidRPr="005F3780">
              <w:rPr>
                <w:noProof/>
                <w:webHidden/>
              </w:rPr>
              <w:fldChar w:fldCharType="end"/>
            </w:r>
          </w:hyperlink>
        </w:p>
        <w:p w14:paraId="6EE4CABC" w14:textId="16438B2E"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5" w:history="1">
            <w:r w:rsidR="005F3780" w:rsidRPr="005F3780">
              <w:rPr>
                <w:rStyle w:val="Hyperlink"/>
                <w:noProof/>
              </w:rPr>
              <w:t>LAYOUT ADMIN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_Toc105591585 \h </w:instrText>
            </w:r>
            <w:r w:rsidR="005F3780" w:rsidRPr="005F3780">
              <w:rPr>
                <w:noProof/>
                <w:webHidden/>
              </w:rPr>
            </w:r>
            <w:r w:rsidR="005F3780" w:rsidRPr="005F3780">
              <w:rPr>
                <w:noProof/>
                <w:webHidden/>
              </w:rPr>
              <w:fldChar w:fldCharType="separate"/>
            </w:r>
            <w:r w:rsidR="005F3780" w:rsidRPr="005F3780">
              <w:rPr>
                <w:noProof/>
                <w:webHidden/>
              </w:rPr>
              <w:t>10</w:t>
            </w:r>
            <w:r w:rsidR="005F3780" w:rsidRPr="005F3780">
              <w:rPr>
                <w:noProof/>
                <w:webHidden/>
              </w:rPr>
              <w:fldChar w:fldCharType="end"/>
            </w:r>
          </w:hyperlink>
        </w:p>
        <w:p w14:paraId="5A428E20" w14:textId="6BB9C17B"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6" w:history="1">
            <w:r w:rsidR="005F3780" w:rsidRPr="005F3780">
              <w:rPr>
                <w:rStyle w:val="Hyperlink"/>
                <w:noProof/>
              </w:rPr>
              <w:t>LAYOUT USER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_Toc105591586 \h </w:instrText>
            </w:r>
            <w:r w:rsidR="005F3780" w:rsidRPr="005F3780">
              <w:rPr>
                <w:noProof/>
                <w:webHidden/>
              </w:rPr>
            </w:r>
            <w:r w:rsidR="005F3780" w:rsidRPr="005F3780">
              <w:rPr>
                <w:noProof/>
                <w:webHidden/>
              </w:rPr>
              <w:fldChar w:fldCharType="separate"/>
            </w:r>
            <w:r w:rsidR="005F3780" w:rsidRPr="005F3780">
              <w:rPr>
                <w:noProof/>
                <w:webHidden/>
              </w:rPr>
              <w:t>11</w:t>
            </w:r>
            <w:r w:rsidR="005F3780" w:rsidRPr="005F3780">
              <w:rPr>
                <w:noProof/>
                <w:webHidden/>
              </w:rPr>
              <w:fldChar w:fldCharType="end"/>
            </w:r>
          </w:hyperlink>
        </w:p>
        <w:p w14:paraId="465336F8" w14:textId="0DF4D38B"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7" w:history="1">
            <w:r w:rsidR="005F3780" w:rsidRPr="005F3780">
              <w:rPr>
                <w:rStyle w:val="Hyperlink"/>
                <w:noProof/>
              </w:rPr>
              <w:t>DANH MỤC VIẾT TẮT</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_Toc105591587 \h </w:instrText>
            </w:r>
            <w:r w:rsidR="005F3780" w:rsidRPr="005F3780">
              <w:rPr>
                <w:noProof/>
                <w:webHidden/>
              </w:rPr>
            </w:r>
            <w:r w:rsidR="005F3780" w:rsidRPr="005F3780">
              <w:rPr>
                <w:noProof/>
                <w:webHidden/>
              </w:rPr>
              <w:fldChar w:fldCharType="separate"/>
            </w:r>
            <w:r w:rsidR="005F3780" w:rsidRPr="005F3780">
              <w:rPr>
                <w:noProof/>
                <w:webHidden/>
              </w:rPr>
              <w:t>13</w:t>
            </w:r>
            <w:r w:rsidR="005F3780" w:rsidRPr="005F3780">
              <w:rPr>
                <w:noProof/>
                <w:webHidden/>
              </w:rPr>
              <w:fldChar w:fldCharType="end"/>
            </w:r>
          </w:hyperlink>
        </w:p>
        <w:p w14:paraId="01709DAA" w14:textId="2BD3F3A6"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8" w:history="1">
            <w:r w:rsidR="005F3780" w:rsidRPr="005F3780">
              <w:rPr>
                <w:rStyle w:val="Hyperlink"/>
                <w:noProof/>
              </w:rPr>
              <w:t>LỜI MỞ ĐẦU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_Toc105591588 \h </w:instrText>
            </w:r>
            <w:r w:rsidR="005F3780" w:rsidRPr="005F3780">
              <w:rPr>
                <w:noProof/>
                <w:webHidden/>
              </w:rPr>
            </w:r>
            <w:r w:rsidR="005F3780" w:rsidRPr="005F3780">
              <w:rPr>
                <w:noProof/>
                <w:webHidden/>
              </w:rPr>
              <w:fldChar w:fldCharType="separate"/>
            </w:r>
            <w:r w:rsidR="005F3780" w:rsidRPr="005F3780">
              <w:rPr>
                <w:noProof/>
                <w:webHidden/>
              </w:rPr>
              <w:t>14</w:t>
            </w:r>
            <w:r w:rsidR="005F3780" w:rsidRPr="005F3780">
              <w:rPr>
                <w:noProof/>
                <w:webHidden/>
              </w:rPr>
              <w:fldChar w:fldCharType="end"/>
            </w:r>
          </w:hyperlink>
        </w:p>
        <w:p w14:paraId="585D46DE" w14:textId="45BB40C5"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589" w:history="1">
            <w:r w:rsidR="005F3780" w:rsidRPr="005F3780">
              <w:rPr>
                <w:rStyle w:val="Hyperlink"/>
                <w:noProof/>
              </w:rPr>
              <w:t>CHƯƠNG 1: GIỚI THIỆU VỀ CÔNG TY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_Toc105591589 \h </w:instrText>
            </w:r>
            <w:r w:rsidR="005F3780" w:rsidRPr="005F3780">
              <w:rPr>
                <w:noProof/>
                <w:webHidden/>
              </w:rPr>
            </w:r>
            <w:r w:rsidR="005F3780" w:rsidRPr="005F3780">
              <w:rPr>
                <w:noProof/>
                <w:webHidden/>
              </w:rPr>
              <w:fldChar w:fldCharType="separate"/>
            </w:r>
            <w:r w:rsidR="005F3780" w:rsidRPr="005F3780">
              <w:rPr>
                <w:noProof/>
                <w:webHidden/>
              </w:rPr>
              <w:t>15</w:t>
            </w:r>
            <w:r w:rsidR="005F3780" w:rsidRPr="005F3780">
              <w:rPr>
                <w:noProof/>
                <w:webHidden/>
              </w:rPr>
              <w:fldChar w:fldCharType="end"/>
            </w:r>
          </w:hyperlink>
        </w:p>
        <w:p w14:paraId="0D7490C3" w14:textId="66DFD1B2"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590" w:history="1">
            <w:r w:rsidR="005F3780" w:rsidRPr="005F3780">
              <w:rPr>
                <w:rStyle w:val="Hyperlink"/>
                <w:noProof/>
              </w:rPr>
              <w:t>1. Tổng Quan Về Công Ty Thực Tập</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_Toc105591590 \h </w:instrText>
            </w:r>
            <w:r w:rsidR="005F3780" w:rsidRPr="005F3780">
              <w:rPr>
                <w:noProof/>
                <w:webHidden/>
              </w:rPr>
            </w:r>
            <w:r w:rsidR="005F3780" w:rsidRPr="005F3780">
              <w:rPr>
                <w:noProof/>
                <w:webHidden/>
              </w:rPr>
              <w:fldChar w:fldCharType="separate"/>
            </w:r>
            <w:r w:rsidR="005F3780" w:rsidRPr="005F3780">
              <w:rPr>
                <w:noProof/>
                <w:webHidden/>
              </w:rPr>
              <w:t>15</w:t>
            </w:r>
            <w:r w:rsidR="005F3780" w:rsidRPr="005F3780">
              <w:rPr>
                <w:noProof/>
                <w:webHidden/>
              </w:rPr>
              <w:fldChar w:fldCharType="end"/>
            </w:r>
          </w:hyperlink>
        </w:p>
        <w:p w14:paraId="4BE24D2D" w14:textId="796A97AF" w:rsidR="005F3780" w:rsidRPr="005F3780" w:rsidRDefault="00143AD8">
          <w:pPr>
            <w:pStyle w:val="TOC3"/>
            <w:tabs>
              <w:tab w:val="left" w:pos="1100"/>
              <w:tab w:val="right" w:leader="dot" w:pos="9350"/>
            </w:tabs>
            <w:rPr>
              <w:rFonts w:asciiTheme="minorHAnsi" w:eastAsiaTheme="minorEastAsia" w:hAnsiTheme="minorHAnsi" w:cstheme="minorBidi"/>
              <w:noProof/>
              <w:sz w:val="22"/>
              <w:szCs w:val="22"/>
            </w:rPr>
          </w:pPr>
          <w:hyperlink w:anchor="_Toc105591591" w:history="1">
            <w:r w:rsidR="005F3780" w:rsidRPr="005F3780">
              <w:rPr>
                <w:rStyle w:val="Hyperlink"/>
                <w:noProof/>
              </w:rPr>
              <w:t>1.1</w:t>
            </w:r>
            <w:r w:rsidR="005F3780" w:rsidRPr="005F3780">
              <w:rPr>
                <w:rFonts w:asciiTheme="minorHAnsi" w:eastAsiaTheme="minorEastAsia" w:hAnsiTheme="minorHAnsi" w:cstheme="minorBidi"/>
                <w:noProof/>
                <w:sz w:val="22"/>
                <w:szCs w:val="22"/>
              </w:rPr>
              <w:tab/>
            </w:r>
            <w:r w:rsidR="005F3780" w:rsidRPr="005F3780">
              <w:rPr>
                <w:rStyle w:val="Hyperlink"/>
                <w:noProof/>
              </w:rPr>
              <w:t>Thông tin về công ty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_Toc105591591 \h </w:instrText>
            </w:r>
            <w:r w:rsidR="005F3780" w:rsidRPr="005F3780">
              <w:rPr>
                <w:noProof/>
                <w:webHidden/>
              </w:rPr>
            </w:r>
            <w:r w:rsidR="005F3780" w:rsidRPr="005F3780">
              <w:rPr>
                <w:noProof/>
                <w:webHidden/>
              </w:rPr>
              <w:fldChar w:fldCharType="separate"/>
            </w:r>
            <w:r w:rsidR="005F3780" w:rsidRPr="005F3780">
              <w:rPr>
                <w:noProof/>
                <w:webHidden/>
              </w:rPr>
              <w:t>15</w:t>
            </w:r>
            <w:r w:rsidR="005F3780" w:rsidRPr="005F3780">
              <w:rPr>
                <w:noProof/>
                <w:webHidden/>
              </w:rPr>
              <w:fldChar w:fldCharType="end"/>
            </w:r>
          </w:hyperlink>
        </w:p>
        <w:p w14:paraId="43B78400" w14:textId="7DDA6EE5"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592" w:history="1">
            <w:r w:rsidR="005F3780" w:rsidRPr="005F3780">
              <w:rPr>
                <w:rStyle w:val="Hyperlink"/>
                <w:noProof/>
              </w:rPr>
              <w:t>2. Cột Mốc phát triển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_Toc105591592 \h </w:instrText>
            </w:r>
            <w:r w:rsidR="005F3780" w:rsidRPr="005F3780">
              <w:rPr>
                <w:noProof/>
                <w:webHidden/>
              </w:rPr>
            </w:r>
            <w:r w:rsidR="005F3780" w:rsidRPr="005F3780">
              <w:rPr>
                <w:noProof/>
                <w:webHidden/>
              </w:rPr>
              <w:fldChar w:fldCharType="separate"/>
            </w:r>
            <w:r w:rsidR="005F3780" w:rsidRPr="005F3780">
              <w:rPr>
                <w:noProof/>
                <w:webHidden/>
              </w:rPr>
              <w:t>16</w:t>
            </w:r>
            <w:r w:rsidR="005F3780" w:rsidRPr="005F3780">
              <w:rPr>
                <w:noProof/>
                <w:webHidden/>
              </w:rPr>
              <w:fldChar w:fldCharType="end"/>
            </w:r>
          </w:hyperlink>
        </w:p>
        <w:p w14:paraId="724FC6DE" w14:textId="08742D64"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593" w:history="1">
            <w:r w:rsidR="005F3780" w:rsidRPr="005F3780">
              <w:rPr>
                <w:rStyle w:val="Hyperlink"/>
                <w:noProof/>
              </w:rPr>
              <w:t>3. Tầm nhìn và sứ mệnh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_Toc105591593 \h </w:instrText>
            </w:r>
            <w:r w:rsidR="005F3780" w:rsidRPr="005F3780">
              <w:rPr>
                <w:noProof/>
                <w:webHidden/>
              </w:rPr>
            </w:r>
            <w:r w:rsidR="005F3780" w:rsidRPr="005F3780">
              <w:rPr>
                <w:noProof/>
                <w:webHidden/>
              </w:rPr>
              <w:fldChar w:fldCharType="separate"/>
            </w:r>
            <w:r w:rsidR="005F3780" w:rsidRPr="005F3780">
              <w:rPr>
                <w:noProof/>
                <w:webHidden/>
              </w:rPr>
              <w:t>16</w:t>
            </w:r>
            <w:r w:rsidR="005F3780" w:rsidRPr="005F3780">
              <w:rPr>
                <w:noProof/>
                <w:webHidden/>
              </w:rPr>
              <w:fldChar w:fldCharType="end"/>
            </w:r>
          </w:hyperlink>
        </w:p>
        <w:p w14:paraId="798D2ECD" w14:textId="3C6438F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594" w:history="1">
            <w:r w:rsidR="005F3780" w:rsidRPr="005F3780">
              <w:rPr>
                <w:rStyle w:val="Hyperlink"/>
                <w:noProof/>
              </w:rPr>
              <w:t>3.1 Tầm nhìn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_Toc105591594 \h </w:instrText>
            </w:r>
            <w:r w:rsidR="005F3780" w:rsidRPr="005F3780">
              <w:rPr>
                <w:noProof/>
                <w:webHidden/>
              </w:rPr>
            </w:r>
            <w:r w:rsidR="005F3780" w:rsidRPr="005F3780">
              <w:rPr>
                <w:noProof/>
                <w:webHidden/>
              </w:rPr>
              <w:fldChar w:fldCharType="separate"/>
            </w:r>
            <w:r w:rsidR="005F3780" w:rsidRPr="005F3780">
              <w:rPr>
                <w:noProof/>
                <w:webHidden/>
              </w:rPr>
              <w:t>16</w:t>
            </w:r>
            <w:r w:rsidR="005F3780" w:rsidRPr="005F3780">
              <w:rPr>
                <w:noProof/>
                <w:webHidden/>
              </w:rPr>
              <w:fldChar w:fldCharType="end"/>
            </w:r>
          </w:hyperlink>
        </w:p>
        <w:p w14:paraId="38496DED" w14:textId="23251D7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595" w:history="1">
            <w:r w:rsidR="005F3780" w:rsidRPr="005F3780">
              <w:rPr>
                <w:rStyle w:val="Hyperlink"/>
                <w:noProof/>
              </w:rPr>
              <w:t>3.2 Sứ mệnh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_Toc105591595 \h </w:instrText>
            </w:r>
            <w:r w:rsidR="005F3780" w:rsidRPr="005F3780">
              <w:rPr>
                <w:noProof/>
                <w:webHidden/>
              </w:rPr>
            </w:r>
            <w:r w:rsidR="005F3780" w:rsidRPr="005F3780">
              <w:rPr>
                <w:noProof/>
                <w:webHidden/>
              </w:rPr>
              <w:fldChar w:fldCharType="separate"/>
            </w:r>
            <w:r w:rsidR="005F3780" w:rsidRPr="005F3780">
              <w:rPr>
                <w:noProof/>
                <w:webHidden/>
              </w:rPr>
              <w:t>16</w:t>
            </w:r>
            <w:r w:rsidR="005F3780" w:rsidRPr="005F3780">
              <w:rPr>
                <w:noProof/>
                <w:webHidden/>
              </w:rPr>
              <w:fldChar w:fldCharType="end"/>
            </w:r>
          </w:hyperlink>
        </w:p>
        <w:p w14:paraId="740AF5E3" w14:textId="768B060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596" w:history="1">
            <w:r w:rsidR="005F3780" w:rsidRPr="005F3780">
              <w:rPr>
                <w:rStyle w:val="Hyperlink"/>
                <w:noProof/>
              </w:rPr>
              <w:t>3.3 Gía trị cốt lõi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_Toc105591596 \h </w:instrText>
            </w:r>
            <w:r w:rsidR="005F3780" w:rsidRPr="005F3780">
              <w:rPr>
                <w:noProof/>
                <w:webHidden/>
              </w:rPr>
            </w:r>
            <w:r w:rsidR="005F3780" w:rsidRPr="005F3780">
              <w:rPr>
                <w:noProof/>
                <w:webHidden/>
              </w:rPr>
              <w:fldChar w:fldCharType="separate"/>
            </w:r>
            <w:r w:rsidR="005F3780" w:rsidRPr="005F3780">
              <w:rPr>
                <w:noProof/>
                <w:webHidden/>
              </w:rPr>
              <w:t>16</w:t>
            </w:r>
            <w:r w:rsidR="005F3780" w:rsidRPr="005F3780">
              <w:rPr>
                <w:noProof/>
                <w:webHidden/>
              </w:rPr>
              <w:fldChar w:fldCharType="end"/>
            </w:r>
          </w:hyperlink>
        </w:p>
        <w:p w14:paraId="6387E8AB" w14:textId="2D50BA15"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597" w:history="1">
            <w:r w:rsidR="005F3780" w:rsidRPr="005F3780">
              <w:rPr>
                <w:rStyle w:val="Hyperlink"/>
                <w:noProof/>
              </w:rPr>
              <w:t>4. Cam kết chất lượng dịch vụ.</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_Toc105591597 \h </w:instrText>
            </w:r>
            <w:r w:rsidR="005F3780" w:rsidRPr="005F3780">
              <w:rPr>
                <w:noProof/>
                <w:webHidden/>
              </w:rPr>
            </w:r>
            <w:r w:rsidR="005F3780" w:rsidRPr="005F3780">
              <w:rPr>
                <w:noProof/>
                <w:webHidden/>
              </w:rPr>
              <w:fldChar w:fldCharType="separate"/>
            </w:r>
            <w:r w:rsidR="005F3780" w:rsidRPr="005F3780">
              <w:rPr>
                <w:noProof/>
                <w:webHidden/>
              </w:rPr>
              <w:t>17</w:t>
            </w:r>
            <w:r w:rsidR="005F3780" w:rsidRPr="005F3780">
              <w:rPr>
                <w:noProof/>
                <w:webHidden/>
              </w:rPr>
              <w:fldChar w:fldCharType="end"/>
            </w:r>
          </w:hyperlink>
        </w:p>
        <w:p w14:paraId="6FF5D4D7" w14:textId="0C15EA44"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598" w:history="1">
            <w:r w:rsidR="005F3780" w:rsidRPr="005F3780">
              <w:rPr>
                <w:rStyle w:val="Hyperlink"/>
                <w:noProof/>
              </w:rPr>
              <w:t>4.1 Tầm nhìn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_Toc105591598 \h </w:instrText>
            </w:r>
            <w:r w:rsidR="005F3780" w:rsidRPr="005F3780">
              <w:rPr>
                <w:noProof/>
                <w:webHidden/>
              </w:rPr>
            </w:r>
            <w:r w:rsidR="005F3780" w:rsidRPr="005F3780">
              <w:rPr>
                <w:noProof/>
                <w:webHidden/>
              </w:rPr>
              <w:fldChar w:fldCharType="separate"/>
            </w:r>
            <w:r w:rsidR="005F3780" w:rsidRPr="005F3780">
              <w:rPr>
                <w:noProof/>
                <w:webHidden/>
              </w:rPr>
              <w:t>17</w:t>
            </w:r>
            <w:r w:rsidR="005F3780" w:rsidRPr="005F3780">
              <w:rPr>
                <w:noProof/>
                <w:webHidden/>
              </w:rPr>
              <w:fldChar w:fldCharType="end"/>
            </w:r>
          </w:hyperlink>
        </w:p>
        <w:p w14:paraId="44F32B73" w14:textId="4768D52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599" w:history="1">
            <w:r w:rsidR="005F3780" w:rsidRPr="005F3780">
              <w:rPr>
                <w:rStyle w:val="Hyperlink"/>
                <w:noProof/>
              </w:rPr>
              <w:t>4.2 Chất lượng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_Toc105591599 \h </w:instrText>
            </w:r>
            <w:r w:rsidR="005F3780" w:rsidRPr="005F3780">
              <w:rPr>
                <w:noProof/>
                <w:webHidden/>
              </w:rPr>
            </w:r>
            <w:r w:rsidR="005F3780" w:rsidRPr="005F3780">
              <w:rPr>
                <w:noProof/>
                <w:webHidden/>
              </w:rPr>
              <w:fldChar w:fldCharType="separate"/>
            </w:r>
            <w:r w:rsidR="005F3780" w:rsidRPr="005F3780">
              <w:rPr>
                <w:noProof/>
                <w:webHidden/>
              </w:rPr>
              <w:t>17</w:t>
            </w:r>
            <w:r w:rsidR="005F3780" w:rsidRPr="005F3780">
              <w:rPr>
                <w:noProof/>
                <w:webHidden/>
              </w:rPr>
              <w:fldChar w:fldCharType="end"/>
            </w:r>
          </w:hyperlink>
        </w:p>
        <w:p w14:paraId="3FD6B19F" w14:textId="34D842D2"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00" w:history="1">
            <w:r w:rsidR="005F3780" w:rsidRPr="005F3780">
              <w:rPr>
                <w:rStyle w:val="Hyperlink"/>
                <w:noProof/>
              </w:rPr>
              <w:t>CHƯƠNG 2: NỘI DUNG THỰC TẬP TẠI CÔNG TY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_Toc105591600 \h </w:instrText>
            </w:r>
            <w:r w:rsidR="005F3780" w:rsidRPr="005F3780">
              <w:rPr>
                <w:noProof/>
                <w:webHidden/>
              </w:rPr>
            </w:r>
            <w:r w:rsidR="005F3780" w:rsidRPr="005F3780">
              <w:rPr>
                <w:noProof/>
                <w:webHidden/>
              </w:rPr>
              <w:fldChar w:fldCharType="separate"/>
            </w:r>
            <w:r w:rsidR="005F3780" w:rsidRPr="005F3780">
              <w:rPr>
                <w:noProof/>
                <w:webHidden/>
              </w:rPr>
              <w:t>19</w:t>
            </w:r>
            <w:r w:rsidR="005F3780" w:rsidRPr="005F3780">
              <w:rPr>
                <w:noProof/>
                <w:webHidden/>
              </w:rPr>
              <w:fldChar w:fldCharType="end"/>
            </w:r>
          </w:hyperlink>
        </w:p>
        <w:p w14:paraId="2A68E83F" w14:textId="5AA43A55"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1" w:history="1">
            <w:r w:rsidR="005F3780" w:rsidRPr="005F3780">
              <w:rPr>
                <w:rStyle w:val="Hyperlink"/>
                <w:noProof/>
              </w:rPr>
              <w:t>1. Nội dung nhiệm vụ chính được giao trong quá trình thực tập.</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_Toc105591601 \h </w:instrText>
            </w:r>
            <w:r w:rsidR="005F3780" w:rsidRPr="005F3780">
              <w:rPr>
                <w:noProof/>
                <w:webHidden/>
              </w:rPr>
            </w:r>
            <w:r w:rsidR="005F3780" w:rsidRPr="005F3780">
              <w:rPr>
                <w:noProof/>
                <w:webHidden/>
              </w:rPr>
              <w:fldChar w:fldCharType="separate"/>
            </w:r>
            <w:r w:rsidR="005F3780" w:rsidRPr="005F3780">
              <w:rPr>
                <w:noProof/>
                <w:webHidden/>
              </w:rPr>
              <w:t>19</w:t>
            </w:r>
            <w:r w:rsidR="005F3780" w:rsidRPr="005F3780">
              <w:rPr>
                <w:noProof/>
                <w:webHidden/>
              </w:rPr>
              <w:fldChar w:fldCharType="end"/>
            </w:r>
          </w:hyperlink>
        </w:p>
        <w:p w14:paraId="15A2774E" w14:textId="7F6767EF"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02" w:history="1">
            <w:r w:rsidR="005F3780" w:rsidRPr="005F3780">
              <w:rPr>
                <w:rStyle w:val="Hyperlink"/>
                <w:noProof/>
              </w:rPr>
              <w:t>2. Mốc thời gian công việc mỗi tuần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_Toc105591602 \h </w:instrText>
            </w:r>
            <w:r w:rsidR="005F3780" w:rsidRPr="005F3780">
              <w:rPr>
                <w:noProof/>
                <w:webHidden/>
              </w:rPr>
            </w:r>
            <w:r w:rsidR="005F3780" w:rsidRPr="005F3780">
              <w:rPr>
                <w:noProof/>
                <w:webHidden/>
              </w:rPr>
              <w:fldChar w:fldCharType="separate"/>
            </w:r>
            <w:r w:rsidR="005F3780" w:rsidRPr="005F3780">
              <w:rPr>
                <w:noProof/>
                <w:webHidden/>
              </w:rPr>
              <w:t>19</w:t>
            </w:r>
            <w:r w:rsidR="005F3780" w:rsidRPr="005F3780">
              <w:rPr>
                <w:noProof/>
                <w:webHidden/>
              </w:rPr>
              <w:fldChar w:fldCharType="end"/>
            </w:r>
          </w:hyperlink>
        </w:p>
        <w:p w14:paraId="14C7AA94" w14:textId="1C4E9546"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03" w:history="1">
            <w:r w:rsidR="005F3780" w:rsidRPr="005F3780">
              <w:rPr>
                <w:rStyle w:val="Hyperlink"/>
                <w:noProof/>
              </w:rPr>
              <w:t>CHƯƠNG 3: ĐỀ TÀI NGHIÊN CỨU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_Toc105591603 \h </w:instrText>
            </w:r>
            <w:r w:rsidR="005F3780" w:rsidRPr="005F3780">
              <w:rPr>
                <w:noProof/>
                <w:webHidden/>
              </w:rPr>
            </w:r>
            <w:r w:rsidR="005F3780" w:rsidRPr="005F3780">
              <w:rPr>
                <w:noProof/>
                <w:webHidden/>
              </w:rPr>
              <w:fldChar w:fldCharType="separate"/>
            </w:r>
            <w:r w:rsidR="005F3780" w:rsidRPr="005F3780">
              <w:rPr>
                <w:noProof/>
                <w:webHidden/>
              </w:rPr>
              <w:t>21</w:t>
            </w:r>
            <w:r w:rsidR="005F3780" w:rsidRPr="005F3780">
              <w:rPr>
                <w:noProof/>
                <w:webHidden/>
              </w:rPr>
              <w:fldChar w:fldCharType="end"/>
            </w:r>
          </w:hyperlink>
        </w:p>
        <w:p w14:paraId="4AE7AEEE" w14:textId="223FCAA6"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4" w:history="1">
            <w:r w:rsidR="005F3780" w:rsidRPr="005F3780">
              <w:rPr>
                <w:rStyle w:val="Hyperlink"/>
                <w:iCs/>
                <w:noProof/>
              </w:rPr>
              <w:t>1. Giới thiệu đề tài nghiên cứu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_Toc105591604 \h </w:instrText>
            </w:r>
            <w:r w:rsidR="005F3780" w:rsidRPr="005F3780">
              <w:rPr>
                <w:noProof/>
                <w:webHidden/>
              </w:rPr>
            </w:r>
            <w:r w:rsidR="005F3780" w:rsidRPr="005F3780">
              <w:rPr>
                <w:noProof/>
                <w:webHidden/>
              </w:rPr>
              <w:fldChar w:fldCharType="separate"/>
            </w:r>
            <w:r w:rsidR="005F3780" w:rsidRPr="005F3780">
              <w:rPr>
                <w:noProof/>
                <w:webHidden/>
              </w:rPr>
              <w:t>21</w:t>
            </w:r>
            <w:r w:rsidR="005F3780" w:rsidRPr="005F3780">
              <w:rPr>
                <w:noProof/>
                <w:webHidden/>
              </w:rPr>
              <w:fldChar w:fldCharType="end"/>
            </w:r>
          </w:hyperlink>
        </w:p>
        <w:p w14:paraId="352EBF05" w14:textId="506D530E"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5" w:history="1">
            <w:r w:rsidR="005F3780" w:rsidRPr="005F3780">
              <w:rPr>
                <w:rStyle w:val="Hyperlink"/>
                <w:iCs/>
                <w:noProof/>
              </w:rPr>
              <w:t>2. Hướng giải quyết vấn đề</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_Toc105591605 \h </w:instrText>
            </w:r>
            <w:r w:rsidR="005F3780" w:rsidRPr="005F3780">
              <w:rPr>
                <w:noProof/>
                <w:webHidden/>
              </w:rPr>
            </w:r>
            <w:r w:rsidR="005F3780" w:rsidRPr="005F3780">
              <w:rPr>
                <w:noProof/>
                <w:webHidden/>
              </w:rPr>
              <w:fldChar w:fldCharType="separate"/>
            </w:r>
            <w:r w:rsidR="005F3780" w:rsidRPr="005F3780">
              <w:rPr>
                <w:noProof/>
                <w:webHidden/>
              </w:rPr>
              <w:t>21</w:t>
            </w:r>
            <w:r w:rsidR="005F3780" w:rsidRPr="005F3780">
              <w:rPr>
                <w:noProof/>
                <w:webHidden/>
              </w:rPr>
              <w:fldChar w:fldCharType="end"/>
            </w:r>
          </w:hyperlink>
        </w:p>
        <w:p w14:paraId="5D63057F" w14:textId="20EA326F"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6" w:history="1">
            <w:r w:rsidR="005F3780" w:rsidRPr="005F3780">
              <w:rPr>
                <w:rStyle w:val="Hyperlink"/>
                <w:iCs/>
                <w:noProof/>
              </w:rPr>
              <w:t>3. Giới hạn của đề tài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_Toc105591606 \h </w:instrText>
            </w:r>
            <w:r w:rsidR="005F3780" w:rsidRPr="005F3780">
              <w:rPr>
                <w:noProof/>
                <w:webHidden/>
              </w:rPr>
            </w:r>
            <w:r w:rsidR="005F3780" w:rsidRPr="005F3780">
              <w:rPr>
                <w:noProof/>
                <w:webHidden/>
              </w:rPr>
              <w:fldChar w:fldCharType="separate"/>
            </w:r>
            <w:r w:rsidR="005F3780" w:rsidRPr="005F3780">
              <w:rPr>
                <w:noProof/>
                <w:webHidden/>
              </w:rPr>
              <w:t>21</w:t>
            </w:r>
            <w:r w:rsidR="005F3780" w:rsidRPr="005F3780">
              <w:rPr>
                <w:noProof/>
                <w:webHidden/>
              </w:rPr>
              <w:fldChar w:fldCharType="end"/>
            </w:r>
          </w:hyperlink>
        </w:p>
        <w:p w14:paraId="3AD6BB71" w14:textId="429686FF"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07" w:history="1">
            <w:r w:rsidR="005F3780" w:rsidRPr="005F3780">
              <w:rPr>
                <w:rStyle w:val="Hyperlink"/>
                <w:noProof/>
              </w:rPr>
              <w:t>CHƯƠNG 4: GIỚI THIỆU VỀ CÔNG NGHỆ</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_Toc105591607 \h </w:instrText>
            </w:r>
            <w:r w:rsidR="005F3780" w:rsidRPr="005F3780">
              <w:rPr>
                <w:noProof/>
                <w:webHidden/>
              </w:rPr>
            </w:r>
            <w:r w:rsidR="005F3780" w:rsidRPr="005F3780">
              <w:rPr>
                <w:noProof/>
                <w:webHidden/>
              </w:rPr>
              <w:fldChar w:fldCharType="separate"/>
            </w:r>
            <w:r w:rsidR="005F3780" w:rsidRPr="005F3780">
              <w:rPr>
                <w:noProof/>
                <w:webHidden/>
              </w:rPr>
              <w:t>22</w:t>
            </w:r>
            <w:r w:rsidR="005F3780" w:rsidRPr="005F3780">
              <w:rPr>
                <w:noProof/>
                <w:webHidden/>
              </w:rPr>
              <w:fldChar w:fldCharType="end"/>
            </w:r>
          </w:hyperlink>
        </w:p>
        <w:p w14:paraId="5AE1C3E1" w14:textId="31D13751"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8" w:history="1">
            <w:r w:rsidR="005F3780" w:rsidRPr="005F3780">
              <w:rPr>
                <w:rStyle w:val="Hyperlink"/>
                <w:iCs/>
                <w:noProof/>
              </w:rPr>
              <w:t>1.1 Xamarin Form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_Toc105591608 \h </w:instrText>
            </w:r>
            <w:r w:rsidR="005F3780" w:rsidRPr="005F3780">
              <w:rPr>
                <w:noProof/>
                <w:webHidden/>
              </w:rPr>
            </w:r>
            <w:r w:rsidR="005F3780" w:rsidRPr="005F3780">
              <w:rPr>
                <w:noProof/>
                <w:webHidden/>
              </w:rPr>
              <w:fldChar w:fldCharType="separate"/>
            </w:r>
            <w:r w:rsidR="005F3780" w:rsidRPr="005F3780">
              <w:rPr>
                <w:noProof/>
                <w:webHidden/>
              </w:rPr>
              <w:t>22</w:t>
            </w:r>
            <w:r w:rsidR="005F3780" w:rsidRPr="005F3780">
              <w:rPr>
                <w:noProof/>
                <w:webHidden/>
              </w:rPr>
              <w:fldChar w:fldCharType="end"/>
            </w:r>
          </w:hyperlink>
        </w:p>
        <w:p w14:paraId="222462CF" w14:textId="28B3DB59"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09" w:history="1">
            <w:r w:rsidR="005F3780" w:rsidRPr="005F3780">
              <w:rPr>
                <w:rStyle w:val="Hyperlink"/>
                <w:iCs/>
                <w:noProof/>
              </w:rPr>
              <w:t>1.2. Xamarin Native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_Toc105591609 \h </w:instrText>
            </w:r>
            <w:r w:rsidR="005F3780" w:rsidRPr="005F3780">
              <w:rPr>
                <w:noProof/>
                <w:webHidden/>
              </w:rPr>
            </w:r>
            <w:r w:rsidR="005F3780" w:rsidRPr="005F3780">
              <w:rPr>
                <w:noProof/>
                <w:webHidden/>
              </w:rPr>
              <w:fldChar w:fldCharType="separate"/>
            </w:r>
            <w:r w:rsidR="005F3780" w:rsidRPr="005F3780">
              <w:rPr>
                <w:noProof/>
                <w:webHidden/>
              </w:rPr>
              <w:t>22</w:t>
            </w:r>
            <w:r w:rsidR="005F3780" w:rsidRPr="005F3780">
              <w:rPr>
                <w:noProof/>
                <w:webHidden/>
              </w:rPr>
              <w:fldChar w:fldCharType="end"/>
            </w:r>
          </w:hyperlink>
        </w:p>
        <w:p w14:paraId="68EF7165" w14:textId="2F2EF847"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10" w:history="1">
            <w:r w:rsidR="005F3780" w:rsidRPr="005F3780">
              <w:rPr>
                <w:rStyle w:val="Hyperlink"/>
                <w:noProof/>
              </w:rPr>
              <w:t>2. SQLite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_Toc105591610 \h </w:instrText>
            </w:r>
            <w:r w:rsidR="005F3780" w:rsidRPr="005F3780">
              <w:rPr>
                <w:noProof/>
                <w:webHidden/>
              </w:rPr>
            </w:r>
            <w:r w:rsidR="005F3780" w:rsidRPr="005F3780">
              <w:rPr>
                <w:noProof/>
                <w:webHidden/>
              </w:rPr>
              <w:fldChar w:fldCharType="separate"/>
            </w:r>
            <w:r w:rsidR="005F3780" w:rsidRPr="005F3780">
              <w:rPr>
                <w:noProof/>
                <w:webHidden/>
              </w:rPr>
              <w:t>22</w:t>
            </w:r>
            <w:r w:rsidR="005F3780" w:rsidRPr="005F3780">
              <w:rPr>
                <w:noProof/>
                <w:webHidden/>
              </w:rPr>
              <w:fldChar w:fldCharType="end"/>
            </w:r>
          </w:hyperlink>
        </w:p>
        <w:p w14:paraId="44DE137F" w14:textId="1E06705F"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11" w:history="1">
            <w:r w:rsidR="005F3780" w:rsidRPr="005F3780">
              <w:rPr>
                <w:rStyle w:val="Hyperlink"/>
                <w:noProof/>
              </w:rPr>
              <w:t>3.Firebase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_Toc105591611 \h </w:instrText>
            </w:r>
            <w:r w:rsidR="005F3780" w:rsidRPr="005F3780">
              <w:rPr>
                <w:noProof/>
                <w:webHidden/>
              </w:rPr>
            </w:r>
            <w:r w:rsidR="005F3780" w:rsidRPr="005F3780">
              <w:rPr>
                <w:noProof/>
                <w:webHidden/>
              </w:rPr>
              <w:fldChar w:fldCharType="separate"/>
            </w:r>
            <w:r w:rsidR="005F3780" w:rsidRPr="005F3780">
              <w:rPr>
                <w:noProof/>
                <w:webHidden/>
              </w:rPr>
              <w:t>22</w:t>
            </w:r>
            <w:r w:rsidR="005F3780" w:rsidRPr="005F3780">
              <w:rPr>
                <w:noProof/>
                <w:webHidden/>
              </w:rPr>
              <w:fldChar w:fldCharType="end"/>
            </w:r>
          </w:hyperlink>
        </w:p>
        <w:p w14:paraId="169EC6E1" w14:textId="7E060A6F"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12" w:history="1">
            <w:r w:rsidR="005F3780" w:rsidRPr="005F3780">
              <w:rPr>
                <w:rStyle w:val="Hyperlink"/>
                <w:noProof/>
              </w:rPr>
              <w:t>3.1 Firebase Database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_Toc105591612 \h </w:instrText>
            </w:r>
            <w:r w:rsidR="005F3780" w:rsidRPr="005F3780">
              <w:rPr>
                <w:noProof/>
                <w:webHidden/>
              </w:rPr>
            </w:r>
            <w:r w:rsidR="005F3780" w:rsidRPr="005F3780">
              <w:rPr>
                <w:noProof/>
                <w:webHidden/>
              </w:rPr>
              <w:fldChar w:fldCharType="separate"/>
            </w:r>
            <w:r w:rsidR="005F3780" w:rsidRPr="005F3780">
              <w:rPr>
                <w:noProof/>
                <w:webHidden/>
              </w:rPr>
              <w:t>23</w:t>
            </w:r>
            <w:r w:rsidR="005F3780" w:rsidRPr="005F3780">
              <w:rPr>
                <w:noProof/>
                <w:webHidden/>
              </w:rPr>
              <w:fldChar w:fldCharType="end"/>
            </w:r>
          </w:hyperlink>
        </w:p>
        <w:p w14:paraId="6440741D" w14:textId="5ABC001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13" w:history="1">
            <w:r w:rsidR="005F3780" w:rsidRPr="005F3780">
              <w:rPr>
                <w:rStyle w:val="Hyperlink"/>
                <w:noProof/>
              </w:rPr>
              <w:t>3.2 Firebase Authentication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_Toc105591613 \h </w:instrText>
            </w:r>
            <w:r w:rsidR="005F3780" w:rsidRPr="005F3780">
              <w:rPr>
                <w:noProof/>
                <w:webHidden/>
              </w:rPr>
            </w:r>
            <w:r w:rsidR="005F3780" w:rsidRPr="005F3780">
              <w:rPr>
                <w:noProof/>
                <w:webHidden/>
              </w:rPr>
              <w:fldChar w:fldCharType="separate"/>
            </w:r>
            <w:r w:rsidR="005F3780" w:rsidRPr="005F3780">
              <w:rPr>
                <w:noProof/>
                <w:webHidden/>
              </w:rPr>
              <w:t>23</w:t>
            </w:r>
            <w:r w:rsidR="005F3780" w:rsidRPr="005F3780">
              <w:rPr>
                <w:noProof/>
                <w:webHidden/>
              </w:rPr>
              <w:fldChar w:fldCharType="end"/>
            </w:r>
          </w:hyperlink>
        </w:p>
        <w:p w14:paraId="17B3563A" w14:textId="101D3A0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14" w:history="1">
            <w:r w:rsidR="005F3780" w:rsidRPr="005F3780">
              <w:rPr>
                <w:rStyle w:val="Hyperlink"/>
                <w:noProof/>
              </w:rPr>
              <w:t>3.3 Firebase Firestore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_Toc105591614 \h </w:instrText>
            </w:r>
            <w:r w:rsidR="005F3780" w:rsidRPr="005F3780">
              <w:rPr>
                <w:noProof/>
                <w:webHidden/>
              </w:rPr>
            </w:r>
            <w:r w:rsidR="005F3780" w:rsidRPr="005F3780">
              <w:rPr>
                <w:noProof/>
                <w:webHidden/>
              </w:rPr>
              <w:fldChar w:fldCharType="separate"/>
            </w:r>
            <w:r w:rsidR="005F3780" w:rsidRPr="005F3780">
              <w:rPr>
                <w:noProof/>
                <w:webHidden/>
              </w:rPr>
              <w:t>23</w:t>
            </w:r>
            <w:r w:rsidR="005F3780" w:rsidRPr="005F3780">
              <w:rPr>
                <w:noProof/>
                <w:webHidden/>
              </w:rPr>
              <w:fldChar w:fldCharType="end"/>
            </w:r>
          </w:hyperlink>
        </w:p>
        <w:p w14:paraId="55FFB2CE" w14:textId="184E8E16"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15" w:history="1">
            <w:r w:rsidR="005F3780" w:rsidRPr="005F3780">
              <w:rPr>
                <w:rStyle w:val="Hyperlink"/>
                <w:noProof/>
              </w:rPr>
              <w:t>3.4 Firebase Storage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_Toc105591615 \h </w:instrText>
            </w:r>
            <w:r w:rsidR="005F3780" w:rsidRPr="005F3780">
              <w:rPr>
                <w:noProof/>
                <w:webHidden/>
              </w:rPr>
            </w:r>
            <w:r w:rsidR="005F3780" w:rsidRPr="005F3780">
              <w:rPr>
                <w:noProof/>
                <w:webHidden/>
              </w:rPr>
              <w:fldChar w:fldCharType="separate"/>
            </w:r>
            <w:r w:rsidR="005F3780" w:rsidRPr="005F3780">
              <w:rPr>
                <w:noProof/>
                <w:webHidden/>
              </w:rPr>
              <w:t>23</w:t>
            </w:r>
            <w:r w:rsidR="005F3780" w:rsidRPr="005F3780">
              <w:rPr>
                <w:noProof/>
                <w:webHidden/>
              </w:rPr>
              <w:fldChar w:fldCharType="end"/>
            </w:r>
          </w:hyperlink>
        </w:p>
        <w:p w14:paraId="4D7B6A78" w14:textId="5231DB3B"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16" w:history="1">
            <w:r w:rsidR="005F3780" w:rsidRPr="005F3780">
              <w:rPr>
                <w:rStyle w:val="Hyperlink"/>
                <w:noProof/>
              </w:rPr>
              <w:t>3.5 Firebase Messaging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_Toc105591616 \h </w:instrText>
            </w:r>
            <w:r w:rsidR="005F3780" w:rsidRPr="005F3780">
              <w:rPr>
                <w:noProof/>
                <w:webHidden/>
              </w:rPr>
            </w:r>
            <w:r w:rsidR="005F3780" w:rsidRPr="005F3780">
              <w:rPr>
                <w:noProof/>
                <w:webHidden/>
              </w:rPr>
              <w:fldChar w:fldCharType="separate"/>
            </w:r>
            <w:r w:rsidR="005F3780" w:rsidRPr="005F3780">
              <w:rPr>
                <w:noProof/>
                <w:webHidden/>
              </w:rPr>
              <w:t>24</w:t>
            </w:r>
            <w:r w:rsidR="005F3780" w:rsidRPr="005F3780">
              <w:rPr>
                <w:noProof/>
                <w:webHidden/>
              </w:rPr>
              <w:fldChar w:fldCharType="end"/>
            </w:r>
          </w:hyperlink>
        </w:p>
        <w:p w14:paraId="12B04B13" w14:textId="63B82A6F"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17" w:history="1">
            <w:r w:rsidR="005F3780" w:rsidRPr="005F3780">
              <w:rPr>
                <w:rStyle w:val="Hyperlink"/>
                <w:rFonts w:eastAsia="Helvetica"/>
                <w:noProof/>
                <w:shd w:val="clear" w:color="auto" w:fill="FFFFFF"/>
              </w:rPr>
              <w:t>CHƯƠNG 5: MÔ TẢ YÊU CẦU PHẦN MỀM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_Toc105591617 \h </w:instrText>
            </w:r>
            <w:r w:rsidR="005F3780" w:rsidRPr="005F3780">
              <w:rPr>
                <w:noProof/>
                <w:webHidden/>
              </w:rPr>
            </w:r>
            <w:r w:rsidR="005F3780" w:rsidRPr="005F3780">
              <w:rPr>
                <w:noProof/>
                <w:webHidden/>
              </w:rPr>
              <w:fldChar w:fldCharType="separate"/>
            </w:r>
            <w:r w:rsidR="005F3780" w:rsidRPr="005F3780">
              <w:rPr>
                <w:noProof/>
                <w:webHidden/>
              </w:rPr>
              <w:t>25</w:t>
            </w:r>
            <w:r w:rsidR="005F3780" w:rsidRPr="005F3780">
              <w:rPr>
                <w:noProof/>
                <w:webHidden/>
              </w:rPr>
              <w:fldChar w:fldCharType="end"/>
            </w:r>
          </w:hyperlink>
        </w:p>
        <w:p w14:paraId="103CC457" w14:textId="39B3A632"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18" w:history="1">
            <w:r w:rsidR="005F3780" w:rsidRPr="005F3780">
              <w:rPr>
                <w:rStyle w:val="Hyperlink"/>
                <w:rFonts w:eastAsia="Helvetica"/>
                <w:iCs/>
                <w:noProof/>
                <w:shd w:val="clear" w:color="auto" w:fill="FFFFFF"/>
              </w:rPr>
              <w:t>1. Giới thiệu đề tài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_Toc105591618 \h </w:instrText>
            </w:r>
            <w:r w:rsidR="005F3780" w:rsidRPr="005F3780">
              <w:rPr>
                <w:noProof/>
                <w:webHidden/>
              </w:rPr>
            </w:r>
            <w:r w:rsidR="005F3780" w:rsidRPr="005F3780">
              <w:rPr>
                <w:noProof/>
                <w:webHidden/>
              </w:rPr>
              <w:fldChar w:fldCharType="separate"/>
            </w:r>
            <w:r w:rsidR="005F3780" w:rsidRPr="005F3780">
              <w:rPr>
                <w:noProof/>
                <w:webHidden/>
              </w:rPr>
              <w:t>25</w:t>
            </w:r>
            <w:r w:rsidR="005F3780" w:rsidRPr="005F3780">
              <w:rPr>
                <w:noProof/>
                <w:webHidden/>
              </w:rPr>
              <w:fldChar w:fldCharType="end"/>
            </w:r>
          </w:hyperlink>
        </w:p>
        <w:p w14:paraId="0644E612" w14:textId="655660A9"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19" w:history="1">
            <w:r w:rsidR="005F3780" w:rsidRPr="005F3780">
              <w:rPr>
                <w:rStyle w:val="Hyperlink"/>
                <w:iCs/>
                <w:noProof/>
              </w:rPr>
              <w:t>2. Mục đích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_Toc105591619 \h </w:instrText>
            </w:r>
            <w:r w:rsidR="005F3780" w:rsidRPr="005F3780">
              <w:rPr>
                <w:noProof/>
                <w:webHidden/>
              </w:rPr>
            </w:r>
            <w:r w:rsidR="005F3780" w:rsidRPr="005F3780">
              <w:rPr>
                <w:noProof/>
                <w:webHidden/>
              </w:rPr>
              <w:fldChar w:fldCharType="separate"/>
            </w:r>
            <w:r w:rsidR="005F3780" w:rsidRPr="005F3780">
              <w:rPr>
                <w:noProof/>
                <w:webHidden/>
              </w:rPr>
              <w:t>25</w:t>
            </w:r>
            <w:r w:rsidR="005F3780" w:rsidRPr="005F3780">
              <w:rPr>
                <w:noProof/>
                <w:webHidden/>
              </w:rPr>
              <w:fldChar w:fldCharType="end"/>
            </w:r>
          </w:hyperlink>
        </w:p>
        <w:p w14:paraId="1C3AF750" w14:textId="1D9FB7E6"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20" w:history="1">
            <w:r w:rsidR="005F3780" w:rsidRPr="005F3780">
              <w:rPr>
                <w:rStyle w:val="Hyperlink"/>
                <w:iCs/>
                <w:noProof/>
              </w:rPr>
              <w:t>3. Phạm vi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_Toc105591620 \h </w:instrText>
            </w:r>
            <w:r w:rsidR="005F3780" w:rsidRPr="005F3780">
              <w:rPr>
                <w:noProof/>
                <w:webHidden/>
              </w:rPr>
            </w:r>
            <w:r w:rsidR="005F3780" w:rsidRPr="005F3780">
              <w:rPr>
                <w:noProof/>
                <w:webHidden/>
              </w:rPr>
              <w:fldChar w:fldCharType="separate"/>
            </w:r>
            <w:r w:rsidR="005F3780" w:rsidRPr="005F3780">
              <w:rPr>
                <w:noProof/>
                <w:webHidden/>
              </w:rPr>
              <w:t>25</w:t>
            </w:r>
            <w:r w:rsidR="005F3780" w:rsidRPr="005F3780">
              <w:rPr>
                <w:noProof/>
                <w:webHidden/>
              </w:rPr>
              <w:fldChar w:fldCharType="end"/>
            </w:r>
          </w:hyperlink>
        </w:p>
        <w:p w14:paraId="1D2E8970" w14:textId="08570F3E"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21" w:history="1">
            <w:r w:rsidR="005F3780" w:rsidRPr="005F3780">
              <w:rPr>
                <w:rStyle w:val="Hyperlink"/>
                <w:iCs/>
                <w:noProof/>
              </w:rPr>
              <w:t>4. Tính năng của ứng dụng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_Toc105591621 \h </w:instrText>
            </w:r>
            <w:r w:rsidR="005F3780" w:rsidRPr="005F3780">
              <w:rPr>
                <w:noProof/>
                <w:webHidden/>
              </w:rPr>
            </w:r>
            <w:r w:rsidR="005F3780" w:rsidRPr="005F3780">
              <w:rPr>
                <w:noProof/>
                <w:webHidden/>
              </w:rPr>
              <w:fldChar w:fldCharType="separate"/>
            </w:r>
            <w:r w:rsidR="005F3780" w:rsidRPr="005F3780">
              <w:rPr>
                <w:noProof/>
                <w:webHidden/>
              </w:rPr>
              <w:t>26</w:t>
            </w:r>
            <w:r w:rsidR="005F3780" w:rsidRPr="005F3780">
              <w:rPr>
                <w:noProof/>
                <w:webHidden/>
              </w:rPr>
              <w:fldChar w:fldCharType="end"/>
            </w:r>
          </w:hyperlink>
        </w:p>
        <w:p w14:paraId="1D5B4B35" w14:textId="6F92539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22" w:history="1">
            <w:r w:rsidR="005F3780" w:rsidRPr="005F3780">
              <w:rPr>
                <w:rStyle w:val="Hyperlink"/>
                <w:noProof/>
              </w:rPr>
              <w:t>4.1 Ứng dụng phía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_Toc105591622 \h </w:instrText>
            </w:r>
            <w:r w:rsidR="005F3780" w:rsidRPr="005F3780">
              <w:rPr>
                <w:noProof/>
                <w:webHidden/>
              </w:rPr>
            </w:r>
            <w:r w:rsidR="005F3780" w:rsidRPr="005F3780">
              <w:rPr>
                <w:noProof/>
                <w:webHidden/>
              </w:rPr>
              <w:fldChar w:fldCharType="separate"/>
            </w:r>
            <w:r w:rsidR="005F3780" w:rsidRPr="005F3780">
              <w:rPr>
                <w:noProof/>
                <w:webHidden/>
              </w:rPr>
              <w:t>26</w:t>
            </w:r>
            <w:r w:rsidR="005F3780" w:rsidRPr="005F3780">
              <w:rPr>
                <w:noProof/>
                <w:webHidden/>
              </w:rPr>
              <w:fldChar w:fldCharType="end"/>
            </w:r>
          </w:hyperlink>
        </w:p>
        <w:p w14:paraId="5260E899" w14:textId="7A25FAC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23" w:history="1">
            <w:r w:rsidR="005F3780" w:rsidRPr="005F3780">
              <w:rPr>
                <w:rStyle w:val="Hyperlink"/>
                <w:iCs/>
                <w:noProof/>
              </w:rPr>
              <w:t>4.2 Ứng dụng phía Admin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_Toc105591623 \h </w:instrText>
            </w:r>
            <w:r w:rsidR="005F3780" w:rsidRPr="005F3780">
              <w:rPr>
                <w:noProof/>
                <w:webHidden/>
              </w:rPr>
            </w:r>
            <w:r w:rsidR="005F3780" w:rsidRPr="005F3780">
              <w:rPr>
                <w:noProof/>
                <w:webHidden/>
              </w:rPr>
              <w:fldChar w:fldCharType="separate"/>
            </w:r>
            <w:r w:rsidR="005F3780" w:rsidRPr="005F3780">
              <w:rPr>
                <w:noProof/>
                <w:webHidden/>
              </w:rPr>
              <w:t>26</w:t>
            </w:r>
            <w:r w:rsidR="005F3780" w:rsidRPr="005F3780">
              <w:rPr>
                <w:noProof/>
                <w:webHidden/>
              </w:rPr>
              <w:fldChar w:fldCharType="end"/>
            </w:r>
          </w:hyperlink>
        </w:p>
        <w:p w14:paraId="6AC82632" w14:textId="205B6D10"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24" w:history="1">
            <w:r w:rsidR="005F3780" w:rsidRPr="005F3780">
              <w:rPr>
                <w:rStyle w:val="Hyperlink"/>
                <w:noProof/>
              </w:rPr>
              <w:t>CHƯƠNG 6: PHÂN TÍCH VÀ THIẾT KẾ HỆ THỐNG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_Toc105591624 \h </w:instrText>
            </w:r>
            <w:r w:rsidR="005F3780" w:rsidRPr="005F3780">
              <w:rPr>
                <w:noProof/>
                <w:webHidden/>
              </w:rPr>
            </w:r>
            <w:r w:rsidR="005F3780" w:rsidRPr="005F3780">
              <w:rPr>
                <w:noProof/>
                <w:webHidden/>
              </w:rPr>
              <w:fldChar w:fldCharType="separate"/>
            </w:r>
            <w:r w:rsidR="005F3780" w:rsidRPr="005F3780">
              <w:rPr>
                <w:noProof/>
                <w:webHidden/>
              </w:rPr>
              <w:t>27</w:t>
            </w:r>
            <w:r w:rsidR="005F3780" w:rsidRPr="005F3780">
              <w:rPr>
                <w:noProof/>
                <w:webHidden/>
              </w:rPr>
              <w:fldChar w:fldCharType="end"/>
            </w:r>
          </w:hyperlink>
        </w:p>
        <w:p w14:paraId="1B6E4C98" w14:textId="5D259F22" w:rsidR="005F3780" w:rsidRPr="005F3780" w:rsidRDefault="00143AD8">
          <w:pPr>
            <w:pStyle w:val="TOC2"/>
            <w:tabs>
              <w:tab w:val="left" w:pos="880"/>
              <w:tab w:val="right" w:leader="dot" w:pos="9350"/>
            </w:tabs>
            <w:rPr>
              <w:rFonts w:asciiTheme="minorHAnsi" w:eastAsiaTheme="minorEastAsia" w:hAnsiTheme="minorHAnsi" w:cstheme="minorBidi"/>
              <w:noProof/>
              <w:sz w:val="22"/>
              <w:szCs w:val="22"/>
            </w:rPr>
          </w:pPr>
          <w:hyperlink w:anchor="_Toc105591625" w:history="1">
            <w:r w:rsidR="005F3780" w:rsidRPr="005F3780">
              <w:rPr>
                <w:rStyle w:val="Hyperlink"/>
                <w:noProof/>
              </w:rPr>
              <w:t>1.</w:t>
            </w:r>
            <w:r w:rsidR="005F3780" w:rsidRPr="005F3780">
              <w:rPr>
                <w:rFonts w:asciiTheme="minorHAnsi" w:eastAsiaTheme="minorEastAsia" w:hAnsiTheme="minorHAnsi" w:cstheme="minorBidi"/>
                <w:noProof/>
                <w:sz w:val="22"/>
                <w:szCs w:val="22"/>
              </w:rPr>
              <w:tab/>
            </w:r>
            <w:r w:rsidR="005F3780" w:rsidRPr="005F3780">
              <w:rPr>
                <w:rStyle w:val="Hyperlink"/>
                <w:noProof/>
              </w:rPr>
              <w:t>Use Case Identification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_Toc105591625 \h </w:instrText>
            </w:r>
            <w:r w:rsidR="005F3780" w:rsidRPr="005F3780">
              <w:rPr>
                <w:noProof/>
                <w:webHidden/>
              </w:rPr>
            </w:r>
            <w:r w:rsidR="005F3780" w:rsidRPr="005F3780">
              <w:rPr>
                <w:noProof/>
                <w:webHidden/>
              </w:rPr>
              <w:fldChar w:fldCharType="separate"/>
            </w:r>
            <w:r w:rsidR="005F3780" w:rsidRPr="005F3780">
              <w:rPr>
                <w:noProof/>
                <w:webHidden/>
              </w:rPr>
              <w:t>27</w:t>
            </w:r>
            <w:r w:rsidR="005F3780" w:rsidRPr="005F3780">
              <w:rPr>
                <w:noProof/>
                <w:webHidden/>
              </w:rPr>
              <w:fldChar w:fldCharType="end"/>
            </w:r>
          </w:hyperlink>
        </w:p>
        <w:p w14:paraId="717D2394" w14:textId="16AEEB38" w:rsidR="005F3780" w:rsidRPr="005F3780" w:rsidRDefault="00143AD8">
          <w:pPr>
            <w:pStyle w:val="TOC2"/>
            <w:tabs>
              <w:tab w:val="left" w:pos="880"/>
              <w:tab w:val="right" w:leader="dot" w:pos="9350"/>
            </w:tabs>
            <w:rPr>
              <w:rFonts w:asciiTheme="minorHAnsi" w:eastAsiaTheme="minorEastAsia" w:hAnsiTheme="minorHAnsi" w:cstheme="minorBidi"/>
              <w:noProof/>
              <w:sz w:val="22"/>
              <w:szCs w:val="22"/>
            </w:rPr>
          </w:pPr>
          <w:hyperlink w:anchor="_Toc105591626" w:history="1">
            <w:r w:rsidR="005F3780" w:rsidRPr="005F3780">
              <w:rPr>
                <w:rStyle w:val="Hyperlink"/>
                <w:noProof/>
              </w:rPr>
              <w:t>2.</w:t>
            </w:r>
            <w:r w:rsidR="005F3780" w:rsidRPr="005F3780">
              <w:rPr>
                <w:rFonts w:asciiTheme="minorHAnsi" w:eastAsiaTheme="minorEastAsia" w:hAnsiTheme="minorHAnsi" w:cstheme="minorBidi"/>
                <w:noProof/>
                <w:sz w:val="22"/>
                <w:szCs w:val="22"/>
              </w:rPr>
              <w:tab/>
            </w:r>
            <w:r w:rsidR="005F3780" w:rsidRPr="005F3780">
              <w:rPr>
                <w:rStyle w:val="Hyperlink"/>
                <w:noProof/>
              </w:rPr>
              <w:t>Usecase Diagram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_Toc105591626 \h </w:instrText>
            </w:r>
            <w:r w:rsidR="005F3780" w:rsidRPr="005F3780">
              <w:rPr>
                <w:noProof/>
                <w:webHidden/>
              </w:rPr>
            </w:r>
            <w:r w:rsidR="005F3780" w:rsidRPr="005F3780">
              <w:rPr>
                <w:noProof/>
                <w:webHidden/>
              </w:rPr>
              <w:fldChar w:fldCharType="separate"/>
            </w:r>
            <w:r w:rsidR="005F3780" w:rsidRPr="005F3780">
              <w:rPr>
                <w:noProof/>
                <w:webHidden/>
              </w:rPr>
              <w:t>28</w:t>
            </w:r>
            <w:r w:rsidR="005F3780" w:rsidRPr="005F3780">
              <w:rPr>
                <w:noProof/>
                <w:webHidden/>
              </w:rPr>
              <w:fldChar w:fldCharType="end"/>
            </w:r>
          </w:hyperlink>
        </w:p>
        <w:p w14:paraId="68CAE617" w14:textId="5554BAF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27" w:history="1">
            <w:r w:rsidR="005F3780" w:rsidRPr="005F3780">
              <w:rPr>
                <w:rStyle w:val="Hyperlink"/>
                <w:noProof/>
              </w:rPr>
              <w:t>2.1 App Mobile User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_Toc105591627 \h </w:instrText>
            </w:r>
            <w:r w:rsidR="005F3780" w:rsidRPr="005F3780">
              <w:rPr>
                <w:noProof/>
                <w:webHidden/>
              </w:rPr>
            </w:r>
            <w:r w:rsidR="005F3780" w:rsidRPr="005F3780">
              <w:rPr>
                <w:noProof/>
                <w:webHidden/>
              </w:rPr>
              <w:fldChar w:fldCharType="separate"/>
            </w:r>
            <w:r w:rsidR="005F3780" w:rsidRPr="005F3780">
              <w:rPr>
                <w:noProof/>
                <w:webHidden/>
              </w:rPr>
              <w:t>28</w:t>
            </w:r>
            <w:r w:rsidR="005F3780" w:rsidRPr="005F3780">
              <w:rPr>
                <w:noProof/>
                <w:webHidden/>
              </w:rPr>
              <w:fldChar w:fldCharType="end"/>
            </w:r>
          </w:hyperlink>
        </w:p>
        <w:p w14:paraId="4AE9EDFA" w14:textId="39BBE04F"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28" w:history="1">
            <w:r w:rsidR="005F3780" w:rsidRPr="005F3780">
              <w:rPr>
                <w:rStyle w:val="Hyperlink"/>
                <w:noProof/>
              </w:rPr>
              <w:t>2.2 App Mobile Admin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_Toc105591628 \h </w:instrText>
            </w:r>
            <w:r w:rsidR="005F3780" w:rsidRPr="005F3780">
              <w:rPr>
                <w:noProof/>
                <w:webHidden/>
              </w:rPr>
            </w:r>
            <w:r w:rsidR="005F3780" w:rsidRPr="005F3780">
              <w:rPr>
                <w:noProof/>
                <w:webHidden/>
              </w:rPr>
              <w:fldChar w:fldCharType="separate"/>
            </w:r>
            <w:r w:rsidR="005F3780" w:rsidRPr="005F3780">
              <w:rPr>
                <w:noProof/>
                <w:webHidden/>
              </w:rPr>
              <w:t>32</w:t>
            </w:r>
            <w:r w:rsidR="005F3780" w:rsidRPr="005F3780">
              <w:rPr>
                <w:noProof/>
                <w:webHidden/>
              </w:rPr>
              <w:fldChar w:fldCharType="end"/>
            </w:r>
          </w:hyperlink>
        </w:p>
        <w:p w14:paraId="0B5B5FB3" w14:textId="78624022"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29" w:history="1">
            <w:r w:rsidR="005F3780" w:rsidRPr="005F3780">
              <w:rPr>
                <w:rStyle w:val="Hyperlink"/>
                <w:noProof/>
              </w:rPr>
              <w:t>3. Đặc tả Use – case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_Toc105591629 \h </w:instrText>
            </w:r>
            <w:r w:rsidR="005F3780" w:rsidRPr="005F3780">
              <w:rPr>
                <w:noProof/>
                <w:webHidden/>
              </w:rPr>
            </w:r>
            <w:r w:rsidR="005F3780" w:rsidRPr="005F3780">
              <w:rPr>
                <w:noProof/>
                <w:webHidden/>
              </w:rPr>
              <w:fldChar w:fldCharType="separate"/>
            </w:r>
            <w:r w:rsidR="005F3780" w:rsidRPr="005F3780">
              <w:rPr>
                <w:noProof/>
                <w:webHidden/>
              </w:rPr>
              <w:t>33</w:t>
            </w:r>
            <w:r w:rsidR="005F3780" w:rsidRPr="005F3780">
              <w:rPr>
                <w:noProof/>
                <w:webHidden/>
              </w:rPr>
              <w:fldChar w:fldCharType="end"/>
            </w:r>
          </w:hyperlink>
        </w:p>
        <w:p w14:paraId="4B72FB44" w14:textId="027BE7DB"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0" w:history="1">
            <w:r w:rsidR="005F3780" w:rsidRPr="005F3780">
              <w:rPr>
                <w:rStyle w:val="Hyperlink"/>
                <w:noProof/>
              </w:rPr>
              <w:t>3.2 Đăng nhập</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_Toc105591630 \h </w:instrText>
            </w:r>
            <w:r w:rsidR="005F3780" w:rsidRPr="005F3780">
              <w:rPr>
                <w:noProof/>
                <w:webHidden/>
              </w:rPr>
            </w:r>
            <w:r w:rsidR="005F3780" w:rsidRPr="005F3780">
              <w:rPr>
                <w:noProof/>
                <w:webHidden/>
              </w:rPr>
              <w:fldChar w:fldCharType="separate"/>
            </w:r>
            <w:r w:rsidR="005F3780" w:rsidRPr="005F3780">
              <w:rPr>
                <w:noProof/>
                <w:webHidden/>
              </w:rPr>
              <w:t>33</w:t>
            </w:r>
            <w:r w:rsidR="005F3780" w:rsidRPr="005F3780">
              <w:rPr>
                <w:noProof/>
                <w:webHidden/>
              </w:rPr>
              <w:fldChar w:fldCharType="end"/>
            </w:r>
          </w:hyperlink>
        </w:p>
        <w:p w14:paraId="151E441C" w14:textId="1DEFE05A"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1" w:history="1">
            <w:r w:rsidR="005F3780" w:rsidRPr="005F3780">
              <w:rPr>
                <w:rStyle w:val="Hyperlink"/>
                <w:noProof/>
              </w:rPr>
              <w:t>3.2 Đăng Ký</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_Toc105591631 \h </w:instrText>
            </w:r>
            <w:r w:rsidR="005F3780" w:rsidRPr="005F3780">
              <w:rPr>
                <w:noProof/>
                <w:webHidden/>
              </w:rPr>
            </w:r>
            <w:r w:rsidR="005F3780" w:rsidRPr="005F3780">
              <w:rPr>
                <w:noProof/>
                <w:webHidden/>
              </w:rPr>
              <w:fldChar w:fldCharType="separate"/>
            </w:r>
            <w:r w:rsidR="005F3780" w:rsidRPr="005F3780">
              <w:rPr>
                <w:noProof/>
                <w:webHidden/>
              </w:rPr>
              <w:t>34</w:t>
            </w:r>
            <w:r w:rsidR="005F3780" w:rsidRPr="005F3780">
              <w:rPr>
                <w:noProof/>
                <w:webHidden/>
              </w:rPr>
              <w:fldChar w:fldCharType="end"/>
            </w:r>
          </w:hyperlink>
        </w:p>
        <w:p w14:paraId="4527A8EF" w14:textId="7DD575CE"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2" w:history="1">
            <w:r w:rsidR="005F3780" w:rsidRPr="005F3780">
              <w:rPr>
                <w:rStyle w:val="Hyperlink"/>
                <w:noProof/>
              </w:rPr>
              <w:t>3.3 Forgot Password</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_Toc105591632 \h </w:instrText>
            </w:r>
            <w:r w:rsidR="005F3780" w:rsidRPr="005F3780">
              <w:rPr>
                <w:noProof/>
                <w:webHidden/>
              </w:rPr>
            </w:r>
            <w:r w:rsidR="005F3780" w:rsidRPr="005F3780">
              <w:rPr>
                <w:noProof/>
                <w:webHidden/>
              </w:rPr>
              <w:fldChar w:fldCharType="separate"/>
            </w:r>
            <w:r w:rsidR="005F3780" w:rsidRPr="005F3780">
              <w:rPr>
                <w:noProof/>
                <w:webHidden/>
              </w:rPr>
              <w:t>35</w:t>
            </w:r>
            <w:r w:rsidR="005F3780" w:rsidRPr="005F3780">
              <w:rPr>
                <w:noProof/>
                <w:webHidden/>
              </w:rPr>
              <w:fldChar w:fldCharType="end"/>
            </w:r>
          </w:hyperlink>
        </w:p>
        <w:p w14:paraId="1D88AC99" w14:textId="3F603F7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3" w:history="1">
            <w:r w:rsidR="005F3780" w:rsidRPr="005F3780">
              <w:rPr>
                <w:rStyle w:val="Hyperlink"/>
                <w:noProof/>
              </w:rPr>
              <w:t>3.4 Scan Text sử dụng Camera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_Toc105591633 \h </w:instrText>
            </w:r>
            <w:r w:rsidR="005F3780" w:rsidRPr="005F3780">
              <w:rPr>
                <w:noProof/>
                <w:webHidden/>
              </w:rPr>
            </w:r>
            <w:r w:rsidR="005F3780" w:rsidRPr="005F3780">
              <w:rPr>
                <w:noProof/>
                <w:webHidden/>
              </w:rPr>
              <w:fldChar w:fldCharType="separate"/>
            </w:r>
            <w:r w:rsidR="005F3780" w:rsidRPr="005F3780">
              <w:rPr>
                <w:noProof/>
                <w:webHidden/>
              </w:rPr>
              <w:t>36</w:t>
            </w:r>
            <w:r w:rsidR="005F3780" w:rsidRPr="005F3780">
              <w:rPr>
                <w:noProof/>
                <w:webHidden/>
              </w:rPr>
              <w:fldChar w:fldCharType="end"/>
            </w:r>
          </w:hyperlink>
        </w:p>
        <w:p w14:paraId="1F521FE8" w14:textId="28E55221" w:rsidR="005F3780" w:rsidRPr="005F3780" w:rsidRDefault="00143AD8">
          <w:pPr>
            <w:pStyle w:val="TOC3"/>
            <w:tabs>
              <w:tab w:val="left" w:pos="1100"/>
              <w:tab w:val="right" w:leader="dot" w:pos="9350"/>
            </w:tabs>
            <w:rPr>
              <w:rFonts w:asciiTheme="minorHAnsi" w:eastAsiaTheme="minorEastAsia" w:hAnsiTheme="minorHAnsi" w:cstheme="minorBidi"/>
              <w:noProof/>
              <w:sz w:val="22"/>
              <w:szCs w:val="22"/>
            </w:rPr>
          </w:pPr>
          <w:hyperlink w:anchor="_Toc105591634" w:history="1">
            <w:r w:rsidR="005F3780" w:rsidRPr="005F3780">
              <w:rPr>
                <w:rStyle w:val="Hyperlink"/>
                <w:noProof/>
              </w:rPr>
              <w:t>3.5</w:t>
            </w:r>
            <w:r w:rsidR="005F3780" w:rsidRPr="005F3780">
              <w:rPr>
                <w:rFonts w:asciiTheme="minorHAnsi" w:eastAsiaTheme="minorEastAsia" w:hAnsiTheme="minorHAnsi" w:cstheme="minorBidi"/>
                <w:noProof/>
                <w:sz w:val="22"/>
                <w:szCs w:val="22"/>
              </w:rPr>
              <w:tab/>
            </w:r>
            <w:r w:rsidR="005F3780" w:rsidRPr="005F3780">
              <w:rPr>
                <w:rStyle w:val="Hyperlink"/>
                <w:noProof/>
              </w:rPr>
              <w:t>Scan Text sử dụng hình ảnh từ thư viện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_Toc105591634 \h </w:instrText>
            </w:r>
            <w:r w:rsidR="005F3780" w:rsidRPr="005F3780">
              <w:rPr>
                <w:noProof/>
                <w:webHidden/>
              </w:rPr>
            </w:r>
            <w:r w:rsidR="005F3780" w:rsidRPr="005F3780">
              <w:rPr>
                <w:noProof/>
                <w:webHidden/>
              </w:rPr>
              <w:fldChar w:fldCharType="separate"/>
            </w:r>
            <w:r w:rsidR="005F3780" w:rsidRPr="005F3780">
              <w:rPr>
                <w:noProof/>
                <w:webHidden/>
              </w:rPr>
              <w:t>37</w:t>
            </w:r>
            <w:r w:rsidR="005F3780" w:rsidRPr="005F3780">
              <w:rPr>
                <w:noProof/>
                <w:webHidden/>
              </w:rPr>
              <w:fldChar w:fldCharType="end"/>
            </w:r>
          </w:hyperlink>
        </w:p>
        <w:p w14:paraId="2C9ED535" w14:textId="4EE065C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5" w:history="1">
            <w:r w:rsidR="005F3780" w:rsidRPr="005F3780">
              <w:rPr>
                <w:rStyle w:val="Hyperlink"/>
                <w:noProof/>
              </w:rPr>
              <w:t>3.6 Use-case làm bài kiểm tra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_Toc105591635 \h </w:instrText>
            </w:r>
            <w:r w:rsidR="005F3780" w:rsidRPr="005F3780">
              <w:rPr>
                <w:noProof/>
                <w:webHidden/>
              </w:rPr>
            </w:r>
            <w:r w:rsidR="005F3780" w:rsidRPr="005F3780">
              <w:rPr>
                <w:noProof/>
                <w:webHidden/>
              </w:rPr>
              <w:fldChar w:fldCharType="separate"/>
            </w:r>
            <w:r w:rsidR="005F3780" w:rsidRPr="005F3780">
              <w:rPr>
                <w:noProof/>
                <w:webHidden/>
              </w:rPr>
              <w:t>38</w:t>
            </w:r>
            <w:r w:rsidR="005F3780" w:rsidRPr="005F3780">
              <w:rPr>
                <w:noProof/>
                <w:webHidden/>
              </w:rPr>
              <w:fldChar w:fldCharType="end"/>
            </w:r>
          </w:hyperlink>
        </w:p>
        <w:p w14:paraId="6466287F" w14:textId="40A45AAA"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6" w:history="1">
            <w:r w:rsidR="005F3780" w:rsidRPr="005F3780">
              <w:rPr>
                <w:rStyle w:val="Hyperlink"/>
                <w:noProof/>
              </w:rPr>
              <w:t>3.7 UseCase kết thúc bài thi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_Toc105591636 \h </w:instrText>
            </w:r>
            <w:r w:rsidR="005F3780" w:rsidRPr="005F3780">
              <w:rPr>
                <w:noProof/>
                <w:webHidden/>
              </w:rPr>
            </w:r>
            <w:r w:rsidR="005F3780" w:rsidRPr="005F3780">
              <w:rPr>
                <w:noProof/>
                <w:webHidden/>
              </w:rPr>
              <w:fldChar w:fldCharType="separate"/>
            </w:r>
            <w:r w:rsidR="005F3780" w:rsidRPr="005F3780">
              <w:rPr>
                <w:noProof/>
                <w:webHidden/>
              </w:rPr>
              <w:t>39</w:t>
            </w:r>
            <w:r w:rsidR="005F3780" w:rsidRPr="005F3780">
              <w:rPr>
                <w:noProof/>
                <w:webHidden/>
              </w:rPr>
              <w:fldChar w:fldCharType="end"/>
            </w:r>
          </w:hyperlink>
        </w:p>
        <w:p w14:paraId="3E2C6C99" w14:textId="1B655BE9" w:rsidR="005F3780" w:rsidRPr="005F3780" w:rsidRDefault="00143AD8">
          <w:pPr>
            <w:pStyle w:val="TOC3"/>
            <w:tabs>
              <w:tab w:val="left" w:pos="1100"/>
              <w:tab w:val="right" w:leader="dot" w:pos="9350"/>
            </w:tabs>
            <w:rPr>
              <w:rFonts w:asciiTheme="minorHAnsi" w:eastAsiaTheme="minorEastAsia" w:hAnsiTheme="minorHAnsi" w:cstheme="minorBidi"/>
              <w:noProof/>
              <w:sz w:val="22"/>
              <w:szCs w:val="22"/>
            </w:rPr>
          </w:pPr>
          <w:hyperlink w:anchor="_Toc105591637" w:history="1">
            <w:r w:rsidR="005F3780" w:rsidRPr="005F3780">
              <w:rPr>
                <w:rStyle w:val="Hyperlink"/>
                <w:noProof/>
              </w:rPr>
              <w:t>3.8</w:t>
            </w:r>
            <w:r w:rsidR="005F3780" w:rsidRPr="005F3780">
              <w:rPr>
                <w:rFonts w:asciiTheme="minorHAnsi" w:eastAsiaTheme="minorEastAsia" w:hAnsiTheme="minorHAnsi" w:cstheme="minorBidi"/>
                <w:noProof/>
                <w:sz w:val="22"/>
                <w:szCs w:val="22"/>
              </w:rPr>
              <w:tab/>
            </w:r>
            <w:r w:rsidR="005F3780" w:rsidRPr="005F3780">
              <w:rPr>
                <w:rStyle w:val="Hyperlink"/>
                <w:noProof/>
              </w:rPr>
              <w:t>Usecase tự thêm câu hỏi cho bài thi.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_Toc105591637 \h </w:instrText>
            </w:r>
            <w:r w:rsidR="005F3780" w:rsidRPr="005F3780">
              <w:rPr>
                <w:noProof/>
                <w:webHidden/>
              </w:rPr>
            </w:r>
            <w:r w:rsidR="005F3780" w:rsidRPr="005F3780">
              <w:rPr>
                <w:noProof/>
                <w:webHidden/>
              </w:rPr>
              <w:fldChar w:fldCharType="separate"/>
            </w:r>
            <w:r w:rsidR="005F3780" w:rsidRPr="005F3780">
              <w:rPr>
                <w:noProof/>
                <w:webHidden/>
              </w:rPr>
              <w:t>40</w:t>
            </w:r>
            <w:r w:rsidR="005F3780" w:rsidRPr="005F3780">
              <w:rPr>
                <w:noProof/>
                <w:webHidden/>
              </w:rPr>
              <w:fldChar w:fldCharType="end"/>
            </w:r>
          </w:hyperlink>
        </w:p>
        <w:p w14:paraId="494F08F7" w14:textId="234A1B8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8" w:history="1">
            <w:r w:rsidR="005F3780" w:rsidRPr="005F3780">
              <w:rPr>
                <w:rStyle w:val="Hyperlink"/>
                <w:noProof/>
              </w:rPr>
              <w:t>3.9 Use case đóng góp từ vựng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_Toc105591638 \h </w:instrText>
            </w:r>
            <w:r w:rsidR="005F3780" w:rsidRPr="005F3780">
              <w:rPr>
                <w:noProof/>
                <w:webHidden/>
              </w:rPr>
            </w:r>
            <w:r w:rsidR="005F3780" w:rsidRPr="005F3780">
              <w:rPr>
                <w:noProof/>
                <w:webHidden/>
              </w:rPr>
              <w:fldChar w:fldCharType="separate"/>
            </w:r>
            <w:r w:rsidR="005F3780" w:rsidRPr="005F3780">
              <w:rPr>
                <w:noProof/>
                <w:webHidden/>
              </w:rPr>
              <w:t>41</w:t>
            </w:r>
            <w:r w:rsidR="005F3780" w:rsidRPr="005F3780">
              <w:rPr>
                <w:noProof/>
                <w:webHidden/>
              </w:rPr>
              <w:fldChar w:fldCharType="end"/>
            </w:r>
          </w:hyperlink>
        </w:p>
        <w:p w14:paraId="7817CE55" w14:textId="76323154"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39" w:history="1">
            <w:r w:rsidR="005F3780" w:rsidRPr="005F3780">
              <w:rPr>
                <w:rStyle w:val="Hyperlink"/>
                <w:noProof/>
              </w:rPr>
              <w:t>3.10 Use Case phản hồi câu hỏi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_Toc105591639 \h </w:instrText>
            </w:r>
            <w:r w:rsidR="005F3780" w:rsidRPr="005F3780">
              <w:rPr>
                <w:noProof/>
                <w:webHidden/>
              </w:rPr>
            </w:r>
            <w:r w:rsidR="005F3780" w:rsidRPr="005F3780">
              <w:rPr>
                <w:noProof/>
                <w:webHidden/>
              </w:rPr>
              <w:fldChar w:fldCharType="separate"/>
            </w:r>
            <w:r w:rsidR="005F3780" w:rsidRPr="005F3780">
              <w:rPr>
                <w:noProof/>
                <w:webHidden/>
              </w:rPr>
              <w:t>42</w:t>
            </w:r>
            <w:r w:rsidR="005F3780" w:rsidRPr="005F3780">
              <w:rPr>
                <w:noProof/>
                <w:webHidden/>
              </w:rPr>
              <w:fldChar w:fldCharType="end"/>
            </w:r>
          </w:hyperlink>
        </w:p>
        <w:p w14:paraId="44539494" w14:textId="40093CF1"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0" w:history="1">
            <w:r w:rsidR="005F3780" w:rsidRPr="005F3780">
              <w:rPr>
                <w:rStyle w:val="Hyperlink"/>
                <w:noProof/>
              </w:rPr>
              <w:t>3.11 Use case đặt câu hỏi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_Toc105591640 \h </w:instrText>
            </w:r>
            <w:r w:rsidR="005F3780" w:rsidRPr="005F3780">
              <w:rPr>
                <w:noProof/>
                <w:webHidden/>
              </w:rPr>
            </w:r>
            <w:r w:rsidR="005F3780" w:rsidRPr="005F3780">
              <w:rPr>
                <w:noProof/>
                <w:webHidden/>
              </w:rPr>
              <w:fldChar w:fldCharType="separate"/>
            </w:r>
            <w:r w:rsidR="005F3780" w:rsidRPr="005F3780">
              <w:rPr>
                <w:noProof/>
                <w:webHidden/>
              </w:rPr>
              <w:t>43</w:t>
            </w:r>
            <w:r w:rsidR="005F3780" w:rsidRPr="005F3780">
              <w:rPr>
                <w:noProof/>
                <w:webHidden/>
              </w:rPr>
              <w:fldChar w:fldCharType="end"/>
            </w:r>
          </w:hyperlink>
        </w:p>
        <w:p w14:paraId="5577DBCA" w14:textId="7DC5E20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1" w:history="1">
            <w:r w:rsidR="005F3780" w:rsidRPr="005F3780">
              <w:rPr>
                <w:rStyle w:val="Hyperlink"/>
                <w:noProof/>
              </w:rPr>
              <w:t>3.12 Use case Report Problem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_Toc105591641 \h </w:instrText>
            </w:r>
            <w:r w:rsidR="005F3780" w:rsidRPr="005F3780">
              <w:rPr>
                <w:noProof/>
                <w:webHidden/>
              </w:rPr>
            </w:r>
            <w:r w:rsidR="005F3780" w:rsidRPr="005F3780">
              <w:rPr>
                <w:noProof/>
                <w:webHidden/>
              </w:rPr>
              <w:fldChar w:fldCharType="separate"/>
            </w:r>
            <w:r w:rsidR="005F3780" w:rsidRPr="005F3780">
              <w:rPr>
                <w:noProof/>
                <w:webHidden/>
              </w:rPr>
              <w:t>44</w:t>
            </w:r>
            <w:r w:rsidR="005F3780" w:rsidRPr="005F3780">
              <w:rPr>
                <w:noProof/>
                <w:webHidden/>
              </w:rPr>
              <w:fldChar w:fldCharType="end"/>
            </w:r>
          </w:hyperlink>
        </w:p>
        <w:p w14:paraId="7237AF0B" w14:textId="42D9037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2" w:history="1">
            <w:r w:rsidR="005F3780" w:rsidRPr="005F3780">
              <w:rPr>
                <w:rStyle w:val="Hyperlink"/>
                <w:noProof/>
              </w:rPr>
              <w:t>3.13 Usecase xem từ vựng tiếng anh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_Toc105591642 \h </w:instrText>
            </w:r>
            <w:r w:rsidR="005F3780" w:rsidRPr="005F3780">
              <w:rPr>
                <w:noProof/>
                <w:webHidden/>
              </w:rPr>
            </w:r>
            <w:r w:rsidR="005F3780" w:rsidRPr="005F3780">
              <w:rPr>
                <w:noProof/>
                <w:webHidden/>
              </w:rPr>
              <w:fldChar w:fldCharType="separate"/>
            </w:r>
            <w:r w:rsidR="005F3780" w:rsidRPr="005F3780">
              <w:rPr>
                <w:noProof/>
                <w:webHidden/>
              </w:rPr>
              <w:t>45</w:t>
            </w:r>
            <w:r w:rsidR="005F3780" w:rsidRPr="005F3780">
              <w:rPr>
                <w:noProof/>
                <w:webHidden/>
              </w:rPr>
              <w:fldChar w:fldCharType="end"/>
            </w:r>
          </w:hyperlink>
        </w:p>
        <w:p w14:paraId="5D4330F4" w14:textId="3191189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3" w:history="1">
            <w:r w:rsidR="005F3780" w:rsidRPr="005F3780">
              <w:rPr>
                <w:rStyle w:val="Hyperlink"/>
                <w:noProof/>
              </w:rPr>
              <w:t>3.14 Usecase quản lý từ vựng đóng góp của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_Toc105591643 \h </w:instrText>
            </w:r>
            <w:r w:rsidR="005F3780" w:rsidRPr="005F3780">
              <w:rPr>
                <w:noProof/>
                <w:webHidden/>
              </w:rPr>
            </w:r>
            <w:r w:rsidR="005F3780" w:rsidRPr="005F3780">
              <w:rPr>
                <w:noProof/>
                <w:webHidden/>
              </w:rPr>
              <w:fldChar w:fldCharType="separate"/>
            </w:r>
            <w:r w:rsidR="005F3780" w:rsidRPr="005F3780">
              <w:rPr>
                <w:noProof/>
                <w:webHidden/>
              </w:rPr>
              <w:t>46</w:t>
            </w:r>
            <w:r w:rsidR="005F3780" w:rsidRPr="005F3780">
              <w:rPr>
                <w:noProof/>
                <w:webHidden/>
              </w:rPr>
              <w:fldChar w:fldCharType="end"/>
            </w:r>
          </w:hyperlink>
        </w:p>
        <w:p w14:paraId="75B9F97F" w14:textId="21C86EFD" w:rsidR="005F3780" w:rsidRPr="005F3780" w:rsidRDefault="00143AD8">
          <w:pPr>
            <w:pStyle w:val="TOC3"/>
            <w:tabs>
              <w:tab w:val="left" w:pos="1320"/>
              <w:tab w:val="right" w:leader="dot" w:pos="9350"/>
            </w:tabs>
            <w:rPr>
              <w:rFonts w:asciiTheme="minorHAnsi" w:eastAsiaTheme="minorEastAsia" w:hAnsiTheme="minorHAnsi" w:cstheme="minorBidi"/>
              <w:noProof/>
              <w:sz w:val="22"/>
              <w:szCs w:val="22"/>
            </w:rPr>
          </w:pPr>
          <w:hyperlink w:anchor="_Toc105591644" w:history="1">
            <w:r w:rsidR="005F3780" w:rsidRPr="005F3780">
              <w:rPr>
                <w:rStyle w:val="Hyperlink"/>
                <w:noProof/>
              </w:rPr>
              <w:t>3.15</w:t>
            </w:r>
            <w:r w:rsidR="005F3780" w:rsidRPr="005F3780">
              <w:rPr>
                <w:rFonts w:asciiTheme="minorHAnsi" w:eastAsiaTheme="minorEastAsia" w:hAnsiTheme="minorHAnsi" w:cstheme="minorBidi"/>
                <w:noProof/>
                <w:sz w:val="22"/>
                <w:szCs w:val="22"/>
              </w:rPr>
              <w:tab/>
            </w:r>
            <w:r w:rsidR="005F3780" w:rsidRPr="005F3780">
              <w:rPr>
                <w:rStyle w:val="Hyperlink"/>
                <w:noProof/>
              </w:rPr>
              <w:t>Usecase quản lý Normal English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_Toc105591644 \h </w:instrText>
            </w:r>
            <w:r w:rsidR="005F3780" w:rsidRPr="005F3780">
              <w:rPr>
                <w:noProof/>
                <w:webHidden/>
              </w:rPr>
            </w:r>
            <w:r w:rsidR="005F3780" w:rsidRPr="005F3780">
              <w:rPr>
                <w:noProof/>
                <w:webHidden/>
              </w:rPr>
              <w:fldChar w:fldCharType="separate"/>
            </w:r>
            <w:r w:rsidR="005F3780" w:rsidRPr="005F3780">
              <w:rPr>
                <w:noProof/>
                <w:webHidden/>
              </w:rPr>
              <w:t>47</w:t>
            </w:r>
            <w:r w:rsidR="005F3780" w:rsidRPr="005F3780">
              <w:rPr>
                <w:noProof/>
                <w:webHidden/>
              </w:rPr>
              <w:fldChar w:fldCharType="end"/>
            </w:r>
          </w:hyperlink>
        </w:p>
        <w:p w14:paraId="7AA57CD0" w14:textId="4917C947"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5" w:history="1">
            <w:r w:rsidR="005F3780" w:rsidRPr="005F3780">
              <w:rPr>
                <w:rStyle w:val="Hyperlink"/>
                <w:noProof/>
              </w:rPr>
              <w:t>3.16 Usecase Quản Lý Advanced Engish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_Toc105591645 \h </w:instrText>
            </w:r>
            <w:r w:rsidR="005F3780" w:rsidRPr="005F3780">
              <w:rPr>
                <w:noProof/>
                <w:webHidden/>
              </w:rPr>
            </w:r>
            <w:r w:rsidR="005F3780" w:rsidRPr="005F3780">
              <w:rPr>
                <w:noProof/>
                <w:webHidden/>
              </w:rPr>
              <w:fldChar w:fldCharType="separate"/>
            </w:r>
            <w:r w:rsidR="005F3780" w:rsidRPr="005F3780">
              <w:rPr>
                <w:noProof/>
                <w:webHidden/>
              </w:rPr>
              <w:t>48</w:t>
            </w:r>
            <w:r w:rsidR="005F3780" w:rsidRPr="005F3780">
              <w:rPr>
                <w:noProof/>
                <w:webHidden/>
              </w:rPr>
              <w:fldChar w:fldCharType="end"/>
            </w:r>
          </w:hyperlink>
        </w:p>
        <w:p w14:paraId="39B2252F" w14:textId="25DF1EF8"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6" w:history="1">
            <w:r w:rsidR="005F3780" w:rsidRPr="005F3780">
              <w:rPr>
                <w:rStyle w:val="Hyperlink"/>
                <w:noProof/>
              </w:rPr>
              <w:t>3.17 Usecase Quản Lý Điểm Số IQ</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_Toc105591646 \h </w:instrText>
            </w:r>
            <w:r w:rsidR="005F3780" w:rsidRPr="005F3780">
              <w:rPr>
                <w:noProof/>
                <w:webHidden/>
              </w:rPr>
            </w:r>
            <w:r w:rsidR="005F3780" w:rsidRPr="005F3780">
              <w:rPr>
                <w:noProof/>
                <w:webHidden/>
              </w:rPr>
              <w:fldChar w:fldCharType="separate"/>
            </w:r>
            <w:r w:rsidR="005F3780" w:rsidRPr="005F3780">
              <w:rPr>
                <w:noProof/>
                <w:webHidden/>
              </w:rPr>
              <w:t>49</w:t>
            </w:r>
            <w:r w:rsidR="005F3780" w:rsidRPr="005F3780">
              <w:rPr>
                <w:noProof/>
                <w:webHidden/>
              </w:rPr>
              <w:fldChar w:fldCharType="end"/>
            </w:r>
          </w:hyperlink>
        </w:p>
        <w:p w14:paraId="02494C07" w14:textId="064FFD7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7" w:history="1">
            <w:r w:rsidR="005F3780" w:rsidRPr="005F3780">
              <w:rPr>
                <w:rStyle w:val="Hyperlink"/>
                <w:noProof/>
              </w:rPr>
              <w:t>3.18 Usecase Quản Lý điểm số bài thi Xamarin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_Toc105591647 \h </w:instrText>
            </w:r>
            <w:r w:rsidR="005F3780" w:rsidRPr="005F3780">
              <w:rPr>
                <w:noProof/>
                <w:webHidden/>
              </w:rPr>
            </w:r>
            <w:r w:rsidR="005F3780" w:rsidRPr="005F3780">
              <w:rPr>
                <w:noProof/>
                <w:webHidden/>
              </w:rPr>
              <w:fldChar w:fldCharType="separate"/>
            </w:r>
            <w:r w:rsidR="005F3780" w:rsidRPr="005F3780">
              <w:rPr>
                <w:noProof/>
                <w:webHidden/>
              </w:rPr>
              <w:t>50</w:t>
            </w:r>
            <w:r w:rsidR="005F3780" w:rsidRPr="005F3780">
              <w:rPr>
                <w:noProof/>
                <w:webHidden/>
              </w:rPr>
              <w:fldChar w:fldCharType="end"/>
            </w:r>
          </w:hyperlink>
        </w:p>
        <w:p w14:paraId="50F654C0" w14:textId="6F084D1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8" w:history="1">
            <w:r w:rsidR="005F3780" w:rsidRPr="005F3780">
              <w:rPr>
                <w:rStyle w:val="Hyperlink"/>
                <w:noProof/>
              </w:rPr>
              <w:t>3.19 Usecase Quản Lý điểm số bài thi về cờ quốc gia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_Toc105591648 \h </w:instrText>
            </w:r>
            <w:r w:rsidR="005F3780" w:rsidRPr="005F3780">
              <w:rPr>
                <w:noProof/>
                <w:webHidden/>
              </w:rPr>
            </w:r>
            <w:r w:rsidR="005F3780" w:rsidRPr="005F3780">
              <w:rPr>
                <w:noProof/>
                <w:webHidden/>
              </w:rPr>
              <w:fldChar w:fldCharType="separate"/>
            </w:r>
            <w:r w:rsidR="005F3780" w:rsidRPr="005F3780">
              <w:rPr>
                <w:noProof/>
                <w:webHidden/>
              </w:rPr>
              <w:t>51</w:t>
            </w:r>
            <w:r w:rsidR="005F3780" w:rsidRPr="005F3780">
              <w:rPr>
                <w:noProof/>
                <w:webHidden/>
              </w:rPr>
              <w:fldChar w:fldCharType="end"/>
            </w:r>
          </w:hyperlink>
        </w:p>
        <w:p w14:paraId="151E2A0A" w14:textId="380A607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49" w:history="1">
            <w:r w:rsidR="005F3780" w:rsidRPr="005F3780">
              <w:rPr>
                <w:rStyle w:val="Hyperlink"/>
                <w:noProof/>
              </w:rPr>
              <w:t>3.20 Usecase Quản Lý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_Toc105591649 \h </w:instrText>
            </w:r>
            <w:r w:rsidR="005F3780" w:rsidRPr="005F3780">
              <w:rPr>
                <w:noProof/>
                <w:webHidden/>
              </w:rPr>
            </w:r>
            <w:r w:rsidR="005F3780" w:rsidRPr="005F3780">
              <w:rPr>
                <w:noProof/>
                <w:webHidden/>
              </w:rPr>
              <w:fldChar w:fldCharType="separate"/>
            </w:r>
            <w:r w:rsidR="005F3780" w:rsidRPr="005F3780">
              <w:rPr>
                <w:noProof/>
                <w:webHidden/>
              </w:rPr>
              <w:t>52</w:t>
            </w:r>
            <w:r w:rsidR="005F3780" w:rsidRPr="005F3780">
              <w:rPr>
                <w:noProof/>
                <w:webHidden/>
              </w:rPr>
              <w:fldChar w:fldCharType="end"/>
            </w:r>
          </w:hyperlink>
        </w:p>
        <w:p w14:paraId="413F7569" w14:textId="12C35F28"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50" w:history="1">
            <w:r w:rsidR="005F3780" w:rsidRPr="005F3780">
              <w:rPr>
                <w:rStyle w:val="Hyperlink"/>
                <w:noProof/>
              </w:rPr>
              <w:t>3.21 Usecase quản lý câu hỏi của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_Toc105591650 \h </w:instrText>
            </w:r>
            <w:r w:rsidR="005F3780" w:rsidRPr="005F3780">
              <w:rPr>
                <w:noProof/>
                <w:webHidden/>
              </w:rPr>
            </w:r>
            <w:r w:rsidR="005F3780" w:rsidRPr="005F3780">
              <w:rPr>
                <w:noProof/>
                <w:webHidden/>
              </w:rPr>
              <w:fldChar w:fldCharType="separate"/>
            </w:r>
            <w:r w:rsidR="005F3780" w:rsidRPr="005F3780">
              <w:rPr>
                <w:noProof/>
                <w:webHidden/>
              </w:rPr>
              <w:t>53</w:t>
            </w:r>
            <w:r w:rsidR="005F3780" w:rsidRPr="005F3780">
              <w:rPr>
                <w:noProof/>
                <w:webHidden/>
              </w:rPr>
              <w:fldChar w:fldCharType="end"/>
            </w:r>
          </w:hyperlink>
        </w:p>
        <w:p w14:paraId="3A880454" w14:textId="6FC383B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51" w:history="1">
            <w:r w:rsidR="005F3780" w:rsidRPr="005F3780">
              <w:rPr>
                <w:rStyle w:val="Hyperlink"/>
                <w:noProof/>
              </w:rPr>
              <w:t>3.22 Usecase quản lý câu trả lời của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_Toc105591651 \h </w:instrText>
            </w:r>
            <w:r w:rsidR="005F3780" w:rsidRPr="005F3780">
              <w:rPr>
                <w:noProof/>
                <w:webHidden/>
              </w:rPr>
            </w:r>
            <w:r w:rsidR="005F3780" w:rsidRPr="005F3780">
              <w:rPr>
                <w:noProof/>
                <w:webHidden/>
              </w:rPr>
              <w:fldChar w:fldCharType="separate"/>
            </w:r>
            <w:r w:rsidR="005F3780" w:rsidRPr="005F3780">
              <w:rPr>
                <w:noProof/>
                <w:webHidden/>
              </w:rPr>
              <w:t>54</w:t>
            </w:r>
            <w:r w:rsidR="005F3780" w:rsidRPr="005F3780">
              <w:rPr>
                <w:noProof/>
                <w:webHidden/>
              </w:rPr>
              <w:fldChar w:fldCharType="end"/>
            </w:r>
          </w:hyperlink>
        </w:p>
        <w:p w14:paraId="0F1AD36D" w14:textId="0282A24C"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52" w:history="1">
            <w:r w:rsidR="005F3780" w:rsidRPr="005F3780">
              <w:rPr>
                <w:rStyle w:val="Hyperlink"/>
                <w:noProof/>
              </w:rPr>
              <w:t>CHƯƠNG 7: PHÂN TÍCH THIẾT DỮ LIỆU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_Toc105591652 \h </w:instrText>
            </w:r>
            <w:r w:rsidR="005F3780" w:rsidRPr="005F3780">
              <w:rPr>
                <w:noProof/>
                <w:webHidden/>
              </w:rPr>
            </w:r>
            <w:r w:rsidR="005F3780" w:rsidRPr="005F3780">
              <w:rPr>
                <w:noProof/>
                <w:webHidden/>
              </w:rPr>
              <w:fldChar w:fldCharType="separate"/>
            </w:r>
            <w:r w:rsidR="005F3780" w:rsidRPr="005F3780">
              <w:rPr>
                <w:noProof/>
                <w:webHidden/>
              </w:rPr>
              <w:t>55</w:t>
            </w:r>
            <w:r w:rsidR="005F3780" w:rsidRPr="005F3780">
              <w:rPr>
                <w:noProof/>
                <w:webHidden/>
              </w:rPr>
              <w:fldChar w:fldCharType="end"/>
            </w:r>
          </w:hyperlink>
        </w:p>
        <w:p w14:paraId="132DA5F6" w14:textId="30D4A21A"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53" w:history="1">
            <w:r w:rsidR="005F3780" w:rsidRPr="005F3780">
              <w:rPr>
                <w:rStyle w:val="Hyperlink"/>
                <w:noProof/>
              </w:rPr>
              <w:t>1. Data Dictionary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_Toc105591653 \h </w:instrText>
            </w:r>
            <w:r w:rsidR="005F3780" w:rsidRPr="005F3780">
              <w:rPr>
                <w:noProof/>
                <w:webHidden/>
              </w:rPr>
            </w:r>
            <w:r w:rsidR="005F3780" w:rsidRPr="005F3780">
              <w:rPr>
                <w:noProof/>
                <w:webHidden/>
              </w:rPr>
              <w:fldChar w:fldCharType="separate"/>
            </w:r>
            <w:r w:rsidR="005F3780" w:rsidRPr="005F3780">
              <w:rPr>
                <w:noProof/>
                <w:webHidden/>
              </w:rPr>
              <w:t>55</w:t>
            </w:r>
            <w:r w:rsidR="005F3780" w:rsidRPr="005F3780">
              <w:rPr>
                <w:noProof/>
                <w:webHidden/>
              </w:rPr>
              <w:fldChar w:fldCharType="end"/>
            </w:r>
          </w:hyperlink>
        </w:p>
        <w:p w14:paraId="59448C08" w14:textId="2B32FAAE"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54" w:history="1">
            <w:r w:rsidR="005F3780" w:rsidRPr="005F3780">
              <w:rPr>
                <w:rStyle w:val="Hyperlink"/>
                <w:noProof/>
              </w:rPr>
              <w:t>2. Database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_Toc105591654 \h </w:instrText>
            </w:r>
            <w:r w:rsidR="005F3780" w:rsidRPr="005F3780">
              <w:rPr>
                <w:noProof/>
                <w:webHidden/>
              </w:rPr>
            </w:r>
            <w:r w:rsidR="005F3780" w:rsidRPr="005F3780">
              <w:rPr>
                <w:noProof/>
                <w:webHidden/>
              </w:rPr>
              <w:fldChar w:fldCharType="separate"/>
            </w:r>
            <w:r w:rsidR="005F3780" w:rsidRPr="005F3780">
              <w:rPr>
                <w:noProof/>
                <w:webHidden/>
              </w:rPr>
              <w:t>57</w:t>
            </w:r>
            <w:r w:rsidR="005F3780" w:rsidRPr="005F3780">
              <w:rPr>
                <w:noProof/>
                <w:webHidden/>
              </w:rPr>
              <w:fldChar w:fldCharType="end"/>
            </w:r>
          </w:hyperlink>
        </w:p>
        <w:p w14:paraId="35BCFB8E" w14:textId="5CCB66E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55" w:history="1">
            <w:r w:rsidR="005F3780" w:rsidRPr="005F3780">
              <w:rPr>
                <w:rStyle w:val="Hyperlink"/>
                <w:noProof/>
              </w:rPr>
              <w:t>2.1 Dữ liệu SQLite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_Toc105591655 \h </w:instrText>
            </w:r>
            <w:r w:rsidR="005F3780" w:rsidRPr="005F3780">
              <w:rPr>
                <w:noProof/>
                <w:webHidden/>
              </w:rPr>
            </w:r>
            <w:r w:rsidR="005F3780" w:rsidRPr="005F3780">
              <w:rPr>
                <w:noProof/>
                <w:webHidden/>
              </w:rPr>
              <w:fldChar w:fldCharType="separate"/>
            </w:r>
            <w:r w:rsidR="005F3780" w:rsidRPr="005F3780">
              <w:rPr>
                <w:noProof/>
                <w:webHidden/>
              </w:rPr>
              <w:t>57</w:t>
            </w:r>
            <w:r w:rsidR="005F3780" w:rsidRPr="005F3780">
              <w:rPr>
                <w:noProof/>
                <w:webHidden/>
              </w:rPr>
              <w:fldChar w:fldCharType="end"/>
            </w:r>
          </w:hyperlink>
        </w:p>
        <w:p w14:paraId="2E0B3899" w14:textId="74DA65A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56" w:history="1">
            <w:r w:rsidR="005F3780" w:rsidRPr="005F3780">
              <w:rPr>
                <w:rStyle w:val="Hyperlink"/>
                <w:noProof/>
              </w:rPr>
              <w:t>2.2 Firebase Database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_Toc105591656 \h </w:instrText>
            </w:r>
            <w:r w:rsidR="005F3780" w:rsidRPr="005F3780">
              <w:rPr>
                <w:noProof/>
                <w:webHidden/>
              </w:rPr>
            </w:r>
            <w:r w:rsidR="005F3780" w:rsidRPr="005F3780">
              <w:rPr>
                <w:noProof/>
                <w:webHidden/>
              </w:rPr>
              <w:fldChar w:fldCharType="separate"/>
            </w:r>
            <w:r w:rsidR="005F3780" w:rsidRPr="005F3780">
              <w:rPr>
                <w:noProof/>
                <w:webHidden/>
              </w:rPr>
              <w:t>60</w:t>
            </w:r>
            <w:r w:rsidR="005F3780" w:rsidRPr="005F3780">
              <w:rPr>
                <w:noProof/>
                <w:webHidden/>
              </w:rPr>
              <w:fldChar w:fldCharType="end"/>
            </w:r>
          </w:hyperlink>
        </w:p>
        <w:p w14:paraId="7F872064" w14:textId="55568F13"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57" w:history="1">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_Toc105591657 \h </w:instrText>
            </w:r>
            <w:r w:rsidR="005F3780" w:rsidRPr="005F3780">
              <w:rPr>
                <w:noProof/>
                <w:webHidden/>
              </w:rPr>
            </w:r>
            <w:r w:rsidR="005F3780" w:rsidRPr="005F3780">
              <w:rPr>
                <w:noProof/>
                <w:webHidden/>
              </w:rPr>
              <w:fldChar w:fldCharType="separate"/>
            </w:r>
            <w:r w:rsidR="005F3780" w:rsidRPr="005F3780">
              <w:rPr>
                <w:noProof/>
                <w:webHidden/>
              </w:rPr>
              <w:t>61</w:t>
            </w:r>
            <w:r w:rsidR="005F3780" w:rsidRPr="005F3780">
              <w:rPr>
                <w:noProof/>
                <w:webHidden/>
              </w:rPr>
              <w:fldChar w:fldCharType="end"/>
            </w:r>
          </w:hyperlink>
        </w:p>
        <w:p w14:paraId="7DF2A239" w14:textId="781A3707"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58" w:history="1">
            <w:r w:rsidR="005F3780" w:rsidRPr="005F3780">
              <w:rPr>
                <w:rStyle w:val="Hyperlink"/>
                <w:noProof/>
              </w:rPr>
              <w:t>CHƯƠNG 8: PHÂN TÍCH VÀ THIẾT KẾ GIAO DIỆN, MÔ TẢ TÍNH NĂNG ỨNG DỤNG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_Toc105591658 \h </w:instrText>
            </w:r>
            <w:r w:rsidR="005F3780" w:rsidRPr="005F3780">
              <w:rPr>
                <w:noProof/>
                <w:webHidden/>
              </w:rPr>
            </w:r>
            <w:r w:rsidR="005F3780" w:rsidRPr="005F3780">
              <w:rPr>
                <w:noProof/>
                <w:webHidden/>
              </w:rPr>
              <w:fldChar w:fldCharType="separate"/>
            </w:r>
            <w:r w:rsidR="005F3780" w:rsidRPr="005F3780">
              <w:rPr>
                <w:noProof/>
                <w:webHidden/>
              </w:rPr>
              <w:t>76</w:t>
            </w:r>
            <w:r w:rsidR="005F3780" w:rsidRPr="005F3780">
              <w:rPr>
                <w:noProof/>
                <w:webHidden/>
              </w:rPr>
              <w:fldChar w:fldCharType="end"/>
            </w:r>
          </w:hyperlink>
        </w:p>
        <w:p w14:paraId="60465553" w14:textId="52FC861B"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59" w:history="1">
            <w:r w:rsidR="005F3780" w:rsidRPr="005F3780">
              <w:rPr>
                <w:rStyle w:val="Hyperlink"/>
                <w:noProof/>
              </w:rPr>
              <w:t>1. Information Architecture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_Toc105591659 \h </w:instrText>
            </w:r>
            <w:r w:rsidR="005F3780" w:rsidRPr="005F3780">
              <w:rPr>
                <w:noProof/>
                <w:webHidden/>
              </w:rPr>
            </w:r>
            <w:r w:rsidR="005F3780" w:rsidRPr="005F3780">
              <w:rPr>
                <w:noProof/>
                <w:webHidden/>
              </w:rPr>
              <w:fldChar w:fldCharType="separate"/>
            </w:r>
            <w:r w:rsidR="005F3780" w:rsidRPr="005F3780">
              <w:rPr>
                <w:noProof/>
                <w:webHidden/>
              </w:rPr>
              <w:t>76</w:t>
            </w:r>
            <w:r w:rsidR="005F3780" w:rsidRPr="005F3780">
              <w:rPr>
                <w:noProof/>
                <w:webHidden/>
              </w:rPr>
              <w:fldChar w:fldCharType="end"/>
            </w:r>
          </w:hyperlink>
        </w:p>
        <w:p w14:paraId="05442B4C" w14:textId="08D7710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0" w:history="1">
            <w:r w:rsidR="005F3780" w:rsidRPr="005F3780">
              <w:rPr>
                <w:rStyle w:val="Hyperlink"/>
                <w:noProof/>
              </w:rPr>
              <w:t>1.1 Home Page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_Toc105591660 \h </w:instrText>
            </w:r>
            <w:r w:rsidR="005F3780" w:rsidRPr="005F3780">
              <w:rPr>
                <w:noProof/>
                <w:webHidden/>
              </w:rPr>
            </w:r>
            <w:r w:rsidR="005F3780" w:rsidRPr="005F3780">
              <w:rPr>
                <w:noProof/>
                <w:webHidden/>
              </w:rPr>
              <w:fldChar w:fldCharType="separate"/>
            </w:r>
            <w:r w:rsidR="005F3780" w:rsidRPr="005F3780">
              <w:rPr>
                <w:noProof/>
                <w:webHidden/>
              </w:rPr>
              <w:t>76</w:t>
            </w:r>
            <w:r w:rsidR="005F3780" w:rsidRPr="005F3780">
              <w:rPr>
                <w:noProof/>
                <w:webHidden/>
              </w:rPr>
              <w:fldChar w:fldCharType="end"/>
            </w:r>
          </w:hyperlink>
        </w:p>
        <w:p w14:paraId="233DA36E" w14:textId="5B3FBAE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1" w:history="1">
            <w:r w:rsidR="005F3780" w:rsidRPr="005F3780">
              <w:rPr>
                <w:rStyle w:val="Hyperlink"/>
                <w:noProof/>
              </w:rPr>
              <w:t>1.2 English Dictionary Page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_Toc105591661 \h </w:instrText>
            </w:r>
            <w:r w:rsidR="005F3780" w:rsidRPr="005F3780">
              <w:rPr>
                <w:noProof/>
                <w:webHidden/>
              </w:rPr>
            </w:r>
            <w:r w:rsidR="005F3780" w:rsidRPr="005F3780">
              <w:rPr>
                <w:noProof/>
                <w:webHidden/>
              </w:rPr>
              <w:fldChar w:fldCharType="separate"/>
            </w:r>
            <w:r w:rsidR="005F3780" w:rsidRPr="005F3780">
              <w:rPr>
                <w:noProof/>
                <w:webHidden/>
              </w:rPr>
              <w:t>77</w:t>
            </w:r>
            <w:r w:rsidR="005F3780" w:rsidRPr="005F3780">
              <w:rPr>
                <w:noProof/>
                <w:webHidden/>
              </w:rPr>
              <w:fldChar w:fldCharType="end"/>
            </w:r>
          </w:hyperlink>
        </w:p>
        <w:p w14:paraId="0EB37BDF" w14:textId="427004C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2" w:history="1">
            <w:r w:rsidR="005F3780" w:rsidRPr="005F3780">
              <w:rPr>
                <w:rStyle w:val="Hyperlink"/>
                <w:noProof/>
              </w:rPr>
              <w:t>1.3 Ranking Page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_Toc105591662 \h </w:instrText>
            </w:r>
            <w:r w:rsidR="005F3780" w:rsidRPr="005F3780">
              <w:rPr>
                <w:noProof/>
                <w:webHidden/>
              </w:rPr>
            </w:r>
            <w:r w:rsidR="005F3780" w:rsidRPr="005F3780">
              <w:rPr>
                <w:noProof/>
                <w:webHidden/>
              </w:rPr>
              <w:fldChar w:fldCharType="separate"/>
            </w:r>
            <w:r w:rsidR="005F3780" w:rsidRPr="005F3780">
              <w:rPr>
                <w:noProof/>
                <w:webHidden/>
              </w:rPr>
              <w:t>77</w:t>
            </w:r>
            <w:r w:rsidR="005F3780" w:rsidRPr="005F3780">
              <w:rPr>
                <w:noProof/>
                <w:webHidden/>
              </w:rPr>
              <w:fldChar w:fldCharType="end"/>
            </w:r>
          </w:hyperlink>
        </w:p>
        <w:p w14:paraId="16A3C360" w14:textId="183B084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3" w:history="1">
            <w:r w:rsidR="005F3780" w:rsidRPr="005F3780">
              <w:rPr>
                <w:rStyle w:val="Hyperlink"/>
                <w:noProof/>
              </w:rPr>
              <w:t>1.4 Video Tutorials</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_Toc105591663 \h </w:instrText>
            </w:r>
            <w:r w:rsidR="005F3780" w:rsidRPr="005F3780">
              <w:rPr>
                <w:noProof/>
                <w:webHidden/>
              </w:rPr>
            </w:r>
            <w:r w:rsidR="005F3780" w:rsidRPr="005F3780">
              <w:rPr>
                <w:noProof/>
                <w:webHidden/>
              </w:rPr>
              <w:fldChar w:fldCharType="separate"/>
            </w:r>
            <w:r w:rsidR="005F3780" w:rsidRPr="005F3780">
              <w:rPr>
                <w:noProof/>
                <w:webHidden/>
              </w:rPr>
              <w:t>78</w:t>
            </w:r>
            <w:r w:rsidR="005F3780" w:rsidRPr="005F3780">
              <w:rPr>
                <w:noProof/>
                <w:webHidden/>
              </w:rPr>
              <w:fldChar w:fldCharType="end"/>
            </w:r>
          </w:hyperlink>
        </w:p>
        <w:p w14:paraId="238AF78B" w14:textId="444C4C0B"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4" w:history="1">
            <w:r w:rsidR="005F3780" w:rsidRPr="005F3780">
              <w:rPr>
                <w:rStyle w:val="Hyperlink"/>
                <w:noProof/>
              </w:rPr>
              <w:t>1.5 Help Center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_Toc105591664 \h </w:instrText>
            </w:r>
            <w:r w:rsidR="005F3780" w:rsidRPr="005F3780">
              <w:rPr>
                <w:noProof/>
                <w:webHidden/>
              </w:rPr>
            </w:r>
            <w:r w:rsidR="005F3780" w:rsidRPr="005F3780">
              <w:rPr>
                <w:noProof/>
                <w:webHidden/>
              </w:rPr>
              <w:fldChar w:fldCharType="separate"/>
            </w:r>
            <w:r w:rsidR="005F3780" w:rsidRPr="005F3780">
              <w:rPr>
                <w:noProof/>
                <w:webHidden/>
              </w:rPr>
              <w:t>78</w:t>
            </w:r>
            <w:r w:rsidR="005F3780" w:rsidRPr="005F3780">
              <w:rPr>
                <w:noProof/>
                <w:webHidden/>
              </w:rPr>
              <w:fldChar w:fldCharType="end"/>
            </w:r>
          </w:hyperlink>
        </w:p>
        <w:p w14:paraId="254755C8" w14:textId="22907F26"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5" w:history="1">
            <w:r w:rsidR="005F3780" w:rsidRPr="005F3780">
              <w:rPr>
                <w:rStyle w:val="Hyperlink"/>
                <w:noProof/>
              </w:rPr>
              <w:t>1.6 Menu Navigation Bar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_Toc105591665 \h </w:instrText>
            </w:r>
            <w:r w:rsidR="005F3780" w:rsidRPr="005F3780">
              <w:rPr>
                <w:noProof/>
                <w:webHidden/>
              </w:rPr>
            </w:r>
            <w:r w:rsidR="005F3780" w:rsidRPr="005F3780">
              <w:rPr>
                <w:noProof/>
                <w:webHidden/>
              </w:rPr>
              <w:fldChar w:fldCharType="separate"/>
            </w:r>
            <w:r w:rsidR="005F3780" w:rsidRPr="005F3780">
              <w:rPr>
                <w:noProof/>
                <w:webHidden/>
              </w:rPr>
              <w:t>78</w:t>
            </w:r>
            <w:r w:rsidR="005F3780" w:rsidRPr="005F3780">
              <w:rPr>
                <w:noProof/>
                <w:webHidden/>
              </w:rPr>
              <w:fldChar w:fldCharType="end"/>
            </w:r>
          </w:hyperlink>
        </w:p>
        <w:p w14:paraId="3CB29BAB" w14:textId="2A643838"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6" w:history="1">
            <w:r w:rsidR="005F3780" w:rsidRPr="005F3780">
              <w:rPr>
                <w:rStyle w:val="Hyperlink"/>
                <w:noProof/>
              </w:rPr>
              <w:t>1.7 Bottom Navigation Bar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_Toc105591666 \h </w:instrText>
            </w:r>
            <w:r w:rsidR="005F3780" w:rsidRPr="005F3780">
              <w:rPr>
                <w:noProof/>
                <w:webHidden/>
              </w:rPr>
            </w:r>
            <w:r w:rsidR="005F3780" w:rsidRPr="005F3780">
              <w:rPr>
                <w:noProof/>
                <w:webHidden/>
              </w:rPr>
              <w:fldChar w:fldCharType="separate"/>
            </w:r>
            <w:r w:rsidR="005F3780" w:rsidRPr="005F3780">
              <w:rPr>
                <w:noProof/>
                <w:webHidden/>
              </w:rPr>
              <w:t>79</w:t>
            </w:r>
            <w:r w:rsidR="005F3780" w:rsidRPr="005F3780">
              <w:rPr>
                <w:noProof/>
                <w:webHidden/>
              </w:rPr>
              <w:fldChar w:fldCharType="end"/>
            </w:r>
          </w:hyperlink>
        </w:p>
        <w:p w14:paraId="2B0AC9F0" w14:textId="2FDD38C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7" w:history="1">
            <w:r w:rsidR="005F3780" w:rsidRPr="005F3780">
              <w:rPr>
                <w:rStyle w:val="Hyperlink"/>
                <w:noProof/>
              </w:rPr>
              <w:t>1.8 Admin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_Toc105591667 \h </w:instrText>
            </w:r>
            <w:r w:rsidR="005F3780" w:rsidRPr="005F3780">
              <w:rPr>
                <w:noProof/>
                <w:webHidden/>
              </w:rPr>
            </w:r>
            <w:r w:rsidR="005F3780" w:rsidRPr="005F3780">
              <w:rPr>
                <w:noProof/>
                <w:webHidden/>
              </w:rPr>
              <w:fldChar w:fldCharType="separate"/>
            </w:r>
            <w:r w:rsidR="005F3780" w:rsidRPr="005F3780">
              <w:rPr>
                <w:noProof/>
                <w:webHidden/>
              </w:rPr>
              <w:t>79</w:t>
            </w:r>
            <w:r w:rsidR="005F3780" w:rsidRPr="005F3780">
              <w:rPr>
                <w:noProof/>
                <w:webHidden/>
              </w:rPr>
              <w:fldChar w:fldCharType="end"/>
            </w:r>
          </w:hyperlink>
        </w:p>
        <w:p w14:paraId="57F1B55B" w14:textId="527A739C"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68" w:history="1">
            <w:r w:rsidR="005F3780" w:rsidRPr="005F3780">
              <w:rPr>
                <w:rStyle w:val="Hyperlink"/>
                <w:noProof/>
              </w:rPr>
              <w:t>2. Giao diện ứng dụng phía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_Toc105591668 \h </w:instrText>
            </w:r>
            <w:r w:rsidR="005F3780" w:rsidRPr="005F3780">
              <w:rPr>
                <w:noProof/>
                <w:webHidden/>
              </w:rPr>
            </w:r>
            <w:r w:rsidR="005F3780" w:rsidRPr="005F3780">
              <w:rPr>
                <w:noProof/>
                <w:webHidden/>
              </w:rPr>
              <w:fldChar w:fldCharType="separate"/>
            </w:r>
            <w:r w:rsidR="005F3780" w:rsidRPr="005F3780">
              <w:rPr>
                <w:noProof/>
                <w:webHidden/>
              </w:rPr>
              <w:t>80</w:t>
            </w:r>
            <w:r w:rsidR="005F3780" w:rsidRPr="005F3780">
              <w:rPr>
                <w:noProof/>
                <w:webHidden/>
              </w:rPr>
              <w:fldChar w:fldCharType="end"/>
            </w:r>
          </w:hyperlink>
        </w:p>
        <w:p w14:paraId="6EC75499" w14:textId="20A0D17A"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69" w:history="1">
            <w:r w:rsidR="005F3780" w:rsidRPr="005F3780">
              <w:rPr>
                <w:rStyle w:val="Hyperlink"/>
                <w:noProof/>
              </w:rPr>
              <w:t>2.1 Xây dựng trang chờ:</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_Toc105591669 \h </w:instrText>
            </w:r>
            <w:r w:rsidR="005F3780" w:rsidRPr="005F3780">
              <w:rPr>
                <w:noProof/>
                <w:webHidden/>
              </w:rPr>
            </w:r>
            <w:r w:rsidR="005F3780" w:rsidRPr="005F3780">
              <w:rPr>
                <w:noProof/>
                <w:webHidden/>
              </w:rPr>
              <w:fldChar w:fldCharType="separate"/>
            </w:r>
            <w:r w:rsidR="005F3780" w:rsidRPr="005F3780">
              <w:rPr>
                <w:noProof/>
                <w:webHidden/>
              </w:rPr>
              <w:t>80</w:t>
            </w:r>
            <w:r w:rsidR="005F3780" w:rsidRPr="005F3780">
              <w:rPr>
                <w:noProof/>
                <w:webHidden/>
              </w:rPr>
              <w:fldChar w:fldCharType="end"/>
            </w:r>
          </w:hyperlink>
        </w:p>
        <w:p w14:paraId="70056B0A" w14:textId="6ADF9444"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0" w:history="1">
            <w:r w:rsidR="005F3780" w:rsidRPr="005F3780">
              <w:rPr>
                <w:rStyle w:val="Hyperlink"/>
                <w:noProof/>
              </w:rPr>
              <w:t>2.2 Xây dựng trang đăng ký. Cho người dùng nhập họ và tên, địa chỉ, số điện thoại, tài khoản, mật khẩu, xác nhận mật khẩu.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_Toc105591670 \h </w:instrText>
            </w:r>
            <w:r w:rsidR="005F3780" w:rsidRPr="005F3780">
              <w:rPr>
                <w:noProof/>
                <w:webHidden/>
              </w:rPr>
            </w:r>
            <w:r w:rsidR="005F3780" w:rsidRPr="005F3780">
              <w:rPr>
                <w:noProof/>
                <w:webHidden/>
              </w:rPr>
              <w:fldChar w:fldCharType="separate"/>
            </w:r>
            <w:r w:rsidR="005F3780" w:rsidRPr="005F3780">
              <w:rPr>
                <w:noProof/>
                <w:webHidden/>
              </w:rPr>
              <w:t>81</w:t>
            </w:r>
            <w:r w:rsidR="005F3780" w:rsidRPr="005F3780">
              <w:rPr>
                <w:noProof/>
                <w:webHidden/>
              </w:rPr>
              <w:fldChar w:fldCharType="end"/>
            </w:r>
          </w:hyperlink>
        </w:p>
        <w:p w14:paraId="1AE84969" w14:textId="38C7816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1" w:history="1">
            <w:r w:rsidR="005F3780" w:rsidRPr="005F3780">
              <w:rPr>
                <w:rStyle w:val="Hyperlink"/>
                <w:noProof/>
              </w:rPr>
              <w:t>2.3 Xây dựng trang đăng nhập. Cho người dùng nhập tài khoản và mật khẩu.</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_Toc105591671 \h </w:instrText>
            </w:r>
            <w:r w:rsidR="005F3780" w:rsidRPr="005F3780">
              <w:rPr>
                <w:noProof/>
                <w:webHidden/>
              </w:rPr>
            </w:r>
            <w:r w:rsidR="005F3780" w:rsidRPr="005F3780">
              <w:rPr>
                <w:noProof/>
                <w:webHidden/>
              </w:rPr>
              <w:fldChar w:fldCharType="separate"/>
            </w:r>
            <w:r w:rsidR="005F3780" w:rsidRPr="005F3780">
              <w:rPr>
                <w:noProof/>
                <w:webHidden/>
              </w:rPr>
              <w:t>84</w:t>
            </w:r>
            <w:r w:rsidR="005F3780" w:rsidRPr="005F3780">
              <w:rPr>
                <w:noProof/>
                <w:webHidden/>
              </w:rPr>
              <w:fldChar w:fldCharType="end"/>
            </w:r>
          </w:hyperlink>
        </w:p>
        <w:p w14:paraId="5C54EE7A" w14:textId="75A4CC36"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2" w:history="1">
            <w:r w:rsidR="005F3780" w:rsidRPr="005F3780">
              <w:rPr>
                <w:rStyle w:val="Hyperlink"/>
                <w:noProof/>
              </w:rPr>
              <w:t>2.4  Xây dựng chức năng Forgot Password:</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_Toc105591672 \h </w:instrText>
            </w:r>
            <w:r w:rsidR="005F3780" w:rsidRPr="005F3780">
              <w:rPr>
                <w:noProof/>
                <w:webHidden/>
              </w:rPr>
            </w:r>
            <w:r w:rsidR="005F3780" w:rsidRPr="005F3780">
              <w:rPr>
                <w:noProof/>
                <w:webHidden/>
              </w:rPr>
              <w:fldChar w:fldCharType="separate"/>
            </w:r>
            <w:r w:rsidR="005F3780" w:rsidRPr="005F3780">
              <w:rPr>
                <w:noProof/>
                <w:webHidden/>
              </w:rPr>
              <w:t>86</w:t>
            </w:r>
            <w:r w:rsidR="005F3780" w:rsidRPr="005F3780">
              <w:rPr>
                <w:noProof/>
                <w:webHidden/>
              </w:rPr>
              <w:fldChar w:fldCharType="end"/>
            </w:r>
          </w:hyperlink>
        </w:p>
        <w:p w14:paraId="414D940A" w14:textId="778F8B41"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3" w:history="1">
            <w:r w:rsidR="005F3780" w:rsidRPr="005F3780">
              <w:rPr>
                <w:rStyle w:val="Hyperlink"/>
                <w:noProof/>
              </w:rPr>
              <w:t>2.5 Xây dựng trang xác nhận tài khoản Email của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_Toc105591673 \h </w:instrText>
            </w:r>
            <w:r w:rsidR="005F3780" w:rsidRPr="005F3780">
              <w:rPr>
                <w:noProof/>
                <w:webHidden/>
              </w:rPr>
            </w:r>
            <w:r w:rsidR="005F3780" w:rsidRPr="005F3780">
              <w:rPr>
                <w:noProof/>
                <w:webHidden/>
              </w:rPr>
              <w:fldChar w:fldCharType="separate"/>
            </w:r>
            <w:r w:rsidR="005F3780" w:rsidRPr="005F3780">
              <w:rPr>
                <w:noProof/>
                <w:webHidden/>
              </w:rPr>
              <w:t>89</w:t>
            </w:r>
            <w:r w:rsidR="005F3780" w:rsidRPr="005F3780">
              <w:rPr>
                <w:noProof/>
                <w:webHidden/>
              </w:rPr>
              <w:fldChar w:fldCharType="end"/>
            </w:r>
          </w:hyperlink>
        </w:p>
        <w:p w14:paraId="583515AE" w14:textId="32792007"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4" w:history="1">
            <w:r w:rsidR="005F3780" w:rsidRPr="005F3780">
              <w:rPr>
                <w:rStyle w:val="Hyperlink"/>
                <w:noProof/>
              </w:rPr>
              <w:t>2.6  Xây dựng trang chủ:</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_Toc105591674 \h </w:instrText>
            </w:r>
            <w:r w:rsidR="005F3780" w:rsidRPr="005F3780">
              <w:rPr>
                <w:noProof/>
                <w:webHidden/>
              </w:rPr>
            </w:r>
            <w:r w:rsidR="005F3780" w:rsidRPr="005F3780">
              <w:rPr>
                <w:noProof/>
                <w:webHidden/>
              </w:rPr>
              <w:fldChar w:fldCharType="separate"/>
            </w:r>
            <w:r w:rsidR="005F3780" w:rsidRPr="005F3780">
              <w:rPr>
                <w:noProof/>
                <w:webHidden/>
              </w:rPr>
              <w:t>91</w:t>
            </w:r>
            <w:r w:rsidR="005F3780" w:rsidRPr="005F3780">
              <w:rPr>
                <w:noProof/>
                <w:webHidden/>
              </w:rPr>
              <w:fldChar w:fldCharType="end"/>
            </w:r>
          </w:hyperlink>
        </w:p>
        <w:p w14:paraId="078D8A15" w14:textId="0AF23ED6"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5" w:history="1">
            <w:r w:rsidR="005F3780" w:rsidRPr="005F3780">
              <w:rPr>
                <w:rStyle w:val="Hyperlink"/>
                <w:noProof/>
              </w:rPr>
              <w:t>2.7 Xây dựng trang máy tính: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_Toc105591675 \h </w:instrText>
            </w:r>
            <w:r w:rsidR="005F3780" w:rsidRPr="005F3780">
              <w:rPr>
                <w:noProof/>
                <w:webHidden/>
              </w:rPr>
            </w:r>
            <w:r w:rsidR="005F3780" w:rsidRPr="005F3780">
              <w:rPr>
                <w:noProof/>
                <w:webHidden/>
              </w:rPr>
              <w:fldChar w:fldCharType="separate"/>
            </w:r>
            <w:r w:rsidR="005F3780" w:rsidRPr="005F3780">
              <w:rPr>
                <w:noProof/>
                <w:webHidden/>
              </w:rPr>
              <w:t>98</w:t>
            </w:r>
            <w:r w:rsidR="005F3780" w:rsidRPr="005F3780">
              <w:rPr>
                <w:noProof/>
                <w:webHidden/>
              </w:rPr>
              <w:fldChar w:fldCharType="end"/>
            </w:r>
          </w:hyperlink>
        </w:p>
        <w:p w14:paraId="5BF7013F" w14:textId="0195740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6" w:history="1">
            <w:r w:rsidR="005F3780" w:rsidRPr="005F3780">
              <w:rPr>
                <w:rStyle w:val="Hyperlink"/>
                <w:noProof/>
              </w:rPr>
              <w:t>2.8 Xây dựng trang máy ảnh và Scan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_Toc105591676 \h </w:instrText>
            </w:r>
            <w:r w:rsidR="005F3780" w:rsidRPr="005F3780">
              <w:rPr>
                <w:noProof/>
                <w:webHidden/>
              </w:rPr>
            </w:r>
            <w:r w:rsidR="005F3780" w:rsidRPr="005F3780">
              <w:rPr>
                <w:noProof/>
                <w:webHidden/>
              </w:rPr>
              <w:fldChar w:fldCharType="separate"/>
            </w:r>
            <w:r w:rsidR="005F3780" w:rsidRPr="005F3780">
              <w:rPr>
                <w:noProof/>
                <w:webHidden/>
              </w:rPr>
              <w:t>99</w:t>
            </w:r>
            <w:r w:rsidR="005F3780" w:rsidRPr="005F3780">
              <w:rPr>
                <w:noProof/>
                <w:webHidden/>
              </w:rPr>
              <w:fldChar w:fldCharType="end"/>
            </w:r>
          </w:hyperlink>
        </w:p>
        <w:p w14:paraId="2DF7C1E1" w14:textId="709B1C1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7" w:history="1">
            <w:r w:rsidR="005F3780" w:rsidRPr="005F3780">
              <w:rPr>
                <w:rStyle w:val="Hyperlink"/>
                <w:noProof/>
              </w:rPr>
              <w:t>2.9 Xây dựng trang từ vựng Tiếng Anh:</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_Toc105591677 \h </w:instrText>
            </w:r>
            <w:r w:rsidR="005F3780" w:rsidRPr="005F3780">
              <w:rPr>
                <w:noProof/>
                <w:webHidden/>
              </w:rPr>
            </w:r>
            <w:r w:rsidR="005F3780" w:rsidRPr="005F3780">
              <w:rPr>
                <w:noProof/>
                <w:webHidden/>
              </w:rPr>
              <w:fldChar w:fldCharType="separate"/>
            </w:r>
            <w:r w:rsidR="005F3780" w:rsidRPr="005F3780">
              <w:rPr>
                <w:noProof/>
                <w:webHidden/>
              </w:rPr>
              <w:t>111</w:t>
            </w:r>
            <w:r w:rsidR="005F3780" w:rsidRPr="005F3780">
              <w:rPr>
                <w:noProof/>
                <w:webHidden/>
              </w:rPr>
              <w:fldChar w:fldCharType="end"/>
            </w:r>
          </w:hyperlink>
        </w:p>
        <w:p w14:paraId="14D58F1C" w14:textId="76EF6A13"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8" w:history="1">
            <w:r w:rsidR="005F3780" w:rsidRPr="005F3780">
              <w:rPr>
                <w:rStyle w:val="Hyperlink"/>
                <w:noProof/>
              </w:rPr>
              <w:t>2.10 Xây dựng trang Help Center:</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_Toc105591678 \h </w:instrText>
            </w:r>
            <w:r w:rsidR="005F3780" w:rsidRPr="005F3780">
              <w:rPr>
                <w:noProof/>
                <w:webHidden/>
              </w:rPr>
            </w:r>
            <w:r w:rsidR="005F3780" w:rsidRPr="005F3780">
              <w:rPr>
                <w:noProof/>
                <w:webHidden/>
              </w:rPr>
              <w:fldChar w:fldCharType="separate"/>
            </w:r>
            <w:r w:rsidR="005F3780" w:rsidRPr="005F3780">
              <w:rPr>
                <w:noProof/>
                <w:webHidden/>
              </w:rPr>
              <w:t>121</w:t>
            </w:r>
            <w:r w:rsidR="005F3780" w:rsidRPr="005F3780">
              <w:rPr>
                <w:noProof/>
                <w:webHidden/>
              </w:rPr>
              <w:fldChar w:fldCharType="end"/>
            </w:r>
          </w:hyperlink>
        </w:p>
        <w:p w14:paraId="5FDFEBC1" w14:textId="1A22B8C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79" w:history="1">
            <w:r w:rsidR="005F3780" w:rsidRPr="005F3780">
              <w:rPr>
                <w:rStyle w:val="Hyperlink"/>
                <w:noProof/>
              </w:rPr>
              <w:t>2.12 Xây dựng trang Study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_Toc105591679 \h </w:instrText>
            </w:r>
            <w:r w:rsidR="005F3780" w:rsidRPr="005F3780">
              <w:rPr>
                <w:noProof/>
                <w:webHidden/>
              </w:rPr>
            </w:r>
            <w:r w:rsidR="005F3780" w:rsidRPr="005F3780">
              <w:rPr>
                <w:noProof/>
                <w:webHidden/>
              </w:rPr>
              <w:fldChar w:fldCharType="separate"/>
            </w:r>
            <w:r w:rsidR="005F3780" w:rsidRPr="005F3780">
              <w:rPr>
                <w:noProof/>
                <w:webHidden/>
              </w:rPr>
              <w:t>126</w:t>
            </w:r>
            <w:r w:rsidR="005F3780" w:rsidRPr="005F3780">
              <w:rPr>
                <w:noProof/>
                <w:webHidden/>
              </w:rPr>
              <w:fldChar w:fldCharType="end"/>
            </w:r>
          </w:hyperlink>
        </w:p>
        <w:p w14:paraId="2C642900" w14:textId="2C140201"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0" w:history="1">
            <w:r w:rsidR="005F3780" w:rsidRPr="005F3780">
              <w:rPr>
                <w:rStyle w:val="Hyperlink"/>
                <w:noProof/>
              </w:rPr>
              <w:t>2.13 Xây dựng trang làm bài kiểm tra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_Toc105591680 \h </w:instrText>
            </w:r>
            <w:r w:rsidR="005F3780" w:rsidRPr="005F3780">
              <w:rPr>
                <w:noProof/>
                <w:webHidden/>
              </w:rPr>
            </w:r>
            <w:r w:rsidR="005F3780" w:rsidRPr="005F3780">
              <w:rPr>
                <w:noProof/>
                <w:webHidden/>
              </w:rPr>
              <w:fldChar w:fldCharType="separate"/>
            </w:r>
            <w:r w:rsidR="005F3780" w:rsidRPr="005F3780">
              <w:rPr>
                <w:noProof/>
                <w:webHidden/>
              </w:rPr>
              <w:t>130</w:t>
            </w:r>
            <w:r w:rsidR="005F3780" w:rsidRPr="005F3780">
              <w:rPr>
                <w:noProof/>
                <w:webHidden/>
              </w:rPr>
              <w:fldChar w:fldCharType="end"/>
            </w:r>
          </w:hyperlink>
        </w:p>
        <w:p w14:paraId="1985AF55" w14:textId="5401218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1" w:history="1">
            <w:r w:rsidR="005F3780" w:rsidRPr="005F3780">
              <w:rPr>
                <w:rStyle w:val="Hyperlink"/>
                <w:noProof/>
              </w:rPr>
              <w:t>2.14 Xây dựng trang kết thúc bài kiểm tra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_Toc105591681 \h </w:instrText>
            </w:r>
            <w:r w:rsidR="005F3780" w:rsidRPr="005F3780">
              <w:rPr>
                <w:noProof/>
                <w:webHidden/>
              </w:rPr>
            </w:r>
            <w:r w:rsidR="005F3780" w:rsidRPr="005F3780">
              <w:rPr>
                <w:noProof/>
                <w:webHidden/>
              </w:rPr>
              <w:fldChar w:fldCharType="separate"/>
            </w:r>
            <w:r w:rsidR="005F3780" w:rsidRPr="005F3780">
              <w:rPr>
                <w:noProof/>
                <w:webHidden/>
              </w:rPr>
              <w:t>137</w:t>
            </w:r>
            <w:r w:rsidR="005F3780" w:rsidRPr="005F3780">
              <w:rPr>
                <w:noProof/>
                <w:webHidden/>
              </w:rPr>
              <w:fldChar w:fldCharType="end"/>
            </w:r>
          </w:hyperlink>
        </w:p>
        <w:p w14:paraId="38A40A8C" w14:textId="7D1BF501"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2" w:history="1">
            <w:r w:rsidR="005F3780" w:rsidRPr="005F3780">
              <w:rPr>
                <w:rStyle w:val="Hyperlink"/>
                <w:noProof/>
              </w:rPr>
              <w:t>2.15 Xây dựng trang tự thêm câu hỏi cho bài kiểm tra</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_Toc105591682 \h </w:instrText>
            </w:r>
            <w:r w:rsidR="005F3780" w:rsidRPr="005F3780">
              <w:rPr>
                <w:noProof/>
                <w:webHidden/>
              </w:rPr>
            </w:r>
            <w:r w:rsidR="005F3780" w:rsidRPr="005F3780">
              <w:rPr>
                <w:noProof/>
                <w:webHidden/>
              </w:rPr>
              <w:fldChar w:fldCharType="separate"/>
            </w:r>
            <w:r w:rsidR="005F3780" w:rsidRPr="005F3780">
              <w:rPr>
                <w:noProof/>
                <w:webHidden/>
              </w:rPr>
              <w:t>138</w:t>
            </w:r>
            <w:r w:rsidR="005F3780" w:rsidRPr="005F3780">
              <w:rPr>
                <w:noProof/>
                <w:webHidden/>
              </w:rPr>
              <w:fldChar w:fldCharType="end"/>
            </w:r>
          </w:hyperlink>
        </w:p>
        <w:p w14:paraId="08357F52" w14:textId="215280D8"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3" w:history="1">
            <w:r w:rsidR="005F3780" w:rsidRPr="005F3780">
              <w:rPr>
                <w:rStyle w:val="Hyperlink"/>
                <w:noProof/>
              </w:rPr>
              <w:t>2.16 Trang Ranking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_Toc105591683 \h </w:instrText>
            </w:r>
            <w:r w:rsidR="005F3780" w:rsidRPr="005F3780">
              <w:rPr>
                <w:noProof/>
                <w:webHidden/>
              </w:rPr>
            </w:r>
            <w:r w:rsidR="005F3780" w:rsidRPr="005F3780">
              <w:rPr>
                <w:noProof/>
                <w:webHidden/>
              </w:rPr>
              <w:fldChar w:fldCharType="separate"/>
            </w:r>
            <w:r w:rsidR="005F3780" w:rsidRPr="005F3780">
              <w:rPr>
                <w:noProof/>
                <w:webHidden/>
              </w:rPr>
              <w:t>142</w:t>
            </w:r>
            <w:r w:rsidR="005F3780" w:rsidRPr="005F3780">
              <w:rPr>
                <w:noProof/>
                <w:webHidden/>
              </w:rPr>
              <w:fldChar w:fldCharType="end"/>
            </w:r>
          </w:hyperlink>
        </w:p>
        <w:p w14:paraId="076213D5" w14:textId="314C123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4" w:history="1">
            <w:r w:rsidR="005F3780" w:rsidRPr="005F3780">
              <w:rPr>
                <w:rStyle w:val="Hyperlink"/>
                <w:noProof/>
              </w:rPr>
              <w:t>2.17 Trang Report Problem</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_Toc105591684 \h </w:instrText>
            </w:r>
            <w:r w:rsidR="005F3780" w:rsidRPr="005F3780">
              <w:rPr>
                <w:noProof/>
                <w:webHidden/>
              </w:rPr>
            </w:r>
            <w:r w:rsidR="005F3780" w:rsidRPr="005F3780">
              <w:rPr>
                <w:noProof/>
                <w:webHidden/>
              </w:rPr>
              <w:fldChar w:fldCharType="separate"/>
            </w:r>
            <w:r w:rsidR="005F3780" w:rsidRPr="005F3780">
              <w:rPr>
                <w:noProof/>
                <w:webHidden/>
              </w:rPr>
              <w:t>144</w:t>
            </w:r>
            <w:r w:rsidR="005F3780" w:rsidRPr="005F3780">
              <w:rPr>
                <w:noProof/>
                <w:webHidden/>
              </w:rPr>
              <w:fldChar w:fldCharType="end"/>
            </w:r>
          </w:hyperlink>
        </w:p>
        <w:p w14:paraId="589F77D8" w14:textId="3C458A2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5" w:history="1">
            <w:r w:rsidR="005F3780" w:rsidRPr="005F3780">
              <w:rPr>
                <w:rStyle w:val="Hyperlink"/>
                <w:noProof/>
              </w:rPr>
              <w:t>2.18  Chức năng Feedback</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_Toc105591685 \h </w:instrText>
            </w:r>
            <w:r w:rsidR="005F3780" w:rsidRPr="005F3780">
              <w:rPr>
                <w:noProof/>
                <w:webHidden/>
              </w:rPr>
            </w:r>
            <w:r w:rsidR="005F3780" w:rsidRPr="005F3780">
              <w:rPr>
                <w:noProof/>
                <w:webHidden/>
              </w:rPr>
              <w:fldChar w:fldCharType="separate"/>
            </w:r>
            <w:r w:rsidR="005F3780" w:rsidRPr="005F3780">
              <w:rPr>
                <w:noProof/>
                <w:webHidden/>
              </w:rPr>
              <w:t>145</w:t>
            </w:r>
            <w:r w:rsidR="005F3780" w:rsidRPr="005F3780">
              <w:rPr>
                <w:noProof/>
                <w:webHidden/>
              </w:rPr>
              <w:fldChar w:fldCharType="end"/>
            </w:r>
          </w:hyperlink>
        </w:p>
        <w:p w14:paraId="78C56C69" w14:textId="092936D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6" w:history="1">
            <w:r w:rsidR="005F3780" w:rsidRPr="005F3780">
              <w:rPr>
                <w:rStyle w:val="Hyperlink"/>
                <w:noProof/>
              </w:rPr>
              <w:t>2.19 Privacy Policy</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_Toc105591686 \h </w:instrText>
            </w:r>
            <w:r w:rsidR="005F3780" w:rsidRPr="005F3780">
              <w:rPr>
                <w:noProof/>
                <w:webHidden/>
              </w:rPr>
            </w:r>
            <w:r w:rsidR="005F3780" w:rsidRPr="005F3780">
              <w:rPr>
                <w:noProof/>
                <w:webHidden/>
              </w:rPr>
              <w:fldChar w:fldCharType="separate"/>
            </w:r>
            <w:r w:rsidR="005F3780" w:rsidRPr="005F3780">
              <w:rPr>
                <w:noProof/>
                <w:webHidden/>
              </w:rPr>
              <w:t>145</w:t>
            </w:r>
            <w:r w:rsidR="005F3780" w:rsidRPr="005F3780">
              <w:rPr>
                <w:noProof/>
                <w:webHidden/>
              </w:rPr>
              <w:fldChar w:fldCharType="end"/>
            </w:r>
          </w:hyperlink>
        </w:p>
        <w:p w14:paraId="48DCFB45" w14:textId="66233459"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7" w:history="1">
            <w:r w:rsidR="005F3780" w:rsidRPr="005F3780">
              <w:rPr>
                <w:rStyle w:val="Hyperlink"/>
                <w:noProof/>
              </w:rPr>
              <w:t>2.20 Trang Sign Out</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_Toc105591687 \h </w:instrText>
            </w:r>
            <w:r w:rsidR="005F3780" w:rsidRPr="005F3780">
              <w:rPr>
                <w:noProof/>
                <w:webHidden/>
              </w:rPr>
            </w:r>
            <w:r w:rsidR="005F3780" w:rsidRPr="005F3780">
              <w:rPr>
                <w:noProof/>
                <w:webHidden/>
              </w:rPr>
              <w:fldChar w:fldCharType="separate"/>
            </w:r>
            <w:r w:rsidR="005F3780" w:rsidRPr="005F3780">
              <w:rPr>
                <w:noProof/>
                <w:webHidden/>
              </w:rPr>
              <w:t>146</w:t>
            </w:r>
            <w:r w:rsidR="005F3780" w:rsidRPr="005F3780">
              <w:rPr>
                <w:noProof/>
                <w:webHidden/>
              </w:rPr>
              <w:fldChar w:fldCharType="end"/>
            </w:r>
          </w:hyperlink>
        </w:p>
        <w:p w14:paraId="60A05B1C" w14:textId="78C967D0"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8" w:history="1">
            <w:r w:rsidR="005F3780" w:rsidRPr="005F3780">
              <w:rPr>
                <w:rStyle w:val="Hyperlink"/>
                <w:noProof/>
              </w:rPr>
              <w:t>2.21 Trang About Us</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_Toc105591688 \h </w:instrText>
            </w:r>
            <w:r w:rsidR="005F3780" w:rsidRPr="005F3780">
              <w:rPr>
                <w:noProof/>
                <w:webHidden/>
              </w:rPr>
            </w:r>
            <w:r w:rsidR="005F3780" w:rsidRPr="005F3780">
              <w:rPr>
                <w:noProof/>
                <w:webHidden/>
              </w:rPr>
              <w:fldChar w:fldCharType="separate"/>
            </w:r>
            <w:r w:rsidR="005F3780" w:rsidRPr="005F3780">
              <w:rPr>
                <w:noProof/>
                <w:webHidden/>
              </w:rPr>
              <w:t>147</w:t>
            </w:r>
            <w:r w:rsidR="005F3780" w:rsidRPr="005F3780">
              <w:rPr>
                <w:noProof/>
                <w:webHidden/>
              </w:rPr>
              <w:fldChar w:fldCharType="end"/>
            </w:r>
          </w:hyperlink>
        </w:p>
        <w:p w14:paraId="02D4213C" w14:textId="34FC8584"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89" w:history="1">
            <w:r w:rsidR="005F3780" w:rsidRPr="005F3780">
              <w:rPr>
                <w:rStyle w:val="Hyperlink"/>
                <w:noProof/>
              </w:rPr>
              <w:t>2.22 Xây dựng trang Take Notes</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_Toc105591689 \h </w:instrText>
            </w:r>
            <w:r w:rsidR="005F3780" w:rsidRPr="005F3780">
              <w:rPr>
                <w:noProof/>
                <w:webHidden/>
              </w:rPr>
            </w:r>
            <w:r w:rsidR="005F3780" w:rsidRPr="005F3780">
              <w:rPr>
                <w:noProof/>
                <w:webHidden/>
              </w:rPr>
              <w:fldChar w:fldCharType="separate"/>
            </w:r>
            <w:r w:rsidR="005F3780" w:rsidRPr="005F3780">
              <w:rPr>
                <w:noProof/>
                <w:webHidden/>
              </w:rPr>
              <w:t>148</w:t>
            </w:r>
            <w:r w:rsidR="005F3780" w:rsidRPr="005F3780">
              <w:rPr>
                <w:noProof/>
                <w:webHidden/>
              </w:rPr>
              <w:fldChar w:fldCharType="end"/>
            </w:r>
          </w:hyperlink>
        </w:p>
        <w:p w14:paraId="1F0BA908" w14:textId="72829C9F"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0" w:history="1">
            <w:r w:rsidR="005F3780" w:rsidRPr="005F3780">
              <w:rPr>
                <w:rStyle w:val="Hyperlink"/>
                <w:noProof/>
              </w:rPr>
              <w:t>2.23 Trang Profile</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_Toc105591690 \h </w:instrText>
            </w:r>
            <w:r w:rsidR="005F3780" w:rsidRPr="005F3780">
              <w:rPr>
                <w:noProof/>
                <w:webHidden/>
              </w:rPr>
            </w:r>
            <w:r w:rsidR="005F3780" w:rsidRPr="005F3780">
              <w:rPr>
                <w:noProof/>
                <w:webHidden/>
              </w:rPr>
              <w:fldChar w:fldCharType="separate"/>
            </w:r>
            <w:r w:rsidR="005F3780" w:rsidRPr="005F3780">
              <w:rPr>
                <w:noProof/>
                <w:webHidden/>
              </w:rPr>
              <w:t>149</w:t>
            </w:r>
            <w:r w:rsidR="005F3780" w:rsidRPr="005F3780">
              <w:rPr>
                <w:noProof/>
                <w:webHidden/>
              </w:rPr>
              <w:fldChar w:fldCharType="end"/>
            </w:r>
          </w:hyperlink>
        </w:p>
        <w:p w14:paraId="1D604E29" w14:textId="78E8630D"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691" w:history="1">
            <w:r w:rsidR="005F3780" w:rsidRPr="005F3780">
              <w:rPr>
                <w:rStyle w:val="Hyperlink"/>
                <w:noProof/>
              </w:rPr>
              <w:t>3. Ứng dụng phía Admin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_Toc105591691 \h </w:instrText>
            </w:r>
            <w:r w:rsidR="005F3780" w:rsidRPr="005F3780">
              <w:rPr>
                <w:noProof/>
                <w:webHidden/>
              </w:rPr>
            </w:r>
            <w:r w:rsidR="005F3780" w:rsidRPr="005F3780">
              <w:rPr>
                <w:noProof/>
                <w:webHidden/>
              </w:rPr>
              <w:fldChar w:fldCharType="separate"/>
            </w:r>
            <w:r w:rsidR="005F3780" w:rsidRPr="005F3780">
              <w:rPr>
                <w:noProof/>
                <w:webHidden/>
              </w:rPr>
              <w:t>150</w:t>
            </w:r>
            <w:r w:rsidR="005F3780" w:rsidRPr="005F3780">
              <w:rPr>
                <w:noProof/>
                <w:webHidden/>
              </w:rPr>
              <w:fldChar w:fldCharType="end"/>
            </w:r>
          </w:hyperlink>
        </w:p>
        <w:p w14:paraId="12A3327F" w14:textId="16976A4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2" w:history="1">
            <w:r w:rsidR="005F3780" w:rsidRPr="005F3780">
              <w:rPr>
                <w:rStyle w:val="Hyperlink"/>
                <w:noProof/>
              </w:rPr>
              <w:t>3.1 Xây dựng trang Add English Question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_Toc105591692 \h </w:instrText>
            </w:r>
            <w:r w:rsidR="005F3780" w:rsidRPr="005F3780">
              <w:rPr>
                <w:noProof/>
                <w:webHidden/>
              </w:rPr>
            </w:r>
            <w:r w:rsidR="005F3780" w:rsidRPr="005F3780">
              <w:rPr>
                <w:noProof/>
                <w:webHidden/>
              </w:rPr>
              <w:fldChar w:fldCharType="separate"/>
            </w:r>
            <w:r w:rsidR="005F3780" w:rsidRPr="005F3780">
              <w:rPr>
                <w:noProof/>
                <w:webHidden/>
              </w:rPr>
              <w:t>150</w:t>
            </w:r>
            <w:r w:rsidR="005F3780" w:rsidRPr="005F3780">
              <w:rPr>
                <w:noProof/>
                <w:webHidden/>
              </w:rPr>
              <w:fldChar w:fldCharType="end"/>
            </w:r>
          </w:hyperlink>
        </w:p>
        <w:p w14:paraId="19D4DD13" w14:textId="76F9F2CD"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3" w:history="1">
            <w:r w:rsidR="005F3780" w:rsidRPr="005F3780">
              <w:rPr>
                <w:rStyle w:val="Hyperlink"/>
                <w:noProof/>
              </w:rPr>
              <w:t>3.2 Xây dựng trang quản lý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_Toc105591693 \h </w:instrText>
            </w:r>
            <w:r w:rsidR="005F3780" w:rsidRPr="005F3780">
              <w:rPr>
                <w:noProof/>
                <w:webHidden/>
              </w:rPr>
            </w:r>
            <w:r w:rsidR="005F3780" w:rsidRPr="005F3780">
              <w:rPr>
                <w:noProof/>
                <w:webHidden/>
              </w:rPr>
              <w:fldChar w:fldCharType="separate"/>
            </w:r>
            <w:r w:rsidR="005F3780" w:rsidRPr="005F3780">
              <w:rPr>
                <w:noProof/>
                <w:webHidden/>
              </w:rPr>
              <w:t>153</w:t>
            </w:r>
            <w:r w:rsidR="005F3780" w:rsidRPr="005F3780">
              <w:rPr>
                <w:noProof/>
                <w:webHidden/>
              </w:rPr>
              <w:fldChar w:fldCharType="end"/>
            </w:r>
          </w:hyperlink>
        </w:p>
        <w:p w14:paraId="1631D874" w14:textId="7107E32C"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4" w:history="1">
            <w:r w:rsidR="005F3780" w:rsidRPr="005F3780">
              <w:rPr>
                <w:rStyle w:val="Hyperlink"/>
                <w:noProof/>
              </w:rPr>
              <w:t>3.3 Xây dựng trang quản lý những câu hỏi, câu trả lời của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_Toc105591694 \h </w:instrText>
            </w:r>
            <w:r w:rsidR="005F3780" w:rsidRPr="005F3780">
              <w:rPr>
                <w:noProof/>
                <w:webHidden/>
              </w:rPr>
            </w:r>
            <w:r w:rsidR="005F3780" w:rsidRPr="005F3780">
              <w:rPr>
                <w:noProof/>
                <w:webHidden/>
              </w:rPr>
              <w:fldChar w:fldCharType="separate"/>
            </w:r>
            <w:r w:rsidR="005F3780" w:rsidRPr="005F3780">
              <w:rPr>
                <w:noProof/>
                <w:webHidden/>
              </w:rPr>
              <w:t>154</w:t>
            </w:r>
            <w:r w:rsidR="005F3780" w:rsidRPr="005F3780">
              <w:rPr>
                <w:noProof/>
                <w:webHidden/>
              </w:rPr>
              <w:fldChar w:fldCharType="end"/>
            </w:r>
          </w:hyperlink>
        </w:p>
        <w:p w14:paraId="1149969C" w14:textId="53C68573"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5" w:history="1">
            <w:r w:rsidR="005F3780" w:rsidRPr="005F3780">
              <w:rPr>
                <w:rStyle w:val="Hyperlink"/>
                <w:noProof/>
              </w:rPr>
              <w:t>3.4 Xây dựng trang quản lý từ vựng mà người dùng đóng góp</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_Toc105591695 \h </w:instrText>
            </w:r>
            <w:r w:rsidR="005F3780" w:rsidRPr="005F3780">
              <w:rPr>
                <w:noProof/>
                <w:webHidden/>
              </w:rPr>
            </w:r>
            <w:r w:rsidR="005F3780" w:rsidRPr="005F3780">
              <w:rPr>
                <w:noProof/>
                <w:webHidden/>
              </w:rPr>
              <w:fldChar w:fldCharType="separate"/>
            </w:r>
            <w:r w:rsidR="005F3780" w:rsidRPr="005F3780">
              <w:rPr>
                <w:noProof/>
                <w:webHidden/>
              </w:rPr>
              <w:t>158</w:t>
            </w:r>
            <w:r w:rsidR="005F3780" w:rsidRPr="005F3780">
              <w:rPr>
                <w:noProof/>
                <w:webHidden/>
              </w:rPr>
              <w:fldChar w:fldCharType="end"/>
            </w:r>
          </w:hyperlink>
        </w:p>
        <w:p w14:paraId="4F23A88D" w14:textId="5A0CEE18"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6" w:history="1">
            <w:r w:rsidR="005F3780" w:rsidRPr="005F3780">
              <w:rPr>
                <w:rStyle w:val="Hyperlink"/>
                <w:noProof/>
              </w:rPr>
              <w:t>3.5 Xây dựng trang quản lý các khóa học</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_Toc105591696 \h </w:instrText>
            </w:r>
            <w:r w:rsidR="005F3780" w:rsidRPr="005F3780">
              <w:rPr>
                <w:noProof/>
                <w:webHidden/>
              </w:rPr>
            </w:r>
            <w:r w:rsidR="005F3780" w:rsidRPr="005F3780">
              <w:rPr>
                <w:noProof/>
                <w:webHidden/>
              </w:rPr>
              <w:fldChar w:fldCharType="separate"/>
            </w:r>
            <w:r w:rsidR="005F3780" w:rsidRPr="005F3780">
              <w:rPr>
                <w:noProof/>
                <w:webHidden/>
              </w:rPr>
              <w:t>160</w:t>
            </w:r>
            <w:r w:rsidR="005F3780" w:rsidRPr="005F3780">
              <w:rPr>
                <w:noProof/>
                <w:webHidden/>
              </w:rPr>
              <w:fldChar w:fldCharType="end"/>
            </w:r>
          </w:hyperlink>
        </w:p>
        <w:p w14:paraId="260606CF" w14:textId="1E3DF145" w:rsidR="005F3780" w:rsidRPr="005F3780" w:rsidRDefault="00143AD8">
          <w:pPr>
            <w:pStyle w:val="TOC3"/>
            <w:tabs>
              <w:tab w:val="right" w:leader="dot" w:pos="9350"/>
            </w:tabs>
            <w:rPr>
              <w:rFonts w:asciiTheme="minorHAnsi" w:eastAsiaTheme="minorEastAsia" w:hAnsiTheme="minorHAnsi" w:cstheme="minorBidi"/>
              <w:noProof/>
              <w:sz w:val="22"/>
              <w:szCs w:val="22"/>
            </w:rPr>
          </w:pPr>
          <w:hyperlink w:anchor="_Toc105591697" w:history="1">
            <w:r w:rsidR="005F3780" w:rsidRPr="005F3780">
              <w:rPr>
                <w:rStyle w:val="Hyperlink"/>
                <w:noProof/>
              </w:rPr>
              <w:t>3.6 Xây dựng trang quản lý điểm người dùng.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_Toc105591697 \h </w:instrText>
            </w:r>
            <w:r w:rsidR="005F3780" w:rsidRPr="005F3780">
              <w:rPr>
                <w:noProof/>
                <w:webHidden/>
              </w:rPr>
            </w:r>
            <w:r w:rsidR="005F3780" w:rsidRPr="005F3780">
              <w:rPr>
                <w:noProof/>
                <w:webHidden/>
              </w:rPr>
              <w:fldChar w:fldCharType="separate"/>
            </w:r>
            <w:r w:rsidR="005F3780" w:rsidRPr="005F3780">
              <w:rPr>
                <w:noProof/>
                <w:webHidden/>
              </w:rPr>
              <w:t>168</w:t>
            </w:r>
            <w:r w:rsidR="005F3780" w:rsidRPr="005F3780">
              <w:rPr>
                <w:noProof/>
                <w:webHidden/>
              </w:rPr>
              <w:fldChar w:fldCharType="end"/>
            </w:r>
          </w:hyperlink>
        </w:p>
        <w:p w14:paraId="50400804" w14:textId="3D726EF6"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98" w:history="1">
            <w:r w:rsidR="005F3780" w:rsidRPr="005F3780">
              <w:rPr>
                <w:rStyle w:val="Hyperlink"/>
                <w:noProof/>
              </w:rPr>
              <w:t>CHƯƠNG 9: MÔ TẢ VÀ THIẾT KẾ MỘT SỐ THUẬT TOÁN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_Toc105591698 \h </w:instrText>
            </w:r>
            <w:r w:rsidR="005F3780" w:rsidRPr="005F3780">
              <w:rPr>
                <w:noProof/>
                <w:webHidden/>
              </w:rPr>
            </w:r>
            <w:r w:rsidR="005F3780" w:rsidRPr="005F3780">
              <w:rPr>
                <w:noProof/>
                <w:webHidden/>
              </w:rPr>
              <w:fldChar w:fldCharType="separate"/>
            </w:r>
            <w:r w:rsidR="005F3780" w:rsidRPr="005F3780">
              <w:rPr>
                <w:noProof/>
                <w:webHidden/>
              </w:rPr>
              <w:t>171</w:t>
            </w:r>
            <w:r w:rsidR="005F3780" w:rsidRPr="005F3780">
              <w:rPr>
                <w:noProof/>
                <w:webHidden/>
              </w:rPr>
              <w:fldChar w:fldCharType="end"/>
            </w:r>
          </w:hyperlink>
        </w:p>
        <w:p w14:paraId="438072F8" w14:textId="4F83F1C9"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699" w:history="1">
            <w:r w:rsidR="005F3780" w:rsidRPr="005F3780">
              <w:rPr>
                <w:rStyle w:val="Hyperlink"/>
                <w:noProof/>
              </w:rPr>
              <w:t>(VẼ FLOWCHART)</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_Toc105591699 \h </w:instrText>
            </w:r>
            <w:r w:rsidR="005F3780" w:rsidRPr="005F3780">
              <w:rPr>
                <w:noProof/>
                <w:webHidden/>
              </w:rPr>
            </w:r>
            <w:r w:rsidR="005F3780" w:rsidRPr="005F3780">
              <w:rPr>
                <w:noProof/>
                <w:webHidden/>
              </w:rPr>
              <w:fldChar w:fldCharType="separate"/>
            </w:r>
            <w:r w:rsidR="005F3780" w:rsidRPr="005F3780">
              <w:rPr>
                <w:noProof/>
                <w:webHidden/>
              </w:rPr>
              <w:t>171</w:t>
            </w:r>
            <w:r w:rsidR="005F3780" w:rsidRPr="005F3780">
              <w:rPr>
                <w:noProof/>
                <w:webHidden/>
              </w:rPr>
              <w:fldChar w:fldCharType="end"/>
            </w:r>
          </w:hyperlink>
        </w:p>
        <w:p w14:paraId="31C7750D" w14:textId="555632CD"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700" w:history="1">
            <w:r w:rsidR="005F3780" w:rsidRPr="005F3780">
              <w:rPr>
                <w:rStyle w:val="Hyperlink"/>
                <w:i/>
                <w:noProof/>
              </w:rPr>
              <w:t>8.1. Login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_Toc105591700 \h </w:instrText>
            </w:r>
            <w:r w:rsidR="005F3780" w:rsidRPr="005F3780">
              <w:rPr>
                <w:noProof/>
                <w:webHidden/>
              </w:rPr>
            </w:r>
            <w:r w:rsidR="005F3780" w:rsidRPr="005F3780">
              <w:rPr>
                <w:noProof/>
                <w:webHidden/>
              </w:rPr>
              <w:fldChar w:fldCharType="separate"/>
            </w:r>
            <w:r w:rsidR="005F3780" w:rsidRPr="005F3780">
              <w:rPr>
                <w:noProof/>
                <w:webHidden/>
              </w:rPr>
              <w:t>171</w:t>
            </w:r>
            <w:r w:rsidR="005F3780" w:rsidRPr="005F3780">
              <w:rPr>
                <w:noProof/>
                <w:webHidden/>
              </w:rPr>
              <w:fldChar w:fldCharType="end"/>
            </w:r>
          </w:hyperlink>
        </w:p>
        <w:p w14:paraId="4BE24F36" w14:textId="34023147"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701" w:history="1">
            <w:r w:rsidR="005F3780" w:rsidRPr="005F3780">
              <w:rPr>
                <w:rStyle w:val="Hyperlink"/>
                <w:noProof/>
              </w:rPr>
              <w:t>CHƯƠNG 10: HƯỚNG PHÁT TRIỂN VÀ KẾT QUẢ ĐỀ TÀI</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_Toc105591701 \h </w:instrText>
            </w:r>
            <w:r w:rsidR="005F3780" w:rsidRPr="005F3780">
              <w:rPr>
                <w:noProof/>
                <w:webHidden/>
              </w:rPr>
            </w:r>
            <w:r w:rsidR="005F3780" w:rsidRPr="005F3780">
              <w:rPr>
                <w:noProof/>
                <w:webHidden/>
              </w:rPr>
              <w:fldChar w:fldCharType="separate"/>
            </w:r>
            <w:r w:rsidR="005F3780" w:rsidRPr="005F3780">
              <w:rPr>
                <w:noProof/>
                <w:webHidden/>
              </w:rPr>
              <w:t>172</w:t>
            </w:r>
            <w:r w:rsidR="005F3780" w:rsidRPr="005F3780">
              <w:rPr>
                <w:noProof/>
                <w:webHidden/>
              </w:rPr>
              <w:fldChar w:fldCharType="end"/>
            </w:r>
          </w:hyperlink>
        </w:p>
        <w:p w14:paraId="44059C24" w14:textId="43E9E897"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702" w:history="1">
            <w:r w:rsidR="005F3780" w:rsidRPr="005F3780">
              <w:rPr>
                <w:rStyle w:val="Hyperlink"/>
                <w:noProof/>
              </w:rPr>
              <w:t>9.1. Kết quả đạt được</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_Toc105591702 \h </w:instrText>
            </w:r>
            <w:r w:rsidR="005F3780" w:rsidRPr="005F3780">
              <w:rPr>
                <w:noProof/>
                <w:webHidden/>
              </w:rPr>
            </w:r>
            <w:r w:rsidR="005F3780" w:rsidRPr="005F3780">
              <w:rPr>
                <w:noProof/>
                <w:webHidden/>
              </w:rPr>
              <w:fldChar w:fldCharType="separate"/>
            </w:r>
            <w:r w:rsidR="005F3780" w:rsidRPr="005F3780">
              <w:rPr>
                <w:noProof/>
                <w:webHidden/>
              </w:rPr>
              <w:t>172</w:t>
            </w:r>
            <w:r w:rsidR="005F3780" w:rsidRPr="005F3780">
              <w:rPr>
                <w:noProof/>
                <w:webHidden/>
              </w:rPr>
              <w:fldChar w:fldCharType="end"/>
            </w:r>
          </w:hyperlink>
        </w:p>
        <w:p w14:paraId="2643DC88" w14:textId="2613115F" w:rsidR="005F3780" w:rsidRPr="005F3780" w:rsidRDefault="00143AD8">
          <w:pPr>
            <w:pStyle w:val="TOC2"/>
            <w:tabs>
              <w:tab w:val="right" w:leader="dot" w:pos="9350"/>
            </w:tabs>
            <w:rPr>
              <w:rFonts w:asciiTheme="minorHAnsi" w:eastAsiaTheme="minorEastAsia" w:hAnsiTheme="minorHAnsi" w:cstheme="minorBidi"/>
              <w:noProof/>
              <w:sz w:val="22"/>
              <w:szCs w:val="22"/>
            </w:rPr>
          </w:pPr>
          <w:hyperlink w:anchor="_Toc105591703" w:history="1">
            <w:r w:rsidR="005F3780" w:rsidRPr="005F3780">
              <w:rPr>
                <w:rStyle w:val="Hyperlink"/>
                <w:iCs/>
                <w:noProof/>
              </w:rPr>
              <w:t>9.2. Phát triển ứng dụng</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_Toc105591703 \h </w:instrText>
            </w:r>
            <w:r w:rsidR="005F3780" w:rsidRPr="005F3780">
              <w:rPr>
                <w:noProof/>
                <w:webHidden/>
              </w:rPr>
            </w:r>
            <w:r w:rsidR="005F3780" w:rsidRPr="005F3780">
              <w:rPr>
                <w:noProof/>
                <w:webHidden/>
              </w:rPr>
              <w:fldChar w:fldCharType="separate"/>
            </w:r>
            <w:r w:rsidR="005F3780" w:rsidRPr="005F3780">
              <w:rPr>
                <w:noProof/>
                <w:webHidden/>
              </w:rPr>
              <w:t>172</w:t>
            </w:r>
            <w:r w:rsidR="005F3780" w:rsidRPr="005F3780">
              <w:rPr>
                <w:noProof/>
                <w:webHidden/>
              </w:rPr>
              <w:fldChar w:fldCharType="end"/>
            </w:r>
          </w:hyperlink>
        </w:p>
        <w:p w14:paraId="147023E0" w14:textId="1162E4E8"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704" w:history="1">
            <w:r w:rsidR="005F3780" w:rsidRPr="005F3780">
              <w:rPr>
                <w:rStyle w:val="Hyperlink"/>
                <w:noProof/>
              </w:rPr>
              <w:t>CHƯƠNG 11: KẾT LUẬN</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_Toc105591704 \h </w:instrText>
            </w:r>
            <w:r w:rsidR="005F3780" w:rsidRPr="005F3780">
              <w:rPr>
                <w:noProof/>
                <w:webHidden/>
              </w:rPr>
            </w:r>
            <w:r w:rsidR="005F3780" w:rsidRPr="005F3780">
              <w:rPr>
                <w:noProof/>
                <w:webHidden/>
              </w:rPr>
              <w:fldChar w:fldCharType="separate"/>
            </w:r>
            <w:r w:rsidR="005F3780" w:rsidRPr="005F3780">
              <w:rPr>
                <w:noProof/>
                <w:webHidden/>
              </w:rPr>
              <w:t>173</w:t>
            </w:r>
            <w:r w:rsidR="005F3780" w:rsidRPr="005F3780">
              <w:rPr>
                <w:noProof/>
                <w:webHidden/>
              </w:rPr>
              <w:fldChar w:fldCharType="end"/>
            </w:r>
          </w:hyperlink>
        </w:p>
        <w:p w14:paraId="2D1D1361" w14:textId="091C41CE"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705" w:history="1">
            <w:r w:rsidR="005F3780" w:rsidRPr="005F3780">
              <w:rPr>
                <w:rStyle w:val="Hyperlink"/>
                <w:noProof/>
              </w:rPr>
              <w:t>TÀI LIỆU THAM KHẢO</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_Toc105591705 \h </w:instrText>
            </w:r>
            <w:r w:rsidR="005F3780" w:rsidRPr="005F3780">
              <w:rPr>
                <w:noProof/>
                <w:webHidden/>
              </w:rPr>
            </w:r>
            <w:r w:rsidR="005F3780" w:rsidRPr="005F3780">
              <w:rPr>
                <w:noProof/>
                <w:webHidden/>
              </w:rPr>
              <w:fldChar w:fldCharType="separate"/>
            </w:r>
            <w:r w:rsidR="005F3780" w:rsidRPr="005F3780">
              <w:rPr>
                <w:noProof/>
                <w:webHidden/>
              </w:rPr>
              <w:t>174</w:t>
            </w:r>
            <w:r w:rsidR="005F3780" w:rsidRPr="005F3780">
              <w:rPr>
                <w:noProof/>
                <w:webHidden/>
              </w:rPr>
              <w:fldChar w:fldCharType="end"/>
            </w:r>
          </w:hyperlink>
        </w:p>
        <w:p w14:paraId="4F7D4342" w14:textId="5D30A95A" w:rsidR="005F3780" w:rsidRPr="005F3780" w:rsidRDefault="00143AD8">
          <w:pPr>
            <w:pStyle w:val="TOC1"/>
            <w:tabs>
              <w:tab w:val="right" w:leader="dot" w:pos="9350"/>
            </w:tabs>
            <w:rPr>
              <w:rFonts w:asciiTheme="minorHAnsi" w:eastAsiaTheme="minorEastAsia" w:hAnsiTheme="minorHAnsi" w:cstheme="minorBidi"/>
              <w:noProof/>
              <w:sz w:val="22"/>
              <w:szCs w:val="22"/>
            </w:rPr>
          </w:pPr>
          <w:hyperlink w:anchor="_Toc105591706" w:history="1">
            <w:r w:rsidR="005F3780" w:rsidRPr="005F3780">
              <w:rPr>
                <w:rStyle w:val="Hyperlink"/>
                <w:noProof/>
              </w:rPr>
              <w:t>NHẬN XÉT</w:t>
            </w:r>
            <w:r w:rsidR="005F3780" w:rsidRPr="005F3780">
              <w:rPr>
                <w:noProof/>
                <w:webHidden/>
              </w:rPr>
              <w:tab/>
            </w:r>
            <w:r w:rsidR="005F3780" w:rsidRPr="005F3780">
              <w:rPr>
                <w:noProof/>
                <w:webHidden/>
              </w:rPr>
              <w:fldChar w:fldCharType="begin"/>
            </w:r>
            <w:r w:rsidR="005F3780" w:rsidRPr="005F3780">
              <w:rPr>
                <w:noProof/>
                <w:webHidden/>
              </w:rPr>
              <w:instrText xml:space="preserve"> PAGEREF _Toc105591706 \h </w:instrText>
            </w:r>
            <w:r w:rsidR="005F3780" w:rsidRPr="005F3780">
              <w:rPr>
                <w:noProof/>
                <w:webHidden/>
              </w:rPr>
            </w:r>
            <w:r w:rsidR="005F3780" w:rsidRPr="005F3780">
              <w:rPr>
                <w:noProof/>
                <w:webHidden/>
              </w:rPr>
              <w:fldChar w:fldCharType="separate"/>
            </w:r>
            <w:r w:rsidR="005F3780" w:rsidRPr="005F3780">
              <w:rPr>
                <w:noProof/>
                <w:webHidden/>
              </w:rPr>
              <w:t>175</w:t>
            </w:r>
            <w:r w:rsidR="005F3780" w:rsidRPr="005F3780">
              <w:rPr>
                <w:noProof/>
                <w:webHidden/>
              </w:rPr>
              <w:fldChar w:fldCharType="end"/>
            </w:r>
          </w:hyperlink>
        </w:p>
        <w:p w14:paraId="1FF49ED3" w14:textId="138A1EB6" w:rsidR="00D95740" w:rsidRPr="005F3780" w:rsidRDefault="00D95740">
          <w:r w:rsidRPr="005F3780">
            <w:rPr>
              <w:noProof/>
            </w:rPr>
            <w:fldChar w:fldCharType="end"/>
          </w:r>
        </w:p>
      </w:sdtContent>
    </w:sdt>
    <w:p w14:paraId="06E70BDB" w14:textId="77777777" w:rsidR="00E44A31" w:rsidRPr="005F3780" w:rsidRDefault="00E44A31">
      <w:r w:rsidRPr="005F3780">
        <w:br w:type="page"/>
      </w:r>
    </w:p>
    <w:p w14:paraId="3ED3A663" w14:textId="620C4C0D" w:rsidR="00E44A31" w:rsidRPr="0008655E" w:rsidRDefault="00E44A31" w:rsidP="0008655E">
      <w:pPr>
        <w:pStyle w:val="Heading1"/>
        <w:rPr>
          <w:rFonts w:ascii="Times New Roman" w:hAnsi="Times New Roman"/>
          <w:b w:val="0"/>
          <w:bCs/>
          <w:color w:val="000000" w:themeColor="text1"/>
          <w:sz w:val="26"/>
        </w:rPr>
      </w:pPr>
      <w:bookmarkStart w:id="42" w:name="_Toc105591583"/>
      <w:r w:rsidRPr="0008655E">
        <w:rPr>
          <w:rFonts w:ascii="Times New Roman" w:hAnsi="Times New Roman"/>
          <w:bCs/>
          <w:color w:val="000000" w:themeColor="text1"/>
          <w:sz w:val="26"/>
        </w:rPr>
        <w:lastRenderedPageBreak/>
        <w:t>USECASE DIAGRAM</w:t>
      </w:r>
      <w:bookmarkEnd w:id="42"/>
      <w:r>
        <w:rPr>
          <w:b w:val="0"/>
          <w:bCs/>
        </w:rPr>
        <w:fldChar w:fldCharType="begin"/>
      </w:r>
      <w:r w:rsidRPr="00E44A31">
        <w:rPr>
          <w:bCs/>
        </w:rPr>
        <w:instrText xml:space="preserve"> TOC \h \z \c "UseCaseDiagram" </w:instrText>
      </w:r>
      <w:r>
        <w:rPr>
          <w:b w:val="0"/>
          <w:bCs/>
        </w:rPr>
        <w:fldChar w:fldCharType="separate"/>
      </w:r>
    </w:p>
    <w:p w14:paraId="58A2FFD3" w14:textId="000C33BF"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3" w:history="1">
        <w:r w:rsidR="00E44A31" w:rsidRPr="000868F9">
          <w:rPr>
            <w:rStyle w:val="Hyperlink"/>
            <w:noProof/>
          </w:rPr>
          <w:t>UseCaseDiagram 1: Home Page</w:t>
        </w:r>
        <w:r w:rsidR="00E44A31">
          <w:rPr>
            <w:noProof/>
            <w:webHidden/>
          </w:rPr>
          <w:tab/>
        </w:r>
        <w:r w:rsidR="00E44A31">
          <w:rPr>
            <w:noProof/>
            <w:webHidden/>
          </w:rPr>
          <w:fldChar w:fldCharType="begin"/>
        </w:r>
        <w:r w:rsidR="00E44A31">
          <w:rPr>
            <w:noProof/>
            <w:webHidden/>
          </w:rPr>
          <w:instrText xml:space="preserve"> PAGEREF _Toc104389953 \h </w:instrText>
        </w:r>
        <w:r w:rsidR="00E44A31">
          <w:rPr>
            <w:noProof/>
            <w:webHidden/>
          </w:rPr>
        </w:r>
        <w:r w:rsidR="00E44A31">
          <w:rPr>
            <w:noProof/>
            <w:webHidden/>
          </w:rPr>
          <w:fldChar w:fldCharType="separate"/>
        </w:r>
        <w:r w:rsidR="00E44A31">
          <w:rPr>
            <w:noProof/>
            <w:webHidden/>
          </w:rPr>
          <w:t>78</w:t>
        </w:r>
        <w:r w:rsidR="00E44A31">
          <w:rPr>
            <w:noProof/>
            <w:webHidden/>
          </w:rPr>
          <w:fldChar w:fldCharType="end"/>
        </w:r>
      </w:hyperlink>
    </w:p>
    <w:p w14:paraId="003D3605" w14:textId="4AAAEE7F"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4" w:history="1">
        <w:r w:rsidR="00E44A31" w:rsidRPr="000868F9">
          <w:rPr>
            <w:rStyle w:val="Hyperlink"/>
            <w:noProof/>
          </w:rPr>
          <w:t>UseCaseDiagram 2: English</w:t>
        </w:r>
        <w:r w:rsidR="00E44A31">
          <w:rPr>
            <w:noProof/>
            <w:webHidden/>
          </w:rPr>
          <w:tab/>
        </w:r>
        <w:r w:rsidR="00E44A31">
          <w:rPr>
            <w:noProof/>
            <w:webHidden/>
          </w:rPr>
          <w:fldChar w:fldCharType="begin"/>
        </w:r>
        <w:r w:rsidR="00E44A31">
          <w:rPr>
            <w:noProof/>
            <w:webHidden/>
          </w:rPr>
          <w:instrText xml:space="preserve"> PAGEREF _Toc104389954 \h </w:instrText>
        </w:r>
        <w:r w:rsidR="00E44A31">
          <w:rPr>
            <w:noProof/>
            <w:webHidden/>
          </w:rPr>
        </w:r>
        <w:r w:rsidR="00E44A31">
          <w:rPr>
            <w:noProof/>
            <w:webHidden/>
          </w:rPr>
          <w:fldChar w:fldCharType="separate"/>
        </w:r>
        <w:r w:rsidR="00E44A31">
          <w:rPr>
            <w:noProof/>
            <w:webHidden/>
          </w:rPr>
          <w:t>79</w:t>
        </w:r>
        <w:r w:rsidR="00E44A31">
          <w:rPr>
            <w:noProof/>
            <w:webHidden/>
          </w:rPr>
          <w:fldChar w:fldCharType="end"/>
        </w:r>
      </w:hyperlink>
    </w:p>
    <w:p w14:paraId="474E14AA" w14:textId="6D16E0EC"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5" w:history="1">
        <w:r w:rsidR="00E44A31" w:rsidRPr="000868F9">
          <w:rPr>
            <w:rStyle w:val="Hyperlink"/>
            <w:noProof/>
          </w:rPr>
          <w:t>UseCaseDiagram 3: Help Center</w:t>
        </w:r>
        <w:r w:rsidR="00E44A31">
          <w:rPr>
            <w:noProof/>
            <w:webHidden/>
          </w:rPr>
          <w:tab/>
        </w:r>
        <w:r w:rsidR="00E44A31">
          <w:rPr>
            <w:noProof/>
            <w:webHidden/>
          </w:rPr>
          <w:fldChar w:fldCharType="begin"/>
        </w:r>
        <w:r w:rsidR="00E44A31">
          <w:rPr>
            <w:noProof/>
            <w:webHidden/>
          </w:rPr>
          <w:instrText xml:space="preserve"> PAGEREF _Toc104389955 \h </w:instrText>
        </w:r>
        <w:r w:rsidR="00E44A31">
          <w:rPr>
            <w:noProof/>
            <w:webHidden/>
          </w:rPr>
        </w:r>
        <w:r w:rsidR="00E44A31">
          <w:rPr>
            <w:noProof/>
            <w:webHidden/>
          </w:rPr>
          <w:fldChar w:fldCharType="separate"/>
        </w:r>
        <w:r w:rsidR="00E44A31">
          <w:rPr>
            <w:noProof/>
            <w:webHidden/>
          </w:rPr>
          <w:t>80</w:t>
        </w:r>
        <w:r w:rsidR="00E44A31">
          <w:rPr>
            <w:noProof/>
            <w:webHidden/>
          </w:rPr>
          <w:fldChar w:fldCharType="end"/>
        </w:r>
      </w:hyperlink>
    </w:p>
    <w:p w14:paraId="197B961A" w14:textId="6BBEE15F"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6" w:history="1">
        <w:r w:rsidR="00E44A31" w:rsidRPr="000868F9">
          <w:rPr>
            <w:rStyle w:val="Hyperlink"/>
            <w:noProof/>
          </w:rPr>
          <w:t>UseCaseDiagram 4: Play Quiz</w:t>
        </w:r>
        <w:r w:rsidR="00E44A31">
          <w:rPr>
            <w:noProof/>
            <w:webHidden/>
          </w:rPr>
          <w:tab/>
        </w:r>
        <w:r w:rsidR="00E44A31">
          <w:rPr>
            <w:noProof/>
            <w:webHidden/>
          </w:rPr>
          <w:fldChar w:fldCharType="begin"/>
        </w:r>
        <w:r w:rsidR="00E44A31">
          <w:rPr>
            <w:noProof/>
            <w:webHidden/>
          </w:rPr>
          <w:instrText xml:space="preserve"> PAGEREF _Toc104389956 \h </w:instrText>
        </w:r>
        <w:r w:rsidR="00E44A31">
          <w:rPr>
            <w:noProof/>
            <w:webHidden/>
          </w:rPr>
        </w:r>
        <w:r w:rsidR="00E44A31">
          <w:rPr>
            <w:noProof/>
            <w:webHidden/>
          </w:rPr>
          <w:fldChar w:fldCharType="separate"/>
        </w:r>
        <w:r w:rsidR="00E44A31">
          <w:rPr>
            <w:noProof/>
            <w:webHidden/>
          </w:rPr>
          <w:t>80</w:t>
        </w:r>
        <w:r w:rsidR="00E44A31">
          <w:rPr>
            <w:noProof/>
            <w:webHidden/>
          </w:rPr>
          <w:fldChar w:fldCharType="end"/>
        </w:r>
      </w:hyperlink>
    </w:p>
    <w:p w14:paraId="353A2B3A" w14:textId="4EB14F29"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7" w:history="1">
        <w:r w:rsidR="00E44A31" w:rsidRPr="000868F9">
          <w:rPr>
            <w:rStyle w:val="Hyperlink"/>
            <w:noProof/>
          </w:rPr>
          <w:t>UseCaseDiagram 5: Report Roblem</w:t>
        </w:r>
        <w:r w:rsidR="00E44A31">
          <w:rPr>
            <w:noProof/>
            <w:webHidden/>
          </w:rPr>
          <w:tab/>
        </w:r>
        <w:r w:rsidR="00E44A31">
          <w:rPr>
            <w:noProof/>
            <w:webHidden/>
          </w:rPr>
          <w:fldChar w:fldCharType="begin"/>
        </w:r>
        <w:r w:rsidR="00E44A31">
          <w:rPr>
            <w:noProof/>
            <w:webHidden/>
          </w:rPr>
          <w:instrText xml:space="preserve"> PAGEREF _Toc104389957 \h </w:instrText>
        </w:r>
        <w:r w:rsidR="00E44A31">
          <w:rPr>
            <w:noProof/>
            <w:webHidden/>
          </w:rPr>
        </w:r>
        <w:r w:rsidR="00E44A31">
          <w:rPr>
            <w:noProof/>
            <w:webHidden/>
          </w:rPr>
          <w:fldChar w:fldCharType="separate"/>
        </w:r>
        <w:r w:rsidR="00E44A31">
          <w:rPr>
            <w:noProof/>
            <w:webHidden/>
          </w:rPr>
          <w:t>81</w:t>
        </w:r>
        <w:r w:rsidR="00E44A31">
          <w:rPr>
            <w:noProof/>
            <w:webHidden/>
          </w:rPr>
          <w:fldChar w:fldCharType="end"/>
        </w:r>
      </w:hyperlink>
    </w:p>
    <w:p w14:paraId="13992A5D" w14:textId="6BDC7489"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8" w:history="1">
        <w:r w:rsidR="00E44A31" w:rsidRPr="000868F9">
          <w:rPr>
            <w:rStyle w:val="Hyperlink"/>
            <w:noProof/>
          </w:rPr>
          <w:t>UseCaseDiagram 6: User Ranking</w:t>
        </w:r>
        <w:r w:rsidR="00E44A31">
          <w:rPr>
            <w:noProof/>
            <w:webHidden/>
          </w:rPr>
          <w:tab/>
        </w:r>
        <w:r w:rsidR="00E44A31">
          <w:rPr>
            <w:noProof/>
            <w:webHidden/>
          </w:rPr>
          <w:fldChar w:fldCharType="begin"/>
        </w:r>
        <w:r w:rsidR="00E44A31">
          <w:rPr>
            <w:noProof/>
            <w:webHidden/>
          </w:rPr>
          <w:instrText xml:space="preserve"> PAGEREF _Toc104389958 \h </w:instrText>
        </w:r>
        <w:r w:rsidR="00E44A31">
          <w:rPr>
            <w:noProof/>
            <w:webHidden/>
          </w:rPr>
        </w:r>
        <w:r w:rsidR="00E44A31">
          <w:rPr>
            <w:noProof/>
            <w:webHidden/>
          </w:rPr>
          <w:fldChar w:fldCharType="separate"/>
        </w:r>
        <w:r w:rsidR="00E44A31">
          <w:rPr>
            <w:noProof/>
            <w:webHidden/>
          </w:rPr>
          <w:t>81</w:t>
        </w:r>
        <w:r w:rsidR="00E44A31">
          <w:rPr>
            <w:noProof/>
            <w:webHidden/>
          </w:rPr>
          <w:fldChar w:fldCharType="end"/>
        </w:r>
      </w:hyperlink>
    </w:p>
    <w:p w14:paraId="75FAE08A" w14:textId="7B80E96B" w:rsidR="00E44A31" w:rsidRDefault="00143AD8">
      <w:pPr>
        <w:pStyle w:val="TableofFigures"/>
        <w:tabs>
          <w:tab w:val="right" w:leader="dot" w:pos="9350"/>
        </w:tabs>
        <w:rPr>
          <w:rFonts w:asciiTheme="minorHAnsi" w:eastAsiaTheme="minorEastAsia" w:hAnsiTheme="minorHAnsi" w:cstheme="minorBidi"/>
          <w:noProof/>
          <w:sz w:val="22"/>
          <w:szCs w:val="22"/>
        </w:rPr>
      </w:pPr>
      <w:hyperlink w:anchor="_Toc104389959" w:history="1">
        <w:r w:rsidR="00E44A31" w:rsidRPr="000868F9">
          <w:rPr>
            <w:rStyle w:val="Hyperlink"/>
            <w:noProof/>
          </w:rPr>
          <w:t>UseCaseDiagram 7: Admin</w:t>
        </w:r>
        <w:r w:rsidR="00E44A31">
          <w:rPr>
            <w:noProof/>
            <w:webHidden/>
          </w:rPr>
          <w:tab/>
        </w:r>
        <w:r w:rsidR="00E44A31">
          <w:rPr>
            <w:noProof/>
            <w:webHidden/>
          </w:rPr>
          <w:fldChar w:fldCharType="begin"/>
        </w:r>
        <w:r w:rsidR="00E44A31">
          <w:rPr>
            <w:noProof/>
            <w:webHidden/>
          </w:rPr>
          <w:instrText xml:space="preserve"> PAGEREF _Toc104389959 \h </w:instrText>
        </w:r>
        <w:r w:rsidR="00E44A31">
          <w:rPr>
            <w:noProof/>
            <w:webHidden/>
          </w:rPr>
        </w:r>
        <w:r w:rsidR="00E44A31">
          <w:rPr>
            <w:noProof/>
            <w:webHidden/>
          </w:rPr>
          <w:fldChar w:fldCharType="separate"/>
        </w:r>
        <w:r w:rsidR="00E44A31">
          <w:rPr>
            <w:noProof/>
            <w:webHidden/>
          </w:rPr>
          <w:t>82</w:t>
        </w:r>
        <w:r w:rsidR="00E44A31">
          <w:rPr>
            <w:noProof/>
            <w:webHidden/>
          </w:rPr>
          <w:fldChar w:fldCharType="end"/>
        </w:r>
      </w:hyperlink>
    </w:p>
    <w:p w14:paraId="4E14D60E" w14:textId="1374D91C" w:rsidR="007F2BCD" w:rsidRPr="00711633" w:rsidRDefault="00E44A31" w:rsidP="00711633">
      <w:pPr>
        <w:jc w:val="center"/>
        <w:rPr>
          <w:b/>
          <w:bCs/>
          <w:color w:val="4F81BD" w:themeColor="accent1"/>
        </w:rPr>
      </w:pPr>
      <w:r>
        <w:rPr>
          <w:b/>
          <w:bCs/>
        </w:rPr>
        <w:fldChar w:fldCharType="end"/>
      </w:r>
    </w:p>
    <w:p w14:paraId="20A1B447" w14:textId="3D6AD19F" w:rsidR="0008655E" w:rsidRPr="0008655E" w:rsidRDefault="00711633" w:rsidP="0008655E">
      <w:pPr>
        <w:pStyle w:val="Heading1"/>
        <w:rPr>
          <w:rFonts w:ascii="Times New Roman" w:hAnsi="Times New Roman"/>
          <w:b w:val="0"/>
          <w:bCs/>
          <w:color w:val="000000" w:themeColor="text1"/>
          <w:sz w:val="26"/>
        </w:rPr>
      </w:pPr>
      <w:bookmarkStart w:id="43" w:name="_Toc105591584"/>
      <w:r w:rsidRPr="0008655E">
        <w:rPr>
          <w:rFonts w:ascii="Times New Roman" w:hAnsi="Times New Roman"/>
          <w:bCs/>
          <w:color w:val="000000" w:themeColor="text1"/>
          <w:sz w:val="26"/>
        </w:rPr>
        <w:t>INFORMATION ARCHITECTURE</w:t>
      </w:r>
      <w:bookmarkEnd w:id="43"/>
    </w:p>
    <w:p w14:paraId="42DD0617" w14:textId="01A51D55" w:rsidR="00711633" w:rsidRDefault="00711633">
      <w:pPr>
        <w:pStyle w:val="TableofFigures"/>
        <w:tabs>
          <w:tab w:val="right" w:leader="dot" w:pos="9350"/>
        </w:tabs>
        <w:rPr>
          <w:rFonts w:asciiTheme="minorHAnsi" w:eastAsiaTheme="minorEastAsia" w:hAnsiTheme="minorHAnsi" w:cstheme="minorBidi"/>
          <w:noProof/>
          <w:sz w:val="22"/>
          <w:szCs w:val="22"/>
        </w:rPr>
      </w:pPr>
      <w:r>
        <w:rPr>
          <w:b/>
          <w:bCs/>
        </w:rPr>
        <w:fldChar w:fldCharType="begin"/>
      </w:r>
      <w:r>
        <w:rPr>
          <w:b/>
          <w:bCs/>
        </w:rPr>
        <w:instrText xml:space="preserve"> TOC \h \z \c "Information Architecture" </w:instrText>
      </w:r>
      <w:r>
        <w:rPr>
          <w:b/>
          <w:bCs/>
        </w:rPr>
        <w:fldChar w:fldCharType="separate"/>
      </w:r>
      <w:hyperlink w:anchor="_Toc105408413" w:history="1">
        <w:r w:rsidRPr="00D255DB">
          <w:rPr>
            <w:rStyle w:val="Hyperlink"/>
            <w:noProof/>
          </w:rPr>
          <w:t>Information Architecture 1: Home Page</w:t>
        </w:r>
        <w:r>
          <w:rPr>
            <w:noProof/>
            <w:webHidden/>
          </w:rPr>
          <w:tab/>
        </w:r>
        <w:r>
          <w:rPr>
            <w:noProof/>
            <w:webHidden/>
          </w:rPr>
          <w:fldChar w:fldCharType="begin"/>
        </w:r>
        <w:r>
          <w:rPr>
            <w:noProof/>
            <w:webHidden/>
          </w:rPr>
          <w:instrText xml:space="preserve"> PAGEREF _Toc105408413 \h </w:instrText>
        </w:r>
        <w:r>
          <w:rPr>
            <w:noProof/>
            <w:webHidden/>
          </w:rPr>
        </w:r>
        <w:r>
          <w:rPr>
            <w:noProof/>
            <w:webHidden/>
          </w:rPr>
          <w:fldChar w:fldCharType="separate"/>
        </w:r>
        <w:r>
          <w:rPr>
            <w:noProof/>
            <w:webHidden/>
          </w:rPr>
          <w:t>69</w:t>
        </w:r>
        <w:r>
          <w:rPr>
            <w:noProof/>
            <w:webHidden/>
          </w:rPr>
          <w:fldChar w:fldCharType="end"/>
        </w:r>
      </w:hyperlink>
    </w:p>
    <w:p w14:paraId="343F7DA4" w14:textId="5C732212"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4" w:history="1">
        <w:r w:rsidR="00711633" w:rsidRPr="00D255DB">
          <w:rPr>
            <w:rStyle w:val="Hyperlink"/>
            <w:noProof/>
          </w:rPr>
          <w:t>Information Architecture 2: English Dictionary Page</w:t>
        </w:r>
        <w:r w:rsidR="00711633">
          <w:rPr>
            <w:noProof/>
            <w:webHidden/>
          </w:rPr>
          <w:tab/>
        </w:r>
        <w:r w:rsidR="00711633">
          <w:rPr>
            <w:noProof/>
            <w:webHidden/>
          </w:rPr>
          <w:fldChar w:fldCharType="begin"/>
        </w:r>
        <w:r w:rsidR="00711633">
          <w:rPr>
            <w:noProof/>
            <w:webHidden/>
          </w:rPr>
          <w:instrText xml:space="preserve"> PAGEREF _Toc105408414 \h </w:instrText>
        </w:r>
        <w:r w:rsidR="00711633">
          <w:rPr>
            <w:noProof/>
            <w:webHidden/>
          </w:rPr>
        </w:r>
        <w:r w:rsidR="00711633">
          <w:rPr>
            <w:noProof/>
            <w:webHidden/>
          </w:rPr>
          <w:fldChar w:fldCharType="separate"/>
        </w:r>
        <w:r w:rsidR="00711633">
          <w:rPr>
            <w:noProof/>
            <w:webHidden/>
          </w:rPr>
          <w:t>70</w:t>
        </w:r>
        <w:r w:rsidR="00711633">
          <w:rPr>
            <w:noProof/>
            <w:webHidden/>
          </w:rPr>
          <w:fldChar w:fldCharType="end"/>
        </w:r>
      </w:hyperlink>
    </w:p>
    <w:p w14:paraId="02C3DBE4" w14:textId="2F446B23"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5" w:history="1">
        <w:r w:rsidR="00711633" w:rsidRPr="00D255DB">
          <w:rPr>
            <w:rStyle w:val="Hyperlink"/>
            <w:noProof/>
          </w:rPr>
          <w:t>Information Architecture 3: Ranking Page</w:t>
        </w:r>
        <w:r w:rsidR="00711633">
          <w:rPr>
            <w:noProof/>
            <w:webHidden/>
          </w:rPr>
          <w:tab/>
        </w:r>
        <w:r w:rsidR="00711633">
          <w:rPr>
            <w:noProof/>
            <w:webHidden/>
          </w:rPr>
          <w:fldChar w:fldCharType="begin"/>
        </w:r>
        <w:r w:rsidR="00711633">
          <w:rPr>
            <w:noProof/>
            <w:webHidden/>
          </w:rPr>
          <w:instrText xml:space="preserve"> PAGEREF _Toc105408415 \h </w:instrText>
        </w:r>
        <w:r w:rsidR="00711633">
          <w:rPr>
            <w:noProof/>
            <w:webHidden/>
          </w:rPr>
        </w:r>
        <w:r w:rsidR="00711633">
          <w:rPr>
            <w:noProof/>
            <w:webHidden/>
          </w:rPr>
          <w:fldChar w:fldCharType="separate"/>
        </w:r>
        <w:r w:rsidR="00711633">
          <w:rPr>
            <w:noProof/>
            <w:webHidden/>
          </w:rPr>
          <w:t>70</w:t>
        </w:r>
        <w:r w:rsidR="00711633">
          <w:rPr>
            <w:noProof/>
            <w:webHidden/>
          </w:rPr>
          <w:fldChar w:fldCharType="end"/>
        </w:r>
      </w:hyperlink>
    </w:p>
    <w:p w14:paraId="2ED76F1B" w14:textId="4190BBFD"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6" w:history="1">
        <w:r w:rsidR="00711633" w:rsidRPr="00D255DB">
          <w:rPr>
            <w:rStyle w:val="Hyperlink"/>
            <w:noProof/>
          </w:rPr>
          <w:t>Information Architecture 4: Video Tutorials</w:t>
        </w:r>
        <w:r w:rsidR="00711633">
          <w:rPr>
            <w:noProof/>
            <w:webHidden/>
          </w:rPr>
          <w:tab/>
        </w:r>
        <w:r w:rsidR="00711633">
          <w:rPr>
            <w:noProof/>
            <w:webHidden/>
          </w:rPr>
          <w:fldChar w:fldCharType="begin"/>
        </w:r>
        <w:r w:rsidR="00711633">
          <w:rPr>
            <w:noProof/>
            <w:webHidden/>
          </w:rPr>
          <w:instrText xml:space="preserve"> PAGEREF _Toc105408416 \h </w:instrText>
        </w:r>
        <w:r w:rsidR="00711633">
          <w:rPr>
            <w:noProof/>
            <w:webHidden/>
          </w:rPr>
        </w:r>
        <w:r w:rsidR="00711633">
          <w:rPr>
            <w:noProof/>
            <w:webHidden/>
          </w:rPr>
          <w:fldChar w:fldCharType="separate"/>
        </w:r>
        <w:r w:rsidR="00711633">
          <w:rPr>
            <w:noProof/>
            <w:webHidden/>
          </w:rPr>
          <w:t>71</w:t>
        </w:r>
        <w:r w:rsidR="00711633">
          <w:rPr>
            <w:noProof/>
            <w:webHidden/>
          </w:rPr>
          <w:fldChar w:fldCharType="end"/>
        </w:r>
      </w:hyperlink>
    </w:p>
    <w:p w14:paraId="19CE17E9" w14:textId="4E300C98"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7" w:history="1">
        <w:r w:rsidR="00711633" w:rsidRPr="00D255DB">
          <w:rPr>
            <w:rStyle w:val="Hyperlink"/>
            <w:noProof/>
          </w:rPr>
          <w:t>Information Architecture 5: Help Center</w:t>
        </w:r>
        <w:r w:rsidR="00711633">
          <w:rPr>
            <w:noProof/>
            <w:webHidden/>
          </w:rPr>
          <w:tab/>
        </w:r>
        <w:r w:rsidR="00711633">
          <w:rPr>
            <w:noProof/>
            <w:webHidden/>
          </w:rPr>
          <w:fldChar w:fldCharType="begin"/>
        </w:r>
        <w:r w:rsidR="00711633">
          <w:rPr>
            <w:noProof/>
            <w:webHidden/>
          </w:rPr>
          <w:instrText xml:space="preserve"> PAGEREF _Toc105408417 \h </w:instrText>
        </w:r>
        <w:r w:rsidR="00711633">
          <w:rPr>
            <w:noProof/>
            <w:webHidden/>
          </w:rPr>
        </w:r>
        <w:r w:rsidR="00711633">
          <w:rPr>
            <w:noProof/>
            <w:webHidden/>
          </w:rPr>
          <w:fldChar w:fldCharType="separate"/>
        </w:r>
        <w:r w:rsidR="00711633">
          <w:rPr>
            <w:noProof/>
            <w:webHidden/>
          </w:rPr>
          <w:t>71</w:t>
        </w:r>
        <w:r w:rsidR="00711633">
          <w:rPr>
            <w:noProof/>
            <w:webHidden/>
          </w:rPr>
          <w:fldChar w:fldCharType="end"/>
        </w:r>
      </w:hyperlink>
    </w:p>
    <w:p w14:paraId="1277F97F" w14:textId="0EF63280"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8" w:history="1">
        <w:r w:rsidR="00711633" w:rsidRPr="00D255DB">
          <w:rPr>
            <w:rStyle w:val="Hyperlink"/>
            <w:noProof/>
          </w:rPr>
          <w:t>Information Architecture 6: Menu Navigation Bar</w:t>
        </w:r>
        <w:r w:rsidR="00711633">
          <w:rPr>
            <w:noProof/>
            <w:webHidden/>
          </w:rPr>
          <w:tab/>
        </w:r>
        <w:r w:rsidR="00711633">
          <w:rPr>
            <w:noProof/>
            <w:webHidden/>
          </w:rPr>
          <w:fldChar w:fldCharType="begin"/>
        </w:r>
        <w:r w:rsidR="00711633">
          <w:rPr>
            <w:noProof/>
            <w:webHidden/>
          </w:rPr>
          <w:instrText xml:space="preserve"> PAGEREF _Toc105408418 \h </w:instrText>
        </w:r>
        <w:r w:rsidR="00711633">
          <w:rPr>
            <w:noProof/>
            <w:webHidden/>
          </w:rPr>
        </w:r>
        <w:r w:rsidR="00711633">
          <w:rPr>
            <w:noProof/>
            <w:webHidden/>
          </w:rPr>
          <w:fldChar w:fldCharType="separate"/>
        </w:r>
        <w:r w:rsidR="00711633">
          <w:rPr>
            <w:noProof/>
            <w:webHidden/>
          </w:rPr>
          <w:t>71</w:t>
        </w:r>
        <w:r w:rsidR="00711633">
          <w:rPr>
            <w:noProof/>
            <w:webHidden/>
          </w:rPr>
          <w:fldChar w:fldCharType="end"/>
        </w:r>
      </w:hyperlink>
    </w:p>
    <w:p w14:paraId="1FAB4B4A" w14:textId="21C35123"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19" w:history="1">
        <w:r w:rsidR="00711633" w:rsidRPr="00D255DB">
          <w:rPr>
            <w:rStyle w:val="Hyperlink"/>
            <w:noProof/>
          </w:rPr>
          <w:t>Information Architecture 7: Bottom Navigation Bar</w:t>
        </w:r>
        <w:r w:rsidR="00711633">
          <w:rPr>
            <w:noProof/>
            <w:webHidden/>
          </w:rPr>
          <w:tab/>
        </w:r>
        <w:r w:rsidR="00711633">
          <w:rPr>
            <w:noProof/>
            <w:webHidden/>
          </w:rPr>
          <w:fldChar w:fldCharType="begin"/>
        </w:r>
        <w:r w:rsidR="00711633">
          <w:rPr>
            <w:noProof/>
            <w:webHidden/>
          </w:rPr>
          <w:instrText xml:space="preserve"> PAGEREF _Toc105408419 \h </w:instrText>
        </w:r>
        <w:r w:rsidR="00711633">
          <w:rPr>
            <w:noProof/>
            <w:webHidden/>
          </w:rPr>
        </w:r>
        <w:r w:rsidR="00711633">
          <w:rPr>
            <w:noProof/>
            <w:webHidden/>
          </w:rPr>
          <w:fldChar w:fldCharType="separate"/>
        </w:r>
        <w:r w:rsidR="00711633">
          <w:rPr>
            <w:noProof/>
            <w:webHidden/>
          </w:rPr>
          <w:t>72</w:t>
        </w:r>
        <w:r w:rsidR="00711633">
          <w:rPr>
            <w:noProof/>
            <w:webHidden/>
          </w:rPr>
          <w:fldChar w:fldCharType="end"/>
        </w:r>
      </w:hyperlink>
    </w:p>
    <w:p w14:paraId="09741AAC" w14:textId="79373755" w:rsidR="00711633" w:rsidRDefault="00143AD8">
      <w:pPr>
        <w:pStyle w:val="TableofFigures"/>
        <w:tabs>
          <w:tab w:val="right" w:leader="dot" w:pos="9350"/>
        </w:tabs>
        <w:rPr>
          <w:rFonts w:asciiTheme="minorHAnsi" w:eastAsiaTheme="minorEastAsia" w:hAnsiTheme="minorHAnsi" w:cstheme="minorBidi"/>
          <w:noProof/>
          <w:sz w:val="22"/>
          <w:szCs w:val="22"/>
        </w:rPr>
      </w:pPr>
      <w:hyperlink w:anchor="_Toc105408420" w:history="1">
        <w:r w:rsidR="00711633" w:rsidRPr="00D255DB">
          <w:rPr>
            <w:rStyle w:val="Hyperlink"/>
            <w:noProof/>
          </w:rPr>
          <w:t>Information Architecture 8: Admin</w:t>
        </w:r>
        <w:r w:rsidR="00711633">
          <w:rPr>
            <w:noProof/>
            <w:webHidden/>
          </w:rPr>
          <w:tab/>
        </w:r>
        <w:r w:rsidR="00711633">
          <w:rPr>
            <w:noProof/>
            <w:webHidden/>
          </w:rPr>
          <w:fldChar w:fldCharType="begin"/>
        </w:r>
        <w:r w:rsidR="00711633">
          <w:rPr>
            <w:noProof/>
            <w:webHidden/>
          </w:rPr>
          <w:instrText xml:space="preserve"> PAGEREF _Toc105408420 \h </w:instrText>
        </w:r>
        <w:r w:rsidR="00711633">
          <w:rPr>
            <w:noProof/>
            <w:webHidden/>
          </w:rPr>
        </w:r>
        <w:r w:rsidR="00711633">
          <w:rPr>
            <w:noProof/>
            <w:webHidden/>
          </w:rPr>
          <w:fldChar w:fldCharType="separate"/>
        </w:r>
        <w:r w:rsidR="00711633">
          <w:rPr>
            <w:noProof/>
            <w:webHidden/>
          </w:rPr>
          <w:t>72</w:t>
        </w:r>
        <w:r w:rsidR="00711633">
          <w:rPr>
            <w:noProof/>
            <w:webHidden/>
          </w:rPr>
          <w:fldChar w:fldCharType="end"/>
        </w:r>
      </w:hyperlink>
    </w:p>
    <w:p w14:paraId="5C5CBB64" w14:textId="727398C5" w:rsidR="00711633" w:rsidRDefault="00711633">
      <w:pPr>
        <w:rPr>
          <w:b/>
          <w:bCs/>
        </w:rPr>
      </w:pPr>
      <w:r>
        <w:rPr>
          <w:b/>
          <w:bCs/>
        </w:rPr>
        <w:fldChar w:fldCharType="end"/>
      </w:r>
    </w:p>
    <w:p w14:paraId="22E760F6" w14:textId="60FDA605" w:rsidR="00E3354D" w:rsidRDefault="005F3780" w:rsidP="00D8567E">
      <w:pPr>
        <w:jc w:val="center"/>
        <w:rPr>
          <w:noProof/>
        </w:rPr>
      </w:pPr>
      <w:r>
        <w:rPr>
          <w:b/>
          <w:bCs/>
        </w:rPr>
        <w:t>HÌNH ẢNH CÔNG TY</w:t>
      </w:r>
      <w:r w:rsidR="00E3354D">
        <w:rPr>
          <w:b/>
          <w:bCs/>
        </w:rPr>
        <w:fldChar w:fldCharType="begin"/>
      </w:r>
      <w:r w:rsidR="00E3354D">
        <w:rPr>
          <w:b/>
          <w:bCs/>
        </w:rPr>
        <w:instrText xml:space="preserve"> TOC \h \z \c "Company Figure" </w:instrText>
      </w:r>
      <w:r w:rsidR="00E3354D">
        <w:rPr>
          <w:b/>
          <w:bCs/>
        </w:rPr>
        <w:fldChar w:fldCharType="separate"/>
      </w:r>
    </w:p>
    <w:p w14:paraId="217F85D3" w14:textId="187F518D" w:rsidR="00E3354D" w:rsidRDefault="00143AD8">
      <w:pPr>
        <w:pStyle w:val="TableofFigures"/>
        <w:tabs>
          <w:tab w:val="right" w:leader="dot" w:pos="9350"/>
        </w:tabs>
        <w:rPr>
          <w:rFonts w:asciiTheme="minorHAnsi" w:eastAsiaTheme="minorEastAsia" w:hAnsiTheme="minorHAnsi" w:cstheme="minorBidi"/>
          <w:noProof/>
          <w:sz w:val="22"/>
          <w:szCs w:val="22"/>
        </w:rPr>
      </w:pPr>
      <w:hyperlink w:anchor="_Toc105422164" w:history="1">
        <w:r w:rsidR="00E3354D" w:rsidRPr="002615BC">
          <w:rPr>
            <w:rStyle w:val="Hyperlink"/>
            <w:noProof/>
          </w:rPr>
          <w:t>Company Figure 1: Logo Cty</w:t>
        </w:r>
        <w:r w:rsidR="00E3354D">
          <w:rPr>
            <w:noProof/>
            <w:webHidden/>
          </w:rPr>
          <w:tab/>
        </w:r>
        <w:r w:rsidR="00E3354D">
          <w:rPr>
            <w:noProof/>
            <w:webHidden/>
          </w:rPr>
          <w:fldChar w:fldCharType="begin"/>
        </w:r>
        <w:r w:rsidR="00E3354D">
          <w:rPr>
            <w:noProof/>
            <w:webHidden/>
          </w:rPr>
          <w:instrText xml:space="preserve"> PAGEREF _Toc105422164 \h </w:instrText>
        </w:r>
        <w:r w:rsidR="00E3354D">
          <w:rPr>
            <w:noProof/>
            <w:webHidden/>
          </w:rPr>
        </w:r>
        <w:r w:rsidR="00E3354D">
          <w:rPr>
            <w:noProof/>
            <w:webHidden/>
          </w:rPr>
          <w:fldChar w:fldCharType="separate"/>
        </w:r>
        <w:r w:rsidR="00E3354D">
          <w:rPr>
            <w:noProof/>
            <w:webHidden/>
          </w:rPr>
          <w:t>14</w:t>
        </w:r>
        <w:r w:rsidR="00E3354D">
          <w:rPr>
            <w:noProof/>
            <w:webHidden/>
          </w:rPr>
          <w:fldChar w:fldCharType="end"/>
        </w:r>
      </w:hyperlink>
    </w:p>
    <w:p w14:paraId="343DBBEE" w14:textId="6D9517BB" w:rsidR="00E3354D" w:rsidRDefault="00143AD8">
      <w:pPr>
        <w:pStyle w:val="TableofFigures"/>
        <w:tabs>
          <w:tab w:val="right" w:leader="dot" w:pos="9350"/>
        </w:tabs>
        <w:rPr>
          <w:rFonts w:asciiTheme="minorHAnsi" w:eastAsiaTheme="minorEastAsia" w:hAnsiTheme="minorHAnsi" w:cstheme="minorBidi"/>
          <w:noProof/>
          <w:sz w:val="22"/>
          <w:szCs w:val="22"/>
        </w:rPr>
      </w:pPr>
      <w:hyperlink w:anchor="_Toc105422165" w:history="1">
        <w:r w:rsidR="00E3354D" w:rsidRPr="002615BC">
          <w:rPr>
            <w:rStyle w:val="Hyperlink"/>
            <w:noProof/>
          </w:rPr>
          <w:t>Company Figure 2: Microsoft Certified Partner</w:t>
        </w:r>
        <w:r w:rsidR="00E3354D">
          <w:rPr>
            <w:noProof/>
            <w:webHidden/>
          </w:rPr>
          <w:tab/>
        </w:r>
        <w:r w:rsidR="00E3354D">
          <w:rPr>
            <w:noProof/>
            <w:webHidden/>
          </w:rPr>
          <w:fldChar w:fldCharType="begin"/>
        </w:r>
        <w:r w:rsidR="00E3354D">
          <w:rPr>
            <w:noProof/>
            <w:webHidden/>
          </w:rPr>
          <w:instrText xml:space="preserve"> PAGEREF _Toc105422165 \h </w:instrText>
        </w:r>
        <w:r w:rsidR="00E3354D">
          <w:rPr>
            <w:noProof/>
            <w:webHidden/>
          </w:rPr>
        </w:r>
        <w:r w:rsidR="00E3354D">
          <w:rPr>
            <w:noProof/>
            <w:webHidden/>
          </w:rPr>
          <w:fldChar w:fldCharType="separate"/>
        </w:r>
        <w:r w:rsidR="00E3354D">
          <w:rPr>
            <w:noProof/>
            <w:webHidden/>
          </w:rPr>
          <w:t>15</w:t>
        </w:r>
        <w:r w:rsidR="00E3354D">
          <w:rPr>
            <w:noProof/>
            <w:webHidden/>
          </w:rPr>
          <w:fldChar w:fldCharType="end"/>
        </w:r>
      </w:hyperlink>
    </w:p>
    <w:p w14:paraId="3F5F6FDB" w14:textId="0F6E3107" w:rsidR="00E3354D" w:rsidRDefault="00143AD8">
      <w:pPr>
        <w:pStyle w:val="TableofFigures"/>
        <w:tabs>
          <w:tab w:val="right" w:leader="dot" w:pos="9350"/>
        </w:tabs>
        <w:rPr>
          <w:rFonts w:asciiTheme="minorHAnsi" w:eastAsiaTheme="minorEastAsia" w:hAnsiTheme="minorHAnsi" w:cstheme="minorBidi"/>
          <w:noProof/>
          <w:sz w:val="22"/>
          <w:szCs w:val="22"/>
        </w:rPr>
      </w:pPr>
      <w:hyperlink w:anchor="_Toc105422166" w:history="1">
        <w:r w:rsidR="00E3354D" w:rsidRPr="002615BC">
          <w:rPr>
            <w:rStyle w:val="Hyperlink"/>
            <w:noProof/>
          </w:rPr>
          <w:t>Company Figure 3:Quy trình xây dựng và triển khai phần mềm Microsoft Solutions Framework</w:t>
        </w:r>
        <w:r w:rsidR="00E3354D">
          <w:rPr>
            <w:noProof/>
            <w:webHidden/>
          </w:rPr>
          <w:tab/>
        </w:r>
        <w:r w:rsidR="00E3354D">
          <w:rPr>
            <w:noProof/>
            <w:webHidden/>
          </w:rPr>
          <w:fldChar w:fldCharType="begin"/>
        </w:r>
        <w:r w:rsidR="00E3354D">
          <w:rPr>
            <w:noProof/>
            <w:webHidden/>
          </w:rPr>
          <w:instrText xml:space="preserve"> PAGEREF _Toc105422166 \h </w:instrText>
        </w:r>
        <w:r w:rsidR="00E3354D">
          <w:rPr>
            <w:noProof/>
            <w:webHidden/>
          </w:rPr>
        </w:r>
        <w:r w:rsidR="00E3354D">
          <w:rPr>
            <w:noProof/>
            <w:webHidden/>
          </w:rPr>
          <w:fldChar w:fldCharType="separate"/>
        </w:r>
        <w:r w:rsidR="00E3354D">
          <w:rPr>
            <w:noProof/>
            <w:webHidden/>
          </w:rPr>
          <w:t>16</w:t>
        </w:r>
        <w:r w:rsidR="00E3354D">
          <w:rPr>
            <w:noProof/>
            <w:webHidden/>
          </w:rPr>
          <w:fldChar w:fldCharType="end"/>
        </w:r>
      </w:hyperlink>
    </w:p>
    <w:p w14:paraId="4B52E898" w14:textId="167CDFC7" w:rsidR="00E3354D" w:rsidRDefault="00143AD8">
      <w:pPr>
        <w:pStyle w:val="TableofFigures"/>
        <w:tabs>
          <w:tab w:val="right" w:leader="dot" w:pos="9350"/>
        </w:tabs>
        <w:rPr>
          <w:rFonts w:asciiTheme="minorHAnsi" w:eastAsiaTheme="minorEastAsia" w:hAnsiTheme="minorHAnsi" w:cstheme="minorBidi"/>
          <w:noProof/>
          <w:sz w:val="22"/>
          <w:szCs w:val="22"/>
        </w:rPr>
      </w:pPr>
      <w:hyperlink w:anchor="_Toc105422167" w:history="1">
        <w:r w:rsidR="00E3354D" w:rsidRPr="002615BC">
          <w:rPr>
            <w:rStyle w:val="Hyperlink"/>
            <w:noProof/>
          </w:rPr>
          <w:t>Company Figure 4: CERTIFICATE</w:t>
        </w:r>
        <w:r w:rsidR="00E3354D">
          <w:rPr>
            <w:noProof/>
            <w:webHidden/>
          </w:rPr>
          <w:tab/>
        </w:r>
        <w:r w:rsidR="00E3354D">
          <w:rPr>
            <w:noProof/>
            <w:webHidden/>
          </w:rPr>
          <w:fldChar w:fldCharType="begin"/>
        </w:r>
        <w:r w:rsidR="00E3354D">
          <w:rPr>
            <w:noProof/>
            <w:webHidden/>
          </w:rPr>
          <w:instrText xml:space="preserve"> PAGEREF _Toc105422167 \h </w:instrText>
        </w:r>
        <w:r w:rsidR="00E3354D">
          <w:rPr>
            <w:noProof/>
            <w:webHidden/>
          </w:rPr>
        </w:r>
        <w:r w:rsidR="00E3354D">
          <w:rPr>
            <w:noProof/>
            <w:webHidden/>
          </w:rPr>
          <w:fldChar w:fldCharType="separate"/>
        </w:r>
        <w:r w:rsidR="00E3354D">
          <w:rPr>
            <w:noProof/>
            <w:webHidden/>
          </w:rPr>
          <w:t>17</w:t>
        </w:r>
        <w:r w:rsidR="00E3354D">
          <w:rPr>
            <w:noProof/>
            <w:webHidden/>
          </w:rPr>
          <w:fldChar w:fldCharType="end"/>
        </w:r>
      </w:hyperlink>
    </w:p>
    <w:p w14:paraId="4594A465" w14:textId="2930C0E3" w:rsidR="00E3354D" w:rsidRDefault="00E3354D">
      <w:pPr>
        <w:rPr>
          <w:b/>
          <w:bCs/>
        </w:rPr>
      </w:pPr>
      <w:r>
        <w:rPr>
          <w:b/>
          <w:bCs/>
        </w:rPr>
        <w:fldChar w:fldCharType="end"/>
      </w:r>
    </w:p>
    <w:p w14:paraId="0D44F326" w14:textId="0398B957" w:rsidR="00711633" w:rsidRPr="008D3C53" w:rsidRDefault="00E3354D">
      <w:pPr>
        <w:rPr>
          <w:b/>
          <w:bCs/>
        </w:rPr>
      </w:pPr>
      <w:r>
        <w:rPr>
          <w:b/>
          <w:bCs/>
        </w:rPr>
        <w:br w:type="page"/>
      </w:r>
    </w:p>
    <w:p w14:paraId="6F526077" w14:textId="0FF20476" w:rsidR="0008655E" w:rsidRPr="0008655E" w:rsidRDefault="005F3780" w:rsidP="0008655E">
      <w:pPr>
        <w:pStyle w:val="Heading1"/>
        <w:rPr>
          <w:rFonts w:ascii="Times New Roman" w:hAnsi="Times New Roman"/>
          <w:b w:val="0"/>
          <w:bCs/>
          <w:color w:val="000000" w:themeColor="text1"/>
          <w:sz w:val="26"/>
        </w:rPr>
      </w:pPr>
      <w:r>
        <w:rPr>
          <w:rFonts w:ascii="Times New Roman" w:hAnsi="Times New Roman"/>
          <w:bCs/>
          <w:color w:val="000000" w:themeColor="text1"/>
          <w:sz w:val="26"/>
        </w:rPr>
        <w:lastRenderedPageBreak/>
        <w:t>GIAO DIỆN ỨNG DỤNG ADMIN</w:t>
      </w:r>
    </w:p>
    <w:p w14:paraId="5940E50D" w14:textId="31C8CC84" w:rsidR="00743B86" w:rsidRDefault="00743B86">
      <w:pPr>
        <w:pStyle w:val="TableofFigures"/>
        <w:tabs>
          <w:tab w:val="right" w:leader="dot" w:pos="9350"/>
        </w:tabs>
        <w:rPr>
          <w:rFonts w:asciiTheme="minorHAnsi" w:eastAsiaTheme="minorEastAsia" w:hAnsiTheme="minorHAnsi" w:cstheme="minorBidi"/>
          <w:bCs/>
          <w:noProof/>
          <w:sz w:val="22"/>
          <w:szCs w:val="22"/>
        </w:rPr>
      </w:pPr>
      <w:r>
        <w:fldChar w:fldCharType="begin"/>
      </w:r>
      <w:r>
        <w:instrText xml:space="preserve"> TOC \h \z \c "Layout Admin" </w:instrText>
      </w:r>
      <w:r>
        <w:fldChar w:fldCharType="separate"/>
      </w:r>
      <w:hyperlink w:anchor="_Toc104370299" w:history="1">
        <w:r w:rsidRPr="00DE7D5F">
          <w:rPr>
            <w:rStyle w:val="Hyperlink"/>
            <w:noProof/>
          </w:rPr>
          <w:t>Layout Admin 1: Form Add Word</w:t>
        </w:r>
        <w:r>
          <w:rPr>
            <w:noProof/>
            <w:webHidden/>
          </w:rPr>
          <w:tab/>
        </w:r>
        <w:r>
          <w:rPr>
            <w:noProof/>
            <w:webHidden/>
          </w:rPr>
          <w:fldChar w:fldCharType="begin"/>
        </w:r>
        <w:r>
          <w:rPr>
            <w:noProof/>
            <w:webHidden/>
          </w:rPr>
          <w:instrText xml:space="preserve"> PAGEREF _Toc104370299 \h </w:instrText>
        </w:r>
        <w:r>
          <w:rPr>
            <w:noProof/>
            <w:webHidden/>
          </w:rPr>
        </w:r>
        <w:r>
          <w:rPr>
            <w:noProof/>
            <w:webHidden/>
          </w:rPr>
          <w:fldChar w:fldCharType="separate"/>
        </w:r>
        <w:r>
          <w:rPr>
            <w:noProof/>
            <w:webHidden/>
          </w:rPr>
          <w:t>55</w:t>
        </w:r>
        <w:r>
          <w:rPr>
            <w:noProof/>
            <w:webHidden/>
          </w:rPr>
          <w:fldChar w:fldCharType="end"/>
        </w:r>
      </w:hyperlink>
    </w:p>
    <w:p w14:paraId="29A00907" w14:textId="4A363F99"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0" w:history="1">
        <w:r w:rsidR="00743B86" w:rsidRPr="00DE7D5F">
          <w:rPr>
            <w:rStyle w:val="Hyperlink"/>
            <w:noProof/>
          </w:rPr>
          <w:t>Layout Admin 2: Error message (Form Add Word)</w:t>
        </w:r>
        <w:r w:rsidR="00743B86">
          <w:rPr>
            <w:noProof/>
            <w:webHidden/>
          </w:rPr>
          <w:tab/>
        </w:r>
        <w:r w:rsidR="00743B86">
          <w:rPr>
            <w:noProof/>
            <w:webHidden/>
          </w:rPr>
          <w:fldChar w:fldCharType="begin"/>
        </w:r>
        <w:r w:rsidR="00743B86">
          <w:rPr>
            <w:noProof/>
            <w:webHidden/>
          </w:rPr>
          <w:instrText xml:space="preserve"> PAGEREF _Toc104370300 \h </w:instrText>
        </w:r>
        <w:r w:rsidR="00743B86">
          <w:rPr>
            <w:noProof/>
            <w:webHidden/>
          </w:rPr>
        </w:r>
        <w:r w:rsidR="00743B86">
          <w:rPr>
            <w:noProof/>
            <w:webHidden/>
          </w:rPr>
          <w:fldChar w:fldCharType="separate"/>
        </w:r>
        <w:r w:rsidR="00743B86">
          <w:rPr>
            <w:noProof/>
            <w:webHidden/>
          </w:rPr>
          <w:t>56</w:t>
        </w:r>
        <w:r w:rsidR="00743B86">
          <w:rPr>
            <w:noProof/>
            <w:webHidden/>
          </w:rPr>
          <w:fldChar w:fldCharType="end"/>
        </w:r>
      </w:hyperlink>
    </w:p>
    <w:p w14:paraId="7B871B32" w14:textId="4C23AC48"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1" w:history="1">
        <w:r w:rsidR="00743B86" w:rsidRPr="00DE7D5F">
          <w:rPr>
            <w:rStyle w:val="Hyperlink"/>
            <w:noProof/>
          </w:rPr>
          <w:t>Layout Admin 3: Success Message (Form Add Word)</w:t>
        </w:r>
        <w:r w:rsidR="00743B86">
          <w:rPr>
            <w:noProof/>
            <w:webHidden/>
          </w:rPr>
          <w:tab/>
        </w:r>
        <w:r w:rsidR="00743B86">
          <w:rPr>
            <w:noProof/>
            <w:webHidden/>
          </w:rPr>
          <w:fldChar w:fldCharType="begin"/>
        </w:r>
        <w:r w:rsidR="00743B86">
          <w:rPr>
            <w:noProof/>
            <w:webHidden/>
          </w:rPr>
          <w:instrText xml:space="preserve"> PAGEREF _Toc104370301 \h </w:instrText>
        </w:r>
        <w:r w:rsidR="00743B86">
          <w:rPr>
            <w:noProof/>
            <w:webHidden/>
          </w:rPr>
        </w:r>
        <w:r w:rsidR="00743B86">
          <w:rPr>
            <w:noProof/>
            <w:webHidden/>
          </w:rPr>
          <w:fldChar w:fldCharType="separate"/>
        </w:r>
        <w:r w:rsidR="00743B86">
          <w:rPr>
            <w:noProof/>
            <w:webHidden/>
          </w:rPr>
          <w:t>57</w:t>
        </w:r>
        <w:r w:rsidR="00743B86">
          <w:rPr>
            <w:noProof/>
            <w:webHidden/>
          </w:rPr>
          <w:fldChar w:fldCharType="end"/>
        </w:r>
      </w:hyperlink>
    </w:p>
    <w:p w14:paraId="092B3C36" w14:textId="7ACC2C03"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2" w:history="1">
        <w:r w:rsidR="00743B86" w:rsidRPr="00DE7D5F">
          <w:rPr>
            <w:rStyle w:val="Hyperlink"/>
            <w:noProof/>
          </w:rPr>
          <w:t>Layout Admin 4: Manage User</w:t>
        </w:r>
        <w:r w:rsidR="00743B86">
          <w:rPr>
            <w:noProof/>
            <w:webHidden/>
          </w:rPr>
          <w:tab/>
        </w:r>
        <w:r w:rsidR="00743B86">
          <w:rPr>
            <w:noProof/>
            <w:webHidden/>
          </w:rPr>
          <w:fldChar w:fldCharType="begin"/>
        </w:r>
        <w:r w:rsidR="00743B86">
          <w:rPr>
            <w:noProof/>
            <w:webHidden/>
          </w:rPr>
          <w:instrText xml:space="preserve"> PAGEREF _Toc104370302 \h </w:instrText>
        </w:r>
        <w:r w:rsidR="00743B86">
          <w:rPr>
            <w:noProof/>
            <w:webHidden/>
          </w:rPr>
        </w:r>
        <w:r w:rsidR="00743B86">
          <w:rPr>
            <w:noProof/>
            <w:webHidden/>
          </w:rPr>
          <w:fldChar w:fldCharType="separate"/>
        </w:r>
        <w:r w:rsidR="00743B86">
          <w:rPr>
            <w:noProof/>
            <w:webHidden/>
          </w:rPr>
          <w:t>58</w:t>
        </w:r>
        <w:r w:rsidR="00743B86">
          <w:rPr>
            <w:noProof/>
            <w:webHidden/>
          </w:rPr>
          <w:fldChar w:fldCharType="end"/>
        </w:r>
      </w:hyperlink>
    </w:p>
    <w:p w14:paraId="5AB19E96" w14:textId="2D5F010E"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3" w:history="1">
        <w:r w:rsidR="00743B86" w:rsidRPr="00DE7D5F">
          <w:rPr>
            <w:rStyle w:val="Hyperlink"/>
            <w:noProof/>
          </w:rPr>
          <w:t>Layout Admin 5: Manage Question</w:t>
        </w:r>
        <w:r w:rsidR="00743B86">
          <w:rPr>
            <w:noProof/>
            <w:webHidden/>
          </w:rPr>
          <w:tab/>
        </w:r>
        <w:r w:rsidR="00743B86">
          <w:rPr>
            <w:noProof/>
            <w:webHidden/>
          </w:rPr>
          <w:fldChar w:fldCharType="begin"/>
        </w:r>
        <w:r w:rsidR="00743B86">
          <w:rPr>
            <w:noProof/>
            <w:webHidden/>
          </w:rPr>
          <w:instrText xml:space="preserve"> PAGEREF _Toc104370303 \h </w:instrText>
        </w:r>
        <w:r w:rsidR="00743B86">
          <w:rPr>
            <w:noProof/>
            <w:webHidden/>
          </w:rPr>
        </w:r>
        <w:r w:rsidR="00743B86">
          <w:rPr>
            <w:noProof/>
            <w:webHidden/>
          </w:rPr>
          <w:fldChar w:fldCharType="separate"/>
        </w:r>
        <w:r w:rsidR="00743B86">
          <w:rPr>
            <w:noProof/>
            <w:webHidden/>
          </w:rPr>
          <w:t>59</w:t>
        </w:r>
        <w:r w:rsidR="00743B86">
          <w:rPr>
            <w:noProof/>
            <w:webHidden/>
          </w:rPr>
          <w:fldChar w:fldCharType="end"/>
        </w:r>
      </w:hyperlink>
    </w:p>
    <w:p w14:paraId="6B1DB875" w14:textId="227E9BAF"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4" w:history="1">
        <w:r w:rsidR="00743B86" w:rsidRPr="00DE7D5F">
          <w:rPr>
            <w:rStyle w:val="Hyperlink"/>
            <w:noProof/>
          </w:rPr>
          <w:t>Layout Admin 6: Detail Question</w:t>
        </w:r>
        <w:r w:rsidR="00743B86">
          <w:rPr>
            <w:noProof/>
            <w:webHidden/>
          </w:rPr>
          <w:tab/>
        </w:r>
        <w:r w:rsidR="00743B86">
          <w:rPr>
            <w:noProof/>
            <w:webHidden/>
          </w:rPr>
          <w:fldChar w:fldCharType="begin"/>
        </w:r>
        <w:r w:rsidR="00743B86">
          <w:rPr>
            <w:noProof/>
            <w:webHidden/>
          </w:rPr>
          <w:instrText xml:space="preserve"> PAGEREF _Toc104370304 \h </w:instrText>
        </w:r>
        <w:r w:rsidR="00743B86">
          <w:rPr>
            <w:noProof/>
            <w:webHidden/>
          </w:rPr>
        </w:r>
        <w:r w:rsidR="00743B86">
          <w:rPr>
            <w:noProof/>
            <w:webHidden/>
          </w:rPr>
          <w:fldChar w:fldCharType="separate"/>
        </w:r>
        <w:r w:rsidR="00743B86">
          <w:rPr>
            <w:noProof/>
            <w:webHidden/>
          </w:rPr>
          <w:t>60</w:t>
        </w:r>
        <w:r w:rsidR="00743B86">
          <w:rPr>
            <w:noProof/>
            <w:webHidden/>
          </w:rPr>
          <w:fldChar w:fldCharType="end"/>
        </w:r>
      </w:hyperlink>
    </w:p>
    <w:p w14:paraId="6E3A43C8" w14:textId="6FA47095"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5" w:history="1">
        <w:r w:rsidR="00743B86" w:rsidRPr="00DE7D5F">
          <w:rPr>
            <w:rStyle w:val="Hyperlink"/>
            <w:noProof/>
          </w:rPr>
          <w:t>Layout Admin 7: Dialog Delete User Reply</w:t>
        </w:r>
        <w:r w:rsidR="00743B86">
          <w:rPr>
            <w:noProof/>
            <w:webHidden/>
          </w:rPr>
          <w:tab/>
        </w:r>
        <w:r w:rsidR="00743B86">
          <w:rPr>
            <w:noProof/>
            <w:webHidden/>
          </w:rPr>
          <w:fldChar w:fldCharType="begin"/>
        </w:r>
        <w:r w:rsidR="00743B86">
          <w:rPr>
            <w:noProof/>
            <w:webHidden/>
          </w:rPr>
          <w:instrText xml:space="preserve"> PAGEREF _Toc104370305 \h </w:instrText>
        </w:r>
        <w:r w:rsidR="00743B86">
          <w:rPr>
            <w:noProof/>
            <w:webHidden/>
          </w:rPr>
        </w:r>
        <w:r w:rsidR="00743B86">
          <w:rPr>
            <w:noProof/>
            <w:webHidden/>
          </w:rPr>
          <w:fldChar w:fldCharType="separate"/>
        </w:r>
        <w:r w:rsidR="00743B86">
          <w:rPr>
            <w:noProof/>
            <w:webHidden/>
          </w:rPr>
          <w:t>61</w:t>
        </w:r>
        <w:r w:rsidR="00743B86">
          <w:rPr>
            <w:noProof/>
            <w:webHidden/>
          </w:rPr>
          <w:fldChar w:fldCharType="end"/>
        </w:r>
      </w:hyperlink>
    </w:p>
    <w:p w14:paraId="4C47436C" w14:textId="1AD37E76"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6" w:history="1">
        <w:r w:rsidR="00743B86" w:rsidRPr="00DE7D5F">
          <w:rPr>
            <w:rStyle w:val="Hyperlink"/>
            <w:noProof/>
          </w:rPr>
          <w:t>Layout Admin 8:Manage user-contributed vocabulary</w:t>
        </w:r>
        <w:r w:rsidR="00743B86">
          <w:rPr>
            <w:noProof/>
            <w:webHidden/>
          </w:rPr>
          <w:tab/>
        </w:r>
        <w:r w:rsidR="00743B86">
          <w:rPr>
            <w:noProof/>
            <w:webHidden/>
          </w:rPr>
          <w:fldChar w:fldCharType="begin"/>
        </w:r>
        <w:r w:rsidR="00743B86">
          <w:rPr>
            <w:noProof/>
            <w:webHidden/>
          </w:rPr>
          <w:instrText xml:space="preserve"> PAGEREF _Toc104370306 \h </w:instrText>
        </w:r>
        <w:r w:rsidR="00743B86">
          <w:rPr>
            <w:noProof/>
            <w:webHidden/>
          </w:rPr>
        </w:r>
        <w:r w:rsidR="00743B86">
          <w:rPr>
            <w:noProof/>
            <w:webHidden/>
          </w:rPr>
          <w:fldChar w:fldCharType="separate"/>
        </w:r>
        <w:r w:rsidR="00743B86">
          <w:rPr>
            <w:noProof/>
            <w:webHidden/>
          </w:rPr>
          <w:t>62</w:t>
        </w:r>
        <w:r w:rsidR="00743B86">
          <w:rPr>
            <w:noProof/>
            <w:webHidden/>
          </w:rPr>
          <w:fldChar w:fldCharType="end"/>
        </w:r>
      </w:hyperlink>
    </w:p>
    <w:p w14:paraId="64F25223" w14:textId="40DF44D4"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7" w:history="1">
        <w:r w:rsidR="00743B86" w:rsidRPr="00DE7D5F">
          <w:rPr>
            <w:rStyle w:val="Hyperlink"/>
            <w:noProof/>
          </w:rPr>
          <w:t>Layout Admin 9: Detail Word</w:t>
        </w:r>
        <w:r w:rsidR="00743B86">
          <w:rPr>
            <w:noProof/>
            <w:webHidden/>
          </w:rPr>
          <w:tab/>
        </w:r>
        <w:r w:rsidR="00743B86">
          <w:rPr>
            <w:noProof/>
            <w:webHidden/>
          </w:rPr>
          <w:fldChar w:fldCharType="begin"/>
        </w:r>
        <w:r w:rsidR="00743B86">
          <w:rPr>
            <w:noProof/>
            <w:webHidden/>
          </w:rPr>
          <w:instrText xml:space="preserve"> PAGEREF _Toc104370307 \h </w:instrText>
        </w:r>
        <w:r w:rsidR="00743B86">
          <w:rPr>
            <w:noProof/>
            <w:webHidden/>
          </w:rPr>
        </w:r>
        <w:r w:rsidR="00743B86">
          <w:rPr>
            <w:noProof/>
            <w:webHidden/>
          </w:rPr>
          <w:fldChar w:fldCharType="separate"/>
        </w:r>
        <w:r w:rsidR="00743B86">
          <w:rPr>
            <w:noProof/>
            <w:webHidden/>
          </w:rPr>
          <w:t>63</w:t>
        </w:r>
        <w:r w:rsidR="00743B86">
          <w:rPr>
            <w:noProof/>
            <w:webHidden/>
          </w:rPr>
          <w:fldChar w:fldCharType="end"/>
        </w:r>
      </w:hyperlink>
    </w:p>
    <w:p w14:paraId="3F45E2A1" w14:textId="6242F0D3"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8" w:history="1">
        <w:r w:rsidR="00743B86" w:rsidRPr="00DE7D5F">
          <w:rPr>
            <w:rStyle w:val="Hyperlink"/>
            <w:noProof/>
          </w:rPr>
          <w:t>Layout Admin 10: Manage Course</w:t>
        </w:r>
        <w:r w:rsidR="00743B86">
          <w:rPr>
            <w:noProof/>
            <w:webHidden/>
          </w:rPr>
          <w:tab/>
        </w:r>
        <w:r w:rsidR="00743B86">
          <w:rPr>
            <w:noProof/>
            <w:webHidden/>
          </w:rPr>
          <w:fldChar w:fldCharType="begin"/>
        </w:r>
        <w:r w:rsidR="00743B86">
          <w:rPr>
            <w:noProof/>
            <w:webHidden/>
          </w:rPr>
          <w:instrText xml:space="preserve"> PAGEREF _Toc104370308 \h </w:instrText>
        </w:r>
        <w:r w:rsidR="00743B86">
          <w:rPr>
            <w:noProof/>
            <w:webHidden/>
          </w:rPr>
        </w:r>
        <w:r w:rsidR="00743B86">
          <w:rPr>
            <w:noProof/>
            <w:webHidden/>
          </w:rPr>
          <w:fldChar w:fldCharType="separate"/>
        </w:r>
        <w:r w:rsidR="00743B86">
          <w:rPr>
            <w:noProof/>
            <w:webHidden/>
          </w:rPr>
          <w:t>64</w:t>
        </w:r>
        <w:r w:rsidR="00743B86">
          <w:rPr>
            <w:noProof/>
            <w:webHidden/>
          </w:rPr>
          <w:fldChar w:fldCharType="end"/>
        </w:r>
      </w:hyperlink>
    </w:p>
    <w:p w14:paraId="77141320" w14:textId="3FDC3A90"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09" w:history="1">
        <w:r w:rsidR="00743B86" w:rsidRPr="00DE7D5F">
          <w:rPr>
            <w:rStyle w:val="Hyperlink"/>
            <w:noProof/>
          </w:rPr>
          <w:t>Layout Admin 11: Dialog Request Permission Camera</w:t>
        </w:r>
        <w:r w:rsidR="00743B86">
          <w:rPr>
            <w:noProof/>
            <w:webHidden/>
          </w:rPr>
          <w:tab/>
        </w:r>
        <w:r w:rsidR="00743B86">
          <w:rPr>
            <w:noProof/>
            <w:webHidden/>
          </w:rPr>
          <w:fldChar w:fldCharType="begin"/>
        </w:r>
        <w:r w:rsidR="00743B86">
          <w:rPr>
            <w:noProof/>
            <w:webHidden/>
          </w:rPr>
          <w:instrText xml:space="preserve"> PAGEREF _Toc104370309 \h </w:instrText>
        </w:r>
        <w:r w:rsidR="00743B86">
          <w:rPr>
            <w:noProof/>
            <w:webHidden/>
          </w:rPr>
        </w:r>
        <w:r w:rsidR="00743B86">
          <w:rPr>
            <w:noProof/>
            <w:webHidden/>
          </w:rPr>
          <w:fldChar w:fldCharType="separate"/>
        </w:r>
        <w:r w:rsidR="00743B86">
          <w:rPr>
            <w:noProof/>
            <w:webHidden/>
          </w:rPr>
          <w:t>65</w:t>
        </w:r>
        <w:r w:rsidR="00743B86">
          <w:rPr>
            <w:noProof/>
            <w:webHidden/>
          </w:rPr>
          <w:fldChar w:fldCharType="end"/>
        </w:r>
      </w:hyperlink>
    </w:p>
    <w:p w14:paraId="582EAE41" w14:textId="7DF3EC05"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0" w:history="1">
        <w:r w:rsidR="00743B86" w:rsidRPr="00DE7D5F">
          <w:rPr>
            <w:rStyle w:val="Hyperlink"/>
            <w:noProof/>
          </w:rPr>
          <w:t>Layout Admin 12: Form Add Course Content (1)</w:t>
        </w:r>
        <w:r w:rsidR="00743B86">
          <w:rPr>
            <w:noProof/>
            <w:webHidden/>
          </w:rPr>
          <w:tab/>
        </w:r>
        <w:r w:rsidR="00743B86">
          <w:rPr>
            <w:noProof/>
            <w:webHidden/>
          </w:rPr>
          <w:fldChar w:fldCharType="begin"/>
        </w:r>
        <w:r w:rsidR="00743B86">
          <w:rPr>
            <w:noProof/>
            <w:webHidden/>
          </w:rPr>
          <w:instrText xml:space="preserve"> PAGEREF _Toc104370310 \h </w:instrText>
        </w:r>
        <w:r w:rsidR="00743B86">
          <w:rPr>
            <w:noProof/>
            <w:webHidden/>
          </w:rPr>
        </w:r>
        <w:r w:rsidR="00743B86">
          <w:rPr>
            <w:noProof/>
            <w:webHidden/>
          </w:rPr>
          <w:fldChar w:fldCharType="separate"/>
        </w:r>
        <w:r w:rsidR="00743B86">
          <w:rPr>
            <w:noProof/>
            <w:webHidden/>
          </w:rPr>
          <w:t>66</w:t>
        </w:r>
        <w:r w:rsidR="00743B86">
          <w:rPr>
            <w:noProof/>
            <w:webHidden/>
          </w:rPr>
          <w:fldChar w:fldCharType="end"/>
        </w:r>
      </w:hyperlink>
    </w:p>
    <w:p w14:paraId="11DFE8BB" w14:textId="13F1AC93"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1" w:history="1">
        <w:r w:rsidR="00743B86" w:rsidRPr="00DE7D5F">
          <w:rPr>
            <w:rStyle w:val="Hyperlink"/>
            <w:noProof/>
          </w:rPr>
          <w:t>Layout Admin 13: Form Add Course Content (2)</w:t>
        </w:r>
        <w:r w:rsidR="00743B86">
          <w:rPr>
            <w:noProof/>
            <w:webHidden/>
          </w:rPr>
          <w:tab/>
        </w:r>
        <w:r w:rsidR="00743B86">
          <w:rPr>
            <w:noProof/>
            <w:webHidden/>
          </w:rPr>
          <w:fldChar w:fldCharType="begin"/>
        </w:r>
        <w:r w:rsidR="00743B86">
          <w:rPr>
            <w:noProof/>
            <w:webHidden/>
          </w:rPr>
          <w:instrText xml:space="preserve"> PAGEREF _Toc104370311 \h </w:instrText>
        </w:r>
        <w:r w:rsidR="00743B86">
          <w:rPr>
            <w:noProof/>
            <w:webHidden/>
          </w:rPr>
        </w:r>
        <w:r w:rsidR="00743B86">
          <w:rPr>
            <w:noProof/>
            <w:webHidden/>
          </w:rPr>
          <w:fldChar w:fldCharType="separate"/>
        </w:r>
        <w:r w:rsidR="00743B86">
          <w:rPr>
            <w:noProof/>
            <w:webHidden/>
          </w:rPr>
          <w:t>67</w:t>
        </w:r>
        <w:r w:rsidR="00743B86">
          <w:rPr>
            <w:noProof/>
            <w:webHidden/>
          </w:rPr>
          <w:fldChar w:fldCharType="end"/>
        </w:r>
      </w:hyperlink>
    </w:p>
    <w:p w14:paraId="55EFFDBD" w14:textId="2C33E531"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2" w:history="1">
        <w:r w:rsidR="00743B86" w:rsidRPr="00DE7D5F">
          <w:rPr>
            <w:rStyle w:val="Hyperlink"/>
            <w:noProof/>
          </w:rPr>
          <w:t>Layout Admin 14: Error Message (Form Add Course Content)</w:t>
        </w:r>
        <w:r w:rsidR="00743B86">
          <w:rPr>
            <w:noProof/>
            <w:webHidden/>
          </w:rPr>
          <w:tab/>
        </w:r>
        <w:r w:rsidR="00743B86">
          <w:rPr>
            <w:noProof/>
            <w:webHidden/>
          </w:rPr>
          <w:fldChar w:fldCharType="begin"/>
        </w:r>
        <w:r w:rsidR="00743B86">
          <w:rPr>
            <w:noProof/>
            <w:webHidden/>
          </w:rPr>
          <w:instrText xml:space="preserve"> PAGEREF _Toc104370312 \h </w:instrText>
        </w:r>
        <w:r w:rsidR="00743B86">
          <w:rPr>
            <w:noProof/>
            <w:webHidden/>
          </w:rPr>
        </w:r>
        <w:r w:rsidR="00743B86">
          <w:rPr>
            <w:noProof/>
            <w:webHidden/>
          </w:rPr>
          <w:fldChar w:fldCharType="separate"/>
        </w:r>
        <w:r w:rsidR="00743B86">
          <w:rPr>
            <w:noProof/>
            <w:webHidden/>
          </w:rPr>
          <w:t>68</w:t>
        </w:r>
        <w:r w:rsidR="00743B86">
          <w:rPr>
            <w:noProof/>
            <w:webHidden/>
          </w:rPr>
          <w:fldChar w:fldCharType="end"/>
        </w:r>
      </w:hyperlink>
    </w:p>
    <w:p w14:paraId="72E61127" w14:textId="0E8F77A0"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3" w:history="1">
        <w:r w:rsidR="00743B86" w:rsidRPr="00DE7D5F">
          <w:rPr>
            <w:rStyle w:val="Hyperlink"/>
            <w:noProof/>
          </w:rPr>
          <w:t>Layout Admin 15: Dialog Add (Form Add Course Content)</w:t>
        </w:r>
        <w:r w:rsidR="00743B86">
          <w:rPr>
            <w:noProof/>
            <w:webHidden/>
          </w:rPr>
          <w:tab/>
        </w:r>
        <w:r w:rsidR="00743B86">
          <w:rPr>
            <w:noProof/>
            <w:webHidden/>
          </w:rPr>
          <w:fldChar w:fldCharType="begin"/>
        </w:r>
        <w:r w:rsidR="00743B86">
          <w:rPr>
            <w:noProof/>
            <w:webHidden/>
          </w:rPr>
          <w:instrText xml:space="preserve"> PAGEREF _Toc104370313 \h </w:instrText>
        </w:r>
        <w:r w:rsidR="00743B86">
          <w:rPr>
            <w:noProof/>
            <w:webHidden/>
          </w:rPr>
        </w:r>
        <w:r w:rsidR="00743B86">
          <w:rPr>
            <w:noProof/>
            <w:webHidden/>
          </w:rPr>
          <w:fldChar w:fldCharType="separate"/>
        </w:r>
        <w:r w:rsidR="00743B86">
          <w:rPr>
            <w:noProof/>
            <w:webHidden/>
          </w:rPr>
          <w:t>69</w:t>
        </w:r>
        <w:r w:rsidR="00743B86">
          <w:rPr>
            <w:noProof/>
            <w:webHidden/>
          </w:rPr>
          <w:fldChar w:fldCharType="end"/>
        </w:r>
      </w:hyperlink>
    </w:p>
    <w:p w14:paraId="7F2CE8AB" w14:textId="75DC941D"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4" w:history="1">
        <w:r w:rsidR="00743B86" w:rsidRPr="00DE7D5F">
          <w:rPr>
            <w:rStyle w:val="Hyperlink"/>
            <w:noProof/>
          </w:rPr>
          <w:t>Layout Admin 16: Success Message (Form Add Course Content)</w:t>
        </w:r>
        <w:r w:rsidR="00743B86">
          <w:rPr>
            <w:noProof/>
            <w:webHidden/>
          </w:rPr>
          <w:tab/>
        </w:r>
        <w:r w:rsidR="00743B86">
          <w:rPr>
            <w:noProof/>
            <w:webHidden/>
          </w:rPr>
          <w:fldChar w:fldCharType="begin"/>
        </w:r>
        <w:r w:rsidR="00743B86">
          <w:rPr>
            <w:noProof/>
            <w:webHidden/>
          </w:rPr>
          <w:instrText xml:space="preserve"> PAGEREF _Toc104370314 \h </w:instrText>
        </w:r>
        <w:r w:rsidR="00743B86">
          <w:rPr>
            <w:noProof/>
            <w:webHidden/>
          </w:rPr>
        </w:r>
        <w:r w:rsidR="00743B86">
          <w:rPr>
            <w:noProof/>
            <w:webHidden/>
          </w:rPr>
          <w:fldChar w:fldCharType="separate"/>
        </w:r>
        <w:r w:rsidR="00743B86">
          <w:rPr>
            <w:noProof/>
            <w:webHidden/>
          </w:rPr>
          <w:t>70</w:t>
        </w:r>
        <w:r w:rsidR="00743B86">
          <w:rPr>
            <w:noProof/>
            <w:webHidden/>
          </w:rPr>
          <w:fldChar w:fldCharType="end"/>
        </w:r>
      </w:hyperlink>
    </w:p>
    <w:p w14:paraId="78E6F0B6" w14:textId="54C9EB1C"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5" w:history="1">
        <w:r w:rsidR="00743B86" w:rsidRPr="00DE7D5F">
          <w:rPr>
            <w:rStyle w:val="Hyperlink"/>
            <w:noProof/>
          </w:rPr>
          <w:t>Layout Admin 17: Manage User Scores</w:t>
        </w:r>
        <w:r w:rsidR="00743B86">
          <w:rPr>
            <w:noProof/>
            <w:webHidden/>
          </w:rPr>
          <w:tab/>
        </w:r>
        <w:r w:rsidR="00743B86">
          <w:rPr>
            <w:noProof/>
            <w:webHidden/>
          </w:rPr>
          <w:fldChar w:fldCharType="begin"/>
        </w:r>
        <w:r w:rsidR="00743B86">
          <w:rPr>
            <w:noProof/>
            <w:webHidden/>
          </w:rPr>
          <w:instrText xml:space="preserve"> PAGEREF _Toc104370315 \h </w:instrText>
        </w:r>
        <w:r w:rsidR="00743B86">
          <w:rPr>
            <w:noProof/>
            <w:webHidden/>
          </w:rPr>
        </w:r>
        <w:r w:rsidR="00743B86">
          <w:rPr>
            <w:noProof/>
            <w:webHidden/>
          </w:rPr>
          <w:fldChar w:fldCharType="separate"/>
        </w:r>
        <w:r w:rsidR="00743B86">
          <w:rPr>
            <w:noProof/>
            <w:webHidden/>
          </w:rPr>
          <w:t>71</w:t>
        </w:r>
        <w:r w:rsidR="00743B86">
          <w:rPr>
            <w:noProof/>
            <w:webHidden/>
          </w:rPr>
          <w:fldChar w:fldCharType="end"/>
        </w:r>
      </w:hyperlink>
    </w:p>
    <w:p w14:paraId="4EAD7B6A" w14:textId="4F180A4D" w:rsidR="00743B86" w:rsidRDefault="00143AD8">
      <w:pPr>
        <w:pStyle w:val="TableofFigures"/>
        <w:tabs>
          <w:tab w:val="right" w:leader="dot" w:pos="9350"/>
        </w:tabs>
        <w:rPr>
          <w:rFonts w:asciiTheme="minorHAnsi" w:eastAsiaTheme="minorEastAsia" w:hAnsiTheme="minorHAnsi" w:cstheme="minorBidi"/>
          <w:bCs/>
          <w:noProof/>
          <w:sz w:val="22"/>
          <w:szCs w:val="22"/>
        </w:rPr>
      </w:pPr>
      <w:hyperlink w:anchor="_Toc104370316" w:history="1">
        <w:r w:rsidR="00743B86" w:rsidRPr="00DE7D5F">
          <w:rPr>
            <w:rStyle w:val="Hyperlink"/>
            <w:noProof/>
          </w:rPr>
          <w:t>Layout Admin 18: Dialog Detail User Scores</w:t>
        </w:r>
        <w:r w:rsidR="00743B86">
          <w:rPr>
            <w:noProof/>
            <w:webHidden/>
          </w:rPr>
          <w:tab/>
        </w:r>
        <w:r w:rsidR="00743B86">
          <w:rPr>
            <w:noProof/>
            <w:webHidden/>
          </w:rPr>
          <w:fldChar w:fldCharType="begin"/>
        </w:r>
        <w:r w:rsidR="00743B86">
          <w:rPr>
            <w:noProof/>
            <w:webHidden/>
          </w:rPr>
          <w:instrText xml:space="preserve"> PAGEREF _Toc104370316 \h </w:instrText>
        </w:r>
        <w:r w:rsidR="00743B86">
          <w:rPr>
            <w:noProof/>
            <w:webHidden/>
          </w:rPr>
        </w:r>
        <w:r w:rsidR="00743B86">
          <w:rPr>
            <w:noProof/>
            <w:webHidden/>
          </w:rPr>
          <w:fldChar w:fldCharType="separate"/>
        </w:r>
        <w:r w:rsidR="00743B86">
          <w:rPr>
            <w:noProof/>
            <w:webHidden/>
          </w:rPr>
          <w:t>72</w:t>
        </w:r>
        <w:r w:rsidR="00743B86">
          <w:rPr>
            <w:noProof/>
            <w:webHidden/>
          </w:rPr>
          <w:fldChar w:fldCharType="end"/>
        </w:r>
      </w:hyperlink>
    </w:p>
    <w:p w14:paraId="0B080BA2" w14:textId="35CFC5BF" w:rsidR="00743B86" w:rsidRDefault="00743B86" w:rsidP="00743B86">
      <w:pPr>
        <w:pStyle w:val="Heading1"/>
        <w:jc w:val="left"/>
      </w:pPr>
      <w:r>
        <w:fldChar w:fldCharType="end"/>
      </w:r>
      <w:r w:rsidR="00737FD1" w:rsidRPr="00B0366F">
        <w:t xml:space="preserve"> </w:t>
      </w:r>
    </w:p>
    <w:p w14:paraId="433512FE" w14:textId="6B62DDED" w:rsidR="006E49F0" w:rsidRPr="0008655E" w:rsidRDefault="00743B86" w:rsidP="0008655E">
      <w:pPr>
        <w:pStyle w:val="Heading1"/>
        <w:rPr>
          <w:rFonts w:ascii="Times New Roman" w:hAnsi="Times New Roman"/>
          <w:b w:val="0"/>
          <w:bCs/>
          <w:color w:val="000000" w:themeColor="text1"/>
          <w:sz w:val="26"/>
        </w:rPr>
      </w:pPr>
      <w:r>
        <w:br w:type="page"/>
      </w:r>
      <w:bookmarkStart w:id="44" w:name="_Toc59614375"/>
      <w:bookmarkStart w:id="45" w:name="_Toc60170844"/>
      <w:r w:rsidR="005F3780">
        <w:rPr>
          <w:rFonts w:ascii="Times New Roman" w:hAnsi="Times New Roman"/>
          <w:bCs/>
          <w:color w:val="000000" w:themeColor="text1"/>
          <w:sz w:val="26"/>
        </w:rPr>
        <w:lastRenderedPageBreak/>
        <w:t>GIAO DIỆN ỨNG DỰNG USER</w:t>
      </w:r>
      <w:r w:rsidR="006E49F0">
        <w:fldChar w:fldCharType="begin"/>
      </w:r>
      <w:r w:rsidR="006E49F0">
        <w:instrText xml:space="preserve"> TOC \h \z \c "Layout User" </w:instrText>
      </w:r>
      <w:r w:rsidR="006E49F0">
        <w:fldChar w:fldCharType="separate"/>
      </w:r>
    </w:p>
    <w:p w14:paraId="66267DB4" w14:textId="1097F11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3" w:history="1">
        <w:r w:rsidR="006E49F0" w:rsidRPr="00003B0F">
          <w:rPr>
            <w:rStyle w:val="Hyperlink"/>
            <w:noProof/>
          </w:rPr>
          <w:t>Layout User 1: Trang Đợi</w:t>
        </w:r>
        <w:r w:rsidR="006E49F0">
          <w:rPr>
            <w:noProof/>
            <w:webHidden/>
          </w:rPr>
          <w:tab/>
        </w:r>
        <w:r w:rsidR="006E49F0">
          <w:rPr>
            <w:noProof/>
            <w:webHidden/>
          </w:rPr>
          <w:fldChar w:fldCharType="begin"/>
        </w:r>
        <w:r w:rsidR="006E49F0">
          <w:rPr>
            <w:noProof/>
            <w:webHidden/>
          </w:rPr>
          <w:instrText xml:space="preserve"> PAGEREF _Toc104387163 \h </w:instrText>
        </w:r>
        <w:r w:rsidR="006E49F0">
          <w:rPr>
            <w:noProof/>
            <w:webHidden/>
          </w:rPr>
        </w:r>
        <w:r w:rsidR="006E49F0">
          <w:rPr>
            <w:noProof/>
            <w:webHidden/>
          </w:rPr>
          <w:fldChar w:fldCharType="separate"/>
        </w:r>
        <w:r w:rsidR="006E49F0">
          <w:rPr>
            <w:noProof/>
            <w:webHidden/>
          </w:rPr>
          <w:t>6</w:t>
        </w:r>
        <w:r w:rsidR="006E49F0">
          <w:rPr>
            <w:noProof/>
            <w:webHidden/>
          </w:rPr>
          <w:fldChar w:fldCharType="end"/>
        </w:r>
      </w:hyperlink>
    </w:p>
    <w:p w14:paraId="6DB13DA7" w14:textId="62B0B287"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4" w:history="1">
        <w:r w:rsidR="006E49F0" w:rsidRPr="00003B0F">
          <w:rPr>
            <w:rStyle w:val="Hyperlink"/>
            <w:noProof/>
          </w:rPr>
          <w:t>Layout User 2: Sign Up</w:t>
        </w:r>
        <w:r w:rsidR="006E49F0">
          <w:rPr>
            <w:noProof/>
            <w:webHidden/>
          </w:rPr>
          <w:tab/>
        </w:r>
        <w:r w:rsidR="006E49F0">
          <w:rPr>
            <w:noProof/>
            <w:webHidden/>
          </w:rPr>
          <w:fldChar w:fldCharType="begin"/>
        </w:r>
        <w:r w:rsidR="006E49F0">
          <w:rPr>
            <w:noProof/>
            <w:webHidden/>
          </w:rPr>
          <w:instrText xml:space="preserve"> PAGEREF _Toc104387164 \h </w:instrText>
        </w:r>
        <w:r w:rsidR="006E49F0">
          <w:rPr>
            <w:noProof/>
            <w:webHidden/>
          </w:rPr>
        </w:r>
        <w:r w:rsidR="006E49F0">
          <w:rPr>
            <w:noProof/>
            <w:webHidden/>
          </w:rPr>
          <w:fldChar w:fldCharType="separate"/>
        </w:r>
        <w:r w:rsidR="006E49F0">
          <w:rPr>
            <w:noProof/>
            <w:webHidden/>
          </w:rPr>
          <w:t>7</w:t>
        </w:r>
        <w:r w:rsidR="006E49F0">
          <w:rPr>
            <w:noProof/>
            <w:webHidden/>
          </w:rPr>
          <w:fldChar w:fldCharType="end"/>
        </w:r>
      </w:hyperlink>
    </w:p>
    <w:p w14:paraId="439712A6" w14:textId="061E341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5" w:history="1">
        <w:r w:rsidR="006E49F0" w:rsidRPr="00003B0F">
          <w:rPr>
            <w:rStyle w:val="Hyperlink"/>
            <w:noProof/>
          </w:rPr>
          <w:t>Layout User 3: Message Error (Sign Up)</w:t>
        </w:r>
        <w:r w:rsidR="006E49F0">
          <w:rPr>
            <w:noProof/>
            <w:webHidden/>
          </w:rPr>
          <w:tab/>
        </w:r>
        <w:r w:rsidR="006E49F0">
          <w:rPr>
            <w:noProof/>
            <w:webHidden/>
          </w:rPr>
          <w:fldChar w:fldCharType="begin"/>
        </w:r>
        <w:r w:rsidR="006E49F0">
          <w:rPr>
            <w:noProof/>
            <w:webHidden/>
          </w:rPr>
          <w:instrText xml:space="preserve"> PAGEREF _Toc104387165 \h </w:instrText>
        </w:r>
        <w:r w:rsidR="006E49F0">
          <w:rPr>
            <w:noProof/>
            <w:webHidden/>
          </w:rPr>
        </w:r>
        <w:r w:rsidR="006E49F0">
          <w:rPr>
            <w:noProof/>
            <w:webHidden/>
          </w:rPr>
          <w:fldChar w:fldCharType="separate"/>
        </w:r>
        <w:r w:rsidR="006E49F0">
          <w:rPr>
            <w:noProof/>
            <w:webHidden/>
          </w:rPr>
          <w:t>8</w:t>
        </w:r>
        <w:r w:rsidR="006E49F0">
          <w:rPr>
            <w:noProof/>
            <w:webHidden/>
          </w:rPr>
          <w:fldChar w:fldCharType="end"/>
        </w:r>
      </w:hyperlink>
    </w:p>
    <w:p w14:paraId="15B34233" w14:textId="582C989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6" w:history="1">
        <w:r w:rsidR="006E49F0" w:rsidRPr="00003B0F">
          <w:rPr>
            <w:rStyle w:val="Hyperlink"/>
            <w:noProof/>
          </w:rPr>
          <w:t>Layout User 4: Login</w:t>
        </w:r>
        <w:r w:rsidR="006E49F0">
          <w:rPr>
            <w:noProof/>
            <w:webHidden/>
          </w:rPr>
          <w:tab/>
        </w:r>
        <w:r w:rsidR="006E49F0">
          <w:rPr>
            <w:noProof/>
            <w:webHidden/>
          </w:rPr>
          <w:fldChar w:fldCharType="begin"/>
        </w:r>
        <w:r w:rsidR="006E49F0">
          <w:rPr>
            <w:noProof/>
            <w:webHidden/>
          </w:rPr>
          <w:instrText xml:space="preserve"> PAGEREF _Toc104387166 \h </w:instrText>
        </w:r>
        <w:r w:rsidR="006E49F0">
          <w:rPr>
            <w:noProof/>
            <w:webHidden/>
          </w:rPr>
        </w:r>
        <w:r w:rsidR="006E49F0">
          <w:rPr>
            <w:noProof/>
            <w:webHidden/>
          </w:rPr>
          <w:fldChar w:fldCharType="separate"/>
        </w:r>
        <w:r w:rsidR="006E49F0">
          <w:rPr>
            <w:noProof/>
            <w:webHidden/>
          </w:rPr>
          <w:t>9</w:t>
        </w:r>
        <w:r w:rsidR="006E49F0">
          <w:rPr>
            <w:noProof/>
            <w:webHidden/>
          </w:rPr>
          <w:fldChar w:fldCharType="end"/>
        </w:r>
      </w:hyperlink>
    </w:p>
    <w:p w14:paraId="18FF547A" w14:textId="5D55CD24"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7" w:history="1">
        <w:r w:rsidR="006E49F0" w:rsidRPr="00003B0F">
          <w:rPr>
            <w:rStyle w:val="Hyperlink"/>
            <w:noProof/>
          </w:rPr>
          <w:t>Layout User 5: Message Error (Login)</w:t>
        </w:r>
        <w:r w:rsidR="006E49F0">
          <w:rPr>
            <w:noProof/>
            <w:webHidden/>
          </w:rPr>
          <w:tab/>
        </w:r>
        <w:r w:rsidR="006E49F0">
          <w:rPr>
            <w:noProof/>
            <w:webHidden/>
          </w:rPr>
          <w:fldChar w:fldCharType="begin"/>
        </w:r>
        <w:r w:rsidR="006E49F0">
          <w:rPr>
            <w:noProof/>
            <w:webHidden/>
          </w:rPr>
          <w:instrText xml:space="preserve"> PAGEREF _Toc104387167 \h </w:instrText>
        </w:r>
        <w:r w:rsidR="006E49F0">
          <w:rPr>
            <w:noProof/>
            <w:webHidden/>
          </w:rPr>
        </w:r>
        <w:r w:rsidR="006E49F0">
          <w:rPr>
            <w:noProof/>
            <w:webHidden/>
          </w:rPr>
          <w:fldChar w:fldCharType="separate"/>
        </w:r>
        <w:r w:rsidR="006E49F0">
          <w:rPr>
            <w:noProof/>
            <w:webHidden/>
          </w:rPr>
          <w:t>10</w:t>
        </w:r>
        <w:r w:rsidR="006E49F0">
          <w:rPr>
            <w:noProof/>
            <w:webHidden/>
          </w:rPr>
          <w:fldChar w:fldCharType="end"/>
        </w:r>
      </w:hyperlink>
    </w:p>
    <w:p w14:paraId="16589DC5" w14:textId="1060D5B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8" w:history="1">
        <w:r w:rsidR="006E49F0" w:rsidRPr="00003B0F">
          <w:rPr>
            <w:rStyle w:val="Hyperlink"/>
            <w:noProof/>
          </w:rPr>
          <w:t>Layout User 6: Forgot Password</w:t>
        </w:r>
        <w:r w:rsidR="006E49F0">
          <w:rPr>
            <w:noProof/>
            <w:webHidden/>
          </w:rPr>
          <w:tab/>
        </w:r>
        <w:r w:rsidR="006E49F0">
          <w:rPr>
            <w:noProof/>
            <w:webHidden/>
          </w:rPr>
          <w:fldChar w:fldCharType="begin"/>
        </w:r>
        <w:r w:rsidR="006E49F0">
          <w:rPr>
            <w:noProof/>
            <w:webHidden/>
          </w:rPr>
          <w:instrText xml:space="preserve"> PAGEREF _Toc104387168 \h </w:instrText>
        </w:r>
        <w:r w:rsidR="006E49F0">
          <w:rPr>
            <w:noProof/>
            <w:webHidden/>
          </w:rPr>
        </w:r>
        <w:r w:rsidR="006E49F0">
          <w:rPr>
            <w:noProof/>
            <w:webHidden/>
          </w:rPr>
          <w:fldChar w:fldCharType="separate"/>
        </w:r>
        <w:r w:rsidR="006E49F0">
          <w:rPr>
            <w:noProof/>
            <w:webHidden/>
          </w:rPr>
          <w:t>11</w:t>
        </w:r>
        <w:r w:rsidR="006E49F0">
          <w:rPr>
            <w:noProof/>
            <w:webHidden/>
          </w:rPr>
          <w:fldChar w:fldCharType="end"/>
        </w:r>
      </w:hyperlink>
    </w:p>
    <w:p w14:paraId="60A9530D" w14:textId="3B2525C3"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69" w:history="1">
        <w:r w:rsidR="006E49F0" w:rsidRPr="00003B0F">
          <w:rPr>
            <w:rStyle w:val="Hyperlink"/>
            <w:noProof/>
          </w:rPr>
          <w:t>Layout User 7:Message Error (Forgot Password)</w:t>
        </w:r>
        <w:r w:rsidR="006E49F0">
          <w:rPr>
            <w:noProof/>
            <w:webHidden/>
          </w:rPr>
          <w:tab/>
        </w:r>
        <w:r w:rsidR="006E49F0">
          <w:rPr>
            <w:noProof/>
            <w:webHidden/>
          </w:rPr>
          <w:fldChar w:fldCharType="begin"/>
        </w:r>
        <w:r w:rsidR="006E49F0">
          <w:rPr>
            <w:noProof/>
            <w:webHidden/>
          </w:rPr>
          <w:instrText xml:space="preserve"> PAGEREF _Toc104387169 \h </w:instrText>
        </w:r>
        <w:r w:rsidR="006E49F0">
          <w:rPr>
            <w:noProof/>
            <w:webHidden/>
          </w:rPr>
        </w:r>
        <w:r w:rsidR="006E49F0">
          <w:rPr>
            <w:noProof/>
            <w:webHidden/>
          </w:rPr>
          <w:fldChar w:fldCharType="separate"/>
        </w:r>
        <w:r w:rsidR="006E49F0">
          <w:rPr>
            <w:noProof/>
            <w:webHidden/>
          </w:rPr>
          <w:t>11</w:t>
        </w:r>
        <w:r w:rsidR="006E49F0">
          <w:rPr>
            <w:noProof/>
            <w:webHidden/>
          </w:rPr>
          <w:fldChar w:fldCharType="end"/>
        </w:r>
      </w:hyperlink>
    </w:p>
    <w:p w14:paraId="5AE3F44F" w14:textId="7DA1C908"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0" w:history="1">
        <w:r w:rsidR="006E49F0" w:rsidRPr="00003B0F">
          <w:rPr>
            <w:rStyle w:val="Hyperlink"/>
            <w:noProof/>
          </w:rPr>
          <w:t>Layout User 8: Request Camera</w:t>
        </w:r>
        <w:r w:rsidR="006E49F0">
          <w:rPr>
            <w:noProof/>
            <w:webHidden/>
          </w:rPr>
          <w:tab/>
        </w:r>
        <w:r w:rsidR="006E49F0">
          <w:rPr>
            <w:noProof/>
            <w:webHidden/>
          </w:rPr>
          <w:fldChar w:fldCharType="begin"/>
        </w:r>
        <w:r w:rsidR="006E49F0">
          <w:rPr>
            <w:noProof/>
            <w:webHidden/>
          </w:rPr>
          <w:instrText xml:space="preserve"> PAGEREF _Toc104387170 \h </w:instrText>
        </w:r>
        <w:r w:rsidR="006E49F0">
          <w:rPr>
            <w:noProof/>
            <w:webHidden/>
          </w:rPr>
        </w:r>
        <w:r w:rsidR="006E49F0">
          <w:rPr>
            <w:noProof/>
            <w:webHidden/>
          </w:rPr>
          <w:fldChar w:fldCharType="separate"/>
        </w:r>
        <w:r w:rsidR="006E49F0">
          <w:rPr>
            <w:noProof/>
            <w:webHidden/>
          </w:rPr>
          <w:t>13</w:t>
        </w:r>
        <w:r w:rsidR="006E49F0">
          <w:rPr>
            <w:noProof/>
            <w:webHidden/>
          </w:rPr>
          <w:fldChar w:fldCharType="end"/>
        </w:r>
      </w:hyperlink>
    </w:p>
    <w:p w14:paraId="76206BB0" w14:textId="53BCA50D"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1" w:history="1">
        <w:r w:rsidR="006E49F0" w:rsidRPr="00003B0F">
          <w:rPr>
            <w:rStyle w:val="Hyperlink"/>
            <w:noProof/>
          </w:rPr>
          <w:t>Layout User 9: Home</w:t>
        </w:r>
        <w:r w:rsidR="006E49F0">
          <w:rPr>
            <w:noProof/>
            <w:webHidden/>
          </w:rPr>
          <w:tab/>
        </w:r>
        <w:r w:rsidR="006E49F0">
          <w:rPr>
            <w:noProof/>
            <w:webHidden/>
          </w:rPr>
          <w:fldChar w:fldCharType="begin"/>
        </w:r>
        <w:r w:rsidR="006E49F0">
          <w:rPr>
            <w:noProof/>
            <w:webHidden/>
          </w:rPr>
          <w:instrText xml:space="preserve"> PAGEREF _Toc104387171 \h </w:instrText>
        </w:r>
        <w:r w:rsidR="006E49F0">
          <w:rPr>
            <w:noProof/>
            <w:webHidden/>
          </w:rPr>
        </w:r>
        <w:r w:rsidR="006E49F0">
          <w:rPr>
            <w:noProof/>
            <w:webHidden/>
          </w:rPr>
          <w:fldChar w:fldCharType="separate"/>
        </w:r>
        <w:r w:rsidR="006E49F0">
          <w:rPr>
            <w:noProof/>
            <w:webHidden/>
          </w:rPr>
          <w:t>14</w:t>
        </w:r>
        <w:r w:rsidR="006E49F0">
          <w:rPr>
            <w:noProof/>
            <w:webHidden/>
          </w:rPr>
          <w:fldChar w:fldCharType="end"/>
        </w:r>
      </w:hyperlink>
    </w:p>
    <w:p w14:paraId="54D03BD8" w14:textId="21C7D165"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2" w:history="1">
        <w:r w:rsidR="006E49F0" w:rsidRPr="00003B0F">
          <w:rPr>
            <w:rStyle w:val="Hyperlink"/>
            <w:noProof/>
          </w:rPr>
          <w:t>Layout User 10: Map</w:t>
        </w:r>
        <w:r w:rsidR="006E49F0">
          <w:rPr>
            <w:noProof/>
            <w:webHidden/>
          </w:rPr>
          <w:tab/>
        </w:r>
        <w:r w:rsidR="006E49F0">
          <w:rPr>
            <w:noProof/>
            <w:webHidden/>
          </w:rPr>
          <w:fldChar w:fldCharType="begin"/>
        </w:r>
        <w:r w:rsidR="006E49F0">
          <w:rPr>
            <w:noProof/>
            <w:webHidden/>
          </w:rPr>
          <w:instrText xml:space="preserve"> PAGEREF _Toc104387172 \h </w:instrText>
        </w:r>
        <w:r w:rsidR="006E49F0">
          <w:rPr>
            <w:noProof/>
            <w:webHidden/>
          </w:rPr>
        </w:r>
        <w:r w:rsidR="006E49F0">
          <w:rPr>
            <w:noProof/>
            <w:webHidden/>
          </w:rPr>
          <w:fldChar w:fldCharType="separate"/>
        </w:r>
        <w:r w:rsidR="006E49F0">
          <w:rPr>
            <w:noProof/>
            <w:webHidden/>
          </w:rPr>
          <w:t>15</w:t>
        </w:r>
        <w:r w:rsidR="006E49F0">
          <w:rPr>
            <w:noProof/>
            <w:webHidden/>
          </w:rPr>
          <w:fldChar w:fldCharType="end"/>
        </w:r>
      </w:hyperlink>
    </w:p>
    <w:p w14:paraId="53949F84" w14:textId="44BE8062"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3" w:history="1">
        <w:r w:rsidR="006E49F0" w:rsidRPr="00003B0F">
          <w:rPr>
            <w:rStyle w:val="Hyperlink"/>
            <w:noProof/>
          </w:rPr>
          <w:t>Layout User 11: Menu</w:t>
        </w:r>
        <w:r w:rsidR="006E49F0">
          <w:rPr>
            <w:noProof/>
            <w:webHidden/>
          </w:rPr>
          <w:tab/>
        </w:r>
        <w:r w:rsidR="006E49F0">
          <w:rPr>
            <w:noProof/>
            <w:webHidden/>
          </w:rPr>
          <w:fldChar w:fldCharType="begin"/>
        </w:r>
        <w:r w:rsidR="006E49F0">
          <w:rPr>
            <w:noProof/>
            <w:webHidden/>
          </w:rPr>
          <w:instrText xml:space="preserve"> PAGEREF _Toc104387173 \h </w:instrText>
        </w:r>
        <w:r w:rsidR="006E49F0">
          <w:rPr>
            <w:noProof/>
            <w:webHidden/>
          </w:rPr>
        </w:r>
        <w:r w:rsidR="006E49F0">
          <w:rPr>
            <w:noProof/>
            <w:webHidden/>
          </w:rPr>
          <w:fldChar w:fldCharType="separate"/>
        </w:r>
        <w:r w:rsidR="006E49F0">
          <w:rPr>
            <w:noProof/>
            <w:webHidden/>
          </w:rPr>
          <w:t>16</w:t>
        </w:r>
        <w:r w:rsidR="006E49F0">
          <w:rPr>
            <w:noProof/>
            <w:webHidden/>
          </w:rPr>
          <w:fldChar w:fldCharType="end"/>
        </w:r>
      </w:hyperlink>
    </w:p>
    <w:p w14:paraId="07B860D3" w14:textId="43B386A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4" w:history="1">
        <w:r w:rsidR="006E49F0" w:rsidRPr="00003B0F">
          <w:rPr>
            <w:rStyle w:val="Hyperlink"/>
            <w:noProof/>
          </w:rPr>
          <w:t>Layout User 12: Floating Button</w:t>
        </w:r>
        <w:r w:rsidR="006E49F0">
          <w:rPr>
            <w:noProof/>
            <w:webHidden/>
          </w:rPr>
          <w:tab/>
        </w:r>
        <w:r w:rsidR="006E49F0">
          <w:rPr>
            <w:noProof/>
            <w:webHidden/>
          </w:rPr>
          <w:fldChar w:fldCharType="begin"/>
        </w:r>
        <w:r w:rsidR="006E49F0">
          <w:rPr>
            <w:noProof/>
            <w:webHidden/>
          </w:rPr>
          <w:instrText xml:space="preserve"> PAGEREF _Toc104387174 \h </w:instrText>
        </w:r>
        <w:r w:rsidR="006E49F0">
          <w:rPr>
            <w:noProof/>
            <w:webHidden/>
          </w:rPr>
        </w:r>
        <w:r w:rsidR="006E49F0">
          <w:rPr>
            <w:noProof/>
            <w:webHidden/>
          </w:rPr>
          <w:fldChar w:fldCharType="separate"/>
        </w:r>
        <w:r w:rsidR="006E49F0">
          <w:rPr>
            <w:noProof/>
            <w:webHidden/>
          </w:rPr>
          <w:t>17</w:t>
        </w:r>
        <w:r w:rsidR="006E49F0">
          <w:rPr>
            <w:noProof/>
            <w:webHidden/>
          </w:rPr>
          <w:fldChar w:fldCharType="end"/>
        </w:r>
      </w:hyperlink>
    </w:p>
    <w:p w14:paraId="47673846" w14:textId="20612FC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5" w:history="1">
        <w:r w:rsidR="006E49F0" w:rsidRPr="00003B0F">
          <w:rPr>
            <w:rStyle w:val="Hyperlink"/>
            <w:noProof/>
          </w:rPr>
          <w:t>Layout User 13: Calculator</w:t>
        </w:r>
        <w:r w:rsidR="006E49F0">
          <w:rPr>
            <w:noProof/>
            <w:webHidden/>
          </w:rPr>
          <w:tab/>
        </w:r>
        <w:r w:rsidR="006E49F0">
          <w:rPr>
            <w:noProof/>
            <w:webHidden/>
          </w:rPr>
          <w:fldChar w:fldCharType="begin"/>
        </w:r>
        <w:r w:rsidR="006E49F0">
          <w:rPr>
            <w:noProof/>
            <w:webHidden/>
          </w:rPr>
          <w:instrText xml:space="preserve"> PAGEREF _Toc104387175 \h </w:instrText>
        </w:r>
        <w:r w:rsidR="006E49F0">
          <w:rPr>
            <w:noProof/>
            <w:webHidden/>
          </w:rPr>
        </w:r>
        <w:r w:rsidR="006E49F0">
          <w:rPr>
            <w:noProof/>
            <w:webHidden/>
          </w:rPr>
          <w:fldChar w:fldCharType="separate"/>
        </w:r>
        <w:r w:rsidR="006E49F0">
          <w:rPr>
            <w:noProof/>
            <w:webHidden/>
          </w:rPr>
          <w:t>18</w:t>
        </w:r>
        <w:r w:rsidR="006E49F0">
          <w:rPr>
            <w:noProof/>
            <w:webHidden/>
          </w:rPr>
          <w:fldChar w:fldCharType="end"/>
        </w:r>
      </w:hyperlink>
    </w:p>
    <w:p w14:paraId="5DE6A30E" w14:textId="5B6D1449"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6" w:history="1">
        <w:r w:rsidR="006E49F0" w:rsidRPr="00003B0F">
          <w:rPr>
            <w:rStyle w:val="Hyperlink"/>
            <w:noProof/>
          </w:rPr>
          <w:t>Layout User 14: Reques Camera</w:t>
        </w:r>
        <w:r w:rsidR="006E49F0">
          <w:rPr>
            <w:noProof/>
            <w:webHidden/>
          </w:rPr>
          <w:tab/>
        </w:r>
        <w:r w:rsidR="006E49F0">
          <w:rPr>
            <w:noProof/>
            <w:webHidden/>
          </w:rPr>
          <w:fldChar w:fldCharType="begin"/>
        </w:r>
        <w:r w:rsidR="006E49F0">
          <w:rPr>
            <w:noProof/>
            <w:webHidden/>
          </w:rPr>
          <w:instrText xml:space="preserve"> PAGEREF _Toc104387176 \h </w:instrText>
        </w:r>
        <w:r w:rsidR="006E49F0">
          <w:rPr>
            <w:noProof/>
            <w:webHidden/>
          </w:rPr>
        </w:r>
        <w:r w:rsidR="006E49F0">
          <w:rPr>
            <w:noProof/>
            <w:webHidden/>
          </w:rPr>
          <w:fldChar w:fldCharType="separate"/>
        </w:r>
        <w:r w:rsidR="006E49F0">
          <w:rPr>
            <w:noProof/>
            <w:webHidden/>
          </w:rPr>
          <w:t>19</w:t>
        </w:r>
        <w:r w:rsidR="006E49F0">
          <w:rPr>
            <w:noProof/>
            <w:webHidden/>
          </w:rPr>
          <w:fldChar w:fldCharType="end"/>
        </w:r>
      </w:hyperlink>
    </w:p>
    <w:p w14:paraId="740A30D1" w14:textId="2CC6F606"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7" w:history="1">
        <w:r w:rsidR="006E49F0" w:rsidRPr="00003B0F">
          <w:rPr>
            <w:rStyle w:val="Hyperlink"/>
            <w:noProof/>
          </w:rPr>
          <w:t>Layout User 15: Camera &amp; Scan</w:t>
        </w:r>
        <w:r w:rsidR="006E49F0">
          <w:rPr>
            <w:noProof/>
            <w:webHidden/>
          </w:rPr>
          <w:tab/>
        </w:r>
        <w:r w:rsidR="006E49F0">
          <w:rPr>
            <w:noProof/>
            <w:webHidden/>
          </w:rPr>
          <w:fldChar w:fldCharType="begin"/>
        </w:r>
        <w:r w:rsidR="006E49F0">
          <w:rPr>
            <w:noProof/>
            <w:webHidden/>
          </w:rPr>
          <w:instrText xml:space="preserve"> PAGEREF _Toc104387177 \h </w:instrText>
        </w:r>
        <w:r w:rsidR="006E49F0">
          <w:rPr>
            <w:noProof/>
            <w:webHidden/>
          </w:rPr>
        </w:r>
        <w:r w:rsidR="006E49F0">
          <w:rPr>
            <w:noProof/>
            <w:webHidden/>
          </w:rPr>
          <w:fldChar w:fldCharType="separate"/>
        </w:r>
        <w:r w:rsidR="006E49F0">
          <w:rPr>
            <w:noProof/>
            <w:webHidden/>
          </w:rPr>
          <w:t>20</w:t>
        </w:r>
        <w:r w:rsidR="006E49F0">
          <w:rPr>
            <w:noProof/>
            <w:webHidden/>
          </w:rPr>
          <w:fldChar w:fldCharType="end"/>
        </w:r>
      </w:hyperlink>
    </w:p>
    <w:p w14:paraId="45FFAEDF" w14:textId="001A45F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8" w:history="1">
        <w:r w:rsidR="006E49F0" w:rsidRPr="00003B0F">
          <w:rPr>
            <w:rStyle w:val="Hyperlink"/>
            <w:noProof/>
          </w:rPr>
          <w:t>Layout User 16:Today Questions</w:t>
        </w:r>
        <w:r w:rsidR="006E49F0">
          <w:rPr>
            <w:noProof/>
            <w:webHidden/>
          </w:rPr>
          <w:tab/>
        </w:r>
        <w:r w:rsidR="006E49F0">
          <w:rPr>
            <w:noProof/>
            <w:webHidden/>
          </w:rPr>
          <w:fldChar w:fldCharType="begin"/>
        </w:r>
        <w:r w:rsidR="006E49F0">
          <w:rPr>
            <w:noProof/>
            <w:webHidden/>
          </w:rPr>
          <w:instrText xml:space="preserve"> PAGEREF _Toc104387178 \h </w:instrText>
        </w:r>
        <w:r w:rsidR="006E49F0">
          <w:rPr>
            <w:noProof/>
            <w:webHidden/>
          </w:rPr>
        </w:r>
        <w:r w:rsidR="006E49F0">
          <w:rPr>
            <w:noProof/>
            <w:webHidden/>
          </w:rPr>
          <w:fldChar w:fldCharType="separate"/>
        </w:r>
        <w:r w:rsidR="006E49F0">
          <w:rPr>
            <w:noProof/>
            <w:webHidden/>
          </w:rPr>
          <w:t>21</w:t>
        </w:r>
        <w:r w:rsidR="006E49F0">
          <w:rPr>
            <w:noProof/>
            <w:webHidden/>
          </w:rPr>
          <w:fldChar w:fldCharType="end"/>
        </w:r>
      </w:hyperlink>
    </w:p>
    <w:p w14:paraId="7CE47F0B" w14:textId="4A13E538"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79" w:history="1">
        <w:r w:rsidR="006E49F0" w:rsidRPr="00003B0F">
          <w:rPr>
            <w:rStyle w:val="Hyperlink"/>
            <w:noProof/>
          </w:rPr>
          <w:t>Layout User 17: Reply Question</w:t>
        </w:r>
        <w:r w:rsidR="006E49F0">
          <w:rPr>
            <w:noProof/>
            <w:webHidden/>
          </w:rPr>
          <w:tab/>
        </w:r>
        <w:r w:rsidR="006E49F0">
          <w:rPr>
            <w:noProof/>
            <w:webHidden/>
          </w:rPr>
          <w:fldChar w:fldCharType="begin"/>
        </w:r>
        <w:r w:rsidR="006E49F0">
          <w:rPr>
            <w:noProof/>
            <w:webHidden/>
          </w:rPr>
          <w:instrText xml:space="preserve"> PAGEREF _Toc104387179 \h </w:instrText>
        </w:r>
        <w:r w:rsidR="006E49F0">
          <w:rPr>
            <w:noProof/>
            <w:webHidden/>
          </w:rPr>
        </w:r>
        <w:r w:rsidR="006E49F0">
          <w:rPr>
            <w:noProof/>
            <w:webHidden/>
          </w:rPr>
          <w:fldChar w:fldCharType="separate"/>
        </w:r>
        <w:r w:rsidR="006E49F0">
          <w:rPr>
            <w:noProof/>
            <w:webHidden/>
          </w:rPr>
          <w:t>22</w:t>
        </w:r>
        <w:r w:rsidR="006E49F0">
          <w:rPr>
            <w:noProof/>
            <w:webHidden/>
          </w:rPr>
          <w:fldChar w:fldCharType="end"/>
        </w:r>
      </w:hyperlink>
    </w:p>
    <w:p w14:paraId="64EAC79F" w14:textId="4C58989A"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0" w:history="1">
        <w:r w:rsidR="006E49F0" w:rsidRPr="00003B0F">
          <w:rPr>
            <w:rStyle w:val="Hyperlink"/>
            <w:noProof/>
          </w:rPr>
          <w:t>Layout User 18: Success Message Dialog Ask Question</w:t>
        </w:r>
        <w:r w:rsidR="006E49F0">
          <w:rPr>
            <w:noProof/>
            <w:webHidden/>
          </w:rPr>
          <w:tab/>
        </w:r>
        <w:r w:rsidR="006E49F0">
          <w:rPr>
            <w:noProof/>
            <w:webHidden/>
          </w:rPr>
          <w:fldChar w:fldCharType="begin"/>
        </w:r>
        <w:r w:rsidR="006E49F0">
          <w:rPr>
            <w:noProof/>
            <w:webHidden/>
          </w:rPr>
          <w:instrText xml:space="preserve"> PAGEREF _Toc104387180 \h </w:instrText>
        </w:r>
        <w:r w:rsidR="006E49F0">
          <w:rPr>
            <w:noProof/>
            <w:webHidden/>
          </w:rPr>
        </w:r>
        <w:r w:rsidR="006E49F0">
          <w:rPr>
            <w:noProof/>
            <w:webHidden/>
          </w:rPr>
          <w:fldChar w:fldCharType="separate"/>
        </w:r>
        <w:r w:rsidR="006E49F0">
          <w:rPr>
            <w:noProof/>
            <w:webHidden/>
          </w:rPr>
          <w:t>23</w:t>
        </w:r>
        <w:r w:rsidR="006E49F0">
          <w:rPr>
            <w:noProof/>
            <w:webHidden/>
          </w:rPr>
          <w:fldChar w:fldCharType="end"/>
        </w:r>
      </w:hyperlink>
    </w:p>
    <w:p w14:paraId="1DF91E11" w14:textId="050B607D"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1" w:history="1">
        <w:r w:rsidR="006E49F0" w:rsidRPr="00003B0F">
          <w:rPr>
            <w:rStyle w:val="Hyperlink"/>
            <w:noProof/>
          </w:rPr>
          <w:t>Layout User 19: Error Message Dialog Ask Question</w:t>
        </w:r>
        <w:r w:rsidR="006E49F0">
          <w:rPr>
            <w:noProof/>
            <w:webHidden/>
          </w:rPr>
          <w:tab/>
        </w:r>
        <w:r w:rsidR="006E49F0">
          <w:rPr>
            <w:noProof/>
            <w:webHidden/>
          </w:rPr>
          <w:fldChar w:fldCharType="begin"/>
        </w:r>
        <w:r w:rsidR="006E49F0">
          <w:rPr>
            <w:noProof/>
            <w:webHidden/>
          </w:rPr>
          <w:instrText xml:space="preserve"> PAGEREF _Toc104387181 \h </w:instrText>
        </w:r>
        <w:r w:rsidR="006E49F0">
          <w:rPr>
            <w:noProof/>
            <w:webHidden/>
          </w:rPr>
        </w:r>
        <w:r w:rsidR="006E49F0">
          <w:rPr>
            <w:noProof/>
            <w:webHidden/>
          </w:rPr>
          <w:fldChar w:fldCharType="separate"/>
        </w:r>
        <w:r w:rsidR="006E49F0">
          <w:rPr>
            <w:noProof/>
            <w:webHidden/>
          </w:rPr>
          <w:t>24</w:t>
        </w:r>
        <w:r w:rsidR="006E49F0">
          <w:rPr>
            <w:noProof/>
            <w:webHidden/>
          </w:rPr>
          <w:fldChar w:fldCharType="end"/>
        </w:r>
      </w:hyperlink>
    </w:p>
    <w:p w14:paraId="79033CF3" w14:textId="5FB4064B"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2" w:history="1">
        <w:r w:rsidR="006E49F0" w:rsidRPr="00003B0F">
          <w:rPr>
            <w:rStyle w:val="Hyperlink"/>
            <w:noProof/>
          </w:rPr>
          <w:t>Layout User 20: Top Score &amp; Today Quiz</w:t>
        </w:r>
        <w:r w:rsidR="006E49F0">
          <w:rPr>
            <w:noProof/>
            <w:webHidden/>
          </w:rPr>
          <w:tab/>
        </w:r>
        <w:r w:rsidR="006E49F0">
          <w:rPr>
            <w:noProof/>
            <w:webHidden/>
          </w:rPr>
          <w:fldChar w:fldCharType="begin"/>
        </w:r>
        <w:r w:rsidR="006E49F0">
          <w:rPr>
            <w:noProof/>
            <w:webHidden/>
          </w:rPr>
          <w:instrText xml:space="preserve"> PAGEREF _Toc104387182 \h </w:instrText>
        </w:r>
        <w:r w:rsidR="006E49F0">
          <w:rPr>
            <w:noProof/>
            <w:webHidden/>
          </w:rPr>
        </w:r>
        <w:r w:rsidR="006E49F0">
          <w:rPr>
            <w:noProof/>
            <w:webHidden/>
          </w:rPr>
          <w:fldChar w:fldCharType="separate"/>
        </w:r>
        <w:r w:rsidR="006E49F0">
          <w:rPr>
            <w:noProof/>
            <w:webHidden/>
          </w:rPr>
          <w:t>25</w:t>
        </w:r>
        <w:r w:rsidR="006E49F0">
          <w:rPr>
            <w:noProof/>
            <w:webHidden/>
          </w:rPr>
          <w:fldChar w:fldCharType="end"/>
        </w:r>
      </w:hyperlink>
    </w:p>
    <w:p w14:paraId="0C46411F" w14:textId="23C4B01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3" w:history="1">
        <w:r w:rsidR="006E49F0" w:rsidRPr="00003B0F">
          <w:rPr>
            <w:rStyle w:val="Hyperlink"/>
            <w:noProof/>
          </w:rPr>
          <w:t>Layout User 21: TodayWord &amp; AddQuestionTest</w:t>
        </w:r>
        <w:r w:rsidR="006E49F0">
          <w:rPr>
            <w:noProof/>
            <w:webHidden/>
          </w:rPr>
          <w:tab/>
        </w:r>
        <w:r w:rsidR="006E49F0">
          <w:rPr>
            <w:noProof/>
            <w:webHidden/>
          </w:rPr>
          <w:fldChar w:fldCharType="begin"/>
        </w:r>
        <w:r w:rsidR="006E49F0">
          <w:rPr>
            <w:noProof/>
            <w:webHidden/>
          </w:rPr>
          <w:instrText xml:space="preserve"> PAGEREF _Toc104387183 \h </w:instrText>
        </w:r>
        <w:r w:rsidR="006E49F0">
          <w:rPr>
            <w:noProof/>
            <w:webHidden/>
          </w:rPr>
        </w:r>
        <w:r w:rsidR="006E49F0">
          <w:rPr>
            <w:noProof/>
            <w:webHidden/>
          </w:rPr>
          <w:fldChar w:fldCharType="separate"/>
        </w:r>
        <w:r w:rsidR="006E49F0">
          <w:rPr>
            <w:noProof/>
            <w:webHidden/>
          </w:rPr>
          <w:t>26</w:t>
        </w:r>
        <w:r w:rsidR="006E49F0">
          <w:rPr>
            <w:noProof/>
            <w:webHidden/>
          </w:rPr>
          <w:fldChar w:fldCharType="end"/>
        </w:r>
      </w:hyperlink>
    </w:p>
    <w:p w14:paraId="7E3D0C10" w14:textId="793E5C0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4" w:history="1">
        <w:r w:rsidR="006E49F0" w:rsidRPr="00003B0F">
          <w:rPr>
            <w:rStyle w:val="Hyperlink"/>
            <w:noProof/>
          </w:rPr>
          <w:t>Layout User 22: English</w:t>
        </w:r>
        <w:r w:rsidR="006E49F0">
          <w:rPr>
            <w:noProof/>
            <w:webHidden/>
          </w:rPr>
          <w:tab/>
        </w:r>
        <w:r w:rsidR="006E49F0">
          <w:rPr>
            <w:noProof/>
            <w:webHidden/>
          </w:rPr>
          <w:fldChar w:fldCharType="begin"/>
        </w:r>
        <w:r w:rsidR="006E49F0">
          <w:rPr>
            <w:noProof/>
            <w:webHidden/>
          </w:rPr>
          <w:instrText xml:space="preserve"> PAGEREF _Toc104387184 \h </w:instrText>
        </w:r>
        <w:r w:rsidR="006E49F0">
          <w:rPr>
            <w:noProof/>
            <w:webHidden/>
          </w:rPr>
        </w:r>
        <w:r w:rsidR="006E49F0">
          <w:rPr>
            <w:noProof/>
            <w:webHidden/>
          </w:rPr>
          <w:fldChar w:fldCharType="separate"/>
        </w:r>
        <w:r w:rsidR="006E49F0">
          <w:rPr>
            <w:noProof/>
            <w:webHidden/>
          </w:rPr>
          <w:t>27</w:t>
        </w:r>
        <w:r w:rsidR="006E49F0">
          <w:rPr>
            <w:noProof/>
            <w:webHidden/>
          </w:rPr>
          <w:fldChar w:fldCharType="end"/>
        </w:r>
      </w:hyperlink>
    </w:p>
    <w:p w14:paraId="0704BECC" w14:textId="451EE053"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5" w:history="1">
        <w:r w:rsidR="006E49F0" w:rsidRPr="00003B0F">
          <w:rPr>
            <w:rStyle w:val="Hyperlink"/>
            <w:noProof/>
          </w:rPr>
          <w:t>Layout User 23: English Word</w:t>
        </w:r>
        <w:r w:rsidR="006E49F0">
          <w:rPr>
            <w:noProof/>
            <w:webHidden/>
          </w:rPr>
          <w:tab/>
        </w:r>
        <w:r w:rsidR="006E49F0">
          <w:rPr>
            <w:noProof/>
            <w:webHidden/>
          </w:rPr>
          <w:fldChar w:fldCharType="begin"/>
        </w:r>
        <w:r w:rsidR="006E49F0">
          <w:rPr>
            <w:noProof/>
            <w:webHidden/>
          </w:rPr>
          <w:instrText xml:space="preserve"> PAGEREF _Toc104387185 \h </w:instrText>
        </w:r>
        <w:r w:rsidR="006E49F0">
          <w:rPr>
            <w:noProof/>
            <w:webHidden/>
          </w:rPr>
        </w:r>
        <w:r w:rsidR="006E49F0">
          <w:rPr>
            <w:noProof/>
            <w:webHidden/>
          </w:rPr>
          <w:fldChar w:fldCharType="separate"/>
        </w:r>
        <w:r w:rsidR="006E49F0">
          <w:rPr>
            <w:noProof/>
            <w:webHidden/>
          </w:rPr>
          <w:t>28</w:t>
        </w:r>
        <w:r w:rsidR="006E49F0">
          <w:rPr>
            <w:noProof/>
            <w:webHidden/>
          </w:rPr>
          <w:fldChar w:fldCharType="end"/>
        </w:r>
      </w:hyperlink>
    </w:p>
    <w:p w14:paraId="5C184AAF" w14:textId="7F360FB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6" w:history="1">
        <w:r w:rsidR="006E49F0" w:rsidRPr="00003B0F">
          <w:rPr>
            <w:rStyle w:val="Hyperlink"/>
            <w:noProof/>
          </w:rPr>
          <w:t>Layout User 24: Detail Word</w:t>
        </w:r>
        <w:r w:rsidR="006E49F0">
          <w:rPr>
            <w:noProof/>
            <w:webHidden/>
          </w:rPr>
          <w:tab/>
        </w:r>
        <w:r w:rsidR="006E49F0">
          <w:rPr>
            <w:noProof/>
            <w:webHidden/>
          </w:rPr>
          <w:fldChar w:fldCharType="begin"/>
        </w:r>
        <w:r w:rsidR="006E49F0">
          <w:rPr>
            <w:noProof/>
            <w:webHidden/>
          </w:rPr>
          <w:instrText xml:space="preserve"> PAGEREF _Toc104387186 \h </w:instrText>
        </w:r>
        <w:r w:rsidR="006E49F0">
          <w:rPr>
            <w:noProof/>
            <w:webHidden/>
          </w:rPr>
        </w:r>
        <w:r w:rsidR="006E49F0">
          <w:rPr>
            <w:noProof/>
            <w:webHidden/>
          </w:rPr>
          <w:fldChar w:fldCharType="separate"/>
        </w:r>
        <w:r w:rsidR="006E49F0">
          <w:rPr>
            <w:noProof/>
            <w:webHidden/>
          </w:rPr>
          <w:t>29</w:t>
        </w:r>
        <w:r w:rsidR="006E49F0">
          <w:rPr>
            <w:noProof/>
            <w:webHidden/>
          </w:rPr>
          <w:fldChar w:fldCharType="end"/>
        </w:r>
      </w:hyperlink>
    </w:p>
    <w:p w14:paraId="2AF60CB8" w14:textId="29DDD807"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7" w:history="1">
        <w:r w:rsidR="006E49F0" w:rsidRPr="00003B0F">
          <w:rPr>
            <w:rStyle w:val="Hyperlink"/>
            <w:noProof/>
          </w:rPr>
          <w:t>Layout User 25: Form Add</w:t>
        </w:r>
        <w:r w:rsidR="006E49F0">
          <w:rPr>
            <w:noProof/>
            <w:webHidden/>
          </w:rPr>
          <w:tab/>
        </w:r>
        <w:r w:rsidR="006E49F0">
          <w:rPr>
            <w:noProof/>
            <w:webHidden/>
          </w:rPr>
          <w:fldChar w:fldCharType="begin"/>
        </w:r>
        <w:r w:rsidR="006E49F0">
          <w:rPr>
            <w:noProof/>
            <w:webHidden/>
          </w:rPr>
          <w:instrText xml:space="preserve"> PAGEREF _Toc104387187 \h </w:instrText>
        </w:r>
        <w:r w:rsidR="006E49F0">
          <w:rPr>
            <w:noProof/>
            <w:webHidden/>
          </w:rPr>
        </w:r>
        <w:r w:rsidR="006E49F0">
          <w:rPr>
            <w:noProof/>
            <w:webHidden/>
          </w:rPr>
          <w:fldChar w:fldCharType="separate"/>
        </w:r>
        <w:r w:rsidR="006E49F0">
          <w:rPr>
            <w:noProof/>
            <w:webHidden/>
          </w:rPr>
          <w:t>30</w:t>
        </w:r>
        <w:r w:rsidR="006E49F0">
          <w:rPr>
            <w:noProof/>
            <w:webHidden/>
          </w:rPr>
          <w:fldChar w:fldCharType="end"/>
        </w:r>
      </w:hyperlink>
    </w:p>
    <w:p w14:paraId="3C52ACF6" w14:textId="19A00A89"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8" w:history="1">
        <w:r w:rsidR="006E49F0" w:rsidRPr="00003B0F">
          <w:rPr>
            <w:rStyle w:val="Hyperlink"/>
            <w:noProof/>
          </w:rPr>
          <w:t>Layout User 26: Notice Dialog</w:t>
        </w:r>
        <w:r w:rsidR="006E49F0">
          <w:rPr>
            <w:noProof/>
            <w:webHidden/>
          </w:rPr>
          <w:tab/>
        </w:r>
        <w:r w:rsidR="006E49F0">
          <w:rPr>
            <w:noProof/>
            <w:webHidden/>
          </w:rPr>
          <w:fldChar w:fldCharType="begin"/>
        </w:r>
        <w:r w:rsidR="006E49F0">
          <w:rPr>
            <w:noProof/>
            <w:webHidden/>
          </w:rPr>
          <w:instrText xml:space="preserve"> PAGEREF _Toc104387188 \h </w:instrText>
        </w:r>
        <w:r w:rsidR="006E49F0">
          <w:rPr>
            <w:noProof/>
            <w:webHidden/>
          </w:rPr>
        </w:r>
        <w:r w:rsidR="006E49F0">
          <w:rPr>
            <w:noProof/>
            <w:webHidden/>
          </w:rPr>
          <w:fldChar w:fldCharType="separate"/>
        </w:r>
        <w:r w:rsidR="006E49F0">
          <w:rPr>
            <w:noProof/>
            <w:webHidden/>
          </w:rPr>
          <w:t>31</w:t>
        </w:r>
        <w:r w:rsidR="006E49F0">
          <w:rPr>
            <w:noProof/>
            <w:webHidden/>
          </w:rPr>
          <w:fldChar w:fldCharType="end"/>
        </w:r>
      </w:hyperlink>
    </w:p>
    <w:p w14:paraId="4AC22319" w14:textId="116ACA0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89" w:history="1">
        <w:r w:rsidR="006E49F0" w:rsidRPr="00003B0F">
          <w:rPr>
            <w:rStyle w:val="Hyperlink"/>
            <w:noProof/>
          </w:rPr>
          <w:t>Layout User 27: Error Message (Form Add)</w:t>
        </w:r>
        <w:r w:rsidR="006E49F0">
          <w:rPr>
            <w:noProof/>
            <w:webHidden/>
          </w:rPr>
          <w:tab/>
        </w:r>
        <w:r w:rsidR="006E49F0">
          <w:rPr>
            <w:noProof/>
            <w:webHidden/>
          </w:rPr>
          <w:fldChar w:fldCharType="begin"/>
        </w:r>
        <w:r w:rsidR="006E49F0">
          <w:rPr>
            <w:noProof/>
            <w:webHidden/>
          </w:rPr>
          <w:instrText xml:space="preserve"> PAGEREF _Toc104387189 \h </w:instrText>
        </w:r>
        <w:r w:rsidR="006E49F0">
          <w:rPr>
            <w:noProof/>
            <w:webHidden/>
          </w:rPr>
        </w:r>
        <w:r w:rsidR="006E49F0">
          <w:rPr>
            <w:noProof/>
            <w:webHidden/>
          </w:rPr>
          <w:fldChar w:fldCharType="separate"/>
        </w:r>
        <w:r w:rsidR="006E49F0">
          <w:rPr>
            <w:noProof/>
            <w:webHidden/>
          </w:rPr>
          <w:t>32</w:t>
        </w:r>
        <w:r w:rsidR="006E49F0">
          <w:rPr>
            <w:noProof/>
            <w:webHidden/>
          </w:rPr>
          <w:fldChar w:fldCharType="end"/>
        </w:r>
      </w:hyperlink>
    </w:p>
    <w:p w14:paraId="14C945BC" w14:textId="486904F2"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0" w:history="1">
        <w:r w:rsidR="006E49F0" w:rsidRPr="00003B0F">
          <w:rPr>
            <w:rStyle w:val="Hyperlink"/>
            <w:noProof/>
          </w:rPr>
          <w:t>Layout User 28: User Contribute Word</w:t>
        </w:r>
        <w:r w:rsidR="006E49F0">
          <w:rPr>
            <w:noProof/>
            <w:webHidden/>
          </w:rPr>
          <w:tab/>
        </w:r>
        <w:r w:rsidR="006E49F0">
          <w:rPr>
            <w:noProof/>
            <w:webHidden/>
          </w:rPr>
          <w:fldChar w:fldCharType="begin"/>
        </w:r>
        <w:r w:rsidR="006E49F0">
          <w:rPr>
            <w:noProof/>
            <w:webHidden/>
          </w:rPr>
          <w:instrText xml:space="preserve"> PAGEREF _Toc104387190 \h </w:instrText>
        </w:r>
        <w:r w:rsidR="006E49F0">
          <w:rPr>
            <w:noProof/>
            <w:webHidden/>
          </w:rPr>
        </w:r>
        <w:r w:rsidR="006E49F0">
          <w:rPr>
            <w:noProof/>
            <w:webHidden/>
          </w:rPr>
          <w:fldChar w:fldCharType="separate"/>
        </w:r>
        <w:r w:rsidR="006E49F0">
          <w:rPr>
            <w:noProof/>
            <w:webHidden/>
          </w:rPr>
          <w:t>33</w:t>
        </w:r>
        <w:r w:rsidR="006E49F0">
          <w:rPr>
            <w:noProof/>
            <w:webHidden/>
          </w:rPr>
          <w:fldChar w:fldCharType="end"/>
        </w:r>
      </w:hyperlink>
    </w:p>
    <w:p w14:paraId="0884F400" w14:textId="5A3E973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1" w:history="1">
        <w:r w:rsidR="006E49F0" w:rsidRPr="00003B0F">
          <w:rPr>
            <w:rStyle w:val="Hyperlink"/>
            <w:noProof/>
          </w:rPr>
          <w:t>Layout User 29: Help Center</w:t>
        </w:r>
        <w:r w:rsidR="006E49F0">
          <w:rPr>
            <w:noProof/>
            <w:webHidden/>
          </w:rPr>
          <w:tab/>
        </w:r>
        <w:r w:rsidR="006E49F0">
          <w:rPr>
            <w:noProof/>
            <w:webHidden/>
          </w:rPr>
          <w:fldChar w:fldCharType="begin"/>
        </w:r>
        <w:r w:rsidR="006E49F0">
          <w:rPr>
            <w:noProof/>
            <w:webHidden/>
          </w:rPr>
          <w:instrText xml:space="preserve"> PAGEREF _Toc104387191 \h </w:instrText>
        </w:r>
        <w:r w:rsidR="006E49F0">
          <w:rPr>
            <w:noProof/>
            <w:webHidden/>
          </w:rPr>
        </w:r>
        <w:r w:rsidR="006E49F0">
          <w:rPr>
            <w:noProof/>
            <w:webHidden/>
          </w:rPr>
          <w:fldChar w:fldCharType="separate"/>
        </w:r>
        <w:r w:rsidR="006E49F0">
          <w:rPr>
            <w:noProof/>
            <w:webHidden/>
          </w:rPr>
          <w:t>34</w:t>
        </w:r>
        <w:r w:rsidR="006E49F0">
          <w:rPr>
            <w:noProof/>
            <w:webHidden/>
          </w:rPr>
          <w:fldChar w:fldCharType="end"/>
        </w:r>
      </w:hyperlink>
    </w:p>
    <w:p w14:paraId="6F91480A" w14:textId="19D5A7E0"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2" w:history="1">
        <w:r w:rsidR="006E49F0" w:rsidRPr="00003B0F">
          <w:rPr>
            <w:rStyle w:val="Hyperlink"/>
            <w:noProof/>
          </w:rPr>
          <w:t>Layout User 30: Dialog Ask Question</w:t>
        </w:r>
        <w:r w:rsidR="006E49F0">
          <w:rPr>
            <w:noProof/>
            <w:webHidden/>
          </w:rPr>
          <w:tab/>
        </w:r>
        <w:r w:rsidR="006E49F0">
          <w:rPr>
            <w:noProof/>
            <w:webHidden/>
          </w:rPr>
          <w:fldChar w:fldCharType="begin"/>
        </w:r>
        <w:r w:rsidR="006E49F0">
          <w:rPr>
            <w:noProof/>
            <w:webHidden/>
          </w:rPr>
          <w:instrText xml:space="preserve"> PAGEREF _Toc104387192 \h </w:instrText>
        </w:r>
        <w:r w:rsidR="006E49F0">
          <w:rPr>
            <w:noProof/>
            <w:webHidden/>
          </w:rPr>
        </w:r>
        <w:r w:rsidR="006E49F0">
          <w:rPr>
            <w:noProof/>
            <w:webHidden/>
          </w:rPr>
          <w:fldChar w:fldCharType="separate"/>
        </w:r>
        <w:r w:rsidR="006E49F0">
          <w:rPr>
            <w:noProof/>
            <w:webHidden/>
          </w:rPr>
          <w:t>35</w:t>
        </w:r>
        <w:r w:rsidR="006E49F0">
          <w:rPr>
            <w:noProof/>
            <w:webHidden/>
          </w:rPr>
          <w:fldChar w:fldCharType="end"/>
        </w:r>
      </w:hyperlink>
    </w:p>
    <w:p w14:paraId="33858FA2" w14:textId="6059B2CA"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3" w:history="1">
        <w:r w:rsidR="006E49F0" w:rsidRPr="00003B0F">
          <w:rPr>
            <w:rStyle w:val="Hyperlink"/>
            <w:noProof/>
          </w:rPr>
          <w:t>Layout User 31: Dialog Ask Question(2)</w:t>
        </w:r>
        <w:r w:rsidR="006E49F0">
          <w:rPr>
            <w:noProof/>
            <w:webHidden/>
          </w:rPr>
          <w:tab/>
        </w:r>
        <w:r w:rsidR="006E49F0">
          <w:rPr>
            <w:noProof/>
            <w:webHidden/>
          </w:rPr>
          <w:fldChar w:fldCharType="begin"/>
        </w:r>
        <w:r w:rsidR="006E49F0">
          <w:rPr>
            <w:noProof/>
            <w:webHidden/>
          </w:rPr>
          <w:instrText xml:space="preserve"> PAGEREF _Toc104387193 \h </w:instrText>
        </w:r>
        <w:r w:rsidR="006E49F0">
          <w:rPr>
            <w:noProof/>
            <w:webHidden/>
          </w:rPr>
        </w:r>
        <w:r w:rsidR="006E49F0">
          <w:rPr>
            <w:noProof/>
            <w:webHidden/>
          </w:rPr>
          <w:fldChar w:fldCharType="separate"/>
        </w:r>
        <w:r w:rsidR="006E49F0">
          <w:rPr>
            <w:noProof/>
            <w:webHidden/>
          </w:rPr>
          <w:t>36</w:t>
        </w:r>
        <w:r w:rsidR="006E49F0">
          <w:rPr>
            <w:noProof/>
            <w:webHidden/>
          </w:rPr>
          <w:fldChar w:fldCharType="end"/>
        </w:r>
      </w:hyperlink>
    </w:p>
    <w:p w14:paraId="25E41830" w14:textId="61756910"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4" w:history="1">
        <w:r w:rsidR="006E49F0" w:rsidRPr="00003B0F">
          <w:rPr>
            <w:rStyle w:val="Hyperlink"/>
            <w:noProof/>
          </w:rPr>
          <w:t>Layout User 32: Error Message (Dialog Ask Question)</w:t>
        </w:r>
        <w:r w:rsidR="006E49F0">
          <w:rPr>
            <w:noProof/>
            <w:webHidden/>
          </w:rPr>
          <w:tab/>
        </w:r>
        <w:r w:rsidR="006E49F0">
          <w:rPr>
            <w:noProof/>
            <w:webHidden/>
          </w:rPr>
          <w:fldChar w:fldCharType="begin"/>
        </w:r>
        <w:r w:rsidR="006E49F0">
          <w:rPr>
            <w:noProof/>
            <w:webHidden/>
          </w:rPr>
          <w:instrText xml:space="preserve"> PAGEREF _Toc104387194 \h </w:instrText>
        </w:r>
        <w:r w:rsidR="006E49F0">
          <w:rPr>
            <w:noProof/>
            <w:webHidden/>
          </w:rPr>
        </w:r>
        <w:r w:rsidR="006E49F0">
          <w:rPr>
            <w:noProof/>
            <w:webHidden/>
          </w:rPr>
          <w:fldChar w:fldCharType="separate"/>
        </w:r>
        <w:r w:rsidR="006E49F0">
          <w:rPr>
            <w:noProof/>
            <w:webHidden/>
          </w:rPr>
          <w:t>37</w:t>
        </w:r>
        <w:r w:rsidR="006E49F0">
          <w:rPr>
            <w:noProof/>
            <w:webHidden/>
          </w:rPr>
          <w:fldChar w:fldCharType="end"/>
        </w:r>
      </w:hyperlink>
    </w:p>
    <w:p w14:paraId="3A80B737" w14:textId="1509C0A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5" w:history="1">
        <w:r w:rsidR="006E49F0" w:rsidRPr="00003B0F">
          <w:rPr>
            <w:rStyle w:val="Hyperlink"/>
            <w:noProof/>
          </w:rPr>
          <w:t>Layout User 33: Success Message (Dialog Ask Question)</w:t>
        </w:r>
        <w:r w:rsidR="006E49F0">
          <w:rPr>
            <w:noProof/>
            <w:webHidden/>
          </w:rPr>
          <w:tab/>
        </w:r>
        <w:r w:rsidR="006E49F0">
          <w:rPr>
            <w:noProof/>
            <w:webHidden/>
          </w:rPr>
          <w:fldChar w:fldCharType="begin"/>
        </w:r>
        <w:r w:rsidR="006E49F0">
          <w:rPr>
            <w:noProof/>
            <w:webHidden/>
          </w:rPr>
          <w:instrText xml:space="preserve"> PAGEREF _Toc104387195 \h </w:instrText>
        </w:r>
        <w:r w:rsidR="006E49F0">
          <w:rPr>
            <w:noProof/>
            <w:webHidden/>
          </w:rPr>
        </w:r>
        <w:r w:rsidR="006E49F0">
          <w:rPr>
            <w:noProof/>
            <w:webHidden/>
          </w:rPr>
          <w:fldChar w:fldCharType="separate"/>
        </w:r>
        <w:r w:rsidR="006E49F0">
          <w:rPr>
            <w:noProof/>
            <w:webHidden/>
          </w:rPr>
          <w:t>38</w:t>
        </w:r>
        <w:r w:rsidR="006E49F0">
          <w:rPr>
            <w:noProof/>
            <w:webHidden/>
          </w:rPr>
          <w:fldChar w:fldCharType="end"/>
        </w:r>
      </w:hyperlink>
    </w:p>
    <w:p w14:paraId="77018149" w14:textId="1AB3152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6" w:history="1">
        <w:r w:rsidR="006E49F0" w:rsidRPr="00003B0F">
          <w:rPr>
            <w:rStyle w:val="Hyperlink"/>
            <w:noProof/>
          </w:rPr>
          <w:t>Layout User 34: Course</w:t>
        </w:r>
        <w:r w:rsidR="006E49F0">
          <w:rPr>
            <w:noProof/>
            <w:webHidden/>
          </w:rPr>
          <w:tab/>
        </w:r>
        <w:r w:rsidR="006E49F0">
          <w:rPr>
            <w:noProof/>
            <w:webHidden/>
          </w:rPr>
          <w:fldChar w:fldCharType="begin"/>
        </w:r>
        <w:r w:rsidR="006E49F0">
          <w:rPr>
            <w:noProof/>
            <w:webHidden/>
          </w:rPr>
          <w:instrText xml:space="preserve"> PAGEREF _Toc104387196 \h </w:instrText>
        </w:r>
        <w:r w:rsidR="006E49F0">
          <w:rPr>
            <w:noProof/>
            <w:webHidden/>
          </w:rPr>
        </w:r>
        <w:r w:rsidR="006E49F0">
          <w:rPr>
            <w:noProof/>
            <w:webHidden/>
          </w:rPr>
          <w:fldChar w:fldCharType="separate"/>
        </w:r>
        <w:r w:rsidR="006E49F0">
          <w:rPr>
            <w:noProof/>
            <w:webHidden/>
          </w:rPr>
          <w:t>39</w:t>
        </w:r>
        <w:r w:rsidR="006E49F0">
          <w:rPr>
            <w:noProof/>
            <w:webHidden/>
          </w:rPr>
          <w:fldChar w:fldCharType="end"/>
        </w:r>
      </w:hyperlink>
    </w:p>
    <w:p w14:paraId="0FC9B23A" w14:textId="0F1B8E78"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7" w:history="1">
        <w:r w:rsidR="006E49F0" w:rsidRPr="00003B0F">
          <w:rPr>
            <w:rStyle w:val="Hyperlink"/>
            <w:noProof/>
          </w:rPr>
          <w:t>Layout User 35: Detail Course</w:t>
        </w:r>
        <w:r w:rsidR="006E49F0">
          <w:rPr>
            <w:noProof/>
            <w:webHidden/>
          </w:rPr>
          <w:tab/>
        </w:r>
        <w:r w:rsidR="006E49F0">
          <w:rPr>
            <w:noProof/>
            <w:webHidden/>
          </w:rPr>
          <w:fldChar w:fldCharType="begin"/>
        </w:r>
        <w:r w:rsidR="006E49F0">
          <w:rPr>
            <w:noProof/>
            <w:webHidden/>
          </w:rPr>
          <w:instrText xml:space="preserve"> PAGEREF _Toc104387197 \h </w:instrText>
        </w:r>
        <w:r w:rsidR="006E49F0">
          <w:rPr>
            <w:noProof/>
            <w:webHidden/>
          </w:rPr>
        </w:r>
        <w:r w:rsidR="006E49F0">
          <w:rPr>
            <w:noProof/>
            <w:webHidden/>
          </w:rPr>
          <w:fldChar w:fldCharType="separate"/>
        </w:r>
        <w:r w:rsidR="006E49F0">
          <w:rPr>
            <w:noProof/>
            <w:webHidden/>
          </w:rPr>
          <w:t>40</w:t>
        </w:r>
        <w:r w:rsidR="006E49F0">
          <w:rPr>
            <w:noProof/>
            <w:webHidden/>
          </w:rPr>
          <w:fldChar w:fldCharType="end"/>
        </w:r>
      </w:hyperlink>
    </w:p>
    <w:p w14:paraId="47C71357" w14:textId="73AD8334"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8" w:history="1">
        <w:r w:rsidR="006E49F0" w:rsidRPr="00003B0F">
          <w:rPr>
            <w:rStyle w:val="Hyperlink"/>
            <w:noProof/>
          </w:rPr>
          <w:t>Layout User 36: Detail Course (1)</w:t>
        </w:r>
        <w:r w:rsidR="006E49F0">
          <w:rPr>
            <w:noProof/>
            <w:webHidden/>
          </w:rPr>
          <w:tab/>
        </w:r>
        <w:r w:rsidR="006E49F0">
          <w:rPr>
            <w:noProof/>
            <w:webHidden/>
          </w:rPr>
          <w:fldChar w:fldCharType="begin"/>
        </w:r>
        <w:r w:rsidR="006E49F0">
          <w:rPr>
            <w:noProof/>
            <w:webHidden/>
          </w:rPr>
          <w:instrText xml:space="preserve"> PAGEREF _Toc104387198 \h </w:instrText>
        </w:r>
        <w:r w:rsidR="006E49F0">
          <w:rPr>
            <w:noProof/>
            <w:webHidden/>
          </w:rPr>
        </w:r>
        <w:r w:rsidR="006E49F0">
          <w:rPr>
            <w:noProof/>
            <w:webHidden/>
          </w:rPr>
          <w:fldChar w:fldCharType="separate"/>
        </w:r>
        <w:r w:rsidR="006E49F0">
          <w:rPr>
            <w:noProof/>
            <w:webHidden/>
          </w:rPr>
          <w:t>41</w:t>
        </w:r>
        <w:r w:rsidR="006E49F0">
          <w:rPr>
            <w:noProof/>
            <w:webHidden/>
          </w:rPr>
          <w:fldChar w:fldCharType="end"/>
        </w:r>
      </w:hyperlink>
    </w:p>
    <w:p w14:paraId="3B3DDA41" w14:textId="0F9EE2DA"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199" w:history="1">
        <w:r w:rsidR="006E49F0" w:rsidRPr="00003B0F">
          <w:rPr>
            <w:rStyle w:val="Hyperlink"/>
            <w:noProof/>
          </w:rPr>
          <w:t>Layout User 37: Detail Course (2)</w:t>
        </w:r>
        <w:r w:rsidR="006E49F0">
          <w:rPr>
            <w:noProof/>
            <w:webHidden/>
          </w:rPr>
          <w:tab/>
        </w:r>
        <w:r w:rsidR="006E49F0">
          <w:rPr>
            <w:noProof/>
            <w:webHidden/>
          </w:rPr>
          <w:fldChar w:fldCharType="begin"/>
        </w:r>
        <w:r w:rsidR="006E49F0">
          <w:rPr>
            <w:noProof/>
            <w:webHidden/>
          </w:rPr>
          <w:instrText xml:space="preserve"> PAGEREF _Toc104387199 \h </w:instrText>
        </w:r>
        <w:r w:rsidR="006E49F0">
          <w:rPr>
            <w:noProof/>
            <w:webHidden/>
          </w:rPr>
        </w:r>
        <w:r w:rsidR="006E49F0">
          <w:rPr>
            <w:noProof/>
            <w:webHidden/>
          </w:rPr>
          <w:fldChar w:fldCharType="separate"/>
        </w:r>
        <w:r w:rsidR="006E49F0">
          <w:rPr>
            <w:noProof/>
            <w:webHidden/>
          </w:rPr>
          <w:t>42</w:t>
        </w:r>
        <w:r w:rsidR="006E49F0">
          <w:rPr>
            <w:noProof/>
            <w:webHidden/>
          </w:rPr>
          <w:fldChar w:fldCharType="end"/>
        </w:r>
      </w:hyperlink>
    </w:p>
    <w:p w14:paraId="4EEACDCC" w14:textId="686F179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0" w:history="1">
        <w:r w:rsidR="006E49F0" w:rsidRPr="00003B0F">
          <w:rPr>
            <w:rStyle w:val="Hyperlink"/>
            <w:noProof/>
          </w:rPr>
          <w:t>Layout User 38: Tip Interview</w:t>
        </w:r>
        <w:r w:rsidR="006E49F0">
          <w:rPr>
            <w:noProof/>
            <w:webHidden/>
          </w:rPr>
          <w:tab/>
        </w:r>
        <w:r w:rsidR="006E49F0">
          <w:rPr>
            <w:noProof/>
            <w:webHidden/>
          </w:rPr>
          <w:fldChar w:fldCharType="begin"/>
        </w:r>
        <w:r w:rsidR="006E49F0">
          <w:rPr>
            <w:noProof/>
            <w:webHidden/>
          </w:rPr>
          <w:instrText xml:space="preserve"> PAGEREF _Toc104387200 \h </w:instrText>
        </w:r>
        <w:r w:rsidR="006E49F0">
          <w:rPr>
            <w:noProof/>
            <w:webHidden/>
          </w:rPr>
        </w:r>
        <w:r w:rsidR="006E49F0">
          <w:rPr>
            <w:noProof/>
            <w:webHidden/>
          </w:rPr>
          <w:fldChar w:fldCharType="separate"/>
        </w:r>
        <w:r w:rsidR="006E49F0">
          <w:rPr>
            <w:noProof/>
            <w:webHidden/>
          </w:rPr>
          <w:t>43</w:t>
        </w:r>
        <w:r w:rsidR="006E49F0">
          <w:rPr>
            <w:noProof/>
            <w:webHidden/>
          </w:rPr>
          <w:fldChar w:fldCharType="end"/>
        </w:r>
      </w:hyperlink>
    </w:p>
    <w:p w14:paraId="20E5F150" w14:textId="321F27C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1" w:history="1">
        <w:r w:rsidR="006E49F0" w:rsidRPr="00003B0F">
          <w:rPr>
            <w:rStyle w:val="Hyperlink"/>
            <w:noProof/>
          </w:rPr>
          <w:t>Layout User 39: Intro Test</w:t>
        </w:r>
        <w:r w:rsidR="006E49F0">
          <w:rPr>
            <w:noProof/>
            <w:webHidden/>
          </w:rPr>
          <w:tab/>
        </w:r>
        <w:r w:rsidR="006E49F0">
          <w:rPr>
            <w:noProof/>
            <w:webHidden/>
          </w:rPr>
          <w:fldChar w:fldCharType="begin"/>
        </w:r>
        <w:r w:rsidR="006E49F0">
          <w:rPr>
            <w:noProof/>
            <w:webHidden/>
          </w:rPr>
          <w:instrText xml:space="preserve"> PAGEREF _Toc104387201 \h </w:instrText>
        </w:r>
        <w:r w:rsidR="006E49F0">
          <w:rPr>
            <w:noProof/>
            <w:webHidden/>
          </w:rPr>
        </w:r>
        <w:r w:rsidR="006E49F0">
          <w:rPr>
            <w:noProof/>
            <w:webHidden/>
          </w:rPr>
          <w:fldChar w:fldCharType="separate"/>
        </w:r>
        <w:r w:rsidR="006E49F0">
          <w:rPr>
            <w:noProof/>
            <w:webHidden/>
          </w:rPr>
          <w:t>44</w:t>
        </w:r>
        <w:r w:rsidR="006E49F0">
          <w:rPr>
            <w:noProof/>
            <w:webHidden/>
          </w:rPr>
          <w:fldChar w:fldCharType="end"/>
        </w:r>
      </w:hyperlink>
    </w:p>
    <w:p w14:paraId="30675A9D" w14:textId="2DD6D94F"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2" w:history="1">
        <w:r w:rsidR="006E49F0" w:rsidRPr="00003B0F">
          <w:rPr>
            <w:rStyle w:val="Hyperlink"/>
            <w:noProof/>
          </w:rPr>
          <w:t>Layout User 40: Play Test</w:t>
        </w:r>
        <w:r w:rsidR="006E49F0">
          <w:rPr>
            <w:noProof/>
            <w:webHidden/>
          </w:rPr>
          <w:tab/>
        </w:r>
        <w:r w:rsidR="006E49F0">
          <w:rPr>
            <w:noProof/>
            <w:webHidden/>
          </w:rPr>
          <w:fldChar w:fldCharType="begin"/>
        </w:r>
        <w:r w:rsidR="006E49F0">
          <w:rPr>
            <w:noProof/>
            <w:webHidden/>
          </w:rPr>
          <w:instrText xml:space="preserve"> PAGEREF _Toc104387202 \h </w:instrText>
        </w:r>
        <w:r w:rsidR="006E49F0">
          <w:rPr>
            <w:noProof/>
            <w:webHidden/>
          </w:rPr>
        </w:r>
        <w:r w:rsidR="006E49F0">
          <w:rPr>
            <w:noProof/>
            <w:webHidden/>
          </w:rPr>
          <w:fldChar w:fldCharType="separate"/>
        </w:r>
        <w:r w:rsidR="006E49F0">
          <w:rPr>
            <w:noProof/>
            <w:webHidden/>
          </w:rPr>
          <w:t>45</w:t>
        </w:r>
        <w:r w:rsidR="006E49F0">
          <w:rPr>
            <w:noProof/>
            <w:webHidden/>
          </w:rPr>
          <w:fldChar w:fldCharType="end"/>
        </w:r>
      </w:hyperlink>
    </w:p>
    <w:p w14:paraId="080BF6A1" w14:textId="7E6E9C8D"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3" w:history="1">
        <w:r w:rsidR="006E49F0" w:rsidRPr="00003B0F">
          <w:rPr>
            <w:rStyle w:val="Hyperlink"/>
            <w:noProof/>
          </w:rPr>
          <w:t>Layout User 41: Dialog Back Home (Test)</w:t>
        </w:r>
        <w:r w:rsidR="006E49F0">
          <w:rPr>
            <w:noProof/>
            <w:webHidden/>
          </w:rPr>
          <w:tab/>
        </w:r>
        <w:r w:rsidR="006E49F0">
          <w:rPr>
            <w:noProof/>
            <w:webHidden/>
          </w:rPr>
          <w:fldChar w:fldCharType="begin"/>
        </w:r>
        <w:r w:rsidR="006E49F0">
          <w:rPr>
            <w:noProof/>
            <w:webHidden/>
          </w:rPr>
          <w:instrText xml:space="preserve"> PAGEREF _Toc104387203 \h </w:instrText>
        </w:r>
        <w:r w:rsidR="006E49F0">
          <w:rPr>
            <w:noProof/>
            <w:webHidden/>
          </w:rPr>
        </w:r>
        <w:r w:rsidR="006E49F0">
          <w:rPr>
            <w:noProof/>
            <w:webHidden/>
          </w:rPr>
          <w:fldChar w:fldCharType="separate"/>
        </w:r>
        <w:r w:rsidR="006E49F0">
          <w:rPr>
            <w:noProof/>
            <w:webHidden/>
          </w:rPr>
          <w:t>46</w:t>
        </w:r>
        <w:r w:rsidR="006E49F0">
          <w:rPr>
            <w:noProof/>
            <w:webHidden/>
          </w:rPr>
          <w:fldChar w:fldCharType="end"/>
        </w:r>
      </w:hyperlink>
    </w:p>
    <w:p w14:paraId="4E013DCD" w14:textId="193FDD86"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4" w:history="1">
        <w:r w:rsidR="006E49F0" w:rsidRPr="00003B0F">
          <w:rPr>
            <w:rStyle w:val="Hyperlink"/>
            <w:noProof/>
          </w:rPr>
          <w:t>Layout User 42: Success Message (Test)</w:t>
        </w:r>
        <w:r w:rsidR="006E49F0">
          <w:rPr>
            <w:noProof/>
            <w:webHidden/>
          </w:rPr>
          <w:tab/>
        </w:r>
        <w:r w:rsidR="006E49F0">
          <w:rPr>
            <w:noProof/>
            <w:webHidden/>
          </w:rPr>
          <w:fldChar w:fldCharType="begin"/>
        </w:r>
        <w:r w:rsidR="006E49F0">
          <w:rPr>
            <w:noProof/>
            <w:webHidden/>
          </w:rPr>
          <w:instrText xml:space="preserve"> PAGEREF _Toc104387204 \h </w:instrText>
        </w:r>
        <w:r w:rsidR="006E49F0">
          <w:rPr>
            <w:noProof/>
            <w:webHidden/>
          </w:rPr>
        </w:r>
        <w:r w:rsidR="006E49F0">
          <w:rPr>
            <w:noProof/>
            <w:webHidden/>
          </w:rPr>
          <w:fldChar w:fldCharType="separate"/>
        </w:r>
        <w:r w:rsidR="006E49F0">
          <w:rPr>
            <w:noProof/>
            <w:webHidden/>
          </w:rPr>
          <w:t>47</w:t>
        </w:r>
        <w:r w:rsidR="006E49F0">
          <w:rPr>
            <w:noProof/>
            <w:webHidden/>
          </w:rPr>
          <w:fldChar w:fldCharType="end"/>
        </w:r>
      </w:hyperlink>
    </w:p>
    <w:p w14:paraId="20ACCDF9" w14:textId="430DB69D"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5" w:history="1">
        <w:r w:rsidR="006E49F0" w:rsidRPr="00003B0F">
          <w:rPr>
            <w:rStyle w:val="Hyperlink"/>
            <w:noProof/>
          </w:rPr>
          <w:t>Layout User 43: Error Message (Test)</w:t>
        </w:r>
        <w:r w:rsidR="006E49F0">
          <w:rPr>
            <w:noProof/>
            <w:webHidden/>
          </w:rPr>
          <w:tab/>
        </w:r>
        <w:r w:rsidR="006E49F0">
          <w:rPr>
            <w:noProof/>
            <w:webHidden/>
          </w:rPr>
          <w:fldChar w:fldCharType="begin"/>
        </w:r>
        <w:r w:rsidR="006E49F0">
          <w:rPr>
            <w:noProof/>
            <w:webHidden/>
          </w:rPr>
          <w:instrText xml:space="preserve"> PAGEREF _Toc104387205 \h </w:instrText>
        </w:r>
        <w:r w:rsidR="006E49F0">
          <w:rPr>
            <w:noProof/>
            <w:webHidden/>
          </w:rPr>
        </w:r>
        <w:r w:rsidR="006E49F0">
          <w:rPr>
            <w:noProof/>
            <w:webHidden/>
          </w:rPr>
          <w:fldChar w:fldCharType="separate"/>
        </w:r>
        <w:r w:rsidR="006E49F0">
          <w:rPr>
            <w:noProof/>
            <w:webHidden/>
          </w:rPr>
          <w:t>48</w:t>
        </w:r>
        <w:r w:rsidR="006E49F0">
          <w:rPr>
            <w:noProof/>
            <w:webHidden/>
          </w:rPr>
          <w:fldChar w:fldCharType="end"/>
        </w:r>
      </w:hyperlink>
    </w:p>
    <w:p w14:paraId="20667D89" w14:textId="65C91821"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6" w:history="1">
        <w:r w:rsidR="006E49F0" w:rsidRPr="00003B0F">
          <w:rPr>
            <w:rStyle w:val="Hyperlink"/>
            <w:noProof/>
          </w:rPr>
          <w:t>Layout User 44: Done</w:t>
        </w:r>
        <w:r w:rsidR="006E49F0">
          <w:rPr>
            <w:noProof/>
            <w:webHidden/>
          </w:rPr>
          <w:tab/>
        </w:r>
        <w:r w:rsidR="006E49F0">
          <w:rPr>
            <w:noProof/>
            <w:webHidden/>
          </w:rPr>
          <w:fldChar w:fldCharType="begin"/>
        </w:r>
        <w:r w:rsidR="006E49F0">
          <w:rPr>
            <w:noProof/>
            <w:webHidden/>
          </w:rPr>
          <w:instrText xml:space="preserve"> PAGEREF _Toc104387206 \h </w:instrText>
        </w:r>
        <w:r w:rsidR="006E49F0">
          <w:rPr>
            <w:noProof/>
            <w:webHidden/>
          </w:rPr>
        </w:r>
        <w:r w:rsidR="006E49F0">
          <w:rPr>
            <w:noProof/>
            <w:webHidden/>
          </w:rPr>
          <w:fldChar w:fldCharType="separate"/>
        </w:r>
        <w:r w:rsidR="006E49F0">
          <w:rPr>
            <w:noProof/>
            <w:webHidden/>
          </w:rPr>
          <w:t>49</w:t>
        </w:r>
        <w:r w:rsidR="006E49F0">
          <w:rPr>
            <w:noProof/>
            <w:webHidden/>
          </w:rPr>
          <w:fldChar w:fldCharType="end"/>
        </w:r>
      </w:hyperlink>
    </w:p>
    <w:p w14:paraId="16EAAD77" w14:textId="2A49DFAD"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7" w:history="1">
        <w:r w:rsidR="006E49F0" w:rsidRPr="00003B0F">
          <w:rPr>
            <w:rStyle w:val="Hyperlink"/>
            <w:noProof/>
          </w:rPr>
          <w:t>Layout User 45: List Question User Add</w:t>
        </w:r>
        <w:r w:rsidR="006E49F0">
          <w:rPr>
            <w:noProof/>
            <w:webHidden/>
          </w:rPr>
          <w:tab/>
        </w:r>
        <w:r w:rsidR="006E49F0">
          <w:rPr>
            <w:noProof/>
            <w:webHidden/>
          </w:rPr>
          <w:fldChar w:fldCharType="begin"/>
        </w:r>
        <w:r w:rsidR="006E49F0">
          <w:rPr>
            <w:noProof/>
            <w:webHidden/>
          </w:rPr>
          <w:instrText xml:space="preserve"> PAGEREF _Toc104387207 \h </w:instrText>
        </w:r>
        <w:r w:rsidR="006E49F0">
          <w:rPr>
            <w:noProof/>
            <w:webHidden/>
          </w:rPr>
        </w:r>
        <w:r w:rsidR="006E49F0">
          <w:rPr>
            <w:noProof/>
            <w:webHidden/>
          </w:rPr>
          <w:fldChar w:fldCharType="separate"/>
        </w:r>
        <w:r w:rsidR="006E49F0">
          <w:rPr>
            <w:noProof/>
            <w:webHidden/>
          </w:rPr>
          <w:t>50</w:t>
        </w:r>
        <w:r w:rsidR="006E49F0">
          <w:rPr>
            <w:noProof/>
            <w:webHidden/>
          </w:rPr>
          <w:fldChar w:fldCharType="end"/>
        </w:r>
      </w:hyperlink>
    </w:p>
    <w:p w14:paraId="440D66A7" w14:textId="6DB8BB1F"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8" w:history="1">
        <w:r w:rsidR="006E49F0" w:rsidRPr="00003B0F">
          <w:rPr>
            <w:rStyle w:val="Hyperlink"/>
            <w:noProof/>
          </w:rPr>
          <w:t>Layout User 46: Scan Text</w:t>
        </w:r>
        <w:r w:rsidR="006E49F0">
          <w:rPr>
            <w:noProof/>
            <w:webHidden/>
          </w:rPr>
          <w:tab/>
        </w:r>
        <w:r w:rsidR="006E49F0">
          <w:rPr>
            <w:noProof/>
            <w:webHidden/>
          </w:rPr>
          <w:fldChar w:fldCharType="begin"/>
        </w:r>
        <w:r w:rsidR="006E49F0">
          <w:rPr>
            <w:noProof/>
            <w:webHidden/>
          </w:rPr>
          <w:instrText xml:space="preserve"> PAGEREF _Toc104387208 \h </w:instrText>
        </w:r>
        <w:r w:rsidR="006E49F0">
          <w:rPr>
            <w:noProof/>
            <w:webHidden/>
          </w:rPr>
        </w:r>
        <w:r w:rsidR="006E49F0">
          <w:rPr>
            <w:noProof/>
            <w:webHidden/>
          </w:rPr>
          <w:fldChar w:fldCharType="separate"/>
        </w:r>
        <w:r w:rsidR="006E49F0">
          <w:rPr>
            <w:noProof/>
            <w:webHidden/>
          </w:rPr>
          <w:t>51</w:t>
        </w:r>
        <w:r w:rsidR="006E49F0">
          <w:rPr>
            <w:noProof/>
            <w:webHidden/>
          </w:rPr>
          <w:fldChar w:fldCharType="end"/>
        </w:r>
      </w:hyperlink>
    </w:p>
    <w:p w14:paraId="5127E5E4" w14:textId="4CCAE2FB"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09" w:history="1">
        <w:r w:rsidR="006E49F0" w:rsidRPr="00003B0F">
          <w:rPr>
            <w:rStyle w:val="Hyperlink"/>
            <w:noProof/>
          </w:rPr>
          <w:t>Layout User 47: Ranking</w:t>
        </w:r>
        <w:r w:rsidR="006E49F0">
          <w:rPr>
            <w:noProof/>
            <w:webHidden/>
          </w:rPr>
          <w:tab/>
        </w:r>
        <w:r w:rsidR="006E49F0">
          <w:rPr>
            <w:noProof/>
            <w:webHidden/>
          </w:rPr>
          <w:fldChar w:fldCharType="begin"/>
        </w:r>
        <w:r w:rsidR="006E49F0">
          <w:rPr>
            <w:noProof/>
            <w:webHidden/>
          </w:rPr>
          <w:instrText xml:space="preserve"> PAGEREF _Toc104387209 \h </w:instrText>
        </w:r>
        <w:r w:rsidR="006E49F0">
          <w:rPr>
            <w:noProof/>
            <w:webHidden/>
          </w:rPr>
        </w:r>
        <w:r w:rsidR="006E49F0">
          <w:rPr>
            <w:noProof/>
            <w:webHidden/>
          </w:rPr>
          <w:fldChar w:fldCharType="separate"/>
        </w:r>
        <w:r w:rsidR="006E49F0">
          <w:rPr>
            <w:noProof/>
            <w:webHidden/>
          </w:rPr>
          <w:t>52</w:t>
        </w:r>
        <w:r w:rsidR="006E49F0">
          <w:rPr>
            <w:noProof/>
            <w:webHidden/>
          </w:rPr>
          <w:fldChar w:fldCharType="end"/>
        </w:r>
      </w:hyperlink>
    </w:p>
    <w:p w14:paraId="02AB31C6" w14:textId="34D13A46"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10" w:history="1">
        <w:r w:rsidR="006E49F0" w:rsidRPr="00003B0F">
          <w:rPr>
            <w:rStyle w:val="Hyperlink"/>
            <w:noProof/>
          </w:rPr>
          <w:t>Layout User 48: Report Problem</w:t>
        </w:r>
        <w:r w:rsidR="006E49F0">
          <w:rPr>
            <w:noProof/>
            <w:webHidden/>
          </w:rPr>
          <w:tab/>
        </w:r>
        <w:r w:rsidR="006E49F0">
          <w:rPr>
            <w:noProof/>
            <w:webHidden/>
          </w:rPr>
          <w:fldChar w:fldCharType="begin"/>
        </w:r>
        <w:r w:rsidR="006E49F0">
          <w:rPr>
            <w:noProof/>
            <w:webHidden/>
          </w:rPr>
          <w:instrText xml:space="preserve"> PAGEREF _Toc104387210 \h </w:instrText>
        </w:r>
        <w:r w:rsidR="006E49F0">
          <w:rPr>
            <w:noProof/>
            <w:webHidden/>
          </w:rPr>
        </w:r>
        <w:r w:rsidR="006E49F0">
          <w:rPr>
            <w:noProof/>
            <w:webHidden/>
          </w:rPr>
          <w:fldChar w:fldCharType="separate"/>
        </w:r>
        <w:r w:rsidR="006E49F0">
          <w:rPr>
            <w:noProof/>
            <w:webHidden/>
          </w:rPr>
          <w:t>53</w:t>
        </w:r>
        <w:r w:rsidR="006E49F0">
          <w:rPr>
            <w:noProof/>
            <w:webHidden/>
          </w:rPr>
          <w:fldChar w:fldCharType="end"/>
        </w:r>
      </w:hyperlink>
    </w:p>
    <w:p w14:paraId="7CA13984" w14:textId="73A4276C"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11" w:history="1">
        <w:r w:rsidR="006E49F0" w:rsidRPr="00003B0F">
          <w:rPr>
            <w:rStyle w:val="Hyperlink"/>
            <w:noProof/>
          </w:rPr>
          <w:t>Layout User 49: Privacy Policy</w:t>
        </w:r>
        <w:r w:rsidR="006E49F0">
          <w:rPr>
            <w:noProof/>
            <w:webHidden/>
          </w:rPr>
          <w:tab/>
        </w:r>
        <w:r w:rsidR="006E49F0">
          <w:rPr>
            <w:noProof/>
            <w:webHidden/>
          </w:rPr>
          <w:fldChar w:fldCharType="begin"/>
        </w:r>
        <w:r w:rsidR="006E49F0">
          <w:rPr>
            <w:noProof/>
            <w:webHidden/>
          </w:rPr>
          <w:instrText xml:space="preserve"> PAGEREF _Toc104387211 \h </w:instrText>
        </w:r>
        <w:r w:rsidR="006E49F0">
          <w:rPr>
            <w:noProof/>
            <w:webHidden/>
          </w:rPr>
        </w:r>
        <w:r w:rsidR="006E49F0">
          <w:rPr>
            <w:noProof/>
            <w:webHidden/>
          </w:rPr>
          <w:fldChar w:fldCharType="separate"/>
        </w:r>
        <w:r w:rsidR="006E49F0">
          <w:rPr>
            <w:noProof/>
            <w:webHidden/>
          </w:rPr>
          <w:t>54</w:t>
        </w:r>
        <w:r w:rsidR="006E49F0">
          <w:rPr>
            <w:noProof/>
            <w:webHidden/>
          </w:rPr>
          <w:fldChar w:fldCharType="end"/>
        </w:r>
      </w:hyperlink>
    </w:p>
    <w:p w14:paraId="50286CD3" w14:textId="2CDA7C12"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12" w:history="1">
        <w:r w:rsidR="006E49F0" w:rsidRPr="00003B0F">
          <w:rPr>
            <w:rStyle w:val="Hyperlink"/>
            <w:noProof/>
          </w:rPr>
          <w:t>Layout User 50: Sign Out</w:t>
        </w:r>
        <w:r w:rsidR="006E49F0">
          <w:rPr>
            <w:noProof/>
            <w:webHidden/>
          </w:rPr>
          <w:tab/>
        </w:r>
        <w:r w:rsidR="006E49F0">
          <w:rPr>
            <w:noProof/>
            <w:webHidden/>
          </w:rPr>
          <w:fldChar w:fldCharType="begin"/>
        </w:r>
        <w:r w:rsidR="006E49F0">
          <w:rPr>
            <w:noProof/>
            <w:webHidden/>
          </w:rPr>
          <w:instrText xml:space="preserve"> PAGEREF _Toc104387212 \h </w:instrText>
        </w:r>
        <w:r w:rsidR="006E49F0">
          <w:rPr>
            <w:noProof/>
            <w:webHidden/>
          </w:rPr>
        </w:r>
        <w:r w:rsidR="006E49F0">
          <w:rPr>
            <w:noProof/>
            <w:webHidden/>
          </w:rPr>
          <w:fldChar w:fldCharType="separate"/>
        </w:r>
        <w:r w:rsidR="006E49F0">
          <w:rPr>
            <w:noProof/>
            <w:webHidden/>
          </w:rPr>
          <w:t>55</w:t>
        </w:r>
        <w:r w:rsidR="006E49F0">
          <w:rPr>
            <w:noProof/>
            <w:webHidden/>
          </w:rPr>
          <w:fldChar w:fldCharType="end"/>
        </w:r>
      </w:hyperlink>
    </w:p>
    <w:p w14:paraId="39E3AC66" w14:textId="5DFA497E" w:rsidR="006E49F0" w:rsidRDefault="00143AD8">
      <w:pPr>
        <w:pStyle w:val="TableofFigures"/>
        <w:tabs>
          <w:tab w:val="right" w:leader="dot" w:pos="9350"/>
        </w:tabs>
        <w:rPr>
          <w:rFonts w:asciiTheme="minorHAnsi" w:eastAsiaTheme="minorEastAsia" w:hAnsiTheme="minorHAnsi" w:cstheme="minorBidi"/>
          <w:bCs/>
          <w:noProof/>
          <w:sz w:val="22"/>
          <w:szCs w:val="22"/>
        </w:rPr>
      </w:pPr>
      <w:hyperlink w:anchor="_Toc104387213" w:history="1">
        <w:r w:rsidR="006E49F0" w:rsidRPr="00003B0F">
          <w:rPr>
            <w:rStyle w:val="Hyperlink"/>
            <w:noProof/>
          </w:rPr>
          <w:t>Layout User 51: About Us</w:t>
        </w:r>
        <w:r w:rsidR="006E49F0">
          <w:rPr>
            <w:noProof/>
            <w:webHidden/>
          </w:rPr>
          <w:tab/>
        </w:r>
        <w:r w:rsidR="006E49F0">
          <w:rPr>
            <w:noProof/>
            <w:webHidden/>
          </w:rPr>
          <w:fldChar w:fldCharType="begin"/>
        </w:r>
        <w:r w:rsidR="006E49F0">
          <w:rPr>
            <w:noProof/>
            <w:webHidden/>
          </w:rPr>
          <w:instrText xml:space="preserve"> PAGEREF _Toc104387213 \h </w:instrText>
        </w:r>
        <w:r w:rsidR="006E49F0">
          <w:rPr>
            <w:noProof/>
            <w:webHidden/>
          </w:rPr>
        </w:r>
        <w:r w:rsidR="006E49F0">
          <w:rPr>
            <w:noProof/>
            <w:webHidden/>
          </w:rPr>
          <w:fldChar w:fldCharType="separate"/>
        </w:r>
        <w:r w:rsidR="006E49F0">
          <w:rPr>
            <w:noProof/>
            <w:webHidden/>
          </w:rPr>
          <w:t>56</w:t>
        </w:r>
        <w:r w:rsidR="006E49F0">
          <w:rPr>
            <w:noProof/>
            <w:webHidden/>
          </w:rPr>
          <w:fldChar w:fldCharType="end"/>
        </w:r>
      </w:hyperlink>
    </w:p>
    <w:p w14:paraId="701825A5" w14:textId="26F4226F" w:rsidR="006E49F0" w:rsidRDefault="006E49F0" w:rsidP="0052697A">
      <w:r>
        <w:fldChar w:fldCharType="end"/>
      </w:r>
    </w:p>
    <w:p w14:paraId="1EDE6AE4" w14:textId="180A597C" w:rsidR="00AE3F83" w:rsidRPr="00AE3F83" w:rsidRDefault="00AE3F83" w:rsidP="00AE3F83">
      <w:pPr>
        <w:jc w:val="center"/>
        <w:rPr>
          <w:b/>
          <w:bCs/>
          <w:color w:val="000000" w:themeColor="text1"/>
        </w:rPr>
      </w:pPr>
      <w:bookmarkStart w:id="46" w:name="_Toc91855583"/>
      <w:bookmarkStart w:id="47" w:name="_Toc105591587"/>
      <w:r>
        <w:br w:type="page"/>
      </w:r>
      <w:r w:rsidRPr="00AE3F83">
        <w:rPr>
          <w:b/>
          <w:color w:val="000000" w:themeColor="text1"/>
        </w:rPr>
        <w:lastRenderedPageBreak/>
        <w:t>DANH MỤC BẢNG</w:t>
      </w:r>
    </w:p>
    <w:p w14:paraId="55B773EF" w14:textId="77777777" w:rsidR="00AE3F83" w:rsidRDefault="00AE3F83" w:rsidP="00AE3F8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5676829" w:history="1">
        <w:r w:rsidRPr="005266A9">
          <w:rPr>
            <w:rStyle w:val="Hyperlink"/>
            <w:noProof/>
          </w:rPr>
          <w:t>Bảng 1: Mốc thời gian công việc mỗi tuần</w:t>
        </w:r>
        <w:r>
          <w:rPr>
            <w:noProof/>
            <w:webHidden/>
          </w:rPr>
          <w:tab/>
        </w:r>
        <w:r>
          <w:rPr>
            <w:noProof/>
            <w:webHidden/>
          </w:rPr>
          <w:fldChar w:fldCharType="begin"/>
        </w:r>
        <w:r>
          <w:rPr>
            <w:noProof/>
            <w:webHidden/>
          </w:rPr>
          <w:instrText xml:space="preserve"> PAGEREF _Toc105676829 \h </w:instrText>
        </w:r>
        <w:r>
          <w:rPr>
            <w:noProof/>
            <w:webHidden/>
          </w:rPr>
        </w:r>
        <w:r>
          <w:rPr>
            <w:noProof/>
            <w:webHidden/>
          </w:rPr>
          <w:fldChar w:fldCharType="separate"/>
        </w:r>
        <w:r>
          <w:rPr>
            <w:noProof/>
            <w:webHidden/>
          </w:rPr>
          <w:t>21</w:t>
        </w:r>
        <w:r>
          <w:rPr>
            <w:noProof/>
            <w:webHidden/>
          </w:rPr>
          <w:fldChar w:fldCharType="end"/>
        </w:r>
      </w:hyperlink>
    </w:p>
    <w:p w14:paraId="79E7801F"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0" w:history="1">
        <w:r w:rsidR="00AE3F83" w:rsidRPr="005266A9">
          <w:rPr>
            <w:rStyle w:val="Hyperlink"/>
            <w:noProof/>
          </w:rPr>
          <w:t>Bảng 2: Xác định Usecase</w:t>
        </w:r>
        <w:r w:rsidR="00AE3F83">
          <w:rPr>
            <w:noProof/>
            <w:webHidden/>
          </w:rPr>
          <w:tab/>
        </w:r>
        <w:r w:rsidR="00AE3F83">
          <w:rPr>
            <w:noProof/>
            <w:webHidden/>
          </w:rPr>
          <w:fldChar w:fldCharType="begin"/>
        </w:r>
        <w:r w:rsidR="00AE3F83">
          <w:rPr>
            <w:noProof/>
            <w:webHidden/>
          </w:rPr>
          <w:instrText xml:space="preserve"> PAGEREF _Toc105676830 \h </w:instrText>
        </w:r>
        <w:r w:rsidR="00AE3F83">
          <w:rPr>
            <w:noProof/>
            <w:webHidden/>
          </w:rPr>
        </w:r>
        <w:r w:rsidR="00AE3F83">
          <w:rPr>
            <w:noProof/>
            <w:webHidden/>
          </w:rPr>
          <w:fldChar w:fldCharType="separate"/>
        </w:r>
        <w:r w:rsidR="00AE3F83">
          <w:rPr>
            <w:noProof/>
            <w:webHidden/>
          </w:rPr>
          <w:t>28</w:t>
        </w:r>
        <w:r w:rsidR="00AE3F83">
          <w:rPr>
            <w:noProof/>
            <w:webHidden/>
          </w:rPr>
          <w:fldChar w:fldCharType="end"/>
        </w:r>
      </w:hyperlink>
    </w:p>
    <w:p w14:paraId="412B1F78"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1" w:history="1">
        <w:r w:rsidR="00AE3F83" w:rsidRPr="005266A9">
          <w:rPr>
            <w:rStyle w:val="Hyperlink"/>
            <w:noProof/>
          </w:rPr>
          <w:t>Bảng 3: Usecase Đăng Nhập</w:t>
        </w:r>
        <w:r w:rsidR="00AE3F83">
          <w:rPr>
            <w:noProof/>
            <w:webHidden/>
          </w:rPr>
          <w:tab/>
        </w:r>
        <w:r w:rsidR="00AE3F83">
          <w:rPr>
            <w:noProof/>
            <w:webHidden/>
          </w:rPr>
          <w:fldChar w:fldCharType="begin"/>
        </w:r>
        <w:r w:rsidR="00AE3F83">
          <w:rPr>
            <w:noProof/>
            <w:webHidden/>
          </w:rPr>
          <w:instrText xml:space="preserve"> PAGEREF _Toc105676831 \h </w:instrText>
        </w:r>
        <w:r w:rsidR="00AE3F83">
          <w:rPr>
            <w:noProof/>
            <w:webHidden/>
          </w:rPr>
        </w:r>
        <w:r w:rsidR="00AE3F83">
          <w:rPr>
            <w:noProof/>
            <w:webHidden/>
          </w:rPr>
          <w:fldChar w:fldCharType="separate"/>
        </w:r>
        <w:r w:rsidR="00AE3F83">
          <w:rPr>
            <w:noProof/>
            <w:webHidden/>
          </w:rPr>
          <w:t>35</w:t>
        </w:r>
        <w:r w:rsidR="00AE3F83">
          <w:rPr>
            <w:noProof/>
            <w:webHidden/>
          </w:rPr>
          <w:fldChar w:fldCharType="end"/>
        </w:r>
      </w:hyperlink>
    </w:p>
    <w:p w14:paraId="2E632253"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2" w:history="1">
        <w:r w:rsidR="00AE3F83" w:rsidRPr="005266A9">
          <w:rPr>
            <w:rStyle w:val="Hyperlink"/>
            <w:noProof/>
          </w:rPr>
          <w:t>Bảng 4: Useacase Đăng Ký</w:t>
        </w:r>
        <w:r w:rsidR="00AE3F83">
          <w:rPr>
            <w:noProof/>
            <w:webHidden/>
          </w:rPr>
          <w:tab/>
        </w:r>
        <w:r w:rsidR="00AE3F83">
          <w:rPr>
            <w:noProof/>
            <w:webHidden/>
          </w:rPr>
          <w:fldChar w:fldCharType="begin"/>
        </w:r>
        <w:r w:rsidR="00AE3F83">
          <w:rPr>
            <w:noProof/>
            <w:webHidden/>
          </w:rPr>
          <w:instrText xml:space="preserve"> PAGEREF _Toc105676832 \h </w:instrText>
        </w:r>
        <w:r w:rsidR="00AE3F83">
          <w:rPr>
            <w:noProof/>
            <w:webHidden/>
          </w:rPr>
        </w:r>
        <w:r w:rsidR="00AE3F83">
          <w:rPr>
            <w:noProof/>
            <w:webHidden/>
          </w:rPr>
          <w:fldChar w:fldCharType="separate"/>
        </w:r>
        <w:r w:rsidR="00AE3F83">
          <w:rPr>
            <w:noProof/>
            <w:webHidden/>
          </w:rPr>
          <w:t>36</w:t>
        </w:r>
        <w:r w:rsidR="00AE3F83">
          <w:rPr>
            <w:noProof/>
            <w:webHidden/>
          </w:rPr>
          <w:fldChar w:fldCharType="end"/>
        </w:r>
      </w:hyperlink>
    </w:p>
    <w:p w14:paraId="2C289AED"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3" w:history="1">
        <w:r w:rsidR="00AE3F83" w:rsidRPr="005266A9">
          <w:rPr>
            <w:rStyle w:val="Hyperlink"/>
            <w:noProof/>
          </w:rPr>
          <w:t>Bảng 5: Forgot Password</w:t>
        </w:r>
        <w:r w:rsidR="00AE3F83">
          <w:rPr>
            <w:noProof/>
            <w:webHidden/>
          </w:rPr>
          <w:tab/>
        </w:r>
        <w:r w:rsidR="00AE3F83">
          <w:rPr>
            <w:noProof/>
            <w:webHidden/>
          </w:rPr>
          <w:fldChar w:fldCharType="begin"/>
        </w:r>
        <w:r w:rsidR="00AE3F83">
          <w:rPr>
            <w:noProof/>
            <w:webHidden/>
          </w:rPr>
          <w:instrText xml:space="preserve"> PAGEREF _Toc105676833 \h </w:instrText>
        </w:r>
        <w:r w:rsidR="00AE3F83">
          <w:rPr>
            <w:noProof/>
            <w:webHidden/>
          </w:rPr>
        </w:r>
        <w:r w:rsidR="00AE3F83">
          <w:rPr>
            <w:noProof/>
            <w:webHidden/>
          </w:rPr>
          <w:fldChar w:fldCharType="separate"/>
        </w:r>
        <w:r w:rsidR="00AE3F83">
          <w:rPr>
            <w:noProof/>
            <w:webHidden/>
          </w:rPr>
          <w:t>37</w:t>
        </w:r>
        <w:r w:rsidR="00AE3F83">
          <w:rPr>
            <w:noProof/>
            <w:webHidden/>
          </w:rPr>
          <w:fldChar w:fldCharType="end"/>
        </w:r>
      </w:hyperlink>
    </w:p>
    <w:p w14:paraId="2CCC4898"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4" w:history="1">
        <w:r w:rsidR="00AE3F83" w:rsidRPr="005266A9">
          <w:rPr>
            <w:rStyle w:val="Hyperlink"/>
            <w:noProof/>
          </w:rPr>
          <w:t>Bảng 6: Usecase Scan Text sử dụng Camera</w:t>
        </w:r>
        <w:r w:rsidR="00AE3F83">
          <w:rPr>
            <w:noProof/>
            <w:webHidden/>
          </w:rPr>
          <w:tab/>
        </w:r>
        <w:r w:rsidR="00AE3F83">
          <w:rPr>
            <w:noProof/>
            <w:webHidden/>
          </w:rPr>
          <w:fldChar w:fldCharType="begin"/>
        </w:r>
        <w:r w:rsidR="00AE3F83">
          <w:rPr>
            <w:noProof/>
            <w:webHidden/>
          </w:rPr>
          <w:instrText xml:space="preserve"> PAGEREF _Toc105676834 \h </w:instrText>
        </w:r>
        <w:r w:rsidR="00AE3F83">
          <w:rPr>
            <w:noProof/>
            <w:webHidden/>
          </w:rPr>
        </w:r>
        <w:r w:rsidR="00AE3F83">
          <w:rPr>
            <w:noProof/>
            <w:webHidden/>
          </w:rPr>
          <w:fldChar w:fldCharType="separate"/>
        </w:r>
        <w:r w:rsidR="00AE3F83">
          <w:rPr>
            <w:noProof/>
            <w:webHidden/>
          </w:rPr>
          <w:t>38</w:t>
        </w:r>
        <w:r w:rsidR="00AE3F83">
          <w:rPr>
            <w:noProof/>
            <w:webHidden/>
          </w:rPr>
          <w:fldChar w:fldCharType="end"/>
        </w:r>
      </w:hyperlink>
    </w:p>
    <w:p w14:paraId="3409C889"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5" w:history="1">
        <w:r w:rsidR="00AE3F83" w:rsidRPr="005266A9">
          <w:rPr>
            <w:rStyle w:val="Hyperlink"/>
            <w:noProof/>
          </w:rPr>
          <w:t>Bảng 7: Usecase Scan Text sử dụng hình ảnh từ thư viện</w:t>
        </w:r>
        <w:r w:rsidR="00AE3F83">
          <w:rPr>
            <w:noProof/>
            <w:webHidden/>
          </w:rPr>
          <w:tab/>
        </w:r>
        <w:r w:rsidR="00AE3F83">
          <w:rPr>
            <w:noProof/>
            <w:webHidden/>
          </w:rPr>
          <w:fldChar w:fldCharType="begin"/>
        </w:r>
        <w:r w:rsidR="00AE3F83">
          <w:rPr>
            <w:noProof/>
            <w:webHidden/>
          </w:rPr>
          <w:instrText xml:space="preserve"> PAGEREF _Toc105676835 \h </w:instrText>
        </w:r>
        <w:r w:rsidR="00AE3F83">
          <w:rPr>
            <w:noProof/>
            <w:webHidden/>
          </w:rPr>
        </w:r>
        <w:r w:rsidR="00AE3F83">
          <w:rPr>
            <w:noProof/>
            <w:webHidden/>
          </w:rPr>
          <w:fldChar w:fldCharType="separate"/>
        </w:r>
        <w:r w:rsidR="00AE3F83">
          <w:rPr>
            <w:noProof/>
            <w:webHidden/>
          </w:rPr>
          <w:t>39</w:t>
        </w:r>
        <w:r w:rsidR="00AE3F83">
          <w:rPr>
            <w:noProof/>
            <w:webHidden/>
          </w:rPr>
          <w:fldChar w:fldCharType="end"/>
        </w:r>
      </w:hyperlink>
    </w:p>
    <w:p w14:paraId="765EF706"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6" w:history="1">
        <w:r w:rsidR="00AE3F83" w:rsidRPr="005266A9">
          <w:rPr>
            <w:rStyle w:val="Hyperlink"/>
            <w:noProof/>
          </w:rPr>
          <w:t>Bảng 8: Usecase làm bài kiểm tra</w:t>
        </w:r>
        <w:r w:rsidR="00AE3F83">
          <w:rPr>
            <w:noProof/>
            <w:webHidden/>
          </w:rPr>
          <w:tab/>
        </w:r>
        <w:r w:rsidR="00AE3F83">
          <w:rPr>
            <w:noProof/>
            <w:webHidden/>
          </w:rPr>
          <w:fldChar w:fldCharType="begin"/>
        </w:r>
        <w:r w:rsidR="00AE3F83">
          <w:rPr>
            <w:noProof/>
            <w:webHidden/>
          </w:rPr>
          <w:instrText xml:space="preserve"> PAGEREF _Toc105676836 \h </w:instrText>
        </w:r>
        <w:r w:rsidR="00AE3F83">
          <w:rPr>
            <w:noProof/>
            <w:webHidden/>
          </w:rPr>
        </w:r>
        <w:r w:rsidR="00AE3F83">
          <w:rPr>
            <w:noProof/>
            <w:webHidden/>
          </w:rPr>
          <w:fldChar w:fldCharType="separate"/>
        </w:r>
        <w:r w:rsidR="00AE3F83">
          <w:rPr>
            <w:noProof/>
            <w:webHidden/>
          </w:rPr>
          <w:t>39</w:t>
        </w:r>
        <w:r w:rsidR="00AE3F83">
          <w:rPr>
            <w:noProof/>
            <w:webHidden/>
          </w:rPr>
          <w:fldChar w:fldCharType="end"/>
        </w:r>
      </w:hyperlink>
    </w:p>
    <w:p w14:paraId="3437976B"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7" w:history="1">
        <w:r w:rsidR="00AE3F83" w:rsidRPr="005266A9">
          <w:rPr>
            <w:rStyle w:val="Hyperlink"/>
            <w:noProof/>
          </w:rPr>
          <w:t>Bảng 9: Usecase kết thúc bài thi</w:t>
        </w:r>
        <w:r w:rsidR="00AE3F83">
          <w:rPr>
            <w:noProof/>
            <w:webHidden/>
          </w:rPr>
          <w:tab/>
        </w:r>
        <w:r w:rsidR="00AE3F83">
          <w:rPr>
            <w:noProof/>
            <w:webHidden/>
          </w:rPr>
          <w:fldChar w:fldCharType="begin"/>
        </w:r>
        <w:r w:rsidR="00AE3F83">
          <w:rPr>
            <w:noProof/>
            <w:webHidden/>
          </w:rPr>
          <w:instrText xml:space="preserve"> PAGEREF _Toc105676837 \h </w:instrText>
        </w:r>
        <w:r w:rsidR="00AE3F83">
          <w:rPr>
            <w:noProof/>
            <w:webHidden/>
          </w:rPr>
        </w:r>
        <w:r w:rsidR="00AE3F83">
          <w:rPr>
            <w:noProof/>
            <w:webHidden/>
          </w:rPr>
          <w:fldChar w:fldCharType="separate"/>
        </w:r>
        <w:r w:rsidR="00AE3F83">
          <w:rPr>
            <w:noProof/>
            <w:webHidden/>
          </w:rPr>
          <w:t>40</w:t>
        </w:r>
        <w:r w:rsidR="00AE3F83">
          <w:rPr>
            <w:noProof/>
            <w:webHidden/>
          </w:rPr>
          <w:fldChar w:fldCharType="end"/>
        </w:r>
      </w:hyperlink>
    </w:p>
    <w:p w14:paraId="53B8AF9F"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8" w:history="1">
        <w:r w:rsidR="00AE3F83" w:rsidRPr="005266A9">
          <w:rPr>
            <w:rStyle w:val="Hyperlink"/>
            <w:noProof/>
          </w:rPr>
          <w:t>Bảng 10: Usecase tự thêm câu hỏi cho bài thi</w:t>
        </w:r>
        <w:r w:rsidR="00AE3F83">
          <w:rPr>
            <w:noProof/>
            <w:webHidden/>
          </w:rPr>
          <w:tab/>
        </w:r>
        <w:r w:rsidR="00AE3F83">
          <w:rPr>
            <w:noProof/>
            <w:webHidden/>
          </w:rPr>
          <w:fldChar w:fldCharType="begin"/>
        </w:r>
        <w:r w:rsidR="00AE3F83">
          <w:rPr>
            <w:noProof/>
            <w:webHidden/>
          </w:rPr>
          <w:instrText xml:space="preserve"> PAGEREF _Toc105676838 \h </w:instrText>
        </w:r>
        <w:r w:rsidR="00AE3F83">
          <w:rPr>
            <w:noProof/>
            <w:webHidden/>
          </w:rPr>
        </w:r>
        <w:r w:rsidR="00AE3F83">
          <w:rPr>
            <w:noProof/>
            <w:webHidden/>
          </w:rPr>
          <w:fldChar w:fldCharType="separate"/>
        </w:r>
        <w:r w:rsidR="00AE3F83">
          <w:rPr>
            <w:noProof/>
            <w:webHidden/>
          </w:rPr>
          <w:t>41</w:t>
        </w:r>
        <w:r w:rsidR="00AE3F83">
          <w:rPr>
            <w:noProof/>
            <w:webHidden/>
          </w:rPr>
          <w:fldChar w:fldCharType="end"/>
        </w:r>
      </w:hyperlink>
    </w:p>
    <w:p w14:paraId="6F36591A"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39" w:history="1">
        <w:r w:rsidR="00AE3F83" w:rsidRPr="005266A9">
          <w:rPr>
            <w:rStyle w:val="Hyperlink"/>
            <w:noProof/>
          </w:rPr>
          <w:t>Bảng 11: Usecase đóng góp từ vựng</w:t>
        </w:r>
        <w:r w:rsidR="00AE3F83">
          <w:rPr>
            <w:noProof/>
            <w:webHidden/>
          </w:rPr>
          <w:tab/>
        </w:r>
        <w:r w:rsidR="00AE3F83">
          <w:rPr>
            <w:noProof/>
            <w:webHidden/>
          </w:rPr>
          <w:fldChar w:fldCharType="begin"/>
        </w:r>
        <w:r w:rsidR="00AE3F83">
          <w:rPr>
            <w:noProof/>
            <w:webHidden/>
          </w:rPr>
          <w:instrText xml:space="preserve"> PAGEREF _Toc105676839 \h </w:instrText>
        </w:r>
        <w:r w:rsidR="00AE3F83">
          <w:rPr>
            <w:noProof/>
            <w:webHidden/>
          </w:rPr>
        </w:r>
        <w:r w:rsidR="00AE3F83">
          <w:rPr>
            <w:noProof/>
            <w:webHidden/>
          </w:rPr>
          <w:fldChar w:fldCharType="separate"/>
        </w:r>
        <w:r w:rsidR="00AE3F83">
          <w:rPr>
            <w:noProof/>
            <w:webHidden/>
          </w:rPr>
          <w:t>42</w:t>
        </w:r>
        <w:r w:rsidR="00AE3F83">
          <w:rPr>
            <w:noProof/>
            <w:webHidden/>
          </w:rPr>
          <w:fldChar w:fldCharType="end"/>
        </w:r>
      </w:hyperlink>
    </w:p>
    <w:p w14:paraId="13051B55"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0" w:history="1">
        <w:r w:rsidR="00AE3F83" w:rsidRPr="005266A9">
          <w:rPr>
            <w:rStyle w:val="Hyperlink"/>
            <w:noProof/>
          </w:rPr>
          <w:t>Bảng 12: Usecase phản hồi câu hỏi</w:t>
        </w:r>
        <w:r w:rsidR="00AE3F83">
          <w:rPr>
            <w:noProof/>
            <w:webHidden/>
          </w:rPr>
          <w:tab/>
        </w:r>
        <w:r w:rsidR="00AE3F83">
          <w:rPr>
            <w:noProof/>
            <w:webHidden/>
          </w:rPr>
          <w:fldChar w:fldCharType="begin"/>
        </w:r>
        <w:r w:rsidR="00AE3F83">
          <w:rPr>
            <w:noProof/>
            <w:webHidden/>
          </w:rPr>
          <w:instrText xml:space="preserve"> PAGEREF _Toc105676840 \h </w:instrText>
        </w:r>
        <w:r w:rsidR="00AE3F83">
          <w:rPr>
            <w:noProof/>
            <w:webHidden/>
          </w:rPr>
        </w:r>
        <w:r w:rsidR="00AE3F83">
          <w:rPr>
            <w:noProof/>
            <w:webHidden/>
          </w:rPr>
          <w:fldChar w:fldCharType="separate"/>
        </w:r>
        <w:r w:rsidR="00AE3F83">
          <w:rPr>
            <w:noProof/>
            <w:webHidden/>
          </w:rPr>
          <w:t>43</w:t>
        </w:r>
        <w:r w:rsidR="00AE3F83">
          <w:rPr>
            <w:noProof/>
            <w:webHidden/>
          </w:rPr>
          <w:fldChar w:fldCharType="end"/>
        </w:r>
      </w:hyperlink>
    </w:p>
    <w:p w14:paraId="45F63A1C"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1" w:history="1">
        <w:r w:rsidR="00AE3F83" w:rsidRPr="005266A9">
          <w:rPr>
            <w:rStyle w:val="Hyperlink"/>
            <w:noProof/>
          </w:rPr>
          <w:t>Bảng 13: Usecase đặt câu hỏi</w:t>
        </w:r>
        <w:r w:rsidR="00AE3F83">
          <w:rPr>
            <w:noProof/>
            <w:webHidden/>
          </w:rPr>
          <w:tab/>
        </w:r>
        <w:r w:rsidR="00AE3F83">
          <w:rPr>
            <w:noProof/>
            <w:webHidden/>
          </w:rPr>
          <w:fldChar w:fldCharType="begin"/>
        </w:r>
        <w:r w:rsidR="00AE3F83">
          <w:rPr>
            <w:noProof/>
            <w:webHidden/>
          </w:rPr>
          <w:instrText xml:space="preserve"> PAGEREF _Toc105676841 \h </w:instrText>
        </w:r>
        <w:r w:rsidR="00AE3F83">
          <w:rPr>
            <w:noProof/>
            <w:webHidden/>
          </w:rPr>
        </w:r>
        <w:r w:rsidR="00AE3F83">
          <w:rPr>
            <w:noProof/>
            <w:webHidden/>
          </w:rPr>
          <w:fldChar w:fldCharType="separate"/>
        </w:r>
        <w:r w:rsidR="00AE3F83">
          <w:rPr>
            <w:noProof/>
            <w:webHidden/>
          </w:rPr>
          <w:t>44</w:t>
        </w:r>
        <w:r w:rsidR="00AE3F83">
          <w:rPr>
            <w:noProof/>
            <w:webHidden/>
          </w:rPr>
          <w:fldChar w:fldCharType="end"/>
        </w:r>
      </w:hyperlink>
    </w:p>
    <w:p w14:paraId="122020C9"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2" w:history="1">
        <w:r w:rsidR="00AE3F83" w:rsidRPr="005266A9">
          <w:rPr>
            <w:rStyle w:val="Hyperlink"/>
            <w:noProof/>
          </w:rPr>
          <w:t>Bảng 14: Usecase Report Problem</w:t>
        </w:r>
        <w:r w:rsidR="00AE3F83">
          <w:rPr>
            <w:noProof/>
            <w:webHidden/>
          </w:rPr>
          <w:tab/>
        </w:r>
        <w:r w:rsidR="00AE3F83">
          <w:rPr>
            <w:noProof/>
            <w:webHidden/>
          </w:rPr>
          <w:fldChar w:fldCharType="begin"/>
        </w:r>
        <w:r w:rsidR="00AE3F83">
          <w:rPr>
            <w:noProof/>
            <w:webHidden/>
          </w:rPr>
          <w:instrText xml:space="preserve"> PAGEREF _Toc105676842 \h </w:instrText>
        </w:r>
        <w:r w:rsidR="00AE3F83">
          <w:rPr>
            <w:noProof/>
            <w:webHidden/>
          </w:rPr>
        </w:r>
        <w:r w:rsidR="00AE3F83">
          <w:rPr>
            <w:noProof/>
            <w:webHidden/>
          </w:rPr>
          <w:fldChar w:fldCharType="separate"/>
        </w:r>
        <w:r w:rsidR="00AE3F83">
          <w:rPr>
            <w:noProof/>
            <w:webHidden/>
          </w:rPr>
          <w:t>45</w:t>
        </w:r>
        <w:r w:rsidR="00AE3F83">
          <w:rPr>
            <w:noProof/>
            <w:webHidden/>
          </w:rPr>
          <w:fldChar w:fldCharType="end"/>
        </w:r>
      </w:hyperlink>
    </w:p>
    <w:p w14:paraId="759685F9"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3" w:history="1">
        <w:r w:rsidR="00AE3F83" w:rsidRPr="005266A9">
          <w:rPr>
            <w:rStyle w:val="Hyperlink"/>
            <w:noProof/>
          </w:rPr>
          <w:t>Bảng 15: Usecase xem từ vựng Tiếng Anh</w:t>
        </w:r>
        <w:r w:rsidR="00AE3F83">
          <w:rPr>
            <w:noProof/>
            <w:webHidden/>
          </w:rPr>
          <w:tab/>
        </w:r>
        <w:r w:rsidR="00AE3F83">
          <w:rPr>
            <w:noProof/>
            <w:webHidden/>
          </w:rPr>
          <w:fldChar w:fldCharType="begin"/>
        </w:r>
        <w:r w:rsidR="00AE3F83">
          <w:rPr>
            <w:noProof/>
            <w:webHidden/>
          </w:rPr>
          <w:instrText xml:space="preserve"> PAGEREF _Toc105676843 \h </w:instrText>
        </w:r>
        <w:r w:rsidR="00AE3F83">
          <w:rPr>
            <w:noProof/>
            <w:webHidden/>
          </w:rPr>
        </w:r>
        <w:r w:rsidR="00AE3F83">
          <w:rPr>
            <w:noProof/>
            <w:webHidden/>
          </w:rPr>
          <w:fldChar w:fldCharType="separate"/>
        </w:r>
        <w:r w:rsidR="00AE3F83">
          <w:rPr>
            <w:noProof/>
            <w:webHidden/>
          </w:rPr>
          <w:t>46</w:t>
        </w:r>
        <w:r w:rsidR="00AE3F83">
          <w:rPr>
            <w:noProof/>
            <w:webHidden/>
          </w:rPr>
          <w:fldChar w:fldCharType="end"/>
        </w:r>
      </w:hyperlink>
    </w:p>
    <w:p w14:paraId="2A9EA22F"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4" w:history="1">
        <w:r w:rsidR="00AE3F83" w:rsidRPr="005266A9">
          <w:rPr>
            <w:rStyle w:val="Hyperlink"/>
            <w:noProof/>
          </w:rPr>
          <w:t>Bảng 16: Usecase quản lý từ vựng đóng góp của người dùng</w:t>
        </w:r>
        <w:r w:rsidR="00AE3F83">
          <w:rPr>
            <w:noProof/>
            <w:webHidden/>
          </w:rPr>
          <w:tab/>
        </w:r>
        <w:r w:rsidR="00AE3F83">
          <w:rPr>
            <w:noProof/>
            <w:webHidden/>
          </w:rPr>
          <w:fldChar w:fldCharType="begin"/>
        </w:r>
        <w:r w:rsidR="00AE3F83">
          <w:rPr>
            <w:noProof/>
            <w:webHidden/>
          </w:rPr>
          <w:instrText xml:space="preserve"> PAGEREF _Toc105676844 \h </w:instrText>
        </w:r>
        <w:r w:rsidR="00AE3F83">
          <w:rPr>
            <w:noProof/>
            <w:webHidden/>
          </w:rPr>
        </w:r>
        <w:r w:rsidR="00AE3F83">
          <w:rPr>
            <w:noProof/>
            <w:webHidden/>
          </w:rPr>
          <w:fldChar w:fldCharType="separate"/>
        </w:r>
        <w:r w:rsidR="00AE3F83">
          <w:rPr>
            <w:noProof/>
            <w:webHidden/>
          </w:rPr>
          <w:t>47</w:t>
        </w:r>
        <w:r w:rsidR="00AE3F83">
          <w:rPr>
            <w:noProof/>
            <w:webHidden/>
          </w:rPr>
          <w:fldChar w:fldCharType="end"/>
        </w:r>
      </w:hyperlink>
    </w:p>
    <w:p w14:paraId="22C0C150"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5" w:history="1">
        <w:r w:rsidR="00AE3F83" w:rsidRPr="005266A9">
          <w:rPr>
            <w:rStyle w:val="Hyperlink"/>
            <w:noProof/>
          </w:rPr>
          <w:t>Bảng 17: Usecase quản lý Normal English</w:t>
        </w:r>
        <w:r w:rsidR="00AE3F83">
          <w:rPr>
            <w:noProof/>
            <w:webHidden/>
          </w:rPr>
          <w:tab/>
        </w:r>
        <w:r w:rsidR="00AE3F83">
          <w:rPr>
            <w:noProof/>
            <w:webHidden/>
          </w:rPr>
          <w:fldChar w:fldCharType="begin"/>
        </w:r>
        <w:r w:rsidR="00AE3F83">
          <w:rPr>
            <w:noProof/>
            <w:webHidden/>
          </w:rPr>
          <w:instrText xml:space="preserve"> PAGEREF _Toc105676845 \h </w:instrText>
        </w:r>
        <w:r w:rsidR="00AE3F83">
          <w:rPr>
            <w:noProof/>
            <w:webHidden/>
          </w:rPr>
        </w:r>
        <w:r w:rsidR="00AE3F83">
          <w:rPr>
            <w:noProof/>
            <w:webHidden/>
          </w:rPr>
          <w:fldChar w:fldCharType="separate"/>
        </w:r>
        <w:r w:rsidR="00AE3F83">
          <w:rPr>
            <w:noProof/>
            <w:webHidden/>
          </w:rPr>
          <w:t>49</w:t>
        </w:r>
        <w:r w:rsidR="00AE3F83">
          <w:rPr>
            <w:noProof/>
            <w:webHidden/>
          </w:rPr>
          <w:fldChar w:fldCharType="end"/>
        </w:r>
      </w:hyperlink>
    </w:p>
    <w:p w14:paraId="57C4E48A"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6" w:history="1">
        <w:r w:rsidR="00AE3F83" w:rsidRPr="005266A9">
          <w:rPr>
            <w:rStyle w:val="Hyperlink"/>
            <w:noProof/>
          </w:rPr>
          <w:t>Bảng 18: Usecase Quản Lý Advanced English</w:t>
        </w:r>
        <w:r w:rsidR="00AE3F83">
          <w:rPr>
            <w:noProof/>
            <w:webHidden/>
          </w:rPr>
          <w:tab/>
        </w:r>
        <w:r w:rsidR="00AE3F83">
          <w:rPr>
            <w:noProof/>
            <w:webHidden/>
          </w:rPr>
          <w:fldChar w:fldCharType="begin"/>
        </w:r>
        <w:r w:rsidR="00AE3F83">
          <w:rPr>
            <w:noProof/>
            <w:webHidden/>
          </w:rPr>
          <w:instrText xml:space="preserve"> PAGEREF _Toc105676846 \h </w:instrText>
        </w:r>
        <w:r w:rsidR="00AE3F83">
          <w:rPr>
            <w:noProof/>
            <w:webHidden/>
          </w:rPr>
        </w:r>
        <w:r w:rsidR="00AE3F83">
          <w:rPr>
            <w:noProof/>
            <w:webHidden/>
          </w:rPr>
          <w:fldChar w:fldCharType="separate"/>
        </w:r>
        <w:r w:rsidR="00AE3F83">
          <w:rPr>
            <w:noProof/>
            <w:webHidden/>
          </w:rPr>
          <w:t>50</w:t>
        </w:r>
        <w:r w:rsidR="00AE3F83">
          <w:rPr>
            <w:noProof/>
            <w:webHidden/>
          </w:rPr>
          <w:fldChar w:fldCharType="end"/>
        </w:r>
      </w:hyperlink>
    </w:p>
    <w:p w14:paraId="3780711A"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7" w:history="1">
        <w:r w:rsidR="00AE3F83" w:rsidRPr="005266A9">
          <w:rPr>
            <w:rStyle w:val="Hyperlink"/>
            <w:noProof/>
          </w:rPr>
          <w:t>Bảng 19: Usecase Quản Lý Điểm Số IQ</w:t>
        </w:r>
        <w:r w:rsidR="00AE3F83">
          <w:rPr>
            <w:noProof/>
            <w:webHidden/>
          </w:rPr>
          <w:tab/>
        </w:r>
        <w:r w:rsidR="00AE3F83">
          <w:rPr>
            <w:noProof/>
            <w:webHidden/>
          </w:rPr>
          <w:fldChar w:fldCharType="begin"/>
        </w:r>
        <w:r w:rsidR="00AE3F83">
          <w:rPr>
            <w:noProof/>
            <w:webHidden/>
          </w:rPr>
          <w:instrText xml:space="preserve"> PAGEREF _Toc105676847 \h </w:instrText>
        </w:r>
        <w:r w:rsidR="00AE3F83">
          <w:rPr>
            <w:noProof/>
            <w:webHidden/>
          </w:rPr>
        </w:r>
        <w:r w:rsidR="00AE3F83">
          <w:rPr>
            <w:noProof/>
            <w:webHidden/>
          </w:rPr>
          <w:fldChar w:fldCharType="separate"/>
        </w:r>
        <w:r w:rsidR="00AE3F83">
          <w:rPr>
            <w:noProof/>
            <w:webHidden/>
          </w:rPr>
          <w:t>51</w:t>
        </w:r>
        <w:r w:rsidR="00AE3F83">
          <w:rPr>
            <w:noProof/>
            <w:webHidden/>
          </w:rPr>
          <w:fldChar w:fldCharType="end"/>
        </w:r>
      </w:hyperlink>
    </w:p>
    <w:p w14:paraId="557FCCA8"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8" w:history="1">
        <w:r w:rsidR="00AE3F83" w:rsidRPr="005266A9">
          <w:rPr>
            <w:rStyle w:val="Hyperlink"/>
            <w:noProof/>
          </w:rPr>
          <w:t>Bảng 20: Usecase Quản Lý Điểm Số Bài Thi Xamarin</w:t>
        </w:r>
        <w:r w:rsidR="00AE3F83">
          <w:rPr>
            <w:noProof/>
            <w:webHidden/>
          </w:rPr>
          <w:tab/>
        </w:r>
        <w:r w:rsidR="00AE3F83">
          <w:rPr>
            <w:noProof/>
            <w:webHidden/>
          </w:rPr>
          <w:fldChar w:fldCharType="begin"/>
        </w:r>
        <w:r w:rsidR="00AE3F83">
          <w:rPr>
            <w:noProof/>
            <w:webHidden/>
          </w:rPr>
          <w:instrText xml:space="preserve"> PAGEREF _Toc105676848 \h </w:instrText>
        </w:r>
        <w:r w:rsidR="00AE3F83">
          <w:rPr>
            <w:noProof/>
            <w:webHidden/>
          </w:rPr>
        </w:r>
        <w:r w:rsidR="00AE3F83">
          <w:rPr>
            <w:noProof/>
            <w:webHidden/>
          </w:rPr>
          <w:fldChar w:fldCharType="separate"/>
        </w:r>
        <w:r w:rsidR="00AE3F83">
          <w:rPr>
            <w:noProof/>
            <w:webHidden/>
          </w:rPr>
          <w:t>51</w:t>
        </w:r>
        <w:r w:rsidR="00AE3F83">
          <w:rPr>
            <w:noProof/>
            <w:webHidden/>
          </w:rPr>
          <w:fldChar w:fldCharType="end"/>
        </w:r>
      </w:hyperlink>
    </w:p>
    <w:p w14:paraId="22DB3D8C"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49" w:history="1">
        <w:r w:rsidR="00AE3F83" w:rsidRPr="005266A9">
          <w:rPr>
            <w:rStyle w:val="Hyperlink"/>
            <w:noProof/>
          </w:rPr>
          <w:t>Bảng 21: Usecase Quản Lý điểm số bài về cờ quốc gia</w:t>
        </w:r>
        <w:r w:rsidR="00AE3F83">
          <w:rPr>
            <w:noProof/>
            <w:webHidden/>
          </w:rPr>
          <w:tab/>
        </w:r>
        <w:r w:rsidR="00AE3F83">
          <w:rPr>
            <w:noProof/>
            <w:webHidden/>
          </w:rPr>
          <w:fldChar w:fldCharType="begin"/>
        </w:r>
        <w:r w:rsidR="00AE3F83">
          <w:rPr>
            <w:noProof/>
            <w:webHidden/>
          </w:rPr>
          <w:instrText xml:space="preserve"> PAGEREF _Toc105676849 \h </w:instrText>
        </w:r>
        <w:r w:rsidR="00AE3F83">
          <w:rPr>
            <w:noProof/>
            <w:webHidden/>
          </w:rPr>
        </w:r>
        <w:r w:rsidR="00AE3F83">
          <w:rPr>
            <w:noProof/>
            <w:webHidden/>
          </w:rPr>
          <w:fldChar w:fldCharType="separate"/>
        </w:r>
        <w:r w:rsidR="00AE3F83">
          <w:rPr>
            <w:noProof/>
            <w:webHidden/>
          </w:rPr>
          <w:t>52</w:t>
        </w:r>
        <w:r w:rsidR="00AE3F83">
          <w:rPr>
            <w:noProof/>
            <w:webHidden/>
          </w:rPr>
          <w:fldChar w:fldCharType="end"/>
        </w:r>
      </w:hyperlink>
    </w:p>
    <w:p w14:paraId="4FD4E8A5"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50" w:history="1">
        <w:r w:rsidR="00AE3F83" w:rsidRPr="005266A9">
          <w:rPr>
            <w:rStyle w:val="Hyperlink"/>
            <w:noProof/>
          </w:rPr>
          <w:t>Bảng 22: Usecase Quản Lý người dùng</w:t>
        </w:r>
        <w:r w:rsidR="00AE3F83">
          <w:rPr>
            <w:noProof/>
            <w:webHidden/>
          </w:rPr>
          <w:tab/>
        </w:r>
        <w:r w:rsidR="00AE3F83">
          <w:rPr>
            <w:noProof/>
            <w:webHidden/>
          </w:rPr>
          <w:fldChar w:fldCharType="begin"/>
        </w:r>
        <w:r w:rsidR="00AE3F83">
          <w:rPr>
            <w:noProof/>
            <w:webHidden/>
          </w:rPr>
          <w:instrText xml:space="preserve"> PAGEREF _Toc105676850 \h </w:instrText>
        </w:r>
        <w:r w:rsidR="00AE3F83">
          <w:rPr>
            <w:noProof/>
            <w:webHidden/>
          </w:rPr>
        </w:r>
        <w:r w:rsidR="00AE3F83">
          <w:rPr>
            <w:noProof/>
            <w:webHidden/>
          </w:rPr>
          <w:fldChar w:fldCharType="separate"/>
        </w:r>
        <w:r w:rsidR="00AE3F83">
          <w:rPr>
            <w:noProof/>
            <w:webHidden/>
          </w:rPr>
          <w:t>53</w:t>
        </w:r>
        <w:r w:rsidR="00AE3F83">
          <w:rPr>
            <w:noProof/>
            <w:webHidden/>
          </w:rPr>
          <w:fldChar w:fldCharType="end"/>
        </w:r>
      </w:hyperlink>
    </w:p>
    <w:p w14:paraId="35EDD20A"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51" w:history="1">
        <w:r w:rsidR="00AE3F83" w:rsidRPr="005266A9">
          <w:rPr>
            <w:rStyle w:val="Hyperlink"/>
            <w:noProof/>
          </w:rPr>
          <w:t>Bảng 23: Usecase Quản lý câu hỏi của người dùng</w:t>
        </w:r>
        <w:r w:rsidR="00AE3F83">
          <w:rPr>
            <w:noProof/>
            <w:webHidden/>
          </w:rPr>
          <w:tab/>
        </w:r>
        <w:r w:rsidR="00AE3F83">
          <w:rPr>
            <w:noProof/>
            <w:webHidden/>
          </w:rPr>
          <w:fldChar w:fldCharType="begin"/>
        </w:r>
        <w:r w:rsidR="00AE3F83">
          <w:rPr>
            <w:noProof/>
            <w:webHidden/>
          </w:rPr>
          <w:instrText xml:space="preserve"> PAGEREF _Toc105676851 \h </w:instrText>
        </w:r>
        <w:r w:rsidR="00AE3F83">
          <w:rPr>
            <w:noProof/>
            <w:webHidden/>
          </w:rPr>
        </w:r>
        <w:r w:rsidR="00AE3F83">
          <w:rPr>
            <w:noProof/>
            <w:webHidden/>
          </w:rPr>
          <w:fldChar w:fldCharType="separate"/>
        </w:r>
        <w:r w:rsidR="00AE3F83">
          <w:rPr>
            <w:noProof/>
            <w:webHidden/>
          </w:rPr>
          <w:t>55</w:t>
        </w:r>
        <w:r w:rsidR="00AE3F83">
          <w:rPr>
            <w:noProof/>
            <w:webHidden/>
          </w:rPr>
          <w:fldChar w:fldCharType="end"/>
        </w:r>
      </w:hyperlink>
    </w:p>
    <w:p w14:paraId="7F9FAA23"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52" w:history="1">
        <w:r w:rsidR="00AE3F83" w:rsidRPr="005266A9">
          <w:rPr>
            <w:rStyle w:val="Hyperlink"/>
            <w:noProof/>
          </w:rPr>
          <w:t>Bảng 24: Usecase quản lý câu trả lời của người dùng</w:t>
        </w:r>
        <w:r w:rsidR="00AE3F83">
          <w:rPr>
            <w:noProof/>
            <w:webHidden/>
          </w:rPr>
          <w:tab/>
        </w:r>
        <w:r w:rsidR="00AE3F83">
          <w:rPr>
            <w:noProof/>
            <w:webHidden/>
          </w:rPr>
          <w:fldChar w:fldCharType="begin"/>
        </w:r>
        <w:r w:rsidR="00AE3F83">
          <w:rPr>
            <w:noProof/>
            <w:webHidden/>
          </w:rPr>
          <w:instrText xml:space="preserve"> PAGEREF _Toc105676852 \h </w:instrText>
        </w:r>
        <w:r w:rsidR="00AE3F83">
          <w:rPr>
            <w:noProof/>
            <w:webHidden/>
          </w:rPr>
        </w:r>
        <w:r w:rsidR="00AE3F83">
          <w:rPr>
            <w:noProof/>
            <w:webHidden/>
          </w:rPr>
          <w:fldChar w:fldCharType="separate"/>
        </w:r>
        <w:r w:rsidR="00AE3F83">
          <w:rPr>
            <w:noProof/>
            <w:webHidden/>
          </w:rPr>
          <w:t>56</w:t>
        </w:r>
        <w:r w:rsidR="00AE3F83">
          <w:rPr>
            <w:noProof/>
            <w:webHidden/>
          </w:rPr>
          <w:fldChar w:fldCharType="end"/>
        </w:r>
      </w:hyperlink>
    </w:p>
    <w:p w14:paraId="2B4EFF1F" w14:textId="77777777" w:rsidR="00AE3F83" w:rsidRDefault="00143AD8" w:rsidP="00AE3F83">
      <w:pPr>
        <w:pStyle w:val="TableofFigures"/>
        <w:tabs>
          <w:tab w:val="right" w:leader="dot" w:pos="9350"/>
        </w:tabs>
        <w:rPr>
          <w:rFonts w:asciiTheme="minorHAnsi" w:eastAsiaTheme="minorEastAsia" w:hAnsiTheme="minorHAnsi" w:cstheme="minorBidi"/>
          <w:noProof/>
          <w:sz w:val="22"/>
          <w:szCs w:val="22"/>
        </w:rPr>
      </w:pPr>
      <w:hyperlink w:anchor="_Toc105676853" w:history="1">
        <w:r w:rsidR="00AE3F83" w:rsidRPr="005266A9">
          <w:rPr>
            <w:rStyle w:val="Hyperlink"/>
            <w:noProof/>
          </w:rPr>
          <w:t>Bảng 25: Data Dictionary</w:t>
        </w:r>
        <w:r w:rsidR="00AE3F83">
          <w:rPr>
            <w:noProof/>
            <w:webHidden/>
          </w:rPr>
          <w:tab/>
        </w:r>
        <w:r w:rsidR="00AE3F83">
          <w:rPr>
            <w:noProof/>
            <w:webHidden/>
          </w:rPr>
          <w:fldChar w:fldCharType="begin"/>
        </w:r>
        <w:r w:rsidR="00AE3F83">
          <w:rPr>
            <w:noProof/>
            <w:webHidden/>
          </w:rPr>
          <w:instrText xml:space="preserve"> PAGEREF _Toc105676853 \h </w:instrText>
        </w:r>
        <w:r w:rsidR="00AE3F83">
          <w:rPr>
            <w:noProof/>
            <w:webHidden/>
          </w:rPr>
        </w:r>
        <w:r w:rsidR="00AE3F83">
          <w:rPr>
            <w:noProof/>
            <w:webHidden/>
          </w:rPr>
          <w:fldChar w:fldCharType="separate"/>
        </w:r>
        <w:r w:rsidR="00AE3F83">
          <w:rPr>
            <w:noProof/>
            <w:webHidden/>
          </w:rPr>
          <w:t>58</w:t>
        </w:r>
        <w:r w:rsidR="00AE3F83">
          <w:rPr>
            <w:noProof/>
            <w:webHidden/>
          </w:rPr>
          <w:fldChar w:fldCharType="end"/>
        </w:r>
      </w:hyperlink>
    </w:p>
    <w:p w14:paraId="5B03F813" w14:textId="17EE6F19" w:rsidR="00AE3F83" w:rsidRDefault="00AE3F83" w:rsidP="00AE3F83">
      <w:r>
        <w:fldChar w:fldCharType="end"/>
      </w:r>
    </w:p>
    <w:p w14:paraId="0438F3D2" w14:textId="1463B0AD" w:rsidR="00AE3F83" w:rsidRPr="00AE3F83" w:rsidRDefault="00AE3F83" w:rsidP="00AE3F83">
      <w:r>
        <w:br w:type="page"/>
      </w:r>
    </w:p>
    <w:p w14:paraId="576391BE" w14:textId="77777777" w:rsidR="00143AD8" w:rsidRDefault="005349AA" w:rsidP="00143AD8">
      <w:pPr>
        <w:pStyle w:val="Heading1"/>
        <w:rPr>
          <w:rFonts w:ascii="Times New Roman" w:hAnsi="Times New Roman"/>
          <w:color w:val="000000" w:themeColor="text1"/>
          <w:sz w:val="32"/>
          <w:szCs w:val="32"/>
        </w:rPr>
      </w:pPr>
      <w:r w:rsidRPr="000C5B2F">
        <w:rPr>
          <w:rFonts w:ascii="Times New Roman" w:hAnsi="Times New Roman"/>
          <w:color w:val="000000" w:themeColor="text1"/>
          <w:sz w:val="32"/>
          <w:szCs w:val="32"/>
        </w:rPr>
        <w:lastRenderedPageBreak/>
        <w:t>DANH MỤC VIẾT TẮT</w:t>
      </w:r>
      <w:bookmarkEnd w:id="46"/>
      <w:bookmarkEnd w:id="47"/>
    </w:p>
    <w:p w14:paraId="11429FF6" w14:textId="24AEB754" w:rsidR="005349AA" w:rsidRDefault="00143AD8" w:rsidP="00143AD8">
      <w:pPr>
        <w:rPr>
          <w:color w:val="000000" w:themeColor="text1"/>
          <w:sz w:val="32"/>
          <w:szCs w:val="32"/>
        </w:rPr>
      </w:pPr>
      <w:r w:rsidRPr="00143AD8">
        <w:rPr>
          <w:b/>
          <w:color w:val="000000" w:themeColor="text1"/>
          <w:sz w:val="32"/>
          <w:szCs w:val="32"/>
        </w:rPr>
        <w:t>CNTT</w:t>
      </w:r>
      <w:r>
        <w:rPr>
          <w:b/>
          <w:color w:val="000000" w:themeColor="text1"/>
          <w:sz w:val="32"/>
          <w:szCs w:val="32"/>
        </w:rPr>
        <w:t xml:space="preserve">: </w:t>
      </w:r>
      <w:r>
        <w:rPr>
          <w:color w:val="000000" w:themeColor="text1"/>
          <w:sz w:val="32"/>
          <w:szCs w:val="32"/>
        </w:rPr>
        <w:t>Công nghệ thông tin</w:t>
      </w:r>
    </w:p>
    <w:p w14:paraId="5DBBD09B" w14:textId="77777777" w:rsidR="00143AD8" w:rsidRPr="00143AD8" w:rsidRDefault="00143AD8" w:rsidP="00143AD8">
      <w:pPr>
        <w:rPr>
          <w:color w:val="000000" w:themeColor="text1"/>
          <w:sz w:val="32"/>
          <w:szCs w:val="32"/>
        </w:rPr>
      </w:pPr>
    </w:p>
    <w:p w14:paraId="71673DD3" w14:textId="6CB298A8" w:rsidR="009C59A6" w:rsidRPr="00AE3F83" w:rsidRDefault="005349AA" w:rsidP="00AE3F83">
      <w:pPr>
        <w:pStyle w:val="Heading1"/>
        <w:rPr>
          <w:rFonts w:ascii="Times New Roman" w:hAnsi="Times New Roman"/>
          <w:color w:val="000000" w:themeColor="text1"/>
          <w:sz w:val="26"/>
        </w:rPr>
      </w:pPr>
      <w:r>
        <w:br w:type="page"/>
      </w:r>
      <w:bookmarkStart w:id="48" w:name="_Toc105591588"/>
      <w:r w:rsidR="009C59A6" w:rsidRPr="009961BF">
        <w:rPr>
          <w:rFonts w:ascii="Times New Roman" w:hAnsi="Times New Roman"/>
          <w:sz w:val="26"/>
        </w:rPr>
        <w:lastRenderedPageBreak/>
        <w:t>LỜI MỞ ĐẦU</w:t>
      </w:r>
      <w:bookmarkEnd w:id="48"/>
    </w:p>
    <w:p w14:paraId="63BCB426" w14:textId="7E4124FD" w:rsidR="005A62E8" w:rsidRDefault="008E7935" w:rsidP="009971C6">
      <w:pPr>
        <w:jc w:val="both"/>
      </w:pPr>
      <w:r>
        <w:t>Hiện nay chúng ta có thể thấy vai trò quang trọng của công nghệ được áp dụng trong đời sống</w:t>
      </w:r>
      <w:r w:rsidR="00654858">
        <w:t xml:space="preserve">. </w:t>
      </w:r>
      <w:r w:rsidR="00654858" w:rsidRPr="00654858">
        <w:t>Ứng dụng công nghệ thông tin là hình thức sử dụng công nghệ thông tin tương tác vào các lĩnh vực đời sống của con người</w:t>
      </w:r>
      <w:r w:rsidR="00654858">
        <w:t xml:space="preserve">, </w:t>
      </w:r>
      <w:r w:rsidR="00654858" w:rsidRPr="00654858">
        <w:t>từ lĩnh vực kinh tế, xã hội, quốc phòng, an ninh và các hoạt động khác. Công nghệ thông tin được xem là công cụ hiệu quả</w:t>
      </w:r>
      <w:r w:rsidR="00E25F05">
        <w:t xml:space="preserve"> giúp con </w:t>
      </w:r>
      <w:r w:rsidR="00654858" w:rsidRPr="00654858">
        <w:t>người làm việc nhanh chóng, tiện lợi hơn</w:t>
      </w:r>
      <w:r w:rsidR="00E25F05">
        <w:t>.</w:t>
      </w:r>
      <w:r w:rsidR="004948B9">
        <w:t xml:space="preserve"> </w:t>
      </w:r>
    </w:p>
    <w:p w14:paraId="2434F5CD" w14:textId="64AF78B3" w:rsidR="004948B9" w:rsidRDefault="004948B9" w:rsidP="009971C6">
      <w:pPr>
        <w:jc w:val="both"/>
      </w:pPr>
      <w:r w:rsidRPr="004948B9">
        <w:t>Hàng ngày bạn xem video, bạn chơi game trực tuyến, bạn sử dụng các app (ứng dụng) trên điện thoại, máy tính..tất cả những điều này đều nhờ có ứng dụng thực tiễn của công nghệ thông tin trong đời sống. Nhờ có các phần mềm thông minh, con người có thể nghe nhạc, chơi trò chơi, ca hát, xem video trực tuyến giúp giải trí, thư giãn đầu óc.</w:t>
      </w:r>
    </w:p>
    <w:p w14:paraId="44239441" w14:textId="0CD83D27" w:rsidR="004948B9" w:rsidRDefault="004948B9" w:rsidP="009971C6">
      <w:pPr>
        <w:jc w:val="both"/>
      </w:pPr>
      <w:r>
        <w:t>Đi liền với CNTT là internet, internet giúp kết nối thế giới vạn vật với nhau mặc cho không gian địa lý và khoảng cách. Ví dụ, bạn có thể chat Facebook với người thân nói chuyện, chia sẻ hình ảnh hài hước với bạn bè hay gọi video nói những câu chuyện vui vẻ với họ.</w:t>
      </w:r>
    </w:p>
    <w:p w14:paraId="3AB648D7" w14:textId="23FB60D9" w:rsidR="004948B9" w:rsidRDefault="004948B9" w:rsidP="009971C6">
      <w:pPr>
        <w:jc w:val="both"/>
      </w:pPr>
      <w:r>
        <w:t>Nhìn chung, công nghệ thông tin vừa giúp chúng ta làm việc hiệu quả hơn, vừa giúp mọi người giải trí sau những giờ học tập hoặc làm việc căng thẳng.</w:t>
      </w:r>
    </w:p>
    <w:p w14:paraId="7BA70EE3" w14:textId="77777777" w:rsidR="009961BF" w:rsidRDefault="009961BF">
      <w:pPr>
        <w:rPr>
          <w:rFonts w:ascii="VNI-Times" w:hAnsi="VNI-Times"/>
          <w:b/>
          <w:sz w:val="34"/>
        </w:rPr>
      </w:pPr>
      <w:r>
        <w:br w:type="page"/>
      </w:r>
    </w:p>
    <w:p w14:paraId="09CF52D7" w14:textId="0CA45373" w:rsidR="009961BF" w:rsidRDefault="009961BF" w:rsidP="009961BF">
      <w:pPr>
        <w:pStyle w:val="Heading1"/>
        <w:rPr>
          <w:rFonts w:ascii="Times New Roman" w:hAnsi="Times New Roman"/>
          <w:sz w:val="26"/>
        </w:rPr>
      </w:pPr>
      <w:bookmarkStart w:id="49" w:name="_Toc105591589"/>
      <w:r>
        <w:rPr>
          <w:rFonts w:ascii="Times New Roman" w:hAnsi="Times New Roman"/>
          <w:sz w:val="26"/>
        </w:rPr>
        <w:lastRenderedPageBreak/>
        <w:t>CHƯƠNG 1: GIỚI THIỆU VỀ CÔNG TY</w:t>
      </w:r>
      <w:bookmarkEnd w:id="49"/>
    </w:p>
    <w:p w14:paraId="04C11566" w14:textId="2DEB6222" w:rsidR="008A617A" w:rsidRPr="009961BF" w:rsidRDefault="003856D6" w:rsidP="009961BF">
      <w:pPr>
        <w:pStyle w:val="Heading2"/>
        <w:jc w:val="left"/>
        <w:rPr>
          <w:rFonts w:ascii="Times New Roman" w:hAnsi="Times New Roman"/>
          <w:sz w:val="26"/>
        </w:rPr>
      </w:pPr>
      <w:bookmarkStart w:id="50" w:name="_Toc105591590"/>
      <w:r>
        <w:rPr>
          <w:rFonts w:ascii="Times New Roman" w:hAnsi="Times New Roman"/>
          <w:sz w:val="26"/>
        </w:rPr>
        <w:t>1</w:t>
      </w:r>
      <w:r w:rsidR="009961BF">
        <w:rPr>
          <w:rFonts w:ascii="Times New Roman" w:hAnsi="Times New Roman"/>
          <w:sz w:val="26"/>
        </w:rPr>
        <w:t xml:space="preserve">. </w:t>
      </w:r>
      <w:r w:rsidR="004948B9" w:rsidRPr="009961BF">
        <w:rPr>
          <w:rFonts w:ascii="Times New Roman" w:hAnsi="Times New Roman"/>
          <w:sz w:val="26"/>
        </w:rPr>
        <w:t>Tổng Quan Về Công Ty Thực Tập</w:t>
      </w:r>
      <w:bookmarkEnd w:id="50"/>
    </w:p>
    <w:p w14:paraId="122271C1" w14:textId="63C0E0AC" w:rsidR="004948B9" w:rsidRPr="003856D6" w:rsidRDefault="00FD5F83" w:rsidP="00863B93">
      <w:pPr>
        <w:pStyle w:val="ListParagraph"/>
        <w:numPr>
          <w:ilvl w:val="1"/>
          <w:numId w:val="47"/>
        </w:numPr>
        <w:outlineLvl w:val="2"/>
        <w:rPr>
          <w:b/>
        </w:rPr>
      </w:pPr>
      <w:bookmarkStart w:id="51" w:name="_Toc105591591"/>
      <w:r w:rsidRPr="003856D6">
        <w:rPr>
          <w:b/>
        </w:rPr>
        <w:t>Thông tin</w:t>
      </w:r>
      <w:r w:rsidR="002B4C53" w:rsidRPr="003856D6">
        <w:rPr>
          <w:b/>
        </w:rPr>
        <w:t xml:space="preserve"> về công ty</w:t>
      </w:r>
      <w:bookmarkEnd w:id="51"/>
    </w:p>
    <w:p w14:paraId="0DB21653" w14:textId="1B05D634" w:rsidR="002B4C53" w:rsidRDefault="002B4C53" w:rsidP="002B4C53">
      <w:pPr>
        <w:jc w:val="center"/>
        <w:rPr>
          <w:b/>
        </w:rPr>
      </w:pPr>
      <w:r w:rsidRPr="002B4C53">
        <w:rPr>
          <w:b/>
        </w:rPr>
        <w:t>CÔNG TY CỔ PHẦN CÔNG NGHỆ VŨ THẢO</w:t>
      </w:r>
    </w:p>
    <w:p w14:paraId="49F745F5" w14:textId="643A8E68" w:rsidR="002B4C53" w:rsidRDefault="002B4C53" w:rsidP="002B4C53">
      <w:r>
        <w:rPr>
          <w:b/>
        </w:rPr>
        <w:t xml:space="preserve">Trung tâm phần mềm dịch vụ: </w:t>
      </w:r>
      <w:r w:rsidR="00E1067F" w:rsidRPr="00E1067F">
        <w:t>Tầng L-2-6, Tòa nhà MG Building, Số 2-2B Lam Sơn, Phường 2, Quận Tân Bình, TP.Hồ Chí Minh, Việt Nam</w:t>
      </w:r>
    </w:p>
    <w:p w14:paraId="35761D99" w14:textId="0771C9A6" w:rsidR="00E1067F" w:rsidRDefault="00E1067F" w:rsidP="002B4C53">
      <w:r>
        <w:rPr>
          <w:b/>
        </w:rPr>
        <w:t xml:space="preserve">Trụ sở chính: </w:t>
      </w:r>
      <w:r w:rsidRPr="00E1067F">
        <w:t>Tầng 3, Phòng 3.15, Khu I, Tòa nhà The Prince Residence, Số 19 – 21 Nguyễn Văn Trỗi, Phường 12, Quận Phú Nhuận, TP.Hồ Chí Minh, Việt Nam</w:t>
      </w:r>
    </w:p>
    <w:p w14:paraId="335192A3" w14:textId="42DA1548" w:rsidR="00E1067F" w:rsidRDefault="00E1067F" w:rsidP="002B4C53">
      <w:r w:rsidRPr="00E1067F">
        <w:rPr>
          <w:b/>
        </w:rPr>
        <w:t xml:space="preserve">Văn Phòng Đại Diện: </w:t>
      </w:r>
      <w:r w:rsidRPr="00E1067F">
        <w:t>Số 57, Trung Hòa, khu đô thị Trung Yên, Quận Cầu Giấy, TP.Hà Nội, Việt Nam</w:t>
      </w:r>
    </w:p>
    <w:p w14:paraId="43D051E0" w14:textId="77777777" w:rsidR="008D5071" w:rsidRDefault="00B52A6A" w:rsidP="008D5071">
      <w:pPr>
        <w:keepNext/>
        <w:jc w:val="center"/>
      </w:pPr>
      <w:r w:rsidRPr="00B52A6A">
        <w:rPr>
          <w:noProof/>
        </w:rPr>
        <w:drawing>
          <wp:inline distT="0" distB="0" distL="0" distR="0" wp14:anchorId="636315DC" wp14:editId="2A9EF21C">
            <wp:extent cx="4067175" cy="16395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5392" cy="1671101"/>
                    </a:xfrm>
                    <a:prstGeom prst="rect">
                      <a:avLst/>
                    </a:prstGeom>
                  </pic:spPr>
                </pic:pic>
              </a:graphicData>
            </a:graphic>
          </wp:inline>
        </w:drawing>
      </w:r>
    </w:p>
    <w:p w14:paraId="436F4D64" w14:textId="674DC89C" w:rsidR="00E1067F" w:rsidRDefault="008D5071" w:rsidP="008D5071">
      <w:pPr>
        <w:pStyle w:val="Caption"/>
        <w:jc w:val="center"/>
      </w:pPr>
      <w:bookmarkStart w:id="52" w:name="_Toc105422164"/>
      <w:r>
        <w:t xml:space="preserve">Company Figure </w:t>
      </w:r>
      <w:fldSimple w:instr=" SEQ Company_Figure \* ARABIC ">
        <w:r w:rsidR="00547FC6">
          <w:rPr>
            <w:noProof/>
          </w:rPr>
          <w:t>1</w:t>
        </w:r>
      </w:fldSimple>
      <w:r>
        <w:t>: Logo Cty</w:t>
      </w:r>
      <w:bookmarkEnd w:id="52"/>
    </w:p>
    <w:p w14:paraId="12787939" w14:textId="0E814E0D" w:rsidR="00937874" w:rsidRDefault="00937874" w:rsidP="00B52A6A">
      <w:pPr>
        <w:rPr>
          <w:b/>
        </w:rPr>
      </w:pPr>
      <w:r w:rsidRPr="00937874">
        <w:rPr>
          <w:b/>
        </w:rPr>
        <w:t>Điện thoại:</w:t>
      </w:r>
      <w:r>
        <w:rPr>
          <w:b/>
        </w:rPr>
        <w:t xml:space="preserve"> </w:t>
      </w:r>
      <w:r w:rsidR="00200B3C" w:rsidRPr="00200B3C">
        <w:rPr>
          <w:bCs/>
        </w:rPr>
        <w:t>028 3636 3725</w:t>
      </w:r>
    </w:p>
    <w:p w14:paraId="119BFB01" w14:textId="5E89A90F" w:rsidR="00200B3C" w:rsidRDefault="00200B3C" w:rsidP="00B52A6A">
      <w:pPr>
        <w:rPr>
          <w:bCs/>
        </w:rPr>
      </w:pPr>
      <w:r w:rsidRPr="00200B3C">
        <w:rPr>
          <w:b/>
        </w:rPr>
        <w:t>Mã số thuế:</w:t>
      </w:r>
      <w:r>
        <w:rPr>
          <w:b/>
        </w:rPr>
        <w:t xml:space="preserve"> </w:t>
      </w:r>
      <w:r w:rsidRPr="00200B3C">
        <w:rPr>
          <w:bCs/>
        </w:rPr>
        <w:t>0301805897</w:t>
      </w:r>
    </w:p>
    <w:p w14:paraId="622798E3" w14:textId="7B5BC66C" w:rsidR="00200B3C" w:rsidRDefault="00200B3C" w:rsidP="00B52A6A">
      <w:pPr>
        <w:rPr>
          <w:b/>
        </w:rPr>
      </w:pPr>
      <w:r w:rsidRPr="00200B3C">
        <w:rPr>
          <w:b/>
        </w:rPr>
        <w:t>Website: https:</w:t>
      </w:r>
      <w:r w:rsidRPr="00200B3C">
        <w:rPr>
          <w:bCs/>
        </w:rPr>
        <w:t>//www.vuthao.com.vn/</w:t>
      </w:r>
    </w:p>
    <w:p w14:paraId="722C9212" w14:textId="582641D5" w:rsidR="00937874" w:rsidRDefault="00B64B7C" w:rsidP="00937874">
      <w:r w:rsidRPr="00B64B7C">
        <w:t>Thành lập 1999, trải qua quá trình 19 năm hoạt động đào tạo chuyên viên tin học, tư vấn thiết kế và cung cấp giải pháp tổng thể, công ty Vũ Thảo có bề dày kinh nghiệm và năng lực chuyên sâu trong các lĩnh vực</w:t>
      </w:r>
      <w:r>
        <w:t>:</w:t>
      </w:r>
    </w:p>
    <w:p w14:paraId="4EB8630B" w14:textId="780E695F" w:rsidR="00B64B7C" w:rsidRDefault="00B64B7C" w:rsidP="00863B93">
      <w:pPr>
        <w:pStyle w:val="ListParagraph"/>
        <w:numPr>
          <w:ilvl w:val="0"/>
          <w:numId w:val="32"/>
        </w:numPr>
      </w:pPr>
      <w:r w:rsidRPr="00B64B7C">
        <w:t>Tư vấn: lập dự án đầu tư; đấu thầu; quản lý dự án.</w:t>
      </w:r>
    </w:p>
    <w:p w14:paraId="5BED5859" w14:textId="64AF0C2F" w:rsidR="00B64B7C" w:rsidRDefault="00B64B7C" w:rsidP="00863B93">
      <w:pPr>
        <w:pStyle w:val="ListParagraph"/>
        <w:numPr>
          <w:ilvl w:val="0"/>
          <w:numId w:val="32"/>
        </w:numPr>
      </w:pPr>
      <w:r w:rsidRPr="00B64B7C">
        <w:t>Đào tạo: Cung cấp các khóa đào tạo chuyên viên CNTT tiêu chuẩn quốc tế; tổ chức các kỳ thi lấy chứng chỉ CNTT quốc tế.</w:t>
      </w:r>
    </w:p>
    <w:p w14:paraId="2A734E67" w14:textId="22DC11A3" w:rsidR="00B64B7C" w:rsidRDefault="00B64B7C" w:rsidP="00863B93">
      <w:pPr>
        <w:pStyle w:val="ListParagraph"/>
        <w:numPr>
          <w:ilvl w:val="0"/>
          <w:numId w:val="32"/>
        </w:numPr>
      </w:pPr>
      <w:r w:rsidRPr="00B64B7C">
        <w:t>​Cung cấp Microsoft Online Services: Office 365, Exchange Online, SharePoint Online</w:t>
      </w:r>
      <w:r>
        <w:t>.</w:t>
      </w:r>
    </w:p>
    <w:p w14:paraId="6F9D5555" w14:textId="7319B84E" w:rsidR="00B64B7C" w:rsidRDefault="00B64B7C" w:rsidP="00863B93">
      <w:pPr>
        <w:pStyle w:val="ListParagraph"/>
        <w:numPr>
          <w:ilvl w:val="0"/>
          <w:numId w:val="32"/>
        </w:numPr>
      </w:pPr>
      <w:r w:rsidRPr="00B64B7C">
        <w:t>Cung cấp các ứng dụng, giải pháp trên nền tảng SharePoint on-premises và SharePoint Online.</w:t>
      </w:r>
    </w:p>
    <w:p w14:paraId="3CC0846B" w14:textId="4E9DC3D8" w:rsidR="00B64B7C" w:rsidRPr="00B64B7C" w:rsidRDefault="00B64B7C" w:rsidP="00863B93">
      <w:pPr>
        <w:pStyle w:val="ListParagraph"/>
        <w:numPr>
          <w:ilvl w:val="0"/>
          <w:numId w:val="32"/>
        </w:numPr>
      </w:pPr>
      <w:r w:rsidRPr="00B64B7C">
        <w:lastRenderedPageBreak/>
        <w:t>Cung cấp Phần mềm bản quyền: của Microsoft, Autodesk, Symantec, VMWare, Adobe…</w:t>
      </w:r>
    </w:p>
    <w:p w14:paraId="368D7123" w14:textId="5B13F425" w:rsidR="00937874" w:rsidRDefault="00937874" w:rsidP="00937874">
      <w:r w:rsidRPr="00937874">
        <w:t>Hiện Vũ Thảo được Microsoft công nhận là Microsoft Certified Partner với năng lực chuyên sâu trong các lĩnh vực (Microsoft Competencies)</w:t>
      </w:r>
    </w:p>
    <w:p w14:paraId="7B73D76F" w14:textId="77777777" w:rsidR="001464FC" w:rsidRDefault="00B64B7C" w:rsidP="001464FC">
      <w:pPr>
        <w:keepNext/>
        <w:jc w:val="center"/>
      </w:pPr>
      <w:r w:rsidRPr="00B64B7C">
        <w:rPr>
          <w:noProof/>
        </w:rPr>
        <w:drawing>
          <wp:inline distT="0" distB="0" distL="0" distR="0" wp14:anchorId="43C1D401" wp14:editId="257FE339">
            <wp:extent cx="4639899" cy="124547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488" cy="1256370"/>
                    </a:xfrm>
                    <a:prstGeom prst="rect">
                      <a:avLst/>
                    </a:prstGeom>
                  </pic:spPr>
                </pic:pic>
              </a:graphicData>
            </a:graphic>
          </wp:inline>
        </w:drawing>
      </w:r>
    </w:p>
    <w:p w14:paraId="278A0F21" w14:textId="39304037" w:rsidR="00B64B7C" w:rsidRPr="00937874" w:rsidRDefault="001464FC" w:rsidP="001464FC">
      <w:pPr>
        <w:pStyle w:val="Caption"/>
        <w:jc w:val="center"/>
      </w:pPr>
      <w:bookmarkStart w:id="53" w:name="_Toc105422165"/>
      <w:r>
        <w:t xml:space="preserve">Company Figure </w:t>
      </w:r>
      <w:fldSimple w:instr=" SEQ Company_Figure \* ARABIC ">
        <w:r w:rsidR="00547FC6">
          <w:rPr>
            <w:noProof/>
          </w:rPr>
          <w:t>2</w:t>
        </w:r>
      </w:fldSimple>
      <w:r>
        <w:t xml:space="preserve">: </w:t>
      </w:r>
      <w:r w:rsidRPr="008453AA">
        <w:t>Microsoft Certified Partner</w:t>
      </w:r>
      <w:bookmarkEnd w:id="53"/>
    </w:p>
    <w:p w14:paraId="3753E47A" w14:textId="43566F8D" w:rsidR="00B64B7C" w:rsidRDefault="00937874" w:rsidP="00937874">
      <w:r w:rsidRPr="00937874">
        <w:t>Vũ Thảo tự hào là một công ty phát triển ứng dụng SharePoint hàng đầu tại Việt Nam và đã thực hiện thành công nhiều dự án cho các tập đoàn lớn trong và ngoài nước như Báo Thanh Niên Online, Tập đoàn Sanofi-Aventis tại Singapore, Trường Đại học Mở, VinaCapital, Thành Thành Công, Vietnam Airlines, Tân Cảng Sài gòn, Sacombank, VPBank, Techcombank, VIB, Vinamilk ...</w:t>
      </w:r>
    </w:p>
    <w:p w14:paraId="1F6E27C8" w14:textId="77777777" w:rsidR="00FD5F83" w:rsidRDefault="00FD5F83" w:rsidP="00FD5F83">
      <w:pPr>
        <w:pStyle w:val="Heading2"/>
        <w:jc w:val="left"/>
        <w:rPr>
          <w:rFonts w:ascii="Times New Roman" w:hAnsi="Times New Roman"/>
          <w:sz w:val="26"/>
        </w:rPr>
      </w:pPr>
      <w:bookmarkStart w:id="54" w:name="_Toc105591592"/>
      <w:r w:rsidRPr="00FD5F83">
        <w:rPr>
          <w:rFonts w:ascii="Times New Roman" w:hAnsi="Times New Roman"/>
          <w:sz w:val="26"/>
        </w:rPr>
        <w:t>2. Cột Mốc phát triển</w:t>
      </w:r>
      <w:bookmarkEnd w:id="54"/>
    </w:p>
    <w:p w14:paraId="2994BBD7" w14:textId="77777777" w:rsidR="0011543D" w:rsidRDefault="0011543D" w:rsidP="00FD5F83">
      <w:pPr>
        <w:pStyle w:val="Heading2"/>
        <w:jc w:val="left"/>
        <w:rPr>
          <w:rFonts w:ascii="Times New Roman" w:hAnsi="Times New Roman"/>
          <w:sz w:val="26"/>
        </w:rPr>
      </w:pPr>
      <w:bookmarkStart w:id="55" w:name="_Toc105591593"/>
      <w:r>
        <w:rPr>
          <w:rFonts w:ascii="Times New Roman" w:hAnsi="Times New Roman"/>
          <w:sz w:val="26"/>
        </w:rPr>
        <w:t>3. Tầm nhìn và sứ mệnh</w:t>
      </w:r>
      <w:bookmarkEnd w:id="55"/>
    </w:p>
    <w:p w14:paraId="5EBE910C" w14:textId="77777777" w:rsidR="0011543D" w:rsidRPr="00043940" w:rsidRDefault="0011543D" w:rsidP="00043940">
      <w:pPr>
        <w:pStyle w:val="Heading3"/>
        <w:rPr>
          <w:rFonts w:ascii="Times New Roman" w:hAnsi="Times New Roman"/>
        </w:rPr>
      </w:pPr>
      <w:bookmarkStart w:id="56" w:name="_Toc105591594"/>
      <w:r w:rsidRPr="00043940">
        <w:rPr>
          <w:rFonts w:ascii="Times New Roman" w:hAnsi="Times New Roman"/>
        </w:rPr>
        <w:t>3.1 Tầm nhìn</w:t>
      </w:r>
      <w:bookmarkEnd w:id="56"/>
    </w:p>
    <w:p w14:paraId="6DC5C3E8" w14:textId="5D702C47" w:rsidR="0011543D" w:rsidRDefault="0011543D" w:rsidP="0011543D">
      <w:r>
        <w:t>Vũ Thảo không ngừng sáng tạo và phấn đấu để trở thành công ty hàng đầu trong lĩnh vực cung cấp các sản phẩm phần mềm Quản trị Doanh nghiệp.</w:t>
      </w:r>
    </w:p>
    <w:p w14:paraId="299A5355" w14:textId="77777777" w:rsidR="0011543D" w:rsidRDefault="0011543D" w:rsidP="0011543D">
      <w:r>
        <w:t>Khách hàng hài lòng với dịch vụ, sản phẩm vận hành hiệu quả và mang đến kết quả giảm chi phí, tăng lợi nhuận chính là niềm vui, niềm tự hào và động lực vươn lên của của tập thể nhân viên Vũ Thảo.</w:t>
      </w:r>
      <w:r w:rsidRPr="00FD5F83">
        <w:t xml:space="preserve"> </w:t>
      </w:r>
    </w:p>
    <w:p w14:paraId="7F363037" w14:textId="77777777" w:rsidR="0011543D" w:rsidRPr="00043940" w:rsidRDefault="0011543D" w:rsidP="00043940">
      <w:pPr>
        <w:pStyle w:val="Heading3"/>
        <w:rPr>
          <w:rFonts w:ascii="Times New Roman" w:hAnsi="Times New Roman"/>
        </w:rPr>
      </w:pPr>
      <w:bookmarkStart w:id="57" w:name="_Toc105591595"/>
      <w:r w:rsidRPr="00043940">
        <w:rPr>
          <w:rFonts w:ascii="Times New Roman" w:hAnsi="Times New Roman"/>
        </w:rPr>
        <w:t>3.2 Sứ mệnh</w:t>
      </w:r>
      <w:bookmarkEnd w:id="57"/>
    </w:p>
    <w:p w14:paraId="3A8B95A0" w14:textId="68A7F6DC" w:rsidR="0011543D" w:rsidRDefault="0011543D" w:rsidP="0011543D">
      <w:r>
        <w:t>Sáng tạo không ngừng, sử dụng công nghệ và khoa học mới nhất để tạo ra các sản phẩm phần mềm có chất lượng đẳng cấp quốc tế.</w:t>
      </w:r>
    </w:p>
    <w:p w14:paraId="7E688838" w14:textId="62B5216A" w:rsidR="00B64B7C" w:rsidRDefault="0011543D" w:rsidP="0011543D">
      <w:r>
        <w:t>Luôn tiếp thu và học hỏi kinh nghiệm, kiến thức từ khách hàng để liên tục nâng cấp sản phẩm, đảm bảo sản phẩm mỗi ngày một tốt hơn và mang lại giá trị gia tăng nhiều hơn cho khách hàng.</w:t>
      </w:r>
      <w:r w:rsidRPr="00FD5F83">
        <w:t xml:space="preserve"> </w:t>
      </w:r>
    </w:p>
    <w:p w14:paraId="59CFD345" w14:textId="163ACD82" w:rsidR="0011543D" w:rsidRPr="00043940" w:rsidRDefault="00043940" w:rsidP="00043940">
      <w:pPr>
        <w:pStyle w:val="Heading3"/>
        <w:rPr>
          <w:rFonts w:ascii="Times New Roman" w:hAnsi="Times New Roman"/>
        </w:rPr>
      </w:pPr>
      <w:bookmarkStart w:id="58" w:name="_Toc105591596"/>
      <w:r w:rsidRPr="00043940">
        <w:rPr>
          <w:rFonts w:ascii="Times New Roman" w:hAnsi="Times New Roman"/>
        </w:rPr>
        <w:t>3.3 Gía trị cốt lõi</w:t>
      </w:r>
      <w:bookmarkEnd w:id="58"/>
    </w:p>
    <w:p w14:paraId="632622C4" w14:textId="42AFCF64" w:rsidR="00043940" w:rsidRDefault="00043940" w:rsidP="00043940">
      <w:r>
        <w:t>Hiệu quả sử dụng và sự hài lòng của khách hàng là tiêu chí số một của Vũ Thảo.</w:t>
      </w:r>
    </w:p>
    <w:p w14:paraId="1D27D030" w14:textId="2B3E24E4" w:rsidR="00043940" w:rsidRDefault="00043940" w:rsidP="00043940">
      <w:r>
        <w:lastRenderedPageBreak/>
        <w:t>Đội ngũ nhân viên chuyên sâu kỹ thuật, đam mê và nhiệt tình trong công việc để hợp thành gia đình Vũ Thảo.</w:t>
      </w:r>
    </w:p>
    <w:p w14:paraId="01A32EE3" w14:textId="541365D2" w:rsidR="00043940" w:rsidRDefault="00043940">
      <w:r>
        <w:t>Sản phẩm luôn đảm bảo tiêu chí “Quản trị linh động, Sử dụng dễ dàng, Chất lượng vượt trội”</w:t>
      </w:r>
    </w:p>
    <w:p w14:paraId="54D0F738" w14:textId="6CF1B3D4" w:rsidR="005349AA" w:rsidRDefault="00601423" w:rsidP="00601423">
      <w:pPr>
        <w:pStyle w:val="Heading2"/>
        <w:jc w:val="left"/>
        <w:rPr>
          <w:rFonts w:ascii="Times New Roman" w:hAnsi="Times New Roman"/>
          <w:sz w:val="26"/>
        </w:rPr>
      </w:pPr>
      <w:bookmarkStart w:id="59" w:name="_Toc105591597"/>
      <w:r w:rsidRPr="00601423">
        <w:rPr>
          <w:rFonts w:ascii="Times New Roman" w:hAnsi="Times New Roman"/>
          <w:sz w:val="26"/>
        </w:rPr>
        <w:t>4. Cam kết chất lượng dịch vụ.</w:t>
      </w:r>
      <w:bookmarkEnd w:id="59"/>
    </w:p>
    <w:p w14:paraId="0F8CAE1A" w14:textId="5FC20981" w:rsidR="00601423" w:rsidRDefault="00601423" w:rsidP="00601423">
      <w:pPr>
        <w:pStyle w:val="Heading3"/>
        <w:rPr>
          <w:rFonts w:ascii="Times New Roman" w:hAnsi="Times New Roman"/>
        </w:rPr>
      </w:pPr>
      <w:bookmarkStart w:id="60" w:name="_Toc105591598"/>
      <w:r w:rsidRPr="00601423">
        <w:rPr>
          <w:rFonts w:ascii="Times New Roman" w:hAnsi="Times New Roman"/>
        </w:rPr>
        <w:t>4.1 Tầm nhìn</w:t>
      </w:r>
      <w:bookmarkEnd w:id="60"/>
    </w:p>
    <w:p w14:paraId="4215E159" w14:textId="43D754F9" w:rsidR="00601423" w:rsidRDefault="00601423" w:rsidP="00601423">
      <w:r>
        <w:t>Để đảm bảo chất lượng và an toàn thông tin trong suốt thời gian xây dựng và triển khai dự án, chúng tôi sử dụng Quy trình xây dựng và triển khai phần mềm Microsoft Solutions Framework (MSF). MSF cũng được chính tập đoàn Microsoft sử dụng để phát triển sản phẩm và triển khai dịch vụ.</w:t>
      </w:r>
    </w:p>
    <w:p w14:paraId="31F37234" w14:textId="2E778ED3" w:rsidR="00601423" w:rsidRDefault="00601423" w:rsidP="00601423">
      <w:r>
        <w:t>Quy trình xây dựng và triển khai phần mềm Microsoft Solutions Framework (MSF) chia làm 5 giai đoạn như sau:</w:t>
      </w:r>
    </w:p>
    <w:p w14:paraId="43784C9C" w14:textId="77777777" w:rsidR="00547FC6" w:rsidRDefault="00601423" w:rsidP="00547FC6">
      <w:pPr>
        <w:keepNext/>
        <w:jc w:val="center"/>
      </w:pPr>
      <w:r w:rsidRPr="00601423">
        <w:rPr>
          <w:noProof/>
        </w:rPr>
        <w:drawing>
          <wp:inline distT="0" distB="0" distL="0" distR="0" wp14:anchorId="63DFD097" wp14:editId="1C521BDB">
            <wp:extent cx="4277322" cy="3400900"/>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7322" cy="3400900"/>
                    </a:xfrm>
                    <a:prstGeom prst="rect">
                      <a:avLst/>
                    </a:prstGeom>
                  </pic:spPr>
                </pic:pic>
              </a:graphicData>
            </a:graphic>
          </wp:inline>
        </w:drawing>
      </w:r>
    </w:p>
    <w:p w14:paraId="3BAF044D" w14:textId="1CA545EE" w:rsidR="00601423" w:rsidRDefault="00547FC6" w:rsidP="00547FC6">
      <w:pPr>
        <w:pStyle w:val="Caption"/>
        <w:jc w:val="center"/>
      </w:pPr>
      <w:bookmarkStart w:id="61" w:name="_Toc105422166"/>
      <w:r>
        <w:t xml:space="preserve">Company Figure </w:t>
      </w:r>
      <w:fldSimple w:instr=" SEQ Company_Figure \* ARABIC ">
        <w:r>
          <w:rPr>
            <w:noProof/>
          </w:rPr>
          <w:t>3</w:t>
        </w:r>
      </w:fldSimple>
      <w:r>
        <w:t>:</w:t>
      </w:r>
      <w:r w:rsidRPr="005C379B">
        <w:t>Quy trình xây dựng và triển khai phần mềm Microsoft Solutions Framework</w:t>
      </w:r>
      <w:bookmarkEnd w:id="61"/>
    </w:p>
    <w:p w14:paraId="3550164E" w14:textId="4D72CDE7" w:rsidR="00601423" w:rsidRPr="003856D6" w:rsidRDefault="00460833" w:rsidP="003856D6">
      <w:pPr>
        <w:pStyle w:val="Heading3"/>
        <w:rPr>
          <w:rFonts w:ascii="Times New Roman" w:hAnsi="Times New Roman"/>
          <w:b w:val="0"/>
        </w:rPr>
      </w:pPr>
      <w:bookmarkStart w:id="62" w:name="_Toc105591599"/>
      <w:r w:rsidRPr="003856D6">
        <w:rPr>
          <w:rFonts w:ascii="Times New Roman" w:hAnsi="Times New Roman"/>
        </w:rPr>
        <w:t>4.2 Chất lượng</w:t>
      </w:r>
      <w:bookmarkEnd w:id="62"/>
    </w:p>
    <w:p w14:paraId="1A60BDC5" w14:textId="04BA4EDF" w:rsidR="00460833" w:rsidRDefault="00460833" w:rsidP="00460833">
      <w:r>
        <w:t>Công ty Vũ Thảo đã được đánh giá đạt các yêu cầu của tiêu chuẩn TCVNISO 9001:2008 cho lĩnh vực Sản xuất, Phát triển và Cung ứng phần mềm tin học.</w:t>
      </w:r>
    </w:p>
    <w:p w14:paraId="64863894" w14:textId="2E75AD07" w:rsidR="00460833" w:rsidRDefault="00460833" w:rsidP="00460833">
      <w:r>
        <w:t xml:space="preserve">Hơn nữa, hiện tại công ty chúng tôi là đơn vị duy nhất tại Việt Nam có chuyên gia được Microsoft công nhận là MSF Practitioner (Microsoft Solutions Framework Practitioner), </w:t>
      </w:r>
      <w:r>
        <w:lastRenderedPageBreak/>
        <w:t>một chứng chỉ hành nghề cực kỳ cao quí do chính Microsoft cấp để chứng nhận năng lực trong lĩnh vực tư vấn, xây dựng, triển khai và quản lý các dự án, các giải pháp công nghệ thông tin, gồm cả dự án phần mềm cũng như các dự án về cơ sở hạ tầng.</w:t>
      </w:r>
    </w:p>
    <w:p w14:paraId="4852073C" w14:textId="70989D78" w:rsidR="00460833" w:rsidRDefault="00460833" w:rsidP="00460833">
      <w:r>
        <w:t>Công ty Vũ Thảo luôn tin tưởng, với năng lực, kinh nghiệm đạt được trong suốt 16 năm qua, với thái độ phục vụ khách hàng hết mình, chúng tôi sẽ tiếp tục nhận được sự tin tưởng và hỗ trợ của quý khách hàng.</w:t>
      </w:r>
    </w:p>
    <w:p w14:paraId="275A025C" w14:textId="77777777" w:rsidR="00547FC6" w:rsidRDefault="00460833" w:rsidP="00547FC6">
      <w:pPr>
        <w:keepNext/>
        <w:jc w:val="center"/>
      </w:pPr>
      <w:r w:rsidRPr="00460833">
        <w:rPr>
          <w:noProof/>
        </w:rPr>
        <w:drawing>
          <wp:inline distT="0" distB="0" distL="0" distR="0" wp14:anchorId="48B01D01" wp14:editId="777D8E75">
            <wp:extent cx="4220846" cy="566453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6236" cy="5671763"/>
                    </a:xfrm>
                    <a:prstGeom prst="rect">
                      <a:avLst/>
                    </a:prstGeom>
                  </pic:spPr>
                </pic:pic>
              </a:graphicData>
            </a:graphic>
          </wp:inline>
        </w:drawing>
      </w:r>
    </w:p>
    <w:p w14:paraId="29DE0566" w14:textId="17CDF1AF" w:rsidR="00460833" w:rsidRDefault="00547FC6" w:rsidP="00547FC6">
      <w:pPr>
        <w:pStyle w:val="Caption"/>
        <w:jc w:val="center"/>
      </w:pPr>
      <w:bookmarkStart w:id="63" w:name="_Toc105422167"/>
      <w:r>
        <w:t xml:space="preserve">Company Figure </w:t>
      </w:r>
      <w:fldSimple w:instr=" SEQ Company_Figure \* ARABIC ">
        <w:r>
          <w:rPr>
            <w:noProof/>
          </w:rPr>
          <w:t>4</w:t>
        </w:r>
      </w:fldSimple>
      <w:r>
        <w:t>: CERTIFICATE</w:t>
      </w:r>
      <w:bookmarkEnd w:id="63"/>
    </w:p>
    <w:p w14:paraId="541DEAAA" w14:textId="2A7BD5E5" w:rsidR="00753BB5" w:rsidRDefault="00460833">
      <w:r>
        <w:br w:type="page"/>
      </w:r>
    </w:p>
    <w:p w14:paraId="156C5188" w14:textId="76D581FB" w:rsidR="00601423" w:rsidRDefault="00753BB5" w:rsidP="00753BB5">
      <w:pPr>
        <w:pStyle w:val="Heading1"/>
        <w:rPr>
          <w:rFonts w:ascii="Times New Roman" w:hAnsi="Times New Roman"/>
          <w:sz w:val="26"/>
        </w:rPr>
      </w:pPr>
      <w:bookmarkStart w:id="64" w:name="_Toc105591600"/>
      <w:r w:rsidRPr="00753BB5">
        <w:rPr>
          <w:rFonts w:ascii="Times New Roman" w:hAnsi="Times New Roman"/>
          <w:sz w:val="26"/>
        </w:rPr>
        <w:lastRenderedPageBreak/>
        <w:t>CHƯƠNG 2: NỘI DUNG THỰC TẬP TẠI CÔNG TY</w:t>
      </w:r>
      <w:bookmarkEnd w:id="64"/>
    </w:p>
    <w:p w14:paraId="63872B65" w14:textId="445EDDF2" w:rsidR="003663CA" w:rsidRPr="008D5071" w:rsidRDefault="008D5071" w:rsidP="008D5071">
      <w:pPr>
        <w:outlineLvl w:val="1"/>
        <w:rPr>
          <w:b/>
        </w:rPr>
      </w:pPr>
      <w:bookmarkStart w:id="65" w:name="_Toc105591601"/>
      <w:r>
        <w:rPr>
          <w:b/>
        </w:rPr>
        <w:t xml:space="preserve">1. </w:t>
      </w:r>
      <w:r w:rsidR="00BE5BAD" w:rsidRPr="008D5071">
        <w:rPr>
          <w:b/>
        </w:rPr>
        <w:t>Nội dung nhiệm vụ chính được giao trong quá trình thực tập.</w:t>
      </w:r>
      <w:bookmarkEnd w:id="65"/>
    </w:p>
    <w:p w14:paraId="53FDB901" w14:textId="6B9597F9" w:rsidR="00D10441" w:rsidRDefault="00EE75CA" w:rsidP="00965978">
      <w:pPr>
        <w:jc w:val="both"/>
      </w:pPr>
      <w:bookmarkStart w:id="66" w:name="_Toc105408456"/>
      <w:r>
        <w:t xml:space="preserve">Có thể nói ứng dụng điện thoại ngày càng phổ biến mọi nơi. Mỗi người chúng ta đều sở hữu một chiếc smart phone, do đó ứng dụng di động </w:t>
      </w:r>
      <w:r w:rsidR="00D10441">
        <w:t>đang ngày càng góp phần quang trọng trong cuộc sống mỗi người.</w:t>
      </w:r>
      <w:bookmarkEnd w:id="66"/>
      <w:r w:rsidR="00D10441">
        <w:t xml:space="preserve"> </w:t>
      </w:r>
    </w:p>
    <w:p w14:paraId="0EBE9A33" w14:textId="6AB2080A" w:rsidR="003663CA" w:rsidRDefault="00862A18" w:rsidP="00965978">
      <w:pPr>
        <w:jc w:val="both"/>
        <w:rPr>
          <w:b/>
        </w:rPr>
      </w:pPr>
      <w:bookmarkStart w:id="67" w:name="_Toc105408457"/>
      <w:r>
        <w:t>Nội dung chính được giao trong quá trình thực tập là nghiên cứu Framework Xamarin Andorid</w:t>
      </w:r>
      <w:r w:rsidR="00456DCA">
        <w:t xml:space="preserve"> và xây dựng một ứng dụng có giá trị thực tiễn cao bằng Framework này</w:t>
      </w:r>
      <w:r>
        <w:t>.</w:t>
      </w:r>
      <w:bookmarkEnd w:id="67"/>
      <w:r w:rsidR="003663CA">
        <w:rPr>
          <w:b/>
        </w:rPr>
        <w:t xml:space="preserve"> </w:t>
      </w:r>
      <w:r w:rsidR="00456DCA">
        <w:rPr>
          <w:b/>
        </w:rPr>
        <w:t xml:space="preserve"> </w:t>
      </w:r>
    </w:p>
    <w:p w14:paraId="4AEB4FDC" w14:textId="746C63A7" w:rsidR="009035A9" w:rsidRDefault="009035A9" w:rsidP="00965978">
      <w:pPr>
        <w:jc w:val="both"/>
      </w:pPr>
      <w:bookmarkStart w:id="68" w:name="_Toc105408458"/>
      <w:r>
        <w:t>Ứng dụng được nghiên cứu và phát triển trong qua tr</w:t>
      </w:r>
      <w:r w:rsidR="00200B3C">
        <w:t>ình</w:t>
      </w:r>
      <w:r>
        <w:t xml:space="preserve"> thực tập là xây dựng một ứng dụng giúp mọi người có thể học tập và chia sẽ kiến thức với nhau.</w:t>
      </w:r>
      <w:bookmarkEnd w:id="68"/>
    </w:p>
    <w:p w14:paraId="7D37E1FE" w14:textId="1472856D" w:rsidR="008D5071" w:rsidRDefault="008D5071" w:rsidP="008D5071">
      <w:pPr>
        <w:pStyle w:val="Heading3"/>
        <w:rPr>
          <w:rFonts w:ascii="Times New Roman" w:hAnsi="Times New Roman"/>
        </w:rPr>
      </w:pPr>
      <w:bookmarkStart w:id="69" w:name="_Toc105591602"/>
      <w:r>
        <w:rPr>
          <w:rFonts w:ascii="Times New Roman" w:hAnsi="Times New Roman"/>
        </w:rPr>
        <w:t xml:space="preserve">2. </w:t>
      </w:r>
      <w:r w:rsidRPr="008D5071">
        <w:rPr>
          <w:rFonts w:ascii="Times New Roman" w:hAnsi="Times New Roman"/>
        </w:rPr>
        <w:t>Mốc thời gian công việc mỗi tuần</w:t>
      </w:r>
      <w:bookmarkEnd w:id="69"/>
    </w:p>
    <w:tbl>
      <w:tblPr>
        <w:tblStyle w:val="GridTable4-Accent1"/>
        <w:tblW w:w="10435" w:type="dxa"/>
        <w:tblInd w:w="0" w:type="dxa"/>
        <w:tblLook w:val="04A0" w:firstRow="1" w:lastRow="0" w:firstColumn="1" w:lastColumn="0" w:noHBand="0" w:noVBand="1"/>
      </w:tblPr>
      <w:tblGrid>
        <w:gridCol w:w="1435"/>
        <w:gridCol w:w="1890"/>
        <w:gridCol w:w="2430"/>
        <w:gridCol w:w="4680"/>
      </w:tblGrid>
      <w:tr w:rsidR="008D5071" w14:paraId="101C6D51" w14:textId="77777777" w:rsidTr="008D507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35" w:type="dxa"/>
            <w:hideMark/>
          </w:tcPr>
          <w:p w14:paraId="0F198E3D"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Thời gian</w:t>
            </w:r>
          </w:p>
        </w:tc>
        <w:tc>
          <w:tcPr>
            <w:tcW w:w="1890" w:type="dxa"/>
            <w:hideMark/>
          </w:tcPr>
          <w:p w14:paraId="6272816A" w14:textId="77777777" w:rsidR="008D5071" w:rsidRPr="008D5071" w:rsidRDefault="008D5071">
            <w:pPr>
              <w:tabs>
                <w:tab w:val="right" w:pos="2716"/>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Đề tài</w:t>
            </w:r>
          </w:p>
        </w:tc>
        <w:tc>
          <w:tcPr>
            <w:tcW w:w="2430" w:type="dxa"/>
            <w:hideMark/>
          </w:tcPr>
          <w:p w14:paraId="5DDBB5BE" w14:textId="77777777" w:rsidR="008D5071" w:rsidRPr="008D5071" w:rsidRDefault="008D50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Ngôn ngữ lập trình</w:t>
            </w:r>
          </w:p>
        </w:tc>
        <w:tc>
          <w:tcPr>
            <w:tcW w:w="4680" w:type="dxa"/>
            <w:hideMark/>
          </w:tcPr>
          <w:p w14:paraId="50D82BFD" w14:textId="77777777" w:rsidR="008D5071" w:rsidRPr="008D5071" w:rsidRDefault="008D50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Mô tả</w:t>
            </w:r>
          </w:p>
        </w:tc>
      </w:tr>
      <w:tr w:rsidR="008D5071" w14:paraId="784679D6" w14:textId="77777777" w:rsidTr="008D5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9A7F30"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1</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B0E2836"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Tìm hiểu Xamarin Mobile Native/Form</w:t>
            </w:r>
          </w:p>
          <w:p w14:paraId="092955F2"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11D2CC7B"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EFB3A90"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 XAML</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70282C6"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Khái niệm Xamarin Native/ Form</w:t>
            </w:r>
          </w:p>
          <w:p w14:paraId="665FC550"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 xml:space="preserve">Life cycle của App Mobile </w:t>
            </w:r>
          </w:p>
          <w:p w14:paraId="032170AC"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Các control cơ bản của Mobile</w:t>
            </w:r>
          </w:p>
          <w:p w14:paraId="34EC2B76"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Build first app sample</w:t>
            </w:r>
          </w:p>
          <w:p w14:paraId="634C1174" w14:textId="77777777" w:rsidR="008D5071" w:rsidRPr="008D5071" w:rsidRDefault="008D5071">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8D5071" w14:paraId="7801757C" w14:textId="77777777" w:rsidTr="008D507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2BCF9C2"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2</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6C65A6C"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287BDFE"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nâng cao</w:t>
            </w:r>
          </w:p>
          <w:p w14:paraId="0C90B489"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66A9788"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43F2E1"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 XAML</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3C97D99"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Khái niệm auto Layout / constraint layout</w:t>
            </w:r>
          </w:p>
          <w:p w14:paraId="43E44AF2"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 xml:space="preserve">User Interface  </w:t>
            </w:r>
          </w:p>
          <w:p w14:paraId="281C0320"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Navigation / Multiscreen</w:t>
            </w:r>
          </w:p>
          <w:p w14:paraId="55B0BAF7"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D5071" w14:paraId="2EA46C09" w14:textId="77777777" w:rsidTr="008D5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B051B7E"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 xml:space="preserve">Tuần 3 </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3DFC9DF2"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1F44196B"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UI / Data progress</w:t>
            </w:r>
          </w:p>
          <w:p w14:paraId="128FE2CF"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34FCD6DF"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CC0147"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 Sqlite, linq</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4759D995"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Android Designer / Splash screen</w:t>
            </w:r>
          </w:p>
          <w:p w14:paraId="5CFD0C55"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Android Platform Feature</w:t>
            </w:r>
          </w:p>
          <w:p w14:paraId="72CF0599" w14:textId="77777777" w:rsidR="008D5071" w:rsidRPr="008D5071" w:rsidRDefault="008D5071">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(Fragment, App-linking, FireBase )</w:t>
            </w:r>
          </w:p>
          <w:p w14:paraId="0B16ADEE"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Data / API và xử lý dữ liệu.</w:t>
            </w:r>
          </w:p>
          <w:p w14:paraId="001B33F2"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8D5071" w14:paraId="24701B01" w14:textId="77777777" w:rsidTr="008D507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D153AF"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4</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D845491"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78ACF90B"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Essentials Android</w:t>
            </w:r>
          </w:p>
          <w:p w14:paraId="1EDB07F2"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53CC8696"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5400C1"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79ADEB43"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Tính năng phần cứng thiết bị cấp cơ bản (Theme, device info, File, Battery…)</w:t>
            </w:r>
          </w:p>
          <w:p w14:paraId="202772E9"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D5071" w14:paraId="0E3E75DE" w14:textId="77777777" w:rsidTr="008D5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BC8BE57"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5</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5F3B0CA9"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77618F60"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Essentials Android</w:t>
            </w:r>
          </w:p>
          <w:p w14:paraId="74C649DC"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760C8404"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317A79"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lastRenderedPageBreak/>
              <w:t>C#</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5A3458E2" w14:textId="77777777" w:rsidR="008D5071" w:rsidRPr="008D5071" w:rsidRDefault="008D5071" w:rsidP="00863B93">
            <w:pPr>
              <w:pStyle w:val="ListParagraph"/>
              <w:numPr>
                <w:ilvl w:val="0"/>
                <w:numId w:val="10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Tính năng phần cứng thiết bị cấp nâng cao (map, permission, share…)</w:t>
            </w:r>
          </w:p>
          <w:p w14:paraId="2542C9A5" w14:textId="77777777" w:rsidR="008D5071" w:rsidRPr="008D5071" w:rsidRDefault="008D5071">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8D5071" w14:paraId="2A0EBA69" w14:textId="77777777" w:rsidTr="008D507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D3C7E99"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lastRenderedPageBreak/>
              <w:t>Tuần 6</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4D168DB"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50B07904"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IOS</w:t>
            </w:r>
          </w:p>
          <w:p w14:paraId="1D1F7808"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5B4C7BC2"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034ABCD"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C#, XML, Storyboard</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FAFA7A6"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Tìm hiểu về xamarin IOS</w:t>
            </w:r>
          </w:p>
          <w:p w14:paraId="30BF4C6B"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IOS ViewController</w:t>
            </w:r>
          </w:p>
          <w:p w14:paraId="35E378CB" w14:textId="77777777" w:rsidR="008D5071" w:rsidRPr="008D5071" w:rsidRDefault="008D5071" w:rsidP="00863B93">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IOS control</w:t>
            </w:r>
          </w:p>
          <w:p w14:paraId="729DC801"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D5071" w14:paraId="3B8FE7D9" w14:textId="77777777" w:rsidTr="008D5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12254A"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7</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E2ECF4B" w14:textId="77777777" w:rsidR="00B2354F" w:rsidRDefault="00B235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2CB819AC" w14:textId="627784CE"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Project Mobile App</w:t>
            </w:r>
          </w:p>
          <w:p w14:paraId="2DBD9C39"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5E1F0E26"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6EA0AB" w14:textId="77777777" w:rsidR="008D5071" w:rsidRPr="008D5071" w:rsidRDefault="008D50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C#</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716AA4B" w14:textId="77777777" w:rsidR="008D5071" w:rsidRPr="008D5071" w:rsidRDefault="008D5071" w:rsidP="00863B93">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Thực tập viên đưa ra đề tài mình muốn, người hướng dẫn sẽ đánh giá và điều chỉnh cho phù hợp với thời lượng và tính năng</w:t>
            </w:r>
          </w:p>
        </w:tc>
      </w:tr>
      <w:tr w:rsidR="008D5071" w14:paraId="74CDB801" w14:textId="77777777" w:rsidTr="008D507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ABE3930" w14:textId="77777777" w:rsidR="008D5071" w:rsidRPr="008D5071" w:rsidRDefault="008D5071">
            <w:pPr>
              <w:rPr>
                <w:rFonts w:ascii="Times New Roman" w:hAnsi="Times New Roman" w:cs="Times New Roman"/>
                <w:sz w:val="26"/>
                <w:szCs w:val="26"/>
              </w:rPr>
            </w:pPr>
            <w:r w:rsidRPr="008D5071">
              <w:rPr>
                <w:rFonts w:ascii="Times New Roman" w:hAnsi="Times New Roman" w:cs="Times New Roman"/>
                <w:sz w:val="26"/>
                <w:szCs w:val="26"/>
              </w:rPr>
              <w:t>Tuần 8</w:t>
            </w:r>
          </w:p>
        </w:tc>
        <w:tc>
          <w:tcPr>
            <w:tcW w:w="18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371BF331" w14:textId="77777777" w:rsidR="00B2354F" w:rsidRDefault="00B235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07160F9" w14:textId="04D33EC6"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Project Mobile App</w:t>
            </w:r>
          </w:p>
          <w:p w14:paraId="78A21F59"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4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E9992F0" w14:textId="77777777" w:rsidR="008D5071" w:rsidRPr="008D5071" w:rsidRDefault="008D50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Xamarin C#</w:t>
            </w:r>
          </w:p>
        </w:tc>
        <w:tc>
          <w:tcPr>
            <w:tcW w:w="46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4A6F9E5" w14:textId="77777777" w:rsidR="008D5071" w:rsidRPr="008D5071" w:rsidRDefault="008D5071" w:rsidP="00AE3F83">
            <w:pPr>
              <w:pStyle w:val="ListParagraph"/>
              <w:keepNext/>
              <w:numPr>
                <w:ilvl w:val="0"/>
                <w:numId w:val="10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D5071">
              <w:rPr>
                <w:rFonts w:ascii="Times New Roman" w:hAnsi="Times New Roman" w:cs="Times New Roman"/>
                <w:sz w:val="26"/>
                <w:szCs w:val="26"/>
              </w:rPr>
              <w:t>Thực hiện project</w:t>
            </w:r>
          </w:p>
        </w:tc>
      </w:tr>
    </w:tbl>
    <w:p w14:paraId="26D69AF5" w14:textId="2A138AB7" w:rsidR="008D5071" w:rsidRPr="00AE3F83" w:rsidRDefault="00AE3F83" w:rsidP="00AE3F83">
      <w:pPr>
        <w:pStyle w:val="Caption"/>
        <w:jc w:val="center"/>
        <w:rPr>
          <w:rFonts w:ascii="Times New Roman" w:hAnsi="Times New Roman" w:cs="Times New Roman"/>
          <w:sz w:val="26"/>
        </w:rPr>
      </w:pPr>
      <w:bookmarkStart w:id="70" w:name="_Toc105676829"/>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w:t>
      </w:r>
      <w:r w:rsidRPr="00AE3F83">
        <w:rPr>
          <w:rFonts w:ascii="Times New Roman" w:hAnsi="Times New Roman" w:cs="Times New Roman"/>
          <w:sz w:val="26"/>
        </w:rPr>
        <w:fldChar w:fldCharType="end"/>
      </w:r>
      <w:r w:rsidRPr="00AE3F83">
        <w:rPr>
          <w:rFonts w:ascii="Times New Roman" w:hAnsi="Times New Roman" w:cs="Times New Roman"/>
          <w:sz w:val="26"/>
        </w:rPr>
        <w:t>: Mốc thời gian công việc mỗi tuần</w:t>
      </w:r>
      <w:bookmarkEnd w:id="70"/>
    </w:p>
    <w:p w14:paraId="5391C28E" w14:textId="77777777" w:rsidR="008D5071" w:rsidRDefault="008D5071" w:rsidP="00965978">
      <w:pPr>
        <w:jc w:val="both"/>
      </w:pPr>
    </w:p>
    <w:p w14:paraId="484915C7" w14:textId="5301851A" w:rsidR="008D5071" w:rsidRDefault="008D5071" w:rsidP="00965978">
      <w:pPr>
        <w:jc w:val="both"/>
      </w:pPr>
    </w:p>
    <w:p w14:paraId="3CF8F699" w14:textId="364599E7" w:rsidR="00753BB5" w:rsidRPr="00937874" w:rsidRDefault="0013531D" w:rsidP="00B64B7C">
      <w:r>
        <w:br w:type="page"/>
      </w:r>
    </w:p>
    <w:p w14:paraId="51DF4714" w14:textId="2A64AE75" w:rsidR="005349AA" w:rsidRPr="0055765E" w:rsidRDefault="009A10AE" w:rsidP="005349AA">
      <w:pPr>
        <w:pStyle w:val="Heading1"/>
        <w:rPr>
          <w:rFonts w:ascii="Times New Roman" w:hAnsi="Times New Roman"/>
          <w:bCs/>
          <w:color w:val="000000" w:themeColor="text1"/>
          <w:sz w:val="26"/>
        </w:rPr>
      </w:pPr>
      <w:bookmarkStart w:id="71" w:name="_Toc91855584"/>
      <w:bookmarkStart w:id="72" w:name="_Toc105591603"/>
      <w:r w:rsidRPr="0055765E">
        <w:rPr>
          <w:rFonts w:ascii="Times New Roman" w:hAnsi="Times New Roman"/>
          <w:bCs/>
          <w:color w:val="000000" w:themeColor="text1"/>
          <w:sz w:val="26"/>
        </w:rPr>
        <w:lastRenderedPageBreak/>
        <w:t>CHƯƠNG 3</w:t>
      </w:r>
      <w:r w:rsidR="005349AA" w:rsidRPr="0055765E">
        <w:rPr>
          <w:rFonts w:ascii="Times New Roman" w:hAnsi="Times New Roman"/>
          <w:bCs/>
          <w:color w:val="000000" w:themeColor="text1"/>
          <w:sz w:val="26"/>
        </w:rPr>
        <w:t xml:space="preserve">: </w:t>
      </w:r>
      <w:bookmarkEnd w:id="71"/>
      <w:r w:rsidRPr="0055765E">
        <w:rPr>
          <w:rFonts w:ascii="Times New Roman" w:hAnsi="Times New Roman"/>
          <w:bCs/>
          <w:color w:val="000000" w:themeColor="text1"/>
          <w:sz w:val="26"/>
        </w:rPr>
        <w:t>ĐỀ TÀI NGHIÊN CỨU</w:t>
      </w:r>
      <w:bookmarkEnd w:id="72"/>
    </w:p>
    <w:p w14:paraId="7DB6AB98" w14:textId="2C9F0EAA" w:rsidR="005349AA" w:rsidRPr="003856D6" w:rsidRDefault="005349AA" w:rsidP="005349AA">
      <w:pPr>
        <w:pStyle w:val="Heading2"/>
        <w:jc w:val="left"/>
        <w:rPr>
          <w:rFonts w:ascii="Times New Roman" w:hAnsi="Times New Roman"/>
          <w:bCs w:val="0"/>
          <w:iCs/>
          <w:color w:val="000000" w:themeColor="text1"/>
          <w:sz w:val="26"/>
        </w:rPr>
      </w:pPr>
      <w:bookmarkStart w:id="73" w:name="_Toc91855585"/>
      <w:bookmarkStart w:id="74" w:name="_Toc105591604"/>
      <w:r w:rsidRPr="003856D6">
        <w:rPr>
          <w:rFonts w:ascii="Times New Roman" w:hAnsi="Times New Roman"/>
          <w:bCs w:val="0"/>
          <w:iCs/>
          <w:color w:val="000000" w:themeColor="text1"/>
          <w:sz w:val="26"/>
        </w:rPr>
        <w:t>1. Giới thiệu đề tài nghiên cứu</w:t>
      </w:r>
      <w:bookmarkEnd w:id="73"/>
      <w:bookmarkEnd w:id="74"/>
    </w:p>
    <w:p w14:paraId="63E1E48C" w14:textId="4CBA67F4" w:rsidR="005349AA" w:rsidRPr="00FE19FF" w:rsidRDefault="0095498C" w:rsidP="003E77E9">
      <w:pPr>
        <w:jc w:val="both"/>
        <w:rPr>
          <w:bCs/>
          <w:color w:val="000000" w:themeColor="text1"/>
        </w:rPr>
      </w:pPr>
      <w:r w:rsidRPr="0095498C">
        <w:rPr>
          <w:bCs/>
          <w:color w:val="000000" w:themeColor="text1"/>
        </w:rPr>
        <w:t xml:space="preserve">Hiện nay, </w:t>
      </w:r>
      <w:r w:rsidR="00C55458" w:rsidRPr="00C55458">
        <w:rPr>
          <w:bCs/>
          <w:color w:val="000000" w:themeColor="text1"/>
          <w:sz w:val="2"/>
          <w:szCs w:val="2"/>
        </w:rPr>
        <w:t>“</w:t>
      </w:r>
      <w:r w:rsidRPr="0095498C">
        <w:rPr>
          <w:bCs/>
          <w:color w:val="000000" w:themeColor="text1"/>
        </w:rPr>
        <w:t>trong thời đại công nghệ thông tin, những sinh viên đang dần có xu hướng sử dụng smartphone để hỗ trợ công việc học tập của mình. Điều này đã được chứng minh là hiệu quả và dần những trường đại học hiện nay cho phép sinh viên sử dụng công nghệ như là một hình thức hỗ trợ, đặc biệt ở những trường đại học tư. Đó là lí do những ứng dụng hỗ trợ học tập cho sinh viên đại học ra đời</w:t>
      </w:r>
      <w:r w:rsidR="005349AA" w:rsidRPr="004B519A">
        <w:rPr>
          <w:bCs/>
          <w:color w:val="000000" w:themeColor="text1"/>
          <w:sz w:val="2"/>
          <w:szCs w:val="2"/>
        </w:rPr>
        <w:t>”</w:t>
      </w:r>
      <w:r w:rsidR="005349AA" w:rsidRPr="00FE19FF">
        <w:rPr>
          <w:bCs/>
          <w:color w:val="000000" w:themeColor="text1"/>
        </w:rPr>
        <w:t>.</w:t>
      </w:r>
      <w:r w:rsidR="00C55458" w:rsidRPr="00C55458">
        <w:rPr>
          <w:bCs/>
          <w:color w:val="000000" w:themeColor="text1"/>
          <w:sz w:val="2"/>
          <w:szCs w:val="2"/>
        </w:rPr>
        <w:t>”</w:t>
      </w:r>
      <w:r w:rsidR="005349AA" w:rsidRPr="00C55458">
        <w:rPr>
          <w:bCs/>
          <w:color w:val="000000" w:themeColor="text1"/>
          <w:sz w:val="2"/>
          <w:szCs w:val="2"/>
        </w:rPr>
        <w:t xml:space="preserve"> </w:t>
      </w:r>
    </w:p>
    <w:p w14:paraId="6C09B249" w14:textId="10970463" w:rsidR="005349AA" w:rsidRPr="003856D6" w:rsidRDefault="005349AA" w:rsidP="005349AA">
      <w:pPr>
        <w:pStyle w:val="Heading2"/>
        <w:jc w:val="left"/>
        <w:rPr>
          <w:rFonts w:ascii="Times New Roman" w:hAnsi="Times New Roman"/>
          <w:bCs w:val="0"/>
          <w:iCs/>
          <w:color w:val="000000" w:themeColor="text1"/>
          <w:sz w:val="26"/>
        </w:rPr>
      </w:pPr>
      <w:bookmarkStart w:id="75" w:name="_Toc91855586"/>
      <w:bookmarkStart w:id="76" w:name="_Toc105591605"/>
      <w:r w:rsidRPr="003856D6">
        <w:rPr>
          <w:rFonts w:ascii="Times New Roman" w:hAnsi="Times New Roman"/>
          <w:bCs w:val="0"/>
          <w:iCs/>
          <w:color w:val="000000" w:themeColor="text1"/>
          <w:sz w:val="26"/>
        </w:rPr>
        <w:t>2. Hướng giải quyết vấn đề</w:t>
      </w:r>
      <w:bookmarkEnd w:id="75"/>
      <w:bookmarkEnd w:id="76"/>
    </w:p>
    <w:p w14:paraId="7778528D" w14:textId="60C67217" w:rsidR="00AE3F83" w:rsidRDefault="005349AA" w:rsidP="007B3700">
      <w:pPr>
        <w:jc w:val="both"/>
        <w:rPr>
          <w:bCs/>
          <w:color w:val="000000" w:themeColor="text1"/>
        </w:rPr>
      </w:pPr>
      <w:r w:rsidRPr="005A04BB">
        <w:rPr>
          <w:bCs/>
          <w:color w:val="000000" w:themeColor="text1"/>
        </w:rPr>
        <w:t>Hiểu được tầm quan trọng</w:t>
      </w:r>
      <w:r w:rsidR="007B3700">
        <w:rPr>
          <w:bCs/>
          <w:color w:val="000000" w:themeColor="text1"/>
        </w:rPr>
        <w:t xml:space="preserve"> của một ứng dụng hỗ trợ học tập, tôi đã phát triển ra một ứng dụng có tên là “Education”. Đây là một ứng dụng giúp người dùng có thể học tập, chia sẽ kiến thức, ghi chú và lưu các văn bản bằng scan. Ứng dụng được phát triển chạy trên hệ điều hành Android người dùng có thể sử dụng ứng dụng Android để truy cập vào ứng dụng.</w:t>
      </w:r>
    </w:p>
    <w:p w14:paraId="621927EC" w14:textId="77777777" w:rsidR="00AE3F83" w:rsidRDefault="00AE3F83" w:rsidP="00AE3F83">
      <w:pPr>
        <w:keepNext/>
        <w:jc w:val="center"/>
      </w:pPr>
      <w:r w:rsidRPr="00EB4BA0">
        <w:rPr>
          <w:noProof/>
          <w:color w:val="4F81BD" w:themeColor="accent1"/>
        </w:rPr>
        <w:drawing>
          <wp:inline distT="0" distB="0" distL="0" distR="0" wp14:anchorId="2371C3BC" wp14:editId="5E6EC7DB">
            <wp:extent cx="3392443" cy="2374710"/>
            <wp:effectExtent l="0" t="0" r="0" b="698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a:stretch>
                      <a:fillRect/>
                    </a:stretch>
                  </pic:blipFill>
                  <pic:spPr>
                    <a:xfrm>
                      <a:off x="0" y="0"/>
                      <a:ext cx="3412985" cy="2389090"/>
                    </a:xfrm>
                    <a:prstGeom prst="rect">
                      <a:avLst/>
                    </a:prstGeom>
                  </pic:spPr>
                </pic:pic>
              </a:graphicData>
            </a:graphic>
          </wp:inline>
        </w:drawing>
      </w:r>
    </w:p>
    <w:p w14:paraId="3813D8F6" w14:textId="26192B73" w:rsidR="00AE3F83" w:rsidRPr="00AE3F83" w:rsidRDefault="00AE3F83" w:rsidP="00AE3F83">
      <w:pPr>
        <w:pStyle w:val="Caption"/>
        <w:jc w:val="center"/>
        <w:rPr>
          <w:rFonts w:ascii="Times New Roman" w:hAnsi="Times New Roman" w:cs="Times New Roman"/>
          <w:b/>
          <w:bCs/>
          <w:color w:val="000000" w:themeColor="text1"/>
          <w:sz w:val="26"/>
        </w:rPr>
      </w:pPr>
      <w:r w:rsidRPr="00AE3F83">
        <w:rPr>
          <w:rFonts w:ascii="Times New Roman" w:hAnsi="Times New Roman" w:cs="Times New Roman"/>
          <w:b/>
          <w:sz w:val="26"/>
        </w:rPr>
        <w:t xml:space="preserve"> Icon ứng dụng</w:t>
      </w:r>
    </w:p>
    <w:p w14:paraId="4B099C25" w14:textId="73ED7397" w:rsidR="005349AA" w:rsidRDefault="005349AA" w:rsidP="007B3700">
      <w:pPr>
        <w:jc w:val="both"/>
        <w:rPr>
          <w:bCs/>
          <w:color w:val="000000" w:themeColor="text1"/>
        </w:rPr>
      </w:pPr>
      <w:r w:rsidRPr="00AD4869">
        <w:rPr>
          <w:bCs/>
          <w:color w:val="000000" w:themeColor="text1"/>
          <w:sz w:val="2"/>
          <w:szCs w:val="2"/>
        </w:rPr>
        <w:t>”</w:t>
      </w:r>
    </w:p>
    <w:p w14:paraId="4AB81A92" w14:textId="0B8A6343" w:rsidR="005349AA" w:rsidRPr="003856D6" w:rsidRDefault="005349AA" w:rsidP="005349AA">
      <w:pPr>
        <w:pStyle w:val="Heading2"/>
        <w:jc w:val="left"/>
        <w:rPr>
          <w:rFonts w:ascii="Times New Roman" w:hAnsi="Times New Roman"/>
          <w:bCs w:val="0"/>
          <w:iCs/>
          <w:color w:val="000000" w:themeColor="text1"/>
          <w:sz w:val="26"/>
        </w:rPr>
      </w:pPr>
      <w:bookmarkStart w:id="77" w:name="_Toc91855587"/>
      <w:bookmarkStart w:id="78" w:name="_Toc105591606"/>
      <w:r w:rsidRPr="003856D6">
        <w:rPr>
          <w:rFonts w:ascii="Times New Roman" w:hAnsi="Times New Roman"/>
          <w:bCs w:val="0"/>
          <w:iCs/>
          <w:color w:val="000000" w:themeColor="text1"/>
          <w:sz w:val="26"/>
        </w:rPr>
        <w:t>3. Giới hạn của đề tài</w:t>
      </w:r>
      <w:bookmarkEnd w:id="77"/>
      <w:bookmarkEnd w:id="78"/>
    </w:p>
    <w:p w14:paraId="132D8B3D" w14:textId="77777777" w:rsidR="00B2354F" w:rsidRDefault="005349AA" w:rsidP="00B2354F">
      <w:pPr>
        <w:rPr>
          <w:bCs/>
          <w:color w:val="000000" w:themeColor="text1"/>
        </w:rPr>
      </w:pPr>
      <w:bookmarkStart w:id="79" w:name="_Toc105416636"/>
      <w:r w:rsidRPr="00661753">
        <w:rPr>
          <w:bCs/>
          <w:color w:val="000000" w:themeColor="text1"/>
        </w:rPr>
        <w:t>Với phạm vi là đồ án sinh viên</w:t>
      </w:r>
      <w:r>
        <w:rPr>
          <w:bCs/>
          <w:color w:val="000000" w:themeColor="text1"/>
        </w:rPr>
        <w:t xml:space="preserve"> và </w:t>
      </w:r>
      <w:r w:rsidRPr="00587546">
        <w:rPr>
          <w:bCs/>
          <w:color w:val="000000" w:themeColor="text1"/>
          <w:sz w:val="2"/>
          <w:szCs w:val="2"/>
        </w:rPr>
        <w:t>“</w:t>
      </w:r>
      <w:r>
        <w:rPr>
          <w:bCs/>
          <w:color w:val="000000" w:themeColor="text1"/>
        </w:rPr>
        <w:t>thời gian thực hiện có hạn cùng với những kiến thức đã học</w:t>
      </w:r>
      <w:r w:rsidRPr="00661753">
        <w:rPr>
          <w:bCs/>
          <w:color w:val="000000" w:themeColor="text1"/>
        </w:rPr>
        <w:t xml:space="preserve"> nên hệ thống của nhóm chỉ</w:t>
      </w:r>
      <w:r>
        <w:rPr>
          <w:bCs/>
          <w:color w:val="000000" w:themeColor="text1"/>
        </w:rPr>
        <w:t xml:space="preserve"> dừng lại ở</w:t>
      </w:r>
      <w:r w:rsidRPr="00587546">
        <w:rPr>
          <w:bCs/>
          <w:color w:val="000000" w:themeColor="text1"/>
          <w:sz w:val="2"/>
          <w:szCs w:val="2"/>
        </w:rPr>
        <w:t>”</w:t>
      </w:r>
      <w:r>
        <w:rPr>
          <w:bCs/>
          <w:color w:val="000000" w:themeColor="text1"/>
        </w:rPr>
        <w:t xml:space="preserve"> một số</w:t>
      </w:r>
      <w:r w:rsidRPr="00661753">
        <w:rPr>
          <w:bCs/>
          <w:color w:val="000000" w:themeColor="text1"/>
        </w:rPr>
        <w:t xml:space="preserve"> chức năng cơ bả</w:t>
      </w:r>
      <w:r>
        <w:rPr>
          <w:bCs/>
          <w:color w:val="000000" w:themeColor="text1"/>
        </w:rPr>
        <w:t>n</w:t>
      </w:r>
    </w:p>
    <w:p w14:paraId="08ECF8F6" w14:textId="074ADE9A" w:rsidR="005349AA" w:rsidRDefault="005349AA" w:rsidP="00B2354F">
      <w:pPr>
        <w:pStyle w:val="Heading1"/>
        <w:rPr>
          <w:rFonts w:ascii="Times New Roman" w:hAnsi="Times New Roman"/>
          <w:bCs/>
          <w:color w:val="000000" w:themeColor="text1"/>
          <w:sz w:val="26"/>
        </w:rPr>
      </w:pPr>
      <w:r>
        <w:br w:type="page"/>
      </w:r>
      <w:bookmarkStart w:id="80" w:name="_Toc91855588"/>
      <w:bookmarkStart w:id="81" w:name="_Toc105591607"/>
      <w:r w:rsidRPr="000C5B2F">
        <w:rPr>
          <w:rFonts w:ascii="Times New Roman" w:hAnsi="Times New Roman"/>
          <w:bCs/>
          <w:color w:val="000000" w:themeColor="text1"/>
          <w:sz w:val="26"/>
        </w:rPr>
        <w:lastRenderedPageBreak/>
        <w:t xml:space="preserve">CHƯƠNG </w:t>
      </w:r>
      <w:r w:rsidR="00200B3C" w:rsidRPr="000C5B2F">
        <w:rPr>
          <w:rFonts w:ascii="Times New Roman" w:hAnsi="Times New Roman"/>
          <w:bCs/>
          <w:color w:val="000000" w:themeColor="text1"/>
          <w:sz w:val="26"/>
        </w:rPr>
        <w:t>4</w:t>
      </w:r>
      <w:r w:rsidRPr="000C5B2F">
        <w:rPr>
          <w:rFonts w:ascii="Times New Roman" w:hAnsi="Times New Roman"/>
          <w:bCs/>
          <w:color w:val="000000" w:themeColor="text1"/>
          <w:sz w:val="26"/>
        </w:rPr>
        <w:t>: GIỚI THIỆU VỀ CÔNG NGHỆ</w:t>
      </w:r>
      <w:bookmarkEnd w:id="79"/>
      <w:bookmarkEnd w:id="80"/>
      <w:bookmarkEnd w:id="81"/>
    </w:p>
    <w:p w14:paraId="5E4A6301" w14:textId="619C399B" w:rsidR="003D041E" w:rsidRPr="003D041E" w:rsidRDefault="003D041E" w:rsidP="003D041E">
      <w:pPr>
        <w:rPr>
          <w:b/>
          <w:bCs/>
        </w:rPr>
      </w:pPr>
      <w:r w:rsidRPr="003D041E">
        <w:rPr>
          <w:b/>
          <w:bCs/>
        </w:rPr>
        <w:t>1. Xamarin Framework</w:t>
      </w:r>
    </w:p>
    <w:p w14:paraId="0617B6EF" w14:textId="5683FEB4" w:rsidR="005349AA" w:rsidRPr="003856D6" w:rsidRDefault="005349AA" w:rsidP="005349AA">
      <w:pPr>
        <w:pStyle w:val="Heading2"/>
        <w:jc w:val="left"/>
        <w:rPr>
          <w:rFonts w:ascii="Times New Roman" w:hAnsi="Times New Roman"/>
          <w:iCs/>
          <w:color w:val="000000" w:themeColor="text1"/>
          <w:sz w:val="26"/>
        </w:rPr>
      </w:pPr>
      <w:bookmarkStart w:id="82" w:name="_Toc60170841"/>
      <w:bookmarkStart w:id="83" w:name="_Toc6113"/>
      <w:bookmarkStart w:id="84" w:name="_Toc23420"/>
      <w:bookmarkStart w:id="85" w:name="_Toc29803"/>
      <w:bookmarkStart w:id="86" w:name="_Toc59614372"/>
      <w:bookmarkStart w:id="87" w:name="_Toc29611"/>
      <w:bookmarkStart w:id="88" w:name="_Toc91855589"/>
      <w:bookmarkStart w:id="89" w:name="_Toc105591608"/>
      <w:r w:rsidRPr="003856D6">
        <w:rPr>
          <w:rFonts w:ascii="Times New Roman" w:hAnsi="Times New Roman"/>
          <w:iCs/>
          <w:color w:val="000000" w:themeColor="text1"/>
          <w:sz w:val="26"/>
        </w:rPr>
        <w:t>1.</w:t>
      </w:r>
      <w:r w:rsidR="003D041E">
        <w:rPr>
          <w:rFonts w:ascii="Times New Roman" w:hAnsi="Times New Roman"/>
          <w:iCs/>
          <w:color w:val="000000" w:themeColor="text1"/>
          <w:sz w:val="26"/>
        </w:rPr>
        <w:t>1</w:t>
      </w:r>
      <w:r w:rsidRPr="003856D6">
        <w:rPr>
          <w:rFonts w:ascii="Times New Roman" w:hAnsi="Times New Roman"/>
          <w:iCs/>
          <w:color w:val="000000" w:themeColor="text1"/>
          <w:sz w:val="26"/>
        </w:rPr>
        <w:t xml:space="preserve"> </w:t>
      </w:r>
      <w:bookmarkStart w:id="90" w:name="_Toc12545"/>
      <w:bookmarkEnd w:id="82"/>
      <w:bookmarkEnd w:id="83"/>
      <w:bookmarkEnd w:id="84"/>
      <w:bookmarkEnd w:id="85"/>
      <w:bookmarkEnd w:id="86"/>
      <w:bookmarkEnd w:id="87"/>
      <w:bookmarkEnd w:id="88"/>
      <w:r w:rsidRPr="003856D6">
        <w:rPr>
          <w:rFonts w:ascii="Times New Roman" w:hAnsi="Times New Roman"/>
          <w:iCs/>
          <w:color w:val="000000" w:themeColor="text1"/>
          <w:sz w:val="26"/>
        </w:rPr>
        <w:t>Xamarin Form</w:t>
      </w:r>
      <w:bookmarkEnd w:id="89"/>
    </w:p>
    <w:p w14:paraId="44A69610" w14:textId="6A8816F0" w:rsidR="005349AA" w:rsidRPr="005349AA" w:rsidRDefault="005349AA" w:rsidP="005349AA">
      <w:pPr>
        <w:jc w:val="both"/>
      </w:pPr>
      <w:r w:rsidRPr="00BA2A08">
        <w:t>Xamarin Forms cho phép các nhà phát triển phần mềm xây dựng các ứng dụng di động đa nền tảng sử dụng các thành phần giao diện cơ bản của hệ điều hành như: Pages, Layouts, Views, Controls. Khi chạy chương trình, mỗi thành phần giao diện của Xamarin Forms sẽ được chuyển hóa sang các thành phần giao diện tương ứng với mỗi nền tảng.</w:t>
      </w:r>
    </w:p>
    <w:p w14:paraId="4ED9AB77" w14:textId="5BAB4DD0" w:rsidR="005349AA" w:rsidRPr="005349AA" w:rsidRDefault="005349AA" w:rsidP="005349AA">
      <w:pPr>
        <w:ind w:firstLine="720"/>
        <w:jc w:val="both"/>
        <w:rPr>
          <w:bCs/>
          <w:sz w:val="2"/>
          <w:szCs w:val="2"/>
        </w:rPr>
      </w:pPr>
      <w:bookmarkStart w:id="91" w:name="_Toc27284"/>
      <w:bookmarkEnd w:id="90"/>
    </w:p>
    <w:p w14:paraId="0F93E3CD" w14:textId="45B40AD6" w:rsidR="005349AA" w:rsidRPr="003856D6" w:rsidRDefault="003D041E" w:rsidP="005349AA">
      <w:pPr>
        <w:pStyle w:val="Heading2"/>
        <w:jc w:val="left"/>
        <w:rPr>
          <w:rFonts w:ascii="Times New Roman" w:hAnsi="Times New Roman"/>
          <w:iCs/>
          <w:color w:val="000000" w:themeColor="text1"/>
          <w:sz w:val="26"/>
        </w:rPr>
      </w:pPr>
      <w:bookmarkStart w:id="92" w:name="_Toc23290"/>
      <w:bookmarkStart w:id="93" w:name="_Toc60170842"/>
      <w:bookmarkStart w:id="94" w:name="_Toc3621"/>
      <w:bookmarkStart w:id="95" w:name="_Toc59614373"/>
      <w:bookmarkStart w:id="96" w:name="_Toc524"/>
      <w:bookmarkStart w:id="97" w:name="_Toc12263"/>
      <w:bookmarkStart w:id="98" w:name="_Toc91855590"/>
      <w:bookmarkStart w:id="99" w:name="_Toc105591609"/>
      <w:r>
        <w:rPr>
          <w:rFonts w:ascii="Times New Roman" w:hAnsi="Times New Roman"/>
          <w:iCs/>
          <w:color w:val="000000" w:themeColor="text1"/>
          <w:sz w:val="26"/>
        </w:rPr>
        <w:t>1.</w:t>
      </w:r>
      <w:r w:rsidR="005349AA" w:rsidRPr="003856D6">
        <w:rPr>
          <w:rFonts w:ascii="Times New Roman" w:hAnsi="Times New Roman"/>
          <w:iCs/>
          <w:color w:val="000000" w:themeColor="text1"/>
          <w:sz w:val="26"/>
        </w:rPr>
        <w:t xml:space="preserve">2. </w:t>
      </w:r>
      <w:bookmarkEnd w:id="91"/>
      <w:bookmarkEnd w:id="92"/>
      <w:bookmarkEnd w:id="93"/>
      <w:bookmarkEnd w:id="94"/>
      <w:bookmarkEnd w:id="95"/>
      <w:bookmarkEnd w:id="96"/>
      <w:bookmarkEnd w:id="97"/>
      <w:bookmarkEnd w:id="98"/>
      <w:r w:rsidR="005349AA" w:rsidRPr="003856D6">
        <w:rPr>
          <w:rFonts w:ascii="Times New Roman" w:hAnsi="Times New Roman"/>
          <w:iCs/>
          <w:color w:val="000000" w:themeColor="text1"/>
          <w:sz w:val="26"/>
        </w:rPr>
        <w:t>Xamarin Native</w:t>
      </w:r>
      <w:bookmarkEnd w:id="99"/>
    </w:p>
    <w:p w14:paraId="3796F4B5" w14:textId="77777777" w:rsidR="005349AA" w:rsidRDefault="005349AA" w:rsidP="0028140D">
      <w:pPr>
        <w:jc w:val="both"/>
      </w:pPr>
      <w:r w:rsidRPr="000D16A3">
        <w:t>Xamarin Native là một bộ công cụ gốc của Xamarin để phát triển ứng dụng. Nền tảng này có các công cụ riêng để phát triển Android, iOS và Windows. Các môi trường này được điều chỉnh đặc biệt cho các hệ điều hành này và cơ sở mã được điều chỉnh để phù hợp với các yêu cầu phần cứng rất cụ thể.</w:t>
      </w:r>
    </w:p>
    <w:p w14:paraId="3536974D" w14:textId="345619CA" w:rsidR="005349AA" w:rsidRPr="003D041E" w:rsidRDefault="005349AA" w:rsidP="003D041E">
      <w:pPr>
        <w:pStyle w:val="ListParagraph"/>
        <w:numPr>
          <w:ilvl w:val="0"/>
          <w:numId w:val="105"/>
        </w:numPr>
        <w:rPr>
          <w:b/>
        </w:rPr>
      </w:pPr>
      <w:r w:rsidRPr="003D041E">
        <w:rPr>
          <w:b/>
        </w:rPr>
        <w:t>Xamarin Android</w:t>
      </w:r>
    </w:p>
    <w:p w14:paraId="0A572CC2" w14:textId="67D6C52E" w:rsidR="005349AA" w:rsidRDefault="005349AA" w:rsidP="003856D6">
      <w:pPr>
        <w:jc w:val="both"/>
      </w:pPr>
      <w:r w:rsidRPr="000D16A3">
        <w:t>Xamarin.Android cho phép các nhà phát triển xây dựng các ứng dụng Android gốc bằng C # hoặc F # thay vì Kotlin</w:t>
      </w:r>
      <w:r>
        <w:t xml:space="preserve"> và Java</w:t>
      </w:r>
      <w:r w:rsidRPr="000D16A3">
        <w:t xml:space="preserve">. Android SDK được tích hợp hoàn toàn vào môi trường C # + NET - các nhà phát triển không phải học ngôn ngữ </w:t>
      </w:r>
      <w:r>
        <w:t>Native</w:t>
      </w:r>
      <w:r w:rsidRPr="000D16A3">
        <w:t>.</w:t>
      </w:r>
    </w:p>
    <w:p w14:paraId="31050A34" w14:textId="4F99CA57" w:rsidR="005349AA" w:rsidRPr="003D041E" w:rsidRDefault="005349AA" w:rsidP="003D041E">
      <w:pPr>
        <w:pStyle w:val="ListParagraph"/>
        <w:numPr>
          <w:ilvl w:val="0"/>
          <w:numId w:val="105"/>
        </w:numPr>
        <w:rPr>
          <w:b/>
          <w:bCs/>
        </w:rPr>
      </w:pPr>
      <w:r w:rsidRPr="003D041E">
        <w:rPr>
          <w:b/>
          <w:bCs/>
        </w:rPr>
        <w:t>Xamarin IOS</w:t>
      </w:r>
    </w:p>
    <w:p w14:paraId="29654755" w14:textId="7C2C1436" w:rsidR="005349AA" w:rsidRDefault="005349AA" w:rsidP="003856D6">
      <w:pPr>
        <w:jc w:val="both"/>
      </w:pPr>
      <w:r w:rsidRPr="00A7689E">
        <w:t>Tương tự như Android, Xamarin cũng có một bộ sưu tập các công cụ và thư viện iOS gốc. Các nhà phát triển có thể sử dụng các mẫu sẵn sàng cho giao diện người dùng trang, điều hướng và điều khiển</w:t>
      </w:r>
      <w:r>
        <w:t>.</w:t>
      </w:r>
    </w:p>
    <w:p w14:paraId="491F81E6" w14:textId="2C84AB83" w:rsidR="00D5066C" w:rsidRPr="000C5B2F" w:rsidRDefault="003D041E" w:rsidP="000C5B2F">
      <w:pPr>
        <w:pStyle w:val="Heading2"/>
        <w:jc w:val="left"/>
        <w:rPr>
          <w:rFonts w:ascii="Times New Roman" w:hAnsi="Times New Roman"/>
          <w:bCs w:val="0"/>
          <w:sz w:val="26"/>
        </w:rPr>
      </w:pPr>
      <w:bookmarkStart w:id="100" w:name="_Toc105591610"/>
      <w:r>
        <w:rPr>
          <w:rFonts w:ascii="Times New Roman" w:hAnsi="Times New Roman"/>
          <w:sz w:val="26"/>
        </w:rPr>
        <w:t>2</w:t>
      </w:r>
      <w:r w:rsidR="00D5066C" w:rsidRPr="000C5B2F">
        <w:rPr>
          <w:rFonts w:ascii="Times New Roman" w:hAnsi="Times New Roman"/>
          <w:sz w:val="26"/>
        </w:rPr>
        <w:t>. SQLite</w:t>
      </w:r>
      <w:bookmarkEnd w:id="100"/>
    </w:p>
    <w:p w14:paraId="42104FFB" w14:textId="58C73AE8" w:rsidR="00D5066C" w:rsidRDefault="00D5066C" w:rsidP="00D5066C">
      <w:pPr>
        <w:jc w:val="both"/>
      </w:pPr>
      <w:r>
        <w:t>Được biết đến như một phần mềm thư viện tích hợp sẵn SQL Database Engine, với những tính năng đặc biệt như: máy chủ và cấu hình thì không cần thiết, được thiết kế nhỏ gọn và đóng gói. SQLite chính là cơ sở dữ liệu, mà bạn không cần phải cấu hình  nó.(Theo ngothisaoly, năm 2019)</w:t>
      </w:r>
    </w:p>
    <w:p w14:paraId="0F7D0724" w14:textId="3FDAEA92" w:rsidR="00D5066C" w:rsidRPr="000C5B2F" w:rsidRDefault="003D041E" w:rsidP="000C5B2F">
      <w:pPr>
        <w:pStyle w:val="Heading2"/>
        <w:jc w:val="left"/>
        <w:rPr>
          <w:rFonts w:ascii="Times New Roman" w:hAnsi="Times New Roman"/>
          <w:bCs w:val="0"/>
          <w:sz w:val="26"/>
        </w:rPr>
      </w:pPr>
      <w:bookmarkStart w:id="101" w:name="_Toc105591611"/>
      <w:r>
        <w:rPr>
          <w:rFonts w:ascii="Times New Roman" w:hAnsi="Times New Roman"/>
          <w:sz w:val="26"/>
        </w:rPr>
        <w:t>3</w:t>
      </w:r>
      <w:r w:rsidR="00D5066C" w:rsidRPr="000C5B2F">
        <w:rPr>
          <w:rFonts w:ascii="Times New Roman" w:hAnsi="Times New Roman"/>
          <w:sz w:val="26"/>
        </w:rPr>
        <w:t>.Firebase</w:t>
      </w:r>
      <w:bookmarkEnd w:id="101"/>
    </w:p>
    <w:p w14:paraId="4A87B11E" w14:textId="584E364E" w:rsidR="00D5066C" w:rsidRDefault="00D5066C" w:rsidP="00D5066C">
      <w:r>
        <w:t>Firebase được ra cho ra đời dưới các nền tảng web và ứng dụng di động phát triển nhằm hỗ trợ cho các developer các công cụ cũng như dịch vụ giúp họ tạo ra các thiết bị di động, nâng cao chất lượng của ứng dụng, phát triển cơ sở người dùng và kiếm thêm lợi nhuận</w:t>
      </w:r>
    </w:p>
    <w:p w14:paraId="4B863390" w14:textId="77777777" w:rsidR="0012566D" w:rsidRDefault="0012566D" w:rsidP="00D5066C"/>
    <w:p w14:paraId="0470D865" w14:textId="493305DC" w:rsidR="003D041E" w:rsidRDefault="003D041E" w:rsidP="0012566D">
      <w:pPr>
        <w:pStyle w:val="Heading3"/>
        <w:rPr>
          <w:rFonts w:ascii="Times New Roman" w:hAnsi="Times New Roman"/>
        </w:rPr>
      </w:pPr>
      <w:bookmarkStart w:id="102" w:name="_Toc105591612"/>
      <w:r w:rsidRPr="0012566D">
        <w:rPr>
          <w:rFonts w:ascii="Times New Roman" w:hAnsi="Times New Roman"/>
        </w:rPr>
        <w:lastRenderedPageBreak/>
        <w:t>3.1 Firebase Database</w:t>
      </w:r>
      <w:bookmarkEnd w:id="102"/>
    </w:p>
    <w:p w14:paraId="4574A77B" w14:textId="3DE8833D" w:rsidR="0012566D" w:rsidRPr="0012566D" w:rsidRDefault="0012566D" w:rsidP="0012566D">
      <w:pPr>
        <w:jc w:val="both"/>
      </w:pPr>
      <w:r w:rsidRPr="0012566D">
        <w:t>Cơ sở dữ liệu thời gian thực của Firebase là cơ sở dữ liệu được lưu trữ trên đám mây. Dữ liệu được lưu trữ dưới dạng JSON và được đồng bộ hóa trong thời gian thực cho từng máy khách được kết nối. Khi bạn tạo các ứng dụng đa nền tảng với các nền tảng SDK Apple, Android và JavaScript của chúng tôi, tất cả khách hàng của bạn sẽ chia sẻ một phiên bản của cơ sở dữ liệu thời gian thực và tự động nhận các bản cập nhật của họ.</w:t>
      </w:r>
    </w:p>
    <w:p w14:paraId="7CA77FB2" w14:textId="360F9DAA" w:rsidR="003D041E" w:rsidRDefault="003D041E" w:rsidP="0012566D">
      <w:pPr>
        <w:pStyle w:val="Heading3"/>
        <w:rPr>
          <w:rFonts w:ascii="Times New Roman" w:hAnsi="Times New Roman"/>
        </w:rPr>
      </w:pPr>
      <w:bookmarkStart w:id="103" w:name="_Toc105591613"/>
      <w:r w:rsidRPr="0012566D">
        <w:rPr>
          <w:rFonts w:ascii="Times New Roman" w:hAnsi="Times New Roman"/>
        </w:rPr>
        <w:t xml:space="preserve">3.2 </w:t>
      </w:r>
      <w:bookmarkStart w:id="104" w:name="OLE_LINK22"/>
      <w:r w:rsidRPr="0012566D">
        <w:rPr>
          <w:rFonts w:ascii="Times New Roman" w:hAnsi="Times New Roman"/>
        </w:rPr>
        <w:t>Firebase Authentication</w:t>
      </w:r>
      <w:bookmarkEnd w:id="103"/>
      <w:bookmarkEnd w:id="104"/>
    </w:p>
    <w:p w14:paraId="47B1FE73" w14:textId="77777777" w:rsidR="0028140D" w:rsidRDefault="0028140D" w:rsidP="0028140D">
      <w:pPr>
        <w:jc w:val="both"/>
      </w:pPr>
      <w:r>
        <w:t>Hầu hết các ứng dụng cần biết danh tính của người dùng. Việc biết danh tính của người dùng cho phép ứng dụng lưu trữ an toàn dữ liệu người dùng trên đám mây và cung cấp trải nghiệm được cá nhân hóa giống nhau trên tất cả các thiết bị của người dùng.</w:t>
      </w:r>
    </w:p>
    <w:p w14:paraId="1FCA4158" w14:textId="11F8C77A" w:rsidR="0028140D" w:rsidRDefault="0028140D" w:rsidP="0028140D">
      <w:pPr>
        <w:jc w:val="both"/>
      </w:pPr>
      <w:r>
        <w:t>Xác thực Firebase cung cấp các dịch vụ phụ trợ, SDK dễ sử dụng và thư viện giao diện người dùng được tạo sẵn để xác thực người dùng với ứng dụng của bạn. Nó hỗ trợ xác thực bằng mật khẩu, số điện thoại, xác thực từ các nhà cung cấp liên bang phổ biến như Google, Facebook và Twitter và hơn thế nữa.</w:t>
      </w:r>
    </w:p>
    <w:p w14:paraId="1020612C" w14:textId="2D398039" w:rsidR="0012566D" w:rsidRPr="0012566D" w:rsidRDefault="0028140D" w:rsidP="0028140D">
      <w:pPr>
        <w:jc w:val="both"/>
      </w:pPr>
      <w:r>
        <w:t>Xác thực Firebase tích hợp chặt chẽ với các dịch vụ Firebase khác và nó sử dụng các tiêu chuẩn ngành như OAuth 2.0 và OpenID Connect, vì vậy nó có thể dễ dàng tích hợp với chương trình phụ trợ tùy chỉnh của bạn.</w:t>
      </w:r>
    </w:p>
    <w:p w14:paraId="6B67296F" w14:textId="5C34CDD3" w:rsidR="003D041E" w:rsidRDefault="0012566D" w:rsidP="0012566D">
      <w:pPr>
        <w:pStyle w:val="Heading3"/>
        <w:rPr>
          <w:rFonts w:ascii="Times New Roman" w:hAnsi="Times New Roman"/>
        </w:rPr>
      </w:pPr>
      <w:bookmarkStart w:id="105" w:name="_Toc105591614"/>
      <w:r w:rsidRPr="0012566D">
        <w:rPr>
          <w:rFonts w:ascii="Times New Roman" w:hAnsi="Times New Roman"/>
        </w:rPr>
        <w:t>3.3 Firebase Firestore</w:t>
      </w:r>
      <w:bookmarkEnd w:id="105"/>
    </w:p>
    <w:p w14:paraId="70C8F2EA" w14:textId="5245726E" w:rsidR="0028140D" w:rsidRPr="0028140D" w:rsidRDefault="0028140D" w:rsidP="0028140D">
      <w:pPr>
        <w:jc w:val="both"/>
      </w:pPr>
      <w:r w:rsidRPr="0028140D">
        <w:t>Cloud Firestore là một cơ sở dữ liệu linh hoạt, có thể mở rộng để phát triển thiết bị di động, web và máy chủ được cung cấp bởi Firebase và Google Cloud. Giống như Cơ sở dữ liệu thời gian thực của Firebase, nó giữ cho dữ liệu của bạn trên các ứng dụng khách được đồng bộ hóa thông qua trình xử lý thời gian thực và cung cấp hỗ trợ web và thiết bị di động ngoại tuyến để bạn có thể tạo các ứng dụng đáp ứng hoạt động bất kể độ trễ của mạng hoặc kết nối internet. Cloud Firestore cũng cung cấp khả năng tích hợp liền mạch với các sản phẩm Firebase và Google Cloud khác, bao gồm cả Chức năng đám mây.</w:t>
      </w:r>
    </w:p>
    <w:p w14:paraId="07E9F1DE" w14:textId="1B02A19E" w:rsidR="0012566D" w:rsidRDefault="0012566D" w:rsidP="0012566D">
      <w:pPr>
        <w:pStyle w:val="Heading3"/>
        <w:rPr>
          <w:rFonts w:ascii="Times New Roman" w:hAnsi="Times New Roman"/>
        </w:rPr>
      </w:pPr>
      <w:bookmarkStart w:id="106" w:name="_Toc105591615"/>
      <w:r w:rsidRPr="0012566D">
        <w:rPr>
          <w:rFonts w:ascii="Times New Roman" w:hAnsi="Times New Roman"/>
        </w:rPr>
        <w:t>3.4 Firebase Storage</w:t>
      </w:r>
      <w:bookmarkEnd w:id="106"/>
    </w:p>
    <w:p w14:paraId="5665B362" w14:textId="77777777" w:rsidR="0028140D" w:rsidRDefault="0028140D" w:rsidP="0028140D">
      <w:pPr>
        <w:jc w:val="both"/>
      </w:pPr>
      <w:r>
        <w:t>Cloud Storage cho Firebase là một dịch vụ lưu trữ đối tượng mạnh mẽ, đơn giản và tiết kiệm chi phí được xây dựng để Google mở rộng quy mô. SDK Firebase dành cho bộ nhớ đám mây bổ sung tính năng bảo mật của Google cho các tệp tải lên và tải xuống cho các ứng dụng Firebase của bạn, bất kể chất lượng mạng như thế nào.</w:t>
      </w:r>
    </w:p>
    <w:p w14:paraId="4EFEDFF9" w14:textId="169FA5CC" w:rsidR="0028140D" w:rsidRPr="0028140D" w:rsidRDefault="0028140D" w:rsidP="0028140D">
      <w:pPr>
        <w:jc w:val="both"/>
      </w:pPr>
      <w:r>
        <w:t>Bạn có thể sử dụng SDK của chúng tôi để lưu trữ hình ảnh, âm thanh, video hoặc nội dung khác do người dùng tạo. Trên máy chủ, bạn có thể sử dụng API Google Cloud Storage để truy cập vào các tệp giống nhau.</w:t>
      </w:r>
    </w:p>
    <w:p w14:paraId="197A1E8C" w14:textId="7CFD181B" w:rsidR="0012566D" w:rsidRPr="0012566D" w:rsidRDefault="0012566D" w:rsidP="0012566D">
      <w:pPr>
        <w:pStyle w:val="Heading3"/>
        <w:rPr>
          <w:rFonts w:ascii="Times New Roman" w:hAnsi="Times New Roman"/>
        </w:rPr>
      </w:pPr>
      <w:bookmarkStart w:id="107" w:name="_Toc105591616"/>
      <w:r w:rsidRPr="0012566D">
        <w:rPr>
          <w:rFonts w:ascii="Times New Roman" w:hAnsi="Times New Roman"/>
        </w:rPr>
        <w:lastRenderedPageBreak/>
        <w:t>3.5 Firebase Messaging</w:t>
      </w:r>
      <w:bookmarkEnd w:id="107"/>
    </w:p>
    <w:p w14:paraId="1492BE3F" w14:textId="1FCEFF45" w:rsidR="0012566D" w:rsidRDefault="003F5A81" w:rsidP="00D5066C">
      <w:r w:rsidRPr="003F5A81">
        <w:t>Bạn có thể sử dụng FCM để thông báo cho ứng dụng khách rằng e-mail mới hoặc dữ liệu khác có sẵn để đồng bộ hóa. Bạn có thể gửi thông báo để cho phép người dùng kết nối lại và ở lại. Đối với các trường hợp sử dụng như nhắn tin nhanh, tin nhắn có thể chuyển một phần dữ liệu lên đến 4000 byte cho ứng dụng khách.</w:t>
      </w:r>
    </w:p>
    <w:p w14:paraId="2F9A6A80" w14:textId="6BE604C1" w:rsidR="003F5A81" w:rsidRDefault="003F5A81" w:rsidP="00D5066C">
      <w:pPr>
        <w:rPr>
          <w:b/>
          <w:bCs/>
        </w:rPr>
      </w:pPr>
      <w:r w:rsidRPr="003F5A81">
        <w:rPr>
          <w:b/>
          <w:bCs/>
        </w:rPr>
        <w:t>4. Google API</w:t>
      </w:r>
    </w:p>
    <w:p w14:paraId="4FA46106" w14:textId="3C397A7D" w:rsidR="005B04F0" w:rsidRPr="005B04F0" w:rsidRDefault="005B04F0" w:rsidP="005B04F0">
      <w:pPr>
        <w:jc w:val="both"/>
      </w:pPr>
      <w:r w:rsidRPr="005B04F0">
        <w:t>API (Giao diện lập trình ứng dụng) là chương trình phần mềm cung cấp cho nhà phát triển quyền truy cập vào tài nguyên và dữ liệu máy tính. Các công ty trong nhiều lĩnh vực khác nhau cung cấp các API công khai để các nhà phát triển có thể tích hợp các công cụ, dịch vụ hoặc thư viện chuyên biệt với các ứng dụng và cơ sở mã của riêng họ.</w:t>
      </w:r>
    </w:p>
    <w:p w14:paraId="72515B11" w14:textId="0A747C7A" w:rsidR="005B04F0" w:rsidRDefault="005B04F0" w:rsidP="005B04F0">
      <w:pPr>
        <w:jc w:val="both"/>
      </w:pPr>
      <w:r w:rsidRPr="005B04F0">
        <w:t>Phòng thí nghiệm này sẽ dạy bạn về kiến ​​trúc và hoạt động cơ bản của API. Điều này sẽ được bổ sung bởi một phương pháp hữu ích, trong đó bạn sẽ định cấu hình và chạy các phương thức của API lưu trữ đám mây trong Google Cloud Shell. Sau khi hoàn thành phòng thí nghiệm này, bạn sẽ hiểu các nguyên tắc cơ bản về giao tiếp, kiến ​​trúc và xác thực API. Bạn cũng sẽ có được kinh nghiệm thực hành với các API mà bạn có thể áp dụng cho các phòng thí nghiệm hoặc dự án trong tương lai.</w:t>
      </w:r>
    </w:p>
    <w:p w14:paraId="5DCE2DA9" w14:textId="5C2B3A82" w:rsidR="005349AA" w:rsidRPr="00B3423B" w:rsidRDefault="005B04F0" w:rsidP="005349AA">
      <w:r>
        <w:br w:type="page"/>
      </w:r>
    </w:p>
    <w:p w14:paraId="4F64720C" w14:textId="39C338F2" w:rsidR="006D6294" w:rsidRPr="003E2CF6" w:rsidRDefault="005349AA" w:rsidP="005349AA">
      <w:pPr>
        <w:ind w:firstLine="720"/>
        <w:jc w:val="both"/>
      </w:pPr>
      <w:r w:rsidRPr="00AD4869">
        <w:rPr>
          <w:sz w:val="2"/>
          <w:szCs w:val="2"/>
        </w:rPr>
        <w:lastRenderedPageBreak/>
        <w:t>“</w:t>
      </w:r>
    </w:p>
    <w:p w14:paraId="51438AC5" w14:textId="78D1EC52" w:rsidR="000B03E5" w:rsidRPr="003856D6" w:rsidRDefault="001C39DB" w:rsidP="0052697A">
      <w:pPr>
        <w:pStyle w:val="Heading1"/>
        <w:rPr>
          <w:rFonts w:ascii="Times New Roman" w:eastAsia="Helvetica" w:hAnsi="Times New Roman"/>
          <w:color w:val="000000" w:themeColor="text1"/>
          <w:sz w:val="26"/>
          <w:shd w:val="clear" w:color="auto" w:fill="FFFFFF"/>
        </w:rPr>
      </w:pPr>
      <w:bookmarkStart w:id="108" w:name="_Toc91855594"/>
      <w:bookmarkStart w:id="109" w:name="_Toc105591617"/>
      <w:bookmarkEnd w:id="44"/>
      <w:bookmarkEnd w:id="45"/>
      <w:r w:rsidRPr="003856D6">
        <w:rPr>
          <w:rFonts w:ascii="Times New Roman" w:eastAsia="Helvetica" w:hAnsi="Times New Roman"/>
          <w:color w:val="000000" w:themeColor="text1"/>
          <w:sz w:val="26"/>
          <w:shd w:val="clear" w:color="auto" w:fill="FFFFFF"/>
        </w:rPr>
        <w:t xml:space="preserve">CHƯƠNG </w:t>
      </w:r>
      <w:r w:rsidR="003856D6" w:rsidRPr="003856D6">
        <w:rPr>
          <w:rFonts w:ascii="Times New Roman" w:eastAsia="Helvetica" w:hAnsi="Times New Roman"/>
          <w:color w:val="000000" w:themeColor="text1"/>
          <w:sz w:val="26"/>
          <w:shd w:val="clear" w:color="auto" w:fill="FFFFFF"/>
        </w:rPr>
        <w:t>5</w:t>
      </w:r>
      <w:r w:rsidRPr="003856D6">
        <w:rPr>
          <w:rFonts w:ascii="Times New Roman" w:eastAsia="Helvetica" w:hAnsi="Times New Roman"/>
          <w:color w:val="000000" w:themeColor="text1"/>
          <w:sz w:val="26"/>
          <w:shd w:val="clear" w:color="auto" w:fill="FFFFFF"/>
        </w:rPr>
        <w:t xml:space="preserve">: </w:t>
      </w:r>
      <w:r w:rsidR="002B1BA4" w:rsidRPr="003856D6">
        <w:rPr>
          <w:rFonts w:ascii="Times New Roman" w:eastAsia="Helvetica" w:hAnsi="Times New Roman"/>
          <w:color w:val="000000" w:themeColor="text1"/>
          <w:sz w:val="26"/>
          <w:shd w:val="clear" w:color="auto" w:fill="FFFFFF"/>
        </w:rPr>
        <w:t>MÔ TẢ YÊU CẦU PHẦN MỀM</w:t>
      </w:r>
      <w:bookmarkEnd w:id="108"/>
      <w:bookmarkEnd w:id="109"/>
    </w:p>
    <w:p w14:paraId="272F8CA6" w14:textId="25BEDAFB" w:rsidR="000B03E5" w:rsidRPr="006E49F0" w:rsidRDefault="00737FD1" w:rsidP="000C5B2F">
      <w:pPr>
        <w:pStyle w:val="Heading2"/>
        <w:jc w:val="left"/>
        <w:rPr>
          <w:rFonts w:ascii="Times New Roman" w:eastAsia="Helvetica" w:hAnsi="Times New Roman"/>
          <w:iCs/>
          <w:color w:val="000000" w:themeColor="text1"/>
          <w:sz w:val="26"/>
          <w:shd w:val="clear" w:color="auto" w:fill="FFFFFF"/>
        </w:rPr>
      </w:pPr>
      <w:r w:rsidRPr="006E49F0">
        <w:rPr>
          <w:rFonts w:ascii="Times New Roman" w:eastAsia="Helvetica" w:hAnsi="Times New Roman"/>
          <w:iCs/>
          <w:color w:val="000000" w:themeColor="text1"/>
          <w:sz w:val="26"/>
          <w:shd w:val="clear" w:color="auto" w:fill="FFFFFF"/>
        </w:rPr>
        <w:t xml:space="preserve"> </w:t>
      </w:r>
      <w:bookmarkStart w:id="110" w:name="_Toc20781"/>
      <w:bookmarkStart w:id="111" w:name="_Toc1027"/>
      <w:bookmarkStart w:id="112" w:name="_Toc3036"/>
      <w:bookmarkStart w:id="113" w:name="_Toc60170845"/>
      <w:bookmarkStart w:id="114" w:name="_Toc18670"/>
      <w:bookmarkStart w:id="115" w:name="_Toc59614376"/>
      <w:bookmarkStart w:id="116" w:name="_Toc91855595"/>
      <w:bookmarkStart w:id="117" w:name="_Toc105591618"/>
      <w:r w:rsidR="006E49F0" w:rsidRPr="006E49F0">
        <w:rPr>
          <w:rFonts w:ascii="Times New Roman" w:eastAsia="Helvetica" w:hAnsi="Times New Roman"/>
          <w:iCs/>
          <w:color w:val="000000" w:themeColor="text1"/>
          <w:sz w:val="26"/>
          <w:shd w:val="clear" w:color="auto" w:fill="FFFFFF"/>
        </w:rPr>
        <w:t>1</w:t>
      </w:r>
      <w:r w:rsidR="007B45A8" w:rsidRPr="006E49F0">
        <w:rPr>
          <w:rFonts w:ascii="Times New Roman" w:eastAsia="Helvetica" w:hAnsi="Times New Roman"/>
          <w:iCs/>
          <w:color w:val="000000" w:themeColor="text1"/>
          <w:sz w:val="26"/>
          <w:shd w:val="clear" w:color="auto" w:fill="FFFFFF"/>
        </w:rPr>
        <w:t>.</w:t>
      </w:r>
      <w:r w:rsidR="00E944CA" w:rsidRPr="006E49F0">
        <w:rPr>
          <w:rFonts w:ascii="Times New Roman" w:eastAsia="Helvetica" w:hAnsi="Times New Roman"/>
          <w:iCs/>
          <w:color w:val="000000" w:themeColor="text1"/>
          <w:sz w:val="26"/>
          <w:shd w:val="clear" w:color="auto" w:fill="FFFFFF"/>
        </w:rPr>
        <w:t xml:space="preserve"> </w:t>
      </w:r>
      <w:r w:rsidRPr="006E49F0">
        <w:rPr>
          <w:rFonts w:ascii="Times New Roman" w:eastAsia="Helvetica" w:hAnsi="Times New Roman"/>
          <w:iCs/>
          <w:color w:val="000000" w:themeColor="text1"/>
          <w:sz w:val="26"/>
          <w:shd w:val="clear" w:color="auto" w:fill="FFFFFF"/>
        </w:rPr>
        <w:t>Giới thiệu đề tài</w:t>
      </w:r>
      <w:bookmarkEnd w:id="110"/>
      <w:bookmarkEnd w:id="111"/>
      <w:bookmarkEnd w:id="112"/>
      <w:bookmarkEnd w:id="113"/>
      <w:bookmarkEnd w:id="114"/>
      <w:bookmarkEnd w:id="115"/>
      <w:bookmarkEnd w:id="116"/>
      <w:bookmarkEnd w:id="117"/>
    </w:p>
    <w:p w14:paraId="6633710D" w14:textId="33348D79" w:rsidR="00FA6BC3" w:rsidRPr="007D2047" w:rsidRDefault="00DE4E0D" w:rsidP="003E77E9">
      <w:pPr>
        <w:jc w:val="both"/>
      </w:pPr>
      <w:r>
        <w:t xml:space="preserve">Ứng dụng </w:t>
      </w:r>
      <w:r w:rsidR="003E77E9">
        <w:t xml:space="preserve">học tập với nhiều câu hỏi </w:t>
      </w:r>
      <w:r>
        <w:t xml:space="preserve">trắc nghiệm từ các lĩnh vực khác nhau như: Tiếng Anh, </w:t>
      </w:r>
      <w:r w:rsidR="00860E98">
        <w:t>Ngôn ngữ lập trình</w:t>
      </w:r>
      <w:r>
        <w:t>, Khoa Học, Test IQ…Giup người dùng có thể học tập ở bất cứ đâu</w:t>
      </w:r>
      <w:r w:rsidR="003E77E9">
        <w:t>.</w:t>
      </w:r>
      <w:r w:rsidR="00860E98">
        <w:t xml:space="preserve"> Ngoài ra ứng dụng cũng là nơi giúp người dùng chia sẽ các kiến thức với nhau</w:t>
      </w:r>
      <w:r w:rsidR="003E77E9">
        <w:t>, người dùng có thể ghi chú, scan văn bản…</w:t>
      </w:r>
    </w:p>
    <w:p w14:paraId="71C56692" w14:textId="6067AFCC" w:rsidR="00B55471" w:rsidRPr="006E49F0" w:rsidRDefault="00737FD1" w:rsidP="000C5B2F">
      <w:pPr>
        <w:pStyle w:val="Heading2"/>
        <w:jc w:val="left"/>
        <w:rPr>
          <w:iCs/>
          <w:color w:val="000000" w:themeColor="text1"/>
          <w:sz w:val="26"/>
        </w:rPr>
      </w:pPr>
      <w:r w:rsidRPr="006E49F0">
        <w:rPr>
          <w:rFonts w:ascii="Times New Roman" w:hAnsi="Times New Roman"/>
          <w:iCs/>
          <w:color w:val="000000" w:themeColor="text1"/>
          <w:sz w:val="26"/>
        </w:rPr>
        <w:t xml:space="preserve"> </w:t>
      </w:r>
      <w:bookmarkStart w:id="118" w:name="_Toc60170846"/>
      <w:bookmarkStart w:id="119" w:name="_Toc59614377"/>
      <w:bookmarkStart w:id="120" w:name="_Toc15013"/>
      <w:bookmarkStart w:id="121" w:name="_Toc10298"/>
      <w:bookmarkStart w:id="122" w:name="_Toc25768"/>
      <w:bookmarkStart w:id="123" w:name="_Toc17029"/>
      <w:bookmarkStart w:id="124" w:name="_Toc91855596"/>
      <w:bookmarkStart w:id="125" w:name="_Toc105591619"/>
      <w:r w:rsidR="00853EC4" w:rsidRPr="006E49F0">
        <w:rPr>
          <w:rFonts w:ascii="Times New Roman" w:hAnsi="Times New Roman"/>
          <w:iCs/>
          <w:color w:val="000000" w:themeColor="text1"/>
          <w:sz w:val="26"/>
        </w:rPr>
        <w:t>2.</w:t>
      </w:r>
      <w:r w:rsidR="00E944CA" w:rsidRPr="006E49F0">
        <w:rPr>
          <w:rFonts w:ascii="Times New Roman" w:hAnsi="Times New Roman"/>
          <w:iCs/>
          <w:color w:val="000000" w:themeColor="text1"/>
          <w:sz w:val="26"/>
        </w:rPr>
        <w:t xml:space="preserve"> </w:t>
      </w:r>
      <w:r w:rsidRPr="006E49F0">
        <w:rPr>
          <w:rFonts w:ascii="Times New Roman" w:hAnsi="Times New Roman"/>
          <w:iCs/>
          <w:color w:val="000000" w:themeColor="text1"/>
          <w:sz w:val="26"/>
        </w:rPr>
        <w:t>Mục đích</w:t>
      </w:r>
      <w:bookmarkEnd w:id="118"/>
      <w:bookmarkEnd w:id="119"/>
      <w:bookmarkEnd w:id="120"/>
      <w:bookmarkEnd w:id="121"/>
      <w:bookmarkEnd w:id="122"/>
      <w:bookmarkEnd w:id="123"/>
      <w:bookmarkEnd w:id="124"/>
      <w:bookmarkEnd w:id="125"/>
      <w:r w:rsidRPr="006E49F0">
        <w:rPr>
          <w:rFonts w:ascii="Times New Roman" w:hAnsi="Times New Roman"/>
          <w:iCs/>
          <w:color w:val="000000" w:themeColor="text1"/>
          <w:sz w:val="26"/>
        </w:rPr>
        <w:t xml:space="preserve"> </w:t>
      </w:r>
      <w:bookmarkStart w:id="126" w:name="_Toc59614378"/>
      <w:bookmarkStart w:id="127" w:name="_Toc60170847"/>
    </w:p>
    <w:p w14:paraId="2EA3010C" w14:textId="32BEE4E7" w:rsidR="00BC6230" w:rsidRDefault="00B55471" w:rsidP="003E77E9">
      <w:pPr>
        <w:jc w:val="both"/>
        <w:rPr>
          <w:sz w:val="2"/>
          <w:szCs w:val="2"/>
        </w:rPr>
      </w:pPr>
      <w:r>
        <w:t>Mục đính xây dựng ứng dụng Education được phát triển trên Android Mobile. Xây dựng ứng dụng này tôi đã định hướng và xác định các nhu cầu cơ bản thường ngày của các bạn học sinh, sinh viên từ đó đưa ra các giải pháp và tính năng cho ứng dụng.</w:t>
      </w:r>
      <w:r w:rsidR="00CC31F3">
        <w:t xml:space="preserve"> Framework và ngôn ngữ lập trình cho hệ thống là Xamarin android được viết bằng ngôn ngữ C#</w:t>
      </w:r>
      <w:r w:rsidR="006E77BB">
        <w:t xml:space="preserve">. Ứng dụng sẽ giúp bạn cải thiện kiến thức </w:t>
      </w:r>
      <w:r w:rsidR="00906E5D">
        <w:t>của mình.</w:t>
      </w:r>
      <w:r w:rsidR="00CC31F3">
        <w:t xml:space="preserve"> </w:t>
      </w:r>
      <w:r w:rsidR="00694E18" w:rsidRPr="00694E18">
        <w:rPr>
          <w:sz w:val="2"/>
          <w:szCs w:val="2"/>
        </w:rPr>
        <w:t>”</w:t>
      </w:r>
      <w:r w:rsidR="00247179" w:rsidRPr="00694E18">
        <w:rPr>
          <w:sz w:val="2"/>
          <w:szCs w:val="2"/>
        </w:rPr>
        <w:t xml:space="preserve"> </w:t>
      </w:r>
      <w:r>
        <w:rPr>
          <w:sz w:val="2"/>
          <w:szCs w:val="2"/>
        </w:rPr>
        <w:t xml:space="preserve"> sad</w:t>
      </w:r>
    </w:p>
    <w:p w14:paraId="4B90A400" w14:textId="447257C0" w:rsidR="00D5066C" w:rsidRDefault="00D5066C" w:rsidP="003E77E9">
      <w:pPr>
        <w:jc w:val="both"/>
      </w:pPr>
      <w:r>
        <w:t>Ứng</w:t>
      </w:r>
      <w:r w:rsidR="00B74C6A">
        <w:t xml:space="preserve"> dụng </w:t>
      </w:r>
      <w:r>
        <w:t xml:space="preserve">chứa một kho câu hỏi </w:t>
      </w:r>
      <w:r w:rsidRPr="00D5066C">
        <w:t xml:space="preserve">trắc nghiệm Tiếng Anh với </w:t>
      </w:r>
      <w:r>
        <w:t xml:space="preserve">số lượng </w:t>
      </w:r>
      <w:r w:rsidRPr="00D5066C">
        <w:t xml:space="preserve">câu </w:t>
      </w:r>
      <w:r>
        <w:t>hỏi</w:t>
      </w:r>
      <w:r w:rsidRPr="00D5066C">
        <w:t xml:space="preserve"> lên đến 100 câu gồm cả những câu hỏi hình. Các câu hỏi được phân loại ra thành nhiều mức độ khác nhau từ dễ đến rất khó. Nhằm mục địch giúp chúng ta rèn luyện tiếng anh mỗi ngày với vốn câu trắc nghiệm phong phú đảm bảo tính hiệu quả cao từ kiến thức cơ bản đến nâng cao, nếu bạn chăm chỉ  giành 30 p mỗi ngày để học thì trình độ tiếng anh của bạn sẽ thay đổi đáng kể trong 1 tháng.</w:t>
      </w:r>
    </w:p>
    <w:p w14:paraId="69EE30B1" w14:textId="71732BCF" w:rsidR="00A84669" w:rsidRDefault="00A84669" w:rsidP="003E77E9">
      <w:pPr>
        <w:jc w:val="both"/>
      </w:pPr>
      <w:r>
        <w:t>Ngoài ra ứng dụng còn chứa rất nhiều dữ liêu liên quan đến lập trình như: Lập trình Mobile bằng Xamarin Android. Bộ dữ liệu câu hỏi được chọn lọc tỉ mỉ, đảm bảo rằng nếu bạn ôn luyện mỗi ngày, kiến thức cơ bản của bạn sẽ được củng cố.</w:t>
      </w:r>
    </w:p>
    <w:p w14:paraId="6A648D2C" w14:textId="6F465CEE" w:rsidR="00A84669" w:rsidRPr="00B55471" w:rsidRDefault="00A84669" w:rsidP="003E77E9">
      <w:pPr>
        <w:jc w:val="both"/>
      </w:pPr>
      <w:r>
        <w:t>Đồng thời ứng giúp mọi người có thể chia sẽ kiến thức với nhau hoặc có bất kì thắc mắc nào người dùng có thể đặt câu hỏi trên đây, admin sẽ phê duyệt câu hỏi đó và đưa lên diễn đàn để mọi người cùng giúp đỡ bạn.</w:t>
      </w:r>
    </w:p>
    <w:p w14:paraId="1EF82B96" w14:textId="38F6DB96" w:rsidR="00860E98" w:rsidRPr="00AE6480" w:rsidRDefault="00860E98" w:rsidP="00CE14CD">
      <w:pPr>
        <w:ind w:firstLine="720"/>
        <w:jc w:val="both"/>
      </w:pPr>
      <w:r>
        <w:rPr>
          <w:sz w:val="2"/>
          <w:szCs w:val="2"/>
        </w:rPr>
        <w:t>Mu</w:t>
      </w:r>
    </w:p>
    <w:p w14:paraId="3E6BFDF4" w14:textId="52091FA2" w:rsidR="000B03E5" w:rsidRPr="006E49F0" w:rsidRDefault="007B45A8" w:rsidP="000C5B2F">
      <w:pPr>
        <w:pStyle w:val="Heading2"/>
        <w:jc w:val="left"/>
        <w:rPr>
          <w:rFonts w:ascii="Times New Roman" w:hAnsi="Times New Roman"/>
          <w:iCs/>
          <w:color w:val="000000" w:themeColor="text1"/>
          <w:sz w:val="26"/>
        </w:rPr>
      </w:pPr>
      <w:bookmarkStart w:id="128" w:name="_Toc28194"/>
      <w:bookmarkStart w:id="129" w:name="_Toc30451"/>
      <w:bookmarkStart w:id="130" w:name="_Toc816"/>
      <w:bookmarkStart w:id="131" w:name="_Toc31238"/>
      <w:bookmarkStart w:id="132" w:name="_Toc91855597"/>
      <w:bookmarkStart w:id="133" w:name="_Toc105591620"/>
      <w:r w:rsidRPr="006E49F0">
        <w:rPr>
          <w:rFonts w:ascii="Times New Roman" w:hAnsi="Times New Roman"/>
          <w:iCs/>
          <w:color w:val="000000" w:themeColor="text1"/>
          <w:sz w:val="26"/>
        </w:rPr>
        <w:t>3</w:t>
      </w:r>
      <w:r w:rsidR="00853EC4" w:rsidRPr="006E49F0">
        <w:rPr>
          <w:rFonts w:ascii="Times New Roman" w:hAnsi="Times New Roman"/>
          <w:iCs/>
          <w:color w:val="000000" w:themeColor="text1"/>
          <w:sz w:val="26"/>
        </w:rPr>
        <w:t>.</w:t>
      </w:r>
      <w:r w:rsidR="006E49F0" w:rsidRPr="006E49F0">
        <w:rPr>
          <w:rFonts w:ascii="Times New Roman" w:hAnsi="Times New Roman"/>
          <w:iCs/>
          <w:color w:val="000000" w:themeColor="text1"/>
          <w:sz w:val="26"/>
        </w:rPr>
        <w:t xml:space="preserve"> </w:t>
      </w:r>
      <w:r w:rsidR="00737FD1" w:rsidRPr="006E49F0">
        <w:rPr>
          <w:rFonts w:ascii="Times New Roman" w:hAnsi="Times New Roman"/>
          <w:iCs/>
          <w:color w:val="000000" w:themeColor="text1"/>
          <w:sz w:val="26"/>
        </w:rPr>
        <w:t>Phạm vi</w:t>
      </w:r>
      <w:bookmarkEnd w:id="126"/>
      <w:bookmarkEnd w:id="127"/>
      <w:bookmarkEnd w:id="128"/>
      <w:bookmarkEnd w:id="129"/>
      <w:bookmarkEnd w:id="130"/>
      <w:bookmarkEnd w:id="131"/>
      <w:bookmarkEnd w:id="132"/>
      <w:bookmarkEnd w:id="133"/>
      <w:r w:rsidR="00737FD1" w:rsidRPr="006E49F0">
        <w:rPr>
          <w:rFonts w:ascii="Times New Roman" w:hAnsi="Times New Roman"/>
          <w:iCs/>
          <w:color w:val="000000" w:themeColor="text1"/>
          <w:sz w:val="26"/>
        </w:rPr>
        <w:t xml:space="preserve"> </w:t>
      </w:r>
    </w:p>
    <w:p w14:paraId="4FFA5640" w14:textId="122A53C3" w:rsidR="00326785" w:rsidRDefault="00326785" w:rsidP="003E77E9">
      <w:pPr>
        <w:jc w:val="both"/>
      </w:pPr>
      <w:r>
        <w:t>Ứng dụng được phát triển trên môi trường</w:t>
      </w:r>
      <w:r w:rsidR="00906E5D">
        <w:t xml:space="preserve"> Android</w:t>
      </w:r>
      <w:r>
        <w:t xml:space="preserve"> mobile. Người dùng có thể truy cập vào nền tảng</w:t>
      </w:r>
      <w:r w:rsidR="00906E5D">
        <w:t xml:space="preserve"> Android</w:t>
      </w:r>
      <w:r>
        <w:t xml:space="preserve"> để </w:t>
      </w:r>
      <w:r w:rsidR="00906E5D">
        <w:t>sử dụng ứng dụng</w:t>
      </w:r>
      <w:r>
        <w:t>.</w:t>
      </w:r>
    </w:p>
    <w:p w14:paraId="72FFF9A6" w14:textId="5AAA5E21" w:rsidR="009C601C" w:rsidRDefault="00906E5D" w:rsidP="003E77E9">
      <w:pPr>
        <w:jc w:val="both"/>
      </w:pPr>
      <w:r>
        <w:t>Ứng dụng</w:t>
      </w:r>
      <w:r w:rsidR="00326785">
        <w:t xml:space="preserve"> có tên </w:t>
      </w:r>
      <w:r>
        <w:t>Education</w:t>
      </w:r>
      <w:r w:rsidR="00326785">
        <w:t xml:space="preserve">, với </w:t>
      </w:r>
      <w:r w:rsidR="00724611" w:rsidRPr="00724611">
        <w:rPr>
          <w:sz w:val="2"/>
          <w:szCs w:val="2"/>
        </w:rPr>
        <w:t>“</w:t>
      </w:r>
      <w:r w:rsidR="00326785">
        <w:t>nền tảng ứng dụng di động android. Ứng dụng được thiết kế đẹp mắt phù hợp với mọi đối tượng người dùng, các thao tác điều khiển cũng vô cùng đơn giản</w:t>
      </w:r>
      <w:r>
        <w:t>.</w:t>
      </w:r>
    </w:p>
    <w:p w14:paraId="6FCBAB24" w14:textId="6EE735A3" w:rsidR="003E77E9" w:rsidRDefault="006E49F0" w:rsidP="000C5B2F">
      <w:pPr>
        <w:pStyle w:val="Heading2"/>
        <w:jc w:val="left"/>
        <w:rPr>
          <w:rFonts w:ascii="Times New Roman" w:hAnsi="Times New Roman"/>
          <w:iCs/>
          <w:color w:val="000000" w:themeColor="text1"/>
          <w:sz w:val="26"/>
        </w:rPr>
      </w:pPr>
      <w:bookmarkStart w:id="134" w:name="_Toc59614379"/>
      <w:bookmarkStart w:id="135" w:name="_Toc60170848"/>
      <w:bookmarkStart w:id="136" w:name="_Toc7411"/>
      <w:bookmarkStart w:id="137" w:name="_Toc6966"/>
      <w:bookmarkStart w:id="138" w:name="_Toc22514"/>
      <w:bookmarkStart w:id="139" w:name="_Toc32673"/>
      <w:bookmarkStart w:id="140" w:name="_Toc91855600"/>
      <w:bookmarkStart w:id="141" w:name="_Toc105591621"/>
      <w:r w:rsidRPr="006E49F0">
        <w:rPr>
          <w:rFonts w:ascii="Times New Roman" w:hAnsi="Times New Roman"/>
          <w:iCs/>
          <w:color w:val="000000" w:themeColor="text1"/>
          <w:sz w:val="26"/>
        </w:rPr>
        <w:lastRenderedPageBreak/>
        <w:t>4</w:t>
      </w:r>
      <w:r w:rsidR="00D50690" w:rsidRPr="006E49F0">
        <w:rPr>
          <w:rFonts w:ascii="Times New Roman" w:hAnsi="Times New Roman"/>
          <w:iCs/>
          <w:color w:val="000000" w:themeColor="text1"/>
          <w:sz w:val="26"/>
        </w:rPr>
        <w:t>.</w:t>
      </w:r>
      <w:r w:rsidR="003E77E9">
        <w:rPr>
          <w:rFonts w:ascii="Times New Roman" w:hAnsi="Times New Roman"/>
          <w:iCs/>
          <w:color w:val="000000" w:themeColor="text1"/>
          <w:sz w:val="26"/>
        </w:rPr>
        <w:t xml:space="preserve"> Tính</w:t>
      </w:r>
      <w:r w:rsidR="00737FD1" w:rsidRPr="006E49F0">
        <w:rPr>
          <w:rFonts w:ascii="Times New Roman" w:hAnsi="Times New Roman"/>
          <w:iCs/>
          <w:color w:val="000000" w:themeColor="text1"/>
          <w:sz w:val="26"/>
        </w:rPr>
        <w:t xml:space="preserve"> năng</w:t>
      </w:r>
      <w:bookmarkEnd w:id="134"/>
      <w:bookmarkEnd w:id="135"/>
      <w:bookmarkEnd w:id="136"/>
      <w:bookmarkEnd w:id="137"/>
      <w:bookmarkEnd w:id="138"/>
      <w:bookmarkEnd w:id="139"/>
      <w:bookmarkEnd w:id="140"/>
      <w:r w:rsidR="003E77E9">
        <w:rPr>
          <w:rFonts w:ascii="Times New Roman" w:hAnsi="Times New Roman"/>
          <w:iCs/>
          <w:color w:val="000000" w:themeColor="text1"/>
          <w:sz w:val="26"/>
        </w:rPr>
        <w:t xml:space="preserve"> của ứng dụng</w:t>
      </w:r>
      <w:bookmarkEnd w:id="141"/>
    </w:p>
    <w:p w14:paraId="14B0F45C" w14:textId="6107D712" w:rsidR="00C040DF" w:rsidRPr="000C5B2F" w:rsidRDefault="00C040DF" w:rsidP="000C5B2F">
      <w:pPr>
        <w:pStyle w:val="Heading3"/>
        <w:rPr>
          <w:rFonts w:ascii="Times New Roman" w:hAnsi="Times New Roman"/>
          <w:b w:val="0"/>
          <w:bCs/>
        </w:rPr>
      </w:pPr>
      <w:bookmarkStart w:id="142" w:name="_Toc105591622"/>
      <w:r w:rsidRPr="000C5B2F">
        <w:rPr>
          <w:rFonts w:ascii="Times New Roman" w:hAnsi="Times New Roman"/>
          <w:bCs/>
        </w:rPr>
        <w:t>4.1 Ứng dụng phía người dùng</w:t>
      </w:r>
      <w:bookmarkEnd w:id="142"/>
    </w:p>
    <w:p w14:paraId="0EE949F9" w14:textId="1D55B1F6" w:rsidR="00C03DF2" w:rsidRPr="00724544" w:rsidRDefault="003E77E9" w:rsidP="00863B93">
      <w:pPr>
        <w:pStyle w:val="ListParagraph"/>
        <w:numPr>
          <w:ilvl w:val="0"/>
          <w:numId w:val="33"/>
        </w:numPr>
        <w:rPr>
          <w:iCs/>
          <w:color w:val="000000" w:themeColor="text1"/>
        </w:rPr>
      </w:pPr>
      <w:r w:rsidRPr="00724544">
        <w:rPr>
          <w:iCs/>
          <w:color w:val="000000" w:themeColor="text1"/>
        </w:rPr>
        <w:t>Xem thông số thời tiết,vị trí ở mọi nơi trên thế giới.</w:t>
      </w:r>
    </w:p>
    <w:p w14:paraId="7B98E302" w14:textId="21BD1F4A" w:rsidR="003E77E9" w:rsidRPr="00724544" w:rsidRDefault="003E77E9" w:rsidP="00863B93">
      <w:pPr>
        <w:pStyle w:val="ListParagraph"/>
        <w:numPr>
          <w:ilvl w:val="0"/>
          <w:numId w:val="33"/>
        </w:numPr>
        <w:rPr>
          <w:iCs/>
          <w:color w:val="000000" w:themeColor="text1"/>
        </w:rPr>
      </w:pPr>
      <w:r w:rsidRPr="00724544">
        <w:rPr>
          <w:iCs/>
          <w:color w:val="000000" w:themeColor="text1"/>
        </w:rPr>
        <w:t>Xem nội dung các khóa học ngắn về lập trình Mobile Android bằng Xamarin Android.</w:t>
      </w:r>
    </w:p>
    <w:p w14:paraId="6F661513" w14:textId="65FD5B5C" w:rsidR="003E77E9" w:rsidRPr="00724544" w:rsidRDefault="00C040DF" w:rsidP="00863B93">
      <w:pPr>
        <w:pStyle w:val="ListParagraph"/>
        <w:numPr>
          <w:ilvl w:val="0"/>
          <w:numId w:val="33"/>
        </w:numPr>
        <w:rPr>
          <w:iCs/>
          <w:color w:val="000000" w:themeColor="text1"/>
        </w:rPr>
      </w:pPr>
      <w:r w:rsidRPr="00724544">
        <w:rPr>
          <w:iCs/>
          <w:color w:val="000000" w:themeColor="text1"/>
        </w:rPr>
        <w:t>Thực hiện các bài kiểm tra về Xamarin Android, English, Test IQ…</w:t>
      </w:r>
    </w:p>
    <w:p w14:paraId="43A6BB07" w14:textId="5B675090" w:rsidR="00C040DF" w:rsidRPr="00724544" w:rsidRDefault="00C040DF" w:rsidP="00863B93">
      <w:pPr>
        <w:pStyle w:val="ListParagraph"/>
        <w:numPr>
          <w:ilvl w:val="0"/>
          <w:numId w:val="33"/>
        </w:numPr>
        <w:rPr>
          <w:iCs/>
          <w:color w:val="000000" w:themeColor="text1"/>
        </w:rPr>
      </w:pPr>
      <w:r w:rsidRPr="00724544">
        <w:rPr>
          <w:iCs/>
          <w:color w:val="000000" w:themeColor="text1"/>
        </w:rPr>
        <w:t>Chức năng Scan văn bản, giúp người dùng chụp hình và scan bất kỳ hình ảnh nào có chữ. Khi scan xong ứng dụng sẽ cho phép bạn lưu lại đoạn text đấy hoặc chia sẽ đoạn text với nhiều định dạng khác nhau.</w:t>
      </w:r>
    </w:p>
    <w:p w14:paraId="258A972E" w14:textId="47C256D6" w:rsidR="00C040DF" w:rsidRPr="00724544" w:rsidRDefault="00C040DF" w:rsidP="00863B93">
      <w:pPr>
        <w:pStyle w:val="ListParagraph"/>
        <w:numPr>
          <w:ilvl w:val="0"/>
          <w:numId w:val="33"/>
        </w:numPr>
        <w:rPr>
          <w:iCs/>
          <w:color w:val="000000" w:themeColor="text1"/>
        </w:rPr>
      </w:pPr>
      <w:r w:rsidRPr="00724544">
        <w:rPr>
          <w:iCs/>
          <w:color w:val="000000" w:themeColor="text1"/>
        </w:rPr>
        <w:t>Chức năng tự thêm nôi dụng cho bài kiểm tra.</w:t>
      </w:r>
    </w:p>
    <w:p w14:paraId="058A3B6B" w14:textId="1DCE23A2" w:rsidR="00C040DF" w:rsidRPr="00724544" w:rsidRDefault="00C040DF" w:rsidP="00863B93">
      <w:pPr>
        <w:pStyle w:val="ListParagraph"/>
        <w:numPr>
          <w:ilvl w:val="0"/>
          <w:numId w:val="33"/>
        </w:numPr>
        <w:rPr>
          <w:iCs/>
          <w:color w:val="000000" w:themeColor="text1"/>
        </w:rPr>
      </w:pPr>
      <w:r w:rsidRPr="00724544">
        <w:rPr>
          <w:iCs/>
          <w:color w:val="000000" w:themeColor="text1"/>
        </w:rPr>
        <w:t>Chức năng đặt câu hỏi và trả lời câu hỏi.</w:t>
      </w:r>
    </w:p>
    <w:p w14:paraId="0839B860" w14:textId="783D12F6" w:rsidR="00C040DF" w:rsidRPr="00724544" w:rsidRDefault="00C040DF" w:rsidP="00863B93">
      <w:pPr>
        <w:pStyle w:val="ListParagraph"/>
        <w:numPr>
          <w:ilvl w:val="0"/>
          <w:numId w:val="33"/>
        </w:numPr>
        <w:rPr>
          <w:iCs/>
          <w:color w:val="000000" w:themeColor="text1"/>
        </w:rPr>
      </w:pPr>
      <w:r w:rsidRPr="00724544">
        <w:rPr>
          <w:iCs/>
          <w:color w:val="000000" w:themeColor="text1"/>
        </w:rPr>
        <w:t>Xem các Tip Tutorial về Xamarin, English, OOP.</w:t>
      </w:r>
    </w:p>
    <w:p w14:paraId="5A0D5343" w14:textId="74E1D130" w:rsidR="00C040DF" w:rsidRPr="00724544" w:rsidRDefault="00C040DF" w:rsidP="00863B93">
      <w:pPr>
        <w:pStyle w:val="ListParagraph"/>
        <w:numPr>
          <w:ilvl w:val="0"/>
          <w:numId w:val="33"/>
        </w:numPr>
        <w:rPr>
          <w:iCs/>
          <w:color w:val="000000" w:themeColor="text1"/>
        </w:rPr>
      </w:pPr>
      <w:r w:rsidRPr="00724544">
        <w:rPr>
          <w:iCs/>
          <w:color w:val="000000" w:themeColor="text1"/>
        </w:rPr>
        <w:t>Xem kho từ vựng tiếng anh.</w:t>
      </w:r>
    </w:p>
    <w:p w14:paraId="16231B1F" w14:textId="05854393" w:rsidR="00724544" w:rsidRPr="00724544" w:rsidRDefault="00724544" w:rsidP="00863B93">
      <w:pPr>
        <w:pStyle w:val="ListParagraph"/>
        <w:numPr>
          <w:ilvl w:val="0"/>
          <w:numId w:val="33"/>
        </w:numPr>
        <w:rPr>
          <w:iCs/>
          <w:color w:val="000000" w:themeColor="text1"/>
        </w:rPr>
      </w:pPr>
      <w:r w:rsidRPr="00724544">
        <w:rPr>
          <w:iCs/>
          <w:color w:val="000000" w:themeColor="text1"/>
        </w:rPr>
        <w:t>Xem lịch sự các tip và câu hỏi của tất cả các người dùng đã chia sẽ.</w:t>
      </w:r>
    </w:p>
    <w:p w14:paraId="47DCD795" w14:textId="52A0807F" w:rsidR="00C040DF" w:rsidRPr="00724544" w:rsidRDefault="00C040DF" w:rsidP="00863B93">
      <w:pPr>
        <w:pStyle w:val="ListParagraph"/>
        <w:numPr>
          <w:ilvl w:val="0"/>
          <w:numId w:val="33"/>
        </w:numPr>
        <w:rPr>
          <w:iCs/>
          <w:color w:val="000000" w:themeColor="text1"/>
        </w:rPr>
      </w:pPr>
      <w:r w:rsidRPr="00724544">
        <w:rPr>
          <w:iCs/>
          <w:color w:val="000000" w:themeColor="text1"/>
        </w:rPr>
        <w:t>Một số tính năng cơ bản khác</w:t>
      </w:r>
      <w:r w:rsidR="00724544" w:rsidRPr="00724544">
        <w:rPr>
          <w:iCs/>
          <w:color w:val="000000" w:themeColor="text1"/>
        </w:rPr>
        <w:t>.</w:t>
      </w:r>
    </w:p>
    <w:p w14:paraId="2410CFC2" w14:textId="425029F4" w:rsidR="00724544" w:rsidRPr="000C5B2F" w:rsidRDefault="00724544" w:rsidP="000C5B2F">
      <w:pPr>
        <w:pStyle w:val="Heading3"/>
        <w:rPr>
          <w:rFonts w:ascii="Times New Roman" w:hAnsi="Times New Roman"/>
          <w:b w:val="0"/>
          <w:bCs/>
          <w:iCs/>
          <w:color w:val="000000" w:themeColor="text1"/>
        </w:rPr>
      </w:pPr>
      <w:bookmarkStart w:id="143" w:name="_Toc105591623"/>
      <w:r w:rsidRPr="000C5B2F">
        <w:rPr>
          <w:rFonts w:ascii="Times New Roman" w:hAnsi="Times New Roman"/>
          <w:bCs/>
          <w:iCs/>
          <w:color w:val="000000" w:themeColor="text1"/>
        </w:rPr>
        <w:t>4.2 Ứng dụng phía Admin</w:t>
      </w:r>
      <w:bookmarkEnd w:id="143"/>
    </w:p>
    <w:p w14:paraId="1866607E" w14:textId="055A5F26" w:rsidR="00724544" w:rsidRPr="008762F7" w:rsidRDefault="00724544" w:rsidP="00863B93">
      <w:pPr>
        <w:pStyle w:val="ListParagraph"/>
        <w:numPr>
          <w:ilvl w:val="0"/>
          <w:numId w:val="34"/>
        </w:numPr>
        <w:rPr>
          <w:iCs/>
          <w:color w:val="000000" w:themeColor="text1"/>
        </w:rPr>
      </w:pPr>
      <w:r w:rsidRPr="008762F7">
        <w:rPr>
          <w:iCs/>
          <w:color w:val="000000" w:themeColor="text1"/>
        </w:rPr>
        <w:t>Cho phép quản lý người dùng: có thể xóa người dùng.</w:t>
      </w:r>
    </w:p>
    <w:p w14:paraId="7700F697" w14:textId="41F71A24" w:rsidR="00724544" w:rsidRPr="008762F7" w:rsidRDefault="00724544" w:rsidP="00863B93">
      <w:pPr>
        <w:pStyle w:val="ListParagraph"/>
        <w:numPr>
          <w:ilvl w:val="0"/>
          <w:numId w:val="34"/>
        </w:numPr>
        <w:rPr>
          <w:iCs/>
          <w:color w:val="000000" w:themeColor="text1"/>
        </w:rPr>
      </w:pPr>
      <w:r w:rsidRPr="008762F7">
        <w:rPr>
          <w:iCs/>
          <w:color w:val="000000" w:themeColor="text1"/>
        </w:rPr>
        <w:t>Quản lý từ vựng người dùng đóng góp: Thêm nội dung lên phía người , xóa nội dung.</w:t>
      </w:r>
    </w:p>
    <w:p w14:paraId="3FB2A9E0" w14:textId="1EBC4396" w:rsidR="00724544" w:rsidRPr="008762F7" w:rsidRDefault="00724544" w:rsidP="00863B93">
      <w:pPr>
        <w:pStyle w:val="ListParagraph"/>
        <w:numPr>
          <w:ilvl w:val="0"/>
          <w:numId w:val="34"/>
        </w:numPr>
        <w:rPr>
          <w:iCs/>
          <w:color w:val="000000" w:themeColor="text1"/>
        </w:rPr>
      </w:pPr>
      <w:r w:rsidRPr="008762F7">
        <w:rPr>
          <w:iCs/>
          <w:color w:val="000000" w:themeColor="text1"/>
        </w:rPr>
        <w:t>Quản lý câu hỏi của người dùng: Thêm câu hỏi lên trang home của ứng dụng người dùng, thêm câu hỏi vào trang thảo luận, thêm câu hỏi vào kho lịch sử câu hỏi, xóa câu hỏi.</w:t>
      </w:r>
    </w:p>
    <w:p w14:paraId="37798FD5" w14:textId="45E2473C" w:rsidR="00724544" w:rsidRPr="008762F7" w:rsidRDefault="00724544" w:rsidP="00863B93">
      <w:pPr>
        <w:pStyle w:val="ListParagraph"/>
        <w:numPr>
          <w:ilvl w:val="0"/>
          <w:numId w:val="34"/>
        </w:numPr>
        <w:rPr>
          <w:iCs/>
          <w:color w:val="000000" w:themeColor="text1"/>
        </w:rPr>
      </w:pPr>
      <w:r w:rsidRPr="008762F7">
        <w:rPr>
          <w:iCs/>
          <w:color w:val="000000" w:themeColor="text1"/>
        </w:rPr>
        <w:t>Quản lý kho từ vựng Tiếng Anh: Thêm, xóa, sửa nội dung từ vựng.</w:t>
      </w:r>
    </w:p>
    <w:p w14:paraId="14D3A5F0" w14:textId="244ADC32" w:rsidR="00724544" w:rsidRPr="008762F7" w:rsidRDefault="00724544" w:rsidP="00863B93">
      <w:pPr>
        <w:pStyle w:val="ListParagraph"/>
        <w:numPr>
          <w:ilvl w:val="0"/>
          <w:numId w:val="34"/>
        </w:numPr>
        <w:rPr>
          <w:iCs/>
          <w:color w:val="000000" w:themeColor="text1"/>
        </w:rPr>
      </w:pPr>
      <w:r w:rsidRPr="008762F7">
        <w:rPr>
          <w:iCs/>
          <w:color w:val="000000" w:themeColor="text1"/>
        </w:rPr>
        <w:t>Quản lý các khóa học: Thêm, xóa, sửa nôi dụng các khóa học.</w:t>
      </w:r>
    </w:p>
    <w:p w14:paraId="66EE2342" w14:textId="14CDE52E" w:rsidR="00724544" w:rsidRPr="008762F7" w:rsidRDefault="008762F7" w:rsidP="00863B93">
      <w:pPr>
        <w:pStyle w:val="ListParagraph"/>
        <w:numPr>
          <w:ilvl w:val="0"/>
          <w:numId w:val="34"/>
        </w:numPr>
        <w:rPr>
          <w:iCs/>
          <w:color w:val="000000" w:themeColor="text1"/>
        </w:rPr>
      </w:pPr>
      <w:r w:rsidRPr="008762F7">
        <w:rPr>
          <w:iCs/>
          <w:color w:val="000000" w:themeColor="text1"/>
        </w:rPr>
        <w:t>Quản lý điểm người dùng: Thêm, phân loại điểm theo từng môn, xóa điểm.</w:t>
      </w:r>
    </w:p>
    <w:p w14:paraId="39DDC870" w14:textId="64860408" w:rsidR="008762F7" w:rsidRPr="008762F7" w:rsidRDefault="008762F7" w:rsidP="00863B93">
      <w:pPr>
        <w:pStyle w:val="ListParagraph"/>
        <w:numPr>
          <w:ilvl w:val="0"/>
          <w:numId w:val="34"/>
        </w:numPr>
        <w:rPr>
          <w:iCs/>
          <w:color w:val="000000" w:themeColor="text1"/>
        </w:rPr>
      </w:pPr>
      <w:r w:rsidRPr="008762F7">
        <w:rPr>
          <w:iCs/>
          <w:color w:val="000000" w:themeColor="text1"/>
        </w:rPr>
        <w:t>Quản lý kho lịch sử câu hỏi người dùng: Thêm, Xóa câu hỏi.</w:t>
      </w:r>
    </w:p>
    <w:p w14:paraId="04559DE5" w14:textId="1D91568C" w:rsidR="008762F7" w:rsidRDefault="008762F7" w:rsidP="00863B93">
      <w:pPr>
        <w:pStyle w:val="ListParagraph"/>
        <w:numPr>
          <w:ilvl w:val="0"/>
          <w:numId w:val="34"/>
        </w:numPr>
        <w:rPr>
          <w:iCs/>
          <w:color w:val="000000" w:themeColor="text1"/>
        </w:rPr>
      </w:pPr>
      <w:r w:rsidRPr="008762F7">
        <w:rPr>
          <w:iCs/>
          <w:color w:val="000000" w:themeColor="text1"/>
        </w:rPr>
        <w:t>Quản lý diễn đàn thảo luận: phê duyệt, thêm, xóa câu trả lời.</w:t>
      </w:r>
    </w:p>
    <w:p w14:paraId="6BB1EA62" w14:textId="0941C1A3" w:rsidR="008762F7" w:rsidRPr="008762F7" w:rsidRDefault="008762F7" w:rsidP="00863B93">
      <w:pPr>
        <w:pStyle w:val="ListParagraph"/>
        <w:numPr>
          <w:ilvl w:val="0"/>
          <w:numId w:val="34"/>
        </w:numPr>
        <w:rPr>
          <w:iCs/>
          <w:color w:val="000000" w:themeColor="text1"/>
        </w:rPr>
      </w:pPr>
      <w:r>
        <w:rPr>
          <w:iCs/>
          <w:color w:val="000000" w:themeColor="text1"/>
        </w:rPr>
        <w:t>Quản lý câu hỏi trên trang home của người dùng: Xóa câu hỏi.</w:t>
      </w:r>
    </w:p>
    <w:p w14:paraId="1780105D" w14:textId="721A0E5B" w:rsidR="00EA5B96" w:rsidRDefault="00EA5B96">
      <w:r>
        <w:br w:type="page"/>
      </w:r>
    </w:p>
    <w:p w14:paraId="31AAC8CE" w14:textId="75BC24CE" w:rsidR="008475E8" w:rsidRDefault="008475E8" w:rsidP="008475E8">
      <w:pPr>
        <w:pStyle w:val="Heading1"/>
        <w:rPr>
          <w:rFonts w:ascii="Times New Roman" w:hAnsi="Times New Roman"/>
          <w:color w:val="000000" w:themeColor="text1"/>
          <w:sz w:val="26"/>
        </w:rPr>
      </w:pPr>
      <w:bookmarkStart w:id="144" w:name="_Toc105094332"/>
      <w:bookmarkStart w:id="145" w:name="_Toc105157131"/>
      <w:bookmarkStart w:id="146" w:name="_Toc105591624"/>
      <w:bookmarkStart w:id="147" w:name="_Toc59614381"/>
      <w:bookmarkStart w:id="148" w:name="_Toc60170850"/>
      <w:bookmarkStart w:id="149" w:name="_Toc18687"/>
      <w:bookmarkStart w:id="150" w:name="_Toc13914"/>
      <w:bookmarkStart w:id="151" w:name="_Toc13645"/>
      <w:bookmarkStart w:id="152" w:name="_Toc19597"/>
      <w:bookmarkStart w:id="153" w:name="_Toc18585"/>
      <w:bookmarkStart w:id="154" w:name="_Toc91855601"/>
      <w:r w:rsidRPr="00EB4BA0">
        <w:rPr>
          <w:rFonts w:ascii="Times New Roman" w:hAnsi="Times New Roman"/>
          <w:color w:val="000000" w:themeColor="text1"/>
          <w:sz w:val="26"/>
        </w:rPr>
        <w:lastRenderedPageBreak/>
        <w:t xml:space="preserve">CHƯƠNG </w:t>
      </w:r>
      <w:r w:rsidR="000C5B2F">
        <w:rPr>
          <w:rFonts w:ascii="Times New Roman" w:hAnsi="Times New Roman"/>
          <w:color w:val="000000" w:themeColor="text1"/>
          <w:sz w:val="26"/>
        </w:rPr>
        <w:t>6</w:t>
      </w:r>
      <w:r w:rsidRPr="00EB4BA0">
        <w:rPr>
          <w:rFonts w:ascii="Times New Roman" w:hAnsi="Times New Roman"/>
          <w:color w:val="000000" w:themeColor="text1"/>
          <w:sz w:val="26"/>
        </w:rPr>
        <w:t>: PHÂN TÍCH VÀ THIẾT KẾ HỆ THỐNG</w:t>
      </w:r>
      <w:bookmarkEnd w:id="144"/>
      <w:bookmarkEnd w:id="145"/>
      <w:bookmarkEnd w:id="146"/>
    </w:p>
    <w:p w14:paraId="4DDCDE35" w14:textId="08C1A904" w:rsidR="00CD1966" w:rsidRDefault="00CD1966" w:rsidP="00CD1966">
      <w:pPr>
        <w:pStyle w:val="ListParagraph"/>
        <w:numPr>
          <w:ilvl w:val="0"/>
          <w:numId w:val="98"/>
        </w:numPr>
        <w:outlineLvl w:val="1"/>
        <w:rPr>
          <w:b/>
          <w:bCs/>
        </w:rPr>
      </w:pPr>
      <w:r w:rsidRPr="00CD1966">
        <w:rPr>
          <w:b/>
          <w:bCs/>
        </w:rPr>
        <w:t>Mô tả hệ thống</w:t>
      </w:r>
    </w:p>
    <w:p w14:paraId="087DC231" w14:textId="14C3974F" w:rsidR="00015F1F" w:rsidRDefault="00015F1F" w:rsidP="009E1E9A">
      <w:pPr>
        <w:ind w:left="360"/>
        <w:jc w:val="both"/>
      </w:pPr>
      <w:r w:rsidRPr="00015F1F">
        <w:t>Hệ thống gồm 2 loại người dùng Admin và User, thông tin người dùng gồm Họ Tên, Email, số điện thoại.</w:t>
      </w:r>
    </w:p>
    <w:p w14:paraId="18598D93" w14:textId="4CD02A99" w:rsidR="00015F1F" w:rsidRDefault="00015F1F" w:rsidP="009E1E9A">
      <w:pPr>
        <w:ind w:left="360"/>
        <w:jc w:val="both"/>
      </w:pPr>
      <w:r>
        <w:t>Khóa học gồm 3 loại khóa học Xamarin, English, OOP, thông tin khóa học gồm mã khóa học, tên khóa học, số thứ tự khóa học, nội dung khóa học.</w:t>
      </w:r>
    </w:p>
    <w:p w14:paraId="68FEFE8E" w14:textId="31D2289C" w:rsidR="00015F1F" w:rsidRDefault="00EB07ED" w:rsidP="009E1E9A">
      <w:pPr>
        <w:ind w:left="360"/>
        <w:jc w:val="both"/>
      </w:pPr>
      <w:r>
        <w:t xml:space="preserve">Thông tin bài thi gồm tên bài thi, nội dung câu hỏi, </w:t>
      </w:r>
      <w:r w:rsidR="00004486">
        <w:t>stt câu hỏi,</w:t>
      </w:r>
      <w:r>
        <w:t>câu trả lời A ,B, C, D, đáp án đúng, mức độ, hình ảnh.</w:t>
      </w:r>
    </w:p>
    <w:p w14:paraId="666CBA6B" w14:textId="620838E7" w:rsidR="00004486" w:rsidRDefault="00004486" w:rsidP="009E1E9A">
      <w:pPr>
        <w:ind w:left="360"/>
        <w:jc w:val="both"/>
      </w:pPr>
      <w:r>
        <w:t>Câu hỏi của người dùng gồm tiêu đề, nôi dung câu hỏi, loại, thời gian, tên người hỏi.</w:t>
      </w:r>
    </w:p>
    <w:p w14:paraId="707BD23A" w14:textId="19894917" w:rsidR="00004486" w:rsidRDefault="009E1E9A" w:rsidP="009E1E9A">
      <w:pPr>
        <w:ind w:left="360"/>
        <w:jc w:val="both"/>
      </w:pPr>
      <w:r>
        <w:t>Thông tin từ vựng Tiếng Anh bao gồm từ mới, nghĩa, đánh vần, loại, ví dụ, nghĩa tiếng anh, đóng góp, cấp độ, Id.</w:t>
      </w:r>
    </w:p>
    <w:p w14:paraId="42C5B58C" w14:textId="4ED1055D" w:rsidR="004D49C7" w:rsidRDefault="004D49C7" w:rsidP="009E1E9A">
      <w:pPr>
        <w:ind w:left="360"/>
        <w:jc w:val="both"/>
      </w:pPr>
      <w:r>
        <w:t>Người dùng có thể đóng góp từ vựng, thông tin từ vựng đóng góp của người dùng sẽ được lưu vào bảng Contribute Word</w:t>
      </w:r>
      <w:r w:rsidR="00814624">
        <w:t>. Những từ vựng này sẽ được Admin phê duyệt nếu hợp lệ Admin sẽ thêm dữ liệu này đến bảng User Contribute. Dữ liệu ở bảng này người dùng có thể thấy được trên ứng dụng ở chức năng User Contribute.</w:t>
      </w:r>
    </w:p>
    <w:p w14:paraId="43C78EA3" w14:textId="77777777" w:rsidR="00A1075D" w:rsidRDefault="00A1075D" w:rsidP="009E1E9A">
      <w:pPr>
        <w:ind w:left="360"/>
        <w:jc w:val="both"/>
      </w:pPr>
    </w:p>
    <w:p w14:paraId="1930704D" w14:textId="77777777" w:rsidR="00814624" w:rsidRDefault="00814624" w:rsidP="009E1E9A">
      <w:pPr>
        <w:ind w:left="360"/>
        <w:jc w:val="both"/>
      </w:pPr>
    </w:p>
    <w:p w14:paraId="7700311D" w14:textId="77777777" w:rsidR="009E1E9A" w:rsidRDefault="009E1E9A" w:rsidP="00015F1F">
      <w:pPr>
        <w:ind w:left="360"/>
      </w:pPr>
    </w:p>
    <w:p w14:paraId="1A7883FC" w14:textId="2E04AF4D" w:rsidR="00EB07ED" w:rsidRDefault="00004486" w:rsidP="00004486">
      <w:pPr>
        <w:rPr>
          <w:b/>
          <w:bCs/>
        </w:rPr>
      </w:pPr>
      <w:r>
        <w:rPr>
          <w:b/>
          <w:bCs/>
        </w:rPr>
        <w:br w:type="page"/>
      </w:r>
    </w:p>
    <w:p w14:paraId="7FE641BA" w14:textId="77777777" w:rsidR="008475E8" w:rsidRPr="00EB4BA0" w:rsidRDefault="008475E8" w:rsidP="00863B93">
      <w:pPr>
        <w:pStyle w:val="ListParagraph"/>
        <w:numPr>
          <w:ilvl w:val="0"/>
          <w:numId w:val="98"/>
        </w:numPr>
        <w:outlineLvl w:val="1"/>
        <w:rPr>
          <w:b/>
          <w:bCs/>
        </w:rPr>
      </w:pPr>
      <w:bookmarkStart w:id="155" w:name="_Toc105157132"/>
      <w:bookmarkStart w:id="156" w:name="_Toc105591625"/>
      <w:r w:rsidRPr="00EB4BA0">
        <w:rPr>
          <w:b/>
          <w:bCs/>
        </w:rPr>
        <w:lastRenderedPageBreak/>
        <w:t>Use Case Identification</w:t>
      </w:r>
      <w:bookmarkEnd w:id="155"/>
      <w:bookmarkEnd w:id="156"/>
    </w:p>
    <w:tbl>
      <w:tblPr>
        <w:tblW w:w="8455" w:type="dxa"/>
        <w:jc w:val="center"/>
        <w:tblCellMar>
          <w:top w:w="15" w:type="dxa"/>
          <w:left w:w="15" w:type="dxa"/>
          <w:bottom w:w="15" w:type="dxa"/>
          <w:right w:w="15" w:type="dxa"/>
        </w:tblCellMar>
        <w:tblLook w:val="04A0" w:firstRow="1" w:lastRow="0" w:firstColumn="1" w:lastColumn="0" w:noHBand="0" w:noVBand="1"/>
      </w:tblPr>
      <w:tblGrid>
        <w:gridCol w:w="2070"/>
        <w:gridCol w:w="6385"/>
      </w:tblGrid>
      <w:tr w:rsidR="008475E8" w:rsidRPr="00EB4BA0" w14:paraId="49B0C31B" w14:textId="77777777" w:rsidTr="00F34759">
        <w:trPr>
          <w:trHeight w:val="9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7473EE" w14:textId="77777777" w:rsidR="008475E8" w:rsidRPr="005754B5" w:rsidRDefault="008475E8" w:rsidP="00711633">
            <w:pPr>
              <w:spacing w:before="60" w:after="60" w:line="240" w:lineRule="auto"/>
              <w:jc w:val="center"/>
              <w:rPr>
                <w:rFonts w:eastAsia="Times New Roman"/>
                <w:sz w:val="24"/>
                <w:szCs w:val="24"/>
              </w:rPr>
            </w:pPr>
            <w:r w:rsidRPr="005754B5">
              <w:rPr>
                <w:rFonts w:ascii="Arial" w:eastAsia="Times New Roman" w:hAnsi="Arial" w:cs="Arial"/>
                <w:b/>
                <w:bCs/>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9058EF" w14:textId="77777777" w:rsidR="008475E8" w:rsidRPr="005754B5" w:rsidRDefault="008475E8" w:rsidP="00711633">
            <w:pPr>
              <w:spacing w:before="60" w:after="60" w:line="240" w:lineRule="auto"/>
              <w:jc w:val="center"/>
              <w:rPr>
                <w:rFonts w:eastAsia="Times New Roman"/>
                <w:sz w:val="24"/>
                <w:szCs w:val="24"/>
              </w:rPr>
            </w:pPr>
            <w:r w:rsidRPr="005754B5">
              <w:rPr>
                <w:rFonts w:ascii="Arial" w:eastAsia="Times New Roman" w:hAnsi="Arial" w:cs="Arial"/>
                <w:b/>
                <w:bCs/>
                <w:color w:val="000000"/>
                <w:sz w:val="22"/>
                <w:szCs w:val="22"/>
              </w:rPr>
              <w:t>Use Cases</w:t>
            </w:r>
          </w:p>
        </w:tc>
      </w:tr>
      <w:tr w:rsidR="008475E8" w:rsidRPr="00EB4BA0" w14:paraId="63E6E0B7" w14:textId="77777777" w:rsidTr="00F34759">
        <w:trPr>
          <w:trHeight w:hRule="exact" w:val="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9CD6F" w14:textId="77777777" w:rsidR="008475E8" w:rsidRPr="005754B5" w:rsidRDefault="008475E8" w:rsidP="00711633">
            <w:pPr>
              <w:spacing w:after="0" w:line="240" w:lineRule="auto"/>
              <w:rPr>
                <w:rFonts w:eastAsia="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AE102" w14:textId="77777777" w:rsidR="008475E8" w:rsidRPr="005754B5" w:rsidRDefault="008475E8" w:rsidP="00711633">
            <w:pPr>
              <w:spacing w:after="0" w:line="240" w:lineRule="auto"/>
              <w:rPr>
                <w:rFonts w:eastAsia="Times New Roman"/>
                <w:sz w:val="24"/>
                <w:szCs w:val="24"/>
              </w:rPr>
            </w:pPr>
          </w:p>
        </w:tc>
      </w:tr>
      <w:tr w:rsidR="008475E8" w:rsidRPr="00EB4BA0" w14:paraId="1A699802" w14:textId="77777777" w:rsidTr="00F34759">
        <w:trPr>
          <w:trHeight w:val="37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7C843" w14:textId="77777777" w:rsidR="008475E8" w:rsidRPr="005754B5" w:rsidRDefault="008475E8" w:rsidP="00711633">
            <w:pPr>
              <w:spacing w:before="40" w:after="40" w:line="240" w:lineRule="auto"/>
              <w:ind w:left="72" w:right="72"/>
              <w:rPr>
                <w:rFonts w:eastAsia="Times New Roman"/>
                <w:b/>
                <w:bCs/>
                <w:sz w:val="24"/>
                <w:szCs w:val="24"/>
              </w:rPr>
            </w:pPr>
            <w:r w:rsidRPr="00EB4BA0">
              <w:rPr>
                <w:rFonts w:eastAsia="Times New Roman"/>
                <w:b/>
                <w:bCs/>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DA8EDF" w14:textId="77777777" w:rsidR="008475E8" w:rsidRPr="00EB4BA0" w:rsidRDefault="008475E8" w:rsidP="00863B93">
            <w:pPr>
              <w:pStyle w:val="ListParagraph"/>
              <w:numPr>
                <w:ilvl w:val="0"/>
                <w:numId w:val="99"/>
              </w:numPr>
              <w:spacing w:before="40" w:after="40" w:line="240" w:lineRule="auto"/>
              <w:ind w:right="72"/>
              <w:rPr>
                <w:rFonts w:eastAsia="Times New Roman"/>
                <w:sz w:val="24"/>
                <w:szCs w:val="24"/>
              </w:rPr>
            </w:pPr>
            <w:r w:rsidRPr="00EB4BA0">
              <w:rPr>
                <w:rFonts w:eastAsia="Times New Roman"/>
                <w:sz w:val="24"/>
                <w:szCs w:val="24"/>
              </w:rPr>
              <w:t>Đăng nhập</w:t>
            </w:r>
          </w:p>
          <w:p w14:paraId="0AA80DBB" w14:textId="77777777" w:rsidR="008475E8" w:rsidRPr="00EB4BA0" w:rsidRDefault="008475E8" w:rsidP="00863B93">
            <w:pPr>
              <w:pStyle w:val="ListParagraph"/>
              <w:numPr>
                <w:ilvl w:val="0"/>
                <w:numId w:val="99"/>
              </w:numPr>
              <w:spacing w:before="40" w:after="40" w:line="240" w:lineRule="auto"/>
              <w:ind w:right="72"/>
            </w:pPr>
            <w:r w:rsidRPr="00EB4BA0">
              <w:t>Đăng ký</w:t>
            </w:r>
          </w:p>
          <w:p w14:paraId="6C237734" w14:textId="77777777" w:rsidR="008475E8" w:rsidRPr="00EB4BA0" w:rsidRDefault="008475E8" w:rsidP="00863B93">
            <w:pPr>
              <w:pStyle w:val="ListParagraph"/>
              <w:numPr>
                <w:ilvl w:val="0"/>
                <w:numId w:val="99"/>
              </w:numPr>
              <w:spacing w:before="40" w:after="40" w:line="240" w:lineRule="auto"/>
              <w:ind w:right="72"/>
            </w:pPr>
            <w:r w:rsidRPr="00EB4BA0">
              <w:t>Đăng nhập với Gmail</w:t>
            </w:r>
          </w:p>
          <w:p w14:paraId="27A0EF8B" w14:textId="08581B8A" w:rsidR="008475E8" w:rsidRDefault="008475E8" w:rsidP="00863B93">
            <w:pPr>
              <w:pStyle w:val="ListParagraph"/>
              <w:numPr>
                <w:ilvl w:val="0"/>
                <w:numId w:val="99"/>
              </w:numPr>
              <w:spacing w:before="40" w:after="40" w:line="240" w:lineRule="auto"/>
              <w:ind w:right="72"/>
            </w:pPr>
            <w:r w:rsidRPr="00EB4BA0">
              <w:t>Gửi Email Xác thực</w:t>
            </w:r>
          </w:p>
          <w:p w14:paraId="37253435" w14:textId="03A2A393" w:rsidR="00F34759" w:rsidRPr="00EB4BA0" w:rsidRDefault="00F34759" w:rsidP="00863B93">
            <w:pPr>
              <w:pStyle w:val="ListParagraph"/>
              <w:numPr>
                <w:ilvl w:val="0"/>
                <w:numId w:val="99"/>
              </w:numPr>
              <w:spacing w:before="40" w:after="40" w:line="240" w:lineRule="auto"/>
              <w:ind w:right="72"/>
            </w:pPr>
            <w:r>
              <w:t>Rest Password</w:t>
            </w:r>
          </w:p>
          <w:p w14:paraId="64125F77" w14:textId="77777777" w:rsidR="008475E8" w:rsidRPr="00EB4BA0" w:rsidRDefault="008475E8" w:rsidP="00863B93">
            <w:pPr>
              <w:pStyle w:val="ListParagraph"/>
              <w:numPr>
                <w:ilvl w:val="0"/>
                <w:numId w:val="99"/>
              </w:numPr>
              <w:spacing w:before="40" w:after="40" w:line="240" w:lineRule="auto"/>
              <w:ind w:right="72"/>
            </w:pPr>
            <w:r w:rsidRPr="00EB4BA0">
              <w:t>Xem vị trí</w:t>
            </w:r>
          </w:p>
          <w:p w14:paraId="2FE54C5F" w14:textId="77777777" w:rsidR="008475E8" w:rsidRPr="00EB4BA0" w:rsidRDefault="008475E8" w:rsidP="00863B93">
            <w:pPr>
              <w:pStyle w:val="ListParagraph"/>
              <w:numPr>
                <w:ilvl w:val="0"/>
                <w:numId w:val="99"/>
              </w:numPr>
              <w:spacing w:before="40" w:after="40" w:line="240" w:lineRule="auto"/>
              <w:ind w:right="72"/>
            </w:pPr>
            <w:r w:rsidRPr="00EB4BA0">
              <w:t>Xem và tìm kiếm thời tiết.</w:t>
            </w:r>
          </w:p>
          <w:p w14:paraId="0AAFA0D2" w14:textId="77777777" w:rsidR="008475E8" w:rsidRPr="00EB4BA0" w:rsidRDefault="008475E8" w:rsidP="00863B93">
            <w:pPr>
              <w:pStyle w:val="ListParagraph"/>
              <w:numPr>
                <w:ilvl w:val="0"/>
                <w:numId w:val="99"/>
              </w:numPr>
              <w:spacing w:before="40" w:after="40" w:line="240" w:lineRule="auto"/>
              <w:ind w:right="72"/>
            </w:pPr>
            <w:r w:rsidRPr="00EB4BA0">
              <w:t>Scan Text sử dụng Camera</w:t>
            </w:r>
          </w:p>
          <w:p w14:paraId="0EB956A2" w14:textId="77777777" w:rsidR="008475E8" w:rsidRPr="00EB4BA0" w:rsidRDefault="008475E8" w:rsidP="00863B93">
            <w:pPr>
              <w:pStyle w:val="ListParagraph"/>
              <w:numPr>
                <w:ilvl w:val="0"/>
                <w:numId w:val="99"/>
              </w:numPr>
              <w:spacing w:before="40" w:after="40" w:line="240" w:lineRule="auto"/>
              <w:ind w:right="72"/>
            </w:pPr>
            <w:r w:rsidRPr="00EB4BA0">
              <w:t>Scan Text sử dụng hình ảnh từ thư viện</w:t>
            </w:r>
          </w:p>
          <w:p w14:paraId="773D3D1F" w14:textId="77777777" w:rsidR="008475E8" w:rsidRPr="00EB4BA0" w:rsidRDefault="008475E8" w:rsidP="00863B93">
            <w:pPr>
              <w:pStyle w:val="ListParagraph"/>
              <w:numPr>
                <w:ilvl w:val="0"/>
                <w:numId w:val="99"/>
              </w:numPr>
              <w:spacing w:before="40" w:after="40" w:line="240" w:lineRule="auto"/>
              <w:ind w:right="72"/>
            </w:pPr>
            <w:r w:rsidRPr="00EB4BA0">
              <w:t>Làm bài Test.</w:t>
            </w:r>
          </w:p>
          <w:p w14:paraId="035EB7EA" w14:textId="77777777" w:rsidR="008475E8" w:rsidRPr="00EB4BA0" w:rsidRDefault="008475E8" w:rsidP="00863B93">
            <w:pPr>
              <w:pStyle w:val="ListParagraph"/>
              <w:numPr>
                <w:ilvl w:val="0"/>
                <w:numId w:val="99"/>
              </w:numPr>
              <w:spacing w:before="40" w:after="40" w:line="240" w:lineRule="auto"/>
              <w:ind w:right="72"/>
            </w:pPr>
            <w:r w:rsidRPr="00EB4BA0">
              <w:t>Kết Thúc Bài Thi</w:t>
            </w:r>
          </w:p>
          <w:p w14:paraId="63C243FA" w14:textId="77777777" w:rsidR="008475E8" w:rsidRPr="00EB4BA0" w:rsidRDefault="008475E8" w:rsidP="00863B93">
            <w:pPr>
              <w:pStyle w:val="ListParagraph"/>
              <w:numPr>
                <w:ilvl w:val="0"/>
                <w:numId w:val="99"/>
              </w:numPr>
              <w:spacing w:before="40" w:after="40" w:line="240" w:lineRule="auto"/>
              <w:ind w:right="72"/>
            </w:pPr>
            <w:r w:rsidRPr="00EB4BA0">
              <w:t>Tự thêm câu hỏi cho bài thi</w:t>
            </w:r>
          </w:p>
          <w:p w14:paraId="2EB6C1F6" w14:textId="77777777" w:rsidR="008475E8" w:rsidRPr="00EB4BA0" w:rsidRDefault="008475E8" w:rsidP="00863B93">
            <w:pPr>
              <w:pStyle w:val="ListParagraph"/>
              <w:numPr>
                <w:ilvl w:val="0"/>
                <w:numId w:val="99"/>
              </w:numPr>
              <w:spacing w:before="40" w:after="40" w:line="240" w:lineRule="auto"/>
              <w:ind w:right="72"/>
            </w:pPr>
            <w:r w:rsidRPr="00EB4BA0">
              <w:t>Đóng góp từ vựng</w:t>
            </w:r>
          </w:p>
          <w:p w14:paraId="343BC2AD" w14:textId="77777777" w:rsidR="008475E8" w:rsidRPr="00EB4BA0" w:rsidRDefault="008475E8" w:rsidP="00863B93">
            <w:pPr>
              <w:pStyle w:val="ListParagraph"/>
              <w:numPr>
                <w:ilvl w:val="0"/>
                <w:numId w:val="99"/>
              </w:numPr>
              <w:spacing w:before="40" w:after="40" w:line="240" w:lineRule="auto"/>
              <w:ind w:right="72"/>
            </w:pPr>
            <w:r w:rsidRPr="00EB4BA0">
              <w:t>Xem từ vựng</w:t>
            </w:r>
          </w:p>
          <w:p w14:paraId="73A8252F" w14:textId="77777777" w:rsidR="008475E8" w:rsidRPr="00EB4BA0" w:rsidRDefault="008475E8" w:rsidP="00863B93">
            <w:pPr>
              <w:pStyle w:val="ListParagraph"/>
              <w:numPr>
                <w:ilvl w:val="0"/>
                <w:numId w:val="99"/>
              </w:numPr>
              <w:spacing w:before="40" w:after="40" w:line="240" w:lineRule="auto"/>
              <w:ind w:right="72"/>
            </w:pPr>
            <w:r w:rsidRPr="00EB4BA0">
              <w:t>Phản hồi câu hỏi</w:t>
            </w:r>
          </w:p>
          <w:p w14:paraId="14A78113" w14:textId="77777777" w:rsidR="008475E8" w:rsidRPr="00EB4BA0" w:rsidRDefault="008475E8" w:rsidP="00863B93">
            <w:pPr>
              <w:pStyle w:val="ListParagraph"/>
              <w:numPr>
                <w:ilvl w:val="0"/>
                <w:numId w:val="99"/>
              </w:numPr>
              <w:spacing w:before="40" w:after="40" w:line="240" w:lineRule="auto"/>
              <w:ind w:right="72"/>
            </w:pPr>
            <w:r w:rsidRPr="00EB4BA0">
              <w:t>Đặt câu hỏi</w:t>
            </w:r>
          </w:p>
          <w:p w14:paraId="790F7942" w14:textId="77777777" w:rsidR="008475E8" w:rsidRPr="00EB4BA0" w:rsidRDefault="008475E8" w:rsidP="00863B93">
            <w:pPr>
              <w:pStyle w:val="ListParagraph"/>
              <w:numPr>
                <w:ilvl w:val="0"/>
                <w:numId w:val="99"/>
              </w:numPr>
              <w:spacing w:before="40" w:after="40" w:line="240" w:lineRule="auto"/>
              <w:ind w:right="72"/>
            </w:pPr>
            <w:r w:rsidRPr="00EB4BA0">
              <w:t>Report Problem</w:t>
            </w:r>
          </w:p>
          <w:p w14:paraId="61ABE47E" w14:textId="77777777" w:rsidR="008475E8" w:rsidRPr="005754B5" w:rsidRDefault="008475E8" w:rsidP="00711633">
            <w:pPr>
              <w:spacing w:before="40" w:after="40" w:line="240" w:lineRule="auto"/>
              <w:ind w:left="72" w:right="72"/>
              <w:rPr>
                <w:rFonts w:eastAsia="Times New Roman"/>
                <w:sz w:val="24"/>
                <w:szCs w:val="24"/>
              </w:rPr>
            </w:pPr>
          </w:p>
        </w:tc>
      </w:tr>
      <w:tr w:rsidR="008475E8" w:rsidRPr="00EB4BA0" w14:paraId="1FDB6E79" w14:textId="77777777" w:rsidTr="00F34759">
        <w:trPr>
          <w:trHeight w:val="22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93D39" w14:textId="77777777" w:rsidR="008475E8" w:rsidRPr="005754B5" w:rsidRDefault="008475E8" w:rsidP="00711633">
            <w:pPr>
              <w:spacing w:after="0" w:line="240" w:lineRule="auto"/>
              <w:rPr>
                <w:rFonts w:eastAsia="Times New Roman"/>
                <w:sz w:val="24"/>
                <w:szCs w:val="24"/>
              </w:rPr>
            </w:pPr>
            <w:r w:rsidRPr="00EB4BA0">
              <w:rPr>
                <w:rFonts w:eastAsia="Times New Roman"/>
                <w:b/>
                <w:bCs/>
                <w:color w:val="000000"/>
                <w:sz w:val="24"/>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AE8BE5"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từ vựng đóng góp của người dùng</w:t>
            </w:r>
          </w:p>
          <w:p w14:paraId="7E39C85F"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Normal English</w:t>
            </w:r>
          </w:p>
          <w:p w14:paraId="09C8F234"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Advanced Engish</w:t>
            </w:r>
          </w:p>
          <w:p w14:paraId="7D007AF2"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Điểm Số IQ</w:t>
            </w:r>
          </w:p>
          <w:p w14:paraId="16798FC0"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điểm số bài thi Xamarin</w:t>
            </w:r>
          </w:p>
          <w:p w14:paraId="508C79B6"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điểm số bài thi về cờ quốc gia</w:t>
            </w:r>
          </w:p>
          <w:p w14:paraId="38262777"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Người dùng</w:t>
            </w:r>
          </w:p>
          <w:p w14:paraId="2AC4CCBC" w14:textId="77777777" w:rsidR="008475E8" w:rsidRPr="00EB4BA0" w:rsidRDefault="008475E8" w:rsidP="00863B93">
            <w:pPr>
              <w:pStyle w:val="ListParagraph"/>
              <w:numPr>
                <w:ilvl w:val="0"/>
                <w:numId w:val="100"/>
              </w:numPr>
              <w:spacing w:before="40" w:after="40" w:line="240" w:lineRule="auto"/>
              <w:ind w:right="72"/>
              <w:rPr>
                <w:rFonts w:eastAsia="Times New Roman"/>
                <w:sz w:val="24"/>
                <w:szCs w:val="24"/>
              </w:rPr>
            </w:pPr>
            <w:r w:rsidRPr="00EB4BA0">
              <w:rPr>
                <w:rFonts w:eastAsia="Times New Roman"/>
                <w:sz w:val="24"/>
                <w:szCs w:val="24"/>
              </w:rPr>
              <w:t>Quản lý câu hỏi của người dùng</w:t>
            </w:r>
          </w:p>
          <w:p w14:paraId="5AEF0D3B" w14:textId="77777777" w:rsidR="008475E8" w:rsidRPr="00EB4BA0" w:rsidRDefault="008475E8" w:rsidP="00AE3F83">
            <w:pPr>
              <w:pStyle w:val="ListParagraph"/>
              <w:keepNext/>
              <w:numPr>
                <w:ilvl w:val="0"/>
                <w:numId w:val="100"/>
              </w:numPr>
              <w:spacing w:before="40" w:after="40" w:line="240" w:lineRule="auto"/>
              <w:ind w:right="72"/>
              <w:rPr>
                <w:rFonts w:eastAsia="Times New Roman"/>
                <w:sz w:val="24"/>
                <w:szCs w:val="24"/>
              </w:rPr>
            </w:pPr>
            <w:r w:rsidRPr="00EB4BA0">
              <w:rPr>
                <w:rFonts w:eastAsia="Times New Roman"/>
                <w:sz w:val="24"/>
                <w:szCs w:val="24"/>
              </w:rPr>
              <w:t>Quản lý câu trả lời của người dùng</w:t>
            </w:r>
          </w:p>
        </w:tc>
      </w:tr>
    </w:tbl>
    <w:p w14:paraId="4029C9DC" w14:textId="7399ABD1" w:rsidR="008475E8" w:rsidRPr="00AE3F83" w:rsidRDefault="00AE3F83" w:rsidP="00AE3F83">
      <w:pPr>
        <w:pStyle w:val="Caption"/>
        <w:jc w:val="center"/>
        <w:rPr>
          <w:rFonts w:ascii="Times New Roman" w:hAnsi="Times New Roman" w:cs="Times New Roman"/>
          <w:b/>
          <w:bCs/>
          <w:sz w:val="26"/>
        </w:rPr>
      </w:pPr>
      <w:bookmarkStart w:id="157" w:name="_Toc105676830"/>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w:t>
      </w:r>
      <w:r w:rsidRPr="00AE3F83">
        <w:rPr>
          <w:rFonts w:ascii="Times New Roman" w:hAnsi="Times New Roman" w:cs="Times New Roman"/>
          <w:sz w:val="26"/>
        </w:rPr>
        <w:fldChar w:fldCharType="end"/>
      </w:r>
      <w:r w:rsidRPr="00AE3F83">
        <w:rPr>
          <w:rFonts w:ascii="Times New Roman" w:hAnsi="Times New Roman" w:cs="Times New Roman"/>
          <w:sz w:val="26"/>
        </w:rPr>
        <w:t>: Xác định Usecase</w:t>
      </w:r>
      <w:bookmarkEnd w:id="157"/>
    </w:p>
    <w:p w14:paraId="1E31D5B7" w14:textId="77777777" w:rsidR="008475E8" w:rsidRPr="00EB4BA0" w:rsidRDefault="008475E8" w:rsidP="008475E8">
      <w:r w:rsidRPr="00EB4BA0">
        <w:br w:type="page"/>
      </w:r>
    </w:p>
    <w:p w14:paraId="78E08A52" w14:textId="77777777" w:rsidR="008475E8" w:rsidRPr="00EB4BA0" w:rsidRDefault="008475E8" w:rsidP="00863B93">
      <w:pPr>
        <w:pStyle w:val="Heading2"/>
        <w:numPr>
          <w:ilvl w:val="0"/>
          <w:numId w:val="98"/>
        </w:numPr>
        <w:jc w:val="left"/>
        <w:rPr>
          <w:rFonts w:ascii="Times New Roman" w:hAnsi="Times New Roman"/>
          <w:sz w:val="26"/>
        </w:rPr>
      </w:pPr>
      <w:bookmarkStart w:id="158" w:name="_Toc91855602"/>
      <w:bookmarkStart w:id="159" w:name="_Toc105094333"/>
      <w:bookmarkStart w:id="160" w:name="_Toc105157133"/>
      <w:bookmarkStart w:id="161" w:name="_Toc105591626"/>
      <w:r w:rsidRPr="00EB4BA0">
        <w:rPr>
          <w:rFonts w:ascii="Times New Roman" w:hAnsi="Times New Roman"/>
          <w:sz w:val="26"/>
        </w:rPr>
        <w:lastRenderedPageBreak/>
        <w:t>Usecase Diagram</w:t>
      </w:r>
      <w:bookmarkEnd w:id="158"/>
      <w:bookmarkEnd w:id="159"/>
      <w:bookmarkEnd w:id="160"/>
      <w:bookmarkEnd w:id="161"/>
    </w:p>
    <w:p w14:paraId="59275882" w14:textId="77777777" w:rsidR="008475E8" w:rsidRPr="00EB4BA0" w:rsidRDefault="008475E8" w:rsidP="008475E8">
      <w:pPr>
        <w:pStyle w:val="Heading3"/>
        <w:ind w:firstLine="360"/>
        <w:rPr>
          <w:rFonts w:ascii="Times New Roman" w:hAnsi="Times New Roman"/>
        </w:rPr>
      </w:pPr>
      <w:bookmarkStart w:id="162" w:name="_Toc105157134"/>
      <w:bookmarkStart w:id="163" w:name="_Toc105591627"/>
      <w:r w:rsidRPr="00EB4BA0">
        <w:rPr>
          <w:rFonts w:ascii="Times New Roman" w:hAnsi="Times New Roman"/>
        </w:rPr>
        <w:t>2.1 App Mobile User</w:t>
      </w:r>
      <w:bookmarkEnd w:id="162"/>
      <w:bookmarkEnd w:id="163"/>
    </w:p>
    <w:p w14:paraId="557B62A5" w14:textId="77777777" w:rsidR="008475E8" w:rsidRPr="00EB4BA0" w:rsidRDefault="008475E8" w:rsidP="00863B93">
      <w:pPr>
        <w:pStyle w:val="ListParagraph"/>
        <w:numPr>
          <w:ilvl w:val="0"/>
          <w:numId w:val="25"/>
        </w:numPr>
        <w:rPr>
          <w:b/>
        </w:rPr>
      </w:pPr>
      <w:r w:rsidRPr="00EB4BA0">
        <w:rPr>
          <w:b/>
        </w:rPr>
        <w:t>Home</w:t>
      </w:r>
    </w:p>
    <w:p w14:paraId="79843199" w14:textId="77777777" w:rsidR="008475E8" w:rsidRPr="00EB4BA0" w:rsidRDefault="008475E8" w:rsidP="008475E8">
      <w:pPr>
        <w:keepNext/>
      </w:pPr>
      <w:r w:rsidRPr="00EB4BA0">
        <w:rPr>
          <w:noProof/>
        </w:rPr>
        <w:drawing>
          <wp:inline distT="0" distB="0" distL="0" distR="0" wp14:anchorId="4CE305E8" wp14:editId="3C667F15">
            <wp:extent cx="6720840" cy="5337544"/>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4"/>
                    <a:stretch>
                      <a:fillRect/>
                    </a:stretch>
                  </pic:blipFill>
                  <pic:spPr>
                    <a:xfrm>
                      <a:off x="0" y="0"/>
                      <a:ext cx="6743184" cy="5355289"/>
                    </a:xfrm>
                    <a:prstGeom prst="rect">
                      <a:avLst/>
                    </a:prstGeom>
                  </pic:spPr>
                </pic:pic>
              </a:graphicData>
            </a:graphic>
          </wp:inline>
        </w:drawing>
      </w:r>
    </w:p>
    <w:p w14:paraId="5F6FBCBB" w14:textId="77777777" w:rsidR="008475E8" w:rsidRPr="00EB4BA0" w:rsidRDefault="008475E8" w:rsidP="008475E8">
      <w:pPr>
        <w:pStyle w:val="Caption"/>
        <w:jc w:val="center"/>
      </w:pPr>
      <w:bookmarkStart w:id="164" w:name="_Toc104389953"/>
      <w:bookmarkStart w:id="165" w:name="_Toc105157225"/>
      <w:r w:rsidRPr="00EB4BA0">
        <w:t xml:space="preserve">UseCaseDiagram </w:t>
      </w:r>
      <w:fldSimple w:instr=" SEQ UseCaseDiagram \* ARABIC ">
        <w:r w:rsidRPr="00EB4BA0">
          <w:rPr>
            <w:noProof/>
          </w:rPr>
          <w:t>1</w:t>
        </w:r>
      </w:fldSimple>
      <w:r w:rsidRPr="00EB4BA0">
        <w:t>: Home Page</w:t>
      </w:r>
      <w:bookmarkEnd w:id="164"/>
      <w:bookmarkEnd w:id="165"/>
    </w:p>
    <w:p w14:paraId="5CA83F67" w14:textId="77777777" w:rsidR="008475E8" w:rsidRPr="00EB4BA0" w:rsidRDefault="008475E8" w:rsidP="008475E8"/>
    <w:p w14:paraId="3D953AB8" w14:textId="77777777" w:rsidR="008475E8" w:rsidRPr="00EB4BA0" w:rsidRDefault="008475E8" w:rsidP="008475E8"/>
    <w:p w14:paraId="20FA78B1" w14:textId="77777777" w:rsidR="008475E8" w:rsidRPr="00EB4BA0" w:rsidRDefault="008475E8" w:rsidP="008475E8"/>
    <w:p w14:paraId="43F4DB98" w14:textId="77777777" w:rsidR="008475E8" w:rsidRPr="00EB4BA0" w:rsidRDefault="008475E8" w:rsidP="008475E8"/>
    <w:p w14:paraId="23992006" w14:textId="77777777" w:rsidR="008475E8" w:rsidRPr="00EB4BA0" w:rsidRDefault="008475E8" w:rsidP="008475E8">
      <w:pPr>
        <w:keepNext/>
        <w:rPr>
          <w:b/>
        </w:rPr>
      </w:pPr>
    </w:p>
    <w:p w14:paraId="446E5CCC" w14:textId="77777777" w:rsidR="008475E8" w:rsidRPr="00EB4BA0" w:rsidRDefault="008475E8" w:rsidP="00863B93">
      <w:pPr>
        <w:pStyle w:val="ListParagraph"/>
        <w:numPr>
          <w:ilvl w:val="0"/>
          <w:numId w:val="26"/>
        </w:numPr>
        <w:rPr>
          <w:b/>
        </w:rPr>
      </w:pPr>
      <w:r w:rsidRPr="00EB4BA0">
        <w:rPr>
          <w:b/>
        </w:rPr>
        <w:t>English</w:t>
      </w:r>
    </w:p>
    <w:p w14:paraId="58EAD70C" w14:textId="77777777" w:rsidR="008475E8" w:rsidRPr="00EB4BA0" w:rsidRDefault="008475E8" w:rsidP="008475E8">
      <w:pPr>
        <w:keepNext/>
        <w:jc w:val="center"/>
      </w:pPr>
      <w:r w:rsidRPr="00EB4BA0">
        <w:rPr>
          <w:b/>
          <w:noProof/>
        </w:rPr>
        <w:drawing>
          <wp:inline distT="0" distB="0" distL="0" distR="0" wp14:anchorId="43260E63" wp14:editId="2602C9ED">
            <wp:extent cx="6537451" cy="6369269"/>
            <wp:effectExtent l="0" t="0" r="0" b="0"/>
            <wp:docPr id="1478060582" name="Picture 1478060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2" name="Picture 1478060582" descr="Diagram&#10;&#10;Description automatically generated"/>
                    <pic:cNvPicPr/>
                  </pic:nvPicPr>
                  <pic:blipFill>
                    <a:blip r:embed="rId15"/>
                    <a:stretch>
                      <a:fillRect/>
                    </a:stretch>
                  </pic:blipFill>
                  <pic:spPr>
                    <a:xfrm>
                      <a:off x="0" y="0"/>
                      <a:ext cx="6560903" cy="6392118"/>
                    </a:xfrm>
                    <a:prstGeom prst="rect">
                      <a:avLst/>
                    </a:prstGeom>
                  </pic:spPr>
                </pic:pic>
              </a:graphicData>
            </a:graphic>
          </wp:inline>
        </w:drawing>
      </w:r>
    </w:p>
    <w:p w14:paraId="4448D880" w14:textId="77777777" w:rsidR="008475E8" w:rsidRPr="00EB4BA0" w:rsidRDefault="008475E8" w:rsidP="008475E8">
      <w:pPr>
        <w:pStyle w:val="Caption"/>
        <w:jc w:val="center"/>
        <w:rPr>
          <w:b/>
        </w:rPr>
      </w:pPr>
      <w:bookmarkStart w:id="166" w:name="_Toc104389954"/>
      <w:bookmarkStart w:id="167" w:name="_Toc105157226"/>
      <w:r w:rsidRPr="00EB4BA0">
        <w:t xml:space="preserve">UseCaseDiagram </w:t>
      </w:r>
      <w:fldSimple w:instr=" SEQ UseCaseDiagram \* ARABIC ">
        <w:r w:rsidRPr="00EB4BA0">
          <w:rPr>
            <w:noProof/>
          </w:rPr>
          <w:t>2</w:t>
        </w:r>
      </w:fldSimple>
      <w:r w:rsidRPr="00EB4BA0">
        <w:t>: English</w:t>
      </w:r>
      <w:bookmarkEnd w:id="166"/>
      <w:bookmarkEnd w:id="167"/>
    </w:p>
    <w:p w14:paraId="39A68AFB" w14:textId="77777777" w:rsidR="008475E8" w:rsidRPr="00EB4BA0" w:rsidRDefault="008475E8" w:rsidP="008475E8">
      <w:pPr>
        <w:rPr>
          <w:b/>
        </w:rPr>
      </w:pPr>
    </w:p>
    <w:p w14:paraId="452E88EA" w14:textId="77777777" w:rsidR="008475E8" w:rsidRPr="00EB4BA0" w:rsidRDefault="008475E8" w:rsidP="008475E8">
      <w:pPr>
        <w:rPr>
          <w:b/>
        </w:rPr>
      </w:pPr>
    </w:p>
    <w:p w14:paraId="254748A9" w14:textId="77777777" w:rsidR="008475E8" w:rsidRPr="00EB4BA0" w:rsidRDefault="008475E8" w:rsidP="008475E8">
      <w:pPr>
        <w:rPr>
          <w:b/>
        </w:rPr>
      </w:pPr>
    </w:p>
    <w:p w14:paraId="3ABB3218" w14:textId="77777777" w:rsidR="008475E8" w:rsidRPr="00EB4BA0" w:rsidRDefault="008475E8" w:rsidP="00863B93">
      <w:pPr>
        <w:pStyle w:val="ListParagraph"/>
        <w:numPr>
          <w:ilvl w:val="0"/>
          <w:numId w:val="27"/>
        </w:numPr>
        <w:rPr>
          <w:b/>
        </w:rPr>
      </w:pPr>
      <w:r w:rsidRPr="00EB4BA0">
        <w:rPr>
          <w:b/>
        </w:rPr>
        <w:lastRenderedPageBreak/>
        <w:t>Help Center</w:t>
      </w:r>
    </w:p>
    <w:p w14:paraId="3A7D8D20" w14:textId="77777777" w:rsidR="008475E8" w:rsidRPr="00EB4BA0" w:rsidRDefault="008475E8" w:rsidP="008475E8">
      <w:pPr>
        <w:keepNext/>
        <w:jc w:val="center"/>
      </w:pPr>
      <w:r w:rsidRPr="00EB4BA0">
        <w:rPr>
          <w:b/>
          <w:noProof/>
        </w:rPr>
        <w:drawing>
          <wp:inline distT="0" distB="0" distL="0" distR="0" wp14:anchorId="54095A65" wp14:editId="05DDB19B">
            <wp:extent cx="4837814" cy="3333750"/>
            <wp:effectExtent l="0" t="0" r="1270" b="0"/>
            <wp:docPr id="1478060583" name="Picture 1478060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3" name="Picture 1478060583" descr="Diagram&#10;&#10;Description automatically generated"/>
                    <pic:cNvPicPr/>
                  </pic:nvPicPr>
                  <pic:blipFill>
                    <a:blip r:embed="rId16"/>
                    <a:stretch>
                      <a:fillRect/>
                    </a:stretch>
                  </pic:blipFill>
                  <pic:spPr>
                    <a:xfrm>
                      <a:off x="0" y="0"/>
                      <a:ext cx="4852697" cy="3344006"/>
                    </a:xfrm>
                    <a:prstGeom prst="rect">
                      <a:avLst/>
                    </a:prstGeom>
                  </pic:spPr>
                </pic:pic>
              </a:graphicData>
            </a:graphic>
          </wp:inline>
        </w:drawing>
      </w:r>
    </w:p>
    <w:p w14:paraId="7D9BC642" w14:textId="77777777" w:rsidR="008475E8" w:rsidRPr="00EB4BA0" w:rsidRDefault="008475E8" w:rsidP="008475E8">
      <w:pPr>
        <w:pStyle w:val="Caption"/>
        <w:jc w:val="center"/>
        <w:rPr>
          <w:b/>
        </w:rPr>
      </w:pPr>
      <w:bookmarkStart w:id="168" w:name="_Toc104389955"/>
      <w:bookmarkStart w:id="169" w:name="_Toc105157227"/>
      <w:r w:rsidRPr="00EB4BA0">
        <w:t xml:space="preserve">UseCaseDiagram </w:t>
      </w:r>
      <w:fldSimple w:instr=" SEQ UseCaseDiagram \* ARABIC ">
        <w:r w:rsidRPr="00EB4BA0">
          <w:rPr>
            <w:noProof/>
          </w:rPr>
          <w:t>3</w:t>
        </w:r>
      </w:fldSimple>
      <w:r w:rsidRPr="00EB4BA0">
        <w:t>: Help Center</w:t>
      </w:r>
      <w:bookmarkEnd w:id="168"/>
      <w:bookmarkEnd w:id="169"/>
    </w:p>
    <w:p w14:paraId="5C11D6AC" w14:textId="77777777" w:rsidR="008475E8" w:rsidRPr="00EB4BA0" w:rsidRDefault="008475E8" w:rsidP="00863B93">
      <w:pPr>
        <w:pStyle w:val="ListParagraph"/>
        <w:numPr>
          <w:ilvl w:val="0"/>
          <w:numId w:val="28"/>
        </w:numPr>
        <w:rPr>
          <w:b/>
        </w:rPr>
      </w:pPr>
      <w:r w:rsidRPr="00EB4BA0">
        <w:rPr>
          <w:b/>
        </w:rPr>
        <w:t>Play Quiz</w:t>
      </w:r>
    </w:p>
    <w:p w14:paraId="336578B3" w14:textId="77777777" w:rsidR="008475E8" w:rsidRPr="00EB4BA0" w:rsidRDefault="008475E8" w:rsidP="008475E8">
      <w:pPr>
        <w:rPr>
          <w:b/>
        </w:rPr>
      </w:pPr>
    </w:p>
    <w:p w14:paraId="56D43A4D" w14:textId="77777777" w:rsidR="008475E8" w:rsidRPr="00EB4BA0" w:rsidRDefault="008475E8" w:rsidP="008475E8">
      <w:pPr>
        <w:keepNext/>
        <w:jc w:val="center"/>
      </w:pPr>
      <w:r w:rsidRPr="00EB4BA0">
        <w:rPr>
          <w:b/>
          <w:noProof/>
        </w:rPr>
        <w:drawing>
          <wp:inline distT="0" distB="0" distL="0" distR="0" wp14:anchorId="24F343C7" wp14:editId="237BF32D">
            <wp:extent cx="3543300" cy="3104707"/>
            <wp:effectExtent l="0" t="0" r="0" b="635"/>
            <wp:docPr id="1478060584" name="Picture 1478060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4" name="Picture 1478060584" descr="Diagram&#10;&#10;Description automatically generated"/>
                    <pic:cNvPicPr/>
                  </pic:nvPicPr>
                  <pic:blipFill>
                    <a:blip r:embed="rId17"/>
                    <a:stretch>
                      <a:fillRect/>
                    </a:stretch>
                  </pic:blipFill>
                  <pic:spPr>
                    <a:xfrm>
                      <a:off x="0" y="0"/>
                      <a:ext cx="3547935" cy="3108768"/>
                    </a:xfrm>
                    <a:prstGeom prst="rect">
                      <a:avLst/>
                    </a:prstGeom>
                  </pic:spPr>
                </pic:pic>
              </a:graphicData>
            </a:graphic>
          </wp:inline>
        </w:drawing>
      </w:r>
    </w:p>
    <w:p w14:paraId="26CD7C8F" w14:textId="77777777" w:rsidR="008475E8" w:rsidRPr="00EB4BA0" w:rsidRDefault="008475E8" w:rsidP="008475E8">
      <w:pPr>
        <w:pStyle w:val="Caption"/>
        <w:ind w:left="720" w:firstLine="720"/>
        <w:jc w:val="center"/>
        <w:rPr>
          <w:b/>
        </w:rPr>
      </w:pPr>
      <w:bookmarkStart w:id="170" w:name="_Toc104389956"/>
      <w:bookmarkStart w:id="171" w:name="_Toc105157228"/>
      <w:r w:rsidRPr="00EB4BA0">
        <w:t xml:space="preserve">UseCaseDiagram </w:t>
      </w:r>
      <w:fldSimple w:instr=" SEQ UseCaseDiagram \* ARABIC ">
        <w:r w:rsidRPr="00EB4BA0">
          <w:rPr>
            <w:noProof/>
          </w:rPr>
          <w:t>4</w:t>
        </w:r>
      </w:fldSimple>
      <w:r w:rsidRPr="00EB4BA0">
        <w:t>: Play Quiz</w:t>
      </w:r>
      <w:bookmarkEnd w:id="170"/>
      <w:bookmarkEnd w:id="171"/>
    </w:p>
    <w:p w14:paraId="34303299" w14:textId="77777777" w:rsidR="008475E8" w:rsidRPr="00EB4BA0" w:rsidRDefault="008475E8" w:rsidP="00863B93">
      <w:pPr>
        <w:pStyle w:val="ListParagraph"/>
        <w:numPr>
          <w:ilvl w:val="0"/>
          <w:numId w:val="29"/>
        </w:numPr>
        <w:rPr>
          <w:b/>
        </w:rPr>
      </w:pPr>
      <w:r w:rsidRPr="00EB4BA0">
        <w:rPr>
          <w:b/>
        </w:rPr>
        <w:lastRenderedPageBreak/>
        <w:t>Report Problem</w:t>
      </w:r>
    </w:p>
    <w:p w14:paraId="3811D759" w14:textId="77777777" w:rsidR="008475E8" w:rsidRPr="00EB4BA0" w:rsidRDefault="008475E8" w:rsidP="008475E8">
      <w:pPr>
        <w:keepNext/>
        <w:jc w:val="center"/>
      </w:pPr>
      <w:r w:rsidRPr="00EB4BA0">
        <w:rPr>
          <w:b/>
          <w:noProof/>
        </w:rPr>
        <w:drawing>
          <wp:inline distT="0" distB="0" distL="0" distR="0" wp14:anchorId="652CBC91" wp14:editId="004B01DD">
            <wp:extent cx="4792717" cy="1597572"/>
            <wp:effectExtent l="0" t="0" r="8255" b="3175"/>
            <wp:docPr id="1478060585" name="Picture 14780605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5" name="Picture 1478060585" descr="Diagram&#10;&#10;Description automatically generated"/>
                    <pic:cNvPicPr/>
                  </pic:nvPicPr>
                  <pic:blipFill>
                    <a:blip r:embed="rId18"/>
                    <a:stretch>
                      <a:fillRect/>
                    </a:stretch>
                  </pic:blipFill>
                  <pic:spPr>
                    <a:xfrm>
                      <a:off x="0" y="0"/>
                      <a:ext cx="4806936" cy="1602312"/>
                    </a:xfrm>
                    <a:prstGeom prst="rect">
                      <a:avLst/>
                    </a:prstGeom>
                  </pic:spPr>
                </pic:pic>
              </a:graphicData>
            </a:graphic>
          </wp:inline>
        </w:drawing>
      </w:r>
    </w:p>
    <w:p w14:paraId="1F7F3AEA" w14:textId="77777777" w:rsidR="008475E8" w:rsidRPr="00EB4BA0" w:rsidRDefault="008475E8" w:rsidP="008475E8">
      <w:pPr>
        <w:pStyle w:val="Caption"/>
        <w:jc w:val="center"/>
        <w:rPr>
          <w:b/>
        </w:rPr>
      </w:pPr>
      <w:bookmarkStart w:id="172" w:name="_Toc104389957"/>
      <w:bookmarkStart w:id="173" w:name="_Toc105157229"/>
      <w:r w:rsidRPr="00EB4BA0">
        <w:t xml:space="preserve">UseCaseDiagram </w:t>
      </w:r>
      <w:fldSimple w:instr=" SEQ UseCaseDiagram \* ARABIC ">
        <w:r w:rsidRPr="00EB4BA0">
          <w:rPr>
            <w:noProof/>
          </w:rPr>
          <w:t>5</w:t>
        </w:r>
      </w:fldSimple>
      <w:r w:rsidRPr="00EB4BA0">
        <w:t>: Report Roblem</w:t>
      </w:r>
      <w:bookmarkEnd w:id="172"/>
      <w:bookmarkEnd w:id="173"/>
    </w:p>
    <w:p w14:paraId="6F03E4B8" w14:textId="77777777" w:rsidR="008475E8" w:rsidRPr="00EB4BA0" w:rsidRDefault="008475E8" w:rsidP="00863B93">
      <w:pPr>
        <w:pStyle w:val="ListParagraph"/>
        <w:numPr>
          <w:ilvl w:val="0"/>
          <w:numId w:val="29"/>
        </w:numPr>
        <w:rPr>
          <w:b/>
        </w:rPr>
      </w:pPr>
      <w:r w:rsidRPr="00EB4BA0">
        <w:rPr>
          <w:b/>
        </w:rPr>
        <w:t>User Ranking</w:t>
      </w:r>
    </w:p>
    <w:p w14:paraId="036A4C27" w14:textId="77777777" w:rsidR="008475E8" w:rsidRPr="00EB4BA0" w:rsidRDefault="008475E8" w:rsidP="008475E8">
      <w:pPr>
        <w:keepNext/>
        <w:jc w:val="center"/>
      </w:pPr>
      <w:r w:rsidRPr="00EB4BA0">
        <w:rPr>
          <w:b/>
          <w:noProof/>
        </w:rPr>
        <w:drawing>
          <wp:inline distT="0" distB="0" distL="0" distR="0" wp14:anchorId="58932013" wp14:editId="1F4259DD">
            <wp:extent cx="3867150" cy="3499945"/>
            <wp:effectExtent l="0" t="0" r="0" b="5715"/>
            <wp:docPr id="1478060586" name="Picture 14780605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6" name="Picture 1478060586" descr="Diagram&#10;&#10;Description automatically generated"/>
                    <pic:cNvPicPr/>
                  </pic:nvPicPr>
                  <pic:blipFill>
                    <a:blip r:embed="rId19"/>
                    <a:stretch>
                      <a:fillRect/>
                    </a:stretch>
                  </pic:blipFill>
                  <pic:spPr>
                    <a:xfrm>
                      <a:off x="0" y="0"/>
                      <a:ext cx="3868926" cy="3501552"/>
                    </a:xfrm>
                    <a:prstGeom prst="rect">
                      <a:avLst/>
                    </a:prstGeom>
                  </pic:spPr>
                </pic:pic>
              </a:graphicData>
            </a:graphic>
          </wp:inline>
        </w:drawing>
      </w:r>
    </w:p>
    <w:p w14:paraId="1FF81776" w14:textId="77777777" w:rsidR="008475E8" w:rsidRPr="00EB4BA0" w:rsidRDefault="008475E8" w:rsidP="008475E8">
      <w:pPr>
        <w:pStyle w:val="Caption"/>
        <w:jc w:val="center"/>
        <w:rPr>
          <w:b/>
        </w:rPr>
      </w:pPr>
      <w:bookmarkStart w:id="174" w:name="_Toc104389958"/>
      <w:bookmarkStart w:id="175" w:name="_Toc105157230"/>
      <w:r w:rsidRPr="00EB4BA0">
        <w:t xml:space="preserve">UseCaseDiagram </w:t>
      </w:r>
      <w:fldSimple w:instr=" SEQ UseCaseDiagram \* ARABIC ">
        <w:r w:rsidRPr="00EB4BA0">
          <w:rPr>
            <w:noProof/>
          </w:rPr>
          <w:t>6</w:t>
        </w:r>
      </w:fldSimple>
      <w:r w:rsidRPr="00EB4BA0">
        <w:t>: User Ranking</w:t>
      </w:r>
      <w:bookmarkEnd w:id="174"/>
      <w:bookmarkEnd w:id="175"/>
    </w:p>
    <w:p w14:paraId="0BA8D28D" w14:textId="77777777" w:rsidR="008475E8" w:rsidRPr="00EB4BA0" w:rsidRDefault="008475E8" w:rsidP="008475E8">
      <w:pPr>
        <w:rPr>
          <w:b/>
        </w:rPr>
      </w:pPr>
    </w:p>
    <w:p w14:paraId="66A2260A" w14:textId="77777777" w:rsidR="008475E8" w:rsidRPr="00EB4BA0" w:rsidRDefault="008475E8" w:rsidP="008475E8">
      <w:pPr>
        <w:rPr>
          <w:b/>
        </w:rPr>
      </w:pPr>
    </w:p>
    <w:p w14:paraId="759A3E06" w14:textId="77777777" w:rsidR="008475E8" w:rsidRPr="00EB4BA0" w:rsidRDefault="008475E8" w:rsidP="008475E8">
      <w:pPr>
        <w:rPr>
          <w:b/>
        </w:rPr>
      </w:pPr>
    </w:p>
    <w:p w14:paraId="394A57B4" w14:textId="77777777" w:rsidR="008475E8" w:rsidRPr="00EB4BA0" w:rsidRDefault="008475E8" w:rsidP="008475E8">
      <w:pPr>
        <w:rPr>
          <w:b/>
        </w:rPr>
      </w:pPr>
    </w:p>
    <w:p w14:paraId="7413610A" w14:textId="77777777" w:rsidR="008475E8" w:rsidRPr="00EB4BA0" w:rsidRDefault="008475E8" w:rsidP="008475E8">
      <w:pPr>
        <w:rPr>
          <w:b/>
        </w:rPr>
      </w:pPr>
      <w:r w:rsidRPr="00EB4BA0">
        <w:rPr>
          <w:b/>
        </w:rPr>
        <w:br w:type="page"/>
      </w:r>
    </w:p>
    <w:p w14:paraId="267EB5DE" w14:textId="77777777" w:rsidR="008475E8" w:rsidRPr="00EB4BA0" w:rsidRDefault="008475E8" w:rsidP="008475E8">
      <w:pPr>
        <w:pStyle w:val="Heading3"/>
        <w:rPr>
          <w:rFonts w:ascii="Times New Roman" w:hAnsi="Times New Roman"/>
        </w:rPr>
      </w:pPr>
      <w:bookmarkStart w:id="176" w:name="_Toc105157135"/>
      <w:bookmarkStart w:id="177" w:name="_Toc105591628"/>
      <w:r w:rsidRPr="00EB4BA0">
        <w:rPr>
          <w:rFonts w:ascii="Times New Roman" w:hAnsi="Times New Roman"/>
        </w:rPr>
        <w:lastRenderedPageBreak/>
        <w:t>2.2 App Mobile Admin</w:t>
      </w:r>
      <w:bookmarkEnd w:id="176"/>
      <w:bookmarkEnd w:id="177"/>
    </w:p>
    <w:p w14:paraId="6613DB97" w14:textId="77777777" w:rsidR="008475E8" w:rsidRPr="00EB4BA0" w:rsidRDefault="008475E8" w:rsidP="008475E8">
      <w:pPr>
        <w:keepNext/>
        <w:jc w:val="center"/>
      </w:pPr>
      <w:r w:rsidRPr="00EB4BA0">
        <w:rPr>
          <w:noProof/>
        </w:rPr>
        <w:drawing>
          <wp:inline distT="0" distB="0" distL="0" distR="0" wp14:anchorId="4F7E36CC" wp14:editId="3808FCD6">
            <wp:extent cx="6460003" cy="575437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0"/>
                    <a:stretch>
                      <a:fillRect/>
                    </a:stretch>
                  </pic:blipFill>
                  <pic:spPr>
                    <a:xfrm>
                      <a:off x="0" y="0"/>
                      <a:ext cx="6474256" cy="5767066"/>
                    </a:xfrm>
                    <a:prstGeom prst="rect">
                      <a:avLst/>
                    </a:prstGeom>
                  </pic:spPr>
                </pic:pic>
              </a:graphicData>
            </a:graphic>
          </wp:inline>
        </w:drawing>
      </w:r>
    </w:p>
    <w:p w14:paraId="22DC16CF" w14:textId="77777777" w:rsidR="008475E8" w:rsidRPr="00EB4BA0" w:rsidRDefault="008475E8" w:rsidP="008475E8">
      <w:pPr>
        <w:pStyle w:val="Caption"/>
        <w:jc w:val="center"/>
        <w:rPr>
          <w:b/>
        </w:rPr>
      </w:pPr>
      <w:bookmarkStart w:id="178" w:name="_Toc104389959"/>
      <w:bookmarkStart w:id="179" w:name="_Toc105157231"/>
      <w:r w:rsidRPr="00EB4BA0">
        <w:t xml:space="preserve">UseCaseDiagram </w:t>
      </w:r>
      <w:fldSimple w:instr=" SEQ UseCaseDiagram \* ARABIC ">
        <w:r w:rsidRPr="00EB4BA0">
          <w:rPr>
            <w:noProof/>
          </w:rPr>
          <w:t>7</w:t>
        </w:r>
      </w:fldSimple>
      <w:r w:rsidRPr="00EB4BA0">
        <w:t>: Admin</w:t>
      </w:r>
      <w:bookmarkEnd w:id="178"/>
      <w:bookmarkEnd w:id="179"/>
    </w:p>
    <w:p w14:paraId="7063CCB4" w14:textId="77777777" w:rsidR="008475E8" w:rsidRPr="00EB4BA0" w:rsidRDefault="008475E8" w:rsidP="008475E8">
      <w:pPr>
        <w:rPr>
          <w:b/>
        </w:rPr>
      </w:pPr>
    </w:p>
    <w:p w14:paraId="3FB0F67F" w14:textId="77777777" w:rsidR="008475E8" w:rsidRPr="00EB4BA0" w:rsidRDefault="008475E8" w:rsidP="008475E8">
      <w:pPr>
        <w:rPr>
          <w:b/>
        </w:rPr>
      </w:pPr>
    </w:p>
    <w:p w14:paraId="02ED4F91" w14:textId="77777777" w:rsidR="008475E8" w:rsidRPr="00EB4BA0" w:rsidRDefault="008475E8" w:rsidP="008475E8">
      <w:pPr>
        <w:jc w:val="center"/>
      </w:pPr>
    </w:p>
    <w:p w14:paraId="396CB24A" w14:textId="0437ADBC" w:rsidR="00F675EF" w:rsidRPr="00B75E18" w:rsidRDefault="008475E8" w:rsidP="00B75E18">
      <w:pPr>
        <w:pStyle w:val="Heading2"/>
        <w:jc w:val="left"/>
        <w:rPr>
          <w:rFonts w:ascii="Times New Roman" w:hAnsi="Times New Roman"/>
          <w:b w:val="0"/>
          <w:sz w:val="26"/>
        </w:rPr>
      </w:pPr>
      <w:r w:rsidRPr="00EB4BA0">
        <w:br w:type="page"/>
      </w:r>
      <w:bookmarkStart w:id="180" w:name="_Toc105094334"/>
      <w:bookmarkStart w:id="181" w:name="_Toc105157136"/>
      <w:bookmarkStart w:id="182" w:name="_Toc105591629"/>
      <w:r w:rsidR="00B75E18" w:rsidRPr="00B75E18">
        <w:rPr>
          <w:rFonts w:ascii="Times New Roman" w:hAnsi="Times New Roman"/>
          <w:sz w:val="26"/>
        </w:rPr>
        <w:lastRenderedPageBreak/>
        <w:t xml:space="preserve">3. </w:t>
      </w:r>
      <w:r w:rsidR="00F675EF" w:rsidRPr="00B75E18">
        <w:rPr>
          <w:rFonts w:ascii="Times New Roman" w:hAnsi="Times New Roman"/>
          <w:sz w:val="26"/>
        </w:rPr>
        <w:t>Đặc tả Use – case</w:t>
      </w:r>
      <w:bookmarkEnd w:id="180"/>
      <w:bookmarkEnd w:id="181"/>
      <w:bookmarkEnd w:id="182"/>
    </w:p>
    <w:p w14:paraId="1A008A3E" w14:textId="739E176D" w:rsidR="00F675EF" w:rsidRPr="00B75E18" w:rsidRDefault="00B75E18" w:rsidP="00B75E18">
      <w:pPr>
        <w:outlineLvl w:val="2"/>
        <w:rPr>
          <w:b/>
        </w:rPr>
      </w:pPr>
      <w:bookmarkStart w:id="183" w:name="_Toc105591630"/>
      <w:r>
        <w:rPr>
          <w:b/>
        </w:rPr>
        <w:t xml:space="preserve">3.2 </w:t>
      </w:r>
      <w:r w:rsidR="00F675EF" w:rsidRPr="00B75E18">
        <w:rPr>
          <w:b/>
        </w:rPr>
        <w:t>Đăng nhập</w:t>
      </w:r>
      <w:bookmarkEnd w:id="183"/>
    </w:p>
    <w:tbl>
      <w:tblPr>
        <w:tblStyle w:val="TableGrid"/>
        <w:tblW w:w="0" w:type="auto"/>
        <w:tblLook w:val="04A0" w:firstRow="1" w:lastRow="0" w:firstColumn="1" w:lastColumn="0" w:noHBand="0" w:noVBand="1"/>
      </w:tblPr>
      <w:tblGrid>
        <w:gridCol w:w="4261"/>
        <w:gridCol w:w="4261"/>
      </w:tblGrid>
      <w:tr w:rsidR="00F675EF" w:rsidRPr="00EB4BA0" w14:paraId="7B0C9D2E" w14:textId="77777777" w:rsidTr="00992FF5">
        <w:tc>
          <w:tcPr>
            <w:tcW w:w="8522" w:type="dxa"/>
            <w:gridSpan w:val="2"/>
          </w:tcPr>
          <w:p w14:paraId="21C41955" w14:textId="77777777" w:rsidR="00F675EF" w:rsidRPr="00E3354D" w:rsidRDefault="00F675EF" w:rsidP="00992FF5">
            <w:pPr>
              <w:jc w:val="left"/>
              <w:rPr>
                <w:b/>
                <w:bCs/>
              </w:rPr>
            </w:pPr>
            <w:r w:rsidRPr="00EB4BA0">
              <w:t xml:space="preserve">    </w:t>
            </w:r>
            <w:r w:rsidRPr="00E3354D">
              <w:rPr>
                <w:b/>
                <w:bCs/>
              </w:rPr>
              <w:t>Đăng nhập</w:t>
            </w:r>
          </w:p>
        </w:tc>
      </w:tr>
      <w:tr w:rsidR="00F675EF" w:rsidRPr="00EB4BA0" w14:paraId="4C678EDB" w14:textId="77777777" w:rsidTr="00992FF5">
        <w:tc>
          <w:tcPr>
            <w:tcW w:w="4261" w:type="dxa"/>
          </w:tcPr>
          <w:p w14:paraId="2DF6DC9B" w14:textId="77777777" w:rsidR="00F675EF" w:rsidRPr="00EB4BA0" w:rsidRDefault="00F675EF" w:rsidP="00992FF5">
            <w:pPr>
              <w:jc w:val="left"/>
            </w:pPr>
            <w:r w:rsidRPr="00EB4BA0">
              <w:t>Tên Use Case</w:t>
            </w:r>
          </w:p>
        </w:tc>
        <w:tc>
          <w:tcPr>
            <w:tcW w:w="4261" w:type="dxa"/>
          </w:tcPr>
          <w:p w14:paraId="7279F98D" w14:textId="77777777" w:rsidR="00F675EF" w:rsidRPr="00EB4BA0" w:rsidRDefault="00F675EF" w:rsidP="00992FF5">
            <w:pPr>
              <w:jc w:val="left"/>
            </w:pPr>
            <w:r w:rsidRPr="00EB4BA0">
              <w:t xml:space="preserve"> Đăng nhập</w:t>
            </w:r>
          </w:p>
        </w:tc>
      </w:tr>
      <w:tr w:rsidR="00F675EF" w:rsidRPr="00EB4BA0" w14:paraId="69008307" w14:textId="77777777" w:rsidTr="00992FF5">
        <w:tc>
          <w:tcPr>
            <w:tcW w:w="4261" w:type="dxa"/>
          </w:tcPr>
          <w:p w14:paraId="3BE0527B" w14:textId="77777777" w:rsidR="00F675EF" w:rsidRPr="00EB4BA0" w:rsidRDefault="00F675EF" w:rsidP="00992FF5">
            <w:pPr>
              <w:jc w:val="left"/>
            </w:pPr>
            <w:r w:rsidRPr="00EB4BA0">
              <w:t>Tác nhân chính</w:t>
            </w:r>
          </w:p>
        </w:tc>
        <w:tc>
          <w:tcPr>
            <w:tcW w:w="4261" w:type="dxa"/>
          </w:tcPr>
          <w:p w14:paraId="27C91A3E" w14:textId="77777777" w:rsidR="00F675EF" w:rsidRPr="00EB4BA0" w:rsidRDefault="00F675EF" w:rsidP="00992FF5">
            <w:pPr>
              <w:jc w:val="left"/>
            </w:pPr>
            <w:r w:rsidRPr="00EB4BA0">
              <w:t>User</w:t>
            </w:r>
          </w:p>
        </w:tc>
      </w:tr>
      <w:tr w:rsidR="00F675EF" w:rsidRPr="00EB4BA0" w14:paraId="5066FF1A" w14:textId="77777777" w:rsidTr="00992FF5">
        <w:tc>
          <w:tcPr>
            <w:tcW w:w="4261" w:type="dxa"/>
          </w:tcPr>
          <w:p w14:paraId="53AFA0D2" w14:textId="77777777" w:rsidR="00F675EF" w:rsidRPr="00EB4BA0" w:rsidRDefault="00F675EF" w:rsidP="00992FF5">
            <w:pPr>
              <w:jc w:val="left"/>
            </w:pPr>
            <w:r w:rsidRPr="00EB4BA0">
              <w:t xml:space="preserve">Mức </w:t>
            </w:r>
          </w:p>
        </w:tc>
        <w:tc>
          <w:tcPr>
            <w:tcW w:w="4261" w:type="dxa"/>
          </w:tcPr>
          <w:p w14:paraId="13B98D1B" w14:textId="77777777" w:rsidR="00F675EF" w:rsidRPr="00EB4BA0" w:rsidRDefault="00F675EF" w:rsidP="00992FF5">
            <w:pPr>
              <w:jc w:val="left"/>
            </w:pPr>
            <w:r w:rsidRPr="00EB4BA0">
              <w:t>1</w:t>
            </w:r>
          </w:p>
        </w:tc>
      </w:tr>
      <w:tr w:rsidR="00F675EF" w:rsidRPr="00EB4BA0" w14:paraId="16749F7B" w14:textId="77777777" w:rsidTr="00992FF5">
        <w:tc>
          <w:tcPr>
            <w:tcW w:w="4261" w:type="dxa"/>
          </w:tcPr>
          <w:p w14:paraId="1A556E6D" w14:textId="77777777" w:rsidR="00F675EF" w:rsidRPr="00EB4BA0" w:rsidRDefault="00F675EF" w:rsidP="00992FF5">
            <w:pPr>
              <w:jc w:val="left"/>
            </w:pPr>
            <w:r w:rsidRPr="00EB4BA0">
              <w:t xml:space="preserve">Người chịu trách nhiệm </w:t>
            </w:r>
          </w:p>
        </w:tc>
        <w:tc>
          <w:tcPr>
            <w:tcW w:w="4261" w:type="dxa"/>
          </w:tcPr>
          <w:p w14:paraId="5A7A073D" w14:textId="77777777" w:rsidR="00F675EF" w:rsidRPr="00EB4BA0" w:rsidRDefault="00F675EF" w:rsidP="00992FF5">
            <w:pPr>
              <w:jc w:val="left"/>
            </w:pPr>
            <w:r w:rsidRPr="00EB4BA0">
              <w:t>Admin</w:t>
            </w:r>
          </w:p>
        </w:tc>
      </w:tr>
      <w:tr w:rsidR="00F675EF" w:rsidRPr="00EB4BA0" w14:paraId="19E9E56F" w14:textId="77777777" w:rsidTr="00992FF5">
        <w:tc>
          <w:tcPr>
            <w:tcW w:w="4261" w:type="dxa"/>
          </w:tcPr>
          <w:p w14:paraId="1316EFE1" w14:textId="77777777" w:rsidR="00F675EF" w:rsidRPr="00EB4BA0" w:rsidRDefault="00F675EF" w:rsidP="00992FF5">
            <w:pPr>
              <w:jc w:val="left"/>
            </w:pPr>
            <w:r w:rsidRPr="00EB4BA0">
              <w:t xml:space="preserve">Tiền điều kiện </w:t>
            </w:r>
          </w:p>
        </w:tc>
        <w:tc>
          <w:tcPr>
            <w:tcW w:w="4261" w:type="dxa"/>
          </w:tcPr>
          <w:p w14:paraId="71FD3512" w14:textId="77777777" w:rsidR="00F675EF" w:rsidRPr="00EB4BA0" w:rsidRDefault="00F675EF" w:rsidP="00992FF5">
            <w:pPr>
              <w:jc w:val="left"/>
            </w:pPr>
            <w:r w:rsidRPr="00EB4BA0">
              <w:t>Use phải có tài khoản đã được đăng ký trên hệ thống</w:t>
            </w:r>
          </w:p>
        </w:tc>
      </w:tr>
      <w:tr w:rsidR="00F675EF" w:rsidRPr="00EB4BA0" w14:paraId="75D59794" w14:textId="77777777" w:rsidTr="00992FF5">
        <w:tc>
          <w:tcPr>
            <w:tcW w:w="4261" w:type="dxa"/>
          </w:tcPr>
          <w:p w14:paraId="3D138A66" w14:textId="77777777" w:rsidR="00F675EF" w:rsidRPr="00EB4BA0" w:rsidRDefault="00F675EF" w:rsidP="00992FF5">
            <w:pPr>
              <w:jc w:val="left"/>
            </w:pPr>
            <w:r w:rsidRPr="00EB4BA0">
              <w:t>Đảm bảo tối thiểu</w:t>
            </w:r>
          </w:p>
        </w:tc>
        <w:tc>
          <w:tcPr>
            <w:tcW w:w="4261" w:type="dxa"/>
          </w:tcPr>
          <w:p w14:paraId="31B131F0" w14:textId="77777777" w:rsidR="00F675EF" w:rsidRPr="00EB4BA0" w:rsidRDefault="00F675EF" w:rsidP="00992FF5">
            <w:pPr>
              <w:jc w:val="left"/>
            </w:pPr>
            <w:r w:rsidRPr="00EB4BA0">
              <w:t>Hệ thống loại bỏ tối thiểu thông tin đăng nhập và yêu cầu user đăng nhập lại.</w:t>
            </w:r>
          </w:p>
        </w:tc>
      </w:tr>
      <w:tr w:rsidR="00F675EF" w:rsidRPr="00EB4BA0" w14:paraId="7EF0D84C" w14:textId="77777777" w:rsidTr="00992FF5">
        <w:tc>
          <w:tcPr>
            <w:tcW w:w="4261" w:type="dxa"/>
          </w:tcPr>
          <w:p w14:paraId="1E250F57" w14:textId="77777777" w:rsidR="00F675EF" w:rsidRPr="00EB4BA0" w:rsidRDefault="00F675EF" w:rsidP="00992FF5">
            <w:pPr>
              <w:jc w:val="left"/>
            </w:pPr>
            <w:r w:rsidRPr="00EB4BA0">
              <w:t xml:space="preserve">Đảm bảo thành công </w:t>
            </w:r>
          </w:p>
        </w:tc>
        <w:tc>
          <w:tcPr>
            <w:tcW w:w="4261" w:type="dxa"/>
          </w:tcPr>
          <w:p w14:paraId="0ECA38C7" w14:textId="77777777" w:rsidR="00F675EF" w:rsidRPr="00EB4BA0" w:rsidRDefault="00F675EF" w:rsidP="00992FF5">
            <w:pPr>
              <w:jc w:val="left"/>
            </w:pPr>
            <w:r w:rsidRPr="00EB4BA0">
              <w:t>User đăng nhập được đăng nhập vào trang chính</w:t>
            </w:r>
          </w:p>
        </w:tc>
      </w:tr>
      <w:tr w:rsidR="00F675EF" w:rsidRPr="00EB4BA0" w14:paraId="12C27998" w14:textId="77777777" w:rsidTr="00992FF5">
        <w:tc>
          <w:tcPr>
            <w:tcW w:w="4261" w:type="dxa"/>
          </w:tcPr>
          <w:p w14:paraId="78A6C9AD" w14:textId="77777777" w:rsidR="00F675EF" w:rsidRPr="00EB4BA0" w:rsidRDefault="00F675EF" w:rsidP="00992FF5">
            <w:pPr>
              <w:jc w:val="left"/>
            </w:pPr>
            <w:r w:rsidRPr="00EB4BA0">
              <w:t xml:space="preserve">Kích hoạt </w:t>
            </w:r>
          </w:p>
        </w:tc>
        <w:tc>
          <w:tcPr>
            <w:tcW w:w="4261" w:type="dxa"/>
          </w:tcPr>
          <w:p w14:paraId="3193EB9B" w14:textId="77777777" w:rsidR="00F675EF" w:rsidRPr="00EB4BA0" w:rsidRDefault="00F675EF" w:rsidP="00992FF5">
            <w:pPr>
              <w:jc w:val="left"/>
            </w:pPr>
            <w:r w:rsidRPr="00EB4BA0">
              <w:t>Khi thực hiện truy cập vào trang đăng nhập.</w:t>
            </w:r>
          </w:p>
        </w:tc>
      </w:tr>
      <w:tr w:rsidR="00F675EF" w:rsidRPr="00EB4BA0" w14:paraId="7215B43D" w14:textId="77777777" w:rsidTr="00992FF5">
        <w:tc>
          <w:tcPr>
            <w:tcW w:w="4261" w:type="dxa"/>
          </w:tcPr>
          <w:p w14:paraId="49BF7F5B" w14:textId="77777777" w:rsidR="00F675EF" w:rsidRPr="00EB4BA0" w:rsidRDefault="00F675EF" w:rsidP="00992FF5">
            <w:pPr>
              <w:jc w:val="left"/>
            </w:pPr>
            <w:r w:rsidRPr="00EB4BA0">
              <w:t xml:space="preserve">Chuỗi sự kiện chính </w:t>
            </w:r>
          </w:p>
        </w:tc>
        <w:tc>
          <w:tcPr>
            <w:tcW w:w="4261" w:type="dxa"/>
          </w:tcPr>
          <w:p w14:paraId="5285964E" w14:textId="77777777" w:rsidR="00F675EF" w:rsidRPr="00EB4BA0" w:rsidRDefault="00F675EF" w:rsidP="00863B93">
            <w:pPr>
              <w:numPr>
                <w:ilvl w:val="0"/>
                <w:numId w:val="49"/>
              </w:numPr>
              <w:spacing w:line="240" w:lineRule="auto"/>
              <w:jc w:val="left"/>
            </w:pPr>
            <w:r w:rsidRPr="00EB4BA0">
              <w:t>Ứng dụng hiện thị form đăng nhập và đồng thời yêu cầu user đăng nhập tài khoản và mật khẩu.</w:t>
            </w:r>
          </w:p>
          <w:p w14:paraId="69E41CC7" w14:textId="77777777" w:rsidR="00F675EF" w:rsidRPr="00EB4BA0" w:rsidRDefault="00F675EF" w:rsidP="00863B93">
            <w:pPr>
              <w:numPr>
                <w:ilvl w:val="0"/>
                <w:numId w:val="49"/>
              </w:numPr>
              <w:spacing w:line="240" w:lineRule="auto"/>
              <w:jc w:val="left"/>
            </w:pPr>
            <w:r w:rsidRPr="00EB4BA0">
              <w:t>User nhập tài khoản và mật khẩu, thực hiện nhấn nút đăng nhập.</w:t>
            </w:r>
          </w:p>
          <w:p w14:paraId="6F30F474" w14:textId="77777777" w:rsidR="00F675EF" w:rsidRPr="00EB4BA0" w:rsidRDefault="00F675EF" w:rsidP="00863B93">
            <w:pPr>
              <w:numPr>
                <w:ilvl w:val="0"/>
                <w:numId w:val="49"/>
              </w:numPr>
              <w:spacing w:line="240" w:lineRule="auto"/>
              <w:jc w:val="left"/>
            </w:pPr>
            <w:r w:rsidRPr="00EB4BA0">
              <w:t>Hệ thống kiểm tra tài khoản mật khẩu hợp lệ.</w:t>
            </w:r>
          </w:p>
          <w:p w14:paraId="441EF123" w14:textId="77777777" w:rsidR="00F675EF" w:rsidRPr="00EB4BA0" w:rsidRDefault="00F675EF" w:rsidP="00863B93">
            <w:pPr>
              <w:numPr>
                <w:ilvl w:val="0"/>
                <w:numId w:val="49"/>
              </w:numPr>
              <w:spacing w:line="240" w:lineRule="auto"/>
              <w:jc w:val="left"/>
            </w:pPr>
            <w:r w:rsidRPr="00EB4BA0">
              <w:t>Ứng dụng chuyển vào trang chính màn hình.</w:t>
            </w:r>
          </w:p>
        </w:tc>
      </w:tr>
      <w:tr w:rsidR="00F675EF" w:rsidRPr="00EB4BA0" w14:paraId="6A625B88" w14:textId="77777777" w:rsidTr="00992FF5">
        <w:tc>
          <w:tcPr>
            <w:tcW w:w="4261" w:type="dxa"/>
          </w:tcPr>
          <w:p w14:paraId="45B070E9" w14:textId="77777777" w:rsidR="00F675EF" w:rsidRPr="00EB4BA0" w:rsidRDefault="00F675EF" w:rsidP="00992FF5">
            <w:pPr>
              <w:jc w:val="left"/>
            </w:pPr>
            <w:r w:rsidRPr="00EB4BA0">
              <w:t>Chuỗi sự kiện thay thế</w:t>
            </w:r>
          </w:p>
        </w:tc>
        <w:tc>
          <w:tcPr>
            <w:tcW w:w="4261" w:type="dxa"/>
          </w:tcPr>
          <w:p w14:paraId="1CE87217" w14:textId="77777777" w:rsidR="00F675EF" w:rsidRPr="00EB4BA0" w:rsidRDefault="00F675EF" w:rsidP="00992FF5">
            <w:pPr>
              <w:jc w:val="left"/>
            </w:pPr>
            <w:r w:rsidRPr="00EB4BA0">
              <w:t>3.1.Hệ thống kiểm tra tài khoản và mật khẩu không hợp lệ ,yêu cầu user nhập lại.</w:t>
            </w:r>
          </w:p>
          <w:p w14:paraId="1C6D8EDC" w14:textId="77777777" w:rsidR="00F675EF" w:rsidRPr="00EB4BA0" w:rsidRDefault="00F675EF" w:rsidP="00992FF5">
            <w:pPr>
              <w:jc w:val="left"/>
            </w:pPr>
            <w:r w:rsidRPr="00EB4BA0">
              <w:t>3.2.User nhập lại mật khẩu và tài khoản.</w:t>
            </w:r>
          </w:p>
          <w:p w14:paraId="320E51BC" w14:textId="77777777" w:rsidR="00F675EF" w:rsidRPr="00EB4BA0" w:rsidRDefault="00F675EF" w:rsidP="00AE3F83">
            <w:pPr>
              <w:keepNext/>
              <w:jc w:val="left"/>
            </w:pPr>
            <w:r w:rsidRPr="00EB4BA0">
              <w:t xml:space="preserve">3.3.Ứng dụng kiểm tra tài khoản và </w:t>
            </w:r>
            <w:r w:rsidRPr="00EB4BA0">
              <w:lastRenderedPageBreak/>
              <w:t>mật khẩu hợp lệ.</w:t>
            </w:r>
          </w:p>
        </w:tc>
      </w:tr>
    </w:tbl>
    <w:p w14:paraId="5A5E6020" w14:textId="3F56E0E5" w:rsidR="00F675EF" w:rsidRPr="00AE3F83" w:rsidRDefault="00AE3F83" w:rsidP="00AE3F83">
      <w:pPr>
        <w:pStyle w:val="Caption"/>
        <w:jc w:val="center"/>
        <w:rPr>
          <w:rFonts w:ascii="Times New Roman" w:hAnsi="Times New Roman" w:cs="Times New Roman"/>
          <w:b/>
          <w:sz w:val="26"/>
        </w:rPr>
      </w:pPr>
      <w:bookmarkStart w:id="184" w:name="_Toc105676831"/>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3</w:t>
      </w:r>
      <w:r w:rsidRPr="00AE3F83">
        <w:rPr>
          <w:rFonts w:ascii="Times New Roman" w:hAnsi="Times New Roman" w:cs="Times New Roman"/>
          <w:sz w:val="26"/>
        </w:rPr>
        <w:fldChar w:fldCharType="end"/>
      </w:r>
      <w:r w:rsidRPr="00AE3F83">
        <w:rPr>
          <w:rFonts w:ascii="Times New Roman" w:hAnsi="Times New Roman" w:cs="Times New Roman"/>
          <w:sz w:val="26"/>
        </w:rPr>
        <w:t>: Usecase Đăng Nhập</w:t>
      </w:r>
      <w:bookmarkEnd w:id="184"/>
    </w:p>
    <w:p w14:paraId="719A7ECB" w14:textId="7413458E" w:rsidR="00F675EF" w:rsidRPr="00B75E18" w:rsidRDefault="00B75E18" w:rsidP="00B75E18">
      <w:pPr>
        <w:pStyle w:val="Heading3"/>
        <w:rPr>
          <w:rFonts w:ascii="Times New Roman" w:hAnsi="Times New Roman"/>
          <w:bCs/>
        </w:rPr>
      </w:pPr>
      <w:bookmarkStart w:id="185" w:name="_Toc105591631"/>
      <w:r w:rsidRPr="00B75E18">
        <w:rPr>
          <w:rFonts w:ascii="Times New Roman" w:hAnsi="Times New Roman"/>
          <w:bCs/>
        </w:rPr>
        <w:t xml:space="preserve">3.2 </w:t>
      </w:r>
      <w:r w:rsidR="00F675EF" w:rsidRPr="00B75E18">
        <w:rPr>
          <w:rFonts w:ascii="Times New Roman" w:hAnsi="Times New Roman"/>
          <w:bCs/>
        </w:rPr>
        <w:t>Đăng Ký</w:t>
      </w:r>
      <w:bookmarkEnd w:id="185"/>
    </w:p>
    <w:tbl>
      <w:tblPr>
        <w:tblStyle w:val="TableGrid"/>
        <w:tblW w:w="0" w:type="auto"/>
        <w:tblLook w:val="04A0" w:firstRow="1" w:lastRow="0" w:firstColumn="1" w:lastColumn="0" w:noHBand="0" w:noVBand="1"/>
      </w:tblPr>
      <w:tblGrid>
        <w:gridCol w:w="4261"/>
        <w:gridCol w:w="4261"/>
      </w:tblGrid>
      <w:tr w:rsidR="00F675EF" w:rsidRPr="00EB4BA0" w14:paraId="2CFE621D" w14:textId="77777777" w:rsidTr="00992FF5">
        <w:tc>
          <w:tcPr>
            <w:tcW w:w="8522" w:type="dxa"/>
            <w:gridSpan w:val="2"/>
          </w:tcPr>
          <w:p w14:paraId="4EFF2369" w14:textId="77777777" w:rsidR="00F675EF" w:rsidRPr="00E3354D" w:rsidRDefault="00F675EF" w:rsidP="00992FF5">
            <w:pPr>
              <w:jc w:val="left"/>
              <w:rPr>
                <w:b/>
                <w:bCs/>
              </w:rPr>
            </w:pPr>
            <w:r w:rsidRPr="00EB4BA0">
              <w:t xml:space="preserve">    </w:t>
            </w:r>
            <w:bookmarkStart w:id="186" w:name="OLE_LINK26"/>
            <w:r w:rsidRPr="00E3354D">
              <w:rPr>
                <w:b/>
                <w:bCs/>
              </w:rPr>
              <w:t>Đăng ký</w:t>
            </w:r>
            <w:bookmarkEnd w:id="186"/>
          </w:p>
        </w:tc>
      </w:tr>
      <w:tr w:rsidR="00F675EF" w:rsidRPr="00EB4BA0" w14:paraId="490DF5B4" w14:textId="77777777" w:rsidTr="00992FF5">
        <w:tc>
          <w:tcPr>
            <w:tcW w:w="4261" w:type="dxa"/>
          </w:tcPr>
          <w:p w14:paraId="3606CCC0" w14:textId="77777777" w:rsidR="00F675EF" w:rsidRPr="00EB4BA0" w:rsidRDefault="00F675EF" w:rsidP="00992FF5">
            <w:pPr>
              <w:jc w:val="left"/>
            </w:pPr>
            <w:r w:rsidRPr="00EB4BA0">
              <w:t>Tên Use Case</w:t>
            </w:r>
          </w:p>
        </w:tc>
        <w:tc>
          <w:tcPr>
            <w:tcW w:w="4261" w:type="dxa"/>
          </w:tcPr>
          <w:p w14:paraId="3DE9AFE7" w14:textId="77777777" w:rsidR="00F675EF" w:rsidRPr="00EB4BA0" w:rsidRDefault="00F675EF" w:rsidP="00992FF5">
            <w:pPr>
              <w:jc w:val="left"/>
            </w:pPr>
            <w:r w:rsidRPr="00EB4BA0">
              <w:t>Đăng Ký</w:t>
            </w:r>
          </w:p>
        </w:tc>
      </w:tr>
      <w:tr w:rsidR="00F675EF" w:rsidRPr="00EB4BA0" w14:paraId="12FCF86A" w14:textId="77777777" w:rsidTr="00992FF5">
        <w:tc>
          <w:tcPr>
            <w:tcW w:w="4261" w:type="dxa"/>
          </w:tcPr>
          <w:p w14:paraId="3797CA7D" w14:textId="77777777" w:rsidR="00F675EF" w:rsidRPr="00EB4BA0" w:rsidRDefault="00F675EF" w:rsidP="00992FF5">
            <w:pPr>
              <w:jc w:val="left"/>
            </w:pPr>
            <w:r w:rsidRPr="00EB4BA0">
              <w:t>Tác nhân chính</w:t>
            </w:r>
          </w:p>
        </w:tc>
        <w:tc>
          <w:tcPr>
            <w:tcW w:w="4261" w:type="dxa"/>
          </w:tcPr>
          <w:p w14:paraId="553FFDEB" w14:textId="77777777" w:rsidR="00F675EF" w:rsidRPr="00EB4BA0" w:rsidRDefault="00F675EF" w:rsidP="00992FF5">
            <w:pPr>
              <w:jc w:val="left"/>
            </w:pPr>
            <w:r w:rsidRPr="00EB4BA0">
              <w:t>User</w:t>
            </w:r>
          </w:p>
        </w:tc>
      </w:tr>
      <w:tr w:rsidR="00F675EF" w:rsidRPr="00EB4BA0" w14:paraId="4BF2C9CA" w14:textId="77777777" w:rsidTr="00992FF5">
        <w:tc>
          <w:tcPr>
            <w:tcW w:w="4261" w:type="dxa"/>
          </w:tcPr>
          <w:p w14:paraId="0DD2BE65" w14:textId="77777777" w:rsidR="00F675EF" w:rsidRPr="00EB4BA0" w:rsidRDefault="00F675EF" w:rsidP="00992FF5">
            <w:pPr>
              <w:jc w:val="left"/>
            </w:pPr>
            <w:r w:rsidRPr="00EB4BA0">
              <w:t xml:space="preserve">Mức </w:t>
            </w:r>
          </w:p>
        </w:tc>
        <w:tc>
          <w:tcPr>
            <w:tcW w:w="4261" w:type="dxa"/>
          </w:tcPr>
          <w:p w14:paraId="68DEF1E5" w14:textId="77777777" w:rsidR="00F675EF" w:rsidRPr="00EB4BA0" w:rsidRDefault="00F675EF" w:rsidP="00992FF5">
            <w:pPr>
              <w:jc w:val="left"/>
            </w:pPr>
            <w:r w:rsidRPr="00EB4BA0">
              <w:t>1</w:t>
            </w:r>
          </w:p>
        </w:tc>
      </w:tr>
      <w:tr w:rsidR="00F675EF" w:rsidRPr="00EB4BA0" w14:paraId="0DEF53D1" w14:textId="77777777" w:rsidTr="00992FF5">
        <w:tc>
          <w:tcPr>
            <w:tcW w:w="4261" w:type="dxa"/>
          </w:tcPr>
          <w:p w14:paraId="3C341DEE" w14:textId="77777777" w:rsidR="00F675EF" w:rsidRPr="00EB4BA0" w:rsidRDefault="00F675EF" w:rsidP="00992FF5">
            <w:pPr>
              <w:jc w:val="left"/>
            </w:pPr>
            <w:r w:rsidRPr="00EB4BA0">
              <w:t xml:space="preserve">Người chịu trách nhiệm </w:t>
            </w:r>
          </w:p>
        </w:tc>
        <w:tc>
          <w:tcPr>
            <w:tcW w:w="4261" w:type="dxa"/>
          </w:tcPr>
          <w:p w14:paraId="366CFB3E" w14:textId="77777777" w:rsidR="00F675EF" w:rsidRPr="00EB4BA0" w:rsidRDefault="00F675EF" w:rsidP="00992FF5">
            <w:pPr>
              <w:jc w:val="left"/>
            </w:pPr>
            <w:r w:rsidRPr="00EB4BA0">
              <w:t>Admin</w:t>
            </w:r>
          </w:p>
        </w:tc>
      </w:tr>
      <w:tr w:rsidR="00F675EF" w:rsidRPr="00EB4BA0" w14:paraId="3A6B65A2" w14:textId="77777777" w:rsidTr="00992FF5">
        <w:tc>
          <w:tcPr>
            <w:tcW w:w="4261" w:type="dxa"/>
          </w:tcPr>
          <w:p w14:paraId="316F27AF" w14:textId="77777777" w:rsidR="00F675EF" w:rsidRPr="00EB4BA0" w:rsidRDefault="00F675EF" w:rsidP="00992FF5">
            <w:pPr>
              <w:jc w:val="left"/>
            </w:pPr>
            <w:r w:rsidRPr="00EB4BA0">
              <w:t xml:space="preserve">Tiền điều kiện </w:t>
            </w:r>
          </w:p>
        </w:tc>
        <w:tc>
          <w:tcPr>
            <w:tcW w:w="4261" w:type="dxa"/>
          </w:tcPr>
          <w:p w14:paraId="1052253E" w14:textId="77777777" w:rsidR="00F675EF" w:rsidRPr="00EB4BA0" w:rsidRDefault="00F675EF" w:rsidP="00992FF5">
            <w:pPr>
              <w:jc w:val="left"/>
            </w:pPr>
            <w:r w:rsidRPr="00EB4BA0">
              <w:t>User phải đăng ký tài khoản theo điều kiện của ứng dụng yêu cầu</w:t>
            </w:r>
          </w:p>
        </w:tc>
      </w:tr>
      <w:tr w:rsidR="00F675EF" w:rsidRPr="00EB4BA0" w14:paraId="49BB3D41" w14:textId="77777777" w:rsidTr="00992FF5">
        <w:tc>
          <w:tcPr>
            <w:tcW w:w="4261" w:type="dxa"/>
          </w:tcPr>
          <w:p w14:paraId="4526D4D6" w14:textId="77777777" w:rsidR="00F675EF" w:rsidRPr="00EB4BA0" w:rsidRDefault="00F675EF" w:rsidP="00992FF5">
            <w:pPr>
              <w:jc w:val="left"/>
            </w:pPr>
            <w:r w:rsidRPr="00EB4BA0">
              <w:t>Đảm bảo tối thiểu</w:t>
            </w:r>
          </w:p>
        </w:tc>
        <w:tc>
          <w:tcPr>
            <w:tcW w:w="4261" w:type="dxa"/>
          </w:tcPr>
          <w:p w14:paraId="7DBFFF8A" w14:textId="77777777" w:rsidR="00F675EF" w:rsidRPr="00EB4BA0" w:rsidRDefault="00F675EF" w:rsidP="00992FF5">
            <w:pPr>
              <w:jc w:val="left"/>
            </w:pPr>
            <w:r w:rsidRPr="00EB4BA0">
              <w:t>Hệ thống loại bỏ tối thiểu thông tin đăng ký và yêu cầu user đăng ký lại.</w:t>
            </w:r>
          </w:p>
        </w:tc>
      </w:tr>
      <w:tr w:rsidR="00F675EF" w:rsidRPr="00EB4BA0" w14:paraId="2AA575D5" w14:textId="77777777" w:rsidTr="00992FF5">
        <w:tc>
          <w:tcPr>
            <w:tcW w:w="4261" w:type="dxa"/>
          </w:tcPr>
          <w:p w14:paraId="2F29C4A6" w14:textId="77777777" w:rsidR="00F675EF" w:rsidRPr="00EB4BA0" w:rsidRDefault="00F675EF" w:rsidP="00992FF5">
            <w:pPr>
              <w:jc w:val="left"/>
            </w:pPr>
            <w:r w:rsidRPr="00EB4BA0">
              <w:t xml:space="preserve">Đảm bảo thành công </w:t>
            </w:r>
          </w:p>
        </w:tc>
        <w:tc>
          <w:tcPr>
            <w:tcW w:w="4261" w:type="dxa"/>
          </w:tcPr>
          <w:p w14:paraId="7069EC91" w14:textId="77777777" w:rsidR="00F675EF" w:rsidRPr="00EB4BA0" w:rsidRDefault="00F675EF" w:rsidP="00992FF5">
            <w:pPr>
              <w:jc w:val="left"/>
            </w:pPr>
            <w:r w:rsidRPr="00EB4BA0">
              <w:t>User đăng ký thành công đăng sẽ vào trang trang đăng nhập</w:t>
            </w:r>
          </w:p>
        </w:tc>
      </w:tr>
      <w:tr w:rsidR="00F675EF" w:rsidRPr="00EB4BA0" w14:paraId="37D55D0C" w14:textId="77777777" w:rsidTr="00992FF5">
        <w:tc>
          <w:tcPr>
            <w:tcW w:w="4261" w:type="dxa"/>
          </w:tcPr>
          <w:p w14:paraId="28A6294C" w14:textId="77777777" w:rsidR="00F675EF" w:rsidRPr="00EB4BA0" w:rsidRDefault="00F675EF" w:rsidP="00992FF5">
            <w:pPr>
              <w:jc w:val="left"/>
            </w:pPr>
            <w:r w:rsidRPr="00EB4BA0">
              <w:t xml:space="preserve">Kích hoạt </w:t>
            </w:r>
          </w:p>
        </w:tc>
        <w:tc>
          <w:tcPr>
            <w:tcW w:w="4261" w:type="dxa"/>
          </w:tcPr>
          <w:p w14:paraId="098B15F0" w14:textId="77777777" w:rsidR="00F675EF" w:rsidRPr="00EB4BA0" w:rsidRDefault="00F675EF" w:rsidP="00992FF5">
            <w:pPr>
              <w:jc w:val="left"/>
            </w:pPr>
            <w:r w:rsidRPr="00EB4BA0">
              <w:t xml:space="preserve">Khi thực hiện truy cập vào trang đăng ký. </w:t>
            </w:r>
          </w:p>
        </w:tc>
      </w:tr>
      <w:tr w:rsidR="00F675EF" w:rsidRPr="00EB4BA0" w14:paraId="12373259" w14:textId="77777777" w:rsidTr="00992FF5">
        <w:tc>
          <w:tcPr>
            <w:tcW w:w="4261" w:type="dxa"/>
          </w:tcPr>
          <w:p w14:paraId="0F5F6C6E" w14:textId="77777777" w:rsidR="00F675EF" w:rsidRPr="00EB4BA0" w:rsidRDefault="00F675EF" w:rsidP="00992FF5">
            <w:pPr>
              <w:jc w:val="left"/>
            </w:pPr>
            <w:r w:rsidRPr="00EB4BA0">
              <w:t xml:space="preserve">Chuỗi sự kiện chính </w:t>
            </w:r>
          </w:p>
        </w:tc>
        <w:tc>
          <w:tcPr>
            <w:tcW w:w="4261" w:type="dxa"/>
          </w:tcPr>
          <w:p w14:paraId="5ACF6DFC" w14:textId="77777777" w:rsidR="00F675EF" w:rsidRPr="00EB4BA0" w:rsidRDefault="00F675EF" w:rsidP="00863B93">
            <w:pPr>
              <w:numPr>
                <w:ilvl w:val="0"/>
                <w:numId w:val="50"/>
              </w:numPr>
              <w:spacing w:line="240" w:lineRule="auto"/>
              <w:jc w:val="left"/>
            </w:pPr>
            <w:r w:rsidRPr="00EB4BA0">
              <w:t>Hệ thống hiện thị form đăng ký.</w:t>
            </w:r>
          </w:p>
          <w:p w14:paraId="62BB34F6" w14:textId="77777777" w:rsidR="00F675EF" w:rsidRPr="00EB4BA0" w:rsidRDefault="00F675EF" w:rsidP="00863B93">
            <w:pPr>
              <w:numPr>
                <w:ilvl w:val="0"/>
                <w:numId w:val="50"/>
              </w:numPr>
              <w:spacing w:line="240" w:lineRule="auto"/>
              <w:jc w:val="left"/>
            </w:pPr>
            <w:r w:rsidRPr="00EB4BA0">
              <w:t>Người dùng nhập các thông tin sau</w:t>
            </w:r>
          </w:p>
          <w:p w14:paraId="42EBA818" w14:textId="77777777" w:rsidR="00F675EF" w:rsidRPr="00EB4BA0" w:rsidRDefault="00F675EF" w:rsidP="00992FF5">
            <w:pPr>
              <w:pStyle w:val="ListParagraph"/>
              <w:numPr>
                <w:ilvl w:val="0"/>
                <w:numId w:val="11"/>
              </w:numPr>
              <w:tabs>
                <w:tab w:val="left" w:pos="312"/>
              </w:tabs>
              <w:spacing w:line="240" w:lineRule="auto"/>
            </w:pPr>
            <w:r w:rsidRPr="00EB4BA0">
              <w:t>FullName</w:t>
            </w:r>
          </w:p>
          <w:p w14:paraId="659C7BAE" w14:textId="77777777" w:rsidR="00F675EF" w:rsidRPr="00EB4BA0" w:rsidRDefault="00F675EF" w:rsidP="00992FF5">
            <w:pPr>
              <w:pStyle w:val="ListParagraph"/>
              <w:numPr>
                <w:ilvl w:val="0"/>
                <w:numId w:val="11"/>
              </w:numPr>
              <w:tabs>
                <w:tab w:val="left" w:pos="312"/>
              </w:tabs>
              <w:spacing w:line="240" w:lineRule="auto"/>
            </w:pPr>
            <w:r w:rsidRPr="00EB4BA0">
              <w:t>Phone</w:t>
            </w:r>
          </w:p>
          <w:p w14:paraId="3F41AFAE" w14:textId="77777777" w:rsidR="00F675EF" w:rsidRPr="00EB4BA0" w:rsidRDefault="00F675EF" w:rsidP="00992FF5">
            <w:pPr>
              <w:pStyle w:val="ListParagraph"/>
              <w:numPr>
                <w:ilvl w:val="0"/>
                <w:numId w:val="11"/>
              </w:numPr>
              <w:tabs>
                <w:tab w:val="left" w:pos="312"/>
              </w:tabs>
              <w:spacing w:line="240" w:lineRule="auto"/>
            </w:pPr>
            <w:r w:rsidRPr="00EB4BA0">
              <w:t>Email</w:t>
            </w:r>
          </w:p>
          <w:p w14:paraId="55FD8E83" w14:textId="77777777" w:rsidR="00F675EF" w:rsidRPr="00EB4BA0" w:rsidRDefault="00F675EF" w:rsidP="00992FF5">
            <w:pPr>
              <w:pStyle w:val="ListParagraph"/>
              <w:numPr>
                <w:ilvl w:val="0"/>
                <w:numId w:val="11"/>
              </w:numPr>
              <w:tabs>
                <w:tab w:val="left" w:pos="312"/>
              </w:tabs>
              <w:spacing w:line="240" w:lineRule="auto"/>
            </w:pPr>
            <w:r w:rsidRPr="00EB4BA0">
              <w:t>Password</w:t>
            </w:r>
          </w:p>
          <w:p w14:paraId="7B510B6E" w14:textId="77777777" w:rsidR="00F675EF" w:rsidRPr="00EB4BA0" w:rsidRDefault="00F675EF" w:rsidP="00992FF5">
            <w:pPr>
              <w:pStyle w:val="ListParagraph"/>
              <w:numPr>
                <w:ilvl w:val="0"/>
                <w:numId w:val="11"/>
              </w:numPr>
              <w:tabs>
                <w:tab w:val="left" w:pos="312"/>
              </w:tabs>
              <w:spacing w:line="240" w:lineRule="auto"/>
            </w:pPr>
            <w:r w:rsidRPr="00EB4BA0">
              <w:t>ConfirmPassword</w:t>
            </w:r>
          </w:p>
          <w:p w14:paraId="6F3084FA" w14:textId="77777777" w:rsidR="00F675EF" w:rsidRPr="00EB4BA0" w:rsidRDefault="00F675EF" w:rsidP="00992FF5">
            <w:pPr>
              <w:spacing w:line="240" w:lineRule="auto"/>
              <w:jc w:val="left"/>
            </w:pPr>
            <w:r w:rsidRPr="00EB4BA0">
              <w:t>3.Hệ thống kiểm tra thông tin đăng ký hợp lệ theo yêu cầu của ứng dụng.</w:t>
            </w:r>
          </w:p>
          <w:p w14:paraId="336A5B24" w14:textId="77777777" w:rsidR="00F675EF" w:rsidRPr="00EB4BA0" w:rsidRDefault="00F675EF" w:rsidP="00992FF5">
            <w:pPr>
              <w:jc w:val="left"/>
            </w:pPr>
            <w:r w:rsidRPr="00EB4BA0">
              <w:t>4. Thành công ứng dụng chuyển vào trang đăng nhập để thực hiện đăng nhập.</w:t>
            </w:r>
          </w:p>
        </w:tc>
      </w:tr>
      <w:tr w:rsidR="00F675EF" w:rsidRPr="00EB4BA0" w14:paraId="65817DFE" w14:textId="77777777" w:rsidTr="00992FF5">
        <w:tc>
          <w:tcPr>
            <w:tcW w:w="4261" w:type="dxa"/>
          </w:tcPr>
          <w:p w14:paraId="6A9331A2" w14:textId="77777777" w:rsidR="00F675EF" w:rsidRPr="00EB4BA0" w:rsidRDefault="00F675EF" w:rsidP="00992FF5">
            <w:pPr>
              <w:jc w:val="left"/>
            </w:pPr>
            <w:r w:rsidRPr="00EB4BA0">
              <w:t>Chuỗi sự kiện thay thế</w:t>
            </w:r>
          </w:p>
        </w:tc>
        <w:tc>
          <w:tcPr>
            <w:tcW w:w="4261" w:type="dxa"/>
          </w:tcPr>
          <w:p w14:paraId="2BE401A0" w14:textId="77777777" w:rsidR="00F675EF" w:rsidRPr="00EB4BA0" w:rsidRDefault="00F675EF" w:rsidP="00992FF5">
            <w:pPr>
              <w:jc w:val="left"/>
            </w:pPr>
            <w:r w:rsidRPr="00EB4BA0">
              <w:t>3.1.Hệ thống kiểm tra thông tin tài của user đăng ký không hợp lệ</w:t>
            </w:r>
          </w:p>
          <w:p w14:paraId="651F0E92" w14:textId="77777777" w:rsidR="00F675EF" w:rsidRPr="00EB4BA0" w:rsidRDefault="00F675EF" w:rsidP="00992FF5">
            <w:pPr>
              <w:jc w:val="left"/>
            </w:pPr>
            <w:r w:rsidRPr="00EB4BA0">
              <w:t xml:space="preserve">3.2. Yêu cầu user nhập lại thông tin </w:t>
            </w:r>
            <w:r w:rsidRPr="00EB4BA0">
              <w:lastRenderedPageBreak/>
              <w:t>cần thiết.</w:t>
            </w:r>
          </w:p>
          <w:p w14:paraId="737EE0C3" w14:textId="77777777" w:rsidR="00F675EF" w:rsidRPr="00EB4BA0" w:rsidRDefault="00F675EF" w:rsidP="00AE3F83">
            <w:pPr>
              <w:keepNext/>
              <w:ind w:left="130" w:hangingChars="50" w:hanging="130"/>
              <w:jc w:val="left"/>
            </w:pPr>
            <w:r w:rsidRPr="00EB4BA0">
              <w:t>3.3.Ứng dụng kiểm tra thông tin của user đăng ký hợp lệ.</w:t>
            </w:r>
          </w:p>
        </w:tc>
      </w:tr>
    </w:tbl>
    <w:p w14:paraId="33CB5B81" w14:textId="11284F7F" w:rsidR="00AC3D9E" w:rsidRPr="00AE3F83" w:rsidRDefault="00AE3F83" w:rsidP="00AE3F83">
      <w:pPr>
        <w:pStyle w:val="Caption"/>
        <w:jc w:val="center"/>
        <w:rPr>
          <w:rFonts w:ascii="Times New Roman" w:hAnsi="Times New Roman" w:cs="Times New Roman"/>
          <w:b/>
          <w:sz w:val="26"/>
        </w:rPr>
      </w:pPr>
      <w:bookmarkStart w:id="187" w:name="_Toc105676832"/>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4</w:t>
      </w:r>
      <w:r w:rsidRPr="00AE3F83">
        <w:rPr>
          <w:rFonts w:ascii="Times New Roman" w:hAnsi="Times New Roman" w:cs="Times New Roman"/>
          <w:sz w:val="26"/>
        </w:rPr>
        <w:fldChar w:fldCharType="end"/>
      </w:r>
      <w:r w:rsidRPr="00AE3F83">
        <w:rPr>
          <w:rFonts w:ascii="Times New Roman" w:hAnsi="Times New Roman" w:cs="Times New Roman"/>
          <w:sz w:val="26"/>
        </w:rPr>
        <w:t>: Useacase Đăng Ký</w:t>
      </w:r>
      <w:bookmarkEnd w:id="187"/>
    </w:p>
    <w:p w14:paraId="17BDF324" w14:textId="03C4E3D5" w:rsidR="00AC3D9E" w:rsidRPr="00222ACB" w:rsidRDefault="00B75E18" w:rsidP="00B75E18">
      <w:pPr>
        <w:pStyle w:val="Heading3"/>
        <w:rPr>
          <w:rFonts w:ascii="Times New Roman" w:hAnsi="Times New Roman"/>
          <w:bCs/>
        </w:rPr>
      </w:pPr>
      <w:bookmarkStart w:id="188" w:name="_Toc105591632"/>
      <w:r w:rsidRPr="00B75E18">
        <w:rPr>
          <w:rFonts w:ascii="Times New Roman" w:hAnsi="Times New Roman"/>
          <w:bCs/>
        </w:rPr>
        <w:t xml:space="preserve">3.3 </w:t>
      </w:r>
      <w:r w:rsidRPr="00222ACB">
        <w:rPr>
          <w:rFonts w:ascii="Times New Roman" w:hAnsi="Times New Roman"/>
          <w:bCs/>
        </w:rPr>
        <w:t>Forgot Password</w:t>
      </w:r>
      <w:bookmarkEnd w:id="188"/>
    </w:p>
    <w:tbl>
      <w:tblPr>
        <w:tblStyle w:val="TableGrid"/>
        <w:tblW w:w="0" w:type="auto"/>
        <w:tblLook w:val="04A0" w:firstRow="1" w:lastRow="0" w:firstColumn="1" w:lastColumn="0" w:noHBand="0" w:noVBand="1"/>
      </w:tblPr>
      <w:tblGrid>
        <w:gridCol w:w="4261"/>
        <w:gridCol w:w="4261"/>
      </w:tblGrid>
      <w:tr w:rsidR="00AC3D9E" w:rsidRPr="00222ACB" w14:paraId="4CCA0807" w14:textId="77777777" w:rsidTr="00992FF5">
        <w:tc>
          <w:tcPr>
            <w:tcW w:w="8522" w:type="dxa"/>
            <w:gridSpan w:val="2"/>
          </w:tcPr>
          <w:p w14:paraId="6D2558BC" w14:textId="6B1E1321" w:rsidR="00AC3D9E" w:rsidRPr="00222ACB" w:rsidRDefault="00AC3D9E" w:rsidP="00992FF5">
            <w:pPr>
              <w:jc w:val="left"/>
              <w:rPr>
                <w:b/>
                <w:bCs/>
              </w:rPr>
            </w:pPr>
            <w:r w:rsidRPr="00222ACB">
              <w:rPr>
                <w:b/>
              </w:rPr>
              <w:t xml:space="preserve">    </w:t>
            </w:r>
            <w:bookmarkStart w:id="189" w:name="OLE_LINK12"/>
            <w:r w:rsidRPr="00222ACB">
              <w:rPr>
                <w:b/>
              </w:rPr>
              <w:t>Forgot Password</w:t>
            </w:r>
            <w:bookmarkEnd w:id="189"/>
          </w:p>
        </w:tc>
      </w:tr>
      <w:tr w:rsidR="00AC3D9E" w:rsidRPr="00EB4BA0" w14:paraId="61234F16" w14:textId="77777777" w:rsidTr="00992FF5">
        <w:tc>
          <w:tcPr>
            <w:tcW w:w="4261" w:type="dxa"/>
          </w:tcPr>
          <w:p w14:paraId="7DA2C563" w14:textId="77777777" w:rsidR="00AC3D9E" w:rsidRPr="00EB4BA0" w:rsidRDefault="00AC3D9E" w:rsidP="00992FF5">
            <w:pPr>
              <w:jc w:val="left"/>
            </w:pPr>
            <w:r w:rsidRPr="00EB4BA0">
              <w:t>Tên Use Case</w:t>
            </w:r>
          </w:p>
        </w:tc>
        <w:tc>
          <w:tcPr>
            <w:tcW w:w="4261" w:type="dxa"/>
          </w:tcPr>
          <w:p w14:paraId="687B66CA" w14:textId="04ECAE9B" w:rsidR="00AC3D9E" w:rsidRPr="00EB4BA0" w:rsidRDefault="00AC3D9E" w:rsidP="00992FF5">
            <w:pPr>
              <w:jc w:val="left"/>
            </w:pPr>
            <w:r>
              <w:t>Forgot Password</w:t>
            </w:r>
          </w:p>
        </w:tc>
      </w:tr>
      <w:tr w:rsidR="00AC3D9E" w:rsidRPr="00EB4BA0" w14:paraId="7BEA415C" w14:textId="77777777" w:rsidTr="00992FF5">
        <w:tc>
          <w:tcPr>
            <w:tcW w:w="4261" w:type="dxa"/>
          </w:tcPr>
          <w:p w14:paraId="229DFAED" w14:textId="77777777" w:rsidR="00AC3D9E" w:rsidRPr="00EB4BA0" w:rsidRDefault="00AC3D9E" w:rsidP="00992FF5">
            <w:pPr>
              <w:jc w:val="left"/>
            </w:pPr>
            <w:r w:rsidRPr="00EB4BA0">
              <w:t>Tác nhân chính</w:t>
            </w:r>
          </w:p>
        </w:tc>
        <w:tc>
          <w:tcPr>
            <w:tcW w:w="4261" w:type="dxa"/>
          </w:tcPr>
          <w:p w14:paraId="21B01A36" w14:textId="77777777" w:rsidR="00AC3D9E" w:rsidRPr="00EB4BA0" w:rsidRDefault="00AC3D9E" w:rsidP="00992FF5">
            <w:pPr>
              <w:jc w:val="left"/>
            </w:pPr>
            <w:r w:rsidRPr="00EB4BA0">
              <w:t>User</w:t>
            </w:r>
          </w:p>
        </w:tc>
      </w:tr>
      <w:tr w:rsidR="00AC3D9E" w:rsidRPr="00EB4BA0" w14:paraId="7843E87E" w14:textId="77777777" w:rsidTr="00992FF5">
        <w:tc>
          <w:tcPr>
            <w:tcW w:w="4261" w:type="dxa"/>
          </w:tcPr>
          <w:p w14:paraId="64DA6C04" w14:textId="77777777" w:rsidR="00AC3D9E" w:rsidRPr="00EB4BA0" w:rsidRDefault="00AC3D9E" w:rsidP="00992FF5">
            <w:pPr>
              <w:jc w:val="left"/>
            </w:pPr>
            <w:r w:rsidRPr="00EB4BA0">
              <w:t xml:space="preserve">Mức </w:t>
            </w:r>
          </w:p>
        </w:tc>
        <w:tc>
          <w:tcPr>
            <w:tcW w:w="4261" w:type="dxa"/>
          </w:tcPr>
          <w:p w14:paraId="2A6ED090" w14:textId="77777777" w:rsidR="00AC3D9E" w:rsidRPr="00EB4BA0" w:rsidRDefault="00AC3D9E" w:rsidP="00992FF5">
            <w:pPr>
              <w:jc w:val="left"/>
            </w:pPr>
            <w:r w:rsidRPr="00EB4BA0">
              <w:t>1</w:t>
            </w:r>
          </w:p>
        </w:tc>
      </w:tr>
      <w:tr w:rsidR="00AC3D9E" w:rsidRPr="00EB4BA0" w14:paraId="6310FFA2" w14:textId="77777777" w:rsidTr="00992FF5">
        <w:tc>
          <w:tcPr>
            <w:tcW w:w="4261" w:type="dxa"/>
          </w:tcPr>
          <w:p w14:paraId="603B3537" w14:textId="77777777" w:rsidR="00AC3D9E" w:rsidRPr="00EB4BA0" w:rsidRDefault="00AC3D9E" w:rsidP="00992FF5">
            <w:pPr>
              <w:jc w:val="left"/>
            </w:pPr>
            <w:r w:rsidRPr="00EB4BA0">
              <w:t xml:space="preserve">Người chịu trách nhiệm </w:t>
            </w:r>
          </w:p>
        </w:tc>
        <w:tc>
          <w:tcPr>
            <w:tcW w:w="4261" w:type="dxa"/>
          </w:tcPr>
          <w:p w14:paraId="5A755A2B" w14:textId="2110FABE" w:rsidR="00AC3D9E" w:rsidRPr="00EB4BA0" w:rsidRDefault="00AC3D9E" w:rsidP="00992FF5">
            <w:pPr>
              <w:jc w:val="left"/>
            </w:pPr>
          </w:p>
        </w:tc>
      </w:tr>
      <w:tr w:rsidR="00AC3D9E" w:rsidRPr="00EB4BA0" w14:paraId="5B6D74C9" w14:textId="77777777" w:rsidTr="00992FF5">
        <w:tc>
          <w:tcPr>
            <w:tcW w:w="4261" w:type="dxa"/>
          </w:tcPr>
          <w:p w14:paraId="1E2BC5CA" w14:textId="77777777" w:rsidR="00AC3D9E" w:rsidRPr="00EB4BA0" w:rsidRDefault="00AC3D9E" w:rsidP="00992FF5">
            <w:pPr>
              <w:jc w:val="left"/>
            </w:pPr>
            <w:r w:rsidRPr="00EB4BA0">
              <w:t xml:space="preserve">Tiền điều kiện </w:t>
            </w:r>
          </w:p>
        </w:tc>
        <w:tc>
          <w:tcPr>
            <w:tcW w:w="4261" w:type="dxa"/>
          </w:tcPr>
          <w:p w14:paraId="104FAB5B" w14:textId="64C27376" w:rsidR="00AC3D9E" w:rsidRPr="00EB4BA0" w:rsidRDefault="00AC3D9E" w:rsidP="00992FF5">
            <w:pPr>
              <w:jc w:val="left"/>
            </w:pPr>
            <w:r w:rsidRPr="00EB4BA0">
              <w:t xml:space="preserve">User phải </w:t>
            </w:r>
            <w:r>
              <w:t xml:space="preserve">đã </w:t>
            </w:r>
            <w:r w:rsidRPr="00EB4BA0">
              <w:t xml:space="preserve">đăng ký tài khoản </w:t>
            </w:r>
            <w:r>
              <w:t>trên hệ thống.</w:t>
            </w:r>
          </w:p>
        </w:tc>
      </w:tr>
      <w:tr w:rsidR="00AC3D9E" w:rsidRPr="00EB4BA0" w14:paraId="4E136D3F" w14:textId="77777777" w:rsidTr="00992FF5">
        <w:tc>
          <w:tcPr>
            <w:tcW w:w="4261" w:type="dxa"/>
          </w:tcPr>
          <w:p w14:paraId="11261BBD" w14:textId="77777777" w:rsidR="00AC3D9E" w:rsidRPr="00EB4BA0" w:rsidRDefault="00AC3D9E" w:rsidP="00992FF5">
            <w:pPr>
              <w:jc w:val="left"/>
            </w:pPr>
            <w:r w:rsidRPr="00EB4BA0">
              <w:t>Đảm bảo tối thiểu</w:t>
            </w:r>
          </w:p>
        </w:tc>
        <w:tc>
          <w:tcPr>
            <w:tcW w:w="4261" w:type="dxa"/>
          </w:tcPr>
          <w:p w14:paraId="7E02D788" w14:textId="62A1E133" w:rsidR="00AC3D9E" w:rsidRPr="00EB4BA0" w:rsidRDefault="00AC3D9E" w:rsidP="00992FF5">
            <w:pPr>
              <w:jc w:val="left"/>
            </w:pPr>
          </w:p>
        </w:tc>
      </w:tr>
      <w:tr w:rsidR="00AC3D9E" w:rsidRPr="00EB4BA0" w14:paraId="52ED24DC" w14:textId="77777777" w:rsidTr="00992FF5">
        <w:tc>
          <w:tcPr>
            <w:tcW w:w="4261" w:type="dxa"/>
          </w:tcPr>
          <w:p w14:paraId="5A52F901" w14:textId="77777777" w:rsidR="00AC3D9E" w:rsidRPr="00EB4BA0" w:rsidRDefault="00AC3D9E" w:rsidP="00992FF5">
            <w:pPr>
              <w:jc w:val="left"/>
            </w:pPr>
            <w:r w:rsidRPr="00EB4BA0">
              <w:t xml:space="preserve">Đảm bảo thành công </w:t>
            </w:r>
          </w:p>
        </w:tc>
        <w:tc>
          <w:tcPr>
            <w:tcW w:w="4261" w:type="dxa"/>
          </w:tcPr>
          <w:p w14:paraId="3C278384" w14:textId="3EED5C5C" w:rsidR="00AC3D9E" w:rsidRPr="00EB4BA0" w:rsidRDefault="00AC3D9E" w:rsidP="00992FF5">
            <w:pPr>
              <w:jc w:val="left"/>
            </w:pPr>
            <w:r w:rsidRPr="00EB4BA0">
              <w:t xml:space="preserve">User </w:t>
            </w:r>
            <w:r>
              <w:t>gửi Email reset password thành công.</w:t>
            </w:r>
          </w:p>
        </w:tc>
      </w:tr>
      <w:tr w:rsidR="00AC3D9E" w:rsidRPr="00EB4BA0" w14:paraId="2F3399B5" w14:textId="77777777" w:rsidTr="00992FF5">
        <w:tc>
          <w:tcPr>
            <w:tcW w:w="4261" w:type="dxa"/>
          </w:tcPr>
          <w:p w14:paraId="6EABF7D1" w14:textId="77777777" w:rsidR="00AC3D9E" w:rsidRPr="00EB4BA0" w:rsidRDefault="00AC3D9E" w:rsidP="00992FF5">
            <w:pPr>
              <w:jc w:val="left"/>
            </w:pPr>
            <w:r w:rsidRPr="00EB4BA0">
              <w:t xml:space="preserve">Kích hoạt </w:t>
            </w:r>
          </w:p>
        </w:tc>
        <w:tc>
          <w:tcPr>
            <w:tcW w:w="4261" w:type="dxa"/>
          </w:tcPr>
          <w:p w14:paraId="564EFC58" w14:textId="3CABDB52" w:rsidR="00AC3D9E" w:rsidRPr="00EB4BA0" w:rsidRDefault="00AC3D9E" w:rsidP="00992FF5">
            <w:pPr>
              <w:jc w:val="left"/>
            </w:pPr>
            <w:r w:rsidRPr="00EB4BA0">
              <w:t xml:space="preserve">Khi thực hiện truy cập vào </w:t>
            </w:r>
            <w:r>
              <w:t>trang reset password</w:t>
            </w:r>
          </w:p>
        </w:tc>
      </w:tr>
      <w:tr w:rsidR="00AC3D9E" w:rsidRPr="00EB4BA0" w14:paraId="5BE6D5A8" w14:textId="77777777" w:rsidTr="00992FF5">
        <w:tc>
          <w:tcPr>
            <w:tcW w:w="4261" w:type="dxa"/>
          </w:tcPr>
          <w:p w14:paraId="699C7125" w14:textId="77777777" w:rsidR="00AC3D9E" w:rsidRPr="00EB4BA0" w:rsidRDefault="00AC3D9E" w:rsidP="00992FF5">
            <w:pPr>
              <w:jc w:val="left"/>
            </w:pPr>
            <w:r w:rsidRPr="00EB4BA0">
              <w:t xml:space="preserve">Chuỗi sự kiện chính </w:t>
            </w:r>
          </w:p>
        </w:tc>
        <w:tc>
          <w:tcPr>
            <w:tcW w:w="4261" w:type="dxa"/>
          </w:tcPr>
          <w:p w14:paraId="71CEAE52" w14:textId="77777777" w:rsidR="00C61903" w:rsidRDefault="00C61903" w:rsidP="00C61903">
            <w:pPr>
              <w:tabs>
                <w:tab w:val="left" w:pos="312"/>
              </w:tabs>
              <w:spacing w:line="240" w:lineRule="auto"/>
              <w:jc w:val="left"/>
            </w:pPr>
            <w:r>
              <w:t xml:space="preserve">1. </w:t>
            </w:r>
            <w:r w:rsidR="00AC3D9E" w:rsidRPr="00EB4BA0">
              <w:t xml:space="preserve">Hệ thống hiện thị </w:t>
            </w:r>
            <w:r>
              <w:t>dialog reset password</w:t>
            </w:r>
          </w:p>
          <w:p w14:paraId="3CB85118" w14:textId="38F6B4EC" w:rsidR="00AC3D9E" w:rsidRPr="00EB4BA0" w:rsidRDefault="00C61903" w:rsidP="00C61903">
            <w:pPr>
              <w:tabs>
                <w:tab w:val="left" w:pos="312"/>
              </w:tabs>
              <w:spacing w:line="240" w:lineRule="auto"/>
              <w:jc w:val="left"/>
            </w:pPr>
            <w:r>
              <w:t xml:space="preserve">2. </w:t>
            </w:r>
            <w:r w:rsidR="00AC3D9E" w:rsidRPr="00EB4BA0">
              <w:t xml:space="preserve">Người dùng </w:t>
            </w:r>
            <w:r>
              <w:t>nhập đúng thông tin địa chỉ Email</w:t>
            </w:r>
          </w:p>
          <w:p w14:paraId="060BEB8D" w14:textId="09FB1599" w:rsidR="00AC3D9E" w:rsidRPr="00EB4BA0" w:rsidRDefault="00AC3D9E" w:rsidP="00992FF5">
            <w:pPr>
              <w:spacing w:line="240" w:lineRule="auto"/>
              <w:jc w:val="left"/>
            </w:pPr>
            <w:r w:rsidRPr="00EB4BA0">
              <w:t>3.Hệ thống kiểm tra thông tin</w:t>
            </w:r>
            <w:r w:rsidR="00C61903">
              <w:t xml:space="preserve"> Email hợp lệ</w:t>
            </w:r>
            <w:r w:rsidRPr="00EB4BA0">
              <w:t>.</w:t>
            </w:r>
          </w:p>
          <w:p w14:paraId="12582DEF" w14:textId="0361D115" w:rsidR="00AC3D9E" w:rsidRPr="00EB4BA0" w:rsidRDefault="00C61903" w:rsidP="00992FF5">
            <w:pPr>
              <w:jc w:val="left"/>
            </w:pPr>
            <w:r>
              <w:t>4.</w:t>
            </w:r>
            <w:r w:rsidR="00AC3D9E" w:rsidRPr="00EB4BA0">
              <w:t xml:space="preserve">Thành công ứng dụng </w:t>
            </w:r>
            <w:r>
              <w:t>hiển thị thanh báo thành công.</w:t>
            </w:r>
          </w:p>
        </w:tc>
      </w:tr>
      <w:tr w:rsidR="00AC3D9E" w:rsidRPr="00EB4BA0" w14:paraId="1B32B8D6" w14:textId="77777777" w:rsidTr="00992FF5">
        <w:tc>
          <w:tcPr>
            <w:tcW w:w="4261" w:type="dxa"/>
          </w:tcPr>
          <w:p w14:paraId="419F71D6" w14:textId="77777777" w:rsidR="00AC3D9E" w:rsidRPr="00EB4BA0" w:rsidRDefault="00AC3D9E" w:rsidP="00992FF5">
            <w:pPr>
              <w:jc w:val="left"/>
            </w:pPr>
            <w:r w:rsidRPr="00EB4BA0">
              <w:t>Chuỗi sự kiện thay thế</w:t>
            </w:r>
          </w:p>
        </w:tc>
        <w:tc>
          <w:tcPr>
            <w:tcW w:w="4261" w:type="dxa"/>
          </w:tcPr>
          <w:p w14:paraId="1CDEF67C" w14:textId="61D1F5DE" w:rsidR="00AC3D9E" w:rsidRPr="00EB4BA0" w:rsidRDefault="00AC3D9E" w:rsidP="00992FF5">
            <w:pPr>
              <w:jc w:val="left"/>
            </w:pPr>
            <w:r w:rsidRPr="00EB4BA0">
              <w:t xml:space="preserve">3.1.Hệ thống kiểm tra thông tin </w:t>
            </w:r>
            <w:r w:rsidR="00C61903">
              <w:t>Email</w:t>
            </w:r>
            <w:r w:rsidRPr="00EB4BA0">
              <w:t xml:space="preserve"> của user không hợp lệ</w:t>
            </w:r>
          </w:p>
          <w:p w14:paraId="30A2C16C" w14:textId="77777777" w:rsidR="00AC3D9E" w:rsidRPr="00EB4BA0" w:rsidRDefault="00AC3D9E" w:rsidP="00992FF5">
            <w:pPr>
              <w:jc w:val="left"/>
            </w:pPr>
            <w:r w:rsidRPr="00EB4BA0">
              <w:t>3.2. Yêu cầu user nhập lại thông tin cần thiết.</w:t>
            </w:r>
          </w:p>
          <w:p w14:paraId="6EE325EC" w14:textId="753F1AB6" w:rsidR="00AC3D9E" w:rsidRPr="00EB4BA0" w:rsidRDefault="00AC3D9E" w:rsidP="00AE3F83">
            <w:pPr>
              <w:keepNext/>
              <w:ind w:left="130" w:hangingChars="50" w:hanging="130"/>
              <w:jc w:val="left"/>
            </w:pPr>
            <w:r w:rsidRPr="00EB4BA0">
              <w:t xml:space="preserve">3.3.Ứng dụng kiểm tra thông tin </w:t>
            </w:r>
            <w:r w:rsidR="00C61903">
              <w:t xml:space="preserve">Email </w:t>
            </w:r>
            <w:r w:rsidR="00C61903">
              <w:lastRenderedPageBreak/>
              <w:t xml:space="preserve">của </w:t>
            </w:r>
            <w:r w:rsidRPr="00EB4BA0">
              <w:t>user</w:t>
            </w:r>
            <w:r w:rsidR="00C61903">
              <w:t xml:space="preserve"> </w:t>
            </w:r>
            <w:r w:rsidRPr="00EB4BA0">
              <w:t>hợp lệ.</w:t>
            </w:r>
          </w:p>
        </w:tc>
      </w:tr>
    </w:tbl>
    <w:p w14:paraId="4B67E820" w14:textId="771CB7A2" w:rsidR="00254B25" w:rsidRPr="00AE3F83" w:rsidRDefault="00AE3F83" w:rsidP="00AE3F83">
      <w:pPr>
        <w:pStyle w:val="Caption"/>
        <w:jc w:val="center"/>
        <w:rPr>
          <w:rFonts w:ascii="Times New Roman" w:hAnsi="Times New Roman" w:cs="Times New Roman"/>
          <w:b/>
          <w:bCs/>
          <w:color w:val="000000" w:themeColor="text1"/>
          <w:sz w:val="26"/>
        </w:rPr>
      </w:pPr>
      <w:bookmarkStart w:id="190" w:name="_Toc105676833"/>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5</w:t>
      </w:r>
      <w:r w:rsidRPr="00AE3F83">
        <w:rPr>
          <w:rFonts w:ascii="Times New Roman" w:hAnsi="Times New Roman" w:cs="Times New Roman"/>
          <w:sz w:val="26"/>
        </w:rPr>
        <w:fldChar w:fldCharType="end"/>
      </w:r>
      <w:r w:rsidRPr="00AE3F83">
        <w:rPr>
          <w:rFonts w:ascii="Times New Roman" w:hAnsi="Times New Roman" w:cs="Times New Roman"/>
          <w:sz w:val="26"/>
        </w:rPr>
        <w:t>: Forgot Password</w:t>
      </w:r>
      <w:bookmarkEnd w:id="190"/>
    </w:p>
    <w:p w14:paraId="1B8242BA" w14:textId="1920EF23" w:rsidR="00F675EF" w:rsidRPr="00254B25" w:rsidRDefault="00254B25" w:rsidP="00254B25">
      <w:pPr>
        <w:pStyle w:val="Heading3"/>
        <w:rPr>
          <w:rFonts w:ascii="Times New Roman" w:hAnsi="Times New Roman"/>
          <w:color w:val="000000" w:themeColor="text1"/>
        </w:rPr>
      </w:pPr>
      <w:bookmarkStart w:id="191" w:name="_Toc105591633"/>
      <w:r w:rsidRPr="00254B25">
        <w:rPr>
          <w:rFonts w:ascii="Times New Roman" w:hAnsi="Times New Roman"/>
          <w:color w:val="000000" w:themeColor="text1"/>
        </w:rPr>
        <w:t xml:space="preserve">3.4 </w:t>
      </w:r>
      <w:r w:rsidR="00F675EF" w:rsidRPr="00254B25">
        <w:rPr>
          <w:rFonts w:ascii="Times New Roman" w:hAnsi="Times New Roman"/>
          <w:color w:val="000000" w:themeColor="text1"/>
        </w:rPr>
        <w:t>Scan Text sử dụng Camera</w:t>
      </w:r>
      <w:bookmarkEnd w:id="191"/>
      <w:r w:rsidR="00F675EF" w:rsidRPr="00254B25">
        <w:rPr>
          <w:rFonts w:ascii="Times New Roman" w:hAnsi="Times New Roman"/>
          <w:color w:val="000000" w:themeColor="text1"/>
        </w:rPr>
        <w:t xml:space="preserve"> </w:t>
      </w:r>
    </w:p>
    <w:tbl>
      <w:tblPr>
        <w:tblStyle w:val="TableGrid"/>
        <w:tblW w:w="0" w:type="auto"/>
        <w:tblLook w:val="04A0" w:firstRow="1" w:lastRow="0" w:firstColumn="1" w:lastColumn="0" w:noHBand="0" w:noVBand="1"/>
      </w:tblPr>
      <w:tblGrid>
        <w:gridCol w:w="4508"/>
        <w:gridCol w:w="4508"/>
      </w:tblGrid>
      <w:tr w:rsidR="00F675EF" w:rsidRPr="00EB4BA0" w14:paraId="005E99E1" w14:textId="77777777" w:rsidTr="00AE3F83">
        <w:trPr>
          <w:trHeight w:val="521"/>
        </w:trPr>
        <w:tc>
          <w:tcPr>
            <w:tcW w:w="9016" w:type="dxa"/>
            <w:gridSpan w:val="2"/>
          </w:tcPr>
          <w:p w14:paraId="6F468B65" w14:textId="77777777" w:rsidR="00F675EF" w:rsidRPr="00E3354D" w:rsidRDefault="00F675EF" w:rsidP="00992FF5">
            <w:pPr>
              <w:rPr>
                <w:b/>
                <w:bCs/>
                <w:color w:val="000000" w:themeColor="text1"/>
              </w:rPr>
            </w:pPr>
            <w:r w:rsidRPr="00EB4BA0">
              <w:t xml:space="preserve"> </w:t>
            </w:r>
            <w:r w:rsidRPr="00E3354D">
              <w:rPr>
                <w:b/>
                <w:bCs/>
                <w:color w:val="000000" w:themeColor="text1"/>
              </w:rPr>
              <w:t xml:space="preserve">Scan Text sử dụng Camera </w:t>
            </w:r>
          </w:p>
        </w:tc>
      </w:tr>
      <w:tr w:rsidR="00F675EF" w:rsidRPr="00EB4BA0" w14:paraId="115AD5C4" w14:textId="77777777" w:rsidTr="00AE3F83">
        <w:trPr>
          <w:trHeight w:val="521"/>
        </w:trPr>
        <w:tc>
          <w:tcPr>
            <w:tcW w:w="4508" w:type="dxa"/>
          </w:tcPr>
          <w:p w14:paraId="48420DB3" w14:textId="77777777" w:rsidR="00F675EF" w:rsidRPr="00EB4BA0" w:rsidRDefault="00F675EF" w:rsidP="00992FF5">
            <w:pPr>
              <w:jc w:val="left"/>
            </w:pPr>
            <w:r w:rsidRPr="00EB4BA0">
              <w:t>Tên Use Case</w:t>
            </w:r>
          </w:p>
        </w:tc>
        <w:tc>
          <w:tcPr>
            <w:tcW w:w="4508" w:type="dxa"/>
          </w:tcPr>
          <w:p w14:paraId="29147860" w14:textId="77777777" w:rsidR="00F675EF" w:rsidRPr="00EB4BA0" w:rsidRDefault="00F675EF" w:rsidP="00992FF5">
            <w:pPr>
              <w:jc w:val="left"/>
            </w:pPr>
            <w:r w:rsidRPr="00EB4BA0">
              <w:t xml:space="preserve"> Scan Text sử dụng Camera</w:t>
            </w:r>
          </w:p>
        </w:tc>
      </w:tr>
      <w:tr w:rsidR="00F675EF" w:rsidRPr="00EB4BA0" w14:paraId="3823BE04" w14:textId="77777777" w:rsidTr="00AE3F83">
        <w:trPr>
          <w:trHeight w:val="521"/>
        </w:trPr>
        <w:tc>
          <w:tcPr>
            <w:tcW w:w="4508" w:type="dxa"/>
          </w:tcPr>
          <w:p w14:paraId="64C78057" w14:textId="77777777" w:rsidR="00F675EF" w:rsidRPr="00EB4BA0" w:rsidRDefault="00F675EF" w:rsidP="00992FF5">
            <w:pPr>
              <w:jc w:val="left"/>
            </w:pPr>
            <w:r w:rsidRPr="00EB4BA0">
              <w:t>Tác nhân chính</w:t>
            </w:r>
          </w:p>
        </w:tc>
        <w:tc>
          <w:tcPr>
            <w:tcW w:w="4508" w:type="dxa"/>
          </w:tcPr>
          <w:p w14:paraId="54937607" w14:textId="77777777" w:rsidR="00F675EF" w:rsidRPr="00EB4BA0" w:rsidRDefault="00F675EF" w:rsidP="00992FF5">
            <w:pPr>
              <w:jc w:val="left"/>
            </w:pPr>
            <w:r w:rsidRPr="00EB4BA0">
              <w:t>User</w:t>
            </w:r>
          </w:p>
        </w:tc>
      </w:tr>
      <w:tr w:rsidR="00F675EF" w:rsidRPr="00EB4BA0" w14:paraId="3CBC0048" w14:textId="77777777" w:rsidTr="00AE3F83">
        <w:trPr>
          <w:trHeight w:val="505"/>
        </w:trPr>
        <w:tc>
          <w:tcPr>
            <w:tcW w:w="4508" w:type="dxa"/>
          </w:tcPr>
          <w:p w14:paraId="4E3D6044" w14:textId="77777777" w:rsidR="00F675EF" w:rsidRPr="00EB4BA0" w:rsidRDefault="00F675EF" w:rsidP="00992FF5">
            <w:pPr>
              <w:jc w:val="left"/>
            </w:pPr>
            <w:r w:rsidRPr="00EB4BA0">
              <w:t xml:space="preserve">Mức </w:t>
            </w:r>
          </w:p>
        </w:tc>
        <w:tc>
          <w:tcPr>
            <w:tcW w:w="4508" w:type="dxa"/>
          </w:tcPr>
          <w:p w14:paraId="23A2EF1D" w14:textId="77777777" w:rsidR="00F675EF" w:rsidRPr="00EB4BA0" w:rsidRDefault="00F675EF" w:rsidP="00992FF5">
            <w:pPr>
              <w:jc w:val="left"/>
            </w:pPr>
            <w:r w:rsidRPr="00EB4BA0">
              <w:t>1</w:t>
            </w:r>
          </w:p>
        </w:tc>
      </w:tr>
      <w:tr w:rsidR="00F675EF" w:rsidRPr="00EB4BA0" w14:paraId="77E708AF" w14:textId="77777777" w:rsidTr="00AE3F83">
        <w:trPr>
          <w:trHeight w:val="521"/>
        </w:trPr>
        <w:tc>
          <w:tcPr>
            <w:tcW w:w="4508" w:type="dxa"/>
          </w:tcPr>
          <w:p w14:paraId="13638E58" w14:textId="77777777" w:rsidR="00F675EF" w:rsidRPr="00EB4BA0" w:rsidRDefault="00F675EF" w:rsidP="00992FF5">
            <w:pPr>
              <w:jc w:val="left"/>
            </w:pPr>
            <w:r w:rsidRPr="00EB4BA0">
              <w:t xml:space="preserve">Người chịu trách nhiệm </w:t>
            </w:r>
          </w:p>
        </w:tc>
        <w:tc>
          <w:tcPr>
            <w:tcW w:w="4508" w:type="dxa"/>
          </w:tcPr>
          <w:p w14:paraId="6D5884AE" w14:textId="77777777" w:rsidR="00F675EF" w:rsidRPr="00EB4BA0" w:rsidRDefault="00F675EF" w:rsidP="00992FF5">
            <w:pPr>
              <w:jc w:val="left"/>
            </w:pPr>
            <w:r w:rsidRPr="00EB4BA0">
              <w:t xml:space="preserve">Không </w:t>
            </w:r>
          </w:p>
        </w:tc>
      </w:tr>
      <w:tr w:rsidR="00F675EF" w:rsidRPr="00EB4BA0" w14:paraId="77ED640F" w14:textId="77777777" w:rsidTr="00AE3F83">
        <w:trPr>
          <w:trHeight w:val="521"/>
        </w:trPr>
        <w:tc>
          <w:tcPr>
            <w:tcW w:w="4508" w:type="dxa"/>
          </w:tcPr>
          <w:p w14:paraId="75451CFA" w14:textId="77777777" w:rsidR="00F675EF" w:rsidRPr="00EB4BA0" w:rsidRDefault="00F675EF" w:rsidP="00992FF5">
            <w:pPr>
              <w:jc w:val="left"/>
            </w:pPr>
            <w:r w:rsidRPr="00EB4BA0">
              <w:t xml:space="preserve">Tiền điều kiện </w:t>
            </w:r>
          </w:p>
        </w:tc>
        <w:tc>
          <w:tcPr>
            <w:tcW w:w="4508" w:type="dxa"/>
          </w:tcPr>
          <w:p w14:paraId="7775A950" w14:textId="77777777" w:rsidR="00F675EF" w:rsidRPr="00EB4BA0" w:rsidRDefault="00F675EF" w:rsidP="00992FF5">
            <w:pPr>
              <w:jc w:val="left"/>
            </w:pPr>
          </w:p>
        </w:tc>
      </w:tr>
      <w:tr w:rsidR="00F675EF" w:rsidRPr="00EB4BA0" w14:paraId="0E12158F" w14:textId="77777777" w:rsidTr="00AE3F83">
        <w:trPr>
          <w:trHeight w:val="521"/>
        </w:trPr>
        <w:tc>
          <w:tcPr>
            <w:tcW w:w="4508" w:type="dxa"/>
          </w:tcPr>
          <w:p w14:paraId="69249958" w14:textId="77777777" w:rsidR="00F675EF" w:rsidRPr="00EB4BA0" w:rsidRDefault="00F675EF" w:rsidP="00992FF5">
            <w:pPr>
              <w:jc w:val="left"/>
            </w:pPr>
            <w:r w:rsidRPr="00EB4BA0">
              <w:t>Đảm bảo tối thiểu</w:t>
            </w:r>
          </w:p>
        </w:tc>
        <w:tc>
          <w:tcPr>
            <w:tcW w:w="4508" w:type="dxa"/>
          </w:tcPr>
          <w:p w14:paraId="3C1BB596" w14:textId="77777777" w:rsidR="00F675EF" w:rsidRPr="00EB4BA0" w:rsidRDefault="00F675EF" w:rsidP="00992FF5">
            <w:pPr>
              <w:jc w:val="left"/>
            </w:pPr>
            <w:r w:rsidRPr="00EB4BA0">
              <w:t>User truy cập vào trang Scan Text</w:t>
            </w:r>
          </w:p>
        </w:tc>
      </w:tr>
      <w:tr w:rsidR="00F675EF" w:rsidRPr="00EB4BA0" w14:paraId="5825FEDE" w14:textId="77777777" w:rsidTr="00AE3F83">
        <w:trPr>
          <w:trHeight w:val="864"/>
        </w:trPr>
        <w:tc>
          <w:tcPr>
            <w:tcW w:w="4508" w:type="dxa"/>
          </w:tcPr>
          <w:p w14:paraId="66D1CF29" w14:textId="77777777" w:rsidR="00F675EF" w:rsidRPr="00EB4BA0" w:rsidRDefault="00F675EF" w:rsidP="00992FF5">
            <w:pPr>
              <w:jc w:val="left"/>
            </w:pPr>
            <w:r w:rsidRPr="00EB4BA0">
              <w:t xml:space="preserve">Đảm bảo thành công </w:t>
            </w:r>
          </w:p>
        </w:tc>
        <w:tc>
          <w:tcPr>
            <w:tcW w:w="4508" w:type="dxa"/>
          </w:tcPr>
          <w:p w14:paraId="1A054B49" w14:textId="77777777" w:rsidR="00F675EF" w:rsidRPr="00EB4BA0" w:rsidRDefault="00F675EF" w:rsidP="00992FF5">
            <w:pPr>
              <w:jc w:val="left"/>
            </w:pPr>
            <w:r w:rsidRPr="00EB4BA0">
              <w:t>User chụp hình và Scan hình ảnh chứa text.</w:t>
            </w:r>
          </w:p>
        </w:tc>
      </w:tr>
      <w:tr w:rsidR="00F675EF" w:rsidRPr="00EB4BA0" w14:paraId="7F536E02" w14:textId="77777777" w:rsidTr="00AE3F83">
        <w:trPr>
          <w:trHeight w:val="879"/>
        </w:trPr>
        <w:tc>
          <w:tcPr>
            <w:tcW w:w="4508" w:type="dxa"/>
          </w:tcPr>
          <w:p w14:paraId="44AF7233" w14:textId="77777777" w:rsidR="00F675EF" w:rsidRPr="00EB4BA0" w:rsidRDefault="00F675EF" w:rsidP="00992FF5">
            <w:pPr>
              <w:jc w:val="left"/>
            </w:pPr>
            <w:r w:rsidRPr="00EB4BA0">
              <w:t xml:space="preserve">Kích hoạt </w:t>
            </w:r>
          </w:p>
        </w:tc>
        <w:tc>
          <w:tcPr>
            <w:tcW w:w="4508" w:type="dxa"/>
          </w:tcPr>
          <w:p w14:paraId="19BCE96B" w14:textId="77777777" w:rsidR="00F675EF" w:rsidRPr="00EB4BA0" w:rsidRDefault="00F675EF" w:rsidP="00992FF5">
            <w:pPr>
              <w:jc w:val="left"/>
            </w:pPr>
            <w:r w:rsidRPr="00EB4BA0">
              <w:t>Khi người dùng Click nút chụp hình trong trang Scan Text</w:t>
            </w:r>
          </w:p>
        </w:tc>
      </w:tr>
      <w:tr w:rsidR="00F675EF" w:rsidRPr="00EB4BA0" w14:paraId="555E5E66" w14:textId="77777777" w:rsidTr="00AE3F83">
        <w:trPr>
          <w:trHeight w:val="4567"/>
        </w:trPr>
        <w:tc>
          <w:tcPr>
            <w:tcW w:w="4508" w:type="dxa"/>
          </w:tcPr>
          <w:p w14:paraId="3EB02F26" w14:textId="77777777" w:rsidR="00F675EF" w:rsidRPr="00EB4BA0" w:rsidRDefault="00F675EF" w:rsidP="00992FF5">
            <w:pPr>
              <w:jc w:val="left"/>
            </w:pPr>
            <w:r w:rsidRPr="00EB4BA0">
              <w:t xml:space="preserve">Chuỗi sự kiện chính </w:t>
            </w:r>
          </w:p>
        </w:tc>
        <w:tc>
          <w:tcPr>
            <w:tcW w:w="4508" w:type="dxa"/>
          </w:tcPr>
          <w:p w14:paraId="080D985A" w14:textId="77777777" w:rsidR="00F675EF" w:rsidRPr="00EB4BA0" w:rsidRDefault="00F675EF" w:rsidP="00863B93">
            <w:pPr>
              <w:pStyle w:val="ListParagraph"/>
              <w:numPr>
                <w:ilvl w:val="0"/>
                <w:numId w:val="52"/>
              </w:numPr>
              <w:tabs>
                <w:tab w:val="left" w:pos="312"/>
              </w:tabs>
              <w:spacing w:line="240" w:lineRule="auto"/>
            </w:pPr>
            <w:r w:rsidRPr="00EB4BA0">
              <w:t>Ứng dụng yêu cầu quyền truy cập vào camera của ứng dụng.</w:t>
            </w:r>
          </w:p>
          <w:p w14:paraId="0C9A7C7B" w14:textId="77777777" w:rsidR="00F675EF" w:rsidRPr="00EB4BA0" w:rsidRDefault="00F675EF" w:rsidP="00863B93">
            <w:pPr>
              <w:pStyle w:val="ListParagraph"/>
              <w:numPr>
                <w:ilvl w:val="0"/>
                <w:numId w:val="52"/>
              </w:numPr>
              <w:tabs>
                <w:tab w:val="left" w:pos="312"/>
              </w:tabs>
              <w:spacing w:line="240" w:lineRule="auto"/>
            </w:pPr>
            <w:r w:rsidRPr="00EB4BA0">
              <w:t>Người dùng Click vào nút Capture Image</w:t>
            </w:r>
          </w:p>
          <w:p w14:paraId="1DA62E9C" w14:textId="77777777" w:rsidR="00F675EF" w:rsidRPr="00EB4BA0" w:rsidRDefault="00F675EF" w:rsidP="00863B93">
            <w:pPr>
              <w:pStyle w:val="ListParagraph"/>
              <w:numPr>
                <w:ilvl w:val="0"/>
                <w:numId w:val="52"/>
              </w:numPr>
              <w:tabs>
                <w:tab w:val="left" w:pos="312"/>
              </w:tabs>
              <w:spacing w:line="240" w:lineRule="auto"/>
            </w:pPr>
            <w:r w:rsidRPr="00EB4BA0">
              <w:t>Ứng dụng hiển thị chế độ chụp hình.</w:t>
            </w:r>
          </w:p>
          <w:p w14:paraId="0B56EBCB" w14:textId="77777777" w:rsidR="00F675EF" w:rsidRPr="00EB4BA0" w:rsidRDefault="00F675EF" w:rsidP="00863B93">
            <w:pPr>
              <w:pStyle w:val="ListParagraph"/>
              <w:numPr>
                <w:ilvl w:val="0"/>
                <w:numId w:val="52"/>
              </w:numPr>
              <w:tabs>
                <w:tab w:val="left" w:pos="312"/>
              </w:tabs>
              <w:spacing w:line="240" w:lineRule="auto"/>
            </w:pPr>
            <w:r w:rsidRPr="00EB4BA0">
              <w:t>Người dùng thực hiện chụp hình và xác nhận hình ảnh.</w:t>
            </w:r>
          </w:p>
          <w:p w14:paraId="20A08B69" w14:textId="77777777" w:rsidR="00F675EF" w:rsidRPr="00EB4BA0" w:rsidRDefault="00F675EF" w:rsidP="00863B93">
            <w:pPr>
              <w:pStyle w:val="ListParagraph"/>
              <w:numPr>
                <w:ilvl w:val="0"/>
                <w:numId w:val="52"/>
              </w:numPr>
              <w:tabs>
                <w:tab w:val="left" w:pos="312"/>
              </w:tabs>
              <w:spacing w:line="240" w:lineRule="auto"/>
            </w:pPr>
            <w:r w:rsidRPr="00EB4BA0">
              <w:t>Hình ảnh được chụp, ứng dụng thực hiện Scan ra văn bản</w:t>
            </w:r>
          </w:p>
          <w:p w14:paraId="4A110B9E" w14:textId="77777777" w:rsidR="00F675EF" w:rsidRPr="00EB4BA0" w:rsidRDefault="00F675EF" w:rsidP="00863B93">
            <w:pPr>
              <w:pStyle w:val="ListParagraph"/>
              <w:numPr>
                <w:ilvl w:val="0"/>
                <w:numId w:val="52"/>
              </w:numPr>
              <w:tabs>
                <w:tab w:val="left" w:pos="312"/>
              </w:tabs>
              <w:spacing w:line="240" w:lineRule="auto"/>
            </w:pPr>
            <w:r w:rsidRPr="00EB4BA0">
              <w:t>Người dùng thực hiện lưu văn bản, share văn bản.</w:t>
            </w:r>
          </w:p>
          <w:p w14:paraId="0AF78963" w14:textId="77777777" w:rsidR="00F675EF" w:rsidRPr="00EB4BA0" w:rsidRDefault="00F675EF" w:rsidP="00992FF5">
            <w:pPr>
              <w:spacing w:line="240" w:lineRule="auto"/>
              <w:jc w:val="left"/>
            </w:pPr>
          </w:p>
        </w:tc>
      </w:tr>
      <w:tr w:rsidR="00F675EF" w:rsidRPr="00EB4BA0" w14:paraId="662C1A8F" w14:textId="77777777" w:rsidTr="00AE3F83">
        <w:trPr>
          <w:trHeight w:val="1128"/>
        </w:trPr>
        <w:tc>
          <w:tcPr>
            <w:tcW w:w="4508" w:type="dxa"/>
          </w:tcPr>
          <w:p w14:paraId="20585B2E" w14:textId="77777777" w:rsidR="00F675EF" w:rsidRPr="00EB4BA0" w:rsidRDefault="00F675EF" w:rsidP="00992FF5">
            <w:pPr>
              <w:jc w:val="left"/>
            </w:pPr>
            <w:r w:rsidRPr="00EB4BA0">
              <w:t>Chuỗi sự kiện thay thế</w:t>
            </w:r>
          </w:p>
        </w:tc>
        <w:tc>
          <w:tcPr>
            <w:tcW w:w="4508" w:type="dxa"/>
          </w:tcPr>
          <w:p w14:paraId="78AEAB4E" w14:textId="77777777" w:rsidR="00F675EF" w:rsidRPr="00EB4BA0" w:rsidRDefault="00F675EF" w:rsidP="00992FF5">
            <w:pPr>
              <w:jc w:val="left"/>
            </w:pPr>
            <w:r w:rsidRPr="00EB4BA0">
              <w:t>4.1.Người dùng hủy bỏ hình ảnh đã chụp.</w:t>
            </w:r>
          </w:p>
          <w:p w14:paraId="5FEEC6FF" w14:textId="77777777" w:rsidR="00F675EF" w:rsidRPr="00EB4BA0" w:rsidRDefault="00F675EF" w:rsidP="00992FF5">
            <w:pPr>
              <w:jc w:val="left"/>
            </w:pPr>
            <w:r w:rsidRPr="00EB4BA0">
              <w:t>4.2. Người dùng chụp lại hình ảnh mới</w:t>
            </w:r>
          </w:p>
          <w:p w14:paraId="6655019F" w14:textId="77777777" w:rsidR="00F675EF" w:rsidRPr="00EB4BA0" w:rsidRDefault="00F675EF" w:rsidP="00AE3F83">
            <w:pPr>
              <w:keepNext/>
              <w:jc w:val="left"/>
            </w:pPr>
            <w:r w:rsidRPr="00EB4BA0">
              <w:lastRenderedPageBreak/>
              <w:t>4.3.Ứng dụng thực hiện Scan.</w:t>
            </w:r>
          </w:p>
        </w:tc>
      </w:tr>
    </w:tbl>
    <w:p w14:paraId="4EC7F03E" w14:textId="15168A0F" w:rsidR="00AE3F83" w:rsidRPr="00AE3F83" w:rsidRDefault="00AE3F83" w:rsidP="00AE3F83">
      <w:pPr>
        <w:pStyle w:val="Caption"/>
        <w:jc w:val="center"/>
        <w:rPr>
          <w:rFonts w:ascii="Times New Roman" w:hAnsi="Times New Roman" w:cs="Times New Roman"/>
          <w:sz w:val="26"/>
        </w:rPr>
      </w:pPr>
      <w:bookmarkStart w:id="192" w:name="_Toc105676834"/>
      <w:bookmarkStart w:id="193" w:name="_Toc105591634"/>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6</w:t>
      </w:r>
      <w:r w:rsidRPr="00AE3F83">
        <w:rPr>
          <w:rFonts w:ascii="Times New Roman" w:hAnsi="Times New Roman" w:cs="Times New Roman"/>
          <w:sz w:val="26"/>
        </w:rPr>
        <w:fldChar w:fldCharType="end"/>
      </w:r>
      <w:r w:rsidRPr="00AE3F83">
        <w:rPr>
          <w:rFonts w:ascii="Times New Roman" w:hAnsi="Times New Roman" w:cs="Times New Roman"/>
          <w:sz w:val="26"/>
        </w:rPr>
        <w:t>: Usecase Scan Text sử dụng Camera</w:t>
      </w:r>
      <w:bookmarkEnd w:id="192"/>
    </w:p>
    <w:p w14:paraId="3DB8AC80" w14:textId="707C3343" w:rsidR="00F675EF" w:rsidRPr="00254B25" w:rsidRDefault="00F675EF" w:rsidP="00254B25">
      <w:pPr>
        <w:pStyle w:val="ListParagraph"/>
        <w:numPr>
          <w:ilvl w:val="1"/>
          <w:numId w:val="106"/>
        </w:numPr>
        <w:outlineLvl w:val="2"/>
        <w:rPr>
          <w:b/>
          <w:bCs/>
          <w:color w:val="000000" w:themeColor="text1"/>
        </w:rPr>
      </w:pPr>
      <w:r w:rsidRPr="00254B25">
        <w:rPr>
          <w:b/>
          <w:bCs/>
          <w:color w:val="000000" w:themeColor="text1"/>
        </w:rPr>
        <w:t>Scan Text sử dụng hình ảnh từ thư viện</w:t>
      </w:r>
      <w:bookmarkEnd w:id="193"/>
    </w:p>
    <w:tbl>
      <w:tblPr>
        <w:tblStyle w:val="TableGrid"/>
        <w:tblW w:w="0" w:type="auto"/>
        <w:tblLook w:val="04A0" w:firstRow="1" w:lastRow="0" w:firstColumn="1" w:lastColumn="0" w:noHBand="0" w:noVBand="1"/>
      </w:tblPr>
      <w:tblGrid>
        <w:gridCol w:w="4261"/>
        <w:gridCol w:w="4261"/>
      </w:tblGrid>
      <w:tr w:rsidR="00F675EF" w:rsidRPr="00EB4BA0" w14:paraId="56A01E05" w14:textId="77777777" w:rsidTr="00992FF5">
        <w:tc>
          <w:tcPr>
            <w:tcW w:w="8522" w:type="dxa"/>
            <w:gridSpan w:val="2"/>
          </w:tcPr>
          <w:p w14:paraId="70BE7BCB" w14:textId="77777777" w:rsidR="00F675EF" w:rsidRPr="00EB4BA0" w:rsidRDefault="00F675EF" w:rsidP="00992FF5">
            <w:pPr>
              <w:rPr>
                <w:b/>
                <w:bCs/>
                <w:color w:val="000000" w:themeColor="text1"/>
              </w:rPr>
            </w:pPr>
            <w:r w:rsidRPr="00EB4BA0">
              <w:rPr>
                <w:b/>
                <w:bCs/>
                <w:color w:val="000000" w:themeColor="text1"/>
              </w:rPr>
              <w:t>Scan Text sử dụng hình ảnh từ thư viện</w:t>
            </w:r>
          </w:p>
        </w:tc>
      </w:tr>
      <w:tr w:rsidR="00F675EF" w:rsidRPr="00EB4BA0" w14:paraId="3DDD72A9" w14:textId="77777777" w:rsidTr="00992FF5">
        <w:tc>
          <w:tcPr>
            <w:tcW w:w="4261" w:type="dxa"/>
          </w:tcPr>
          <w:p w14:paraId="57AC88A5" w14:textId="77777777" w:rsidR="00F675EF" w:rsidRPr="00EB4BA0" w:rsidRDefault="00F675EF" w:rsidP="00992FF5">
            <w:pPr>
              <w:jc w:val="left"/>
            </w:pPr>
            <w:r w:rsidRPr="00EB4BA0">
              <w:t>Tên Use Case</w:t>
            </w:r>
          </w:p>
        </w:tc>
        <w:tc>
          <w:tcPr>
            <w:tcW w:w="4261" w:type="dxa"/>
          </w:tcPr>
          <w:p w14:paraId="11031230" w14:textId="77777777" w:rsidR="00F675EF" w:rsidRPr="00EB4BA0" w:rsidRDefault="00F675EF" w:rsidP="00992FF5">
            <w:pPr>
              <w:jc w:val="left"/>
            </w:pPr>
            <w:r w:rsidRPr="00EB4BA0">
              <w:t>Scan Text sử dụng hình ảnh từ thư viện</w:t>
            </w:r>
          </w:p>
        </w:tc>
      </w:tr>
      <w:tr w:rsidR="00F675EF" w:rsidRPr="00EB4BA0" w14:paraId="11ECE063" w14:textId="77777777" w:rsidTr="00992FF5">
        <w:tc>
          <w:tcPr>
            <w:tcW w:w="4261" w:type="dxa"/>
          </w:tcPr>
          <w:p w14:paraId="73849236" w14:textId="77777777" w:rsidR="00F675EF" w:rsidRPr="00EB4BA0" w:rsidRDefault="00F675EF" w:rsidP="00992FF5">
            <w:pPr>
              <w:jc w:val="left"/>
            </w:pPr>
            <w:r w:rsidRPr="00EB4BA0">
              <w:t>Tác nhân chính</w:t>
            </w:r>
          </w:p>
        </w:tc>
        <w:tc>
          <w:tcPr>
            <w:tcW w:w="4261" w:type="dxa"/>
          </w:tcPr>
          <w:p w14:paraId="3FEA1322" w14:textId="77777777" w:rsidR="00F675EF" w:rsidRPr="00EB4BA0" w:rsidRDefault="00F675EF" w:rsidP="00992FF5">
            <w:pPr>
              <w:jc w:val="left"/>
            </w:pPr>
            <w:r w:rsidRPr="00EB4BA0">
              <w:t>User</w:t>
            </w:r>
          </w:p>
        </w:tc>
      </w:tr>
      <w:tr w:rsidR="00F675EF" w:rsidRPr="00EB4BA0" w14:paraId="457CD506" w14:textId="77777777" w:rsidTr="00992FF5">
        <w:tc>
          <w:tcPr>
            <w:tcW w:w="4261" w:type="dxa"/>
          </w:tcPr>
          <w:p w14:paraId="4768F20F" w14:textId="77777777" w:rsidR="00F675EF" w:rsidRPr="00EB4BA0" w:rsidRDefault="00F675EF" w:rsidP="00992FF5">
            <w:pPr>
              <w:jc w:val="left"/>
            </w:pPr>
            <w:r w:rsidRPr="00EB4BA0">
              <w:t xml:space="preserve">Mức </w:t>
            </w:r>
          </w:p>
        </w:tc>
        <w:tc>
          <w:tcPr>
            <w:tcW w:w="4261" w:type="dxa"/>
          </w:tcPr>
          <w:p w14:paraId="201AF6DA" w14:textId="77777777" w:rsidR="00F675EF" w:rsidRPr="00EB4BA0" w:rsidRDefault="00F675EF" w:rsidP="00992FF5">
            <w:pPr>
              <w:jc w:val="left"/>
            </w:pPr>
            <w:r w:rsidRPr="00EB4BA0">
              <w:t>1</w:t>
            </w:r>
          </w:p>
        </w:tc>
      </w:tr>
      <w:tr w:rsidR="00F675EF" w:rsidRPr="00EB4BA0" w14:paraId="66A91CDB" w14:textId="77777777" w:rsidTr="00992FF5">
        <w:tc>
          <w:tcPr>
            <w:tcW w:w="4261" w:type="dxa"/>
          </w:tcPr>
          <w:p w14:paraId="61051A20" w14:textId="77777777" w:rsidR="00F675EF" w:rsidRPr="00EB4BA0" w:rsidRDefault="00F675EF" w:rsidP="00992FF5">
            <w:pPr>
              <w:jc w:val="left"/>
            </w:pPr>
            <w:r w:rsidRPr="00EB4BA0">
              <w:t xml:space="preserve">Người chịu trách nhiệm </w:t>
            </w:r>
          </w:p>
        </w:tc>
        <w:tc>
          <w:tcPr>
            <w:tcW w:w="4261" w:type="dxa"/>
          </w:tcPr>
          <w:p w14:paraId="1BC81A64" w14:textId="77777777" w:rsidR="00F675EF" w:rsidRPr="00EB4BA0" w:rsidRDefault="00F675EF" w:rsidP="00992FF5">
            <w:pPr>
              <w:jc w:val="left"/>
            </w:pPr>
            <w:r w:rsidRPr="00EB4BA0">
              <w:t xml:space="preserve">Không </w:t>
            </w:r>
          </w:p>
        </w:tc>
      </w:tr>
      <w:tr w:rsidR="00F675EF" w:rsidRPr="00EB4BA0" w14:paraId="2501273E" w14:textId="77777777" w:rsidTr="00992FF5">
        <w:tc>
          <w:tcPr>
            <w:tcW w:w="4261" w:type="dxa"/>
          </w:tcPr>
          <w:p w14:paraId="00C4F60C" w14:textId="77777777" w:rsidR="00F675EF" w:rsidRPr="00EB4BA0" w:rsidRDefault="00F675EF" w:rsidP="00992FF5">
            <w:pPr>
              <w:jc w:val="left"/>
            </w:pPr>
            <w:r w:rsidRPr="00EB4BA0">
              <w:t xml:space="preserve">Tiền điều kiện </w:t>
            </w:r>
          </w:p>
        </w:tc>
        <w:tc>
          <w:tcPr>
            <w:tcW w:w="4261" w:type="dxa"/>
          </w:tcPr>
          <w:p w14:paraId="1F1FE0D6" w14:textId="77777777" w:rsidR="00F675EF" w:rsidRPr="00EB4BA0" w:rsidRDefault="00F675EF" w:rsidP="00992FF5">
            <w:pPr>
              <w:jc w:val="left"/>
            </w:pPr>
          </w:p>
        </w:tc>
      </w:tr>
      <w:tr w:rsidR="00F675EF" w:rsidRPr="00EB4BA0" w14:paraId="39B3A959" w14:textId="77777777" w:rsidTr="00992FF5">
        <w:tc>
          <w:tcPr>
            <w:tcW w:w="4261" w:type="dxa"/>
          </w:tcPr>
          <w:p w14:paraId="384B4F07" w14:textId="77777777" w:rsidR="00F675EF" w:rsidRPr="00EB4BA0" w:rsidRDefault="00F675EF" w:rsidP="00992FF5">
            <w:pPr>
              <w:jc w:val="left"/>
            </w:pPr>
            <w:r w:rsidRPr="00EB4BA0">
              <w:t>Đảm bảo tối thiểu</w:t>
            </w:r>
          </w:p>
        </w:tc>
        <w:tc>
          <w:tcPr>
            <w:tcW w:w="4261" w:type="dxa"/>
          </w:tcPr>
          <w:p w14:paraId="3C23850A" w14:textId="77777777" w:rsidR="00F675EF" w:rsidRPr="00EB4BA0" w:rsidRDefault="00F675EF" w:rsidP="00992FF5">
            <w:pPr>
              <w:jc w:val="left"/>
            </w:pPr>
            <w:r w:rsidRPr="00EB4BA0">
              <w:t>User truy cập vào trang Scan Text</w:t>
            </w:r>
          </w:p>
        </w:tc>
      </w:tr>
      <w:tr w:rsidR="00F675EF" w:rsidRPr="00EB4BA0" w14:paraId="502064EC" w14:textId="77777777" w:rsidTr="00992FF5">
        <w:tc>
          <w:tcPr>
            <w:tcW w:w="4261" w:type="dxa"/>
          </w:tcPr>
          <w:p w14:paraId="3C749792" w14:textId="77777777" w:rsidR="00F675EF" w:rsidRPr="00EB4BA0" w:rsidRDefault="00F675EF" w:rsidP="00992FF5">
            <w:pPr>
              <w:jc w:val="left"/>
            </w:pPr>
            <w:r w:rsidRPr="00EB4BA0">
              <w:t xml:space="preserve">Đảm bảo thành công </w:t>
            </w:r>
          </w:p>
        </w:tc>
        <w:tc>
          <w:tcPr>
            <w:tcW w:w="4261" w:type="dxa"/>
          </w:tcPr>
          <w:p w14:paraId="5FE78684" w14:textId="77777777" w:rsidR="00F675EF" w:rsidRPr="00EB4BA0" w:rsidRDefault="00F675EF" w:rsidP="00992FF5">
            <w:pPr>
              <w:jc w:val="left"/>
            </w:pPr>
            <w:r w:rsidRPr="00EB4BA0">
              <w:t>User Scan hình ảnh chứa text.</w:t>
            </w:r>
          </w:p>
        </w:tc>
      </w:tr>
      <w:tr w:rsidR="00F675EF" w:rsidRPr="00EB4BA0" w14:paraId="0F86BBC0" w14:textId="77777777" w:rsidTr="00992FF5">
        <w:tc>
          <w:tcPr>
            <w:tcW w:w="4261" w:type="dxa"/>
          </w:tcPr>
          <w:p w14:paraId="05CC8BF4" w14:textId="77777777" w:rsidR="00F675EF" w:rsidRPr="00EB4BA0" w:rsidRDefault="00F675EF" w:rsidP="00992FF5">
            <w:pPr>
              <w:jc w:val="left"/>
            </w:pPr>
            <w:r w:rsidRPr="00EB4BA0">
              <w:t xml:space="preserve">Kích hoạt </w:t>
            </w:r>
          </w:p>
        </w:tc>
        <w:tc>
          <w:tcPr>
            <w:tcW w:w="4261" w:type="dxa"/>
          </w:tcPr>
          <w:p w14:paraId="1321B76E" w14:textId="77777777" w:rsidR="00F675EF" w:rsidRPr="00EB4BA0" w:rsidRDefault="00F675EF" w:rsidP="00992FF5">
            <w:pPr>
              <w:jc w:val="left"/>
            </w:pPr>
            <w:r w:rsidRPr="00EB4BA0">
              <w:t>Khi người dùng Click nút  Upload Image trong trang Scan Text</w:t>
            </w:r>
          </w:p>
        </w:tc>
      </w:tr>
      <w:tr w:rsidR="00F675EF" w:rsidRPr="00EB4BA0" w14:paraId="2D83DF63" w14:textId="77777777" w:rsidTr="00992FF5">
        <w:tc>
          <w:tcPr>
            <w:tcW w:w="4261" w:type="dxa"/>
          </w:tcPr>
          <w:p w14:paraId="3EDD5E7C" w14:textId="77777777" w:rsidR="00F675EF" w:rsidRPr="00EB4BA0" w:rsidRDefault="00F675EF" w:rsidP="00992FF5">
            <w:pPr>
              <w:jc w:val="left"/>
            </w:pPr>
            <w:r w:rsidRPr="00EB4BA0">
              <w:t xml:space="preserve">Chuỗi sự kiện chính </w:t>
            </w:r>
          </w:p>
        </w:tc>
        <w:tc>
          <w:tcPr>
            <w:tcW w:w="4261" w:type="dxa"/>
          </w:tcPr>
          <w:p w14:paraId="4D7E9B8E" w14:textId="77777777" w:rsidR="00F675EF" w:rsidRPr="00EB4BA0" w:rsidRDefault="00F675EF" w:rsidP="00863B93">
            <w:pPr>
              <w:pStyle w:val="ListParagraph"/>
              <w:numPr>
                <w:ilvl w:val="0"/>
                <w:numId w:val="53"/>
              </w:numPr>
              <w:tabs>
                <w:tab w:val="left" w:pos="312"/>
              </w:tabs>
              <w:spacing w:line="240" w:lineRule="auto"/>
            </w:pPr>
            <w:r w:rsidRPr="00EB4BA0">
              <w:t>Ứng dụng yêu cầu quyền truy cập vào camera của ứng dụng.</w:t>
            </w:r>
          </w:p>
          <w:p w14:paraId="0D226EA1" w14:textId="77777777" w:rsidR="00F675EF" w:rsidRPr="00EB4BA0" w:rsidRDefault="00F675EF" w:rsidP="00863B93">
            <w:pPr>
              <w:pStyle w:val="ListParagraph"/>
              <w:numPr>
                <w:ilvl w:val="0"/>
                <w:numId w:val="53"/>
              </w:numPr>
              <w:tabs>
                <w:tab w:val="left" w:pos="312"/>
              </w:tabs>
              <w:spacing w:line="240" w:lineRule="auto"/>
            </w:pPr>
            <w:r w:rsidRPr="00EB4BA0">
              <w:t>Người dùng Click vào nút Upload Image</w:t>
            </w:r>
          </w:p>
          <w:p w14:paraId="7CFADA5F" w14:textId="77777777" w:rsidR="00F675EF" w:rsidRPr="00EB4BA0" w:rsidRDefault="00F675EF" w:rsidP="00863B93">
            <w:pPr>
              <w:pStyle w:val="ListParagraph"/>
              <w:numPr>
                <w:ilvl w:val="0"/>
                <w:numId w:val="53"/>
              </w:numPr>
              <w:tabs>
                <w:tab w:val="left" w:pos="312"/>
              </w:tabs>
              <w:spacing w:line="240" w:lineRule="auto"/>
            </w:pPr>
            <w:r w:rsidRPr="00EB4BA0">
              <w:t>Ứng dụng hiện thị option cho người dùng lựa chọn nơi lấy hình ảnh.</w:t>
            </w:r>
          </w:p>
          <w:p w14:paraId="3E985E15" w14:textId="77777777" w:rsidR="00F675EF" w:rsidRPr="00EB4BA0" w:rsidRDefault="00F675EF" w:rsidP="00863B93">
            <w:pPr>
              <w:pStyle w:val="ListParagraph"/>
              <w:numPr>
                <w:ilvl w:val="0"/>
                <w:numId w:val="53"/>
              </w:numPr>
              <w:tabs>
                <w:tab w:val="left" w:pos="312"/>
              </w:tabs>
              <w:spacing w:line="240" w:lineRule="auto"/>
            </w:pPr>
            <w:r w:rsidRPr="00EB4BA0">
              <w:t>Ứng dụng truy cập vào thư viện hình ảnh của người dùng.</w:t>
            </w:r>
          </w:p>
          <w:p w14:paraId="765E10EF" w14:textId="77777777" w:rsidR="00F675EF" w:rsidRPr="00EB4BA0" w:rsidRDefault="00F675EF" w:rsidP="00863B93">
            <w:pPr>
              <w:pStyle w:val="ListParagraph"/>
              <w:numPr>
                <w:ilvl w:val="0"/>
                <w:numId w:val="53"/>
              </w:numPr>
              <w:tabs>
                <w:tab w:val="left" w:pos="312"/>
              </w:tabs>
              <w:spacing w:line="240" w:lineRule="auto"/>
            </w:pPr>
            <w:r w:rsidRPr="00EB4BA0">
              <w:t>Người dùng chọn hình ảnh muốn scan</w:t>
            </w:r>
          </w:p>
          <w:p w14:paraId="11BCA1B4" w14:textId="77777777" w:rsidR="00F675EF" w:rsidRPr="00EB4BA0" w:rsidRDefault="00F675EF" w:rsidP="00863B93">
            <w:pPr>
              <w:pStyle w:val="ListParagraph"/>
              <w:numPr>
                <w:ilvl w:val="0"/>
                <w:numId w:val="53"/>
              </w:numPr>
              <w:tabs>
                <w:tab w:val="left" w:pos="312"/>
              </w:tabs>
              <w:spacing w:line="240" w:lineRule="auto"/>
            </w:pPr>
            <w:r w:rsidRPr="00EB4BA0">
              <w:t>Hình ảnh được chọn sẽ được ứng dụng scan ra văn bản.</w:t>
            </w:r>
          </w:p>
          <w:p w14:paraId="0C943A0E" w14:textId="77777777" w:rsidR="00F675EF" w:rsidRPr="00EB4BA0" w:rsidRDefault="00F675EF" w:rsidP="00863B93">
            <w:pPr>
              <w:pStyle w:val="ListParagraph"/>
              <w:numPr>
                <w:ilvl w:val="0"/>
                <w:numId w:val="53"/>
              </w:numPr>
              <w:tabs>
                <w:tab w:val="left" w:pos="312"/>
              </w:tabs>
              <w:spacing w:line="240" w:lineRule="auto"/>
            </w:pPr>
            <w:r w:rsidRPr="00EB4BA0">
              <w:t>Người dùng thực hiện lưu văn bản, share văn bản.</w:t>
            </w:r>
          </w:p>
        </w:tc>
      </w:tr>
      <w:tr w:rsidR="00F675EF" w:rsidRPr="00EB4BA0" w14:paraId="4A27A04A" w14:textId="77777777" w:rsidTr="00992FF5">
        <w:tc>
          <w:tcPr>
            <w:tcW w:w="4261" w:type="dxa"/>
          </w:tcPr>
          <w:p w14:paraId="371DAA90" w14:textId="77777777" w:rsidR="00F675EF" w:rsidRPr="00EB4BA0" w:rsidRDefault="00F675EF" w:rsidP="00992FF5">
            <w:pPr>
              <w:jc w:val="left"/>
            </w:pPr>
            <w:r w:rsidRPr="00EB4BA0">
              <w:t>Chuỗi sự kiện thay thế</w:t>
            </w:r>
          </w:p>
        </w:tc>
        <w:tc>
          <w:tcPr>
            <w:tcW w:w="4261" w:type="dxa"/>
          </w:tcPr>
          <w:p w14:paraId="082528BD" w14:textId="77777777" w:rsidR="00F675EF" w:rsidRPr="00EB4BA0" w:rsidRDefault="00F675EF" w:rsidP="00992FF5">
            <w:pPr>
              <w:jc w:val="left"/>
            </w:pPr>
            <w:r w:rsidRPr="00EB4BA0">
              <w:t>4.1.Người dùng hủy bỏ hình ảnh đã chụp.</w:t>
            </w:r>
          </w:p>
          <w:p w14:paraId="149886A5" w14:textId="77777777" w:rsidR="00F675EF" w:rsidRPr="00EB4BA0" w:rsidRDefault="00F675EF" w:rsidP="00992FF5">
            <w:pPr>
              <w:jc w:val="left"/>
            </w:pPr>
            <w:r w:rsidRPr="00EB4BA0">
              <w:lastRenderedPageBreak/>
              <w:t>4.2. Người dùng chụp lại hình ảnh mới</w:t>
            </w:r>
          </w:p>
          <w:p w14:paraId="3A723352" w14:textId="77777777" w:rsidR="00F675EF" w:rsidRPr="00EB4BA0" w:rsidRDefault="00F675EF" w:rsidP="00AE3F83">
            <w:pPr>
              <w:keepNext/>
              <w:jc w:val="left"/>
            </w:pPr>
            <w:r w:rsidRPr="00EB4BA0">
              <w:t>4.3.Ứng dụng thực hiện Scan.</w:t>
            </w:r>
          </w:p>
        </w:tc>
      </w:tr>
    </w:tbl>
    <w:p w14:paraId="43B489E6" w14:textId="209F7672" w:rsidR="00254B25" w:rsidRPr="00AE3F83" w:rsidRDefault="00AE3F83" w:rsidP="00AE3F83">
      <w:pPr>
        <w:pStyle w:val="Caption"/>
        <w:jc w:val="center"/>
        <w:rPr>
          <w:rFonts w:ascii="Times New Roman" w:hAnsi="Times New Roman" w:cs="Times New Roman"/>
          <w:b/>
          <w:bCs/>
          <w:color w:val="000000" w:themeColor="text1"/>
          <w:sz w:val="26"/>
        </w:rPr>
      </w:pPr>
      <w:bookmarkStart w:id="194" w:name="_Toc105676835"/>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7</w:t>
      </w:r>
      <w:r w:rsidRPr="00AE3F83">
        <w:rPr>
          <w:rFonts w:ascii="Times New Roman" w:hAnsi="Times New Roman" w:cs="Times New Roman"/>
          <w:sz w:val="26"/>
        </w:rPr>
        <w:fldChar w:fldCharType="end"/>
      </w:r>
      <w:r w:rsidRPr="00AE3F83">
        <w:rPr>
          <w:rFonts w:ascii="Times New Roman" w:hAnsi="Times New Roman" w:cs="Times New Roman"/>
          <w:sz w:val="26"/>
        </w:rPr>
        <w:t>: Usecase Scan Text sử dụng hình ảnh từ thư viện</w:t>
      </w:r>
      <w:bookmarkEnd w:id="194"/>
    </w:p>
    <w:p w14:paraId="591C4D5F" w14:textId="315E204F" w:rsidR="00F675EF" w:rsidRPr="00254B25" w:rsidRDefault="00254B25" w:rsidP="00254B25">
      <w:pPr>
        <w:pStyle w:val="Heading3"/>
        <w:rPr>
          <w:rFonts w:ascii="Times New Roman" w:hAnsi="Times New Roman"/>
          <w:color w:val="000000" w:themeColor="text1"/>
        </w:rPr>
      </w:pPr>
      <w:bookmarkStart w:id="195" w:name="_Toc105591635"/>
      <w:r w:rsidRPr="00254B25">
        <w:rPr>
          <w:rFonts w:ascii="Times New Roman" w:hAnsi="Times New Roman"/>
          <w:color w:val="000000" w:themeColor="text1"/>
        </w:rPr>
        <w:t xml:space="preserve">3.6 </w:t>
      </w:r>
      <w:r w:rsidR="00F675EF" w:rsidRPr="00254B25">
        <w:rPr>
          <w:rFonts w:ascii="Times New Roman" w:hAnsi="Times New Roman"/>
          <w:color w:val="000000" w:themeColor="text1"/>
        </w:rPr>
        <w:t>Use-case làm bài kiểm tra</w:t>
      </w:r>
      <w:bookmarkEnd w:id="195"/>
    </w:p>
    <w:tbl>
      <w:tblPr>
        <w:tblStyle w:val="TableGrid"/>
        <w:tblW w:w="0" w:type="auto"/>
        <w:tblLook w:val="04A0" w:firstRow="1" w:lastRow="0" w:firstColumn="1" w:lastColumn="0" w:noHBand="0" w:noVBand="1"/>
      </w:tblPr>
      <w:tblGrid>
        <w:gridCol w:w="4261"/>
        <w:gridCol w:w="4261"/>
      </w:tblGrid>
      <w:tr w:rsidR="00F675EF" w:rsidRPr="00EB4BA0" w14:paraId="4A4C2A17" w14:textId="77777777" w:rsidTr="00992FF5">
        <w:tc>
          <w:tcPr>
            <w:tcW w:w="8522" w:type="dxa"/>
            <w:gridSpan w:val="2"/>
          </w:tcPr>
          <w:p w14:paraId="2DD11CD7" w14:textId="77777777" w:rsidR="00F675EF" w:rsidRPr="00E3354D" w:rsidRDefault="00F675EF" w:rsidP="00992FF5">
            <w:pPr>
              <w:jc w:val="left"/>
              <w:rPr>
                <w:b/>
                <w:bCs/>
              </w:rPr>
            </w:pPr>
            <w:r w:rsidRPr="00EB4BA0">
              <w:t xml:space="preserve">   </w:t>
            </w:r>
            <w:r w:rsidRPr="00E3354D">
              <w:rPr>
                <w:b/>
                <w:bCs/>
              </w:rPr>
              <w:t>Bài Test</w:t>
            </w:r>
          </w:p>
        </w:tc>
      </w:tr>
      <w:tr w:rsidR="00F675EF" w:rsidRPr="00EB4BA0" w14:paraId="56867B98" w14:textId="77777777" w:rsidTr="00992FF5">
        <w:tc>
          <w:tcPr>
            <w:tcW w:w="4261" w:type="dxa"/>
          </w:tcPr>
          <w:p w14:paraId="66F780DB" w14:textId="77777777" w:rsidR="00F675EF" w:rsidRPr="00EB4BA0" w:rsidRDefault="00F675EF" w:rsidP="00992FF5">
            <w:pPr>
              <w:jc w:val="left"/>
            </w:pPr>
            <w:r w:rsidRPr="00EB4BA0">
              <w:t>Tên Use Case</w:t>
            </w:r>
          </w:p>
        </w:tc>
        <w:tc>
          <w:tcPr>
            <w:tcW w:w="4261" w:type="dxa"/>
          </w:tcPr>
          <w:p w14:paraId="40173CDB" w14:textId="77777777" w:rsidR="00F675EF" w:rsidRPr="00EB4BA0" w:rsidRDefault="00F675EF" w:rsidP="00992FF5">
            <w:pPr>
              <w:jc w:val="left"/>
            </w:pPr>
            <w:r w:rsidRPr="00EB4BA0">
              <w:t>Bài Test</w:t>
            </w:r>
          </w:p>
        </w:tc>
      </w:tr>
      <w:tr w:rsidR="00F675EF" w:rsidRPr="00EB4BA0" w14:paraId="7DD8CBF2" w14:textId="77777777" w:rsidTr="00992FF5">
        <w:tc>
          <w:tcPr>
            <w:tcW w:w="4261" w:type="dxa"/>
          </w:tcPr>
          <w:p w14:paraId="00404E7D" w14:textId="77777777" w:rsidR="00F675EF" w:rsidRPr="00EB4BA0" w:rsidRDefault="00F675EF" w:rsidP="00992FF5">
            <w:pPr>
              <w:jc w:val="left"/>
            </w:pPr>
            <w:r w:rsidRPr="00EB4BA0">
              <w:t>Tác nhân chính</w:t>
            </w:r>
          </w:p>
        </w:tc>
        <w:tc>
          <w:tcPr>
            <w:tcW w:w="4261" w:type="dxa"/>
          </w:tcPr>
          <w:p w14:paraId="3E0FC3D6" w14:textId="77777777" w:rsidR="00F675EF" w:rsidRPr="00EB4BA0" w:rsidRDefault="00F675EF" w:rsidP="00992FF5">
            <w:pPr>
              <w:jc w:val="left"/>
            </w:pPr>
            <w:r w:rsidRPr="00EB4BA0">
              <w:t>User</w:t>
            </w:r>
          </w:p>
        </w:tc>
      </w:tr>
      <w:tr w:rsidR="00F675EF" w:rsidRPr="00EB4BA0" w14:paraId="5151E4BC" w14:textId="77777777" w:rsidTr="00992FF5">
        <w:tc>
          <w:tcPr>
            <w:tcW w:w="4261" w:type="dxa"/>
          </w:tcPr>
          <w:p w14:paraId="0114FE07" w14:textId="77777777" w:rsidR="00F675EF" w:rsidRPr="00EB4BA0" w:rsidRDefault="00F675EF" w:rsidP="00992FF5">
            <w:pPr>
              <w:jc w:val="left"/>
            </w:pPr>
            <w:r w:rsidRPr="00EB4BA0">
              <w:t xml:space="preserve">Mức </w:t>
            </w:r>
          </w:p>
        </w:tc>
        <w:tc>
          <w:tcPr>
            <w:tcW w:w="4261" w:type="dxa"/>
          </w:tcPr>
          <w:p w14:paraId="1D61F071" w14:textId="77777777" w:rsidR="00F675EF" w:rsidRPr="00EB4BA0" w:rsidRDefault="00F675EF" w:rsidP="00992FF5">
            <w:pPr>
              <w:jc w:val="left"/>
            </w:pPr>
            <w:r w:rsidRPr="00EB4BA0">
              <w:t>2</w:t>
            </w:r>
          </w:p>
        </w:tc>
      </w:tr>
      <w:tr w:rsidR="00F675EF" w:rsidRPr="00EB4BA0" w14:paraId="732EDFA9" w14:textId="77777777" w:rsidTr="00992FF5">
        <w:tc>
          <w:tcPr>
            <w:tcW w:w="4261" w:type="dxa"/>
          </w:tcPr>
          <w:p w14:paraId="4DC0E2CA" w14:textId="77777777" w:rsidR="00F675EF" w:rsidRPr="00EB4BA0" w:rsidRDefault="00F675EF" w:rsidP="00992FF5">
            <w:pPr>
              <w:jc w:val="left"/>
            </w:pPr>
            <w:r w:rsidRPr="00EB4BA0">
              <w:t xml:space="preserve">Người chịu trách nhiệm </w:t>
            </w:r>
          </w:p>
        </w:tc>
        <w:tc>
          <w:tcPr>
            <w:tcW w:w="4261" w:type="dxa"/>
          </w:tcPr>
          <w:p w14:paraId="7BC9437C" w14:textId="77777777" w:rsidR="00F675EF" w:rsidRPr="00EB4BA0" w:rsidRDefault="00F675EF" w:rsidP="00992FF5">
            <w:pPr>
              <w:jc w:val="left"/>
            </w:pPr>
            <w:r w:rsidRPr="00EB4BA0">
              <w:t>Admin</w:t>
            </w:r>
          </w:p>
        </w:tc>
      </w:tr>
      <w:tr w:rsidR="00F675EF" w:rsidRPr="00EB4BA0" w14:paraId="3B9E808C" w14:textId="77777777" w:rsidTr="00992FF5">
        <w:tc>
          <w:tcPr>
            <w:tcW w:w="4261" w:type="dxa"/>
          </w:tcPr>
          <w:p w14:paraId="68473AB9" w14:textId="77777777" w:rsidR="00F675EF" w:rsidRPr="00EB4BA0" w:rsidRDefault="00F675EF" w:rsidP="00992FF5">
            <w:pPr>
              <w:jc w:val="left"/>
            </w:pPr>
            <w:r w:rsidRPr="00EB4BA0">
              <w:t xml:space="preserve">Tiền điều kiện </w:t>
            </w:r>
          </w:p>
        </w:tc>
        <w:tc>
          <w:tcPr>
            <w:tcW w:w="4261" w:type="dxa"/>
          </w:tcPr>
          <w:p w14:paraId="0FA4AD71" w14:textId="77777777" w:rsidR="00F675EF" w:rsidRPr="00EB4BA0" w:rsidRDefault="00F675EF" w:rsidP="00992FF5">
            <w:pPr>
              <w:jc w:val="left"/>
            </w:pPr>
          </w:p>
        </w:tc>
      </w:tr>
      <w:tr w:rsidR="00F675EF" w:rsidRPr="00EB4BA0" w14:paraId="52051AD2" w14:textId="77777777" w:rsidTr="00992FF5">
        <w:tc>
          <w:tcPr>
            <w:tcW w:w="4261" w:type="dxa"/>
          </w:tcPr>
          <w:p w14:paraId="4AB6530D" w14:textId="77777777" w:rsidR="00F675EF" w:rsidRPr="00EB4BA0" w:rsidRDefault="00F675EF" w:rsidP="00992FF5">
            <w:pPr>
              <w:jc w:val="left"/>
            </w:pPr>
            <w:r w:rsidRPr="00EB4BA0">
              <w:t>Đảm bảo tối thiểu</w:t>
            </w:r>
          </w:p>
        </w:tc>
        <w:tc>
          <w:tcPr>
            <w:tcW w:w="4261" w:type="dxa"/>
          </w:tcPr>
          <w:p w14:paraId="4F9CEB8B" w14:textId="77777777" w:rsidR="00F675EF" w:rsidRPr="00EB4BA0" w:rsidRDefault="00F675EF" w:rsidP="00992FF5">
            <w:pPr>
              <w:jc w:val="left"/>
            </w:pPr>
            <w:r w:rsidRPr="00EB4BA0">
              <w:t>Truy cập vào nội dung muốn kiểm tra, chọn chế độ làm bài.</w:t>
            </w:r>
          </w:p>
        </w:tc>
      </w:tr>
      <w:tr w:rsidR="00F675EF" w:rsidRPr="00EB4BA0" w14:paraId="3A3C12C7" w14:textId="77777777" w:rsidTr="00992FF5">
        <w:tc>
          <w:tcPr>
            <w:tcW w:w="4261" w:type="dxa"/>
          </w:tcPr>
          <w:p w14:paraId="28E2D6A3" w14:textId="77777777" w:rsidR="00F675EF" w:rsidRPr="00EB4BA0" w:rsidRDefault="00F675EF" w:rsidP="00992FF5">
            <w:pPr>
              <w:jc w:val="left"/>
            </w:pPr>
            <w:r w:rsidRPr="00EB4BA0">
              <w:t xml:space="preserve">Đảm bảo thành công </w:t>
            </w:r>
          </w:p>
        </w:tc>
        <w:tc>
          <w:tcPr>
            <w:tcW w:w="4261" w:type="dxa"/>
          </w:tcPr>
          <w:p w14:paraId="2150F7B8" w14:textId="77777777" w:rsidR="00F675EF" w:rsidRPr="00EB4BA0" w:rsidRDefault="00F675EF" w:rsidP="00992FF5">
            <w:pPr>
              <w:jc w:val="left"/>
            </w:pPr>
            <w:r w:rsidRPr="00EB4BA0">
              <w:t>Người dùng thực hiện bài test.</w:t>
            </w:r>
          </w:p>
        </w:tc>
      </w:tr>
      <w:tr w:rsidR="00F675EF" w:rsidRPr="00EB4BA0" w14:paraId="496C5172" w14:textId="77777777" w:rsidTr="00992FF5">
        <w:tc>
          <w:tcPr>
            <w:tcW w:w="4261" w:type="dxa"/>
          </w:tcPr>
          <w:p w14:paraId="2DA93A54" w14:textId="77777777" w:rsidR="00F675EF" w:rsidRPr="00EB4BA0" w:rsidRDefault="00F675EF" w:rsidP="00992FF5">
            <w:pPr>
              <w:jc w:val="left"/>
            </w:pPr>
            <w:r w:rsidRPr="00EB4BA0">
              <w:t xml:space="preserve">Kích hoạt </w:t>
            </w:r>
          </w:p>
        </w:tc>
        <w:tc>
          <w:tcPr>
            <w:tcW w:w="4261" w:type="dxa"/>
          </w:tcPr>
          <w:p w14:paraId="502F80C8" w14:textId="77777777" w:rsidR="00F675EF" w:rsidRPr="00EB4BA0" w:rsidRDefault="00F675EF" w:rsidP="00992FF5">
            <w:pPr>
              <w:jc w:val="left"/>
            </w:pPr>
            <w:r w:rsidRPr="00EB4BA0">
              <w:t>Mở ứng dụng</w:t>
            </w:r>
          </w:p>
        </w:tc>
      </w:tr>
      <w:tr w:rsidR="00F675EF" w:rsidRPr="00EB4BA0" w14:paraId="0BD39845" w14:textId="77777777" w:rsidTr="00992FF5">
        <w:tc>
          <w:tcPr>
            <w:tcW w:w="4261" w:type="dxa"/>
          </w:tcPr>
          <w:p w14:paraId="5B7D659E" w14:textId="77777777" w:rsidR="00F675EF" w:rsidRPr="00EB4BA0" w:rsidRDefault="00F675EF" w:rsidP="00992FF5">
            <w:pPr>
              <w:jc w:val="left"/>
            </w:pPr>
            <w:r w:rsidRPr="00EB4BA0">
              <w:t xml:space="preserve">Chuỗi sự kiện chính </w:t>
            </w:r>
          </w:p>
        </w:tc>
        <w:tc>
          <w:tcPr>
            <w:tcW w:w="4261" w:type="dxa"/>
          </w:tcPr>
          <w:p w14:paraId="74B04B1E" w14:textId="77777777" w:rsidR="00F675EF" w:rsidRPr="00EB4BA0" w:rsidRDefault="00F675EF" w:rsidP="00863B93">
            <w:pPr>
              <w:numPr>
                <w:ilvl w:val="0"/>
                <w:numId w:val="54"/>
              </w:numPr>
              <w:spacing w:line="240" w:lineRule="auto"/>
              <w:jc w:val="left"/>
            </w:pPr>
            <w:r w:rsidRPr="00EB4BA0">
              <w:t>Người dụng xem giới thiệu về bài kiểm tra.</w:t>
            </w:r>
          </w:p>
          <w:p w14:paraId="2A3EAD3E" w14:textId="77777777" w:rsidR="00F675EF" w:rsidRPr="00EB4BA0" w:rsidRDefault="00F675EF" w:rsidP="00863B93">
            <w:pPr>
              <w:numPr>
                <w:ilvl w:val="0"/>
                <w:numId w:val="54"/>
              </w:numPr>
              <w:spacing w:line="240" w:lineRule="auto"/>
              <w:jc w:val="left"/>
            </w:pPr>
            <w:r w:rsidRPr="00EB4BA0">
              <w:t>Chọn chế độ để làm bài.</w:t>
            </w:r>
          </w:p>
          <w:p w14:paraId="4188FA5E" w14:textId="77777777" w:rsidR="00F675EF" w:rsidRPr="00EB4BA0" w:rsidRDefault="00F675EF" w:rsidP="00863B93">
            <w:pPr>
              <w:numPr>
                <w:ilvl w:val="0"/>
                <w:numId w:val="54"/>
              </w:numPr>
              <w:spacing w:line="240" w:lineRule="auto"/>
              <w:jc w:val="left"/>
            </w:pPr>
            <w:r w:rsidRPr="00EB4BA0">
              <w:t>Nhấn vào nút bắt đầu</w:t>
            </w:r>
          </w:p>
          <w:p w14:paraId="3EF9AFA1" w14:textId="77777777" w:rsidR="00F675EF" w:rsidRPr="00EB4BA0" w:rsidRDefault="00F675EF" w:rsidP="00863B93">
            <w:pPr>
              <w:numPr>
                <w:ilvl w:val="0"/>
                <w:numId w:val="54"/>
              </w:numPr>
              <w:spacing w:line="240" w:lineRule="auto"/>
              <w:jc w:val="left"/>
            </w:pPr>
            <w:r w:rsidRPr="00EB4BA0">
              <w:t>Thực hiện làm bài test</w:t>
            </w:r>
          </w:p>
        </w:tc>
      </w:tr>
      <w:tr w:rsidR="00F675EF" w:rsidRPr="00EB4BA0" w14:paraId="257A5BD9" w14:textId="77777777" w:rsidTr="00992FF5">
        <w:tc>
          <w:tcPr>
            <w:tcW w:w="4261" w:type="dxa"/>
          </w:tcPr>
          <w:p w14:paraId="4F854E4E" w14:textId="77777777" w:rsidR="00F675EF" w:rsidRPr="00EB4BA0" w:rsidRDefault="00F675EF" w:rsidP="00992FF5">
            <w:pPr>
              <w:jc w:val="left"/>
            </w:pPr>
            <w:r w:rsidRPr="00EB4BA0">
              <w:t>Chuỗi sự kiện thay thế</w:t>
            </w:r>
          </w:p>
        </w:tc>
        <w:tc>
          <w:tcPr>
            <w:tcW w:w="4261" w:type="dxa"/>
          </w:tcPr>
          <w:p w14:paraId="4819EBDD" w14:textId="77777777" w:rsidR="00F675EF" w:rsidRPr="00EB4BA0" w:rsidRDefault="00F675EF" w:rsidP="00AE3F83">
            <w:pPr>
              <w:keepNext/>
              <w:spacing w:line="240" w:lineRule="auto"/>
              <w:jc w:val="left"/>
            </w:pPr>
          </w:p>
        </w:tc>
      </w:tr>
    </w:tbl>
    <w:p w14:paraId="62225026" w14:textId="2CA741B4" w:rsidR="00F675EF" w:rsidRPr="00AE3F83" w:rsidRDefault="00AE3F83" w:rsidP="00AE3F83">
      <w:pPr>
        <w:pStyle w:val="Caption"/>
        <w:jc w:val="center"/>
        <w:rPr>
          <w:rFonts w:ascii="Times New Roman" w:hAnsi="Times New Roman" w:cs="Times New Roman"/>
          <w:b/>
          <w:bCs/>
          <w:color w:val="000000" w:themeColor="text1"/>
          <w:sz w:val="26"/>
        </w:rPr>
      </w:pPr>
      <w:bookmarkStart w:id="196" w:name="_Toc105676836"/>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8</w:t>
      </w:r>
      <w:r w:rsidRPr="00AE3F83">
        <w:rPr>
          <w:rFonts w:ascii="Times New Roman" w:hAnsi="Times New Roman" w:cs="Times New Roman"/>
          <w:sz w:val="26"/>
        </w:rPr>
        <w:fldChar w:fldCharType="end"/>
      </w:r>
      <w:r w:rsidRPr="00AE3F83">
        <w:rPr>
          <w:rFonts w:ascii="Times New Roman" w:hAnsi="Times New Roman" w:cs="Times New Roman"/>
          <w:sz w:val="26"/>
        </w:rPr>
        <w:t>: Usecase làm bài kiểm tra</w:t>
      </w:r>
      <w:bookmarkEnd w:id="196"/>
    </w:p>
    <w:p w14:paraId="5969A41C" w14:textId="77777777" w:rsidR="00F675EF" w:rsidRPr="00EB4BA0" w:rsidRDefault="00F675EF" w:rsidP="00F675EF">
      <w:pPr>
        <w:rPr>
          <w:b/>
          <w:bCs/>
          <w:color w:val="000000" w:themeColor="text1"/>
        </w:rPr>
      </w:pPr>
      <w:r w:rsidRPr="00EB4BA0">
        <w:rPr>
          <w:b/>
          <w:bCs/>
          <w:color w:val="000000" w:themeColor="text1"/>
        </w:rPr>
        <w:br w:type="page"/>
      </w:r>
    </w:p>
    <w:p w14:paraId="44C9AC00" w14:textId="5346CB99" w:rsidR="00F675EF" w:rsidRPr="00254B25" w:rsidRDefault="00254B25" w:rsidP="00254B25">
      <w:pPr>
        <w:pStyle w:val="Heading3"/>
        <w:rPr>
          <w:rFonts w:ascii="Times New Roman" w:hAnsi="Times New Roman"/>
          <w:color w:val="000000" w:themeColor="text1"/>
        </w:rPr>
      </w:pPr>
      <w:bookmarkStart w:id="197" w:name="_Toc105591636"/>
      <w:r w:rsidRPr="00254B25">
        <w:rPr>
          <w:rFonts w:ascii="Times New Roman" w:hAnsi="Times New Roman"/>
          <w:color w:val="000000" w:themeColor="text1"/>
        </w:rPr>
        <w:lastRenderedPageBreak/>
        <w:t xml:space="preserve">3.7 </w:t>
      </w:r>
      <w:r w:rsidR="00F675EF" w:rsidRPr="00254B25">
        <w:rPr>
          <w:rFonts w:ascii="Times New Roman" w:hAnsi="Times New Roman"/>
          <w:color w:val="000000" w:themeColor="text1"/>
        </w:rPr>
        <w:t>UseCase kết thúc bài thi</w:t>
      </w:r>
      <w:bookmarkEnd w:id="197"/>
    </w:p>
    <w:tbl>
      <w:tblPr>
        <w:tblStyle w:val="TableGrid"/>
        <w:tblW w:w="0" w:type="auto"/>
        <w:tblLook w:val="04A0" w:firstRow="1" w:lastRow="0" w:firstColumn="1" w:lastColumn="0" w:noHBand="0" w:noVBand="1"/>
      </w:tblPr>
      <w:tblGrid>
        <w:gridCol w:w="4596"/>
        <w:gridCol w:w="4596"/>
      </w:tblGrid>
      <w:tr w:rsidR="00F675EF" w:rsidRPr="00EB4BA0" w14:paraId="108494BD" w14:textId="77777777" w:rsidTr="00992FF5">
        <w:trPr>
          <w:trHeight w:val="635"/>
        </w:trPr>
        <w:tc>
          <w:tcPr>
            <w:tcW w:w="9192" w:type="dxa"/>
            <w:gridSpan w:val="2"/>
          </w:tcPr>
          <w:p w14:paraId="07D85013" w14:textId="77777777" w:rsidR="00F675EF" w:rsidRPr="00E3354D" w:rsidRDefault="00F675EF" w:rsidP="00992FF5">
            <w:pPr>
              <w:jc w:val="left"/>
              <w:rPr>
                <w:b/>
                <w:bCs/>
              </w:rPr>
            </w:pPr>
            <w:r w:rsidRPr="00E3354D">
              <w:rPr>
                <w:b/>
                <w:bCs/>
              </w:rPr>
              <w:t>Kết Thúc Bài Thi</w:t>
            </w:r>
          </w:p>
        </w:tc>
      </w:tr>
      <w:tr w:rsidR="00F675EF" w:rsidRPr="00EB4BA0" w14:paraId="627B1CD0" w14:textId="77777777" w:rsidTr="00992FF5">
        <w:trPr>
          <w:trHeight w:val="658"/>
        </w:trPr>
        <w:tc>
          <w:tcPr>
            <w:tcW w:w="4596" w:type="dxa"/>
          </w:tcPr>
          <w:p w14:paraId="494AD41A" w14:textId="77777777" w:rsidR="00F675EF" w:rsidRPr="00EB4BA0" w:rsidRDefault="00F675EF" w:rsidP="00992FF5">
            <w:pPr>
              <w:jc w:val="left"/>
            </w:pPr>
            <w:r w:rsidRPr="00EB4BA0">
              <w:t>Tên Use Case</w:t>
            </w:r>
          </w:p>
        </w:tc>
        <w:tc>
          <w:tcPr>
            <w:tcW w:w="4596" w:type="dxa"/>
          </w:tcPr>
          <w:p w14:paraId="56B7C12F" w14:textId="77777777" w:rsidR="00F675EF" w:rsidRPr="00EB4BA0" w:rsidRDefault="00F675EF" w:rsidP="00992FF5">
            <w:pPr>
              <w:jc w:val="left"/>
            </w:pPr>
            <w:r w:rsidRPr="00EB4BA0">
              <w:t>Kết Thúc Bài Thi</w:t>
            </w:r>
          </w:p>
        </w:tc>
      </w:tr>
      <w:tr w:rsidR="00F675EF" w:rsidRPr="00EB4BA0" w14:paraId="07F58DF8" w14:textId="77777777" w:rsidTr="00992FF5">
        <w:trPr>
          <w:trHeight w:val="635"/>
        </w:trPr>
        <w:tc>
          <w:tcPr>
            <w:tcW w:w="4596" w:type="dxa"/>
          </w:tcPr>
          <w:p w14:paraId="280D3141" w14:textId="77777777" w:rsidR="00F675EF" w:rsidRPr="00EB4BA0" w:rsidRDefault="00F675EF" w:rsidP="00992FF5">
            <w:pPr>
              <w:jc w:val="left"/>
            </w:pPr>
            <w:r w:rsidRPr="00EB4BA0">
              <w:t>Tác nhân chính</w:t>
            </w:r>
          </w:p>
        </w:tc>
        <w:tc>
          <w:tcPr>
            <w:tcW w:w="4596" w:type="dxa"/>
          </w:tcPr>
          <w:p w14:paraId="1D274E5A" w14:textId="77777777" w:rsidR="00F675EF" w:rsidRPr="00EB4BA0" w:rsidRDefault="00F675EF" w:rsidP="00992FF5">
            <w:pPr>
              <w:jc w:val="left"/>
            </w:pPr>
            <w:r w:rsidRPr="00EB4BA0">
              <w:t>User</w:t>
            </w:r>
          </w:p>
        </w:tc>
      </w:tr>
      <w:tr w:rsidR="00F675EF" w:rsidRPr="00EB4BA0" w14:paraId="4C0FCF9F" w14:textId="77777777" w:rsidTr="00992FF5">
        <w:trPr>
          <w:trHeight w:val="658"/>
        </w:trPr>
        <w:tc>
          <w:tcPr>
            <w:tcW w:w="4596" w:type="dxa"/>
          </w:tcPr>
          <w:p w14:paraId="72540A34" w14:textId="77777777" w:rsidR="00F675EF" w:rsidRPr="00EB4BA0" w:rsidRDefault="00F675EF" w:rsidP="00992FF5">
            <w:pPr>
              <w:jc w:val="left"/>
            </w:pPr>
            <w:r w:rsidRPr="00EB4BA0">
              <w:t xml:space="preserve">Mức </w:t>
            </w:r>
          </w:p>
        </w:tc>
        <w:tc>
          <w:tcPr>
            <w:tcW w:w="4596" w:type="dxa"/>
          </w:tcPr>
          <w:p w14:paraId="1D18660D" w14:textId="77777777" w:rsidR="00F675EF" w:rsidRPr="00EB4BA0" w:rsidRDefault="00F675EF" w:rsidP="00992FF5">
            <w:pPr>
              <w:jc w:val="left"/>
            </w:pPr>
            <w:r w:rsidRPr="00EB4BA0">
              <w:t>2</w:t>
            </w:r>
          </w:p>
        </w:tc>
      </w:tr>
      <w:tr w:rsidR="00F675EF" w:rsidRPr="00EB4BA0" w14:paraId="386742CF" w14:textId="77777777" w:rsidTr="00992FF5">
        <w:trPr>
          <w:trHeight w:val="635"/>
        </w:trPr>
        <w:tc>
          <w:tcPr>
            <w:tcW w:w="4596" w:type="dxa"/>
          </w:tcPr>
          <w:p w14:paraId="159CEADE" w14:textId="77777777" w:rsidR="00F675EF" w:rsidRPr="00EB4BA0" w:rsidRDefault="00F675EF" w:rsidP="00992FF5">
            <w:pPr>
              <w:jc w:val="left"/>
            </w:pPr>
            <w:r w:rsidRPr="00EB4BA0">
              <w:t xml:space="preserve">Người chịu trách nhiệm </w:t>
            </w:r>
          </w:p>
        </w:tc>
        <w:tc>
          <w:tcPr>
            <w:tcW w:w="4596" w:type="dxa"/>
          </w:tcPr>
          <w:p w14:paraId="3FEB13E6" w14:textId="77777777" w:rsidR="00F675EF" w:rsidRPr="00EB4BA0" w:rsidRDefault="00F675EF" w:rsidP="00992FF5">
            <w:pPr>
              <w:jc w:val="left"/>
            </w:pPr>
          </w:p>
        </w:tc>
      </w:tr>
      <w:tr w:rsidR="00F675EF" w:rsidRPr="00EB4BA0" w14:paraId="15EEC9C3" w14:textId="77777777" w:rsidTr="00992FF5">
        <w:trPr>
          <w:trHeight w:val="658"/>
        </w:trPr>
        <w:tc>
          <w:tcPr>
            <w:tcW w:w="4596" w:type="dxa"/>
          </w:tcPr>
          <w:p w14:paraId="6C7ADA62" w14:textId="77777777" w:rsidR="00F675EF" w:rsidRPr="00EB4BA0" w:rsidRDefault="00F675EF" w:rsidP="00992FF5">
            <w:pPr>
              <w:jc w:val="left"/>
            </w:pPr>
            <w:r w:rsidRPr="00EB4BA0">
              <w:t xml:space="preserve">Tiền điều kiện </w:t>
            </w:r>
          </w:p>
        </w:tc>
        <w:tc>
          <w:tcPr>
            <w:tcW w:w="4596" w:type="dxa"/>
          </w:tcPr>
          <w:p w14:paraId="4018E3FA" w14:textId="77777777" w:rsidR="00F675EF" w:rsidRPr="00EB4BA0" w:rsidRDefault="00F675EF" w:rsidP="00992FF5">
            <w:pPr>
              <w:jc w:val="left"/>
            </w:pPr>
          </w:p>
        </w:tc>
      </w:tr>
      <w:tr w:rsidR="00F675EF" w:rsidRPr="00EB4BA0" w14:paraId="2876EF95" w14:textId="77777777" w:rsidTr="00992FF5">
        <w:trPr>
          <w:trHeight w:val="635"/>
        </w:trPr>
        <w:tc>
          <w:tcPr>
            <w:tcW w:w="4596" w:type="dxa"/>
          </w:tcPr>
          <w:p w14:paraId="04BEEC73" w14:textId="77777777" w:rsidR="00F675EF" w:rsidRPr="00EB4BA0" w:rsidRDefault="00F675EF" w:rsidP="00992FF5">
            <w:pPr>
              <w:jc w:val="left"/>
            </w:pPr>
            <w:r w:rsidRPr="00EB4BA0">
              <w:t>Đảm bảo tối thiểu</w:t>
            </w:r>
          </w:p>
        </w:tc>
        <w:tc>
          <w:tcPr>
            <w:tcW w:w="4596" w:type="dxa"/>
          </w:tcPr>
          <w:p w14:paraId="2B81AA81" w14:textId="77777777" w:rsidR="00F675EF" w:rsidRPr="00EB4BA0" w:rsidRDefault="00F675EF" w:rsidP="00992FF5">
            <w:pPr>
              <w:jc w:val="left"/>
            </w:pPr>
            <w:r w:rsidRPr="00EB4BA0">
              <w:t>Hoàn thành bài kiểm tra</w:t>
            </w:r>
          </w:p>
        </w:tc>
      </w:tr>
      <w:tr w:rsidR="00F675EF" w:rsidRPr="00EB4BA0" w14:paraId="2F6FDC3A" w14:textId="77777777" w:rsidTr="00992FF5">
        <w:trPr>
          <w:trHeight w:val="635"/>
        </w:trPr>
        <w:tc>
          <w:tcPr>
            <w:tcW w:w="4596" w:type="dxa"/>
          </w:tcPr>
          <w:p w14:paraId="75D1DD00" w14:textId="77777777" w:rsidR="00F675EF" w:rsidRPr="00EB4BA0" w:rsidRDefault="00F675EF" w:rsidP="00992FF5">
            <w:pPr>
              <w:jc w:val="left"/>
            </w:pPr>
            <w:r w:rsidRPr="00EB4BA0">
              <w:t xml:space="preserve">Đảm bảo thành công </w:t>
            </w:r>
          </w:p>
        </w:tc>
        <w:tc>
          <w:tcPr>
            <w:tcW w:w="4596" w:type="dxa"/>
          </w:tcPr>
          <w:p w14:paraId="0F1839D8" w14:textId="77777777" w:rsidR="00F675EF" w:rsidRPr="00EB4BA0" w:rsidRDefault="00F675EF" w:rsidP="00992FF5">
            <w:pPr>
              <w:jc w:val="left"/>
            </w:pPr>
            <w:r w:rsidRPr="00EB4BA0">
              <w:t>Người dùng thực hiện bài test.</w:t>
            </w:r>
          </w:p>
        </w:tc>
      </w:tr>
      <w:tr w:rsidR="00F675EF" w:rsidRPr="00EB4BA0" w14:paraId="10E827FE" w14:textId="77777777" w:rsidTr="00992FF5">
        <w:trPr>
          <w:trHeight w:val="658"/>
        </w:trPr>
        <w:tc>
          <w:tcPr>
            <w:tcW w:w="4596" w:type="dxa"/>
          </w:tcPr>
          <w:p w14:paraId="71605EDB" w14:textId="77777777" w:rsidR="00F675EF" w:rsidRPr="00EB4BA0" w:rsidRDefault="00F675EF" w:rsidP="00992FF5">
            <w:pPr>
              <w:jc w:val="left"/>
            </w:pPr>
            <w:r w:rsidRPr="00EB4BA0">
              <w:t xml:space="preserve">Kích hoạt </w:t>
            </w:r>
          </w:p>
        </w:tc>
        <w:tc>
          <w:tcPr>
            <w:tcW w:w="4596" w:type="dxa"/>
          </w:tcPr>
          <w:p w14:paraId="1923E3D5" w14:textId="77777777" w:rsidR="00F675EF" w:rsidRPr="00EB4BA0" w:rsidRDefault="00F675EF" w:rsidP="00992FF5">
            <w:pPr>
              <w:jc w:val="left"/>
            </w:pPr>
            <w:r w:rsidRPr="00EB4BA0">
              <w:t>Khi người dùng kết thúc bài kiểm tra</w:t>
            </w:r>
          </w:p>
        </w:tc>
      </w:tr>
      <w:tr w:rsidR="00F675EF" w:rsidRPr="00EB4BA0" w14:paraId="1CA3C003" w14:textId="77777777" w:rsidTr="00992FF5">
        <w:trPr>
          <w:trHeight w:val="2882"/>
        </w:trPr>
        <w:tc>
          <w:tcPr>
            <w:tcW w:w="4596" w:type="dxa"/>
          </w:tcPr>
          <w:p w14:paraId="3552E4EF" w14:textId="77777777" w:rsidR="00F675EF" w:rsidRPr="00EB4BA0" w:rsidRDefault="00F675EF" w:rsidP="00992FF5">
            <w:pPr>
              <w:jc w:val="left"/>
            </w:pPr>
            <w:r w:rsidRPr="00EB4BA0">
              <w:t xml:space="preserve">Chuỗi sự kiện chính </w:t>
            </w:r>
          </w:p>
        </w:tc>
        <w:tc>
          <w:tcPr>
            <w:tcW w:w="4596" w:type="dxa"/>
          </w:tcPr>
          <w:p w14:paraId="48257E5D" w14:textId="77777777" w:rsidR="00F675EF" w:rsidRPr="00EB4BA0" w:rsidRDefault="00F675EF" w:rsidP="00863B93">
            <w:pPr>
              <w:pStyle w:val="ListParagraph"/>
              <w:numPr>
                <w:ilvl w:val="0"/>
                <w:numId w:val="55"/>
              </w:numPr>
              <w:spacing w:line="240" w:lineRule="auto"/>
            </w:pPr>
            <w:r w:rsidRPr="00EB4BA0">
              <w:t>Người dùng biết được kết quả sau khi kết thúc bài kiểm tra</w:t>
            </w:r>
          </w:p>
          <w:p w14:paraId="616D91F2" w14:textId="77777777" w:rsidR="00F675EF" w:rsidRPr="00EB4BA0" w:rsidRDefault="00F675EF" w:rsidP="00863B93">
            <w:pPr>
              <w:pStyle w:val="ListParagraph"/>
              <w:numPr>
                <w:ilvl w:val="0"/>
                <w:numId w:val="55"/>
              </w:numPr>
              <w:spacing w:line="240" w:lineRule="auto"/>
            </w:pPr>
            <w:r w:rsidRPr="00EB4BA0">
              <w:t>Người dùng nhấn nút Play Again để thực hiện lại bài test.</w:t>
            </w:r>
          </w:p>
          <w:p w14:paraId="4384DACA" w14:textId="77777777" w:rsidR="00F675EF" w:rsidRPr="00EB4BA0" w:rsidRDefault="00F675EF" w:rsidP="00863B93">
            <w:pPr>
              <w:pStyle w:val="ListParagraph"/>
              <w:numPr>
                <w:ilvl w:val="0"/>
                <w:numId w:val="55"/>
              </w:numPr>
              <w:spacing w:line="240" w:lineRule="auto"/>
            </w:pPr>
            <w:r w:rsidRPr="00EB4BA0">
              <w:t>Người dùng nhấn nút Home để quay về trang Home</w:t>
            </w:r>
          </w:p>
          <w:p w14:paraId="5ACA441C" w14:textId="77777777" w:rsidR="00F675EF" w:rsidRPr="00EB4BA0" w:rsidRDefault="00F675EF" w:rsidP="00863B93">
            <w:pPr>
              <w:pStyle w:val="ListParagraph"/>
              <w:numPr>
                <w:ilvl w:val="0"/>
                <w:numId w:val="55"/>
              </w:numPr>
              <w:spacing w:line="240" w:lineRule="auto"/>
            </w:pPr>
            <w:r w:rsidRPr="00EB4BA0">
              <w:t>Người dùng nhấn nút share để gửi điểm lên hệ thống.</w:t>
            </w:r>
          </w:p>
        </w:tc>
      </w:tr>
      <w:tr w:rsidR="00F675EF" w:rsidRPr="00EB4BA0" w14:paraId="39DB53A9" w14:textId="77777777" w:rsidTr="00992FF5">
        <w:trPr>
          <w:trHeight w:val="635"/>
        </w:trPr>
        <w:tc>
          <w:tcPr>
            <w:tcW w:w="4596" w:type="dxa"/>
          </w:tcPr>
          <w:p w14:paraId="510A04C3" w14:textId="77777777" w:rsidR="00F675EF" w:rsidRPr="00EB4BA0" w:rsidRDefault="00F675EF" w:rsidP="00992FF5">
            <w:pPr>
              <w:jc w:val="left"/>
            </w:pPr>
            <w:r w:rsidRPr="00EB4BA0">
              <w:t>Chuỗi sự kiện thay thế</w:t>
            </w:r>
          </w:p>
        </w:tc>
        <w:tc>
          <w:tcPr>
            <w:tcW w:w="4596" w:type="dxa"/>
          </w:tcPr>
          <w:p w14:paraId="0865863C" w14:textId="77777777" w:rsidR="00F675EF" w:rsidRPr="00EB4BA0" w:rsidRDefault="00F675EF" w:rsidP="00AE3F83">
            <w:pPr>
              <w:keepNext/>
              <w:spacing w:line="240" w:lineRule="auto"/>
              <w:jc w:val="left"/>
            </w:pPr>
          </w:p>
        </w:tc>
      </w:tr>
    </w:tbl>
    <w:p w14:paraId="2E254626" w14:textId="175362CD" w:rsidR="00F675EF" w:rsidRPr="00AE3F83" w:rsidRDefault="00AE3F83" w:rsidP="00AE3F83">
      <w:pPr>
        <w:pStyle w:val="Caption"/>
        <w:jc w:val="center"/>
        <w:rPr>
          <w:rFonts w:ascii="Times New Roman" w:hAnsi="Times New Roman" w:cs="Times New Roman"/>
          <w:color w:val="000000" w:themeColor="text1"/>
          <w:sz w:val="26"/>
        </w:rPr>
      </w:pPr>
      <w:bookmarkStart w:id="198" w:name="_Toc105676837"/>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9</w:t>
      </w:r>
      <w:r w:rsidRPr="00AE3F83">
        <w:rPr>
          <w:rFonts w:ascii="Times New Roman" w:hAnsi="Times New Roman" w:cs="Times New Roman"/>
          <w:sz w:val="26"/>
        </w:rPr>
        <w:fldChar w:fldCharType="end"/>
      </w:r>
      <w:r w:rsidRPr="00AE3F83">
        <w:rPr>
          <w:rFonts w:ascii="Times New Roman" w:hAnsi="Times New Roman" w:cs="Times New Roman"/>
          <w:sz w:val="26"/>
        </w:rPr>
        <w:t>: Usecase kết thúc bài thi</w:t>
      </w:r>
      <w:bookmarkEnd w:id="198"/>
    </w:p>
    <w:p w14:paraId="6700EBC8" w14:textId="77777777" w:rsidR="00F675EF" w:rsidRPr="00EB4BA0" w:rsidRDefault="00F675EF" w:rsidP="00F675EF">
      <w:pPr>
        <w:rPr>
          <w:color w:val="000000" w:themeColor="text1"/>
        </w:rPr>
      </w:pPr>
      <w:r w:rsidRPr="00EB4BA0">
        <w:rPr>
          <w:color w:val="000000" w:themeColor="text1"/>
        </w:rPr>
        <w:br w:type="page"/>
      </w:r>
    </w:p>
    <w:p w14:paraId="2962388A" w14:textId="4944E62C" w:rsidR="00F675EF" w:rsidRPr="00254B25" w:rsidRDefault="00F675EF" w:rsidP="00254B25">
      <w:pPr>
        <w:pStyle w:val="ListParagraph"/>
        <w:numPr>
          <w:ilvl w:val="1"/>
          <w:numId w:val="107"/>
        </w:numPr>
        <w:outlineLvl w:val="2"/>
        <w:rPr>
          <w:b/>
          <w:bCs/>
          <w:color w:val="000000" w:themeColor="text1"/>
        </w:rPr>
      </w:pPr>
      <w:bookmarkStart w:id="199" w:name="_Toc105591637"/>
      <w:r w:rsidRPr="00254B25">
        <w:rPr>
          <w:b/>
          <w:bCs/>
          <w:color w:val="000000" w:themeColor="text1"/>
        </w:rPr>
        <w:lastRenderedPageBreak/>
        <w:t>Usecase tự thêm câu hỏi cho bài thi.</w:t>
      </w:r>
      <w:bookmarkEnd w:id="199"/>
    </w:p>
    <w:tbl>
      <w:tblPr>
        <w:tblStyle w:val="TableGrid"/>
        <w:tblW w:w="10148" w:type="dxa"/>
        <w:tblLook w:val="04A0" w:firstRow="1" w:lastRow="0" w:firstColumn="1" w:lastColumn="0" w:noHBand="0" w:noVBand="1"/>
      </w:tblPr>
      <w:tblGrid>
        <w:gridCol w:w="4370"/>
        <w:gridCol w:w="5778"/>
      </w:tblGrid>
      <w:tr w:rsidR="00F675EF" w:rsidRPr="00EB4BA0" w14:paraId="39140E50" w14:textId="77777777" w:rsidTr="00992FF5">
        <w:trPr>
          <w:trHeight w:val="477"/>
        </w:trPr>
        <w:tc>
          <w:tcPr>
            <w:tcW w:w="10148" w:type="dxa"/>
            <w:gridSpan w:val="2"/>
          </w:tcPr>
          <w:p w14:paraId="381FDAA7" w14:textId="77777777" w:rsidR="00F675EF" w:rsidRPr="00E3354D" w:rsidRDefault="00F675EF" w:rsidP="00992FF5">
            <w:pPr>
              <w:jc w:val="left"/>
              <w:rPr>
                <w:b/>
                <w:bCs/>
              </w:rPr>
            </w:pPr>
            <w:r w:rsidRPr="00E3354D">
              <w:rPr>
                <w:b/>
                <w:bCs/>
              </w:rPr>
              <w:t>Kết Thúc Bài Thi</w:t>
            </w:r>
          </w:p>
        </w:tc>
      </w:tr>
      <w:tr w:rsidR="00F675EF" w:rsidRPr="00EB4BA0" w14:paraId="427B9CC9" w14:textId="77777777" w:rsidTr="00992FF5">
        <w:trPr>
          <w:trHeight w:val="495"/>
        </w:trPr>
        <w:tc>
          <w:tcPr>
            <w:tcW w:w="4370" w:type="dxa"/>
          </w:tcPr>
          <w:p w14:paraId="5175DE24" w14:textId="77777777" w:rsidR="00F675EF" w:rsidRPr="00EB4BA0" w:rsidRDefault="00F675EF" w:rsidP="00992FF5">
            <w:pPr>
              <w:jc w:val="left"/>
            </w:pPr>
            <w:r w:rsidRPr="00EB4BA0">
              <w:t>Tên Use Case</w:t>
            </w:r>
          </w:p>
        </w:tc>
        <w:tc>
          <w:tcPr>
            <w:tcW w:w="5777" w:type="dxa"/>
          </w:tcPr>
          <w:p w14:paraId="31D7E511" w14:textId="77777777" w:rsidR="00F675EF" w:rsidRPr="00EB4BA0" w:rsidRDefault="00F675EF" w:rsidP="00992FF5">
            <w:pPr>
              <w:jc w:val="left"/>
            </w:pPr>
            <w:r w:rsidRPr="00EB4BA0">
              <w:rPr>
                <w:color w:val="000000" w:themeColor="text1"/>
              </w:rPr>
              <w:t>Tự thêm câu hỏi cho bài thi</w:t>
            </w:r>
          </w:p>
        </w:tc>
      </w:tr>
      <w:tr w:rsidR="00F675EF" w:rsidRPr="00EB4BA0" w14:paraId="56D26E4A" w14:textId="77777777" w:rsidTr="00992FF5">
        <w:trPr>
          <w:trHeight w:val="477"/>
        </w:trPr>
        <w:tc>
          <w:tcPr>
            <w:tcW w:w="4370" w:type="dxa"/>
          </w:tcPr>
          <w:p w14:paraId="1B3A9C2B" w14:textId="77777777" w:rsidR="00F675EF" w:rsidRPr="00EB4BA0" w:rsidRDefault="00F675EF" w:rsidP="00992FF5">
            <w:pPr>
              <w:jc w:val="left"/>
            </w:pPr>
            <w:r w:rsidRPr="00EB4BA0">
              <w:t>Tác nhân chính</w:t>
            </w:r>
          </w:p>
        </w:tc>
        <w:tc>
          <w:tcPr>
            <w:tcW w:w="5777" w:type="dxa"/>
          </w:tcPr>
          <w:p w14:paraId="3285EC99" w14:textId="77777777" w:rsidR="00F675EF" w:rsidRPr="00EB4BA0" w:rsidRDefault="00F675EF" w:rsidP="00992FF5">
            <w:pPr>
              <w:jc w:val="left"/>
            </w:pPr>
            <w:r w:rsidRPr="00EB4BA0">
              <w:t>User</w:t>
            </w:r>
          </w:p>
        </w:tc>
      </w:tr>
      <w:tr w:rsidR="00F675EF" w:rsidRPr="00EB4BA0" w14:paraId="3EE9D388" w14:textId="77777777" w:rsidTr="00992FF5">
        <w:trPr>
          <w:trHeight w:val="495"/>
        </w:trPr>
        <w:tc>
          <w:tcPr>
            <w:tcW w:w="4370" w:type="dxa"/>
          </w:tcPr>
          <w:p w14:paraId="61DDFC60" w14:textId="77777777" w:rsidR="00F675EF" w:rsidRPr="00EB4BA0" w:rsidRDefault="00F675EF" w:rsidP="00992FF5">
            <w:pPr>
              <w:jc w:val="left"/>
            </w:pPr>
            <w:r w:rsidRPr="00EB4BA0">
              <w:t xml:space="preserve">Mức </w:t>
            </w:r>
          </w:p>
        </w:tc>
        <w:tc>
          <w:tcPr>
            <w:tcW w:w="5777" w:type="dxa"/>
          </w:tcPr>
          <w:p w14:paraId="1C27D382" w14:textId="77777777" w:rsidR="00F675EF" w:rsidRPr="00EB4BA0" w:rsidRDefault="00F675EF" w:rsidP="00992FF5">
            <w:pPr>
              <w:jc w:val="left"/>
            </w:pPr>
            <w:r w:rsidRPr="00EB4BA0">
              <w:t>2</w:t>
            </w:r>
          </w:p>
        </w:tc>
      </w:tr>
      <w:tr w:rsidR="00F675EF" w:rsidRPr="00EB4BA0" w14:paraId="7369F23C" w14:textId="77777777" w:rsidTr="00992FF5">
        <w:trPr>
          <w:trHeight w:val="477"/>
        </w:trPr>
        <w:tc>
          <w:tcPr>
            <w:tcW w:w="4370" w:type="dxa"/>
          </w:tcPr>
          <w:p w14:paraId="2B64CFD1" w14:textId="77777777" w:rsidR="00F675EF" w:rsidRPr="00EB4BA0" w:rsidRDefault="00F675EF" w:rsidP="00992FF5">
            <w:pPr>
              <w:jc w:val="left"/>
            </w:pPr>
            <w:r w:rsidRPr="00EB4BA0">
              <w:t xml:space="preserve">Người chịu trách nhiệm </w:t>
            </w:r>
          </w:p>
        </w:tc>
        <w:tc>
          <w:tcPr>
            <w:tcW w:w="5777" w:type="dxa"/>
          </w:tcPr>
          <w:p w14:paraId="55853C5F" w14:textId="77777777" w:rsidR="00F675EF" w:rsidRPr="00EB4BA0" w:rsidRDefault="00F675EF" w:rsidP="00992FF5">
            <w:pPr>
              <w:jc w:val="left"/>
            </w:pPr>
          </w:p>
        </w:tc>
      </w:tr>
      <w:tr w:rsidR="00F675EF" w:rsidRPr="00EB4BA0" w14:paraId="537B2216" w14:textId="77777777" w:rsidTr="00992FF5">
        <w:trPr>
          <w:trHeight w:val="495"/>
        </w:trPr>
        <w:tc>
          <w:tcPr>
            <w:tcW w:w="4370" w:type="dxa"/>
          </w:tcPr>
          <w:p w14:paraId="427ECCF3" w14:textId="77777777" w:rsidR="00F675EF" w:rsidRPr="00EB4BA0" w:rsidRDefault="00F675EF" w:rsidP="00992FF5">
            <w:pPr>
              <w:jc w:val="left"/>
            </w:pPr>
            <w:r w:rsidRPr="00EB4BA0">
              <w:t xml:space="preserve">Tiền điều kiện </w:t>
            </w:r>
          </w:p>
        </w:tc>
        <w:tc>
          <w:tcPr>
            <w:tcW w:w="5777" w:type="dxa"/>
          </w:tcPr>
          <w:p w14:paraId="15896883" w14:textId="77777777" w:rsidR="00F675EF" w:rsidRPr="00EB4BA0" w:rsidRDefault="00F675EF" w:rsidP="00992FF5">
            <w:pPr>
              <w:jc w:val="left"/>
            </w:pPr>
          </w:p>
        </w:tc>
      </w:tr>
      <w:tr w:rsidR="00F675EF" w:rsidRPr="00EB4BA0" w14:paraId="44461285" w14:textId="77777777" w:rsidTr="00992FF5">
        <w:trPr>
          <w:trHeight w:val="477"/>
        </w:trPr>
        <w:tc>
          <w:tcPr>
            <w:tcW w:w="4370" w:type="dxa"/>
          </w:tcPr>
          <w:p w14:paraId="35D77E2F" w14:textId="77777777" w:rsidR="00F675EF" w:rsidRPr="00EB4BA0" w:rsidRDefault="00F675EF" w:rsidP="00992FF5">
            <w:pPr>
              <w:jc w:val="left"/>
            </w:pPr>
            <w:r w:rsidRPr="00EB4BA0">
              <w:t>Đảm bảo tối thiểu</w:t>
            </w:r>
          </w:p>
        </w:tc>
        <w:tc>
          <w:tcPr>
            <w:tcW w:w="5777" w:type="dxa"/>
          </w:tcPr>
          <w:p w14:paraId="2710A2E6" w14:textId="77777777" w:rsidR="00F675EF" w:rsidRPr="00EB4BA0" w:rsidRDefault="00F675EF" w:rsidP="00992FF5">
            <w:pPr>
              <w:jc w:val="left"/>
            </w:pPr>
            <w:r w:rsidRPr="00EB4BA0">
              <w:t>Truy cập vào ứng dụng với tài khoản của mình.</w:t>
            </w:r>
          </w:p>
        </w:tc>
      </w:tr>
      <w:tr w:rsidR="00F675EF" w:rsidRPr="00EB4BA0" w14:paraId="36B9F941" w14:textId="77777777" w:rsidTr="00992FF5">
        <w:trPr>
          <w:trHeight w:val="477"/>
        </w:trPr>
        <w:tc>
          <w:tcPr>
            <w:tcW w:w="4370" w:type="dxa"/>
          </w:tcPr>
          <w:p w14:paraId="4F413E4C" w14:textId="77777777" w:rsidR="00F675EF" w:rsidRPr="00EB4BA0" w:rsidRDefault="00F675EF" w:rsidP="00992FF5">
            <w:pPr>
              <w:jc w:val="left"/>
            </w:pPr>
            <w:r w:rsidRPr="00EB4BA0">
              <w:t xml:space="preserve">Đảm bảo thành công </w:t>
            </w:r>
          </w:p>
        </w:tc>
        <w:tc>
          <w:tcPr>
            <w:tcW w:w="5777" w:type="dxa"/>
          </w:tcPr>
          <w:p w14:paraId="14FFDC7A" w14:textId="77777777" w:rsidR="00F675EF" w:rsidRPr="00EB4BA0" w:rsidRDefault="00F675EF" w:rsidP="00992FF5">
            <w:pPr>
              <w:jc w:val="left"/>
            </w:pPr>
            <w:r w:rsidRPr="00EB4BA0">
              <w:t>Người thêm câu hỏi cho bài kiểm tra mình muốn.</w:t>
            </w:r>
          </w:p>
        </w:tc>
      </w:tr>
      <w:tr w:rsidR="00F675EF" w:rsidRPr="00EB4BA0" w14:paraId="427F21D4" w14:textId="77777777" w:rsidTr="00992FF5">
        <w:trPr>
          <w:trHeight w:val="495"/>
        </w:trPr>
        <w:tc>
          <w:tcPr>
            <w:tcW w:w="4370" w:type="dxa"/>
          </w:tcPr>
          <w:p w14:paraId="179C10A7" w14:textId="77777777" w:rsidR="00F675EF" w:rsidRPr="00EB4BA0" w:rsidRDefault="00F675EF" w:rsidP="00992FF5">
            <w:pPr>
              <w:jc w:val="left"/>
            </w:pPr>
            <w:r w:rsidRPr="00EB4BA0">
              <w:t xml:space="preserve">Kích hoạt </w:t>
            </w:r>
          </w:p>
        </w:tc>
        <w:tc>
          <w:tcPr>
            <w:tcW w:w="5777" w:type="dxa"/>
          </w:tcPr>
          <w:p w14:paraId="59378892" w14:textId="77777777" w:rsidR="00F675EF" w:rsidRPr="00EB4BA0" w:rsidRDefault="00F675EF" w:rsidP="00992FF5">
            <w:pPr>
              <w:jc w:val="left"/>
            </w:pPr>
            <w:r w:rsidRPr="00EB4BA0">
              <w:t>Khi người dùng truy cập vào trang thêm câu hỏi.</w:t>
            </w:r>
          </w:p>
        </w:tc>
      </w:tr>
      <w:tr w:rsidR="00F675EF" w:rsidRPr="00EB4BA0" w14:paraId="71B9E598" w14:textId="77777777" w:rsidTr="00992FF5">
        <w:trPr>
          <w:trHeight w:val="2169"/>
        </w:trPr>
        <w:tc>
          <w:tcPr>
            <w:tcW w:w="4370" w:type="dxa"/>
          </w:tcPr>
          <w:p w14:paraId="2241A539" w14:textId="77777777" w:rsidR="00F675EF" w:rsidRPr="00EB4BA0" w:rsidRDefault="00F675EF" w:rsidP="00992FF5">
            <w:pPr>
              <w:jc w:val="left"/>
            </w:pPr>
            <w:r w:rsidRPr="00EB4BA0">
              <w:t xml:space="preserve">Chuỗi sự kiện chính </w:t>
            </w:r>
          </w:p>
        </w:tc>
        <w:tc>
          <w:tcPr>
            <w:tcW w:w="5777" w:type="dxa"/>
          </w:tcPr>
          <w:p w14:paraId="4B6C4210" w14:textId="77777777" w:rsidR="00F675EF" w:rsidRPr="00EB4BA0" w:rsidRDefault="00F675EF" w:rsidP="00863B93">
            <w:pPr>
              <w:pStyle w:val="ListParagraph"/>
              <w:numPr>
                <w:ilvl w:val="0"/>
                <w:numId w:val="56"/>
              </w:numPr>
              <w:spacing w:line="240" w:lineRule="auto"/>
            </w:pPr>
            <w:r w:rsidRPr="00EB4BA0">
              <w:t>Người dùng Click vào nút add để thêm câu hỏi</w:t>
            </w:r>
          </w:p>
          <w:p w14:paraId="132F4F29" w14:textId="77777777" w:rsidR="00F675EF" w:rsidRPr="00EB4BA0" w:rsidRDefault="00F675EF" w:rsidP="00992FF5">
            <w:pPr>
              <w:pStyle w:val="ListParagraph"/>
              <w:spacing w:line="240" w:lineRule="auto"/>
            </w:pPr>
            <w:r w:rsidRPr="00EB4BA0">
              <w:t>Nội dung câu hỏi gồm:</w:t>
            </w:r>
          </w:p>
          <w:p w14:paraId="18FC883A" w14:textId="77777777" w:rsidR="00F675EF" w:rsidRPr="00EB4BA0" w:rsidRDefault="00F675EF" w:rsidP="00863B93">
            <w:pPr>
              <w:pStyle w:val="ListParagraph"/>
              <w:numPr>
                <w:ilvl w:val="0"/>
                <w:numId w:val="51"/>
              </w:numPr>
              <w:spacing w:line="240" w:lineRule="auto"/>
              <w:jc w:val="left"/>
            </w:pPr>
            <w:r w:rsidRPr="00EB4BA0">
              <w:t>Câu hỏi</w:t>
            </w:r>
          </w:p>
          <w:p w14:paraId="2B02D29E" w14:textId="77777777" w:rsidR="00F675EF" w:rsidRPr="00EB4BA0" w:rsidRDefault="00F675EF" w:rsidP="00863B93">
            <w:pPr>
              <w:pStyle w:val="ListParagraph"/>
              <w:numPr>
                <w:ilvl w:val="0"/>
                <w:numId w:val="51"/>
              </w:numPr>
              <w:spacing w:line="240" w:lineRule="auto"/>
              <w:jc w:val="left"/>
            </w:pPr>
            <w:r w:rsidRPr="00EB4BA0">
              <w:t>Đáp Án A</w:t>
            </w:r>
          </w:p>
          <w:p w14:paraId="2656BE0F" w14:textId="77777777" w:rsidR="00F675EF" w:rsidRPr="00EB4BA0" w:rsidRDefault="00F675EF" w:rsidP="00863B93">
            <w:pPr>
              <w:pStyle w:val="ListParagraph"/>
              <w:numPr>
                <w:ilvl w:val="0"/>
                <w:numId w:val="51"/>
              </w:numPr>
              <w:spacing w:line="240" w:lineRule="auto"/>
              <w:jc w:val="left"/>
            </w:pPr>
            <w:r w:rsidRPr="00EB4BA0">
              <w:t>Đáp Án B</w:t>
            </w:r>
          </w:p>
          <w:p w14:paraId="68C603F0" w14:textId="77777777" w:rsidR="00F675EF" w:rsidRPr="00EB4BA0" w:rsidRDefault="00F675EF" w:rsidP="00863B93">
            <w:pPr>
              <w:pStyle w:val="ListParagraph"/>
              <w:numPr>
                <w:ilvl w:val="0"/>
                <w:numId w:val="51"/>
              </w:numPr>
              <w:spacing w:line="240" w:lineRule="auto"/>
              <w:jc w:val="left"/>
            </w:pPr>
            <w:r w:rsidRPr="00EB4BA0">
              <w:t>Đáp Án C</w:t>
            </w:r>
          </w:p>
          <w:p w14:paraId="0F91FAC3" w14:textId="77777777" w:rsidR="00F675EF" w:rsidRPr="00EB4BA0" w:rsidRDefault="00F675EF" w:rsidP="00863B93">
            <w:pPr>
              <w:pStyle w:val="ListParagraph"/>
              <w:numPr>
                <w:ilvl w:val="0"/>
                <w:numId w:val="51"/>
              </w:numPr>
              <w:spacing w:line="240" w:lineRule="auto"/>
              <w:jc w:val="left"/>
            </w:pPr>
            <w:r w:rsidRPr="00EB4BA0">
              <w:t>Đáp Án D</w:t>
            </w:r>
          </w:p>
          <w:p w14:paraId="6E4DC5E1" w14:textId="77777777" w:rsidR="00F675EF" w:rsidRPr="00EB4BA0" w:rsidRDefault="00F675EF" w:rsidP="00863B93">
            <w:pPr>
              <w:pStyle w:val="ListParagraph"/>
              <w:numPr>
                <w:ilvl w:val="0"/>
                <w:numId w:val="51"/>
              </w:numPr>
              <w:spacing w:line="240" w:lineRule="auto"/>
              <w:jc w:val="left"/>
            </w:pPr>
            <w:r w:rsidRPr="00EB4BA0">
              <w:t>Đáp Án đúng</w:t>
            </w:r>
          </w:p>
          <w:p w14:paraId="38AD4E09" w14:textId="77777777" w:rsidR="00F675EF" w:rsidRPr="00EB4BA0" w:rsidRDefault="00F675EF" w:rsidP="00863B93">
            <w:pPr>
              <w:pStyle w:val="ListParagraph"/>
              <w:numPr>
                <w:ilvl w:val="0"/>
                <w:numId w:val="51"/>
              </w:numPr>
              <w:spacing w:line="240" w:lineRule="auto"/>
              <w:jc w:val="left"/>
            </w:pPr>
            <w:r w:rsidRPr="00EB4BA0">
              <w:t>Muc</w:t>
            </w:r>
          </w:p>
          <w:p w14:paraId="6B978E80" w14:textId="77777777" w:rsidR="00F675EF" w:rsidRPr="00EB4BA0" w:rsidRDefault="00F675EF" w:rsidP="00863B93">
            <w:pPr>
              <w:pStyle w:val="ListParagraph"/>
              <w:numPr>
                <w:ilvl w:val="0"/>
                <w:numId w:val="56"/>
              </w:numPr>
              <w:spacing w:line="240" w:lineRule="auto"/>
            </w:pPr>
            <w:r w:rsidRPr="00EB4BA0">
              <w:t>Người dùng Click Submit, câu hỏi được thêm vào.</w:t>
            </w:r>
          </w:p>
          <w:p w14:paraId="3042BF89" w14:textId="77777777" w:rsidR="00F675EF" w:rsidRPr="00EB4BA0" w:rsidRDefault="00F675EF" w:rsidP="00863B93">
            <w:pPr>
              <w:pStyle w:val="ListParagraph"/>
              <w:numPr>
                <w:ilvl w:val="0"/>
                <w:numId w:val="56"/>
              </w:numPr>
              <w:spacing w:line="240" w:lineRule="auto"/>
            </w:pPr>
            <w:r w:rsidRPr="00EB4BA0">
              <w:t>Người dung Click vào nút Play để thực hiện bài kiểm tra với những câu hỏi hiện có.</w:t>
            </w:r>
          </w:p>
          <w:p w14:paraId="0BBAA824" w14:textId="77777777" w:rsidR="00F675EF" w:rsidRPr="00EB4BA0" w:rsidRDefault="00F675EF" w:rsidP="00992FF5">
            <w:pPr>
              <w:pStyle w:val="ListParagraph"/>
              <w:spacing w:line="240" w:lineRule="auto"/>
            </w:pPr>
          </w:p>
          <w:p w14:paraId="12D1177E" w14:textId="77777777" w:rsidR="00F675EF" w:rsidRPr="00EB4BA0" w:rsidRDefault="00F675EF" w:rsidP="00992FF5">
            <w:pPr>
              <w:pStyle w:val="ListParagraph"/>
              <w:spacing w:line="240" w:lineRule="auto"/>
            </w:pPr>
          </w:p>
          <w:p w14:paraId="7A7EE8E7" w14:textId="77777777" w:rsidR="00F675EF" w:rsidRPr="00EB4BA0" w:rsidRDefault="00F675EF" w:rsidP="00992FF5">
            <w:pPr>
              <w:pStyle w:val="ListParagraph"/>
              <w:spacing w:line="240" w:lineRule="auto"/>
            </w:pPr>
          </w:p>
        </w:tc>
      </w:tr>
      <w:tr w:rsidR="00F675EF" w:rsidRPr="00EB4BA0" w14:paraId="5310A0A8" w14:textId="77777777" w:rsidTr="00992FF5">
        <w:trPr>
          <w:trHeight w:val="477"/>
        </w:trPr>
        <w:tc>
          <w:tcPr>
            <w:tcW w:w="4370" w:type="dxa"/>
          </w:tcPr>
          <w:p w14:paraId="03A9E5D8" w14:textId="77777777" w:rsidR="00F675EF" w:rsidRPr="00EB4BA0" w:rsidRDefault="00F675EF" w:rsidP="00992FF5">
            <w:pPr>
              <w:jc w:val="left"/>
            </w:pPr>
            <w:r w:rsidRPr="00EB4BA0">
              <w:t>Chuỗi sự kiện thay thế</w:t>
            </w:r>
          </w:p>
        </w:tc>
        <w:tc>
          <w:tcPr>
            <w:tcW w:w="5777" w:type="dxa"/>
          </w:tcPr>
          <w:p w14:paraId="27E3390E" w14:textId="77777777" w:rsidR="00F675EF" w:rsidRPr="00EB4BA0" w:rsidRDefault="00F675EF" w:rsidP="00AE3F83">
            <w:pPr>
              <w:keepNext/>
              <w:spacing w:line="240" w:lineRule="auto"/>
              <w:jc w:val="left"/>
            </w:pPr>
            <w:r w:rsidRPr="00EB4BA0">
              <w:t>1.1 Người dùng nhập thiếu một trong các dữ liệu được yêu cầu. Ứng dụng yêu cầu người dùng nhập lại.</w:t>
            </w:r>
          </w:p>
        </w:tc>
      </w:tr>
    </w:tbl>
    <w:p w14:paraId="42C0A013" w14:textId="53F28D54" w:rsidR="00AE3F83" w:rsidRPr="00AE3F83" w:rsidRDefault="00AE3F83" w:rsidP="00AE3F83">
      <w:pPr>
        <w:pStyle w:val="Caption"/>
        <w:jc w:val="center"/>
        <w:rPr>
          <w:rFonts w:ascii="Times New Roman" w:hAnsi="Times New Roman" w:cs="Times New Roman"/>
          <w:sz w:val="26"/>
        </w:rPr>
      </w:pPr>
      <w:bookmarkStart w:id="200" w:name="_Toc105676838"/>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10</w:t>
      </w:r>
      <w:r w:rsidRPr="00AE3F83">
        <w:rPr>
          <w:rFonts w:ascii="Times New Roman" w:hAnsi="Times New Roman" w:cs="Times New Roman"/>
          <w:sz w:val="26"/>
        </w:rPr>
        <w:fldChar w:fldCharType="end"/>
      </w:r>
      <w:r w:rsidRPr="00AE3F83">
        <w:rPr>
          <w:rFonts w:ascii="Times New Roman" w:hAnsi="Times New Roman" w:cs="Times New Roman"/>
          <w:sz w:val="26"/>
        </w:rPr>
        <w:t>: Usecase tự thêm câu hỏi cho bài thi</w:t>
      </w:r>
      <w:bookmarkEnd w:id="200"/>
    </w:p>
    <w:p w14:paraId="3FF02D50" w14:textId="77777777" w:rsidR="00F675EF" w:rsidRPr="00EB4BA0" w:rsidRDefault="00F675EF" w:rsidP="00F675EF">
      <w:pPr>
        <w:rPr>
          <w:color w:val="000000" w:themeColor="text1"/>
        </w:rPr>
      </w:pPr>
      <w:r w:rsidRPr="00EB4BA0">
        <w:rPr>
          <w:color w:val="000000" w:themeColor="text1"/>
        </w:rPr>
        <w:br w:type="page"/>
      </w:r>
    </w:p>
    <w:p w14:paraId="7C073F8F" w14:textId="3707F83F" w:rsidR="00F675EF" w:rsidRPr="00254B25" w:rsidRDefault="00254B25" w:rsidP="00254B25">
      <w:pPr>
        <w:pStyle w:val="Heading3"/>
        <w:rPr>
          <w:rFonts w:ascii="Times New Roman" w:hAnsi="Times New Roman"/>
          <w:color w:val="000000" w:themeColor="text1"/>
        </w:rPr>
      </w:pPr>
      <w:bookmarkStart w:id="201" w:name="_Toc105591638"/>
      <w:r w:rsidRPr="00254B25">
        <w:rPr>
          <w:rFonts w:ascii="Times New Roman" w:hAnsi="Times New Roman"/>
          <w:color w:val="000000" w:themeColor="text1"/>
        </w:rPr>
        <w:lastRenderedPageBreak/>
        <w:t xml:space="preserve">3.9 </w:t>
      </w:r>
      <w:r w:rsidR="00F675EF" w:rsidRPr="00254B25">
        <w:rPr>
          <w:rFonts w:ascii="Times New Roman" w:hAnsi="Times New Roman"/>
          <w:color w:val="000000" w:themeColor="text1"/>
        </w:rPr>
        <w:t>Use case đóng góp từ vựng</w:t>
      </w:r>
      <w:bookmarkEnd w:id="201"/>
    </w:p>
    <w:tbl>
      <w:tblPr>
        <w:tblStyle w:val="TableGrid"/>
        <w:tblW w:w="0" w:type="auto"/>
        <w:tblLook w:val="04A0" w:firstRow="1" w:lastRow="0" w:firstColumn="1" w:lastColumn="0" w:noHBand="0" w:noVBand="1"/>
      </w:tblPr>
      <w:tblGrid>
        <w:gridCol w:w="4261"/>
        <w:gridCol w:w="4261"/>
      </w:tblGrid>
      <w:tr w:rsidR="00F675EF" w:rsidRPr="00EB4BA0" w14:paraId="4DAC2778" w14:textId="77777777" w:rsidTr="00992FF5">
        <w:tc>
          <w:tcPr>
            <w:tcW w:w="8522" w:type="dxa"/>
            <w:gridSpan w:val="2"/>
          </w:tcPr>
          <w:p w14:paraId="3D1E4790" w14:textId="77777777" w:rsidR="00F675EF" w:rsidRPr="00EB4BA0" w:rsidRDefault="00F675EF" w:rsidP="00992FF5">
            <w:pPr>
              <w:rPr>
                <w:b/>
                <w:bCs/>
                <w:color w:val="000000" w:themeColor="text1"/>
              </w:rPr>
            </w:pPr>
            <w:r w:rsidRPr="00EB4BA0">
              <w:rPr>
                <w:b/>
                <w:bCs/>
                <w:color w:val="000000" w:themeColor="text1"/>
              </w:rPr>
              <w:t>Đóng góp từ vựng</w:t>
            </w:r>
          </w:p>
        </w:tc>
      </w:tr>
      <w:tr w:rsidR="00F675EF" w:rsidRPr="00EB4BA0" w14:paraId="4BFBE182" w14:textId="77777777" w:rsidTr="00992FF5">
        <w:tc>
          <w:tcPr>
            <w:tcW w:w="4261" w:type="dxa"/>
          </w:tcPr>
          <w:p w14:paraId="6072FD5C" w14:textId="77777777" w:rsidR="00F675EF" w:rsidRPr="00EB4BA0" w:rsidRDefault="00F675EF" w:rsidP="00992FF5">
            <w:pPr>
              <w:jc w:val="left"/>
            </w:pPr>
            <w:r w:rsidRPr="00EB4BA0">
              <w:t>Tên Use Case</w:t>
            </w:r>
          </w:p>
        </w:tc>
        <w:tc>
          <w:tcPr>
            <w:tcW w:w="4261" w:type="dxa"/>
          </w:tcPr>
          <w:p w14:paraId="366E994D" w14:textId="77777777" w:rsidR="00F675EF" w:rsidRPr="00EB4BA0" w:rsidRDefault="00F675EF" w:rsidP="00992FF5">
            <w:pPr>
              <w:jc w:val="left"/>
            </w:pPr>
            <w:r w:rsidRPr="00EB4BA0">
              <w:t>Đóng góp từ vựng</w:t>
            </w:r>
          </w:p>
        </w:tc>
      </w:tr>
      <w:tr w:rsidR="00F675EF" w:rsidRPr="00EB4BA0" w14:paraId="7E362899" w14:textId="77777777" w:rsidTr="00992FF5">
        <w:tc>
          <w:tcPr>
            <w:tcW w:w="4261" w:type="dxa"/>
          </w:tcPr>
          <w:p w14:paraId="19071D75" w14:textId="77777777" w:rsidR="00F675EF" w:rsidRPr="00EB4BA0" w:rsidRDefault="00F675EF" w:rsidP="00992FF5">
            <w:pPr>
              <w:jc w:val="left"/>
            </w:pPr>
            <w:r w:rsidRPr="00EB4BA0">
              <w:t>Tác nhân chính</w:t>
            </w:r>
          </w:p>
        </w:tc>
        <w:tc>
          <w:tcPr>
            <w:tcW w:w="4261" w:type="dxa"/>
          </w:tcPr>
          <w:p w14:paraId="4101D431" w14:textId="77777777" w:rsidR="00F675EF" w:rsidRPr="00EB4BA0" w:rsidRDefault="00F675EF" w:rsidP="00992FF5">
            <w:pPr>
              <w:jc w:val="left"/>
            </w:pPr>
            <w:r w:rsidRPr="00EB4BA0">
              <w:t>User</w:t>
            </w:r>
          </w:p>
        </w:tc>
      </w:tr>
      <w:tr w:rsidR="00F675EF" w:rsidRPr="00EB4BA0" w14:paraId="4F71E499" w14:textId="77777777" w:rsidTr="00992FF5">
        <w:tc>
          <w:tcPr>
            <w:tcW w:w="4261" w:type="dxa"/>
          </w:tcPr>
          <w:p w14:paraId="7EC07CC0" w14:textId="77777777" w:rsidR="00F675EF" w:rsidRPr="00EB4BA0" w:rsidRDefault="00F675EF" w:rsidP="00992FF5">
            <w:pPr>
              <w:jc w:val="left"/>
            </w:pPr>
            <w:r w:rsidRPr="00EB4BA0">
              <w:t xml:space="preserve">Mức </w:t>
            </w:r>
          </w:p>
        </w:tc>
        <w:tc>
          <w:tcPr>
            <w:tcW w:w="4261" w:type="dxa"/>
          </w:tcPr>
          <w:p w14:paraId="397EC5AA" w14:textId="77777777" w:rsidR="00F675EF" w:rsidRPr="00EB4BA0" w:rsidRDefault="00F675EF" w:rsidP="00992FF5">
            <w:pPr>
              <w:jc w:val="left"/>
            </w:pPr>
            <w:r w:rsidRPr="00EB4BA0">
              <w:t>1</w:t>
            </w:r>
          </w:p>
        </w:tc>
      </w:tr>
      <w:tr w:rsidR="00F675EF" w:rsidRPr="00EB4BA0" w14:paraId="74193A96" w14:textId="77777777" w:rsidTr="00992FF5">
        <w:tc>
          <w:tcPr>
            <w:tcW w:w="4261" w:type="dxa"/>
          </w:tcPr>
          <w:p w14:paraId="5F5B9341" w14:textId="77777777" w:rsidR="00F675EF" w:rsidRPr="00EB4BA0" w:rsidRDefault="00F675EF" w:rsidP="00992FF5">
            <w:pPr>
              <w:jc w:val="left"/>
            </w:pPr>
            <w:r w:rsidRPr="00EB4BA0">
              <w:t xml:space="preserve">Người chịu trách nhiệm </w:t>
            </w:r>
          </w:p>
        </w:tc>
        <w:tc>
          <w:tcPr>
            <w:tcW w:w="4261" w:type="dxa"/>
          </w:tcPr>
          <w:p w14:paraId="572CFE00" w14:textId="77777777" w:rsidR="00F675EF" w:rsidRPr="00EB4BA0" w:rsidRDefault="00F675EF" w:rsidP="00992FF5">
            <w:pPr>
              <w:jc w:val="left"/>
            </w:pPr>
            <w:r w:rsidRPr="00EB4BA0">
              <w:t xml:space="preserve">Không </w:t>
            </w:r>
          </w:p>
        </w:tc>
      </w:tr>
      <w:tr w:rsidR="00F675EF" w:rsidRPr="00EB4BA0" w14:paraId="272E8B0F" w14:textId="77777777" w:rsidTr="00992FF5">
        <w:tc>
          <w:tcPr>
            <w:tcW w:w="4261" w:type="dxa"/>
          </w:tcPr>
          <w:p w14:paraId="06E97E9D" w14:textId="77777777" w:rsidR="00F675EF" w:rsidRPr="00EB4BA0" w:rsidRDefault="00F675EF" w:rsidP="00992FF5">
            <w:pPr>
              <w:jc w:val="left"/>
            </w:pPr>
            <w:r w:rsidRPr="00EB4BA0">
              <w:t xml:space="preserve">Tiền điều kiện </w:t>
            </w:r>
          </w:p>
        </w:tc>
        <w:tc>
          <w:tcPr>
            <w:tcW w:w="4261" w:type="dxa"/>
          </w:tcPr>
          <w:p w14:paraId="46AAF2B9" w14:textId="77777777" w:rsidR="00F675EF" w:rsidRPr="00EB4BA0" w:rsidRDefault="00F675EF" w:rsidP="00992FF5">
            <w:pPr>
              <w:jc w:val="left"/>
            </w:pPr>
          </w:p>
        </w:tc>
      </w:tr>
      <w:tr w:rsidR="00F675EF" w:rsidRPr="00EB4BA0" w14:paraId="7569A2C0" w14:textId="77777777" w:rsidTr="00992FF5">
        <w:tc>
          <w:tcPr>
            <w:tcW w:w="4261" w:type="dxa"/>
          </w:tcPr>
          <w:p w14:paraId="3F998ED9" w14:textId="77777777" w:rsidR="00F675EF" w:rsidRPr="00EB4BA0" w:rsidRDefault="00F675EF" w:rsidP="00992FF5">
            <w:pPr>
              <w:jc w:val="left"/>
            </w:pPr>
            <w:r w:rsidRPr="00EB4BA0">
              <w:t>Đảm bảo tối thiểu</w:t>
            </w:r>
          </w:p>
        </w:tc>
        <w:tc>
          <w:tcPr>
            <w:tcW w:w="4261" w:type="dxa"/>
          </w:tcPr>
          <w:p w14:paraId="0109F0DB" w14:textId="77777777" w:rsidR="00F675EF" w:rsidRPr="00EB4BA0" w:rsidRDefault="00F675EF" w:rsidP="00992FF5">
            <w:pPr>
              <w:jc w:val="left"/>
            </w:pPr>
            <w:r w:rsidRPr="00EB4BA0">
              <w:t>Người dùng truy cập vào trang đóng góp từ vựng</w:t>
            </w:r>
          </w:p>
        </w:tc>
      </w:tr>
      <w:tr w:rsidR="00F675EF" w:rsidRPr="00EB4BA0" w14:paraId="36160776" w14:textId="77777777" w:rsidTr="00992FF5">
        <w:tc>
          <w:tcPr>
            <w:tcW w:w="4261" w:type="dxa"/>
          </w:tcPr>
          <w:p w14:paraId="70958B7F" w14:textId="77777777" w:rsidR="00F675EF" w:rsidRPr="00EB4BA0" w:rsidRDefault="00F675EF" w:rsidP="00992FF5">
            <w:pPr>
              <w:jc w:val="left"/>
            </w:pPr>
            <w:r w:rsidRPr="00EB4BA0">
              <w:t xml:space="preserve">Đảm bảo thành công </w:t>
            </w:r>
          </w:p>
        </w:tc>
        <w:tc>
          <w:tcPr>
            <w:tcW w:w="4261" w:type="dxa"/>
          </w:tcPr>
          <w:p w14:paraId="34157429" w14:textId="77777777" w:rsidR="00F675EF" w:rsidRPr="00EB4BA0" w:rsidRDefault="00F675EF" w:rsidP="00992FF5">
            <w:pPr>
              <w:jc w:val="left"/>
            </w:pPr>
            <w:r w:rsidRPr="00EB4BA0">
              <w:t>Người dùng đóng góp thành công từ vựng của mình lên hệ thống</w:t>
            </w:r>
          </w:p>
        </w:tc>
      </w:tr>
      <w:tr w:rsidR="00F675EF" w:rsidRPr="00EB4BA0" w14:paraId="7030BF76" w14:textId="77777777" w:rsidTr="00992FF5">
        <w:tc>
          <w:tcPr>
            <w:tcW w:w="4261" w:type="dxa"/>
          </w:tcPr>
          <w:p w14:paraId="0629070C" w14:textId="77777777" w:rsidR="00F675EF" w:rsidRPr="00EB4BA0" w:rsidRDefault="00F675EF" w:rsidP="00992FF5">
            <w:pPr>
              <w:jc w:val="left"/>
            </w:pPr>
            <w:r w:rsidRPr="00EB4BA0">
              <w:t xml:space="preserve">Kích hoạt </w:t>
            </w:r>
          </w:p>
        </w:tc>
        <w:tc>
          <w:tcPr>
            <w:tcW w:w="4261" w:type="dxa"/>
          </w:tcPr>
          <w:p w14:paraId="6F000E47" w14:textId="77777777" w:rsidR="00F675EF" w:rsidRPr="00EB4BA0" w:rsidRDefault="00F675EF" w:rsidP="00992FF5">
            <w:pPr>
              <w:jc w:val="left"/>
            </w:pPr>
            <w:r w:rsidRPr="00EB4BA0">
              <w:t>Người dùng Click nút submit dữ liệu từ vựng được gửi.</w:t>
            </w:r>
          </w:p>
        </w:tc>
      </w:tr>
      <w:tr w:rsidR="00F675EF" w:rsidRPr="00EB4BA0" w14:paraId="45D69E93" w14:textId="77777777" w:rsidTr="00992FF5">
        <w:tc>
          <w:tcPr>
            <w:tcW w:w="4261" w:type="dxa"/>
          </w:tcPr>
          <w:p w14:paraId="192E13DF" w14:textId="77777777" w:rsidR="00F675EF" w:rsidRPr="00EB4BA0" w:rsidRDefault="00F675EF" w:rsidP="00992FF5">
            <w:pPr>
              <w:jc w:val="left"/>
            </w:pPr>
            <w:r w:rsidRPr="00EB4BA0">
              <w:t xml:space="preserve">Chuỗi sự kiện chính </w:t>
            </w:r>
          </w:p>
        </w:tc>
        <w:tc>
          <w:tcPr>
            <w:tcW w:w="4261" w:type="dxa"/>
          </w:tcPr>
          <w:p w14:paraId="17BD0B2F" w14:textId="77777777" w:rsidR="00F675EF" w:rsidRPr="00EB4BA0" w:rsidRDefault="00F675EF" w:rsidP="00863B93">
            <w:pPr>
              <w:pStyle w:val="ListParagraph"/>
              <w:numPr>
                <w:ilvl w:val="0"/>
                <w:numId w:val="58"/>
              </w:numPr>
              <w:tabs>
                <w:tab w:val="left" w:pos="312"/>
              </w:tabs>
              <w:spacing w:line="240" w:lineRule="auto"/>
            </w:pPr>
            <w:r w:rsidRPr="00EB4BA0">
              <w:t>Người dùng nhập nội dung từ vựng bao gồm:</w:t>
            </w:r>
          </w:p>
          <w:p w14:paraId="4A62D441" w14:textId="77777777" w:rsidR="00F675EF" w:rsidRPr="00EB4BA0" w:rsidRDefault="00F675EF" w:rsidP="00863B93">
            <w:pPr>
              <w:pStyle w:val="ListParagraph"/>
              <w:numPr>
                <w:ilvl w:val="0"/>
                <w:numId w:val="57"/>
              </w:numPr>
              <w:tabs>
                <w:tab w:val="left" w:pos="312"/>
              </w:tabs>
              <w:spacing w:line="240" w:lineRule="auto"/>
            </w:pPr>
            <w:r w:rsidRPr="00EB4BA0">
              <w:t>New Word</w:t>
            </w:r>
          </w:p>
          <w:p w14:paraId="4C7594B5" w14:textId="77777777" w:rsidR="00F675EF" w:rsidRPr="00EB4BA0" w:rsidRDefault="00F675EF" w:rsidP="00863B93">
            <w:pPr>
              <w:pStyle w:val="ListParagraph"/>
              <w:numPr>
                <w:ilvl w:val="0"/>
                <w:numId w:val="57"/>
              </w:numPr>
              <w:tabs>
                <w:tab w:val="left" w:pos="312"/>
              </w:tabs>
              <w:spacing w:line="240" w:lineRule="auto"/>
            </w:pPr>
            <w:r w:rsidRPr="00EB4BA0">
              <w:t>Mean</w:t>
            </w:r>
          </w:p>
          <w:p w14:paraId="55D6CE73" w14:textId="77777777" w:rsidR="00F675EF" w:rsidRPr="00EB4BA0" w:rsidRDefault="00F675EF" w:rsidP="00863B93">
            <w:pPr>
              <w:pStyle w:val="ListParagraph"/>
              <w:numPr>
                <w:ilvl w:val="0"/>
                <w:numId w:val="57"/>
              </w:numPr>
              <w:tabs>
                <w:tab w:val="left" w:pos="312"/>
              </w:tabs>
              <w:spacing w:line="240" w:lineRule="auto"/>
            </w:pPr>
            <w:r w:rsidRPr="00EB4BA0">
              <w:t>Spelling</w:t>
            </w:r>
          </w:p>
          <w:p w14:paraId="2CBB04CB" w14:textId="77777777" w:rsidR="00F675EF" w:rsidRPr="00EB4BA0" w:rsidRDefault="00F675EF" w:rsidP="00863B93">
            <w:pPr>
              <w:pStyle w:val="ListParagraph"/>
              <w:numPr>
                <w:ilvl w:val="0"/>
                <w:numId w:val="57"/>
              </w:numPr>
              <w:tabs>
                <w:tab w:val="left" w:pos="312"/>
              </w:tabs>
              <w:spacing w:line="240" w:lineRule="auto"/>
            </w:pPr>
            <w:r w:rsidRPr="00EB4BA0">
              <w:t>Type</w:t>
            </w:r>
          </w:p>
          <w:p w14:paraId="1DB3B29F" w14:textId="77777777" w:rsidR="00F675EF" w:rsidRPr="00EB4BA0" w:rsidRDefault="00F675EF" w:rsidP="00863B93">
            <w:pPr>
              <w:pStyle w:val="ListParagraph"/>
              <w:numPr>
                <w:ilvl w:val="0"/>
                <w:numId w:val="57"/>
              </w:numPr>
              <w:tabs>
                <w:tab w:val="left" w:pos="312"/>
              </w:tabs>
              <w:spacing w:line="240" w:lineRule="auto"/>
            </w:pPr>
            <w:r w:rsidRPr="00EB4BA0">
              <w:t>Example</w:t>
            </w:r>
          </w:p>
          <w:p w14:paraId="11D82D32" w14:textId="77777777" w:rsidR="00F675EF" w:rsidRPr="00EB4BA0" w:rsidRDefault="00F675EF" w:rsidP="00863B93">
            <w:pPr>
              <w:pStyle w:val="ListParagraph"/>
              <w:numPr>
                <w:ilvl w:val="0"/>
                <w:numId w:val="57"/>
              </w:numPr>
              <w:tabs>
                <w:tab w:val="left" w:pos="312"/>
              </w:tabs>
              <w:spacing w:line="240" w:lineRule="auto"/>
            </w:pPr>
            <w:r w:rsidRPr="00EB4BA0">
              <w:t>MeanEnglish</w:t>
            </w:r>
          </w:p>
          <w:p w14:paraId="2D4A89D1" w14:textId="77777777" w:rsidR="00F675EF" w:rsidRPr="00EB4BA0" w:rsidRDefault="00F675EF" w:rsidP="00863B93">
            <w:pPr>
              <w:pStyle w:val="ListParagraph"/>
              <w:numPr>
                <w:ilvl w:val="0"/>
                <w:numId w:val="57"/>
              </w:numPr>
              <w:tabs>
                <w:tab w:val="left" w:pos="312"/>
              </w:tabs>
              <w:spacing w:line="240" w:lineRule="auto"/>
            </w:pPr>
            <w:r w:rsidRPr="00EB4BA0">
              <w:t>Contribute</w:t>
            </w:r>
          </w:p>
          <w:p w14:paraId="1F95E8AD" w14:textId="77777777" w:rsidR="00F675EF" w:rsidRPr="00EB4BA0" w:rsidRDefault="00F675EF" w:rsidP="00863B93">
            <w:pPr>
              <w:pStyle w:val="ListParagraph"/>
              <w:numPr>
                <w:ilvl w:val="0"/>
                <w:numId w:val="57"/>
              </w:numPr>
              <w:tabs>
                <w:tab w:val="left" w:pos="312"/>
              </w:tabs>
              <w:spacing w:line="240" w:lineRule="auto"/>
            </w:pPr>
            <w:r w:rsidRPr="00EB4BA0">
              <w:t>Level</w:t>
            </w:r>
          </w:p>
          <w:p w14:paraId="550BEED7" w14:textId="77777777" w:rsidR="00F675EF" w:rsidRPr="00EB4BA0" w:rsidRDefault="00F675EF" w:rsidP="00863B93">
            <w:pPr>
              <w:pStyle w:val="ListParagraph"/>
              <w:numPr>
                <w:ilvl w:val="0"/>
                <w:numId w:val="58"/>
              </w:numPr>
              <w:tabs>
                <w:tab w:val="left" w:pos="312"/>
              </w:tabs>
              <w:spacing w:line="240" w:lineRule="auto"/>
            </w:pPr>
            <w:r w:rsidRPr="00EB4BA0">
              <w:t>Người dùng nhấn nút Submit, dữ liệu được gửi lên hệ thống.</w:t>
            </w:r>
          </w:p>
        </w:tc>
      </w:tr>
      <w:tr w:rsidR="00F675EF" w:rsidRPr="00EB4BA0" w14:paraId="6E29BAB4" w14:textId="77777777" w:rsidTr="00992FF5">
        <w:tc>
          <w:tcPr>
            <w:tcW w:w="4261" w:type="dxa"/>
          </w:tcPr>
          <w:p w14:paraId="558E3987" w14:textId="77777777" w:rsidR="00F675EF" w:rsidRPr="00EB4BA0" w:rsidRDefault="00F675EF" w:rsidP="00992FF5">
            <w:pPr>
              <w:jc w:val="left"/>
            </w:pPr>
            <w:r w:rsidRPr="00EB4BA0">
              <w:t>Chuỗi sự kiện thay thế</w:t>
            </w:r>
          </w:p>
        </w:tc>
        <w:tc>
          <w:tcPr>
            <w:tcW w:w="4261" w:type="dxa"/>
          </w:tcPr>
          <w:p w14:paraId="4C41DEDD" w14:textId="77777777" w:rsidR="00F675EF" w:rsidRPr="00EB4BA0" w:rsidRDefault="00F675EF" w:rsidP="00992FF5">
            <w:r w:rsidRPr="00EB4BA0">
              <w:t>1.1 Người dùng nhập thiếu các trường dữ liệu trên. Ứng dụng thông báo lỗi yêu cầu người dùng nhập lại.</w:t>
            </w:r>
          </w:p>
          <w:p w14:paraId="160F9091" w14:textId="77777777" w:rsidR="00F675EF" w:rsidRPr="00EB4BA0" w:rsidRDefault="00F675EF" w:rsidP="00AE3F83">
            <w:pPr>
              <w:keepNext/>
              <w:jc w:val="left"/>
            </w:pPr>
          </w:p>
        </w:tc>
      </w:tr>
    </w:tbl>
    <w:p w14:paraId="51EC75CA" w14:textId="3DBA5FFB" w:rsidR="00F675EF" w:rsidRPr="00AE3F83" w:rsidRDefault="00AE3F83" w:rsidP="00AE3F83">
      <w:pPr>
        <w:pStyle w:val="Caption"/>
        <w:jc w:val="center"/>
        <w:rPr>
          <w:rFonts w:ascii="Times New Roman" w:hAnsi="Times New Roman" w:cs="Times New Roman"/>
          <w:color w:val="000000" w:themeColor="text1"/>
          <w:sz w:val="26"/>
        </w:rPr>
      </w:pPr>
      <w:bookmarkStart w:id="202" w:name="_Toc105676839"/>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11</w:t>
      </w:r>
      <w:r w:rsidRPr="00AE3F83">
        <w:rPr>
          <w:rFonts w:ascii="Times New Roman" w:hAnsi="Times New Roman" w:cs="Times New Roman"/>
          <w:sz w:val="26"/>
        </w:rPr>
        <w:fldChar w:fldCharType="end"/>
      </w:r>
      <w:r w:rsidRPr="00AE3F83">
        <w:rPr>
          <w:rFonts w:ascii="Times New Roman" w:hAnsi="Times New Roman" w:cs="Times New Roman"/>
          <w:sz w:val="26"/>
        </w:rPr>
        <w:t>: Usecase đóng góp từ vựng</w:t>
      </w:r>
      <w:bookmarkEnd w:id="202"/>
    </w:p>
    <w:p w14:paraId="776F9D85" w14:textId="77777777" w:rsidR="00F675EF" w:rsidRPr="00EB4BA0" w:rsidRDefault="00F675EF" w:rsidP="00F675EF">
      <w:pPr>
        <w:rPr>
          <w:color w:val="000000" w:themeColor="text1"/>
        </w:rPr>
      </w:pPr>
      <w:r w:rsidRPr="00EB4BA0">
        <w:rPr>
          <w:color w:val="000000" w:themeColor="text1"/>
        </w:rPr>
        <w:br w:type="page"/>
      </w:r>
    </w:p>
    <w:p w14:paraId="0FFB010A" w14:textId="740463CF" w:rsidR="00F675EF" w:rsidRPr="00254B25" w:rsidRDefault="00254B25" w:rsidP="00254B25">
      <w:pPr>
        <w:pStyle w:val="Heading3"/>
        <w:rPr>
          <w:rFonts w:ascii="Times New Roman" w:hAnsi="Times New Roman"/>
          <w:color w:val="000000" w:themeColor="text1"/>
        </w:rPr>
      </w:pPr>
      <w:bookmarkStart w:id="203" w:name="_Toc105591639"/>
      <w:r w:rsidRPr="00254B25">
        <w:rPr>
          <w:rFonts w:ascii="Times New Roman" w:hAnsi="Times New Roman"/>
          <w:color w:val="000000" w:themeColor="text1"/>
        </w:rPr>
        <w:lastRenderedPageBreak/>
        <w:t xml:space="preserve">3.10 </w:t>
      </w:r>
      <w:r w:rsidR="00F675EF" w:rsidRPr="00254B25">
        <w:rPr>
          <w:rFonts w:ascii="Times New Roman" w:hAnsi="Times New Roman"/>
          <w:color w:val="000000" w:themeColor="text1"/>
        </w:rPr>
        <w:t>Use Case phản hồi câu hỏi</w:t>
      </w:r>
      <w:bookmarkEnd w:id="203"/>
    </w:p>
    <w:tbl>
      <w:tblPr>
        <w:tblStyle w:val="TableGrid"/>
        <w:tblW w:w="0" w:type="auto"/>
        <w:tblLook w:val="04A0" w:firstRow="1" w:lastRow="0" w:firstColumn="1" w:lastColumn="0" w:noHBand="0" w:noVBand="1"/>
      </w:tblPr>
      <w:tblGrid>
        <w:gridCol w:w="4261"/>
        <w:gridCol w:w="4261"/>
      </w:tblGrid>
      <w:tr w:rsidR="00F675EF" w:rsidRPr="00EB4BA0" w14:paraId="24CD5D28" w14:textId="77777777" w:rsidTr="00992FF5">
        <w:tc>
          <w:tcPr>
            <w:tcW w:w="8522" w:type="dxa"/>
            <w:gridSpan w:val="2"/>
          </w:tcPr>
          <w:p w14:paraId="2B638AB7" w14:textId="77777777" w:rsidR="00F675EF" w:rsidRPr="00EB4BA0" w:rsidRDefault="00F675EF" w:rsidP="00992FF5">
            <w:pPr>
              <w:rPr>
                <w:b/>
                <w:bCs/>
                <w:color w:val="000000" w:themeColor="text1"/>
              </w:rPr>
            </w:pPr>
            <w:r w:rsidRPr="00EB4BA0">
              <w:rPr>
                <w:b/>
                <w:bCs/>
                <w:color w:val="000000" w:themeColor="text1"/>
              </w:rPr>
              <w:t>Đóng góp từ vựng</w:t>
            </w:r>
          </w:p>
        </w:tc>
      </w:tr>
      <w:tr w:rsidR="00F675EF" w:rsidRPr="00EB4BA0" w14:paraId="6FDBA6FD" w14:textId="77777777" w:rsidTr="00992FF5">
        <w:tc>
          <w:tcPr>
            <w:tcW w:w="4261" w:type="dxa"/>
          </w:tcPr>
          <w:p w14:paraId="757B96BA" w14:textId="77777777" w:rsidR="00F675EF" w:rsidRPr="00EB4BA0" w:rsidRDefault="00F675EF" w:rsidP="00992FF5">
            <w:pPr>
              <w:jc w:val="left"/>
            </w:pPr>
            <w:r w:rsidRPr="00EB4BA0">
              <w:t>Tên Use Case</w:t>
            </w:r>
          </w:p>
        </w:tc>
        <w:tc>
          <w:tcPr>
            <w:tcW w:w="4261" w:type="dxa"/>
          </w:tcPr>
          <w:p w14:paraId="21525D8D" w14:textId="77777777" w:rsidR="00F675EF" w:rsidRPr="00EB4BA0" w:rsidRDefault="00F675EF" w:rsidP="00992FF5">
            <w:pPr>
              <w:jc w:val="left"/>
            </w:pPr>
            <w:r w:rsidRPr="00EB4BA0">
              <w:t>Phản hồi câu hỏi</w:t>
            </w:r>
          </w:p>
        </w:tc>
      </w:tr>
      <w:tr w:rsidR="00F675EF" w:rsidRPr="00EB4BA0" w14:paraId="1030C0FC" w14:textId="77777777" w:rsidTr="00992FF5">
        <w:tc>
          <w:tcPr>
            <w:tcW w:w="4261" w:type="dxa"/>
          </w:tcPr>
          <w:p w14:paraId="58A21DA9" w14:textId="77777777" w:rsidR="00F675EF" w:rsidRPr="00EB4BA0" w:rsidRDefault="00F675EF" w:rsidP="00992FF5">
            <w:pPr>
              <w:jc w:val="left"/>
            </w:pPr>
            <w:r w:rsidRPr="00EB4BA0">
              <w:t>Tác nhân chính</w:t>
            </w:r>
          </w:p>
        </w:tc>
        <w:tc>
          <w:tcPr>
            <w:tcW w:w="4261" w:type="dxa"/>
          </w:tcPr>
          <w:p w14:paraId="5E58D002" w14:textId="77777777" w:rsidR="00F675EF" w:rsidRPr="00EB4BA0" w:rsidRDefault="00F675EF" w:rsidP="00992FF5">
            <w:pPr>
              <w:jc w:val="left"/>
            </w:pPr>
            <w:r w:rsidRPr="00EB4BA0">
              <w:t>User</w:t>
            </w:r>
          </w:p>
        </w:tc>
      </w:tr>
      <w:tr w:rsidR="00F675EF" w:rsidRPr="00EB4BA0" w14:paraId="45B4A09E" w14:textId="77777777" w:rsidTr="00992FF5">
        <w:tc>
          <w:tcPr>
            <w:tcW w:w="4261" w:type="dxa"/>
          </w:tcPr>
          <w:p w14:paraId="3968385F" w14:textId="77777777" w:rsidR="00F675EF" w:rsidRPr="00EB4BA0" w:rsidRDefault="00F675EF" w:rsidP="00992FF5">
            <w:pPr>
              <w:jc w:val="left"/>
            </w:pPr>
            <w:r w:rsidRPr="00EB4BA0">
              <w:t xml:space="preserve">Mức </w:t>
            </w:r>
          </w:p>
        </w:tc>
        <w:tc>
          <w:tcPr>
            <w:tcW w:w="4261" w:type="dxa"/>
          </w:tcPr>
          <w:p w14:paraId="6E477085" w14:textId="77777777" w:rsidR="00F675EF" w:rsidRPr="00EB4BA0" w:rsidRDefault="00F675EF" w:rsidP="00992FF5">
            <w:pPr>
              <w:jc w:val="left"/>
            </w:pPr>
            <w:r w:rsidRPr="00EB4BA0">
              <w:t>1</w:t>
            </w:r>
          </w:p>
        </w:tc>
      </w:tr>
      <w:tr w:rsidR="00F675EF" w:rsidRPr="00EB4BA0" w14:paraId="7CCA6BC3" w14:textId="77777777" w:rsidTr="00992FF5">
        <w:tc>
          <w:tcPr>
            <w:tcW w:w="4261" w:type="dxa"/>
          </w:tcPr>
          <w:p w14:paraId="3D82A271" w14:textId="77777777" w:rsidR="00F675EF" w:rsidRPr="00EB4BA0" w:rsidRDefault="00F675EF" w:rsidP="00992FF5">
            <w:pPr>
              <w:jc w:val="left"/>
            </w:pPr>
            <w:r w:rsidRPr="00EB4BA0">
              <w:t xml:space="preserve">Người chịu trách nhiệm </w:t>
            </w:r>
          </w:p>
        </w:tc>
        <w:tc>
          <w:tcPr>
            <w:tcW w:w="4261" w:type="dxa"/>
          </w:tcPr>
          <w:p w14:paraId="579EA91C" w14:textId="77777777" w:rsidR="00F675EF" w:rsidRPr="00EB4BA0" w:rsidRDefault="00F675EF" w:rsidP="00992FF5">
            <w:pPr>
              <w:jc w:val="left"/>
            </w:pPr>
            <w:r w:rsidRPr="00EB4BA0">
              <w:t xml:space="preserve">Không </w:t>
            </w:r>
          </w:p>
        </w:tc>
      </w:tr>
      <w:tr w:rsidR="00F675EF" w:rsidRPr="00EB4BA0" w14:paraId="5106DA8A" w14:textId="77777777" w:rsidTr="00992FF5">
        <w:tc>
          <w:tcPr>
            <w:tcW w:w="4261" w:type="dxa"/>
          </w:tcPr>
          <w:p w14:paraId="7C951AD0" w14:textId="77777777" w:rsidR="00F675EF" w:rsidRPr="00EB4BA0" w:rsidRDefault="00F675EF" w:rsidP="00992FF5">
            <w:pPr>
              <w:jc w:val="left"/>
            </w:pPr>
            <w:r w:rsidRPr="00EB4BA0">
              <w:t xml:space="preserve">Tiền điều kiện </w:t>
            </w:r>
          </w:p>
        </w:tc>
        <w:tc>
          <w:tcPr>
            <w:tcW w:w="4261" w:type="dxa"/>
          </w:tcPr>
          <w:p w14:paraId="7F328AE1" w14:textId="77777777" w:rsidR="00F675EF" w:rsidRPr="00EB4BA0" w:rsidRDefault="00F675EF" w:rsidP="00992FF5">
            <w:pPr>
              <w:jc w:val="left"/>
            </w:pPr>
          </w:p>
        </w:tc>
      </w:tr>
      <w:tr w:rsidR="00F675EF" w:rsidRPr="00EB4BA0" w14:paraId="3BDFB0D2" w14:textId="77777777" w:rsidTr="00992FF5">
        <w:tc>
          <w:tcPr>
            <w:tcW w:w="4261" w:type="dxa"/>
          </w:tcPr>
          <w:p w14:paraId="0EFAC344" w14:textId="77777777" w:rsidR="00F675EF" w:rsidRPr="00EB4BA0" w:rsidRDefault="00F675EF" w:rsidP="00992FF5">
            <w:pPr>
              <w:jc w:val="left"/>
            </w:pPr>
            <w:r w:rsidRPr="00EB4BA0">
              <w:t>Đảm bảo tối thiểu</w:t>
            </w:r>
          </w:p>
        </w:tc>
        <w:tc>
          <w:tcPr>
            <w:tcW w:w="4261" w:type="dxa"/>
          </w:tcPr>
          <w:p w14:paraId="4521C718" w14:textId="77777777" w:rsidR="00F675EF" w:rsidRPr="00EB4BA0" w:rsidRDefault="00F675EF" w:rsidP="00992FF5">
            <w:pPr>
              <w:jc w:val="left"/>
            </w:pPr>
            <w:r w:rsidRPr="00EB4BA0">
              <w:t>Người dùng truy cập vào trang thảo luận.</w:t>
            </w:r>
          </w:p>
        </w:tc>
      </w:tr>
      <w:tr w:rsidR="00F675EF" w:rsidRPr="00EB4BA0" w14:paraId="0DD364ED" w14:textId="77777777" w:rsidTr="00992FF5">
        <w:tc>
          <w:tcPr>
            <w:tcW w:w="4261" w:type="dxa"/>
          </w:tcPr>
          <w:p w14:paraId="0F8F3E9C" w14:textId="77777777" w:rsidR="00F675EF" w:rsidRPr="00EB4BA0" w:rsidRDefault="00F675EF" w:rsidP="00992FF5">
            <w:pPr>
              <w:jc w:val="left"/>
            </w:pPr>
            <w:r w:rsidRPr="00EB4BA0">
              <w:t xml:space="preserve">Đảm bảo thành công </w:t>
            </w:r>
          </w:p>
        </w:tc>
        <w:tc>
          <w:tcPr>
            <w:tcW w:w="4261" w:type="dxa"/>
          </w:tcPr>
          <w:p w14:paraId="0561A3BE" w14:textId="77777777" w:rsidR="00F675EF" w:rsidRPr="00EB4BA0" w:rsidRDefault="00F675EF" w:rsidP="00992FF5">
            <w:pPr>
              <w:jc w:val="left"/>
            </w:pPr>
            <w:r w:rsidRPr="00EB4BA0">
              <w:t>Người dùng gửi câu trả lời của mình lên hệ thống</w:t>
            </w:r>
          </w:p>
        </w:tc>
      </w:tr>
      <w:tr w:rsidR="00F675EF" w:rsidRPr="00EB4BA0" w14:paraId="023420F6" w14:textId="77777777" w:rsidTr="00992FF5">
        <w:tc>
          <w:tcPr>
            <w:tcW w:w="4261" w:type="dxa"/>
          </w:tcPr>
          <w:p w14:paraId="01D394B8" w14:textId="77777777" w:rsidR="00F675EF" w:rsidRPr="00EB4BA0" w:rsidRDefault="00F675EF" w:rsidP="00992FF5">
            <w:pPr>
              <w:jc w:val="left"/>
            </w:pPr>
            <w:r w:rsidRPr="00EB4BA0">
              <w:t xml:space="preserve">Kích hoạt </w:t>
            </w:r>
          </w:p>
        </w:tc>
        <w:tc>
          <w:tcPr>
            <w:tcW w:w="4261" w:type="dxa"/>
          </w:tcPr>
          <w:p w14:paraId="2CFD084C" w14:textId="77777777" w:rsidR="00F675EF" w:rsidRPr="00EB4BA0" w:rsidRDefault="00F675EF" w:rsidP="00992FF5">
            <w:pPr>
              <w:jc w:val="left"/>
            </w:pPr>
            <w:r w:rsidRPr="00EB4BA0">
              <w:t>Người dùng Click submit dữ liệu dược thêm vào hệ thống</w:t>
            </w:r>
          </w:p>
        </w:tc>
      </w:tr>
      <w:tr w:rsidR="00F675EF" w:rsidRPr="00EB4BA0" w14:paraId="73C74095" w14:textId="77777777" w:rsidTr="00992FF5">
        <w:tc>
          <w:tcPr>
            <w:tcW w:w="4261" w:type="dxa"/>
          </w:tcPr>
          <w:p w14:paraId="24E11D37" w14:textId="77777777" w:rsidR="00F675EF" w:rsidRPr="00EB4BA0" w:rsidRDefault="00F675EF" w:rsidP="00992FF5">
            <w:pPr>
              <w:jc w:val="left"/>
            </w:pPr>
            <w:r w:rsidRPr="00EB4BA0">
              <w:t xml:space="preserve">Chuỗi sự kiện chính </w:t>
            </w:r>
          </w:p>
        </w:tc>
        <w:tc>
          <w:tcPr>
            <w:tcW w:w="4261" w:type="dxa"/>
          </w:tcPr>
          <w:p w14:paraId="6B2A8206" w14:textId="77777777" w:rsidR="00F675EF" w:rsidRPr="00EB4BA0" w:rsidRDefault="00F675EF" w:rsidP="00992FF5">
            <w:pPr>
              <w:tabs>
                <w:tab w:val="left" w:pos="312"/>
              </w:tabs>
              <w:spacing w:line="240" w:lineRule="auto"/>
            </w:pPr>
            <w:r w:rsidRPr="00EB4BA0">
              <w:t>1. Người dùng Click nút Add</w:t>
            </w:r>
          </w:p>
          <w:p w14:paraId="58CB161E" w14:textId="77777777" w:rsidR="00F675EF" w:rsidRPr="00EB4BA0" w:rsidRDefault="00F675EF" w:rsidP="00992FF5">
            <w:pPr>
              <w:tabs>
                <w:tab w:val="left" w:pos="312"/>
              </w:tabs>
              <w:spacing w:line="240" w:lineRule="auto"/>
            </w:pPr>
            <w:r w:rsidRPr="00EB4BA0">
              <w:t>2. Ứng dụng hiển thị một dialog cho người dùng nhập các thông tin sau:</w:t>
            </w:r>
          </w:p>
          <w:p w14:paraId="021C5325" w14:textId="77777777" w:rsidR="00F675EF" w:rsidRPr="00EB4BA0" w:rsidRDefault="00F675EF" w:rsidP="00863B93">
            <w:pPr>
              <w:pStyle w:val="ListParagraph"/>
              <w:numPr>
                <w:ilvl w:val="0"/>
                <w:numId w:val="59"/>
              </w:numPr>
              <w:tabs>
                <w:tab w:val="left" w:pos="312"/>
              </w:tabs>
              <w:spacing w:line="240" w:lineRule="auto"/>
            </w:pPr>
            <w:r w:rsidRPr="00EB4BA0">
              <w:t xml:space="preserve">Tittle </w:t>
            </w:r>
          </w:p>
          <w:p w14:paraId="13AE688B" w14:textId="77777777" w:rsidR="00F675EF" w:rsidRPr="00EB4BA0" w:rsidRDefault="00F675EF" w:rsidP="00863B93">
            <w:pPr>
              <w:pStyle w:val="ListParagraph"/>
              <w:numPr>
                <w:ilvl w:val="0"/>
                <w:numId w:val="59"/>
              </w:numPr>
              <w:tabs>
                <w:tab w:val="left" w:pos="312"/>
              </w:tabs>
              <w:spacing w:line="240" w:lineRule="auto"/>
            </w:pPr>
            <w:r w:rsidRPr="00EB4BA0">
              <w:t>Content</w:t>
            </w:r>
          </w:p>
          <w:p w14:paraId="24ED5585" w14:textId="77777777" w:rsidR="00F675EF" w:rsidRPr="00EB4BA0" w:rsidRDefault="00F675EF" w:rsidP="00863B93">
            <w:pPr>
              <w:pStyle w:val="ListParagraph"/>
              <w:numPr>
                <w:ilvl w:val="0"/>
                <w:numId w:val="59"/>
              </w:numPr>
              <w:tabs>
                <w:tab w:val="left" w:pos="312"/>
              </w:tabs>
              <w:spacing w:line="240" w:lineRule="auto"/>
            </w:pPr>
            <w:r w:rsidRPr="00EB4BA0">
              <w:t>Category</w:t>
            </w:r>
          </w:p>
          <w:p w14:paraId="3FF6A290" w14:textId="77777777" w:rsidR="00F675EF" w:rsidRPr="00EB4BA0" w:rsidRDefault="00F675EF" w:rsidP="00992FF5">
            <w:pPr>
              <w:tabs>
                <w:tab w:val="left" w:pos="312"/>
              </w:tabs>
              <w:spacing w:line="240" w:lineRule="auto"/>
            </w:pPr>
            <w:r w:rsidRPr="00EB4BA0">
              <w:t>3. Người dùng Click Submit dữ liệu được đưa lên hệ thống</w:t>
            </w:r>
          </w:p>
        </w:tc>
      </w:tr>
      <w:tr w:rsidR="00F675EF" w:rsidRPr="00EB4BA0" w14:paraId="4A4C4FC3" w14:textId="77777777" w:rsidTr="00992FF5">
        <w:tc>
          <w:tcPr>
            <w:tcW w:w="4261" w:type="dxa"/>
          </w:tcPr>
          <w:p w14:paraId="3E057EE7" w14:textId="77777777" w:rsidR="00F675EF" w:rsidRPr="00EB4BA0" w:rsidRDefault="00F675EF" w:rsidP="00992FF5">
            <w:pPr>
              <w:jc w:val="left"/>
            </w:pPr>
            <w:r w:rsidRPr="00EB4BA0">
              <w:t>Chuỗi sự kiện thay thế</w:t>
            </w:r>
          </w:p>
        </w:tc>
        <w:tc>
          <w:tcPr>
            <w:tcW w:w="4261" w:type="dxa"/>
          </w:tcPr>
          <w:p w14:paraId="73E2379C" w14:textId="77777777" w:rsidR="00F675EF" w:rsidRPr="00EB4BA0" w:rsidRDefault="00F675EF" w:rsidP="00992FF5">
            <w:r w:rsidRPr="00EB4BA0">
              <w:t>2.1 Người dùng nhập thiếu các trường thông tin trên. Ứng dụng yêu cầu nhập lại.</w:t>
            </w:r>
          </w:p>
          <w:p w14:paraId="487C57C1" w14:textId="77777777" w:rsidR="00F675EF" w:rsidRPr="00EB4BA0" w:rsidRDefault="00F675EF" w:rsidP="00992FF5">
            <w:r w:rsidRPr="00EB4BA0">
              <w:t>2.2 Sau khi nhập lại đầy đủ người dùng nhấn Submit để thêm.</w:t>
            </w:r>
          </w:p>
          <w:p w14:paraId="653F5928" w14:textId="77777777" w:rsidR="00F675EF" w:rsidRPr="00EB4BA0" w:rsidRDefault="00F675EF" w:rsidP="00AE3F83">
            <w:pPr>
              <w:keepNext/>
              <w:jc w:val="left"/>
            </w:pPr>
          </w:p>
        </w:tc>
      </w:tr>
    </w:tbl>
    <w:p w14:paraId="6C9CCBD2" w14:textId="73A5C5B7" w:rsidR="00F675EF" w:rsidRPr="00AE3F83" w:rsidRDefault="00AE3F83" w:rsidP="00AE3F83">
      <w:pPr>
        <w:pStyle w:val="Caption"/>
        <w:jc w:val="center"/>
        <w:rPr>
          <w:rFonts w:ascii="Times New Roman" w:hAnsi="Times New Roman" w:cs="Times New Roman"/>
          <w:b/>
          <w:bCs/>
          <w:color w:val="000000" w:themeColor="text1"/>
          <w:sz w:val="26"/>
        </w:rPr>
      </w:pPr>
      <w:bookmarkStart w:id="204" w:name="_Toc105676840"/>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12</w:t>
      </w:r>
      <w:r w:rsidRPr="00AE3F83">
        <w:rPr>
          <w:rFonts w:ascii="Times New Roman" w:hAnsi="Times New Roman" w:cs="Times New Roman"/>
          <w:sz w:val="26"/>
        </w:rPr>
        <w:fldChar w:fldCharType="end"/>
      </w:r>
      <w:r w:rsidRPr="00AE3F83">
        <w:rPr>
          <w:rFonts w:ascii="Times New Roman" w:hAnsi="Times New Roman" w:cs="Times New Roman"/>
          <w:sz w:val="26"/>
        </w:rPr>
        <w:t>: Usecase phản hồi câu hỏi</w:t>
      </w:r>
      <w:bookmarkEnd w:id="204"/>
    </w:p>
    <w:p w14:paraId="56442B47" w14:textId="77777777" w:rsidR="00F675EF" w:rsidRPr="00EB4BA0" w:rsidRDefault="00F675EF" w:rsidP="00F675EF">
      <w:pPr>
        <w:rPr>
          <w:b/>
          <w:bCs/>
          <w:color w:val="000000" w:themeColor="text1"/>
        </w:rPr>
      </w:pPr>
      <w:r w:rsidRPr="00EB4BA0">
        <w:rPr>
          <w:b/>
          <w:bCs/>
          <w:color w:val="000000" w:themeColor="text1"/>
        </w:rPr>
        <w:br w:type="page"/>
      </w:r>
    </w:p>
    <w:p w14:paraId="103D2387" w14:textId="5F28D0E2" w:rsidR="00F675EF" w:rsidRPr="00254B25" w:rsidRDefault="00254B25" w:rsidP="00254B25">
      <w:pPr>
        <w:pStyle w:val="Heading3"/>
        <w:rPr>
          <w:rFonts w:ascii="Times New Roman" w:hAnsi="Times New Roman"/>
          <w:color w:val="000000" w:themeColor="text1"/>
        </w:rPr>
      </w:pPr>
      <w:bookmarkStart w:id="205" w:name="_Toc105591640"/>
      <w:r w:rsidRPr="00254B25">
        <w:rPr>
          <w:rFonts w:ascii="Times New Roman" w:hAnsi="Times New Roman"/>
          <w:color w:val="000000" w:themeColor="text1"/>
        </w:rPr>
        <w:lastRenderedPageBreak/>
        <w:t xml:space="preserve">3.11 </w:t>
      </w:r>
      <w:r w:rsidR="00F675EF" w:rsidRPr="00254B25">
        <w:rPr>
          <w:rFonts w:ascii="Times New Roman" w:hAnsi="Times New Roman"/>
          <w:color w:val="000000" w:themeColor="text1"/>
        </w:rPr>
        <w:t>Use case đặt câu hỏi</w:t>
      </w:r>
      <w:bookmarkEnd w:id="205"/>
    </w:p>
    <w:tbl>
      <w:tblPr>
        <w:tblStyle w:val="TableGrid"/>
        <w:tblW w:w="0" w:type="auto"/>
        <w:tblLook w:val="04A0" w:firstRow="1" w:lastRow="0" w:firstColumn="1" w:lastColumn="0" w:noHBand="0" w:noVBand="1"/>
      </w:tblPr>
      <w:tblGrid>
        <w:gridCol w:w="4261"/>
        <w:gridCol w:w="4261"/>
      </w:tblGrid>
      <w:tr w:rsidR="00F675EF" w:rsidRPr="00EB4BA0" w14:paraId="5C1FB002" w14:textId="77777777" w:rsidTr="00992FF5">
        <w:tc>
          <w:tcPr>
            <w:tcW w:w="8522" w:type="dxa"/>
            <w:gridSpan w:val="2"/>
          </w:tcPr>
          <w:p w14:paraId="1488B8A1" w14:textId="11866191" w:rsidR="00F675EF" w:rsidRPr="00EB4BA0" w:rsidRDefault="00AE3F83" w:rsidP="00992FF5">
            <w:pPr>
              <w:rPr>
                <w:b/>
                <w:bCs/>
                <w:color w:val="000000" w:themeColor="text1"/>
              </w:rPr>
            </w:pPr>
            <w:r>
              <w:rPr>
                <w:b/>
                <w:bCs/>
                <w:color w:val="000000" w:themeColor="text1"/>
              </w:rPr>
              <w:t>Đặt câu hỏi</w:t>
            </w:r>
          </w:p>
        </w:tc>
      </w:tr>
      <w:tr w:rsidR="00F675EF" w:rsidRPr="00EB4BA0" w14:paraId="63D27A5F" w14:textId="77777777" w:rsidTr="00992FF5">
        <w:tc>
          <w:tcPr>
            <w:tcW w:w="4261" w:type="dxa"/>
          </w:tcPr>
          <w:p w14:paraId="46B02D6B" w14:textId="77777777" w:rsidR="00F675EF" w:rsidRPr="00EB4BA0" w:rsidRDefault="00F675EF" w:rsidP="00992FF5">
            <w:pPr>
              <w:jc w:val="left"/>
            </w:pPr>
            <w:r w:rsidRPr="00EB4BA0">
              <w:t>Tên Use Case</w:t>
            </w:r>
          </w:p>
        </w:tc>
        <w:tc>
          <w:tcPr>
            <w:tcW w:w="4261" w:type="dxa"/>
          </w:tcPr>
          <w:p w14:paraId="6FCB42E7" w14:textId="77777777" w:rsidR="00F675EF" w:rsidRPr="00EB4BA0" w:rsidRDefault="00F675EF" w:rsidP="00992FF5">
            <w:pPr>
              <w:jc w:val="left"/>
            </w:pPr>
            <w:r w:rsidRPr="00EB4BA0">
              <w:t>Đặt câu hỏi</w:t>
            </w:r>
          </w:p>
        </w:tc>
      </w:tr>
      <w:tr w:rsidR="00F675EF" w:rsidRPr="00EB4BA0" w14:paraId="64E3DF7D" w14:textId="77777777" w:rsidTr="00992FF5">
        <w:tc>
          <w:tcPr>
            <w:tcW w:w="4261" w:type="dxa"/>
          </w:tcPr>
          <w:p w14:paraId="1CAD826E" w14:textId="77777777" w:rsidR="00F675EF" w:rsidRPr="00EB4BA0" w:rsidRDefault="00F675EF" w:rsidP="00992FF5">
            <w:pPr>
              <w:jc w:val="left"/>
            </w:pPr>
            <w:r w:rsidRPr="00EB4BA0">
              <w:t>Tác nhân chính</w:t>
            </w:r>
          </w:p>
        </w:tc>
        <w:tc>
          <w:tcPr>
            <w:tcW w:w="4261" w:type="dxa"/>
          </w:tcPr>
          <w:p w14:paraId="4771695D" w14:textId="77777777" w:rsidR="00F675EF" w:rsidRPr="00EB4BA0" w:rsidRDefault="00F675EF" w:rsidP="00992FF5">
            <w:pPr>
              <w:jc w:val="left"/>
            </w:pPr>
            <w:r w:rsidRPr="00EB4BA0">
              <w:t>User</w:t>
            </w:r>
          </w:p>
        </w:tc>
      </w:tr>
      <w:tr w:rsidR="00F675EF" w:rsidRPr="00EB4BA0" w14:paraId="74B69BC3" w14:textId="77777777" w:rsidTr="00992FF5">
        <w:tc>
          <w:tcPr>
            <w:tcW w:w="4261" w:type="dxa"/>
          </w:tcPr>
          <w:p w14:paraId="15019BEC" w14:textId="77777777" w:rsidR="00F675EF" w:rsidRPr="00EB4BA0" w:rsidRDefault="00F675EF" w:rsidP="00992FF5">
            <w:pPr>
              <w:jc w:val="left"/>
            </w:pPr>
            <w:r w:rsidRPr="00EB4BA0">
              <w:t xml:space="preserve">Mức </w:t>
            </w:r>
          </w:p>
        </w:tc>
        <w:tc>
          <w:tcPr>
            <w:tcW w:w="4261" w:type="dxa"/>
          </w:tcPr>
          <w:p w14:paraId="79C77A95" w14:textId="77777777" w:rsidR="00F675EF" w:rsidRPr="00EB4BA0" w:rsidRDefault="00F675EF" w:rsidP="00992FF5">
            <w:pPr>
              <w:jc w:val="left"/>
            </w:pPr>
            <w:r w:rsidRPr="00EB4BA0">
              <w:t>1</w:t>
            </w:r>
          </w:p>
        </w:tc>
      </w:tr>
      <w:tr w:rsidR="00F675EF" w:rsidRPr="00EB4BA0" w14:paraId="6F476A52" w14:textId="77777777" w:rsidTr="00992FF5">
        <w:tc>
          <w:tcPr>
            <w:tcW w:w="4261" w:type="dxa"/>
          </w:tcPr>
          <w:p w14:paraId="1C828EF0" w14:textId="77777777" w:rsidR="00F675EF" w:rsidRPr="00EB4BA0" w:rsidRDefault="00F675EF" w:rsidP="00992FF5">
            <w:pPr>
              <w:jc w:val="left"/>
            </w:pPr>
            <w:r w:rsidRPr="00EB4BA0">
              <w:t xml:space="preserve">Người chịu trách nhiệm </w:t>
            </w:r>
          </w:p>
        </w:tc>
        <w:tc>
          <w:tcPr>
            <w:tcW w:w="4261" w:type="dxa"/>
          </w:tcPr>
          <w:p w14:paraId="57B253D8" w14:textId="77777777" w:rsidR="00F675EF" w:rsidRPr="00EB4BA0" w:rsidRDefault="00F675EF" w:rsidP="00992FF5">
            <w:pPr>
              <w:jc w:val="left"/>
            </w:pPr>
            <w:r w:rsidRPr="00EB4BA0">
              <w:t xml:space="preserve">Không </w:t>
            </w:r>
          </w:p>
        </w:tc>
      </w:tr>
      <w:tr w:rsidR="00F675EF" w:rsidRPr="00EB4BA0" w14:paraId="6BF9BDD1" w14:textId="77777777" w:rsidTr="00992FF5">
        <w:tc>
          <w:tcPr>
            <w:tcW w:w="4261" w:type="dxa"/>
          </w:tcPr>
          <w:p w14:paraId="21C6B85D" w14:textId="77777777" w:rsidR="00F675EF" w:rsidRPr="00EB4BA0" w:rsidRDefault="00F675EF" w:rsidP="00992FF5">
            <w:pPr>
              <w:jc w:val="left"/>
            </w:pPr>
            <w:r w:rsidRPr="00EB4BA0">
              <w:t xml:space="preserve">Tiền điều kiện </w:t>
            </w:r>
          </w:p>
        </w:tc>
        <w:tc>
          <w:tcPr>
            <w:tcW w:w="4261" w:type="dxa"/>
          </w:tcPr>
          <w:p w14:paraId="5F9B82E7" w14:textId="77777777" w:rsidR="00F675EF" w:rsidRPr="00EB4BA0" w:rsidRDefault="00F675EF" w:rsidP="00992FF5">
            <w:pPr>
              <w:jc w:val="left"/>
            </w:pPr>
          </w:p>
        </w:tc>
      </w:tr>
      <w:tr w:rsidR="00F675EF" w:rsidRPr="00EB4BA0" w14:paraId="32D494E8" w14:textId="77777777" w:rsidTr="00992FF5">
        <w:tc>
          <w:tcPr>
            <w:tcW w:w="4261" w:type="dxa"/>
          </w:tcPr>
          <w:p w14:paraId="66F3FC53" w14:textId="77777777" w:rsidR="00F675EF" w:rsidRPr="00EB4BA0" w:rsidRDefault="00F675EF" w:rsidP="00992FF5">
            <w:pPr>
              <w:jc w:val="left"/>
            </w:pPr>
            <w:r w:rsidRPr="00EB4BA0">
              <w:t>Đảm bảo tối thiểu</w:t>
            </w:r>
          </w:p>
        </w:tc>
        <w:tc>
          <w:tcPr>
            <w:tcW w:w="4261" w:type="dxa"/>
          </w:tcPr>
          <w:p w14:paraId="3923F0AB" w14:textId="77777777" w:rsidR="00F675EF" w:rsidRPr="00EB4BA0" w:rsidRDefault="00F675EF" w:rsidP="00992FF5">
            <w:pPr>
              <w:jc w:val="left"/>
            </w:pPr>
            <w:r w:rsidRPr="00EB4BA0">
              <w:t>Người dùng truy cập vào trang Help Center</w:t>
            </w:r>
          </w:p>
        </w:tc>
      </w:tr>
      <w:tr w:rsidR="00F675EF" w:rsidRPr="00EB4BA0" w14:paraId="781AB46D" w14:textId="77777777" w:rsidTr="00992FF5">
        <w:tc>
          <w:tcPr>
            <w:tcW w:w="4261" w:type="dxa"/>
          </w:tcPr>
          <w:p w14:paraId="20615862" w14:textId="77777777" w:rsidR="00F675EF" w:rsidRPr="00EB4BA0" w:rsidRDefault="00F675EF" w:rsidP="00992FF5">
            <w:pPr>
              <w:jc w:val="left"/>
            </w:pPr>
            <w:r w:rsidRPr="00EB4BA0">
              <w:t xml:space="preserve">Đảm bảo thành công </w:t>
            </w:r>
          </w:p>
        </w:tc>
        <w:tc>
          <w:tcPr>
            <w:tcW w:w="4261" w:type="dxa"/>
          </w:tcPr>
          <w:p w14:paraId="518861BF" w14:textId="77777777" w:rsidR="00F675EF" w:rsidRPr="00EB4BA0" w:rsidRDefault="00F675EF" w:rsidP="00992FF5">
            <w:pPr>
              <w:jc w:val="left"/>
            </w:pPr>
            <w:r w:rsidRPr="00EB4BA0">
              <w:t>Người dùng gửi câu hỏi của mình lên hệ thống</w:t>
            </w:r>
          </w:p>
        </w:tc>
      </w:tr>
      <w:tr w:rsidR="00F675EF" w:rsidRPr="00EB4BA0" w14:paraId="27BC559C" w14:textId="77777777" w:rsidTr="00992FF5">
        <w:tc>
          <w:tcPr>
            <w:tcW w:w="4261" w:type="dxa"/>
          </w:tcPr>
          <w:p w14:paraId="3388A3D9" w14:textId="77777777" w:rsidR="00F675EF" w:rsidRPr="00EB4BA0" w:rsidRDefault="00F675EF" w:rsidP="00992FF5">
            <w:pPr>
              <w:jc w:val="left"/>
            </w:pPr>
            <w:r w:rsidRPr="00EB4BA0">
              <w:t xml:space="preserve">Kích hoạt </w:t>
            </w:r>
          </w:p>
        </w:tc>
        <w:tc>
          <w:tcPr>
            <w:tcW w:w="4261" w:type="dxa"/>
          </w:tcPr>
          <w:p w14:paraId="1C028530" w14:textId="77777777" w:rsidR="00F675EF" w:rsidRPr="00EB4BA0" w:rsidRDefault="00F675EF" w:rsidP="00992FF5">
            <w:pPr>
              <w:jc w:val="left"/>
            </w:pPr>
            <w:r w:rsidRPr="00EB4BA0">
              <w:t>Người dùng Click submit dữ liệu dược thêm vào hệ thống</w:t>
            </w:r>
          </w:p>
        </w:tc>
      </w:tr>
      <w:tr w:rsidR="00F675EF" w:rsidRPr="00EB4BA0" w14:paraId="53D1A4DF" w14:textId="77777777" w:rsidTr="00992FF5">
        <w:tc>
          <w:tcPr>
            <w:tcW w:w="4261" w:type="dxa"/>
          </w:tcPr>
          <w:p w14:paraId="7F2D0CF9" w14:textId="77777777" w:rsidR="00F675EF" w:rsidRPr="00EB4BA0" w:rsidRDefault="00F675EF" w:rsidP="00992FF5">
            <w:pPr>
              <w:jc w:val="left"/>
            </w:pPr>
            <w:r w:rsidRPr="00EB4BA0">
              <w:t xml:space="preserve">Chuỗi sự kiện chính </w:t>
            </w:r>
          </w:p>
        </w:tc>
        <w:tc>
          <w:tcPr>
            <w:tcW w:w="4261" w:type="dxa"/>
          </w:tcPr>
          <w:p w14:paraId="7E579B59" w14:textId="77777777" w:rsidR="00F675EF" w:rsidRPr="00EB4BA0" w:rsidRDefault="00F675EF" w:rsidP="00992FF5">
            <w:pPr>
              <w:tabs>
                <w:tab w:val="left" w:pos="312"/>
              </w:tabs>
              <w:spacing w:line="240" w:lineRule="auto"/>
            </w:pPr>
            <w:r w:rsidRPr="00EB4BA0">
              <w:t>1. Người dùng Click nút Ask Question</w:t>
            </w:r>
          </w:p>
          <w:p w14:paraId="01EF9EF2" w14:textId="77777777" w:rsidR="00F675EF" w:rsidRPr="00EB4BA0" w:rsidRDefault="00F675EF" w:rsidP="00992FF5">
            <w:pPr>
              <w:tabs>
                <w:tab w:val="left" w:pos="312"/>
              </w:tabs>
              <w:spacing w:line="240" w:lineRule="auto"/>
            </w:pPr>
            <w:r w:rsidRPr="00EB4BA0">
              <w:t>2. Ứng dụng hiển thị một dialog cho người dùng nhập các thông tin sau:</w:t>
            </w:r>
          </w:p>
          <w:p w14:paraId="60B155E5" w14:textId="77777777" w:rsidR="00F675EF" w:rsidRPr="00EB4BA0" w:rsidRDefault="00F675EF" w:rsidP="00863B93">
            <w:pPr>
              <w:pStyle w:val="ListParagraph"/>
              <w:numPr>
                <w:ilvl w:val="0"/>
                <w:numId w:val="59"/>
              </w:numPr>
              <w:tabs>
                <w:tab w:val="left" w:pos="312"/>
              </w:tabs>
              <w:spacing w:line="240" w:lineRule="auto"/>
            </w:pPr>
            <w:r w:rsidRPr="00EB4BA0">
              <w:t xml:space="preserve">Tittle </w:t>
            </w:r>
          </w:p>
          <w:p w14:paraId="0E3923F0" w14:textId="77777777" w:rsidR="00F675EF" w:rsidRPr="00EB4BA0" w:rsidRDefault="00F675EF" w:rsidP="00863B93">
            <w:pPr>
              <w:pStyle w:val="ListParagraph"/>
              <w:numPr>
                <w:ilvl w:val="0"/>
                <w:numId w:val="59"/>
              </w:numPr>
              <w:tabs>
                <w:tab w:val="left" w:pos="312"/>
              </w:tabs>
              <w:spacing w:line="240" w:lineRule="auto"/>
            </w:pPr>
            <w:r w:rsidRPr="00EB4BA0">
              <w:t>Content</w:t>
            </w:r>
          </w:p>
          <w:p w14:paraId="41246E54" w14:textId="77777777" w:rsidR="00F675EF" w:rsidRPr="00EB4BA0" w:rsidRDefault="00F675EF" w:rsidP="00863B93">
            <w:pPr>
              <w:pStyle w:val="ListParagraph"/>
              <w:numPr>
                <w:ilvl w:val="0"/>
                <w:numId w:val="59"/>
              </w:numPr>
              <w:tabs>
                <w:tab w:val="left" w:pos="312"/>
              </w:tabs>
              <w:spacing w:line="240" w:lineRule="auto"/>
            </w:pPr>
            <w:r w:rsidRPr="00EB4BA0">
              <w:t>Category</w:t>
            </w:r>
          </w:p>
          <w:p w14:paraId="2DA95293" w14:textId="77777777" w:rsidR="00F675EF" w:rsidRPr="00EB4BA0" w:rsidRDefault="00F675EF" w:rsidP="00992FF5">
            <w:pPr>
              <w:tabs>
                <w:tab w:val="left" w:pos="312"/>
              </w:tabs>
              <w:spacing w:line="240" w:lineRule="auto"/>
            </w:pPr>
            <w:r w:rsidRPr="00EB4BA0">
              <w:t>3. Người dùng Click Submit dữ liệu được đưa lên hệ thống</w:t>
            </w:r>
          </w:p>
        </w:tc>
      </w:tr>
      <w:tr w:rsidR="00F675EF" w:rsidRPr="00EB4BA0" w14:paraId="0868CE5C" w14:textId="77777777" w:rsidTr="00992FF5">
        <w:tc>
          <w:tcPr>
            <w:tcW w:w="4261" w:type="dxa"/>
          </w:tcPr>
          <w:p w14:paraId="2CAEE631" w14:textId="77777777" w:rsidR="00F675EF" w:rsidRPr="00EB4BA0" w:rsidRDefault="00F675EF" w:rsidP="00992FF5">
            <w:pPr>
              <w:jc w:val="left"/>
            </w:pPr>
            <w:r w:rsidRPr="00EB4BA0">
              <w:t>Chuỗi sự kiện thay thế</w:t>
            </w:r>
          </w:p>
        </w:tc>
        <w:tc>
          <w:tcPr>
            <w:tcW w:w="4261" w:type="dxa"/>
          </w:tcPr>
          <w:p w14:paraId="4CC19DD9" w14:textId="77777777" w:rsidR="00F675EF" w:rsidRPr="00EB4BA0" w:rsidRDefault="00F675EF" w:rsidP="00992FF5">
            <w:r w:rsidRPr="00EB4BA0">
              <w:t>2.1 Người dùng nhập thiếu các trường thông tin trên. Ứng dụng yêu cầu nhập lại.</w:t>
            </w:r>
          </w:p>
          <w:p w14:paraId="3AD16294" w14:textId="77777777" w:rsidR="00F675EF" w:rsidRPr="00EB4BA0" w:rsidRDefault="00F675EF" w:rsidP="00992FF5">
            <w:r w:rsidRPr="00EB4BA0">
              <w:t>2.2 Sau khi nhập lại đầy đủ người dùng nhấn Submit để thêm.</w:t>
            </w:r>
          </w:p>
          <w:p w14:paraId="0DBF8BF4" w14:textId="77777777" w:rsidR="00F675EF" w:rsidRPr="00EB4BA0" w:rsidRDefault="00F675EF" w:rsidP="00AE3F83">
            <w:pPr>
              <w:keepNext/>
              <w:jc w:val="left"/>
            </w:pPr>
          </w:p>
        </w:tc>
      </w:tr>
    </w:tbl>
    <w:p w14:paraId="37C1542C" w14:textId="3693E9FA" w:rsidR="00F675EF" w:rsidRPr="00AE3F83" w:rsidRDefault="00AE3F83" w:rsidP="00AE3F83">
      <w:pPr>
        <w:pStyle w:val="Caption"/>
        <w:jc w:val="center"/>
        <w:rPr>
          <w:rFonts w:ascii="Times New Roman" w:hAnsi="Times New Roman" w:cs="Times New Roman"/>
          <w:b/>
          <w:bCs/>
          <w:color w:val="000000" w:themeColor="text1"/>
          <w:sz w:val="26"/>
        </w:rPr>
      </w:pPr>
      <w:bookmarkStart w:id="206" w:name="_Toc105676841"/>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13</w:t>
      </w:r>
      <w:r w:rsidRPr="00AE3F83">
        <w:rPr>
          <w:rFonts w:ascii="Times New Roman" w:hAnsi="Times New Roman" w:cs="Times New Roman"/>
          <w:sz w:val="26"/>
        </w:rPr>
        <w:fldChar w:fldCharType="end"/>
      </w:r>
      <w:r w:rsidRPr="00AE3F83">
        <w:rPr>
          <w:rFonts w:ascii="Times New Roman" w:hAnsi="Times New Roman" w:cs="Times New Roman"/>
          <w:sz w:val="26"/>
        </w:rPr>
        <w:t>: Usecase đặt câu hỏi</w:t>
      </w:r>
      <w:bookmarkEnd w:id="206"/>
    </w:p>
    <w:p w14:paraId="0EC6F108" w14:textId="77777777" w:rsidR="00F675EF" w:rsidRPr="00EB4BA0" w:rsidRDefault="00F675EF" w:rsidP="00F675EF">
      <w:pPr>
        <w:rPr>
          <w:b/>
          <w:bCs/>
          <w:color w:val="000000" w:themeColor="text1"/>
        </w:rPr>
      </w:pPr>
      <w:r w:rsidRPr="00EB4BA0">
        <w:rPr>
          <w:b/>
          <w:bCs/>
          <w:color w:val="000000" w:themeColor="text1"/>
        </w:rPr>
        <w:br w:type="page"/>
      </w:r>
    </w:p>
    <w:p w14:paraId="0119799B" w14:textId="4DD103CA" w:rsidR="00F675EF" w:rsidRPr="00254B25" w:rsidRDefault="00254B25" w:rsidP="00254B25">
      <w:pPr>
        <w:pStyle w:val="Heading3"/>
        <w:rPr>
          <w:rFonts w:ascii="Times New Roman" w:hAnsi="Times New Roman"/>
          <w:color w:val="000000" w:themeColor="text1"/>
        </w:rPr>
      </w:pPr>
      <w:bookmarkStart w:id="207" w:name="_Toc105591641"/>
      <w:r w:rsidRPr="00254B25">
        <w:rPr>
          <w:rFonts w:ascii="Times New Roman" w:hAnsi="Times New Roman"/>
          <w:color w:val="000000" w:themeColor="text1"/>
        </w:rPr>
        <w:lastRenderedPageBreak/>
        <w:t xml:space="preserve">3.12 </w:t>
      </w:r>
      <w:r w:rsidR="00F675EF" w:rsidRPr="00254B25">
        <w:rPr>
          <w:rFonts w:ascii="Times New Roman" w:hAnsi="Times New Roman"/>
          <w:color w:val="000000" w:themeColor="text1"/>
        </w:rPr>
        <w:t xml:space="preserve">Use case </w:t>
      </w:r>
      <w:bookmarkStart w:id="208" w:name="OLE_LINK13"/>
      <w:bookmarkStart w:id="209" w:name="OLE_LINK23"/>
      <w:r w:rsidR="00F675EF" w:rsidRPr="00254B25">
        <w:rPr>
          <w:rFonts w:ascii="Times New Roman" w:hAnsi="Times New Roman"/>
          <w:color w:val="000000" w:themeColor="text1"/>
        </w:rPr>
        <w:t>Report Problem</w:t>
      </w:r>
      <w:bookmarkEnd w:id="207"/>
      <w:bookmarkEnd w:id="208"/>
      <w:bookmarkEnd w:id="209"/>
    </w:p>
    <w:tbl>
      <w:tblPr>
        <w:tblStyle w:val="TableGrid"/>
        <w:tblW w:w="0" w:type="auto"/>
        <w:tblLook w:val="04A0" w:firstRow="1" w:lastRow="0" w:firstColumn="1" w:lastColumn="0" w:noHBand="0" w:noVBand="1"/>
      </w:tblPr>
      <w:tblGrid>
        <w:gridCol w:w="4261"/>
        <w:gridCol w:w="4261"/>
      </w:tblGrid>
      <w:tr w:rsidR="00F675EF" w:rsidRPr="00EB4BA0" w14:paraId="3DF1D3BF" w14:textId="77777777" w:rsidTr="00992FF5">
        <w:tc>
          <w:tcPr>
            <w:tcW w:w="8522" w:type="dxa"/>
            <w:gridSpan w:val="2"/>
          </w:tcPr>
          <w:p w14:paraId="495ADD8A" w14:textId="534EC509" w:rsidR="00F675EF" w:rsidRPr="00EB4BA0" w:rsidRDefault="00AE3F83" w:rsidP="00992FF5">
            <w:pPr>
              <w:rPr>
                <w:b/>
                <w:bCs/>
                <w:color w:val="000000" w:themeColor="text1"/>
              </w:rPr>
            </w:pPr>
            <w:r w:rsidRPr="00254B25">
              <w:rPr>
                <w:color w:val="000000" w:themeColor="text1"/>
              </w:rPr>
              <w:t>Report Problem</w:t>
            </w:r>
          </w:p>
        </w:tc>
      </w:tr>
      <w:tr w:rsidR="00F675EF" w:rsidRPr="00EB4BA0" w14:paraId="4280B93D" w14:textId="77777777" w:rsidTr="00992FF5">
        <w:tc>
          <w:tcPr>
            <w:tcW w:w="4261" w:type="dxa"/>
          </w:tcPr>
          <w:p w14:paraId="015518D0" w14:textId="77777777" w:rsidR="00F675EF" w:rsidRPr="00EB4BA0" w:rsidRDefault="00F675EF" w:rsidP="00992FF5">
            <w:pPr>
              <w:jc w:val="left"/>
            </w:pPr>
            <w:r w:rsidRPr="00EB4BA0">
              <w:t>Tên Use Case</w:t>
            </w:r>
          </w:p>
        </w:tc>
        <w:tc>
          <w:tcPr>
            <w:tcW w:w="4261" w:type="dxa"/>
          </w:tcPr>
          <w:p w14:paraId="38A58F8C" w14:textId="77777777" w:rsidR="00F675EF" w:rsidRPr="00EB4BA0" w:rsidRDefault="00F675EF" w:rsidP="00992FF5">
            <w:pPr>
              <w:jc w:val="left"/>
            </w:pPr>
            <w:r w:rsidRPr="00EB4BA0">
              <w:t>Report Problem</w:t>
            </w:r>
          </w:p>
        </w:tc>
      </w:tr>
      <w:tr w:rsidR="00F675EF" w:rsidRPr="00EB4BA0" w14:paraId="26CACC3C" w14:textId="77777777" w:rsidTr="00992FF5">
        <w:tc>
          <w:tcPr>
            <w:tcW w:w="4261" w:type="dxa"/>
          </w:tcPr>
          <w:p w14:paraId="5F4F341F" w14:textId="77777777" w:rsidR="00F675EF" w:rsidRPr="00EB4BA0" w:rsidRDefault="00F675EF" w:rsidP="00992FF5">
            <w:pPr>
              <w:jc w:val="left"/>
            </w:pPr>
            <w:r w:rsidRPr="00EB4BA0">
              <w:t>Tác nhân chính</w:t>
            </w:r>
          </w:p>
        </w:tc>
        <w:tc>
          <w:tcPr>
            <w:tcW w:w="4261" w:type="dxa"/>
          </w:tcPr>
          <w:p w14:paraId="7C8F76BB" w14:textId="77777777" w:rsidR="00F675EF" w:rsidRPr="00EB4BA0" w:rsidRDefault="00F675EF" w:rsidP="00992FF5">
            <w:pPr>
              <w:jc w:val="left"/>
            </w:pPr>
            <w:r w:rsidRPr="00EB4BA0">
              <w:t>User</w:t>
            </w:r>
          </w:p>
        </w:tc>
      </w:tr>
      <w:tr w:rsidR="00F675EF" w:rsidRPr="00EB4BA0" w14:paraId="2B20179A" w14:textId="77777777" w:rsidTr="00992FF5">
        <w:tc>
          <w:tcPr>
            <w:tcW w:w="4261" w:type="dxa"/>
          </w:tcPr>
          <w:p w14:paraId="4D09EDA4" w14:textId="77777777" w:rsidR="00F675EF" w:rsidRPr="00EB4BA0" w:rsidRDefault="00F675EF" w:rsidP="00992FF5">
            <w:pPr>
              <w:jc w:val="left"/>
            </w:pPr>
            <w:r w:rsidRPr="00EB4BA0">
              <w:t xml:space="preserve">Mức </w:t>
            </w:r>
          </w:p>
        </w:tc>
        <w:tc>
          <w:tcPr>
            <w:tcW w:w="4261" w:type="dxa"/>
          </w:tcPr>
          <w:p w14:paraId="10EE903C" w14:textId="77777777" w:rsidR="00F675EF" w:rsidRPr="00EB4BA0" w:rsidRDefault="00F675EF" w:rsidP="00992FF5">
            <w:pPr>
              <w:jc w:val="left"/>
            </w:pPr>
            <w:r w:rsidRPr="00EB4BA0">
              <w:t>1</w:t>
            </w:r>
          </w:p>
        </w:tc>
      </w:tr>
      <w:tr w:rsidR="00F675EF" w:rsidRPr="00EB4BA0" w14:paraId="5A534E64" w14:textId="77777777" w:rsidTr="00992FF5">
        <w:tc>
          <w:tcPr>
            <w:tcW w:w="4261" w:type="dxa"/>
          </w:tcPr>
          <w:p w14:paraId="09364591" w14:textId="77777777" w:rsidR="00F675EF" w:rsidRPr="00EB4BA0" w:rsidRDefault="00F675EF" w:rsidP="00992FF5">
            <w:pPr>
              <w:jc w:val="left"/>
            </w:pPr>
            <w:r w:rsidRPr="00EB4BA0">
              <w:t xml:space="preserve">Người chịu trách nhiệm </w:t>
            </w:r>
          </w:p>
        </w:tc>
        <w:tc>
          <w:tcPr>
            <w:tcW w:w="4261" w:type="dxa"/>
          </w:tcPr>
          <w:p w14:paraId="02177E42" w14:textId="77777777" w:rsidR="00F675EF" w:rsidRPr="00EB4BA0" w:rsidRDefault="00F675EF" w:rsidP="00992FF5">
            <w:pPr>
              <w:jc w:val="left"/>
            </w:pPr>
            <w:r w:rsidRPr="00EB4BA0">
              <w:t xml:space="preserve">Không </w:t>
            </w:r>
          </w:p>
        </w:tc>
      </w:tr>
      <w:tr w:rsidR="00F675EF" w:rsidRPr="00EB4BA0" w14:paraId="1DF42E69" w14:textId="77777777" w:rsidTr="00992FF5">
        <w:tc>
          <w:tcPr>
            <w:tcW w:w="4261" w:type="dxa"/>
          </w:tcPr>
          <w:p w14:paraId="48F336CF" w14:textId="77777777" w:rsidR="00F675EF" w:rsidRPr="00EB4BA0" w:rsidRDefault="00F675EF" w:rsidP="00992FF5">
            <w:pPr>
              <w:jc w:val="left"/>
            </w:pPr>
            <w:r w:rsidRPr="00EB4BA0">
              <w:t xml:space="preserve">Tiền điều kiện </w:t>
            </w:r>
          </w:p>
        </w:tc>
        <w:tc>
          <w:tcPr>
            <w:tcW w:w="4261" w:type="dxa"/>
          </w:tcPr>
          <w:p w14:paraId="358A83EF" w14:textId="77777777" w:rsidR="00F675EF" w:rsidRPr="00EB4BA0" w:rsidRDefault="00F675EF" w:rsidP="00992FF5">
            <w:pPr>
              <w:jc w:val="left"/>
            </w:pPr>
          </w:p>
        </w:tc>
      </w:tr>
      <w:tr w:rsidR="00F675EF" w:rsidRPr="00EB4BA0" w14:paraId="06C0CFD0" w14:textId="77777777" w:rsidTr="00992FF5">
        <w:tc>
          <w:tcPr>
            <w:tcW w:w="4261" w:type="dxa"/>
          </w:tcPr>
          <w:p w14:paraId="3BA529AB" w14:textId="77777777" w:rsidR="00F675EF" w:rsidRPr="00EB4BA0" w:rsidRDefault="00F675EF" w:rsidP="00992FF5">
            <w:pPr>
              <w:jc w:val="left"/>
            </w:pPr>
            <w:r w:rsidRPr="00EB4BA0">
              <w:t>Đảm bảo tối thiểu</w:t>
            </w:r>
          </w:p>
        </w:tc>
        <w:tc>
          <w:tcPr>
            <w:tcW w:w="4261" w:type="dxa"/>
          </w:tcPr>
          <w:p w14:paraId="4A3C4F73" w14:textId="77777777" w:rsidR="00F675EF" w:rsidRPr="00EB4BA0" w:rsidRDefault="00F675EF" w:rsidP="00992FF5">
            <w:pPr>
              <w:jc w:val="left"/>
            </w:pPr>
            <w:r w:rsidRPr="00EB4BA0">
              <w:t>Người dùng truy cập vào trang Report Problem</w:t>
            </w:r>
          </w:p>
        </w:tc>
      </w:tr>
      <w:tr w:rsidR="00F675EF" w:rsidRPr="00EB4BA0" w14:paraId="1384AA28" w14:textId="77777777" w:rsidTr="00992FF5">
        <w:tc>
          <w:tcPr>
            <w:tcW w:w="4261" w:type="dxa"/>
          </w:tcPr>
          <w:p w14:paraId="2DF11AA8" w14:textId="77777777" w:rsidR="00F675EF" w:rsidRPr="00EB4BA0" w:rsidRDefault="00F675EF" w:rsidP="00992FF5">
            <w:pPr>
              <w:jc w:val="left"/>
            </w:pPr>
            <w:r w:rsidRPr="00EB4BA0">
              <w:t xml:space="preserve">Đảm bảo thành công </w:t>
            </w:r>
          </w:p>
        </w:tc>
        <w:tc>
          <w:tcPr>
            <w:tcW w:w="4261" w:type="dxa"/>
          </w:tcPr>
          <w:p w14:paraId="15986C6F" w14:textId="77777777" w:rsidR="00F675EF" w:rsidRPr="00EB4BA0" w:rsidRDefault="00F675EF" w:rsidP="00992FF5">
            <w:pPr>
              <w:jc w:val="left"/>
            </w:pPr>
            <w:r w:rsidRPr="00EB4BA0">
              <w:t>Người dùng gửi phản hồi của mình lên hệ thống</w:t>
            </w:r>
          </w:p>
        </w:tc>
      </w:tr>
      <w:tr w:rsidR="00F675EF" w:rsidRPr="00EB4BA0" w14:paraId="41850E81" w14:textId="77777777" w:rsidTr="00992FF5">
        <w:tc>
          <w:tcPr>
            <w:tcW w:w="4261" w:type="dxa"/>
          </w:tcPr>
          <w:p w14:paraId="63806D1D" w14:textId="77777777" w:rsidR="00F675EF" w:rsidRPr="00EB4BA0" w:rsidRDefault="00F675EF" w:rsidP="00992FF5">
            <w:pPr>
              <w:jc w:val="left"/>
            </w:pPr>
            <w:r w:rsidRPr="00EB4BA0">
              <w:t xml:space="preserve">Kích hoạt </w:t>
            </w:r>
          </w:p>
        </w:tc>
        <w:tc>
          <w:tcPr>
            <w:tcW w:w="4261" w:type="dxa"/>
          </w:tcPr>
          <w:p w14:paraId="50E6CE4C" w14:textId="77777777" w:rsidR="00F675EF" w:rsidRPr="00EB4BA0" w:rsidRDefault="00F675EF" w:rsidP="00992FF5">
            <w:pPr>
              <w:jc w:val="left"/>
            </w:pPr>
            <w:r w:rsidRPr="00EB4BA0">
              <w:t>Người dùng truy cập vào trang Report Problem</w:t>
            </w:r>
          </w:p>
        </w:tc>
      </w:tr>
      <w:tr w:rsidR="00F675EF" w:rsidRPr="00EB4BA0" w14:paraId="1550ADEB" w14:textId="77777777" w:rsidTr="00992FF5">
        <w:tc>
          <w:tcPr>
            <w:tcW w:w="4261" w:type="dxa"/>
          </w:tcPr>
          <w:p w14:paraId="288A3CFD" w14:textId="77777777" w:rsidR="00F675EF" w:rsidRPr="00EB4BA0" w:rsidRDefault="00F675EF" w:rsidP="00992FF5">
            <w:pPr>
              <w:jc w:val="left"/>
            </w:pPr>
            <w:r w:rsidRPr="00EB4BA0">
              <w:t xml:space="preserve">Chuỗi sự kiện chính </w:t>
            </w:r>
          </w:p>
        </w:tc>
        <w:tc>
          <w:tcPr>
            <w:tcW w:w="4261" w:type="dxa"/>
          </w:tcPr>
          <w:p w14:paraId="5A526C62" w14:textId="77777777" w:rsidR="00F675EF" w:rsidRPr="00EB4BA0" w:rsidRDefault="00F675EF" w:rsidP="00992FF5">
            <w:pPr>
              <w:tabs>
                <w:tab w:val="left" w:pos="312"/>
              </w:tabs>
              <w:spacing w:line="240" w:lineRule="auto"/>
            </w:pPr>
            <w:r w:rsidRPr="00EB4BA0">
              <w:t>1. Người dùng nhập thông tin báo cáo gồm:</w:t>
            </w:r>
          </w:p>
          <w:p w14:paraId="2714C777" w14:textId="77777777" w:rsidR="00F675EF" w:rsidRPr="00EB4BA0" w:rsidRDefault="00F675EF" w:rsidP="00863B93">
            <w:pPr>
              <w:pStyle w:val="ListParagraph"/>
              <w:numPr>
                <w:ilvl w:val="0"/>
                <w:numId w:val="61"/>
              </w:numPr>
              <w:tabs>
                <w:tab w:val="left" w:pos="312"/>
              </w:tabs>
              <w:spacing w:line="240" w:lineRule="auto"/>
            </w:pPr>
            <w:r w:rsidRPr="00EB4BA0">
              <w:t>Category problem : Error, Update Question, Error during playing, Error Score.</w:t>
            </w:r>
          </w:p>
          <w:p w14:paraId="6334EE3B" w14:textId="77777777" w:rsidR="00F675EF" w:rsidRPr="00EB4BA0" w:rsidRDefault="00F675EF" w:rsidP="00863B93">
            <w:pPr>
              <w:pStyle w:val="ListParagraph"/>
              <w:numPr>
                <w:ilvl w:val="0"/>
                <w:numId w:val="61"/>
              </w:numPr>
              <w:tabs>
                <w:tab w:val="left" w:pos="312"/>
              </w:tabs>
              <w:spacing w:line="240" w:lineRule="auto"/>
            </w:pPr>
            <w:r w:rsidRPr="00EB4BA0">
              <w:t>Content</w:t>
            </w:r>
          </w:p>
          <w:p w14:paraId="00A42AA6" w14:textId="77777777" w:rsidR="00F675EF" w:rsidRPr="00EB4BA0" w:rsidRDefault="00F675EF" w:rsidP="00992FF5">
            <w:pPr>
              <w:tabs>
                <w:tab w:val="left" w:pos="312"/>
              </w:tabs>
              <w:spacing w:line="240" w:lineRule="auto"/>
            </w:pPr>
            <w:r w:rsidRPr="00EB4BA0">
              <w:t>2. Người dùng click nút Report Issue.</w:t>
            </w:r>
          </w:p>
          <w:p w14:paraId="3504D448" w14:textId="77777777" w:rsidR="00F675EF" w:rsidRPr="00EB4BA0" w:rsidRDefault="00F675EF" w:rsidP="00992FF5">
            <w:pPr>
              <w:tabs>
                <w:tab w:val="left" w:pos="312"/>
              </w:tabs>
              <w:spacing w:line="240" w:lineRule="auto"/>
            </w:pPr>
          </w:p>
        </w:tc>
      </w:tr>
      <w:tr w:rsidR="00F675EF" w:rsidRPr="00EB4BA0" w14:paraId="52F1F9C7" w14:textId="77777777" w:rsidTr="00992FF5">
        <w:tc>
          <w:tcPr>
            <w:tcW w:w="4261" w:type="dxa"/>
          </w:tcPr>
          <w:p w14:paraId="532CD498" w14:textId="77777777" w:rsidR="00F675EF" w:rsidRPr="00EB4BA0" w:rsidRDefault="00F675EF" w:rsidP="00992FF5">
            <w:pPr>
              <w:jc w:val="left"/>
            </w:pPr>
            <w:r w:rsidRPr="00EB4BA0">
              <w:t>Chuỗi sự kiện thay thế</w:t>
            </w:r>
          </w:p>
        </w:tc>
        <w:tc>
          <w:tcPr>
            <w:tcW w:w="4261" w:type="dxa"/>
          </w:tcPr>
          <w:p w14:paraId="79E4A099" w14:textId="77777777" w:rsidR="00F675EF" w:rsidRPr="00EB4BA0" w:rsidRDefault="00F675EF" w:rsidP="00AE3F83">
            <w:pPr>
              <w:keepNext/>
            </w:pPr>
            <w:r w:rsidRPr="00EB4BA0">
              <w:t>2.1 Người dùng nhập thiếu các trường thông tin trên. Ứng dụng yêu cầu nhập lại.</w:t>
            </w:r>
          </w:p>
        </w:tc>
      </w:tr>
    </w:tbl>
    <w:p w14:paraId="28082C39" w14:textId="556069C3" w:rsidR="00F675EF" w:rsidRPr="00AE3F83" w:rsidRDefault="00AE3F83" w:rsidP="00AE3F83">
      <w:pPr>
        <w:pStyle w:val="Caption"/>
        <w:jc w:val="center"/>
        <w:rPr>
          <w:rFonts w:ascii="Times New Roman" w:hAnsi="Times New Roman" w:cs="Times New Roman"/>
          <w:b/>
          <w:bCs/>
          <w:color w:val="000000" w:themeColor="text1"/>
          <w:sz w:val="26"/>
        </w:rPr>
      </w:pPr>
      <w:bookmarkStart w:id="210" w:name="_Toc105676842"/>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14</w:t>
      </w:r>
      <w:r w:rsidRPr="00AE3F83">
        <w:rPr>
          <w:rFonts w:ascii="Times New Roman" w:hAnsi="Times New Roman" w:cs="Times New Roman"/>
          <w:sz w:val="26"/>
        </w:rPr>
        <w:fldChar w:fldCharType="end"/>
      </w:r>
      <w:r w:rsidRPr="00AE3F83">
        <w:rPr>
          <w:rFonts w:ascii="Times New Roman" w:hAnsi="Times New Roman" w:cs="Times New Roman"/>
          <w:sz w:val="26"/>
        </w:rPr>
        <w:t>: Usecase Report Problem</w:t>
      </w:r>
      <w:bookmarkEnd w:id="210"/>
    </w:p>
    <w:p w14:paraId="5C9553E2" w14:textId="484B0423" w:rsidR="00F675EF" w:rsidRPr="00254B25" w:rsidRDefault="00F675EF" w:rsidP="00254B25">
      <w:pPr>
        <w:pStyle w:val="Heading3"/>
        <w:rPr>
          <w:rFonts w:ascii="Times New Roman" w:hAnsi="Times New Roman"/>
          <w:color w:val="000000" w:themeColor="text1"/>
        </w:rPr>
      </w:pPr>
      <w:r w:rsidRPr="00254B25">
        <w:rPr>
          <w:bCs/>
          <w:color w:val="000000" w:themeColor="text1"/>
        </w:rPr>
        <w:br w:type="page"/>
      </w:r>
      <w:bookmarkStart w:id="211" w:name="_Toc105591642"/>
      <w:r w:rsidR="00254B25" w:rsidRPr="00254B25">
        <w:rPr>
          <w:rFonts w:ascii="Times New Roman" w:hAnsi="Times New Roman"/>
          <w:color w:val="000000" w:themeColor="text1"/>
        </w:rPr>
        <w:lastRenderedPageBreak/>
        <w:t xml:space="preserve">3.13 </w:t>
      </w:r>
      <w:r w:rsidRPr="00254B25">
        <w:rPr>
          <w:rFonts w:ascii="Times New Roman" w:hAnsi="Times New Roman"/>
          <w:color w:val="000000" w:themeColor="text1"/>
        </w:rPr>
        <w:t>Usecase xem từ vựng tiếng anh</w:t>
      </w:r>
      <w:bookmarkEnd w:id="211"/>
    </w:p>
    <w:tbl>
      <w:tblPr>
        <w:tblStyle w:val="TableGrid"/>
        <w:tblW w:w="0" w:type="auto"/>
        <w:tblLook w:val="04A0" w:firstRow="1" w:lastRow="0" w:firstColumn="1" w:lastColumn="0" w:noHBand="0" w:noVBand="1"/>
      </w:tblPr>
      <w:tblGrid>
        <w:gridCol w:w="4261"/>
        <w:gridCol w:w="4261"/>
      </w:tblGrid>
      <w:tr w:rsidR="00F675EF" w:rsidRPr="00EB4BA0" w14:paraId="475CCF46" w14:textId="77777777" w:rsidTr="00992FF5">
        <w:tc>
          <w:tcPr>
            <w:tcW w:w="8522" w:type="dxa"/>
            <w:gridSpan w:val="2"/>
          </w:tcPr>
          <w:p w14:paraId="67BFE263" w14:textId="77777777" w:rsidR="00F675EF" w:rsidRPr="00EB4BA0" w:rsidRDefault="00F675EF" w:rsidP="00992FF5">
            <w:pPr>
              <w:rPr>
                <w:b/>
                <w:bCs/>
                <w:color w:val="000000" w:themeColor="text1"/>
              </w:rPr>
            </w:pPr>
            <w:r w:rsidRPr="00EB4BA0">
              <w:rPr>
                <w:b/>
                <w:bCs/>
                <w:color w:val="000000" w:themeColor="text1"/>
              </w:rPr>
              <w:t>Xem từ vựng tiếng anh</w:t>
            </w:r>
          </w:p>
        </w:tc>
      </w:tr>
      <w:tr w:rsidR="00F675EF" w:rsidRPr="00EB4BA0" w14:paraId="2632FB6D" w14:textId="77777777" w:rsidTr="00992FF5">
        <w:tc>
          <w:tcPr>
            <w:tcW w:w="4261" w:type="dxa"/>
          </w:tcPr>
          <w:p w14:paraId="4E888C11" w14:textId="77777777" w:rsidR="00F675EF" w:rsidRPr="00EB4BA0" w:rsidRDefault="00F675EF" w:rsidP="00992FF5">
            <w:pPr>
              <w:jc w:val="left"/>
            </w:pPr>
            <w:r w:rsidRPr="00EB4BA0">
              <w:t>Tên Use Case</w:t>
            </w:r>
          </w:p>
        </w:tc>
        <w:tc>
          <w:tcPr>
            <w:tcW w:w="4261" w:type="dxa"/>
          </w:tcPr>
          <w:p w14:paraId="677247A2" w14:textId="77777777" w:rsidR="00F675EF" w:rsidRPr="00EB4BA0" w:rsidRDefault="00F675EF" w:rsidP="00992FF5">
            <w:pPr>
              <w:jc w:val="left"/>
            </w:pPr>
            <w:r w:rsidRPr="00EB4BA0">
              <w:t>Xem từ vựng tiếng anh</w:t>
            </w:r>
          </w:p>
        </w:tc>
      </w:tr>
      <w:tr w:rsidR="00F675EF" w:rsidRPr="00EB4BA0" w14:paraId="20CAE8A4" w14:textId="77777777" w:rsidTr="00992FF5">
        <w:tc>
          <w:tcPr>
            <w:tcW w:w="4261" w:type="dxa"/>
          </w:tcPr>
          <w:p w14:paraId="0CE45BD1" w14:textId="77777777" w:rsidR="00F675EF" w:rsidRPr="00EB4BA0" w:rsidRDefault="00F675EF" w:rsidP="00992FF5">
            <w:pPr>
              <w:jc w:val="left"/>
            </w:pPr>
            <w:r w:rsidRPr="00EB4BA0">
              <w:t>Tác nhân chính</w:t>
            </w:r>
          </w:p>
        </w:tc>
        <w:tc>
          <w:tcPr>
            <w:tcW w:w="4261" w:type="dxa"/>
          </w:tcPr>
          <w:p w14:paraId="2FA324E3" w14:textId="77777777" w:rsidR="00F675EF" w:rsidRPr="00EB4BA0" w:rsidRDefault="00F675EF" w:rsidP="00992FF5">
            <w:pPr>
              <w:jc w:val="left"/>
            </w:pPr>
            <w:r w:rsidRPr="00EB4BA0">
              <w:t>User</w:t>
            </w:r>
          </w:p>
        </w:tc>
      </w:tr>
      <w:tr w:rsidR="00F675EF" w:rsidRPr="00EB4BA0" w14:paraId="3C467CF8" w14:textId="77777777" w:rsidTr="00992FF5">
        <w:tc>
          <w:tcPr>
            <w:tcW w:w="4261" w:type="dxa"/>
          </w:tcPr>
          <w:p w14:paraId="234B9CB1" w14:textId="77777777" w:rsidR="00F675EF" w:rsidRPr="00EB4BA0" w:rsidRDefault="00F675EF" w:rsidP="00992FF5">
            <w:pPr>
              <w:jc w:val="left"/>
            </w:pPr>
            <w:r w:rsidRPr="00EB4BA0">
              <w:t xml:space="preserve">Mức </w:t>
            </w:r>
          </w:p>
        </w:tc>
        <w:tc>
          <w:tcPr>
            <w:tcW w:w="4261" w:type="dxa"/>
          </w:tcPr>
          <w:p w14:paraId="26C70639" w14:textId="77777777" w:rsidR="00F675EF" w:rsidRPr="00EB4BA0" w:rsidRDefault="00F675EF" w:rsidP="00992FF5">
            <w:pPr>
              <w:jc w:val="left"/>
            </w:pPr>
            <w:r w:rsidRPr="00EB4BA0">
              <w:t>1</w:t>
            </w:r>
          </w:p>
        </w:tc>
      </w:tr>
      <w:tr w:rsidR="00F675EF" w:rsidRPr="00EB4BA0" w14:paraId="49953E03" w14:textId="77777777" w:rsidTr="00992FF5">
        <w:tc>
          <w:tcPr>
            <w:tcW w:w="4261" w:type="dxa"/>
          </w:tcPr>
          <w:p w14:paraId="7734FBC6" w14:textId="77777777" w:rsidR="00F675EF" w:rsidRPr="00EB4BA0" w:rsidRDefault="00F675EF" w:rsidP="00992FF5">
            <w:pPr>
              <w:jc w:val="left"/>
            </w:pPr>
            <w:r w:rsidRPr="00EB4BA0">
              <w:t xml:space="preserve">Người chịu trách nhiệm </w:t>
            </w:r>
          </w:p>
        </w:tc>
        <w:tc>
          <w:tcPr>
            <w:tcW w:w="4261" w:type="dxa"/>
          </w:tcPr>
          <w:p w14:paraId="46ABD849" w14:textId="77777777" w:rsidR="00F675EF" w:rsidRPr="00EB4BA0" w:rsidRDefault="00F675EF" w:rsidP="00992FF5">
            <w:pPr>
              <w:jc w:val="left"/>
            </w:pPr>
            <w:r w:rsidRPr="00EB4BA0">
              <w:t xml:space="preserve">Không </w:t>
            </w:r>
          </w:p>
        </w:tc>
      </w:tr>
      <w:tr w:rsidR="00F675EF" w:rsidRPr="00EB4BA0" w14:paraId="24793BB7" w14:textId="77777777" w:rsidTr="00992FF5">
        <w:tc>
          <w:tcPr>
            <w:tcW w:w="4261" w:type="dxa"/>
          </w:tcPr>
          <w:p w14:paraId="7D78DC97" w14:textId="77777777" w:rsidR="00F675EF" w:rsidRPr="00EB4BA0" w:rsidRDefault="00F675EF" w:rsidP="00992FF5">
            <w:pPr>
              <w:jc w:val="left"/>
            </w:pPr>
            <w:r w:rsidRPr="00EB4BA0">
              <w:t xml:space="preserve">Tiền điều kiện </w:t>
            </w:r>
          </w:p>
        </w:tc>
        <w:tc>
          <w:tcPr>
            <w:tcW w:w="4261" w:type="dxa"/>
          </w:tcPr>
          <w:p w14:paraId="20B39574" w14:textId="77777777" w:rsidR="00F675EF" w:rsidRPr="00EB4BA0" w:rsidRDefault="00F675EF" w:rsidP="00992FF5">
            <w:pPr>
              <w:jc w:val="left"/>
            </w:pPr>
          </w:p>
        </w:tc>
      </w:tr>
      <w:tr w:rsidR="00F675EF" w:rsidRPr="00EB4BA0" w14:paraId="0BB60A7A" w14:textId="77777777" w:rsidTr="00992FF5">
        <w:tc>
          <w:tcPr>
            <w:tcW w:w="4261" w:type="dxa"/>
          </w:tcPr>
          <w:p w14:paraId="59F49446" w14:textId="77777777" w:rsidR="00F675EF" w:rsidRPr="00EB4BA0" w:rsidRDefault="00F675EF" w:rsidP="00992FF5">
            <w:pPr>
              <w:jc w:val="left"/>
            </w:pPr>
            <w:r w:rsidRPr="00EB4BA0">
              <w:t>Đảm bảo tối thiểu</w:t>
            </w:r>
          </w:p>
        </w:tc>
        <w:tc>
          <w:tcPr>
            <w:tcW w:w="4261" w:type="dxa"/>
          </w:tcPr>
          <w:p w14:paraId="16E9357F" w14:textId="77777777" w:rsidR="00F675EF" w:rsidRPr="00EB4BA0" w:rsidRDefault="00F675EF" w:rsidP="00992FF5">
            <w:pPr>
              <w:jc w:val="left"/>
            </w:pPr>
            <w:r w:rsidRPr="00EB4BA0">
              <w:t xml:space="preserve">Người dùng truy cập vào trang </w:t>
            </w:r>
            <w:bookmarkStart w:id="212" w:name="OLE_LINK38"/>
            <w:r w:rsidRPr="00EB4BA0">
              <w:t>English Dictionary</w:t>
            </w:r>
            <w:bookmarkEnd w:id="212"/>
          </w:p>
        </w:tc>
      </w:tr>
      <w:tr w:rsidR="00F675EF" w:rsidRPr="00EB4BA0" w14:paraId="31A2C82E" w14:textId="77777777" w:rsidTr="00992FF5">
        <w:tc>
          <w:tcPr>
            <w:tcW w:w="4261" w:type="dxa"/>
          </w:tcPr>
          <w:p w14:paraId="61BCACC8" w14:textId="77777777" w:rsidR="00F675EF" w:rsidRPr="00EB4BA0" w:rsidRDefault="00F675EF" w:rsidP="00992FF5">
            <w:pPr>
              <w:jc w:val="left"/>
            </w:pPr>
            <w:r w:rsidRPr="00EB4BA0">
              <w:t xml:space="preserve">Đảm bảo thành công </w:t>
            </w:r>
          </w:p>
        </w:tc>
        <w:tc>
          <w:tcPr>
            <w:tcW w:w="4261" w:type="dxa"/>
          </w:tcPr>
          <w:p w14:paraId="1E3D52EB" w14:textId="77777777" w:rsidR="00F675EF" w:rsidRPr="00EB4BA0" w:rsidRDefault="00F675EF" w:rsidP="00992FF5">
            <w:pPr>
              <w:jc w:val="left"/>
            </w:pPr>
            <w:r w:rsidRPr="00EB4BA0">
              <w:t>Người dùng xem chi tiết từ vựng</w:t>
            </w:r>
          </w:p>
        </w:tc>
      </w:tr>
      <w:tr w:rsidR="00F675EF" w:rsidRPr="00EB4BA0" w14:paraId="79682026" w14:textId="77777777" w:rsidTr="00992FF5">
        <w:tc>
          <w:tcPr>
            <w:tcW w:w="4261" w:type="dxa"/>
          </w:tcPr>
          <w:p w14:paraId="4CE65923" w14:textId="77777777" w:rsidR="00F675EF" w:rsidRPr="00EB4BA0" w:rsidRDefault="00F675EF" w:rsidP="00992FF5">
            <w:pPr>
              <w:jc w:val="left"/>
            </w:pPr>
            <w:r w:rsidRPr="00EB4BA0">
              <w:t xml:space="preserve">Kích hoạt </w:t>
            </w:r>
          </w:p>
        </w:tc>
        <w:tc>
          <w:tcPr>
            <w:tcW w:w="4261" w:type="dxa"/>
          </w:tcPr>
          <w:p w14:paraId="3BF6780B" w14:textId="77777777" w:rsidR="00F675EF" w:rsidRPr="00EB4BA0" w:rsidRDefault="00F675EF" w:rsidP="00992FF5">
            <w:pPr>
              <w:jc w:val="left"/>
            </w:pPr>
            <w:r w:rsidRPr="00EB4BA0">
              <w:t>Người dùng truy cập vào trang English Dictionary</w:t>
            </w:r>
          </w:p>
        </w:tc>
      </w:tr>
      <w:tr w:rsidR="00F675EF" w:rsidRPr="00EB4BA0" w14:paraId="692964A8" w14:textId="77777777" w:rsidTr="00992FF5">
        <w:tc>
          <w:tcPr>
            <w:tcW w:w="4261" w:type="dxa"/>
          </w:tcPr>
          <w:p w14:paraId="2AA6500F" w14:textId="77777777" w:rsidR="00F675EF" w:rsidRPr="00EB4BA0" w:rsidRDefault="00F675EF" w:rsidP="00992FF5">
            <w:pPr>
              <w:jc w:val="left"/>
            </w:pPr>
            <w:r w:rsidRPr="00EB4BA0">
              <w:t xml:space="preserve">Chuỗi sự kiện chính </w:t>
            </w:r>
          </w:p>
        </w:tc>
        <w:tc>
          <w:tcPr>
            <w:tcW w:w="4261" w:type="dxa"/>
          </w:tcPr>
          <w:p w14:paraId="495A2BD6" w14:textId="77777777" w:rsidR="00F675EF" w:rsidRPr="00EB4BA0" w:rsidRDefault="00F675EF" w:rsidP="00863B93">
            <w:pPr>
              <w:pStyle w:val="ListParagraph"/>
              <w:numPr>
                <w:ilvl w:val="0"/>
                <w:numId w:val="102"/>
              </w:numPr>
              <w:tabs>
                <w:tab w:val="left" w:pos="312"/>
              </w:tabs>
              <w:spacing w:line="240" w:lineRule="auto"/>
            </w:pPr>
            <w:r w:rsidRPr="00EB4BA0">
              <w:t>Người dùng truy cập vào trang English Dictionary</w:t>
            </w:r>
          </w:p>
          <w:p w14:paraId="23508929" w14:textId="77777777" w:rsidR="00F675EF" w:rsidRPr="00EB4BA0" w:rsidRDefault="00F675EF" w:rsidP="00863B93">
            <w:pPr>
              <w:pStyle w:val="ListParagraph"/>
              <w:numPr>
                <w:ilvl w:val="0"/>
                <w:numId w:val="102"/>
              </w:numPr>
              <w:tabs>
                <w:tab w:val="left" w:pos="312"/>
              </w:tabs>
              <w:spacing w:line="240" w:lineRule="auto"/>
            </w:pPr>
            <w:r w:rsidRPr="00EB4BA0">
              <w:t>Người dùng có thể xem chi tiết, tìm kiếm, thêm từ vựng vào mục yêu thích.</w:t>
            </w:r>
          </w:p>
          <w:p w14:paraId="63AAAA42" w14:textId="77777777" w:rsidR="00F675EF" w:rsidRPr="00EB4BA0" w:rsidRDefault="00F675EF" w:rsidP="00992FF5">
            <w:pPr>
              <w:tabs>
                <w:tab w:val="left" w:pos="312"/>
              </w:tabs>
              <w:spacing w:line="240" w:lineRule="auto"/>
            </w:pPr>
            <w:r w:rsidRPr="00EB4BA0">
              <w:t>.</w:t>
            </w:r>
          </w:p>
          <w:p w14:paraId="255280F1" w14:textId="77777777" w:rsidR="00F675EF" w:rsidRPr="00EB4BA0" w:rsidRDefault="00F675EF" w:rsidP="00992FF5">
            <w:pPr>
              <w:tabs>
                <w:tab w:val="left" w:pos="312"/>
              </w:tabs>
              <w:spacing w:line="240" w:lineRule="auto"/>
            </w:pPr>
          </w:p>
        </w:tc>
      </w:tr>
      <w:tr w:rsidR="00F675EF" w:rsidRPr="00EB4BA0" w14:paraId="28285DF0" w14:textId="77777777" w:rsidTr="00992FF5">
        <w:tc>
          <w:tcPr>
            <w:tcW w:w="4261" w:type="dxa"/>
          </w:tcPr>
          <w:p w14:paraId="74076954" w14:textId="77777777" w:rsidR="00F675EF" w:rsidRPr="00EB4BA0" w:rsidRDefault="00F675EF" w:rsidP="00992FF5">
            <w:pPr>
              <w:jc w:val="left"/>
            </w:pPr>
            <w:r w:rsidRPr="00EB4BA0">
              <w:t>Chuỗi sự kiện thay thế</w:t>
            </w:r>
          </w:p>
        </w:tc>
        <w:tc>
          <w:tcPr>
            <w:tcW w:w="4261" w:type="dxa"/>
          </w:tcPr>
          <w:p w14:paraId="5B60B5B9" w14:textId="77777777" w:rsidR="00F675EF" w:rsidRPr="00EB4BA0" w:rsidRDefault="00F675EF" w:rsidP="00AE3F83">
            <w:pPr>
              <w:keepNext/>
            </w:pPr>
          </w:p>
        </w:tc>
      </w:tr>
    </w:tbl>
    <w:p w14:paraId="04AA3915" w14:textId="5C057100" w:rsidR="00254B25" w:rsidRPr="00AE3F83" w:rsidRDefault="00AE3F83" w:rsidP="00AE3F83">
      <w:pPr>
        <w:pStyle w:val="Caption"/>
        <w:jc w:val="center"/>
        <w:rPr>
          <w:rFonts w:ascii="Times New Roman" w:hAnsi="Times New Roman" w:cs="Times New Roman"/>
          <w:bCs/>
          <w:color w:val="000000" w:themeColor="text1"/>
          <w:sz w:val="26"/>
        </w:rPr>
      </w:pPr>
      <w:bookmarkStart w:id="213" w:name="_Toc105676843"/>
      <w:bookmarkStart w:id="214" w:name="_Toc105094336"/>
      <w:bookmarkStart w:id="215" w:name="_Toc105157138"/>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15</w:t>
      </w:r>
      <w:r w:rsidRPr="00AE3F83">
        <w:rPr>
          <w:rFonts w:ascii="Times New Roman" w:hAnsi="Times New Roman" w:cs="Times New Roman"/>
          <w:sz w:val="26"/>
        </w:rPr>
        <w:fldChar w:fldCharType="end"/>
      </w:r>
      <w:r w:rsidRPr="00AE3F83">
        <w:rPr>
          <w:rFonts w:ascii="Times New Roman" w:hAnsi="Times New Roman" w:cs="Times New Roman"/>
          <w:sz w:val="26"/>
        </w:rPr>
        <w:t>: Usecase xem từ vựng Tiếng Anh</w:t>
      </w:r>
      <w:bookmarkEnd w:id="213"/>
    </w:p>
    <w:p w14:paraId="3580CD34" w14:textId="1F47F3F3" w:rsidR="00F675EF" w:rsidRPr="00254B25" w:rsidRDefault="00254B25" w:rsidP="00254B25">
      <w:pPr>
        <w:pStyle w:val="Heading3"/>
        <w:rPr>
          <w:rFonts w:ascii="Times New Roman" w:hAnsi="Times New Roman"/>
          <w:bCs/>
          <w:color w:val="000000" w:themeColor="text1"/>
        </w:rPr>
      </w:pPr>
      <w:r>
        <w:rPr>
          <w:bCs/>
          <w:color w:val="000000" w:themeColor="text1"/>
        </w:rPr>
        <w:br w:type="page"/>
      </w:r>
      <w:bookmarkStart w:id="216" w:name="_Toc105591643"/>
      <w:r w:rsidRPr="00254B25">
        <w:rPr>
          <w:rFonts w:ascii="Times New Roman" w:hAnsi="Times New Roman"/>
          <w:bCs/>
          <w:color w:val="000000" w:themeColor="text1"/>
        </w:rPr>
        <w:lastRenderedPageBreak/>
        <w:t xml:space="preserve">3.14 </w:t>
      </w:r>
      <w:bookmarkEnd w:id="214"/>
      <w:bookmarkEnd w:id="215"/>
      <w:r w:rsidRPr="00254B25">
        <w:rPr>
          <w:rFonts w:ascii="Times New Roman" w:hAnsi="Times New Roman"/>
          <w:bCs/>
          <w:color w:val="000000" w:themeColor="text1"/>
        </w:rPr>
        <w:t>Usecase quản lý từ vựng đóng góp của người dùng</w:t>
      </w:r>
      <w:bookmarkEnd w:id="216"/>
    </w:p>
    <w:tbl>
      <w:tblPr>
        <w:tblStyle w:val="TableGrid"/>
        <w:tblW w:w="0" w:type="auto"/>
        <w:tblLook w:val="04A0" w:firstRow="1" w:lastRow="0" w:firstColumn="1" w:lastColumn="0" w:noHBand="0" w:noVBand="1"/>
      </w:tblPr>
      <w:tblGrid>
        <w:gridCol w:w="4261"/>
        <w:gridCol w:w="4261"/>
      </w:tblGrid>
      <w:tr w:rsidR="00F675EF" w:rsidRPr="00EB4BA0" w14:paraId="0CFC11CF" w14:textId="77777777" w:rsidTr="00992FF5">
        <w:tc>
          <w:tcPr>
            <w:tcW w:w="8522" w:type="dxa"/>
            <w:gridSpan w:val="2"/>
          </w:tcPr>
          <w:p w14:paraId="294D13C4" w14:textId="630BA5D9" w:rsidR="00F675EF" w:rsidRPr="00EB4BA0" w:rsidRDefault="00E3354D" w:rsidP="00992FF5">
            <w:pPr>
              <w:rPr>
                <w:b/>
                <w:bCs/>
                <w:color w:val="000000" w:themeColor="text1"/>
              </w:rPr>
            </w:pPr>
            <w:r>
              <w:rPr>
                <w:b/>
                <w:bCs/>
                <w:color w:val="000000" w:themeColor="text1"/>
              </w:rPr>
              <w:t>Q</w:t>
            </w:r>
            <w:r w:rsidRPr="00E3354D">
              <w:rPr>
                <w:b/>
                <w:bCs/>
                <w:color w:val="000000" w:themeColor="text1"/>
              </w:rPr>
              <w:t>uản lý từ vựng đóng góp của người dùng</w:t>
            </w:r>
          </w:p>
        </w:tc>
      </w:tr>
      <w:tr w:rsidR="00F675EF" w:rsidRPr="00EB4BA0" w14:paraId="0A8FED4B" w14:textId="77777777" w:rsidTr="00992FF5">
        <w:tc>
          <w:tcPr>
            <w:tcW w:w="4261" w:type="dxa"/>
          </w:tcPr>
          <w:p w14:paraId="3D43F03E" w14:textId="77777777" w:rsidR="00F675EF" w:rsidRPr="00EB4BA0" w:rsidRDefault="00F675EF" w:rsidP="00992FF5">
            <w:pPr>
              <w:jc w:val="left"/>
            </w:pPr>
            <w:r w:rsidRPr="00EB4BA0">
              <w:t>Tên Use Case</w:t>
            </w:r>
          </w:p>
        </w:tc>
        <w:tc>
          <w:tcPr>
            <w:tcW w:w="4261" w:type="dxa"/>
          </w:tcPr>
          <w:p w14:paraId="72643D48" w14:textId="77777777" w:rsidR="00F675EF" w:rsidRPr="00EB4BA0" w:rsidRDefault="00F675EF" w:rsidP="00992FF5">
            <w:pPr>
              <w:jc w:val="left"/>
            </w:pPr>
            <w:r w:rsidRPr="00EB4BA0">
              <w:t>Quản lý từ vựng đóng góp của người dùng</w:t>
            </w:r>
          </w:p>
        </w:tc>
      </w:tr>
      <w:tr w:rsidR="00F675EF" w:rsidRPr="00EB4BA0" w14:paraId="37584FC1" w14:textId="77777777" w:rsidTr="00992FF5">
        <w:tc>
          <w:tcPr>
            <w:tcW w:w="4261" w:type="dxa"/>
          </w:tcPr>
          <w:p w14:paraId="4E8F0CB8" w14:textId="77777777" w:rsidR="00F675EF" w:rsidRPr="00EB4BA0" w:rsidRDefault="00F675EF" w:rsidP="00992FF5">
            <w:pPr>
              <w:jc w:val="left"/>
            </w:pPr>
            <w:r w:rsidRPr="00EB4BA0">
              <w:t>Tác nhân chính</w:t>
            </w:r>
          </w:p>
        </w:tc>
        <w:tc>
          <w:tcPr>
            <w:tcW w:w="4261" w:type="dxa"/>
          </w:tcPr>
          <w:p w14:paraId="60E7CAB4" w14:textId="77777777" w:rsidR="00F675EF" w:rsidRPr="00EB4BA0" w:rsidRDefault="00F675EF" w:rsidP="00992FF5">
            <w:pPr>
              <w:jc w:val="left"/>
            </w:pPr>
            <w:r w:rsidRPr="00EB4BA0">
              <w:t>Admin</w:t>
            </w:r>
          </w:p>
        </w:tc>
      </w:tr>
      <w:tr w:rsidR="00F675EF" w:rsidRPr="00EB4BA0" w14:paraId="07A44589" w14:textId="77777777" w:rsidTr="00992FF5">
        <w:tc>
          <w:tcPr>
            <w:tcW w:w="4261" w:type="dxa"/>
          </w:tcPr>
          <w:p w14:paraId="51F87C53" w14:textId="77777777" w:rsidR="00F675EF" w:rsidRPr="00EB4BA0" w:rsidRDefault="00F675EF" w:rsidP="00992FF5">
            <w:pPr>
              <w:jc w:val="left"/>
            </w:pPr>
            <w:r w:rsidRPr="00EB4BA0">
              <w:t xml:space="preserve">Mức </w:t>
            </w:r>
          </w:p>
        </w:tc>
        <w:tc>
          <w:tcPr>
            <w:tcW w:w="4261" w:type="dxa"/>
          </w:tcPr>
          <w:p w14:paraId="44C6547E" w14:textId="77777777" w:rsidR="00F675EF" w:rsidRPr="00EB4BA0" w:rsidRDefault="00F675EF" w:rsidP="00992FF5">
            <w:pPr>
              <w:jc w:val="left"/>
            </w:pPr>
            <w:r w:rsidRPr="00EB4BA0">
              <w:t>1</w:t>
            </w:r>
          </w:p>
        </w:tc>
      </w:tr>
      <w:tr w:rsidR="00F675EF" w:rsidRPr="00EB4BA0" w14:paraId="1D08E1B0" w14:textId="77777777" w:rsidTr="00992FF5">
        <w:tc>
          <w:tcPr>
            <w:tcW w:w="4261" w:type="dxa"/>
          </w:tcPr>
          <w:p w14:paraId="440C517E" w14:textId="77777777" w:rsidR="00F675EF" w:rsidRPr="00EB4BA0" w:rsidRDefault="00F675EF" w:rsidP="00992FF5">
            <w:pPr>
              <w:jc w:val="left"/>
            </w:pPr>
            <w:r w:rsidRPr="00EB4BA0">
              <w:t xml:space="preserve">Người chịu trách nhiệm </w:t>
            </w:r>
          </w:p>
        </w:tc>
        <w:tc>
          <w:tcPr>
            <w:tcW w:w="4261" w:type="dxa"/>
          </w:tcPr>
          <w:p w14:paraId="279F1582" w14:textId="77777777" w:rsidR="00F675EF" w:rsidRPr="00EB4BA0" w:rsidRDefault="00F675EF" w:rsidP="00992FF5">
            <w:pPr>
              <w:jc w:val="left"/>
            </w:pPr>
            <w:r w:rsidRPr="00EB4BA0">
              <w:t xml:space="preserve">Không </w:t>
            </w:r>
          </w:p>
        </w:tc>
      </w:tr>
      <w:tr w:rsidR="00F675EF" w:rsidRPr="00EB4BA0" w14:paraId="02851ADC" w14:textId="77777777" w:rsidTr="00992FF5">
        <w:tc>
          <w:tcPr>
            <w:tcW w:w="4261" w:type="dxa"/>
          </w:tcPr>
          <w:p w14:paraId="78C6DF05" w14:textId="77777777" w:rsidR="00F675EF" w:rsidRPr="00EB4BA0" w:rsidRDefault="00F675EF" w:rsidP="00992FF5">
            <w:pPr>
              <w:jc w:val="left"/>
            </w:pPr>
            <w:r w:rsidRPr="00EB4BA0">
              <w:t xml:space="preserve">Tiền điều kiện </w:t>
            </w:r>
          </w:p>
        </w:tc>
        <w:tc>
          <w:tcPr>
            <w:tcW w:w="4261" w:type="dxa"/>
          </w:tcPr>
          <w:p w14:paraId="0066CAF7" w14:textId="77777777" w:rsidR="00F675EF" w:rsidRPr="00EB4BA0" w:rsidRDefault="00F675EF" w:rsidP="00992FF5">
            <w:pPr>
              <w:jc w:val="left"/>
            </w:pPr>
          </w:p>
        </w:tc>
      </w:tr>
      <w:tr w:rsidR="00F675EF" w:rsidRPr="00EB4BA0" w14:paraId="6BDD7A40" w14:textId="77777777" w:rsidTr="00992FF5">
        <w:tc>
          <w:tcPr>
            <w:tcW w:w="4261" w:type="dxa"/>
          </w:tcPr>
          <w:p w14:paraId="47641515" w14:textId="77777777" w:rsidR="00F675EF" w:rsidRPr="00EB4BA0" w:rsidRDefault="00F675EF" w:rsidP="00992FF5">
            <w:pPr>
              <w:jc w:val="left"/>
            </w:pPr>
            <w:r w:rsidRPr="00EB4BA0">
              <w:t>Đảm bảo tối thiểu</w:t>
            </w:r>
          </w:p>
        </w:tc>
        <w:tc>
          <w:tcPr>
            <w:tcW w:w="4261" w:type="dxa"/>
          </w:tcPr>
          <w:p w14:paraId="6589A074" w14:textId="77777777" w:rsidR="00F675EF" w:rsidRPr="00EB4BA0" w:rsidRDefault="00F675EF" w:rsidP="00992FF5">
            <w:pPr>
              <w:jc w:val="left"/>
            </w:pPr>
            <w:r w:rsidRPr="00EB4BA0">
              <w:t>Admin truy cập vào trang quản lý từ vựng đóng góp</w:t>
            </w:r>
          </w:p>
        </w:tc>
      </w:tr>
      <w:tr w:rsidR="00F675EF" w:rsidRPr="00EB4BA0" w14:paraId="29B1712A" w14:textId="77777777" w:rsidTr="00992FF5">
        <w:tc>
          <w:tcPr>
            <w:tcW w:w="4261" w:type="dxa"/>
          </w:tcPr>
          <w:p w14:paraId="2AA7C99C" w14:textId="77777777" w:rsidR="00F675EF" w:rsidRPr="00EB4BA0" w:rsidRDefault="00F675EF" w:rsidP="00992FF5">
            <w:pPr>
              <w:jc w:val="left"/>
            </w:pPr>
            <w:r w:rsidRPr="00EB4BA0">
              <w:t xml:space="preserve">Đảm bảo thành công </w:t>
            </w:r>
          </w:p>
        </w:tc>
        <w:tc>
          <w:tcPr>
            <w:tcW w:w="4261" w:type="dxa"/>
          </w:tcPr>
          <w:p w14:paraId="01EE2FEE" w14:textId="77777777" w:rsidR="00F675EF" w:rsidRPr="00EB4BA0" w:rsidRDefault="00F675EF" w:rsidP="00992FF5">
            <w:pPr>
              <w:jc w:val="left"/>
            </w:pPr>
            <w:r w:rsidRPr="00EB4BA0">
              <w:t>Admin thêm từ vừng đóng góp lên phía người dùng.</w:t>
            </w:r>
          </w:p>
        </w:tc>
      </w:tr>
      <w:tr w:rsidR="00F675EF" w:rsidRPr="00EB4BA0" w14:paraId="2A075932" w14:textId="77777777" w:rsidTr="00992FF5">
        <w:tc>
          <w:tcPr>
            <w:tcW w:w="4261" w:type="dxa"/>
          </w:tcPr>
          <w:p w14:paraId="174F187A" w14:textId="77777777" w:rsidR="00F675EF" w:rsidRPr="00EB4BA0" w:rsidRDefault="00F675EF" w:rsidP="00992FF5">
            <w:pPr>
              <w:jc w:val="left"/>
            </w:pPr>
            <w:r w:rsidRPr="00EB4BA0">
              <w:t xml:space="preserve">Kích hoạt </w:t>
            </w:r>
          </w:p>
        </w:tc>
        <w:tc>
          <w:tcPr>
            <w:tcW w:w="4261" w:type="dxa"/>
          </w:tcPr>
          <w:p w14:paraId="506ABDFC" w14:textId="77777777" w:rsidR="00F675EF" w:rsidRPr="00EB4BA0" w:rsidRDefault="00F675EF" w:rsidP="00992FF5">
            <w:pPr>
              <w:jc w:val="left"/>
            </w:pPr>
            <w:r w:rsidRPr="00EB4BA0">
              <w:t>Admin truy cập vào trang quản lý từ vựng đóng góp</w:t>
            </w:r>
          </w:p>
        </w:tc>
      </w:tr>
      <w:tr w:rsidR="00F675EF" w:rsidRPr="00EB4BA0" w14:paraId="5881DFF1" w14:textId="77777777" w:rsidTr="00992FF5">
        <w:tc>
          <w:tcPr>
            <w:tcW w:w="4261" w:type="dxa"/>
          </w:tcPr>
          <w:p w14:paraId="76F5952C" w14:textId="77777777" w:rsidR="00F675EF" w:rsidRPr="00EB4BA0" w:rsidRDefault="00F675EF" w:rsidP="00992FF5">
            <w:pPr>
              <w:jc w:val="left"/>
            </w:pPr>
            <w:r w:rsidRPr="00EB4BA0">
              <w:t xml:space="preserve">Chuỗi sự kiện chính </w:t>
            </w:r>
          </w:p>
        </w:tc>
        <w:tc>
          <w:tcPr>
            <w:tcW w:w="4261" w:type="dxa"/>
          </w:tcPr>
          <w:p w14:paraId="4668BA29" w14:textId="77777777" w:rsidR="00F675EF" w:rsidRPr="00EB4BA0" w:rsidRDefault="00F675EF" w:rsidP="00863B93">
            <w:pPr>
              <w:pStyle w:val="ListParagraph"/>
              <w:numPr>
                <w:ilvl w:val="0"/>
                <w:numId w:val="63"/>
              </w:numPr>
              <w:tabs>
                <w:tab w:val="left" w:pos="312"/>
              </w:tabs>
              <w:spacing w:line="240" w:lineRule="auto"/>
            </w:pPr>
            <w:r w:rsidRPr="00EB4BA0">
              <w:t>Admin có quyền thêm, xóa các từ vựng.</w:t>
            </w:r>
          </w:p>
          <w:p w14:paraId="3ABA966E" w14:textId="77777777" w:rsidR="00F675EF" w:rsidRPr="00EB4BA0" w:rsidRDefault="00F675EF" w:rsidP="00863B93">
            <w:pPr>
              <w:pStyle w:val="ListParagraph"/>
              <w:numPr>
                <w:ilvl w:val="0"/>
                <w:numId w:val="63"/>
              </w:numPr>
              <w:tabs>
                <w:tab w:val="left" w:pos="312"/>
              </w:tabs>
              <w:spacing w:line="240" w:lineRule="auto"/>
            </w:pPr>
            <w:r w:rsidRPr="00EB4BA0">
              <w:t>Admin Click nút Add User Contribute để thêm từ vựng đến ứng dụng người dùng.</w:t>
            </w:r>
          </w:p>
          <w:p w14:paraId="2329C424" w14:textId="77777777" w:rsidR="00F675EF" w:rsidRPr="00EB4BA0" w:rsidRDefault="00F675EF" w:rsidP="00863B93">
            <w:pPr>
              <w:pStyle w:val="ListParagraph"/>
              <w:numPr>
                <w:ilvl w:val="0"/>
                <w:numId w:val="62"/>
              </w:numPr>
              <w:tabs>
                <w:tab w:val="left" w:pos="312"/>
              </w:tabs>
              <w:spacing w:line="240" w:lineRule="auto"/>
            </w:pPr>
            <w:r w:rsidRPr="00EB4BA0">
              <w:t>Admin Click nút Add Today Word để thêm từ vựng vào mục today word của ứng dụng người dùng.</w:t>
            </w:r>
          </w:p>
          <w:p w14:paraId="14566C2D" w14:textId="77777777" w:rsidR="00F675EF" w:rsidRPr="00EB4BA0" w:rsidRDefault="00F675EF" w:rsidP="00863B93">
            <w:pPr>
              <w:pStyle w:val="ListParagraph"/>
              <w:numPr>
                <w:ilvl w:val="0"/>
                <w:numId w:val="63"/>
              </w:numPr>
              <w:tabs>
                <w:tab w:val="left" w:pos="312"/>
              </w:tabs>
              <w:spacing w:line="240" w:lineRule="auto"/>
            </w:pPr>
            <w:r w:rsidRPr="00EB4BA0">
              <w:t>Admin Click nút Delete, ứng dụng hiển thị Dialog xác nhận xóa.</w:t>
            </w:r>
          </w:p>
          <w:p w14:paraId="5280BEAE" w14:textId="77777777" w:rsidR="00F675EF" w:rsidRPr="00EB4BA0" w:rsidRDefault="00F675EF" w:rsidP="00863B93">
            <w:pPr>
              <w:pStyle w:val="ListParagraph"/>
              <w:numPr>
                <w:ilvl w:val="0"/>
                <w:numId w:val="62"/>
              </w:numPr>
              <w:tabs>
                <w:tab w:val="left" w:pos="312"/>
              </w:tabs>
              <w:spacing w:line="240" w:lineRule="auto"/>
            </w:pPr>
            <w:r w:rsidRPr="00EB4BA0">
              <w:t>Nếu admin Click Continue dữ liệu được xóa.</w:t>
            </w:r>
          </w:p>
          <w:p w14:paraId="30200C3A" w14:textId="77777777" w:rsidR="00F675EF" w:rsidRPr="00EB4BA0" w:rsidRDefault="00F675EF" w:rsidP="00863B93">
            <w:pPr>
              <w:pStyle w:val="ListParagraph"/>
              <w:numPr>
                <w:ilvl w:val="0"/>
                <w:numId w:val="62"/>
              </w:numPr>
              <w:tabs>
                <w:tab w:val="left" w:pos="312"/>
              </w:tabs>
              <w:spacing w:line="240" w:lineRule="auto"/>
            </w:pPr>
            <w:r w:rsidRPr="00EB4BA0">
              <w:t>Nếu admin Click Cancel, đóng dialog và dữ liệu không được xóa.</w:t>
            </w:r>
          </w:p>
        </w:tc>
      </w:tr>
      <w:tr w:rsidR="00F675EF" w:rsidRPr="00EB4BA0" w14:paraId="186EA34C" w14:textId="77777777" w:rsidTr="00992FF5">
        <w:tc>
          <w:tcPr>
            <w:tcW w:w="4261" w:type="dxa"/>
          </w:tcPr>
          <w:p w14:paraId="0978F659" w14:textId="77777777" w:rsidR="00F675EF" w:rsidRPr="00EB4BA0" w:rsidRDefault="00F675EF" w:rsidP="00992FF5">
            <w:pPr>
              <w:jc w:val="left"/>
            </w:pPr>
            <w:r w:rsidRPr="00EB4BA0">
              <w:t>Chuỗi sự kiện thay thế</w:t>
            </w:r>
          </w:p>
        </w:tc>
        <w:tc>
          <w:tcPr>
            <w:tcW w:w="4261" w:type="dxa"/>
          </w:tcPr>
          <w:p w14:paraId="008F66FD" w14:textId="77777777" w:rsidR="00F675EF" w:rsidRPr="00EB4BA0" w:rsidRDefault="00F675EF" w:rsidP="00AE3F83">
            <w:pPr>
              <w:keepNext/>
            </w:pPr>
          </w:p>
        </w:tc>
      </w:tr>
    </w:tbl>
    <w:p w14:paraId="127C70E5" w14:textId="09820D79" w:rsidR="00254B25" w:rsidRPr="00AE3F83" w:rsidRDefault="00AE3F83" w:rsidP="00AE3F83">
      <w:pPr>
        <w:pStyle w:val="Caption"/>
        <w:jc w:val="center"/>
        <w:rPr>
          <w:rFonts w:ascii="Times New Roman" w:hAnsi="Times New Roman" w:cs="Times New Roman"/>
          <w:b/>
          <w:bCs/>
          <w:color w:val="000000" w:themeColor="text1"/>
          <w:sz w:val="26"/>
        </w:rPr>
      </w:pPr>
      <w:bookmarkStart w:id="217" w:name="_Toc105676844"/>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16</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từ vựng đóng góp của người dùng</w:t>
      </w:r>
      <w:bookmarkEnd w:id="217"/>
    </w:p>
    <w:p w14:paraId="6A225FAD" w14:textId="77777777" w:rsidR="00254B25" w:rsidRDefault="00254B25" w:rsidP="00254B25">
      <w:pPr>
        <w:pStyle w:val="ListParagraph"/>
        <w:rPr>
          <w:b/>
          <w:bCs/>
          <w:color w:val="000000" w:themeColor="text1"/>
        </w:rPr>
      </w:pPr>
    </w:p>
    <w:p w14:paraId="534FED9D" w14:textId="77777777" w:rsidR="00254B25" w:rsidRDefault="00254B25" w:rsidP="00254B25">
      <w:pPr>
        <w:pStyle w:val="ListParagraph"/>
        <w:rPr>
          <w:b/>
          <w:bCs/>
          <w:color w:val="000000" w:themeColor="text1"/>
        </w:rPr>
      </w:pPr>
    </w:p>
    <w:p w14:paraId="016993EB" w14:textId="32ADBB80" w:rsidR="00F675EF" w:rsidRPr="00EB4BA0" w:rsidRDefault="00254B25" w:rsidP="00254B25">
      <w:pPr>
        <w:pStyle w:val="ListParagraph"/>
        <w:numPr>
          <w:ilvl w:val="1"/>
          <w:numId w:val="63"/>
        </w:numPr>
        <w:outlineLvl w:val="2"/>
        <w:rPr>
          <w:b/>
          <w:bCs/>
          <w:color w:val="000000" w:themeColor="text1"/>
        </w:rPr>
      </w:pPr>
      <w:r>
        <w:rPr>
          <w:b/>
          <w:bCs/>
          <w:color w:val="000000" w:themeColor="text1"/>
        </w:rPr>
        <w:t xml:space="preserve"> </w:t>
      </w:r>
      <w:bookmarkStart w:id="218" w:name="_Toc105591644"/>
      <w:r w:rsidR="00F675EF" w:rsidRPr="00EB4BA0">
        <w:rPr>
          <w:b/>
          <w:bCs/>
          <w:color w:val="000000" w:themeColor="text1"/>
        </w:rPr>
        <w:t xml:space="preserve">Usecase </w:t>
      </w:r>
      <w:bookmarkStart w:id="219" w:name="OLE_LINK4"/>
      <w:r w:rsidR="00F675EF" w:rsidRPr="00EB4BA0">
        <w:rPr>
          <w:b/>
          <w:bCs/>
          <w:color w:val="000000" w:themeColor="text1"/>
        </w:rPr>
        <w:t>quản lý Normal English</w:t>
      </w:r>
      <w:bookmarkEnd w:id="218"/>
    </w:p>
    <w:tbl>
      <w:tblPr>
        <w:tblStyle w:val="TableGrid"/>
        <w:tblW w:w="0" w:type="auto"/>
        <w:tblLook w:val="04A0" w:firstRow="1" w:lastRow="0" w:firstColumn="1" w:lastColumn="0" w:noHBand="0" w:noVBand="1"/>
      </w:tblPr>
      <w:tblGrid>
        <w:gridCol w:w="4261"/>
        <w:gridCol w:w="4261"/>
      </w:tblGrid>
      <w:tr w:rsidR="00F675EF" w:rsidRPr="00EB4BA0" w14:paraId="52E221D3" w14:textId="77777777" w:rsidTr="00992FF5">
        <w:tc>
          <w:tcPr>
            <w:tcW w:w="8522" w:type="dxa"/>
            <w:gridSpan w:val="2"/>
          </w:tcPr>
          <w:bookmarkEnd w:id="219"/>
          <w:p w14:paraId="4A5C52D2" w14:textId="60E6FE39" w:rsidR="00F675EF" w:rsidRPr="00EB4BA0" w:rsidRDefault="00E3354D" w:rsidP="00992FF5">
            <w:pPr>
              <w:rPr>
                <w:b/>
                <w:bCs/>
                <w:color w:val="000000" w:themeColor="text1"/>
              </w:rPr>
            </w:pPr>
            <w:r>
              <w:rPr>
                <w:b/>
                <w:bCs/>
                <w:color w:val="000000" w:themeColor="text1"/>
              </w:rPr>
              <w:t>Q</w:t>
            </w:r>
            <w:r w:rsidRPr="00E3354D">
              <w:rPr>
                <w:b/>
                <w:bCs/>
                <w:color w:val="000000" w:themeColor="text1"/>
              </w:rPr>
              <w:t>uản lý Normal English</w:t>
            </w:r>
          </w:p>
        </w:tc>
      </w:tr>
      <w:tr w:rsidR="00F675EF" w:rsidRPr="00EB4BA0" w14:paraId="3881A8ED" w14:textId="77777777" w:rsidTr="00992FF5">
        <w:tc>
          <w:tcPr>
            <w:tcW w:w="4261" w:type="dxa"/>
          </w:tcPr>
          <w:p w14:paraId="4838714C" w14:textId="77777777" w:rsidR="00F675EF" w:rsidRPr="00EB4BA0" w:rsidRDefault="00F675EF" w:rsidP="00992FF5">
            <w:pPr>
              <w:jc w:val="left"/>
            </w:pPr>
            <w:r w:rsidRPr="00EB4BA0">
              <w:t>Tên Use Case</w:t>
            </w:r>
          </w:p>
        </w:tc>
        <w:tc>
          <w:tcPr>
            <w:tcW w:w="4261" w:type="dxa"/>
          </w:tcPr>
          <w:p w14:paraId="385F3BB0" w14:textId="77777777" w:rsidR="00F675EF" w:rsidRPr="00EB4BA0" w:rsidRDefault="00F675EF" w:rsidP="00992FF5">
            <w:pPr>
              <w:jc w:val="left"/>
            </w:pPr>
            <w:r w:rsidRPr="00EB4BA0">
              <w:t>Quản lý Normal English</w:t>
            </w:r>
          </w:p>
        </w:tc>
      </w:tr>
      <w:tr w:rsidR="00F675EF" w:rsidRPr="00EB4BA0" w14:paraId="332E9FE5" w14:textId="77777777" w:rsidTr="00992FF5">
        <w:tc>
          <w:tcPr>
            <w:tcW w:w="4261" w:type="dxa"/>
          </w:tcPr>
          <w:p w14:paraId="613A6BB4" w14:textId="77777777" w:rsidR="00F675EF" w:rsidRPr="00EB4BA0" w:rsidRDefault="00F675EF" w:rsidP="00992FF5">
            <w:pPr>
              <w:jc w:val="left"/>
            </w:pPr>
            <w:r w:rsidRPr="00EB4BA0">
              <w:t>Tác nhân chính</w:t>
            </w:r>
          </w:p>
        </w:tc>
        <w:tc>
          <w:tcPr>
            <w:tcW w:w="4261" w:type="dxa"/>
          </w:tcPr>
          <w:p w14:paraId="1942CFE7" w14:textId="77777777" w:rsidR="00F675EF" w:rsidRPr="00EB4BA0" w:rsidRDefault="00F675EF" w:rsidP="00992FF5">
            <w:pPr>
              <w:jc w:val="left"/>
            </w:pPr>
            <w:r w:rsidRPr="00EB4BA0">
              <w:t>Admin</w:t>
            </w:r>
          </w:p>
        </w:tc>
      </w:tr>
      <w:tr w:rsidR="00F675EF" w:rsidRPr="00EB4BA0" w14:paraId="432AB3FD" w14:textId="77777777" w:rsidTr="00992FF5">
        <w:tc>
          <w:tcPr>
            <w:tcW w:w="4261" w:type="dxa"/>
          </w:tcPr>
          <w:p w14:paraId="1EB8D8E7" w14:textId="77777777" w:rsidR="00F675EF" w:rsidRPr="00EB4BA0" w:rsidRDefault="00F675EF" w:rsidP="00992FF5">
            <w:pPr>
              <w:jc w:val="left"/>
            </w:pPr>
            <w:r w:rsidRPr="00EB4BA0">
              <w:t xml:space="preserve">Mức </w:t>
            </w:r>
          </w:p>
        </w:tc>
        <w:tc>
          <w:tcPr>
            <w:tcW w:w="4261" w:type="dxa"/>
          </w:tcPr>
          <w:p w14:paraId="3465DF0D" w14:textId="77777777" w:rsidR="00F675EF" w:rsidRPr="00EB4BA0" w:rsidRDefault="00F675EF" w:rsidP="00992FF5">
            <w:pPr>
              <w:jc w:val="left"/>
            </w:pPr>
            <w:r w:rsidRPr="00EB4BA0">
              <w:t>1</w:t>
            </w:r>
          </w:p>
        </w:tc>
      </w:tr>
      <w:tr w:rsidR="00F675EF" w:rsidRPr="00EB4BA0" w14:paraId="2E287ECC" w14:textId="77777777" w:rsidTr="00992FF5">
        <w:tc>
          <w:tcPr>
            <w:tcW w:w="4261" w:type="dxa"/>
          </w:tcPr>
          <w:p w14:paraId="5847C893" w14:textId="77777777" w:rsidR="00F675EF" w:rsidRPr="00EB4BA0" w:rsidRDefault="00F675EF" w:rsidP="00992FF5">
            <w:pPr>
              <w:jc w:val="left"/>
            </w:pPr>
            <w:r w:rsidRPr="00EB4BA0">
              <w:t xml:space="preserve">Người chịu trách nhiệm </w:t>
            </w:r>
          </w:p>
        </w:tc>
        <w:tc>
          <w:tcPr>
            <w:tcW w:w="4261" w:type="dxa"/>
          </w:tcPr>
          <w:p w14:paraId="54E69D2C" w14:textId="77777777" w:rsidR="00F675EF" w:rsidRPr="00EB4BA0" w:rsidRDefault="00F675EF" w:rsidP="00992FF5">
            <w:pPr>
              <w:jc w:val="left"/>
            </w:pPr>
            <w:r w:rsidRPr="00EB4BA0">
              <w:t xml:space="preserve">Không </w:t>
            </w:r>
          </w:p>
        </w:tc>
      </w:tr>
      <w:tr w:rsidR="00F675EF" w:rsidRPr="00EB4BA0" w14:paraId="2BA21478" w14:textId="77777777" w:rsidTr="00992FF5">
        <w:tc>
          <w:tcPr>
            <w:tcW w:w="4261" w:type="dxa"/>
          </w:tcPr>
          <w:p w14:paraId="62951B78" w14:textId="77777777" w:rsidR="00F675EF" w:rsidRPr="00EB4BA0" w:rsidRDefault="00F675EF" w:rsidP="00992FF5">
            <w:pPr>
              <w:jc w:val="left"/>
            </w:pPr>
            <w:r w:rsidRPr="00EB4BA0">
              <w:t xml:space="preserve">Tiền điều kiện </w:t>
            </w:r>
          </w:p>
        </w:tc>
        <w:tc>
          <w:tcPr>
            <w:tcW w:w="4261" w:type="dxa"/>
          </w:tcPr>
          <w:p w14:paraId="0D4BAFC0" w14:textId="77777777" w:rsidR="00F675EF" w:rsidRPr="00EB4BA0" w:rsidRDefault="00F675EF" w:rsidP="00992FF5">
            <w:pPr>
              <w:jc w:val="left"/>
            </w:pPr>
          </w:p>
        </w:tc>
      </w:tr>
      <w:tr w:rsidR="00F675EF" w:rsidRPr="00EB4BA0" w14:paraId="007D3F0B" w14:textId="77777777" w:rsidTr="00992FF5">
        <w:tc>
          <w:tcPr>
            <w:tcW w:w="4261" w:type="dxa"/>
          </w:tcPr>
          <w:p w14:paraId="03F81085" w14:textId="77777777" w:rsidR="00F675EF" w:rsidRPr="00EB4BA0" w:rsidRDefault="00F675EF" w:rsidP="00992FF5">
            <w:pPr>
              <w:jc w:val="left"/>
            </w:pPr>
            <w:r w:rsidRPr="00EB4BA0">
              <w:t>Đảm bảo tối thiểu</w:t>
            </w:r>
          </w:p>
        </w:tc>
        <w:tc>
          <w:tcPr>
            <w:tcW w:w="4261" w:type="dxa"/>
          </w:tcPr>
          <w:p w14:paraId="5E9E7862" w14:textId="77777777" w:rsidR="00F675EF" w:rsidRPr="00EB4BA0" w:rsidRDefault="00F675EF" w:rsidP="00992FF5">
            <w:pPr>
              <w:jc w:val="left"/>
            </w:pPr>
            <w:r w:rsidRPr="00EB4BA0">
              <w:t>Admin truy cập vào trang quản lý từ vựng.</w:t>
            </w:r>
          </w:p>
        </w:tc>
      </w:tr>
      <w:tr w:rsidR="00F675EF" w:rsidRPr="00EB4BA0" w14:paraId="0DA1F65E" w14:textId="77777777" w:rsidTr="00992FF5">
        <w:tc>
          <w:tcPr>
            <w:tcW w:w="4261" w:type="dxa"/>
          </w:tcPr>
          <w:p w14:paraId="5FE82AA3" w14:textId="77777777" w:rsidR="00F675EF" w:rsidRPr="00EB4BA0" w:rsidRDefault="00F675EF" w:rsidP="00992FF5">
            <w:pPr>
              <w:jc w:val="left"/>
            </w:pPr>
            <w:r w:rsidRPr="00EB4BA0">
              <w:t xml:space="preserve">Đảm bảo thành công </w:t>
            </w:r>
          </w:p>
        </w:tc>
        <w:tc>
          <w:tcPr>
            <w:tcW w:w="4261" w:type="dxa"/>
          </w:tcPr>
          <w:p w14:paraId="68B89E68" w14:textId="77777777" w:rsidR="00F675EF" w:rsidRPr="00EB4BA0" w:rsidRDefault="00F675EF" w:rsidP="00992FF5">
            <w:pPr>
              <w:jc w:val="left"/>
            </w:pPr>
            <w:r w:rsidRPr="00EB4BA0">
              <w:t>Admin thêm từ vừng lên phía người dùng.</w:t>
            </w:r>
          </w:p>
        </w:tc>
      </w:tr>
      <w:tr w:rsidR="00F675EF" w:rsidRPr="00EB4BA0" w14:paraId="308C8851" w14:textId="77777777" w:rsidTr="00992FF5">
        <w:tc>
          <w:tcPr>
            <w:tcW w:w="4261" w:type="dxa"/>
          </w:tcPr>
          <w:p w14:paraId="19752DEC" w14:textId="77777777" w:rsidR="00F675EF" w:rsidRPr="00EB4BA0" w:rsidRDefault="00F675EF" w:rsidP="00992FF5">
            <w:pPr>
              <w:jc w:val="left"/>
            </w:pPr>
            <w:r w:rsidRPr="00EB4BA0">
              <w:t xml:space="preserve">Kích hoạt </w:t>
            </w:r>
          </w:p>
        </w:tc>
        <w:tc>
          <w:tcPr>
            <w:tcW w:w="4261" w:type="dxa"/>
          </w:tcPr>
          <w:p w14:paraId="3F6F6BEF" w14:textId="77777777" w:rsidR="00F675EF" w:rsidRPr="00EB4BA0" w:rsidRDefault="00F675EF" w:rsidP="00992FF5">
            <w:pPr>
              <w:jc w:val="left"/>
            </w:pPr>
            <w:r w:rsidRPr="00EB4BA0">
              <w:t>Admin truy cập vào trang quản lý từ vựng.</w:t>
            </w:r>
          </w:p>
        </w:tc>
      </w:tr>
      <w:tr w:rsidR="00F675EF" w:rsidRPr="00EB4BA0" w14:paraId="55D5741D" w14:textId="77777777" w:rsidTr="00992FF5">
        <w:tc>
          <w:tcPr>
            <w:tcW w:w="4261" w:type="dxa"/>
          </w:tcPr>
          <w:p w14:paraId="1A5652C3" w14:textId="77777777" w:rsidR="00F675EF" w:rsidRPr="00EB4BA0" w:rsidRDefault="00F675EF" w:rsidP="00992FF5">
            <w:pPr>
              <w:jc w:val="left"/>
            </w:pPr>
            <w:r w:rsidRPr="00EB4BA0">
              <w:t xml:space="preserve">Chuỗi sự kiện chính </w:t>
            </w:r>
          </w:p>
        </w:tc>
        <w:tc>
          <w:tcPr>
            <w:tcW w:w="4261" w:type="dxa"/>
          </w:tcPr>
          <w:p w14:paraId="7CB1B351" w14:textId="77777777" w:rsidR="00F675EF" w:rsidRPr="00EB4BA0" w:rsidRDefault="00F675EF" w:rsidP="00863B93">
            <w:pPr>
              <w:pStyle w:val="ListParagraph"/>
              <w:numPr>
                <w:ilvl w:val="0"/>
                <w:numId w:val="65"/>
              </w:numPr>
              <w:tabs>
                <w:tab w:val="left" w:pos="312"/>
              </w:tabs>
              <w:spacing w:line="240" w:lineRule="auto"/>
            </w:pPr>
            <w:r w:rsidRPr="00EB4BA0">
              <w:t>Admin có quyền thêm, sửa, xóa các từ vựng.</w:t>
            </w:r>
          </w:p>
          <w:p w14:paraId="48391845" w14:textId="77777777" w:rsidR="00F675EF" w:rsidRPr="00EB4BA0" w:rsidRDefault="00F675EF" w:rsidP="00863B93">
            <w:pPr>
              <w:pStyle w:val="ListParagraph"/>
              <w:numPr>
                <w:ilvl w:val="0"/>
                <w:numId w:val="65"/>
              </w:numPr>
              <w:tabs>
                <w:tab w:val="left" w:pos="312"/>
              </w:tabs>
              <w:spacing w:line="240" w:lineRule="auto"/>
            </w:pPr>
            <w:r w:rsidRPr="00EB4BA0">
              <w:t>Admin Click nút Add ứng dụng hiển thị Form thêm từ. Admin thêm các dữ liệu sau:</w:t>
            </w:r>
          </w:p>
          <w:p w14:paraId="5164F3FE" w14:textId="77777777" w:rsidR="00F675EF" w:rsidRPr="00EB4BA0" w:rsidRDefault="00F675EF" w:rsidP="00863B93">
            <w:pPr>
              <w:pStyle w:val="ListParagraph"/>
              <w:numPr>
                <w:ilvl w:val="0"/>
                <w:numId w:val="66"/>
              </w:numPr>
              <w:tabs>
                <w:tab w:val="left" w:pos="312"/>
              </w:tabs>
              <w:spacing w:line="240" w:lineRule="auto"/>
            </w:pPr>
            <w:r w:rsidRPr="00EB4BA0">
              <w:t>New Word</w:t>
            </w:r>
          </w:p>
          <w:p w14:paraId="28F14AD1" w14:textId="77777777" w:rsidR="00F675EF" w:rsidRPr="00EB4BA0" w:rsidRDefault="00F675EF" w:rsidP="00863B93">
            <w:pPr>
              <w:pStyle w:val="ListParagraph"/>
              <w:numPr>
                <w:ilvl w:val="0"/>
                <w:numId w:val="66"/>
              </w:numPr>
              <w:tabs>
                <w:tab w:val="left" w:pos="312"/>
              </w:tabs>
              <w:spacing w:line="240" w:lineRule="auto"/>
            </w:pPr>
            <w:r w:rsidRPr="00EB4BA0">
              <w:t>Mean</w:t>
            </w:r>
          </w:p>
          <w:p w14:paraId="4BCFEAD9" w14:textId="77777777" w:rsidR="00F675EF" w:rsidRPr="00EB4BA0" w:rsidRDefault="00F675EF" w:rsidP="00863B93">
            <w:pPr>
              <w:pStyle w:val="ListParagraph"/>
              <w:numPr>
                <w:ilvl w:val="0"/>
                <w:numId w:val="66"/>
              </w:numPr>
              <w:tabs>
                <w:tab w:val="left" w:pos="312"/>
              </w:tabs>
              <w:spacing w:line="240" w:lineRule="auto"/>
            </w:pPr>
            <w:r w:rsidRPr="00EB4BA0">
              <w:t>Spelling</w:t>
            </w:r>
          </w:p>
          <w:p w14:paraId="02716625" w14:textId="77777777" w:rsidR="00F675EF" w:rsidRPr="00EB4BA0" w:rsidRDefault="00F675EF" w:rsidP="00863B93">
            <w:pPr>
              <w:pStyle w:val="ListParagraph"/>
              <w:numPr>
                <w:ilvl w:val="0"/>
                <w:numId w:val="66"/>
              </w:numPr>
              <w:tabs>
                <w:tab w:val="left" w:pos="312"/>
              </w:tabs>
              <w:spacing w:line="240" w:lineRule="auto"/>
            </w:pPr>
            <w:r w:rsidRPr="00EB4BA0">
              <w:t>Type</w:t>
            </w:r>
          </w:p>
          <w:p w14:paraId="53684EB7" w14:textId="77777777" w:rsidR="00F675EF" w:rsidRPr="00EB4BA0" w:rsidRDefault="00F675EF" w:rsidP="00863B93">
            <w:pPr>
              <w:pStyle w:val="ListParagraph"/>
              <w:numPr>
                <w:ilvl w:val="0"/>
                <w:numId w:val="66"/>
              </w:numPr>
              <w:tabs>
                <w:tab w:val="left" w:pos="312"/>
              </w:tabs>
              <w:spacing w:line="240" w:lineRule="auto"/>
            </w:pPr>
            <w:r w:rsidRPr="00EB4BA0">
              <w:t>Example</w:t>
            </w:r>
          </w:p>
          <w:p w14:paraId="63A0A1F1" w14:textId="77777777" w:rsidR="00F675EF" w:rsidRPr="00EB4BA0" w:rsidRDefault="00F675EF" w:rsidP="00863B93">
            <w:pPr>
              <w:pStyle w:val="ListParagraph"/>
              <w:numPr>
                <w:ilvl w:val="0"/>
                <w:numId w:val="66"/>
              </w:numPr>
              <w:tabs>
                <w:tab w:val="left" w:pos="312"/>
              </w:tabs>
              <w:spacing w:line="240" w:lineRule="auto"/>
            </w:pPr>
            <w:r w:rsidRPr="00EB4BA0">
              <w:t>MeanEnglish</w:t>
            </w:r>
          </w:p>
          <w:p w14:paraId="247174C4" w14:textId="77777777" w:rsidR="00F675EF" w:rsidRPr="00EB4BA0" w:rsidRDefault="00F675EF" w:rsidP="00863B93">
            <w:pPr>
              <w:pStyle w:val="ListParagraph"/>
              <w:numPr>
                <w:ilvl w:val="0"/>
                <w:numId w:val="66"/>
              </w:numPr>
              <w:tabs>
                <w:tab w:val="left" w:pos="312"/>
              </w:tabs>
              <w:spacing w:line="240" w:lineRule="auto"/>
            </w:pPr>
            <w:r w:rsidRPr="00EB4BA0">
              <w:t>Level</w:t>
            </w:r>
          </w:p>
          <w:p w14:paraId="2F99515B" w14:textId="77777777" w:rsidR="00F675EF" w:rsidRPr="00EB4BA0" w:rsidRDefault="00F675EF" w:rsidP="00863B93">
            <w:pPr>
              <w:pStyle w:val="ListParagraph"/>
              <w:numPr>
                <w:ilvl w:val="0"/>
                <w:numId w:val="65"/>
              </w:numPr>
              <w:tabs>
                <w:tab w:val="left" w:pos="312"/>
              </w:tabs>
              <w:spacing w:line="240" w:lineRule="auto"/>
            </w:pPr>
            <w:r w:rsidRPr="00EB4BA0">
              <w:t>Admin Click nút Submit dữ liệu được thêm lên phía ứng dụng người dùng.</w:t>
            </w:r>
          </w:p>
          <w:p w14:paraId="27D2D4D8" w14:textId="77777777" w:rsidR="00F675EF" w:rsidRPr="00EB4BA0" w:rsidRDefault="00F675EF" w:rsidP="00863B93">
            <w:pPr>
              <w:pStyle w:val="ListParagraph"/>
              <w:numPr>
                <w:ilvl w:val="0"/>
                <w:numId w:val="65"/>
              </w:numPr>
              <w:tabs>
                <w:tab w:val="left" w:pos="312"/>
              </w:tabs>
              <w:spacing w:line="240" w:lineRule="auto"/>
            </w:pPr>
            <w:r w:rsidRPr="00EB4BA0">
              <w:t>Admin Click nút Delete, ứng dụng hiển thị Dialog xác nhận xóa.</w:t>
            </w:r>
          </w:p>
          <w:p w14:paraId="5E3C3291" w14:textId="77777777" w:rsidR="00F675EF" w:rsidRPr="00EB4BA0" w:rsidRDefault="00F675EF" w:rsidP="00863B93">
            <w:pPr>
              <w:pStyle w:val="ListParagraph"/>
              <w:numPr>
                <w:ilvl w:val="0"/>
                <w:numId w:val="58"/>
              </w:numPr>
              <w:tabs>
                <w:tab w:val="left" w:pos="312"/>
              </w:tabs>
              <w:spacing w:line="240" w:lineRule="auto"/>
            </w:pPr>
            <w:r w:rsidRPr="00EB4BA0">
              <w:t>Nếu admin Click Continue dữ liệu được xóa.</w:t>
            </w:r>
          </w:p>
          <w:p w14:paraId="466CC52F" w14:textId="77777777" w:rsidR="00F675EF" w:rsidRPr="00EB4BA0" w:rsidRDefault="00F675EF" w:rsidP="00863B93">
            <w:pPr>
              <w:pStyle w:val="ListParagraph"/>
              <w:numPr>
                <w:ilvl w:val="0"/>
                <w:numId w:val="58"/>
              </w:numPr>
              <w:tabs>
                <w:tab w:val="left" w:pos="312"/>
              </w:tabs>
              <w:spacing w:line="240" w:lineRule="auto"/>
            </w:pPr>
            <w:r w:rsidRPr="00EB4BA0">
              <w:t xml:space="preserve">Nếu admin Click Cancel, đóng dialog và dữ liệu không được </w:t>
            </w:r>
            <w:r w:rsidRPr="00EB4BA0">
              <w:lastRenderedPageBreak/>
              <w:t>xóa.</w:t>
            </w:r>
          </w:p>
        </w:tc>
      </w:tr>
      <w:tr w:rsidR="00F675EF" w:rsidRPr="00EB4BA0" w14:paraId="202DD462" w14:textId="77777777" w:rsidTr="00992FF5">
        <w:tc>
          <w:tcPr>
            <w:tcW w:w="4261" w:type="dxa"/>
          </w:tcPr>
          <w:p w14:paraId="78D466C8" w14:textId="77777777" w:rsidR="00F675EF" w:rsidRPr="00EB4BA0" w:rsidRDefault="00F675EF" w:rsidP="00992FF5">
            <w:pPr>
              <w:jc w:val="left"/>
            </w:pPr>
            <w:r w:rsidRPr="00EB4BA0">
              <w:lastRenderedPageBreak/>
              <w:t>Chuỗi sự kiện thay thế</w:t>
            </w:r>
          </w:p>
        </w:tc>
        <w:tc>
          <w:tcPr>
            <w:tcW w:w="4261" w:type="dxa"/>
          </w:tcPr>
          <w:p w14:paraId="0777F63A" w14:textId="77777777" w:rsidR="00F675EF" w:rsidRPr="00EB4BA0" w:rsidRDefault="00F675EF" w:rsidP="00AE3F83">
            <w:pPr>
              <w:keepNext/>
            </w:pPr>
          </w:p>
        </w:tc>
      </w:tr>
    </w:tbl>
    <w:p w14:paraId="193967C1" w14:textId="54901C31" w:rsidR="00F675EF" w:rsidRPr="00AE3F83" w:rsidRDefault="00AE3F83" w:rsidP="00AE3F83">
      <w:pPr>
        <w:pStyle w:val="Caption"/>
        <w:jc w:val="center"/>
        <w:rPr>
          <w:rFonts w:ascii="Times New Roman" w:hAnsi="Times New Roman" w:cs="Times New Roman"/>
          <w:b/>
          <w:bCs/>
          <w:color w:val="000000" w:themeColor="text1"/>
          <w:sz w:val="26"/>
        </w:rPr>
      </w:pPr>
      <w:bookmarkStart w:id="220" w:name="_Toc105676845"/>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17</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Normal English</w:t>
      </w:r>
      <w:bookmarkEnd w:id="220"/>
    </w:p>
    <w:p w14:paraId="4A4E1AC6" w14:textId="385FB6B3" w:rsidR="00F675EF" w:rsidRPr="00254B25" w:rsidRDefault="00254B25" w:rsidP="00254B25">
      <w:pPr>
        <w:pStyle w:val="Heading3"/>
        <w:rPr>
          <w:rFonts w:ascii="Times New Roman" w:hAnsi="Times New Roman"/>
          <w:color w:val="000000" w:themeColor="text1"/>
        </w:rPr>
      </w:pPr>
      <w:bookmarkStart w:id="221" w:name="_Toc105591645"/>
      <w:r w:rsidRPr="00254B25">
        <w:rPr>
          <w:rFonts w:ascii="Times New Roman" w:hAnsi="Times New Roman"/>
          <w:color w:val="000000" w:themeColor="text1"/>
        </w:rPr>
        <w:t xml:space="preserve">3.16 </w:t>
      </w:r>
      <w:r w:rsidR="00F675EF" w:rsidRPr="00254B25">
        <w:rPr>
          <w:rFonts w:ascii="Times New Roman" w:hAnsi="Times New Roman"/>
          <w:color w:val="000000" w:themeColor="text1"/>
        </w:rPr>
        <w:t xml:space="preserve">Usecase </w:t>
      </w:r>
      <w:bookmarkStart w:id="222" w:name="OLE_LINK16"/>
      <w:r w:rsidR="00F675EF" w:rsidRPr="00254B25">
        <w:rPr>
          <w:rFonts w:ascii="Times New Roman" w:hAnsi="Times New Roman"/>
          <w:color w:val="000000" w:themeColor="text1"/>
        </w:rPr>
        <w:t>Quản Lý Advanced Engish</w:t>
      </w:r>
      <w:bookmarkEnd w:id="221"/>
      <w:bookmarkEnd w:id="222"/>
    </w:p>
    <w:tbl>
      <w:tblPr>
        <w:tblStyle w:val="TableGrid"/>
        <w:tblW w:w="0" w:type="auto"/>
        <w:tblLook w:val="04A0" w:firstRow="1" w:lastRow="0" w:firstColumn="1" w:lastColumn="0" w:noHBand="0" w:noVBand="1"/>
      </w:tblPr>
      <w:tblGrid>
        <w:gridCol w:w="4261"/>
        <w:gridCol w:w="4261"/>
      </w:tblGrid>
      <w:tr w:rsidR="00F675EF" w:rsidRPr="00EB4BA0" w14:paraId="2FFEB0D1" w14:textId="77777777" w:rsidTr="00992FF5">
        <w:tc>
          <w:tcPr>
            <w:tcW w:w="8522" w:type="dxa"/>
            <w:gridSpan w:val="2"/>
          </w:tcPr>
          <w:p w14:paraId="3165F898" w14:textId="420396BF" w:rsidR="00F675EF" w:rsidRPr="00EB4BA0" w:rsidRDefault="00E3354D" w:rsidP="00992FF5">
            <w:pPr>
              <w:rPr>
                <w:b/>
                <w:bCs/>
                <w:color w:val="000000" w:themeColor="text1"/>
              </w:rPr>
            </w:pPr>
            <w:r w:rsidRPr="00E3354D">
              <w:rPr>
                <w:b/>
                <w:bCs/>
                <w:color w:val="000000" w:themeColor="text1"/>
              </w:rPr>
              <w:t>Quản Lý Advanced Engish</w:t>
            </w:r>
          </w:p>
        </w:tc>
      </w:tr>
      <w:tr w:rsidR="00F675EF" w:rsidRPr="00EB4BA0" w14:paraId="174D1A97" w14:textId="77777777" w:rsidTr="00992FF5">
        <w:tc>
          <w:tcPr>
            <w:tcW w:w="4261" w:type="dxa"/>
          </w:tcPr>
          <w:p w14:paraId="58D21459" w14:textId="77777777" w:rsidR="00F675EF" w:rsidRPr="00EB4BA0" w:rsidRDefault="00F675EF" w:rsidP="00992FF5">
            <w:pPr>
              <w:jc w:val="left"/>
            </w:pPr>
            <w:r w:rsidRPr="00EB4BA0">
              <w:t>Tên Use Case</w:t>
            </w:r>
          </w:p>
        </w:tc>
        <w:tc>
          <w:tcPr>
            <w:tcW w:w="4261" w:type="dxa"/>
          </w:tcPr>
          <w:p w14:paraId="0E636CAE" w14:textId="77777777" w:rsidR="00F675EF" w:rsidRPr="00EB4BA0" w:rsidRDefault="00F675EF" w:rsidP="00992FF5">
            <w:pPr>
              <w:jc w:val="left"/>
            </w:pPr>
            <w:r w:rsidRPr="00EB4BA0">
              <w:t>Quản Lý Advanced Engish</w:t>
            </w:r>
          </w:p>
        </w:tc>
      </w:tr>
      <w:tr w:rsidR="00F675EF" w:rsidRPr="00EB4BA0" w14:paraId="07EFB9B9" w14:textId="77777777" w:rsidTr="00992FF5">
        <w:tc>
          <w:tcPr>
            <w:tcW w:w="4261" w:type="dxa"/>
          </w:tcPr>
          <w:p w14:paraId="0401E25C" w14:textId="77777777" w:rsidR="00F675EF" w:rsidRPr="00EB4BA0" w:rsidRDefault="00F675EF" w:rsidP="00992FF5">
            <w:pPr>
              <w:jc w:val="left"/>
            </w:pPr>
            <w:r w:rsidRPr="00EB4BA0">
              <w:t>Tác nhân chính</w:t>
            </w:r>
          </w:p>
        </w:tc>
        <w:tc>
          <w:tcPr>
            <w:tcW w:w="4261" w:type="dxa"/>
          </w:tcPr>
          <w:p w14:paraId="57558C2F" w14:textId="77777777" w:rsidR="00F675EF" w:rsidRPr="00EB4BA0" w:rsidRDefault="00F675EF" w:rsidP="00992FF5">
            <w:pPr>
              <w:jc w:val="left"/>
            </w:pPr>
            <w:r w:rsidRPr="00EB4BA0">
              <w:t>Admin</w:t>
            </w:r>
          </w:p>
        </w:tc>
      </w:tr>
      <w:tr w:rsidR="00F675EF" w:rsidRPr="00EB4BA0" w14:paraId="08D2BCB5" w14:textId="77777777" w:rsidTr="00992FF5">
        <w:tc>
          <w:tcPr>
            <w:tcW w:w="4261" w:type="dxa"/>
          </w:tcPr>
          <w:p w14:paraId="12B4AF19" w14:textId="77777777" w:rsidR="00F675EF" w:rsidRPr="00EB4BA0" w:rsidRDefault="00F675EF" w:rsidP="00992FF5">
            <w:pPr>
              <w:jc w:val="left"/>
            </w:pPr>
            <w:r w:rsidRPr="00EB4BA0">
              <w:t xml:space="preserve">Mức </w:t>
            </w:r>
          </w:p>
        </w:tc>
        <w:tc>
          <w:tcPr>
            <w:tcW w:w="4261" w:type="dxa"/>
          </w:tcPr>
          <w:p w14:paraId="38AE1119" w14:textId="77777777" w:rsidR="00F675EF" w:rsidRPr="00EB4BA0" w:rsidRDefault="00F675EF" w:rsidP="00992FF5">
            <w:pPr>
              <w:jc w:val="left"/>
            </w:pPr>
            <w:r w:rsidRPr="00EB4BA0">
              <w:t>1</w:t>
            </w:r>
          </w:p>
        </w:tc>
      </w:tr>
      <w:tr w:rsidR="00F675EF" w:rsidRPr="00EB4BA0" w14:paraId="48C4F045" w14:textId="77777777" w:rsidTr="00992FF5">
        <w:tc>
          <w:tcPr>
            <w:tcW w:w="4261" w:type="dxa"/>
          </w:tcPr>
          <w:p w14:paraId="179E3051" w14:textId="77777777" w:rsidR="00F675EF" w:rsidRPr="00EB4BA0" w:rsidRDefault="00F675EF" w:rsidP="00992FF5">
            <w:pPr>
              <w:jc w:val="left"/>
            </w:pPr>
            <w:r w:rsidRPr="00EB4BA0">
              <w:t xml:space="preserve">Người chịu trách nhiệm </w:t>
            </w:r>
          </w:p>
        </w:tc>
        <w:tc>
          <w:tcPr>
            <w:tcW w:w="4261" w:type="dxa"/>
          </w:tcPr>
          <w:p w14:paraId="2AB04E9F" w14:textId="77777777" w:rsidR="00F675EF" w:rsidRPr="00EB4BA0" w:rsidRDefault="00F675EF" w:rsidP="00992FF5">
            <w:pPr>
              <w:jc w:val="left"/>
            </w:pPr>
            <w:r w:rsidRPr="00EB4BA0">
              <w:t xml:space="preserve">Không </w:t>
            </w:r>
          </w:p>
        </w:tc>
      </w:tr>
      <w:tr w:rsidR="00F675EF" w:rsidRPr="00EB4BA0" w14:paraId="09DBC94C" w14:textId="77777777" w:rsidTr="00992FF5">
        <w:tc>
          <w:tcPr>
            <w:tcW w:w="4261" w:type="dxa"/>
          </w:tcPr>
          <w:p w14:paraId="46425DFC" w14:textId="77777777" w:rsidR="00F675EF" w:rsidRPr="00EB4BA0" w:rsidRDefault="00F675EF" w:rsidP="00992FF5">
            <w:pPr>
              <w:jc w:val="left"/>
            </w:pPr>
            <w:r w:rsidRPr="00EB4BA0">
              <w:t xml:space="preserve">Tiền điều kiện </w:t>
            </w:r>
          </w:p>
        </w:tc>
        <w:tc>
          <w:tcPr>
            <w:tcW w:w="4261" w:type="dxa"/>
          </w:tcPr>
          <w:p w14:paraId="7B1C5AFE" w14:textId="77777777" w:rsidR="00F675EF" w:rsidRPr="00EB4BA0" w:rsidRDefault="00F675EF" w:rsidP="00992FF5">
            <w:pPr>
              <w:jc w:val="left"/>
            </w:pPr>
          </w:p>
        </w:tc>
      </w:tr>
      <w:tr w:rsidR="00F675EF" w:rsidRPr="00EB4BA0" w14:paraId="42A2AE37" w14:textId="77777777" w:rsidTr="00992FF5">
        <w:tc>
          <w:tcPr>
            <w:tcW w:w="4261" w:type="dxa"/>
          </w:tcPr>
          <w:p w14:paraId="4FC6285F" w14:textId="77777777" w:rsidR="00F675EF" w:rsidRPr="00EB4BA0" w:rsidRDefault="00F675EF" w:rsidP="00992FF5">
            <w:pPr>
              <w:jc w:val="left"/>
            </w:pPr>
            <w:r w:rsidRPr="00EB4BA0">
              <w:t>Đảm bảo tối thiểu</w:t>
            </w:r>
          </w:p>
        </w:tc>
        <w:tc>
          <w:tcPr>
            <w:tcW w:w="4261" w:type="dxa"/>
          </w:tcPr>
          <w:p w14:paraId="0007B475" w14:textId="77777777" w:rsidR="00F675EF" w:rsidRPr="00EB4BA0" w:rsidRDefault="00F675EF" w:rsidP="00992FF5">
            <w:pPr>
              <w:jc w:val="left"/>
            </w:pPr>
            <w:r w:rsidRPr="00EB4BA0">
              <w:t>Admin truy cập vào trang quản lý từ vựng.</w:t>
            </w:r>
          </w:p>
        </w:tc>
      </w:tr>
      <w:tr w:rsidR="00F675EF" w:rsidRPr="00EB4BA0" w14:paraId="44E62291" w14:textId="77777777" w:rsidTr="00992FF5">
        <w:tc>
          <w:tcPr>
            <w:tcW w:w="4261" w:type="dxa"/>
          </w:tcPr>
          <w:p w14:paraId="76025948" w14:textId="77777777" w:rsidR="00F675EF" w:rsidRPr="00EB4BA0" w:rsidRDefault="00F675EF" w:rsidP="00992FF5">
            <w:pPr>
              <w:jc w:val="left"/>
            </w:pPr>
            <w:r w:rsidRPr="00EB4BA0">
              <w:t xml:space="preserve">Đảm bảo thành công </w:t>
            </w:r>
          </w:p>
        </w:tc>
        <w:tc>
          <w:tcPr>
            <w:tcW w:w="4261" w:type="dxa"/>
          </w:tcPr>
          <w:p w14:paraId="53281CCF" w14:textId="77777777" w:rsidR="00F675EF" w:rsidRPr="00EB4BA0" w:rsidRDefault="00F675EF" w:rsidP="00992FF5">
            <w:pPr>
              <w:jc w:val="left"/>
            </w:pPr>
            <w:r w:rsidRPr="00EB4BA0">
              <w:t>Admin thêm từ vừng lên phía người dùng.</w:t>
            </w:r>
          </w:p>
        </w:tc>
      </w:tr>
      <w:tr w:rsidR="00F675EF" w:rsidRPr="00EB4BA0" w14:paraId="0423A278" w14:textId="77777777" w:rsidTr="00992FF5">
        <w:tc>
          <w:tcPr>
            <w:tcW w:w="4261" w:type="dxa"/>
          </w:tcPr>
          <w:p w14:paraId="4BC8E7B2" w14:textId="77777777" w:rsidR="00F675EF" w:rsidRPr="00EB4BA0" w:rsidRDefault="00F675EF" w:rsidP="00992FF5">
            <w:pPr>
              <w:jc w:val="left"/>
            </w:pPr>
            <w:r w:rsidRPr="00EB4BA0">
              <w:t xml:space="preserve">Kích hoạt </w:t>
            </w:r>
          </w:p>
        </w:tc>
        <w:tc>
          <w:tcPr>
            <w:tcW w:w="4261" w:type="dxa"/>
          </w:tcPr>
          <w:p w14:paraId="756D7B64" w14:textId="77777777" w:rsidR="00F675EF" w:rsidRPr="00EB4BA0" w:rsidRDefault="00F675EF" w:rsidP="00992FF5">
            <w:pPr>
              <w:jc w:val="left"/>
            </w:pPr>
            <w:r w:rsidRPr="00EB4BA0">
              <w:t>Admin truy cập vào trang quản lý từ vựng.</w:t>
            </w:r>
          </w:p>
        </w:tc>
      </w:tr>
      <w:tr w:rsidR="00F675EF" w:rsidRPr="00EB4BA0" w14:paraId="37472EA9" w14:textId="77777777" w:rsidTr="00992FF5">
        <w:tc>
          <w:tcPr>
            <w:tcW w:w="4261" w:type="dxa"/>
          </w:tcPr>
          <w:p w14:paraId="661C81E0" w14:textId="77777777" w:rsidR="00F675EF" w:rsidRPr="00EB4BA0" w:rsidRDefault="00F675EF" w:rsidP="00992FF5">
            <w:pPr>
              <w:jc w:val="left"/>
            </w:pPr>
            <w:r w:rsidRPr="00EB4BA0">
              <w:t xml:space="preserve">Chuỗi sự kiện chính </w:t>
            </w:r>
          </w:p>
        </w:tc>
        <w:tc>
          <w:tcPr>
            <w:tcW w:w="4261" w:type="dxa"/>
          </w:tcPr>
          <w:p w14:paraId="6EAF55A0" w14:textId="77777777" w:rsidR="00F675EF" w:rsidRPr="00EB4BA0" w:rsidRDefault="00F675EF" w:rsidP="00863B93">
            <w:pPr>
              <w:pStyle w:val="ListParagraph"/>
              <w:numPr>
                <w:ilvl w:val="0"/>
                <w:numId w:val="68"/>
              </w:numPr>
              <w:tabs>
                <w:tab w:val="left" w:pos="312"/>
              </w:tabs>
              <w:spacing w:line="240" w:lineRule="auto"/>
            </w:pPr>
            <w:r w:rsidRPr="00EB4BA0">
              <w:t>Admin có quyền thêm, sửa, xóa các từ vựng.</w:t>
            </w:r>
          </w:p>
          <w:p w14:paraId="5774C080" w14:textId="77777777" w:rsidR="00F675EF" w:rsidRPr="00EB4BA0" w:rsidRDefault="00F675EF" w:rsidP="00863B93">
            <w:pPr>
              <w:pStyle w:val="ListParagraph"/>
              <w:numPr>
                <w:ilvl w:val="0"/>
                <w:numId w:val="68"/>
              </w:numPr>
              <w:tabs>
                <w:tab w:val="left" w:pos="312"/>
              </w:tabs>
              <w:spacing w:line="240" w:lineRule="auto"/>
            </w:pPr>
            <w:r w:rsidRPr="00EB4BA0">
              <w:t>Admin Click nút Add ứng dụng hiển thị Form thêm từ. Admin thêm các dữ liệu sau:</w:t>
            </w:r>
          </w:p>
          <w:p w14:paraId="3509E590" w14:textId="77777777" w:rsidR="00F675EF" w:rsidRPr="00EB4BA0" w:rsidRDefault="00F675EF" w:rsidP="00863B93">
            <w:pPr>
              <w:pStyle w:val="ListParagraph"/>
              <w:numPr>
                <w:ilvl w:val="0"/>
                <w:numId w:val="66"/>
              </w:numPr>
              <w:tabs>
                <w:tab w:val="left" w:pos="312"/>
              </w:tabs>
              <w:spacing w:line="240" w:lineRule="auto"/>
            </w:pPr>
            <w:r w:rsidRPr="00EB4BA0">
              <w:t>New Word</w:t>
            </w:r>
          </w:p>
          <w:p w14:paraId="57B890D7" w14:textId="77777777" w:rsidR="00F675EF" w:rsidRPr="00EB4BA0" w:rsidRDefault="00F675EF" w:rsidP="00863B93">
            <w:pPr>
              <w:pStyle w:val="ListParagraph"/>
              <w:numPr>
                <w:ilvl w:val="0"/>
                <w:numId w:val="66"/>
              </w:numPr>
              <w:tabs>
                <w:tab w:val="left" w:pos="312"/>
              </w:tabs>
              <w:spacing w:line="240" w:lineRule="auto"/>
            </w:pPr>
            <w:r w:rsidRPr="00EB4BA0">
              <w:t>Mean</w:t>
            </w:r>
          </w:p>
          <w:p w14:paraId="5E99658A" w14:textId="77777777" w:rsidR="00F675EF" w:rsidRPr="00EB4BA0" w:rsidRDefault="00F675EF" w:rsidP="00863B93">
            <w:pPr>
              <w:pStyle w:val="ListParagraph"/>
              <w:numPr>
                <w:ilvl w:val="0"/>
                <w:numId w:val="66"/>
              </w:numPr>
              <w:tabs>
                <w:tab w:val="left" w:pos="312"/>
              </w:tabs>
              <w:spacing w:line="240" w:lineRule="auto"/>
            </w:pPr>
            <w:r w:rsidRPr="00EB4BA0">
              <w:t>Spelling</w:t>
            </w:r>
          </w:p>
          <w:p w14:paraId="3DD94C61" w14:textId="77777777" w:rsidR="00F675EF" w:rsidRPr="00EB4BA0" w:rsidRDefault="00F675EF" w:rsidP="00863B93">
            <w:pPr>
              <w:pStyle w:val="ListParagraph"/>
              <w:numPr>
                <w:ilvl w:val="0"/>
                <w:numId w:val="66"/>
              </w:numPr>
              <w:tabs>
                <w:tab w:val="left" w:pos="312"/>
              </w:tabs>
              <w:spacing w:line="240" w:lineRule="auto"/>
            </w:pPr>
            <w:r w:rsidRPr="00EB4BA0">
              <w:t>Type</w:t>
            </w:r>
          </w:p>
          <w:p w14:paraId="5453F8A2" w14:textId="77777777" w:rsidR="00F675EF" w:rsidRPr="00EB4BA0" w:rsidRDefault="00F675EF" w:rsidP="00863B93">
            <w:pPr>
              <w:pStyle w:val="ListParagraph"/>
              <w:numPr>
                <w:ilvl w:val="0"/>
                <w:numId w:val="66"/>
              </w:numPr>
              <w:tabs>
                <w:tab w:val="left" w:pos="312"/>
              </w:tabs>
              <w:spacing w:line="240" w:lineRule="auto"/>
            </w:pPr>
            <w:r w:rsidRPr="00EB4BA0">
              <w:t>Example</w:t>
            </w:r>
          </w:p>
          <w:p w14:paraId="34763F0F" w14:textId="77777777" w:rsidR="00F675EF" w:rsidRPr="00EB4BA0" w:rsidRDefault="00F675EF" w:rsidP="00863B93">
            <w:pPr>
              <w:pStyle w:val="ListParagraph"/>
              <w:numPr>
                <w:ilvl w:val="0"/>
                <w:numId w:val="66"/>
              </w:numPr>
              <w:tabs>
                <w:tab w:val="left" w:pos="312"/>
              </w:tabs>
              <w:spacing w:line="240" w:lineRule="auto"/>
            </w:pPr>
            <w:r w:rsidRPr="00EB4BA0">
              <w:t>MeanEnglish</w:t>
            </w:r>
          </w:p>
          <w:p w14:paraId="375E04FB" w14:textId="77777777" w:rsidR="00F675EF" w:rsidRPr="00EB4BA0" w:rsidRDefault="00F675EF" w:rsidP="00863B93">
            <w:pPr>
              <w:pStyle w:val="ListParagraph"/>
              <w:numPr>
                <w:ilvl w:val="0"/>
                <w:numId w:val="66"/>
              </w:numPr>
              <w:tabs>
                <w:tab w:val="left" w:pos="312"/>
              </w:tabs>
              <w:spacing w:line="240" w:lineRule="auto"/>
            </w:pPr>
            <w:r w:rsidRPr="00EB4BA0">
              <w:t>Level</w:t>
            </w:r>
          </w:p>
          <w:p w14:paraId="2CF1E58E" w14:textId="77777777" w:rsidR="00F675EF" w:rsidRPr="00EB4BA0" w:rsidRDefault="00F675EF" w:rsidP="00863B93">
            <w:pPr>
              <w:pStyle w:val="ListParagraph"/>
              <w:numPr>
                <w:ilvl w:val="0"/>
                <w:numId w:val="68"/>
              </w:numPr>
              <w:tabs>
                <w:tab w:val="left" w:pos="312"/>
              </w:tabs>
              <w:spacing w:line="240" w:lineRule="auto"/>
            </w:pPr>
            <w:r w:rsidRPr="00EB4BA0">
              <w:t>Admin Click nút Submit dữ liệu được thêm lên phía ứng dụng người dùng.</w:t>
            </w:r>
          </w:p>
          <w:p w14:paraId="5700404B" w14:textId="77777777" w:rsidR="00F675EF" w:rsidRPr="00EB4BA0" w:rsidRDefault="00F675EF" w:rsidP="00863B93">
            <w:pPr>
              <w:pStyle w:val="ListParagraph"/>
              <w:numPr>
                <w:ilvl w:val="0"/>
                <w:numId w:val="68"/>
              </w:numPr>
              <w:tabs>
                <w:tab w:val="left" w:pos="312"/>
              </w:tabs>
              <w:spacing w:line="240" w:lineRule="auto"/>
            </w:pPr>
            <w:r w:rsidRPr="00EB4BA0">
              <w:t>Admin Click nút Delete, ứng dụng hiển thị Dialog xác nhận xóa.</w:t>
            </w:r>
          </w:p>
          <w:p w14:paraId="3FAF5091" w14:textId="77777777" w:rsidR="00F675EF" w:rsidRPr="00EB4BA0" w:rsidRDefault="00F675EF" w:rsidP="00863B93">
            <w:pPr>
              <w:pStyle w:val="ListParagraph"/>
              <w:numPr>
                <w:ilvl w:val="0"/>
                <w:numId w:val="58"/>
              </w:numPr>
              <w:tabs>
                <w:tab w:val="left" w:pos="312"/>
              </w:tabs>
              <w:spacing w:line="240" w:lineRule="auto"/>
            </w:pPr>
            <w:r w:rsidRPr="00EB4BA0">
              <w:lastRenderedPageBreak/>
              <w:t>Nếu admin Click Continue dữ liệu được xóa.</w:t>
            </w:r>
          </w:p>
          <w:p w14:paraId="43B2A3EA" w14:textId="77777777" w:rsidR="00F675EF" w:rsidRPr="00EB4BA0" w:rsidRDefault="00F675EF" w:rsidP="00863B93">
            <w:pPr>
              <w:pStyle w:val="ListParagraph"/>
              <w:numPr>
                <w:ilvl w:val="0"/>
                <w:numId w:val="58"/>
              </w:numPr>
              <w:tabs>
                <w:tab w:val="left" w:pos="312"/>
              </w:tabs>
              <w:spacing w:line="240" w:lineRule="auto"/>
            </w:pPr>
            <w:r w:rsidRPr="00EB4BA0">
              <w:t>Nếu admin Click Cancel, đóng dialog và dữ liệu không được xóa.</w:t>
            </w:r>
          </w:p>
        </w:tc>
      </w:tr>
      <w:tr w:rsidR="00F675EF" w:rsidRPr="00EB4BA0" w14:paraId="42D6FF83" w14:textId="77777777" w:rsidTr="00992FF5">
        <w:tc>
          <w:tcPr>
            <w:tcW w:w="4261" w:type="dxa"/>
          </w:tcPr>
          <w:p w14:paraId="40D5DD64" w14:textId="77777777" w:rsidR="00F675EF" w:rsidRPr="00EB4BA0" w:rsidRDefault="00F675EF" w:rsidP="00992FF5">
            <w:pPr>
              <w:jc w:val="left"/>
            </w:pPr>
            <w:r w:rsidRPr="00EB4BA0">
              <w:lastRenderedPageBreak/>
              <w:t>Chuỗi sự kiện thay thế</w:t>
            </w:r>
          </w:p>
        </w:tc>
        <w:tc>
          <w:tcPr>
            <w:tcW w:w="4261" w:type="dxa"/>
          </w:tcPr>
          <w:p w14:paraId="679B108E" w14:textId="77777777" w:rsidR="00F675EF" w:rsidRPr="00EB4BA0" w:rsidRDefault="00F675EF" w:rsidP="00AE3F83">
            <w:pPr>
              <w:keepNext/>
            </w:pPr>
          </w:p>
        </w:tc>
      </w:tr>
    </w:tbl>
    <w:p w14:paraId="4D151BF5" w14:textId="108CD449" w:rsidR="00F675EF" w:rsidRPr="00AE3F83" w:rsidRDefault="00AE3F83" w:rsidP="00AE3F83">
      <w:pPr>
        <w:pStyle w:val="Caption"/>
        <w:jc w:val="center"/>
        <w:rPr>
          <w:rFonts w:ascii="Times New Roman" w:hAnsi="Times New Roman" w:cs="Times New Roman"/>
          <w:b/>
          <w:bCs/>
          <w:color w:val="000000" w:themeColor="text1"/>
          <w:sz w:val="26"/>
        </w:rPr>
      </w:pPr>
      <w:bookmarkStart w:id="223" w:name="_Toc105676846"/>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18</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Advanced English</w:t>
      </w:r>
      <w:bookmarkEnd w:id="223"/>
    </w:p>
    <w:p w14:paraId="3DDE57E7" w14:textId="46B0D3E3" w:rsidR="00F675EF" w:rsidRPr="005F3780" w:rsidRDefault="005F3780" w:rsidP="005F3780">
      <w:pPr>
        <w:pStyle w:val="Heading3"/>
        <w:rPr>
          <w:rFonts w:ascii="Times New Roman" w:hAnsi="Times New Roman"/>
          <w:color w:val="000000" w:themeColor="text1"/>
        </w:rPr>
      </w:pPr>
      <w:bookmarkStart w:id="224" w:name="_Toc105591646"/>
      <w:r w:rsidRPr="005F3780">
        <w:rPr>
          <w:rFonts w:ascii="Times New Roman" w:hAnsi="Times New Roman"/>
          <w:color w:val="000000" w:themeColor="text1"/>
        </w:rPr>
        <w:t xml:space="preserve">3.17 </w:t>
      </w:r>
      <w:r w:rsidR="00F675EF" w:rsidRPr="005F3780">
        <w:rPr>
          <w:rFonts w:ascii="Times New Roman" w:hAnsi="Times New Roman"/>
          <w:color w:val="000000" w:themeColor="text1"/>
        </w:rPr>
        <w:t xml:space="preserve">Usecase </w:t>
      </w:r>
      <w:bookmarkStart w:id="225" w:name="OLE_LINK17"/>
      <w:r w:rsidR="00F675EF" w:rsidRPr="005F3780">
        <w:rPr>
          <w:rFonts w:ascii="Times New Roman" w:hAnsi="Times New Roman"/>
          <w:color w:val="000000" w:themeColor="text1"/>
        </w:rPr>
        <w:t>Quản Lý Điểm Số IQ</w:t>
      </w:r>
      <w:bookmarkEnd w:id="224"/>
    </w:p>
    <w:tbl>
      <w:tblPr>
        <w:tblStyle w:val="TableGrid"/>
        <w:tblW w:w="0" w:type="auto"/>
        <w:tblLook w:val="04A0" w:firstRow="1" w:lastRow="0" w:firstColumn="1" w:lastColumn="0" w:noHBand="0" w:noVBand="1"/>
      </w:tblPr>
      <w:tblGrid>
        <w:gridCol w:w="4261"/>
        <w:gridCol w:w="4261"/>
      </w:tblGrid>
      <w:tr w:rsidR="00F675EF" w:rsidRPr="00EB4BA0" w14:paraId="27306D0F" w14:textId="77777777" w:rsidTr="00992FF5">
        <w:tc>
          <w:tcPr>
            <w:tcW w:w="8522" w:type="dxa"/>
            <w:gridSpan w:val="2"/>
          </w:tcPr>
          <w:bookmarkEnd w:id="225"/>
          <w:p w14:paraId="15DF00DA" w14:textId="6A595125" w:rsidR="00F675EF" w:rsidRPr="00EB4BA0" w:rsidRDefault="00E3354D" w:rsidP="00992FF5">
            <w:pPr>
              <w:rPr>
                <w:b/>
                <w:bCs/>
                <w:color w:val="000000" w:themeColor="text1"/>
              </w:rPr>
            </w:pPr>
            <w:r w:rsidRPr="00E3354D">
              <w:rPr>
                <w:b/>
                <w:bCs/>
                <w:color w:val="000000" w:themeColor="text1"/>
              </w:rPr>
              <w:t>Quản Lý Điểm Số IQ</w:t>
            </w:r>
          </w:p>
        </w:tc>
      </w:tr>
      <w:tr w:rsidR="00F675EF" w:rsidRPr="00EB4BA0" w14:paraId="75159BE3" w14:textId="77777777" w:rsidTr="00992FF5">
        <w:tc>
          <w:tcPr>
            <w:tcW w:w="4261" w:type="dxa"/>
          </w:tcPr>
          <w:p w14:paraId="07D4A554" w14:textId="77777777" w:rsidR="00F675EF" w:rsidRPr="00EB4BA0" w:rsidRDefault="00F675EF" w:rsidP="00992FF5">
            <w:pPr>
              <w:jc w:val="left"/>
            </w:pPr>
            <w:r w:rsidRPr="00EB4BA0">
              <w:t>Tên Use Case</w:t>
            </w:r>
          </w:p>
        </w:tc>
        <w:tc>
          <w:tcPr>
            <w:tcW w:w="4261" w:type="dxa"/>
          </w:tcPr>
          <w:p w14:paraId="03D748EF" w14:textId="77777777" w:rsidR="00F675EF" w:rsidRPr="00EB4BA0" w:rsidRDefault="00F675EF" w:rsidP="00992FF5">
            <w:pPr>
              <w:jc w:val="left"/>
            </w:pPr>
            <w:r w:rsidRPr="00EB4BA0">
              <w:t>Quản Lý Điểm Số IQ</w:t>
            </w:r>
          </w:p>
        </w:tc>
      </w:tr>
      <w:tr w:rsidR="00F675EF" w:rsidRPr="00EB4BA0" w14:paraId="5B670491" w14:textId="77777777" w:rsidTr="00992FF5">
        <w:tc>
          <w:tcPr>
            <w:tcW w:w="4261" w:type="dxa"/>
          </w:tcPr>
          <w:p w14:paraId="590A53F7" w14:textId="77777777" w:rsidR="00F675EF" w:rsidRPr="00EB4BA0" w:rsidRDefault="00F675EF" w:rsidP="00992FF5">
            <w:pPr>
              <w:jc w:val="left"/>
            </w:pPr>
            <w:r w:rsidRPr="00EB4BA0">
              <w:t>Tác nhân chính</w:t>
            </w:r>
          </w:p>
        </w:tc>
        <w:tc>
          <w:tcPr>
            <w:tcW w:w="4261" w:type="dxa"/>
          </w:tcPr>
          <w:p w14:paraId="7C441859" w14:textId="77777777" w:rsidR="00F675EF" w:rsidRPr="00EB4BA0" w:rsidRDefault="00F675EF" w:rsidP="00992FF5">
            <w:pPr>
              <w:jc w:val="left"/>
            </w:pPr>
            <w:r w:rsidRPr="00EB4BA0">
              <w:t>Admin</w:t>
            </w:r>
          </w:p>
        </w:tc>
      </w:tr>
      <w:tr w:rsidR="00F675EF" w:rsidRPr="00EB4BA0" w14:paraId="2F5DB517" w14:textId="77777777" w:rsidTr="00992FF5">
        <w:tc>
          <w:tcPr>
            <w:tcW w:w="4261" w:type="dxa"/>
          </w:tcPr>
          <w:p w14:paraId="1A2720CB" w14:textId="77777777" w:rsidR="00F675EF" w:rsidRPr="00EB4BA0" w:rsidRDefault="00F675EF" w:rsidP="00992FF5">
            <w:pPr>
              <w:jc w:val="left"/>
            </w:pPr>
            <w:r w:rsidRPr="00EB4BA0">
              <w:t xml:space="preserve">Mức </w:t>
            </w:r>
          </w:p>
        </w:tc>
        <w:tc>
          <w:tcPr>
            <w:tcW w:w="4261" w:type="dxa"/>
          </w:tcPr>
          <w:p w14:paraId="6A21D7B9" w14:textId="77777777" w:rsidR="00F675EF" w:rsidRPr="00EB4BA0" w:rsidRDefault="00F675EF" w:rsidP="00992FF5">
            <w:pPr>
              <w:jc w:val="left"/>
            </w:pPr>
            <w:r w:rsidRPr="00EB4BA0">
              <w:t>1</w:t>
            </w:r>
          </w:p>
        </w:tc>
      </w:tr>
      <w:tr w:rsidR="00F675EF" w:rsidRPr="00EB4BA0" w14:paraId="2CE474E5" w14:textId="77777777" w:rsidTr="00992FF5">
        <w:tc>
          <w:tcPr>
            <w:tcW w:w="4261" w:type="dxa"/>
          </w:tcPr>
          <w:p w14:paraId="38F907E0" w14:textId="77777777" w:rsidR="00F675EF" w:rsidRPr="00EB4BA0" w:rsidRDefault="00F675EF" w:rsidP="00992FF5">
            <w:pPr>
              <w:jc w:val="left"/>
            </w:pPr>
            <w:r w:rsidRPr="00EB4BA0">
              <w:t xml:space="preserve">Người chịu trách nhiệm </w:t>
            </w:r>
          </w:p>
        </w:tc>
        <w:tc>
          <w:tcPr>
            <w:tcW w:w="4261" w:type="dxa"/>
          </w:tcPr>
          <w:p w14:paraId="44AFF205" w14:textId="77777777" w:rsidR="00F675EF" w:rsidRPr="00EB4BA0" w:rsidRDefault="00F675EF" w:rsidP="00992FF5">
            <w:pPr>
              <w:jc w:val="left"/>
            </w:pPr>
            <w:r w:rsidRPr="00EB4BA0">
              <w:t xml:space="preserve">Không </w:t>
            </w:r>
          </w:p>
        </w:tc>
      </w:tr>
      <w:tr w:rsidR="00F675EF" w:rsidRPr="00EB4BA0" w14:paraId="173D55F0" w14:textId="77777777" w:rsidTr="00992FF5">
        <w:tc>
          <w:tcPr>
            <w:tcW w:w="4261" w:type="dxa"/>
          </w:tcPr>
          <w:p w14:paraId="53654F2E" w14:textId="77777777" w:rsidR="00F675EF" w:rsidRPr="00EB4BA0" w:rsidRDefault="00F675EF" w:rsidP="00992FF5">
            <w:pPr>
              <w:jc w:val="left"/>
            </w:pPr>
            <w:r w:rsidRPr="00EB4BA0">
              <w:t xml:space="preserve">Tiền điều kiện </w:t>
            </w:r>
          </w:p>
        </w:tc>
        <w:tc>
          <w:tcPr>
            <w:tcW w:w="4261" w:type="dxa"/>
          </w:tcPr>
          <w:p w14:paraId="709B7751" w14:textId="77777777" w:rsidR="00F675EF" w:rsidRPr="00EB4BA0" w:rsidRDefault="00F675EF" w:rsidP="00992FF5">
            <w:pPr>
              <w:jc w:val="left"/>
            </w:pPr>
          </w:p>
        </w:tc>
      </w:tr>
      <w:tr w:rsidR="00F675EF" w:rsidRPr="00EB4BA0" w14:paraId="36B2EF1E" w14:textId="77777777" w:rsidTr="00992FF5">
        <w:tc>
          <w:tcPr>
            <w:tcW w:w="4261" w:type="dxa"/>
          </w:tcPr>
          <w:p w14:paraId="2716A73D" w14:textId="77777777" w:rsidR="00F675EF" w:rsidRPr="00EB4BA0" w:rsidRDefault="00F675EF" w:rsidP="00992FF5">
            <w:pPr>
              <w:jc w:val="left"/>
            </w:pPr>
            <w:r w:rsidRPr="00EB4BA0">
              <w:t>Đảm bảo tối thiểu</w:t>
            </w:r>
          </w:p>
        </w:tc>
        <w:tc>
          <w:tcPr>
            <w:tcW w:w="4261" w:type="dxa"/>
          </w:tcPr>
          <w:p w14:paraId="2B1A9AD7" w14:textId="77777777" w:rsidR="00F675EF" w:rsidRPr="00EB4BA0" w:rsidRDefault="00F675EF" w:rsidP="00992FF5">
            <w:pPr>
              <w:jc w:val="left"/>
            </w:pPr>
            <w:r w:rsidRPr="00EB4BA0">
              <w:t>Admin truy cập vào trang quản lý điểm số IQ.</w:t>
            </w:r>
          </w:p>
        </w:tc>
      </w:tr>
      <w:tr w:rsidR="00F675EF" w:rsidRPr="00EB4BA0" w14:paraId="465846F5" w14:textId="77777777" w:rsidTr="00992FF5">
        <w:tc>
          <w:tcPr>
            <w:tcW w:w="4261" w:type="dxa"/>
          </w:tcPr>
          <w:p w14:paraId="098C108B" w14:textId="77777777" w:rsidR="00F675EF" w:rsidRPr="00EB4BA0" w:rsidRDefault="00F675EF" w:rsidP="00992FF5">
            <w:pPr>
              <w:jc w:val="left"/>
            </w:pPr>
            <w:r w:rsidRPr="00EB4BA0">
              <w:t xml:space="preserve">Đảm bảo thành công </w:t>
            </w:r>
          </w:p>
        </w:tc>
        <w:tc>
          <w:tcPr>
            <w:tcW w:w="4261" w:type="dxa"/>
          </w:tcPr>
          <w:p w14:paraId="5D635247" w14:textId="77777777" w:rsidR="00F675EF" w:rsidRPr="00EB4BA0" w:rsidRDefault="00F675EF" w:rsidP="00992FF5">
            <w:pPr>
              <w:jc w:val="left"/>
            </w:pPr>
            <w:r w:rsidRPr="00EB4BA0">
              <w:t>Admin thêm chỉ IQ lên bảng vinh danh của người dùng.</w:t>
            </w:r>
          </w:p>
        </w:tc>
      </w:tr>
      <w:tr w:rsidR="00F675EF" w:rsidRPr="00EB4BA0" w14:paraId="32B45FF1" w14:textId="77777777" w:rsidTr="00992FF5">
        <w:tc>
          <w:tcPr>
            <w:tcW w:w="4261" w:type="dxa"/>
          </w:tcPr>
          <w:p w14:paraId="43A704B0" w14:textId="77777777" w:rsidR="00F675EF" w:rsidRPr="00EB4BA0" w:rsidRDefault="00F675EF" w:rsidP="00992FF5">
            <w:pPr>
              <w:jc w:val="left"/>
            </w:pPr>
            <w:r w:rsidRPr="00EB4BA0">
              <w:t xml:space="preserve">Kích hoạt </w:t>
            </w:r>
          </w:p>
        </w:tc>
        <w:tc>
          <w:tcPr>
            <w:tcW w:w="4261" w:type="dxa"/>
          </w:tcPr>
          <w:p w14:paraId="796BAC0D" w14:textId="77777777" w:rsidR="00F675EF" w:rsidRPr="00EB4BA0" w:rsidRDefault="00F675EF" w:rsidP="00992FF5">
            <w:pPr>
              <w:jc w:val="left"/>
            </w:pPr>
            <w:r w:rsidRPr="00EB4BA0">
              <w:t>Admin Click nút Add IQ Ranking</w:t>
            </w:r>
          </w:p>
        </w:tc>
      </w:tr>
      <w:tr w:rsidR="00F675EF" w:rsidRPr="00EB4BA0" w14:paraId="734E1F04" w14:textId="77777777" w:rsidTr="00992FF5">
        <w:tc>
          <w:tcPr>
            <w:tcW w:w="4261" w:type="dxa"/>
          </w:tcPr>
          <w:p w14:paraId="4CD165B6" w14:textId="77777777" w:rsidR="00F675EF" w:rsidRPr="00EB4BA0" w:rsidRDefault="00F675EF" w:rsidP="00992FF5">
            <w:pPr>
              <w:jc w:val="left"/>
            </w:pPr>
            <w:r w:rsidRPr="00EB4BA0">
              <w:t xml:space="preserve">Chuỗi sự kiện chính </w:t>
            </w:r>
          </w:p>
        </w:tc>
        <w:tc>
          <w:tcPr>
            <w:tcW w:w="4261" w:type="dxa"/>
          </w:tcPr>
          <w:p w14:paraId="1837C3B2" w14:textId="77777777" w:rsidR="00F675EF" w:rsidRPr="00EB4BA0" w:rsidRDefault="00F675EF" w:rsidP="00863B93">
            <w:pPr>
              <w:pStyle w:val="ListParagraph"/>
              <w:numPr>
                <w:ilvl w:val="0"/>
                <w:numId w:val="69"/>
              </w:numPr>
              <w:tabs>
                <w:tab w:val="left" w:pos="312"/>
              </w:tabs>
              <w:spacing w:line="240" w:lineRule="auto"/>
            </w:pPr>
            <w:r w:rsidRPr="00EB4BA0">
              <w:t>Admin có quyền thêm, xóa điểm số của người dùng.</w:t>
            </w:r>
          </w:p>
          <w:p w14:paraId="2E5B4F91" w14:textId="77777777" w:rsidR="00F675EF" w:rsidRPr="00EB4BA0" w:rsidRDefault="00F675EF" w:rsidP="00863B93">
            <w:pPr>
              <w:pStyle w:val="ListParagraph"/>
              <w:numPr>
                <w:ilvl w:val="0"/>
                <w:numId w:val="69"/>
              </w:numPr>
              <w:tabs>
                <w:tab w:val="left" w:pos="312"/>
              </w:tabs>
              <w:spacing w:line="240" w:lineRule="auto"/>
            </w:pPr>
            <w:r w:rsidRPr="00EB4BA0">
              <w:t>Admin Click nút Add IQ Ranking điểm số sẽ hiển thị bên phía ứng dụng người dùng:</w:t>
            </w:r>
          </w:p>
          <w:p w14:paraId="00084798" w14:textId="77777777" w:rsidR="00F675EF" w:rsidRPr="00EB4BA0" w:rsidRDefault="00F675EF" w:rsidP="00863B93">
            <w:pPr>
              <w:pStyle w:val="ListParagraph"/>
              <w:numPr>
                <w:ilvl w:val="0"/>
                <w:numId w:val="69"/>
              </w:numPr>
              <w:tabs>
                <w:tab w:val="left" w:pos="312"/>
              </w:tabs>
              <w:spacing w:line="240" w:lineRule="auto"/>
            </w:pPr>
            <w:r w:rsidRPr="00EB4BA0">
              <w:t>Nếu muốn xóa Admin Click nút Delete, ứng dụng hiển thị Dialog xác nhận xóa.</w:t>
            </w:r>
          </w:p>
          <w:p w14:paraId="58AF447F" w14:textId="77777777" w:rsidR="00F675EF" w:rsidRPr="00EB4BA0" w:rsidRDefault="00F675EF" w:rsidP="00863B93">
            <w:pPr>
              <w:pStyle w:val="ListParagraph"/>
              <w:numPr>
                <w:ilvl w:val="0"/>
                <w:numId w:val="67"/>
              </w:numPr>
              <w:tabs>
                <w:tab w:val="left" w:pos="312"/>
              </w:tabs>
              <w:spacing w:line="240" w:lineRule="auto"/>
            </w:pPr>
            <w:r w:rsidRPr="00EB4BA0">
              <w:t>Nếu admin Click Continue dữ liệu được xóa.</w:t>
            </w:r>
          </w:p>
          <w:p w14:paraId="56E39168" w14:textId="77777777" w:rsidR="00F675EF" w:rsidRPr="00EB4BA0" w:rsidRDefault="00F675EF" w:rsidP="00863B93">
            <w:pPr>
              <w:pStyle w:val="ListParagraph"/>
              <w:numPr>
                <w:ilvl w:val="0"/>
                <w:numId w:val="67"/>
              </w:numPr>
              <w:tabs>
                <w:tab w:val="left" w:pos="312"/>
              </w:tabs>
              <w:spacing w:line="240" w:lineRule="auto"/>
            </w:pPr>
            <w:r w:rsidRPr="00EB4BA0">
              <w:t>Nếu admin Click Cancel, đóng dialog và dữ liệu không được xóa.</w:t>
            </w:r>
          </w:p>
        </w:tc>
      </w:tr>
      <w:tr w:rsidR="00F675EF" w:rsidRPr="00EB4BA0" w14:paraId="11ACC8F0" w14:textId="77777777" w:rsidTr="00AE3F83">
        <w:trPr>
          <w:trHeight w:val="1030"/>
        </w:trPr>
        <w:tc>
          <w:tcPr>
            <w:tcW w:w="4261" w:type="dxa"/>
          </w:tcPr>
          <w:p w14:paraId="1708CD4C" w14:textId="77777777" w:rsidR="00F675EF" w:rsidRPr="00EB4BA0" w:rsidRDefault="00F675EF" w:rsidP="00992FF5">
            <w:pPr>
              <w:jc w:val="left"/>
            </w:pPr>
            <w:r w:rsidRPr="00EB4BA0">
              <w:lastRenderedPageBreak/>
              <w:t>Chuỗi sự kiện thay thế</w:t>
            </w:r>
          </w:p>
        </w:tc>
        <w:tc>
          <w:tcPr>
            <w:tcW w:w="4261" w:type="dxa"/>
          </w:tcPr>
          <w:p w14:paraId="47B8A55D" w14:textId="77777777" w:rsidR="00F675EF" w:rsidRPr="00EB4BA0" w:rsidRDefault="00F675EF" w:rsidP="00AE3F83">
            <w:pPr>
              <w:keepNext/>
            </w:pPr>
          </w:p>
        </w:tc>
      </w:tr>
    </w:tbl>
    <w:p w14:paraId="2CA56519" w14:textId="035AB119" w:rsidR="00F675EF" w:rsidRPr="00AE3F83" w:rsidRDefault="00AE3F83" w:rsidP="00AE3F83">
      <w:pPr>
        <w:pStyle w:val="Caption"/>
        <w:jc w:val="center"/>
        <w:rPr>
          <w:rFonts w:ascii="Times New Roman" w:hAnsi="Times New Roman" w:cs="Times New Roman"/>
          <w:b/>
          <w:bCs/>
          <w:color w:val="000000" w:themeColor="text1"/>
          <w:sz w:val="26"/>
        </w:rPr>
      </w:pPr>
      <w:bookmarkStart w:id="226" w:name="_Toc105676847"/>
      <w:bookmarkStart w:id="227" w:name="OLE_LINK19"/>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19</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Điểm Số IQ</w:t>
      </w:r>
      <w:bookmarkEnd w:id="226"/>
    </w:p>
    <w:p w14:paraId="6024359D" w14:textId="036D8A40" w:rsidR="00F675EF" w:rsidRPr="005F3780" w:rsidRDefault="005F3780" w:rsidP="005F3780">
      <w:pPr>
        <w:pStyle w:val="Heading3"/>
        <w:rPr>
          <w:rFonts w:ascii="Times New Roman" w:hAnsi="Times New Roman"/>
          <w:color w:val="000000" w:themeColor="text1"/>
        </w:rPr>
      </w:pPr>
      <w:bookmarkStart w:id="228" w:name="_Toc105591647"/>
      <w:r w:rsidRPr="005F3780">
        <w:rPr>
          <w:rFonts w:ascii="Times New Roman" w:hAnsi="Times New Roman"/>
          <w:color w:val="000000" w:themeColor="text1"/>
        </w:rPr>
        <w:t xml:space="preserve">3.18 </w:t>
      </w:r>
      <w:r w:rsidR="00F675EF" w:rsidRPr="005F3780">
        <w:rPr>
          <w:rFonts w:ascii="Times New Roman" w:hAnsi="Times New Roman"/>
          <w:color w:val="000000" w:themeColor="text1"/>
        </w:rPr>
        <w:t xml:space="preserve">Usecase </w:t>
      </w:r>
      <w:bookmarkStart w:id="229" w:name="OLE_LINK18"/>
      <w:r w:rsidR="00F675EF" w:rsidRPr="005F3780">
        <w:rPr>
          <w:rFonts w:ascii="Times New Roman" w:hAnsi="Times New Roman"/>
          <w:color w:val="000000" w:themeColor="text1"/>
        </w:rPr>
        <w:t>Quản Lý điểm số bài thi Xamarin</w:t>
      </w:r>
      <w:bookmarkEnd w:id="228"/>
      <w:bookmarkEnd w:id="229"/>
    </w:p>
    <w:tbl>
      <w:tblPr>
        <w:tblStyle w:val="TableGrid"/>
        <w:tblW w:w="0" w:type="auto"/>
        <w:tblLook w:val="04A0" w:firstRow="1" w:lastRow="0" w:firstColumn="1" w:lastColumn="0" w:noHBand="0" w:noVBand="1"/>
      </w:tblPr>
      <w:tblGrid>
        <w:gridCol w:w="4261"/>
        <w:gridCol w:w="4261"/>
      </w:tblGrid>
      <w:tr w:rsidR="00F675EF" w:rsidRPr="00EB4BA0" w14:paraId="236FBACE" w14:textId="77777777" w:rsidTr="00992FF5">
        <w:tc>
          <w:tcPr>
            <w:tcW w:w="8522" w:type="dxa"/>
            <w:gridSpan w:val="2"/>
          </w:tcPr>
          <w:bookmarkEnd w:id="227"/>
          <w:p w14:paraId="6829B774" w14:textId="46C254EC" w:rsidR="00F675EF" w:rsidRPr="00EB4BA0" w:rsidRDefault="00E3354D" w:rsidP="00992FF5">
            <w:pPr>
              <w:rPr>
                <w:b/>
                <w:bCs/>
                <w:color w:val="000000" w:themeColor="text1"/>
              </w:rPr>
            </w:pPr>
            <w:r w:rsidRPr="00E3354D">
              <w:rPr>
                <w:b/>
                <w:bCs/>
                <w:color w:val="000000" w:themeColor="text1"/>
              </w:rPr>
              <w:t>Quản Lý điểm số bài thi Xamarin</w:t>
            </w:r>
          </w:p>
        </w:tc>
      </w:tr>
      <w:tr w:rsidR="00F675EF" w:rsidRPr="00EB4BA0" w14:paraId="0B64E0D9" w14:textId="77777777" w:rsidTr="00992FF5">
        <w:tc>
          <w:tcPr>
            <w:tcW w:w="4261" w:type="dxa"/>
          </w:tcPr>
          <w:p w14:paraId="105E2643" w14:textId="77777777" w:rsidR="00F675EF" w:rsidRPr="00EB4BA0" w:rsidRDefault="00F675EF" w:rsidP="00992FF5">
            <w:pPr>
              <w:jc w:val="left"/>
            </w:pPr>
            <w:r w:rsidRPr="00EB4BA0">
              <w:t>Tên Use Case</w:t>
            </w:r>
          </w:p>
        </w:tc>
        <w:tc>
          <w:tcPr>
            <w:tcW w:w="4261" w:type="dxa"/>
          </w:tcPr>
          <w:p w14:paraId="06EE9F60" w14:textId="77777777" w:rsidR="00F675EF" w:rsidRPr="00EB4BA0" w:rsidRDefault="00F675EF" w:rsidP="00992FF5">
            <w:pPr>
              <w:jc w:val="left"/>
            </w:pPr>
            <w:bookmarkStart w:id="230" w:name="OLE_LINK28"/>
            <w:r w:rsidRPr="00EB4BA0">
              <w:t>Quản Lý điểm số bài thi Xamarin</w:t>
            </w:r>
            <w:bookmarkEnd w:id="230"/>
          </w:p>
        </w:tc>
      </w:tr>
      <w:tr w:rsidR="00F675EF" w:rsidRPr="00EB4BA0" w14:paraId="7FF11EA2" w14:textId="77777777" w:rsidTr="00992FF5">
        <w:tc>
          <w:tcPr>
            <w:tcW w:w="4261" w:type="dxa"/>
          </w:tcPr>
          <w:p w14:paraId="3812966F" w14:textId="77777777" w:rsidR="00F675EF" w:rsidRPr="00EB4BA0" w:rsidRDefault="00F675EF" w:rsidP="00992FF5">
            <w:pPr>
              <w:jc w:val="left"/>
            </w:pPr>
            <w:r w:rsidRPr="00EB4BA0">
              <w:t>Tác nhân chính</w:t>
            </w:r>
          </w:p>
        </w:tc>
        <w:tc>
          <w:tcPr>
            <w:tcW w:w="4261" w:type="dxa"/>
          </w:tcPr>
          <w:p w14:paraId="3C22039B" w14:textId="77777777" w:rsidR="00F675EF" w:rsidRPr="00EB4BA0" w:rsidRDefault="00F675EF" w:rsidP="00992FF5">
            <w:pPr>
              <w:jc w:val="left"/>
            </w:pPr>
            <w:r w:rsidRPr="00EB4BA0">
              <w:t>Admin</w:t>
            </w:r>
          </w:p>
        </w:tc>
      </w:tr>
      <w:tr w:rsidR="00F675EF" w:rsidRPr="00EB4BA0" w14:paraId="71255159" w14:textId="77777777" w:rsidTr="00992FF5">
        <w:tc>
          <w:tcPr>
            <w:tcW w:w="4261" w:type="dxa"/>
          </w:tcPr>
          <w:p w14:paraId="60311813" w14:textId="77777777" w:rsidR="00F675EF" w:rsidRPr="00EB4BA0" w:rsidRDefault="00F675EF" w:rsidP="00992FF5">
            <w:pPr>
              <w:jc w:val="left"/>
            </w:pPr>
            <w:r w:rsidRPr="00EB4BA0">
              <w:t xml:space="preserve">Mức </w:t>
            </w:r>
          </w:p>
        </w:tc>
        <w:tc>
          <w:tcPr>
            <w:tcW w:w="4261" w:type="dxa"/>
          </w:tcPr>
          <w:p w14:paraId="5675680B" w14:textId="77777777" w:rsidR="00F675EF" w:rsidRPr="00EB4BA0" w:rsidRDefault="00F675EF" w:rsidP="00992FF5">
            <w:pPr>
              <w:jc w:val="left"/>
            </w:pPr>
            <w:r w:rsidRPr="00EB4BA0">
              <w:t>1</w:t>
            </w:r>
          </w:p>
        </w:tc>
      </w:tr>
      <w:tr w:rsidR="00F675EF" w:rsidRPr="00EB4BA0" w14:paraId="0C477C68" w14:textId="77777777" w:rsidTr="00992FF5">
        <w:tc>
          <w:tcPr>
            <w:tcW w:w="4261" w:type="dxa"/>
          </w:tcPr>
          <w:p w14:paraId="3FAEBDFD" w14:textId="77777777" w:rsidR="00F675EF" w:rsidRPr="00EB4BA0" w:rsidRDefault="00F675EF" w:rsidP="00992FF5">
            <w:pPr>
              <w:jc w:val="left"/>
            </w:pPr>
            <w:r w:rsidRPr="00EB4BA0">
              <w:t xml:space="preserve">Người chịu trách nhiệm </w:t>
            </w:r>
          </w:p>
        </w:tc>
        <w:tc>
          <w:tcPr>
            <w:tcW w:w="4261" w:type="dxa"/>
          </w:tcPr>
          <w:p w14:paraId="2DBB7A16" w14:textId="77777777" w:rsidR="00F675EF" w:rsidRPr="00EB4BA0" w:rsidRDefault="00F675EF" w:rsidP="00992FF5">
            <w:pPr>
              <w:jc w:val="left"/>
            </w:pPr>
            <w:r w:rsidRPr="00EB4BA0">
              <w:t xml:space="preserve">Không </w:t>
            </w:r>
          </w:p>
        </w:tc>
      </w:tr>
      <w:tr w:rsidR="00F675EF" w:rsidRPr="00EB4BA0" w14:paraId="72EF1720" w14:textId="77777777" w:rsidTr="00992FF5">
        <w:tc>
          <w:tcPr>
            <w:tcW w:w="4261" w:type="dxa"/>
          </w:tcPr>
          <w:p w14:paraId="2D7C502A" w14:textId="77777777" w:rsidR="00F675EF" w:rsidRPr="00EB4BA0" w:rsidRDefault="00F675EF" w:rsidP="00992FF5">
            <w:pPr>
              <w:jc w:val="left"/>
            </w:pPr>
            <w:r w:rsidRPr="00EB4BA0">
              <w:t xml:space="preserve">Tiền điều kiện </w:t>
            </w:r>
          </w:p>
        </w:tc>
        <w:tc>
          <w:tcPr>
            <w:tcW w:w="4261" w:type="dxa"/>
          </w:tcPr>
          <w:p w14:paraId="151C1F72" w14:textId="77777777" w:rsidR="00F675EF" w:rsidRPr="00EB4BA0" w:rsidRDefault="00F675EF" w:rsidP="00992FF5">
            <w:pPr>
              <w:jc w:val="left"/>
            </w:pPr>
          </w:p>
        </w:tc>
      </w:tr>
      <w:tr w:rsidR="00F675EF" w:rsidRPr="00EB4BA0" w14:paraId="41C59578" w14:textId="77777777" w:rsidTr="00992FF5">
        <w:tc>
          <w:tcPr>
            <w:tcW w:w="4261" w:type="dxa"/>
          </w:tcPr>
          <w:p w14:paraId="5957281A" w14:textId="77777777" w:rsidR="00F675EF" w:rsidRPr="00EB4BA0" w:rsidRDefault="00F675EF" w:rsidP="00992FF5">
            <w:pPr>
              <w:jc w:val="left"/>
            </w:pPr>
            <w:r w:rsidRPr="00EB4BA0">
              <w:t>Đảm bảo tối thiểu</w:t>
            </w:r>
          </w:p>
        </w:tc>
        <w:tc>
          <w:tcPr>
            <w:tcW w:w="4261" w:type="dxa"/>
          </w:tcPr>
          <w:p w14:paraId="7FAA427C" w14:textId="77777777" w:rsidR="00F675EF" w:rsidRPr="00EB4BA0" w:rsidRDefault="00F675EF" w:rsidP="00992FF5">
            <w:pPr>
              <w:jc w:val="left"/>
            </w:pPr>
            <w:r w:rsidRPr="00EB4BA0">
              <w:t>Admin truy cập vào trang quản lý điểm số Xamarin.</w:t>
            </w:r>
          </w:p>
        </w:tc>
      </w:tr>
      <w:tr w:rsidR="00F675EF" w:rsidRPr="00EB4BA0" w14:paraId="76FDDC75" w14:textId="77777777" w:rsidTr="00992FF5">
        <w:tc>
          <w:tcPr>
            <w:tcW w:w="4261" w:type="dxa"/>
          </w:tcPr>
          <w:p w14:paraId="5403F156" w14:textId="77777777" w:rsidR="00F675EF" w:rsidRPr="00EB4BA0" w:rsidRDefault="00F675EF" w:rsidP="00992FF5">
            <w:pPr>
              <w:jc w:val="left"/>
            </w:pPr>
            <w:r w:rsidRPr="00EB4BA0">
              <w:t xml:space="preserve">Đảm bảo thành công </w:t>
            </w:r>
          </w:p>
        </w:tc>
        <w:tc>
          <w:tcPr>
            <w:tcW w:w="4261" w:type="dxa"/>
          </w:tcPr>
          <w:p w14:paraId="364E5ACB" w14:textId="77777777" w:rsidR="00F675EF" w:rsidRPr="00EB4BA0" w:rsidRDefault="00F675EF" w:rsidP="00992FF5">
            <w:pPr>
              <w:jc w:val="left"/>
            </w:pPr>
            <w:r w:rsidRPr="00EB4BA0">
              <w:t>Admin thêm chỉ số Xamarin lên bảng vinh danh của người dùng.</w:t>
            </w:r>
          </w:p>
        </w:tc>
      </w:tr>
      <w:tr w:rsidR="00F675EF" w:rsidRPr="00EB4BA0" w14:paraId="0148D822" w14:textId="77777777" w:rsidTr="00992FF5">
        <w:tc>
          <w:tcPr>
            <w:tcW w:w="4261" w:type="dxa"/>
          </w:tcPr>
          <w:p w14:paraId="03FF75FC" w14:textId="77777777" w:rsidR="00F675EF" w:rsidRPr="00EB4BA0" w:rsidRDefault="00F675EF" w:rsidP="00992FF5">
            <w:pPr>
              <w:jc w:val="left"/>
            </w:pPr>
            <w:r w:rsidRPr="00EB4BA0">
              <w:t xml:space="preserve">Kích hoạt </w:t>
            </w:r>
          </w:p>
        </w:tc>
        <w:tc>
          <w:tcPr>
            <w:tcW w:w="4261" w:type="dxa"/>
          </w:tcPr>
          <w:p w14:paraId="7A5DF339" w14:textId="77777777" w:rsidR="00F675EF" w:rsidRPr="00EB4BA0" w:rsidRDefault="00F675EF" w:rsidP="00992FF5">
            <w:pPr>
              <w:jc w:val="left"/>
            </w:pPr>
            <w:r w:rsidRPr="00EB4BA0">
              <w:t>Admin click nút Add Xamarin Ranking</w:t>
            </w:r>
          </w:p>
        </w:tc>
      </w:tr>
      <w:tr w:rsidR="00F675EF" w:rsidRPr="00EB4BA0" w14:paraId="758F94E6" w14:textId="77777777" w:rsidTr="00992FF5">
        <w:tc>
          <w:tcPr>
            <w:tcW w:w="4261" w:type="dxa"/>
          </w:tcPr>
          <w:p w14:paraId="62983EBB" w14:textId="77777777" w:rsidR="00F675EF" w:rsidRPr="00EB4BA0" w:rsidRDefault="00F675EF" w:rsidP="00992FF5">
            <w:pPr>
              <w:jc w:val="left"/>
            </w:pPr>
            <w:r w:rsidRPr="00EB4BA0">
              <w:t xml:space="preserve">Chuỗi sự kiện chính </w:t>
            </w:r>
          </w:p>
        </w:tc>
        <w:tc>
          <w:tcPr>
            <w:tcW w:w="4261" w:type="dxa"/>
          </w:tcPr>
          <w:p w14:paraId="05AB767D" w14:textId="77777777" w:rsidR="00F675EF" w:rsidRPr="00EB4BA0" w:rsidRDefault="00F675EF" w:rsidP="00863B93">
            <w:pPr>
              <w:pStyle w:val="ListParagraph"/>
              <w:numPr>
                <w:ilvl w:val="0"/>
                <w:numId w:val="71"/>
              </w:numPr>
              <w:tabs>
                <w:tab w:val="left" w:pos="312"/>
              </w:tabs>
              <w:spacing w:line="240" w:lineRule="auto"/>
            </w:pPr>
            <w:r w:rsidRPr="00EB4BA0">
              <w:t>Admin có quyền thêm, xóa điểm số của người dùng.</w:t>
            </w:r>
          </w:p>
          <w:p w14:paraId="1DED3D3A" w14:textId="77777777" w:rsidR="00F675EF" w:rsidRPr="00EB4BA0" w:rsidRDefault="00F675EF" w:rsidP="00863B93">
            <w:pPr>
              <w:pStyle w:val="ListParagraph"/>
              <w:numPr>
                <w:ilvl w:val="0"/>
                <w:numId w:val="71"/>
              </w:numPr>
              <w:tabs>
                <w:tab w:val="left" w:pos="312"/>
              </w:tabs>
              <w:spacing w:line="240" w:lineRule="auto"/>
            </w:pPr>
            <w:r w:rsidRPr="00EB4BA0">
              <w:t>Admin Click nút Add Xamarin Ranking điểm số sẽ hiển thị bên phía ứng dụng người dùng:</w:t>
            </w:r>
          </w:p>
          <w:p w14:paraId="3152AD2B" w14:textId="77777777" w:rsidR="00F675EF" w:rsidRPr="00EB4BA0" w:rsidRDefault="00F675EF" w:rsidP="00863B93">
            <w:pPr>
              <w:pStyle w:val="ListParagraph"/>
              <w:numPr>
                <w:ilvl w:val="0"/>
                <w:numId w:val="71"/>
              </w:numPr>
              <w:tabs>
                <w:tab w:val="left" w:pos="312"/>
              </w:tabs>
              <w:spacing w:line="240" w:lineRule="auto"/>
            </w:pPr>
            <w:r w:rsidRPr="00EB4BA0">
              <w:t>Nếu muốn xóa Admin Click nút Delete, ứng dụng hiển thị Dialog xác nhận xóa.</w:t>
            </w:r>
          </w:p>
          <w:p w14:paraId="4BCA0EF5" w14:textId="77777777" w:rsidR="00F675EF" w:rsidRPr="00EB4BA0" w:rsidRDefault="00F675EF" w:rsidP="00863B93">
            <w:pPr>
              <w:pStyle w:val="ListParagraph"/>
              <w:numPr>
                <w:ilvl w:val="0"/>
                <w:numId w:val="67"/>
              </w:numPr>
              <w:tabs>
                <w:tab w:val="left" w:pos="312"/>
              </w:tabs>
              <w:spacing w:line="240" w:lineRule="auto"/>
            </w:pPr>
            <w:r w:rsidRPr="00EB4BA0">
              <w:t>Nếu admin Click Continue dữ liệu được xóa.</w:t>
            </w:r>
          </w:p>
          <w:p w14:paraId="21AC99A8" w14:textId="77777777" w:rsidR="00F675EF" w:rsidRPr="00EB4BA0" w:rsidRDefault="00F675EF" w:rsidP="00863B93">
            <w:pPr>
              <w:pStyle w:val="ListParagraph"/>
              <w:numPr>
                <w:ilvl w:val="0"/>
                <w:numId w:val="67"/>
              </w:numPr>
              <w:tabs>
                <w:tab w:val="left" w:pos="312"/>
              </w:tabs>
              <w:spacing w:line="240" w:lineRule="auto"/>
            </w:pPr>
            <w:r w:rsidRPr="00EB4BA0">
              <w:t>Nếu admin Click Cancel, đóng dialog và dữ liệu không được xóa.</w:t>
            </w:r>
          </w:p>
        </w:tc>
      </w:tr>
      <w:tr w:rsidR="00F675EF" w:rsidRPr="00EB4BA0" w14:paraId="0DD83BF9" w14:textId="77777777" w:rsidTr="00992FF5">
        <w:tc>
          <w:tcPr>
            <w:tcW w:w="4261" w:type="dxa"/>
          </w:tcPr>
          <w:p w14:paraId="205037B7" w14:textId="77777777" w:rsidR="00F675EF" w:rsidRPr="00EB4BA0" w:rsidRDefault="00F675EF" w:rsidP="00992FF5">
            <w:pPr>
              <w:jc w:val="left"/>
            </w:pPr>
            <w:r w:rsidRPr="00EB4BA0">
              <w:t>Chuỗi sự kiện thay thế</w:t>
            </w:r>
          </w:p>
        </w:tc>
        <w:tc>
          <w:tcPr>
            <w:tcW w:w="4261" w:type="dxa"/>
          </w:tcPr>
          <w:p w14:paraId="40761A35" w14:textId="77777777" w:rsidR="00F675EF" w:rsidRPr="00EB4BA0" w:rsidRDefault="00F675EF" w:rsidP="00AE3F83">
            <w:pPr>
              <w:keepNext/>
            </w:pPr>
          </w:p>
        </w:tc>
      </w:tr>
    </w:tbl>
    <w:p w14:paraId="4210DFB2" w14:textId="62C19D19" w:rsidR="00AE3F83" w:rsidRPr="00AE3F83" w:rsidRDefault="00AE3F83" w:rsidP="00AE3F83">
      <w:pPr>
        <w:pStyle w:val="Caption"/>
        <w:jc w:val="center"/>
        <w:rPr>
          <w:rFonts w:ascii="Times New Roman" w:hAnsi="Times New Roman" w:cs="Times New Roman"/>
          <w:sz w:val="26"/>
        </w:rPr>
      </w:pPr>
      <w:bookmarkStart w:id="231" w:name="_Toc105676848"/>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20</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Điểm Số Bài Thi Xamarin</w:t>
      </w:r>
      <w:bookmarkEnd w:id="231"/>
    </w:p>
    <w:p w14:paraId="3B817555" w14:textId="77777777" w:rsidR="00F675EF" w:rsidRPr="00EB4BA0" w:rsidRDefault="00F675EF" w:rsidP="00F675EF">
      <w:pPr>
        <w:rPr>
          <w:b/>
          <w:bCs/>
          <w:color w:val="000000" w:themeColor="text1"/>
        </w:rPr>
      </w:pPr>
      <w:r w:rsidRPr="00EB4BA0">
        <w:rPr>
          <w:b/>
          <w:bCs/>
          <w:color w:val="000000" w:themeColor="text1"/>
        </w:rPr>
        <w:br w:type="page"/>
      </w:r>
    </w:p>
    <w:p w14:paraId="707F085B" w14:textId="023CD750" w:rsidR="00F675EF" w:rsidRPr="005F3780" w:rsidRDefault="005F3780" w:rsidP="005F3780">
      <w:pPr>
        <w:pStyle w:val="Heading3"/>
        <w:rPr>
          <w:rFonts w:ascii="Times New Roman" w:hAnsi="Times New Roman"/>
          <w:color w:val="000000" w:themeColor="text1"/>
        </w:rPr>
      </w:pPr>
      <w:bookmarkStart w:id="232" w:name="_Toc105591648"/>
      <w:r w:rsidRPr="005F3780">
        <w:rPr>
          <w:rFonts w:ascii="Times New Roman" w:hAnsi="Times New Roman"/>
          <w:color w:val="000000" w:themeColor="text1"/>
        </w:rPr>
        <w:lastRenderedPageBreak/>
        <w:t xml:space="preserve">3.19 </w:t>
      </w:r>
      <w:r w:rsidR="00F675EF" w:rsidRPr="005F3780">
        <w:rPr>
          <w:rFonts w:ascii="Times New Roman" w:hAnsi="Times New Roman"/>
          <w:color w:val="000000" w:themeColor="text1"/>
        </w:rPr>
        <w:t xml:space="preserve">Usecase </w:t>
      </w:r>
      <w:bookmarkStart w:id="233" w:name="OLE_LINK20"/>
      <w:r w:rsidR="00F675EF" w:rsidRPr="005F3780">
        <w:rPr>
          <w:rFonts w:ascii="Times New Roman" w:hAnsi="Times New Roman"/>
          <w:color w:val="000000" w:themeColor="text1"/>
        </w:rPr>
        <w:t>Quản Lý điểm số bài thi về cờ quốc gia</w:t>
      </w:r>
      <w:bookmarkEnd w:id="232"/>
    </w:p>
    <w:tbl>
      <w:tblPr>
        <w:tblStyle w:val="TableGrid"/>
        <w:tblW w:w="0" w:type="auto"/>
        <w:tblLook w:val="04A0" w:firstRow="1" w:lastRow="0" w:firstColumn="1" w:lastColumn="0" w:noHBand="0" w:noVBand="1"/>
      </w:tblPr>
      <w:tblGrid>
        <w:gridCol w:w="4261"/>
        <w:gridCol w:w="4261"/>
      </w:tblGrid>
      <w:tr w:rsidR="00F675EF" w:rsidRPr="00EB4BA0" w14:paraId="7A0638D4" w14:textId="77777777" w:rsidTr="00992FF5">
        <w:tc>
          <w:tcPr>
            <w:tcW w:w="8522" w:type="dxa"/>
            <w:gridSpan w:val="2"/>
          </w:tcPr>
          <w:bookmarkEnd w:id="233"/>
          <w:p w14:paraId="54707A07" w14:textId="2C52EB19" w:rsidR="00F675EF" w:rsidRPr="00EB4BA0" w:rsidRDefault="00E3354D" w:rsidP="00992FF5">
            <w:pPr>
              <w:rPr>
                <w:b/>
                <w:bCs/>
                <w:color w:val="000000" w:themeColor="text1"/>
              </w:rPr>
            </w:pPr>
            <w:r w:rsidRPr="00E3354D">
              <w:rPr>
                <w:b/>
                <w:bCs/>
                <w:color w:val="000000" w:themeColor="text1"/>
              </w:rPr>
              <w:t>Quản Lý điểm số bài thi về cờ quốc gia</w:t>
            </w:r>
          </w:p>
        </w:tc>
      </w:tr>
      <w:tr w:rsidR="00F675EF" w:rsidRPr="00EB4BA0" w14:paraId="38E8C6BB" w14:textId="77777777" w:rsidTr="00992FF5">
        <w:tc>
          <w:tcPr>
            <w:tcW w:w="4261" w:type="dxa"/>
          </w:tcPr>
          <w:p w14:paraId="5BBF187F" w14:textId="77777777" w:rsidR="00F675EF" w:rsidRPr="00EB4BA0" w:rsidRDefault="00F675EF" w:rsidP="00992FF5">
            <w:pPr>
              <w:jc w:val="left"/>
            </w:pPr>
            <w:r w:rsidRPr="00EB4BA0">
              <w:t>Tên Use Case</w:t>
            </w:r>
          </w:p>
        </w:tc>
        <w:tc>
          <w:tcPr>
            <w:tcW w:w="4261" w:type="dxa"/>
          </w:tcPr>
          <w:p w14:paraId="4D1BA72A" w14:textId="77777777" w:rsidR="00F675EF" w:rsidRPr="00EB4BA0" w:rsidRDefault="00F675EF" w:rsidP="00992FF5">
            <w:pPr>
              <w:jc w:val="left"/>
            </w:pPr>
            <w:bookmarkStart w:id="234" w:name="OLE_LINK32"/>
            <w:r w:rsidRPr="00EB4BA0">
              <w:t>Quản Lý điểm số bài thi về cờ quốc gia</w:t>
            </w:r>
            <w:bookmarkEnd w:id="234"/>
          </w:p>
        </w:tc>
      </w:tr>
      <w:tr w:rsidR="00F675EF" w:rsidRPr="00EB4BA0" w14:paraId="69A4AABE" w14:textId="77777777" w:rsidTr="00992FF5">
        <w:tc>
          <w:tcPr>
            <w:tcW w:w="4261" w:type="dxa"/>
          </w:tcPr>
          <w:p w14:paraId="551CD0EB" w14:textId="77777777" w:rsidR="00F675EF" w:rsidRPr="00EB4BA0" w:rsidRDefault="00F675EF" w:rsidP="00992FF5">
            <w:pPr>
              <w:jc w:val="left"/>
            </w:pPr>
            <w:r w:rsidRPr="00EB4BA0">
              <w:t>Tác nhân chính</w:t>
            </w:r>
          </w:p>
        </w:tc>
        <w:tc>
          <w:tcPr>
            <w:tcW w:w="4261" w:type="dxa"/>
          </w:tcPr>
          <w:p w14:paraId="4D87B12B" w14:textId="77777777" w:rsidR="00F675EF" w:rsidRPr="00EB4BA0" w:rsidRDefault="00F675EF" w:rsidP="00992FF5">
            <w:pPr>
              <w:jc w:val="left"/>
            </w:pPr>
            <w:r w:rsidRPr="00EB4BA0">
              <w:t>Admin</w:t>
            </w:r>
          </w:p>
        </w:tc>
      </w:tr>
      <w:tr w:rsidR="00F675EF" w:rsidRPr="00EB4BA0" w14:paraId="537ED774" w14:textId="77777777" w:rsidTr="00992FF5">
        <w:tc>
          <w:tcPr>
            <w:tcW w:w="4261" w:type="dxa"/>
          </w:tcPr>
          <w:p w14:paraId="6D3718FB" w14:textId="77777777" w:rsidR="00F675EF" w:rsidRPr="00EB4BA0" w:rsidRDefault="00F675EF" w:rsidP="00992FF5">
            <w:pPr>
              <w:jc w:val="left"/>
            </w:pPr>
            <w:r w:rsidRPr="00EB4BA0">
              <w:t xml:space="preserve">Mức </w:t>
            </w:r>
          </w:p>
        </w:tc>
        <w:tc>
          <w:tcPr>
            <w:tcW w:w="4261" w:type="dxa"/>
          </w:tcPr>
          <w:p w14:paraId="75C64CD7" w14:textId="77777777" w:rsidR="00F675EF" w:rsidRPr="00EB4BA0" w:rsidRDefault="00F675EF" w:rsidP="00992FF5">
            <w:pPr>
              <w:jc w:val="left"/>
            </w:pPr>
            <w:r w:rsidRPr="00EB4BA0">
              <w:t>1</w:t>
            </w:r>
          </w:p>
        </w:tc>
      </w:tr>
      <w:tr w:rsidR="00F675EF" w:rsidRPr="00EB4BA0" w14:paraId="376DAB8D" w14:textId="77777777" w:rsidTr="00992FF5">
        <w:tc>
          <w:tcPr>
            <w:tcW w:w="4261" w:type="dxa"/>
          </w:tcPr>
          <w:p w14:paraId="441C6704" w14:textId="77777777" w:rsidR="00F675EF" w:rsidRPr="00EB4BA0" w:rsidRDefault="00F675EF" w:rsidP="00992FF5">
            <w:pPr>
              <w:jc w:val="left"/>
            </w:pPr>
            <w:r w:rsidRPr="00EB4BA0">
              <w:t xml:space="preserve">Người chịu trách nhiệm </w:t>
            </w:r>
          </w:p>
        </w:tc>
        <w:tc>
          <w:tcPr>
            <w:tcW w:w="4261" w:type="dxa"/>
          </w:tcPr>
          <w:p w14:paraId="10A8D12F" w14:textId="77777777" w:rsidR="00F675EF" w:rsidRPr="00EB4BA0" w:rsidRDefault="00F675EF" w:rsidP="00992FF5">
            <w:pPr>
              <w:jc w:val="left"/>
            </w:pPr>
            <w:r w:rsidRPr="00EB4BA0">
              <w:t xml:space="preserve">Không </w:t>
            </w:r>
          </w:p>
        </w:tc>
      </w:tr>
      <w:tr w:rsidR="00F675EF" w:rsidRPr="00EB4BA0" w14:paraId="1A8EBD5B" w14:textId="77777777" w:rsidTr="00992FF5">
        <w:tc>
          <w:tcPr>
            <w:tcW w:w="4261" w:type="dxa"/>
          </w:tcPr>
          <w:p w14:paraId="055B11E6" w14:textId="77777777" w:rsidR="00F675EF" w:rsidRPr="00EB4BA0" w:rsidRDefault="00F675EF" w:rsidP="00992FF5">
            <w:pPr>
              <w:jc w:val="left"/>
            </w:pPr>
            <w:r w:rsidRPr="00EB4BA0">
              <w:t xml:space="preserve">Tiền điều kiện </w:t>
            </w:r>
          </w:p>
        </w:tc>
        <w:tc>
          <w:tcPr>
            <w:tcW w:w="4261" w:type="dxa"/>
          </w:tcPr>
          <w:p w14:paraId="11CA5796" w14:textId="77777777" w:rsidR="00F675EF" w:rsidRPr="00EB4BA0" w:rsidRDefault="00F675EF" w:rsidP="00992FF5">
            <w:pPr>
              <w:jc w:val="left"/>
            </w:pPr>
          </w:p>
        </w:tc>
      </w:tr>
      <w:tr w:rsidR="00F675EF" w:rsidRPr="00EB4BA0" w14:paraId="2D2C592B" w14:textId="77777777" w:rsidTr="00992FF5">
        <w:tc>
          <w:tcPr>
            <w:tcW w:w="4261" w:type="dxa"/>
          </w:tcPr>
          <w:p w14:paraId="710317CF" w14:textId="77777777" w:rsidR="00F675EF" w:rsidRPr="00EB4BA0" w:rsidRDefault="00F675EF" w:rsidP="00992FF5">
            <w:pPr>
              <w:jc w:val="left"/>
            </w:pPr>
            <w:r w:rsidRPr="00EB4BA0">
              <w:t>Đảm bảo tối thiểu</w:t>
            </w:r>
          </w:p>
        </w:tc>
        <w:tc>
          <w:tcPr>
            <w:tcW w:w="4261" w:type="dxa"/>
          </w:tcPr>
          <w:p w14:paraId="1EB5528B" w14:textId="77777777" w:rsidR="00F675EF" w:rsidRPr="00EB4BA0" w:rsidRDefault="00F675EF" w:rsidP="00992FF5">
            <w:pPr>
              <w:jc w:val="left"/>
            </w:pPr>
            <w:r w:rsidRPr="00EB4BA0">
              <w:t>Admin truy cập vào trang quản lý điểm số cờ quốc gia.</w:t>
            </w:r>
          </w:p>
        </w:tc>
      </w:tr>
      <w:tr w:rsidR="00F675EF" w:rsidRPr="00EB4BA0" w14:paraId="50EE70EE" w14:textId="77777777" w:rsidTr="00992FF5">
        <w:tc>
          <w:tcPr>
            <w:tcW w:w="4261" w:type="dxa"/>
          </w:tcPr>
          <w:p w14:paraId="196582B7" w14:textId="77777777" w:rsidR="00F675EF" w:rsidRPr="00EB4BA0" w:rsidRDefault="00F675EF" w:rsidP="00992FF5">
            <w:pPr>
              <w:jc w:val="left"/>
            </w:pPr>
            <w:r w:rsidRPr="00EB4BA0">
              <w:t xml:space="preserve">Đảm bảo thành công </w:t>
            </w:r>
          </w:p>
        </w:tc>
        <w:tc>
          <w:tcPr>
            <w:tcW w:w="4261" w:type="dxa"/>
          </w:tcPr>
          <w:p w14:paraId="665473E1" w14:textId="77777777" w:rsidR="00F675EF" w:rsidRPr="00EB4BA0" w:rsidRDefault="00F675EF" w:rsidP="00992FF5">
            <w:pPr>
              <w:jc w:val="left"/>
            </w:pPr>
            <w:r w:rsidRPr="00EB4BA0">
              <w:t>Admin thêm chỉ số  lên bảng vinh danh của người dùng.</w:t>
            </w:r>
          </w:p>
        </w:tc>
      </w:tr>
      <w:tr w:rsidR="00F675EF" w:rsidRPr="00EB4BA0" w14:paraId="41E66864" w14:textId="77777777" w:rsidTr="00992FF5">
        <w:tc>
          <w:tcPr>
            <w:tcW w:w="4261" w:type="dxa"/>
          </w:tcPr>
          <w:p w14:paraId="666F2D68" w14:textId="77777777" w:rsidR="00F675EF" w:rsidRPr="00EB4BA0" w:rsidRDefault="00F675EF" w:rsidP="00992FF5">
            <w:pPr>
              <w:jc w:val="left"/>
            </w:pPr>
            <w:r w:rsidRPr="00EB4BA0">
              <w:t xml:space="preserve">Kích hoạt </w:t>
            </w:r>
          </w:p>
        </w:tc>
        <w:tc>
          <w:tcPr>
            <w:tcW w:w="4261" w:type="dxa"/>
          </w:tcPr>
          <w:p w14:paraId="522DCB8B" w14:textId="77777777" w:rsidR="00F675EF" w:rsidRPr="00EB4BA0" w:rsidRDefault="00F675EF" w:rsidP="00992FF5">
            <w:pPr>
              <w:jc w:val="left"/>
            </w:pPr>
            <w:r w:rsidRPr="00EB4BA0">
              <w:t>Admin click nút Add Flag Ranking</w:t>
            </w:r>
          </w:p>
        </w:tc>
      </w:tr>
      <w:tr w:rsidR="00F675EF" w:rsidRPr="00EB4BA0" w14:paraId="62D0846D" w14:textId="77777777" w:rsidTr="00992FF5">
        <w:tc>
          <w:tcPr>
            <w:tcW w:w="4261" w:type="dxa"/>
          </w:tcPr>
          <w:p w14:paraId="3F3F9673" w14:textId="77777777" w:rsidR="00F675EF" w:rsidRPr="00EB4BA0" w:rsidRDefault="00F675EF" w:rsidP="00992FF5">
            <w:pPr>
              <w:jc w:val="left"/>
            </w:pPr>
            <w:r w:rsidRPr="00EB4BA0">
              <w:t xml:space="preserve">Chuỗi sự kiện chính </w:t>
            </w:r>
          </w:p>
        </w:tc>
        <w:tc>
          <w:tcPr>
            <w:tcW w:w="4261" w:type="dxa"/>
          </w:tcPr>
          <w:p w14:paraId="057B969E" w14:textId="77777777" w:rsidR="00F675EF" w:rsidRPr="00EB4BA0" w:rsidRDefault="00F675EF" w:rsidP="00863B93">
            <w:pPr>
              <w:pStyle w:val="ListParagraph"/>
              <w:numPr>
                <w:ilvl w:val="0"/>
                <w:numId w:val="72"/>
              </w:numPr>
              <w:tabs>
                <w:tab w:val="left" w:pos="312"/>
              </w:tabs>
              <w:spacing w:line="240" w:lineRule="auto"/>
            </w:pPr>
            <w:r w:rsidRPr="00EB4BA0">
              <w:t>Admin có quyền thêm, xóa điểm số của người dùng.</w:t>
            </w:r>
          </w:p>
          <w:p w14:paraId="714DE0E5" w14:textId="77777777" w:rsidR="00F675EF" w:rsidRPr="00EB4BA0" w:rsidRDefault="00F675EF" w:rsidP="00863B93">
            <w:pPr>
              <w:pStyle w:val="ListParagraph"/>
              <w:numPr>
                <w:ilvl w:val="0"/>
                <w:numId w:val="71"/>
              </w:numPr>
              <w:tabs>
                <w:tab w:val="left" w:pos="312"/>
              </w:tabs>
              <w:spacing w:line="240" w:lineRule="auto"/>
            </w:pPr>
            <w:r w:rsidRPr="00EB4BA0">
              <w:t>Admin Click nút Add Flag Ranking điểm số sẽ hiển thị bên phía ứng dụng người dùng:</w:t>
            </w:r>
          </w:p>
          <w:p w14:paraId="53B9A58E" w14:textId="77777777" w:rsidR="00F675EF" w:rsidRPr="00EB4BA0" w:rsidRDefault="00F675EF" w:rsidP="00863B93">
            <w:pPr>
              <w:pStyle w:val="ListParagraph"/>
              <w:numPr>
                <w:ilvl w:val="0"/>
                <w:numId w:val="71"/>
              </w:numPr>
              <w:tabs>
                <w:tab w:val="left" w:pos="312"/>
              </w:tabs>
              <w:spacing w:line="240" w:lineRule="auto"/>
            </w:pPr>
            <w:r w:rsidRPr="00EB4BA0">
              <w:t>Nếu muốn xóa Admin Click nút Delete, ứng dụng hiển thị Dialog xác nhận xóa.</w:t>
            </w:r>
          </w:p>
          <w:p w14:paraId="141115E0" w14:textId="77777777" w:rsidR="00F675EF" w:rsidRPr="00EB4BA0" w:rsidRDefault="00F675EF" w:rsidP="00863B93">
            <w:pPr>
              <w:pStyle w:val="ListParagraph"/>
              <w:numPr>
                <w:ilvl w:val="0"/>
                <w:numId w:val="67"/>
              </w:numPr>
              <w:tabs>
                <w:tab w:val="left" w:pos="312"/>
              </w:tabs>
              <w:spacing w:line="240" w:lineRule="auto"/>
            </w:pPr>
            <w:r w:rsidRPr="00EB4BA0">
              <w:t>Nếu admin Click Continue dữ liệu được xóa.</w:t>
            </w:r>
          </w:p>
          <w:p w14:paraId="6E80EB51" w14:textId="77777777" w:rsidR="00F675EF" w:rsidRPr="00EB4BA0" w:rsidRDefault="00F675EF" w:rsidP="00863B93">
            <w:pPr>
              <w:pStyle w:val="ListParagraph"/>
              <w:numPr>
                <w:ilvl w:val="0"/>
                <w:numId w:val="67"/>
              </w:numPr>
              <w:tabs>
                <w:tab w:val="left" w:pos="312"/>
              </w:tabs>
              <w:spacing w:line="240" w:lineRule="auto"/>
            </w:pPr>
            <w:r w:rsidRPr="00EB4BA0">
              <w:t>Nếu admin Click Cancel, đóng dialog và dữ liệu không được xóa.</w:t>
            </w:r>
          </w:p>
        </w:tc>
      </w:tr>
      <w:tr w:rsidR="00F675EF" w:rsidRPr="00EB4BA0" w14:paraId="1E6E7FA7" w14:textId="77777777" w:rsidTr="00992FF5">
        <w:tc>
          <w:tcPr>
            <w:tcW w:w="4261" w:type="dxa"/>
          </w:tcPr>
          <w:p w14:paraId="74752921" w14:textId="77777777" w:rsidR="00F675EF" w:rsidRPr="00EB4BA0" w:rsidRDefault="00F675EF" w:rsidP="00992FF5">
            <w:pPr>
              <w:jc w:val="left"/>
            </w:pPr>
            <w:r w:rsidRPr="00EB4BA0">
              <w:t>Chuỗi sự kiện thay thế</w:t>
            </w:r>
          </w:p>
        </w:tc>
        <w:tc>
          <w:tcPr>
            <w:tcW w:w="4261" w:type="dxa"/>
          </w:tcPr>
          <w:p w14:paraId="4DB7C788" w14:textId="77777777" w:rsidR="00F675EF" w:rsidRPr="00EB4BA0" w:rsidRDefault="00F675EF" w:rsidP="00AE3F83">
            <w:pPr>
              <w:keepNext/>
            </w:pPr>
          </w:p>
        </w:tc>
      </w:tr>
    </w:tbl>
    <w:p w14:paraId="1023FBF1" w14:textId="028F1BE8" w:rsidR="00F675EF" w:rsidRPr="00AE3F83" w:rsidRDefault="00AE3F83" w:rsidP="00AE3F83">
      <w:pPr>
        <w:pStyle w:val="Caption"/>
        <w:jc w:val="center"/>
        <w:rPr>
          <w:rFonts w:ascii="Times New Roman" w:hAnsi="Times New Roman" w:cs="Times New Roman"/>
          <w:b/>
          <w:bCs/>
          <w:color w:val="000000" w:themeColor="text1"/>
          <w:sz w:val="26"/>
        </w:rPr>
      </w:pPr>
      <w:bookmarkStart w:id="235" w:name="_Toc105676849"/>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21</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điểm số bài về cờ quốc gia</w:t>
      </w:r>
      <w:bookmarkEnd w:id="235"/>
    </w:p>
    <w:p w14:paraId="4F8510F6" w14:textId="77777777" w:rsidR="00F675EF" w:rsidRPr="00EB4BA0" w:rsidRDefault="00F675EF" w:rsidP="00F675EF">
      <w:pPr>
        <w:rPr>
          <w:b/>
          <w:bCs/>
          <w:color w:val="000000" w:themeColor="text1"/>
        </w:rPr>
      </w:pPr>
    </w:p>
    <w:p w14:paraId="3EE880FD" w14:textId="77777777" w:rsidR="00F675EF" w:rsidRPr="00EB4BA0" w:rsidRDefault="00F675EF" w:rsidP="00F675EF">
      <w:pPr>
        <w:rPr>
          <w:b/>
          <w:bCs/>
          <w:color w:val="000000" w:themeColor="text1"/>
        </w:rPr>
      </w:pPr>
    </w:p>
    <w:p w14:paraId="78A938A8" w14:textId="77777777" w:rsidR="00F675EF" w:rsidRPr="00EB4BA0" w:rsidRDefault="00F675EF" w:rsidP="00F675EF">
      <w:pPr>
        <w:rPr>
          <w:b/>
          <w:bCs/>
          <w:color w:val="000000" w:themeColor="text1"/>
        </w:rPr>
      </w:pPr>
      <w:r w:rsidRPr="00EB4BA0">
        <w:rPr>
          <w:b/>
          <w:bCs/>
          <w:color w:val="000000" w:themeColor="text1"/>
        </w:rPr>
        <w:br w:type="page"/>
      </w:r>
    </w:p>
    <w:p w14:paraId="0EEF8191" w14:textId="712DE74A" w:rsidR="00F675EF" w:rsidRPr="005F3780" w:rsidRDefault="005F3780" w:rsidP="005F3780">
      <w:pPr>
        <w:pStyle w:val="Heading3"/>
        <w:rPr>
          <w:rFonts w:ascii="Times New Roman" w:hAnsi="Times New Roman"/>
          <w:color w:val="000000" w:themeColor="text1"/>
        </w:rPr>
      </w:pPr>
      <w:bookmarkStart w:id="236" w:name="_Toc105591649"/>
      <w:r w:rsidRPr="005F3780">
        <w:rPr>
          <w:rFonts w:ascii="Times New Roman" w:hAnsi="Times New Roman"/>
          <w:color w:val="000000" w:themeColor="text1"/>
        </w:rPr>
        <w:lastRenderedPageBreak/>
        <w:t xml:space="preserve">3.20 </w:t>
      </w:r>
      <w:r w:rsidR="00F675EF" w:rsidRPr="005F3780">
        <w:rPr>
          <w:rFonts w:ascii="Times New Roman" w:hAnsi="Times New Roman"/>
          <w:color w:val="000000" w:themeColor="text1"/>
        </w:rPr>
        <w:t>Usecase Quản Lý Người dùng</w:t>
      </w:r>
      <w:bookmarkEnd w:id="236"/>
    </w:p>
    <w:tbl>
      <w:tblPr>
        <w:tblStyle w:val="TableGrid"/>
        <w:tblW w:w="0" w:type="auto"/>
        <w:tblLook w:val="04A0" w:firstRow="1" w:lastRow="0" w:firstColumn="1" w:lastColumn="0" w:noHBand="0" w:noVBand="1"/>
      </w:tblPr>
      <w:tblGrid>
        <w:gridCol w:w="4261"/>
        <w:gridCol w:w="4261"/>
      </w:tblGrid>
      <w:tr w:rsidR="00F675EF" w:rsidRPr="00EB4BA0" w14:paraId="5D90F015" w14:textId="77777777" w:rsidTr="00992FF5">
        <w:tc>
          <w:tcPr>
            <w:tcW w:w="8522" w:type="dxa"/>
            <w:gridSpan w:val="2"/>
          </w:tcPr>
          <w:p w14:paraId="154A46F5" w14:textId="56A20700" w:rsidR="00F675EF" w:rsidRPr="00EB4BA0" w:rsidRDefault="00E3354D" w:rsidP="00992FF5">
            <w:pPr>
              <w:rPr>
                <w:b/>
                <w:bCs/>
                <w:color w:val="000000" w:themeColor="text1"/>
              </w:rPr>
            </w:pPr>
            <w:r w:rsidRPr="00E3354D">
              <w:rPr>
                <w:b/>
                <w:bCs/>
                <w:color w:val="000000" w:themeColor="text1"/>
              </w:rPr>
              <w:t>Quản Lý Người dùng</w:t>
            </w:r>
          </w:p>
        </w:tc>
      </w:tr>
      <w:tr w:rsidR="00F675EF" w:rsidRPr="00EB4BA0" w14:paraId="13693DE0" w14:textId="77777777" w:rsidTr="00992FF5">
        <w:tc>
          <w:tcPr>
            <w:tcW w:w="4261" w:type="dxa"/>
          </w:tcPr>
          <w:p w14:paraId="1C572F9F" w14:textId="77777777" w:rsidR="00F675EF" w:rsidRPr="00EB4BA0" w:rsidRDefault="00F675EF" w:rsidP="00992FF5">
            <w:pPr>
              <w:jc w:val="left"/>
            </w:pPr>
            <w:r w:rsidRPr="00EB4BA0">
              <w:t>Tên Use Case</w:t>
            </w:r>
          </w:p>
        </w:tc>
        <w:tc>
          <w:tcPr>
            <w:tcW w:w="4261" w:type="dxa"/>
          </w:tcPr>
          <w:p w14:paraId="57CAA001" w14:textId="77777777" w:rsidR="00F675EF" w:rsidRPr="00EB4BA0" w:rsidRDefault="00F675EF" w:rsidP="00992FF5">
            <w:pPr>
              <w:jc w:val="left"/>
            </w:pPr>
            <w:r w:rsidRPr="00EB4BA0">
              <w:t>Quản Lý Người dùng</w:t>
            </w:r>
          </w:p>
        </w:tc>
      </w:tr>
      <w:tr w:rsidR="00F675EF" w:rsidRPr="00EB4BA0" w14:paraId="6D4B8CE9" w14:textId="77777777" w:rsidTr="00992FF5">
        <w:tc>
          <w:tcPr>
            <w:tcW w:w="4261" w:type="dxa"/>
          </w:tcPr>
          <w:p w14:paraId="47778959" w14:textId="77777777" w:rsidR="00F675EF" w:rsidRPr="00EB4BA0" w:rsidRDefault="00F675EF" w:rsidP="00992FF5">
            <w:pPr>
              <w:jc w:val="left"/>
            </w:pPr>
            <w:r w:rsidRPr="00EB4BA0">
              <w:t>Tác nhân chính</w:t>
            </w:r>
          </w:p>
        </w:tc>
        <w:tc>
          <w:tcPr>
            <w:tcW w:w="4261" w:type="dxa"/>
          </w:tcPr>
          <w:p w14:paraId="4FDD0667" w14:textId="77777777" w:rsidR="00F675EF" w:rsidRPr="00EB4BA0" w:rsidRDefault="00F675EF" w:rsidP="00992FF5">
            <w:pPr>
              <w:jc w:val="left"/>
            </w:pPr>
            <w:r w:rsidRPr="00EB4BA0">
              <w:t>Admin</w:t>
            </w:r>
          </w:p>
        </w:tc>
      </w:tr>
      <w:tr w:rsidR="00F675EF" w:rsidRPr="00EB4BA0" w14:paraId="0A618A5D" w14:textId="77777777" w:rsidTr="00992FF5">
        <w:tc>
          <w:tcPr>
            <w:tcW w:w="4261" w:type="dxa"/>
          </w:tcPr>
          <w:p w14:paraId="0669AB47" w14:textId="77777777" w:rsidR="00F675EF" w:rsidRPr="00EB4BA0" w:rsidRDefault="00F675EF" w:rsidP="00992FF5">
            <w:pPr>
              <w:jc w:val="left"/>
            </w:pPr>
            <w:r w:rsidRPr="00EB4BA0">
              <w:t xml:space="preserve">Mức </w:t>
            </w:r>
          </w:p>
        </w:tc>
        <w:tc>
          <w:tcPr>
            <w:tcW w:w="4261" w:type="dxa"/>
          </w:tcPr>
          <w:p w14:paraId="1EDC742C" w14:textId="77777777" w:rsidR="00F675EF" w:rsidRPr="00EB4BA0" w:rsidRDefault="00F675EF" w:rsidP="00992FF5">
            <w:pPr>
              <w:jc w:val="left"/>
            </w:pPr>
            <w:r w:rsidRPr="00EB4BA0">
              <w:t>1</w:t>
            </w:r>
          </w:p>
        </w:tc>
      </w:tr>
      <w:tr w:rsidR="00F675EF" w:rsidRPr="00EB4BA0" w14:paraId="2F6F11B3" w14:textId="77777777" w:rsidTr="00992FF5">
        <w:tc>
          <w:tcPr>
            <w:tcW w:w="4261" w:type="dxa"/>
          </w:tcPr>
          <w:p w14:paraId="5B05C51C" w14:textId="77777777" w:rsidR="00F675EF" w:rsidRPr="00EB4BA0" w:rsidRDefault="00F675EF" w:rsidP="00992FF5">
            <w:pPr>
              <w:jc w:val="left"/>
            </w:pPr>
            <w:r w:rsidRPr="00EB4BA0">
              <w:t xml:space="preserve">Người chịu trách nhiệm </w:t>
            </w:r>
          </w:p>
        </w:tc>
        <w:tc>
          <w:tcPr>
            <w:tcW w:w="4261" w:type="dxa"/>
          </w:tcPr>
          <w:p w14:paraId="0767AD46" w14:textId="77777777" w:rsidR="00F675EF" w:rsidRPr="00EB4BA0" w:rsidRDefault="00F675EF" w:rsidP="00992FF5">
            <w:pPr>
              <w:jc w:val="left"/>
            </w:pPr>
            <w:r w:rsidRPr="00EB4BA0">
              <w:t xml:space="preserve">Không </w:t>
            </w:r>
          </w:p>
        </w:tc>
      </w:tr>
      <w:tr w:rsidR="00F675EF" w:rsidRPr="00EB4BA0" w14:paraId="644E4238" w14:textId="77777777" w:rsidTr="00992FF5">
        <w:tc>
          <w:tcPr>
            <w:tcW w:w="4261" w:type="dxa"/>
          </w:tcPr>
          <w:p w14:paraId="5306CD81" w14:textId="77777777" w:rsidR="00F675EF" w:rsidRPr="00EB4BA0" w:rsidRDefault="00F675EF" w:rsidP="00992FF5">
            <w:pPr>
              <w:jc w:val="left"/>
            </w:pPr>
            <w:r w:rsidRPr="00EB4BA0">
              <w:t xml:space="preserve">Tiền điều kiện </w:t>
            </w:r>
          </w:p>
        </w:tc>
        <w:tc>
          <w:tcPr>
            <w:tcW w:w="4261" w:type="dxa"/>
          </w:tcPr>
          <w:p w14:paraId="4706A0A9" w14:textId="77777777" w:rsidR="00F675EF" w:rsidRPr="00EB4BA0" w:rsidRDefault="00F675EF" w:rsidP="00992FF5">
            <w:pPr>
              <w:jc w:val="left"/>
            </w:pPr>
          </w:p>
        </w:tc>
      </w:tr>
      <w:tr w:rsidR="00F675EF" w:rsidRPr="00EB4BA0" w14:paraId="0BAD8FF8" w14:textId="77777777" w:rsidTr="00992FF5">
        <w:tc>
          <w:tcPr>
            <w:tcW w:w="4261" w:type="dxa"/>
          </w:tcPr>
          <w:p w14:paraId="294F3B7B" w14:textId="77777777" w:rsidR="00F675EF" w:rsidRPr="00EB4BA0" w:rsidRDefault="00F675EF" w:rsidP="00992FF5">
            <w:pPr>
              <w:jc w:val="left"/>
            </w:pPr>
            <w:r w:rsidRPr="00EB4BA0">
              <w:t>Đảm bảo tối thiểu</w:t>
            </w:r>
          </w:p>
        </w:tc>
        <w:tc>
          <w:tcPr>
            <w:tcW w:w="4261" w:type="dxa"/>
          </w:tcPr>
          <w:p w14:paraId="5FA9AF0E" w14:textId="77777777" w:rsidR="00F675EF" w:rsidRPr="00EB4BA0" w:rsidRDefault="00F675EF" w:rsidP="00992FF5">
            <w:pPr>
              <w:jc w:val="left"/>
            </w:pPr>
            <w:r w:rsidRPr="00EB4BA0">
              <w:t>Admin truy cập vào trang quản lý người dùng.</w:t>
            </w:r>
          </w:p>
        </w:tc>
      </w:tr>
      <w:tr w:rsidR="00F675EF" w:rsidRPr="00EB4BA0" w14:paraId="597AFC66" w14:textId="77777777" w:rsidTr="00992FF5">
        <w:tc>
          <w:tcPr>
            <w:tcW w:w="4261" w:type="dxa"/>
          </w:tcPr>
          <w:p w14:paraId="1C78D571" w14:textId="77777777" w:rsidR="00F675EF" w:rsidRPr="00EB4BA0" w:rsidRDefault="00F675EF" w:rsidP="00992FF5">
            <w:pPr>
              <w:jc w:val="left"/>
            </w:pPr>
            <w:r w:rsidRPr="00EB4BA0">
              <w:t xml:space="preserve">Đảm bảo thành công </w:t>
            </w:r>
          </w:p>
        </w:tc>
        <w:tc>
          <w:tcPr>
            <w:tcW w:w="4261" w:type="dxa"/>
          </w:tcPr>
          <w:p w14:paraId="62A11A4E" w14:textId="77777777" w:rsidR="00F675EF" w:rsidRPr="00EB4BA0" w:rsidRDefault="00F675EF" w:rsidP="00992FF5">
            <w:pPr>
              <w:jc w:val="left"/>
            </w:pPr>
            <w:r w:rsidRPr="00EB4BA0">
              <w:t>Admin xóa thành công dữ liệu người dùng</w:t>
            </w:r>
          </w:p>
        </w:tc>
      </w:tr>
      <w:tr w:rsidR="00F675EF" w:rsidRPr="00EB4BA0" w14:paraId="29934117" w14:textId="77777777" w:rsidTr="00992FF5">
        <w:tc>
          <w:tcPr>
            <w:tcW w:w="4261" w:type="dxa"/>
          </w:tcPr>
          <w:p w14:paraId="5E31BBA1" w14:textId="77777777" w:rsidR="00F675EF" w:rsidRPr="00EB4BA0" w:rsidRDefault="00F675EF" w:rsidP="00992FF5">
            <w:pPr>
              <w:jc w:val="left"/>
            </w:pPr>
            <w:r w:rsidRPr="00EB4BA0">
              <w:t xml:space="preserve">Kích hoạt </w:t>
            </w:r>
          </w:p>
        </w:tc>
        <w:tc>
          <w:tcPr>
            <w:tcW w:w="4261" w:type="dxa"/>
          </w:tcPr>
          <w:p w14:paraId="34F802E1" w14:textId="77777777" w:rsidR="00F675EF" w:rsidRPr="00EB4BA0" w:rsidRDefault="00F675EF" w:rsidP="00992FF5">
            <w:pPr>
              <w:jc w:val="left"/>
            </w:pPr>
            <w:r w:rsidRPr="00EB4BA0">
              <w:t>Admin truy cập vào trang quản lý người dùng</w:t>
            </w:r>
          </w:p>
        </w:tc>
      </w:tr>
      <w:tr w:rsidR="00F675EF" w:rsidRPr="00EB4BA0" w14:paraId="4D289413" w14:textId="77777777" w:rsidTr="00992FF5">
        <w:tc>
          <w:tcPr>
            <w:tcW w:w="4261" w:type="dxa"/>
          </w:tcPr>
          <w:p w14:paraId="1134D08C" w14:textId="77777777" w:rsidR="00F675EF" w:rsidRPr="00EB4BA0" w:rsidRDefault="00F675EF" w:rsidP="00992FF5">
            <w:pPr>
              <w:jc w:val="left"/>
            </w:pPr>
            <w:r w:rsidRPr="00EB4BA0">
              <w:t xml:space="preserve">Chuỗi sự kiện chính </w:t>
            </w:r>
          </w:p>
        </w:tc>
        <w:tc>
          <w:tcPr>
            <w:tcW w:w="4261" w:type="dxa"/>
          </w:tcPr>
          <w:p w14:paraId="32313F63" w14:textId="77777777" w:rsidR="00F675EF" w:rsidRPr="00EB4BA0" w:rsidRDefault="00F675EF" w:rsidP="00863B93">
            <w:pPr>
              <w:pStyle w:val="ListParagraph"/>
              <w:numPr>
                <w:ilvl w:val="0"/>
                <w:numId w:val="74"/>
              </w:numPr>
              <w:tabs>
                <w:tab w:val="left" w:pos="312"/>
              </w:tabs>
              <w:spacing w:line="240" w:lineRule="auto"/>
            </w:pPr>
            <w:r w:rsidRPr="00EB4BA0">
              <w:t>Admin có quyền xóa người dùng.</w:t>
            </w:r>
          </w:p>
          <w:p w14:paraId="2659791B" w14:textId="77777777" w:rsidR="00F675EF" w:rsidRPr="00EB4BA0" w:rsidRDefault="00F675EF" w:rsidP="00863B93">
            <w:pPr>
              <w:pStyle w:val="ListParagraph"/>
              <w:numPr>
                <w:ilvl w:val="0"/>
                <w:numId w:val="74"/>
              </w:numPr>
              <w:tabs>
                <w:tab w:val="left" w:pos="312"/>
              </w:tabs>
              <w:spacing w:line="240" w:lineRule="auto"/>
            </w:pPr>
            <w:r w:rsidRPr="00EB4BA0">
              <w:t>Nếu muốn xóa Admin Click nút Delete, ứng dụng hiển thị Dialog xác nhận xóa.</w:t>
            </w:r>
          </w:p>
          <w:p w14:paraId="5187C6DE" w14:textId="77777777" w:rsidR="00F675EF" w:rsidRPr="00EB4BA0" w:rsidRDefault="00F675EF" w:rsidP="00863B93">
            <w:pPr>
              <w:pStyle w:val="ListParagraph"/>
              <w:numPr>
                <w:ilvl w:val="0"/>
                <w:numId w:val="62"/>
              </w:numPr>
              <w:tabs>
                <w:tab w:val="left" w:pos="312"/>
              </w:tabs>
              <w:spacing w:line="240" w:lineRule="auto"/>
            </w:pPr>
            <w:r w:rsidRPr="00EB4BA0">
              <w:t>Nếu admin Click Continue dữ liệu được xóa.</w:t>
            </w:r>
          </w:p>
          <w:p w14:paraId="60E5061E" w14:textId="77777777" w:rsidR="00F675EF" w:rsidRPr="00EB4BA0" w:rsidRDefault="00F675EF" w:rsidP="00863B93">
            <w:pPr>
              <w:pStyle w:val="ListParagraph"/>
              <w:numPr>
                <w:ilvl w:val="0"/>
                <w:numId w:val="62"/>
              </w:numPr>
              <w:tabs>
                <w:tab w:val="left" w:pos="312"/>
              </w:tabs>
              <w:spacing w:line="240" w:lineRule="auto"/>
            </w:pPr>
            <w:r w:rsidRPr="00EB4BA0">
              <w:t>Nếu admin Click Cancel, đóng dialog và dữ liệu không được xóa.</w:t>
            </w:r>
          </w:p>
        </w:tc>
      </w:tr>
      <w:tr w:rsidR="00F675EF" w:rsidRPr="00EB4BA0" w14:paraId="36124963" w14:textId="77777777" w:rsidTr="00992FF5">
        <w:tc>
          <w:tcPr>
            <w:tcW w:w="4261" w:type="dxa"/>
          </w:tcPr>
          <w:p w14:paraId="28C57B50" w14:textId="77777777" w:rsidR="00F675EF" w:rsidRPr="00EB4BA0" w:rsidRDefault="00F675EF" w:rsidP="00992FF5">
            <w:pPr>
              <w:jc w:val="left"/>
            </w:pPr>
            <w:r w:rsidRPr="00EB4BA0">
              <w:t>Chuỗi sự kiện thay thế</w:t>
            </w:r>
          </w:p>
        </w:tc>
        <w:tc>
          <w:tcPr>
            <w:tcW w:w="4261" w:type="dxa"/>
          </w:tcPr>
          <w:p w14:paraId="3B1880CF" w14:textId="77777777" w:rsidR="00F675EF" w:rsidRPr="00EB4BA0" w:rsidRDefault="00F675EF" w:rsidP="00AE3F83">
            <w:pPr>
              <w:keepNext/>
            </w:pPr>
          </w:p>
        </w:tc>
      </w:tr>
    </w:tbl>
    <w:p w14:paraId="769619AD" w14:textId="31310C87" w:rsidR="00F675EF" w:rsidRPr="00AE3F83" w:rsidRDefault="00AE3F83" w:rsidP="00AE3F83">
      <w:pPr>
        <w:pStyle w:val="Caption"/>
        <w:jc w:val="center"/>
        <w:rPr>
          <w:rFonts w:ascii="Times New Roman" w:hAnsi="Times New Roman" w:cs="Times New Roman"/>
          <w:b/>
          <w:bCs/>
          <w:color w:val="000000" w:themeColor="text1"/>
          <w:sz w:val="26"/>
        </w:rPr>
      </w:pPr>
      <w:bookmarkStart w:id="237" w:name="_Toc105676850"/>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22</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người dùng</w:t>
      </w:r>
      <w:bookmarkEnd w:id="237"/>
    </w:p>
    <w:p w14:paraId="52E05C32" w14:textId="7A725ED0" w:rsidR="00F675EF" w:rsidRPr="005F3780" w:rsidRDefault="00F675EF" w:rsidP="005F3780">
      <w:pPr>
        <w:pStyle w:val="Heading3"/>
        <w:rPr>
          <w:rFonts w:ascii="Times New Roman" w:hAnsi="Times New Roman"/>
          <w:color w:val="000000" w:themeColor="text1"/>
        </w:rPr>
      </w:pPr>
      <w:r w:rsidRPr="00EB4BA0">
        <w:rPr>
          <w:bCs/>
          <w:color w:val="000000" w:themeColor="text1"/>
        </w:rPr>
        <w:br w:type="page"/>
      </w:r>
      <w:bookmarkStart w:id="238" w:name="_Toc105591650"/>
      <w:r w:rsidR="005F3780" w:rsidRPr="005F3780">
        <w:rPr>
          <w:rFonts w:ascii="Times New Roman" w:hAnsi="Times New Roman"/>
          <w:color w:val="000000" w:themeColor="text1"/>
        </w:rPr>
        <w:lastRenderedPageBreak/>
        <w:t xml:space="preserve">3.21 </w:t>
      </w:r>
      <w:r w:rsidRPr="005F3780">
        <w:rPr>
          <w:rFonts w:ascii="Times New Roman" w:hAnsi="Times New Roman"/>
          <w:color w:val="000000" w:themeColor="text1"/>
        </w:rPr>
        <w:t xml:space="preserve">Usecase </w:t>
      </w:r>
      <w:bookmarkStart w:id="239" w:name="OLE_LINK21"/>
      <w:r w:rsidRPr="005F3780">
        <w:rPr>
          <w:rFonts w:ascii="Times New Roman" w:hAnsi="Times New Roman"/>
          <w:color w:val="000000" w:themeColor="text1"/>
        </w:rPr>
        <w:t>quản lý câu hỏi của người dùng</w:t>
      </w:r>
      <w:bookmarkEnd w:id="238"/>
    </w:p>
    <w:tbl>
      <w:tblPr>
        <w:tblStyle w:val="TableGrid"/>
        <w:tblW w:w="0" w:type="auto"/>
        <w:tblLook w:val="04A0" w:firstRow="1" w:lastRow="0" w:firstColumn="1" w:lastColumn="0" w:noHBand="0" w:noVBand="1"/>
      </w:tblPr>
      <w:tblGrid>
        <w:gridCol w:w="4261"/>
        <w:gridCol w:w="4261"/>
      </w:tblGrid>
      <w:tr w:rsidR="00F675EF" w:rsidRPr="00EB4BA0" w14:paraId="5186A12C" w14:textId="77777777" w:rsidTr="00992FF5">
        <w:tc>
          <w:tcPr>
            <w:tcW w:w="8522" w:type="dxa"/>
            <w:gridSpan w:val="2"/>
          </w:tcPr>
          <w:bookmarkEnd w:id="239"/>
          <w:p w14:paraId="043DCA4D" w14:textId="55C0DDC3" w:rsidR="00F675EF" w:rsidRPr="00EB4BA0" w:rsidRDefault="00E3354D" w:rsidP="00992FF5">
            <w:pPr>
              <w:rPr>
                <w:b/>
                <w:bCs/>
                <w:color w:val="000000" w:themeColor="text1"/>
              </w:rPr>
            </w:pPr>
            <w:r>
              <w:rPr>
                <w:b/>
                <w:bCs/>
                <w:color w:val="000000" w:themeColor="text1"/>
              </w:rPr>
              <w:t>Q</w:t>
            </w:r>
            <w:r w:rsidRPr="00E3354D">
              <w:rPr>
                <w:b/>
                <w:bCs/>
                <w:color w:val="000000" w:themeColor="text1"/>
              </w:rPr>
              <w:t>uản lý câu hỏi của người dùng</w:t>
            </w:r>
          </w:p>
        </w:tc>
      </w:tr>
      <w:tr w:rsidR="00F675EF" w:rsidRPr="00EB4BA0" w14:paraId="36046583" w14:textId="77777777" w:rsidTr="00992FF5">
        <w:tc>
          <w:tcPr>
            <w:tcW w:w="4261" w:type="dxa"/>
          </w:tcPr>
          <w:p w14:paraId="34E1ED7A" w14:textId="77777777" w:rsidR="00F675EF" w:rsidRPr="00EB4BA0" w:rsidRDefault="00F675EF" w:rsidP="00992FF5">
            <w:pPr>
              <w:jc w:val="left"/>
            </w:pPr>
            <w:r w:rsidRPr="00EB4BA0">
              <w:t>Tên Use Case</w:t>
            </w:r>
          </w:p>
        </w:tc>
        <w:tc>
          <w:tcPr>
            <w:tcW w:w="4261" w:type="dxa"/>
          </w:tcPr>
          <w:p w14:paraId="5A6028A7" w14:textId="77777777" w:rsidR="00F675EF" w:rsidRPr="00EB4BA0" w:rsidRDefault="00F675EF" w:rsidP="00992FF5">
            <w:pPr>
              <w:jc w:val="left"/>
            </w:pPr>
            <w:bookmarkStart w:id="240" w:name="OLE_LINK33"/>
            <w:r w:rsidRPr="00EB4BA0">
              <w:t>Quản lý câu hỏi của người dùng</w:t>
            </w:r>
            <w:bookmarkEnd w:id="240"/>
          </w:p>
        </w:tc>
      </w:tr>
      <w:tr w:rsidR="00F675EF" w:rsidRPr="00EB4BA0" w14:paraId="0D224E08" w14:textId="77777777" w:rsidTr="00992FF5">
        <w:tc>
          <w:tcPr>
            <w:tcW w:w="4261" w:type="dxa"/>
          </w:tcPr>
          <w:p w14:paraId="61B71A12" w14:textId="77777777" w:rsidR="00F675EF" w:rsidRPr="00EB4BA0" w:rsidRDefault="00F675EF" w:rsidP="00992FF5">
            <w:pPr>
              <w:jc w:val="left"/>
            </w:pPr>
            <w:r w:rsidRPr="00EB4BA0">
              <w:t>Tác nhân chính</w:t>
            </w:r>
          </w:p>
        </w:tc>
        <w:tc>
          <w:tcPr>
            <w:tcW w:w="4261" w:type="dxa"/>
          </w:tcPr>
          <w:p w14:paraId="48700951" w14:textId="77777777" w:rsidR="00F675EF" w:rsidRPr="00EB4BA0" w:rsidRDefault="00F675EF" w:rsidP="00992FF5">
            <w:pPr>
              <w:jc w:val="left"/>
            </w:pPr>
            <w:r w:rsidRPr="00EB4BA0">
              <w:t>Admin</w:t>
            </w:r>
          </w:p>
        </w:tc>
      </w:tr>
      <w:tr w:rsidR="00F675EF" w:rsidRPr="00EB4BA0" w14:paraId="2F76D6EA" w14:textId="77777777" w:rsidTr="00992FF5">
        <w:tc>
          <w:tcPr>
            <w:tcW w:w="4261" w:type="dxa"/>
          </w:tcPr>
          <w:p w14:paraId="78184811" w14:textId="77777777" w:rsidR="00F675EF" w:rsidRPr="00EB4BA0" w:rsidRDefault="00F675EF" w:rsidP="00992FF5">
            <w:pPr>
              <w:jc w:val="left"/>
            </w:pPr>
            <w:r w:rsidRPr="00EB4BA0">
              <w:t xml:space="preserve">Mức </w:t>
            </w:r>
          </w:p>
        </w:tc>
        <w:tc>
          <w:tcPr>
            <w:tcW w:w="4261" w:type="dxa"/>
          </w:tcPr>
          <w:p w14:paraId="5691B919" w14:textId="77777777" w:rsidR="00F675EF" w:rsidRPr="00EB4BA0" w:rsidRDefault="00F675EF" w:rsidP="00992FF5">
            <w:pPr>
              <w:jc w:val="left"/>
            </w:pPr>
            <w:r w:rsidRPr="00EB4BA0">
              <w:t>1</w:t>
            </w:r>
          </w:p>
        </w:tc>
      </w:tr>
      <w:tr w:rsidR="00F675EF" w:rsidRPr="00EB4BA0" w14:paraId="69A9399D" w14:textId="77777777" w:rsidTr="00992FF5">
        <w:tc>
          <w:tcPr>
            <w:tcW w:w="4261" w:type="dxa"/>
          </w:tcPr>
          <w:p w14:paraId="7D1F98E2" w14:textId="77777777" w:rsidR="00F675EF" w:rsidRPr="00EB4BA0" w:rsidRDefault="00F675EF" w:rsidP="00992FF5">
            <w:pPr>
              <w:jc w:val="left"/>
            </w:pPr>
            <w:r w:rsidRPr="00EB4BA0">
              <w:t xml:space="preserve">Người chịu trách nhiệm </w:t>
            </w:r>
          </w:p>
        </w:tc>
        <w:tc>
          <w:tcPr>
            <w:tcW w:w="4261" w:type="dxa"/>
          </w:tcPr>
          <w:p w14:paraId="40391A0D" w14:textId="77777777" w:rsidR="00F675EF" w:rsidRPr="00EB4BA0" w:rsidRDefault="00F675EF" w:rsidP="00992FF5">
            <w:pPr>
              <w:jc w:val="left"/>
            </w:pPr>
            <w:r w:rsidRPr="00EB4BA0">
              <w:t xml:space="preserve">Không </w:t>
            </w:r>
          </w:p>
        </w:tc>
      </w:tr>
      <w:tr w:rsidR="00F675EF" w:rsidRPr="00EB4BA0" w14:paraId="165F4708" w14:textId="77777777" w:rsidTr="00992FF5">
        <w:tc>
          <w:tcPr>
            <w:tcW w:w="4261" w:type="dxa"/>
          </w:tcPr>
          <w:p w14:paraId="1C143486" w14:textId="77777777" w:rsidR="00F675EF" w:rsidRPr="00EB4BA0" w:rsidRDefault="00F675EF" w:rsidP="00992FF5">
            <w:pPr>
              <w:jc w:val="left"/>
            </w:pPr>
            <w:r w:rsidRPr="00EB4BA0">
              <w:t xml:space="preserve">Tiền điều kiện </w:t>
            </w:r>
          </w:p>
        </w:tc>
        <w:tc>
          <w:tcPr>
            <w:tcW w:w="4261" w:type="dxa"/>
          </w:tcPr>
          <w:p w14:paraId="4E2FAF27" w14:textId="77777777" w:rsidR="00F675EF" w:rsidRPr="00EB4BA0" w:rsidRDefault="00F675EF" w:rsidP="00992FF5">
            <w:pPr>
              <w:jc w:val="left"/>
            </w:pPr>
          </w:p>
        </w:tc>
      </w:tr>
      <w:tr w:rsidR="00F675EF" w:rsidRPr="00EB4BA0" w14:paraId="05A59A1E" w14:textId="77777777" w:rsidTr="00992FF5">
        <w:tc>
          <w:tcPr>
            <w:tcW w:w="4261" w:type="dxa"/>
          </w:tcPr>
          <w:p w14:paraId="6034CBE8" w14:textId="77777777" w:rsidR="00F675EF" w:rsidRPr="00EB4BA0" w:rsidRDefault="00F675EF" w:rsidP="00992FF5">
            <w:pPr>
              <w:jc w:val="left"/>
            </w:pPr>
            <w:r w:rsidRPr="00EB4BA0">
              <w:t>Đảm bảo tối thiểu</w:t>
            </w:r>
          </w:p>
        </w:tc>
        <w:tc>
          <w:tcPr>
            <w:tcW w:w="4261" w:type="dxa"/>
          </w:tcPr>
          <w:p w14:paraId="647F607D" w14:textId="77777777" w:rsidR="00F675EF" w:rsidRPr="00EB4BA0" w:rsidRDefault="00F675EF" w:rsidP="00992FF5">
            <w:pPr>
              <w:jc w:val="left"/>
            </w:pPr>
            <w:r w:rsidRPr="00EB4BA0">
              <w:t>Admin truy cập vào trang quản lý câu hỏi của người dùng.</w:t>
            </w:r>
          </w:p>
        </w:tc>
      </w:tr>
      <w:tr w:rsidR="00F675EF" w:rsidRPr="00EB4BA0" w14:paraId="306CA99D" w14:textId="77777777" w:rsidTr="00992FF5">
        <w:tc>
          <w:tcPr>
            <w:tcW w:w="4261" w:type="dxa"/>
          </w:tcPr>
          <w:p w14:paraId="3D162A4B" w14:textId="77777777" w:rsidR="00F675EF" w:rsidRPr="00EB4BA0" w:rsidRDefault="00F675EF" w:rsidP="00992FF5">
            <w:pPr>
              <w:jc w:val="left"/>
            </w:pPr>
            <w:r w:rsidRPr="00EB4BA0">
              <w:t xml:space="preserve">Đảm bảo thành công </w:t>
            </w:r>
          </w:p>
        </w:tc>
        <w:tc>
          <w:tcPr>
            <w:tcW w:w="4261" w:type="dxa"/>
          </w:tcPr>
          <w:p w14:paraId="16615E55" w14:textId="77777777" w:rsidR="00F675EF" w:rsidRPr="00EB4BA0" w:rsidRDefault="00F675EF" w:rsidP="00992FF5">
            <w:pPr>
              <w:jc w:val="left"/>
            </w:pPr>
            <w:r w:rsidRPr="00EB4BA0">
              <w:t>Admin thêm câu hỏi lên phía ứng dụng người dùng và xóa thành công dữ liệu câu hỏi người dùng.</w:t>
            </w:r>
          </w:p>
        </w:tc>
      </w:tr>
      <w:tr w:rsidR="00F675EF" w:rsidRPr="00EB4BA0" w14:paraId="1E60C77E" w14:textId="77777777" w:rsidTr="00992FF5">
        <w:tc>
          <w:tcPr>
            <w:tcW w:w="4261" w:type="dxa"/>
          </w:tcPr>
          <w:p w14:paraId="53B3B17E" w14:textId="77777777" w:rsidR="00F675EF" w:rsidRPr="00EB4BA0" w:rsidRDefault="00F675EF" w:rsidP="00992FF5">
            <w:pPr>
              <w:jc w:val="left"/>
            </w:pPr>
            <w:r w:rsidRPr="00EB4BA0">
              <w:t xml:space="preserve">Kích hoạt </w:t>
            </w:r>
          </w:p>
        </w:tc>
        <w:tc>
          <w:tcPr>
            <w:tcW w:w="4261" w:type="dxa"/>
          </w:tcPr>
          <w:p w14:paraId="2FAD173A" w14:textId="77777777" w:rsidR="00F675EF" w:rsidRPr="00EB4BA0" w:rsidRDefault="00F675EF" w:rsidP="00992FF5">
            <w:pPr>
              <w:jc w:val="left"/>
            </w:pPr>
            <w:r w:rsidRPr="00EB4BA0">
              <w:t>Admin truy cập vào trang quản lý câu hỏi người dùng</w:t>
            </w:r>
          </w:p>
        </w:tc>
      </w:tr>
      <w:tr w:rsidR="00F675EF" w:rsidRPr="00EB4BA0" w14:paraId="792BE56D" w14:textId="77777777" w:rsidTr="00992FF5">
        <w:tc>
          <w:tcPr>
            <w:tcW w:w="4261" w:type="dxa"/>
          </w:tcPr>
          <w:p w14:paraId="01D1E1D4" w14:textId="77777777" w:rsidR="00F675EF" w:rsidRPr="00EB4BA0" w:rsidRDefault="00F675EF" w:rsidP="00992FF5">
            <w:pPr>
              <w:jc w:val="left"/>
            </w:pPr>
            <w:r w:rsidRPr="00EB4BA0">
              <w:t xml:space="preserve">Chuỗi sự kiện chính </w:t>
            </w:r>
          </w:p>
        </w:tc>
        <w:tc>
          <w:tcPr>
            <w:tcW w:w="4261" w:type="dxa"/>
          </w:tcPr>
          <w:p w14:paraId="6BD12634" w14:textId="77777777" w:rsidR="00F675EF" w:rsidRPr="00EB4BA0" w:rsidRDefault="00F675EF" w:rsidP="00863B93">
            <w:pPr>
              <w:pStyle w:val="ListParagraph"/>
              <w:numPr>
                <w:ilvl w:val="0"/>
                <w:numId w:val="76"/>
              </w:numPr>
              <w:tabs>
                <w:tab w:val="left" w:pos="312"/>
              </w:tabs>
              <w:spacing w:line="240" w:lineRule="auto"/>
            </w:pPr>
            <w:r w:rsidRPr="00EB4BA0">
              <w:t>Admin click vào câu hỏi muốn xem, ứng dụng hiển thị dialog chứa thông tin chi tiết câu hỏi.</w:t>
            </w:r>
          </w:p>
          <w:p w14:paraId="51B38ED4" w14:textId="77777777" w:rsidR="00F675EF" w:rsidRPr="00EB4BA0" w:rsidRDefault="00F675EF" w:rsidP="00863B93">
            <w:pPr>
              <w:pStyle w:val="ListParagraph"/>
              <w:numPr>
                <w:ilvl w:val="0"/>
                <w:numId w:val="76"/>
              </w:numPr>
              <w:tabs>
                <w:tab w:val="left" w:pos="312"/>
              </w:tabs>
              <w:spacing w:line="240" w:lineRule="auto"/>
            </w:pPr>
            <w:r w:rsidRPr="00EB4BA0">
              <w:t>Click nút Add Home dữ liệu sẽ được thêm vào trang home bên phía ứng dụng người dùng.</w:t>
            </w:r>
          </w:p>
          <w:p w14:paraId="707B482F" w14:textId="77777777" w:rsidR="00F675EF" w:rsidRPr="00EB4BA0" w:rsidRDefault="00F675EF" w:rsidP="00863B93">
            <w:pPr>
              <w:pStyle w:val="ListParagraph"/>
              <w:numPr>
                <w:ilvl w:val="0"/>
                <w:numId w:val="76"/>
              </w:numPr>
              <w:tabs>
                <w:tab w:val="left" w:pos="312"/>
              </w:tabs>
              <w:spacing w:line="240" w:lineRule="auto"/>
            </w:pPr>
            <w:r w:rsidRPr="00EB4BA0">
              <w:t>Click nút Add Reply dữ liệu được thêm vào diễn đàn trao đổi phía người dùng.</w:t>
            </w:r>
          </w:p>
          <w:p w14:paraId="448D25DD" w14:textId="77777777" w:rsidR="00F675EF" w:rsidRPr="00EB4BA0" w:rsidRDefault="00F675EF" w:rsidP="00863B93">
            <w:pPr>
              <w:pStyle w:val="ListParagraph"/>
              <w:numPr>
                <w:ilvl w:val="0"/>
                <w:numId w:val="76"/>
              </w:numPr>
              <w:tabs>
                <w:tab w:val="left" w:pos="312"/>
              </w:tabs>
              <w:spacing w:line="240" w:lineRule="auto"/>
            </w:pPr>
            <w:r w:rsidRPr="00EB4BA0">
              <w:t>Click nút Add History dữ liệu được thêm vào lịch sử câu hỏi của người dùng.</w:t>
            </w:r>
          </w:p>
          <w:p w14:paraId="75F2739C" w14:textId="77777777" w:rsidR="00F675EF" w:rsidRPr="00EB4BA0" w:rsidRDefault="00F675EF" w:rsidP="00863B93">
            <w:pPr>
              <w:pStyle w:val="ListParagraph"/>
              <w:numPr>
                <w:ilvl w:val="0"/>
                <w:numId w:val="76"/>
              </w:numPr>
              <w:tabs>
                <w:tab w:val="left" w:pos="312"/>
              </w:tabs>
              <w:spacing w:line="240" w:lineRule="auto"/>
            </w:pPr>
            <w:r w:rsidRPr="00EB4BA0">
              <w:t>Muốn xóa Admin Click nút Delete, ứng dụng hiển thị Dialog xác nhận xóa.</w:t>
            </w:r>
          </w:p>
          <w:p w14:paraId="714A3030" w14:textId="77777777" w:rsidR="00F675EF" w:rsidRPr="00EB4BA0" w:rsidRDefault="00F675EF" w:rsidP="00863B93">
            <w:pPr>
              <w:pStyle w:val="ListParagraph"/>
              <w:numPr>
                <w:ilvl w:val="0"/>
                <w:numId w:val="75"/>
              </w:numPr>
              <w:tabs>
                <w:tab w:val="left" w:pos="312"/>
              </w:tabs>
              <w:spacing w:line="240" w:lineRule="auto"/>
            </w:pPr>
            <w:r w:rsidRPr="00EB4BA0">
              <w:t>admin Click Continue dữ liệu được xóa.</w:t>
            </w:r>
          </w:p>
          <w:p w14:paraId="46279FD7" w14:textId="77777777" w:rsidR="00F675EF" w:rsidRPr="00EB4BA0" w:rsidRDefault="00F675EF" w:rsidP="00863B93">
            <w:pPr>
              <w:pStyle w:val="ListParagraph"/>
              <w:numPr>
                <w:ilvl w:val="0"/>
                <w:numId w:val="75"/>
              </w:numPr>
              <w:tabs>
                <w:tab w:val="left" w:pos="312"/>
              </w:tabs>
              <w:spacing w:line="240" w:lineRule="auto"/>
            </w:pPr>
            <w:r w:rsidRPr="00EB4BA0">
              <w:t>admin Click Cancel, đóng dialog và dữ liệu không được xóa.</w:t>
            </w:r>
          </w:p>
        </w:tc>
      </w:tr>
      <w:tr w:rsidR="00F675EF" w:rsidRPr="00EB4BA0" w14:paraId="237620AE" w14:textId="77777777" w:rsidTr="00AE3F83">
        <w:trPr>
          <w:trHeight w:val="888"/>
        </w:trPr>
        <w:tc>
          <w:tcPr>
            <w:tcW w:w="4261" w:type="dxa"/>
          </w:tcPr>
          <w:p w14:paraId="240D7D23" w14:textId="77777777" w:rsidR="00F675EF" w:rsidRPr="00EB4BA0" w:rsidRDefault="00F675EF" w:rsidP="00992FF5">
            <w:pPr>
              <w:jc w:val="left"/>
            </w:pPr>
            <w:r w:rsidRPr="00EB4BA0">
              <w:lastRenderedPageBreak/>
              <w:t>Chuỗi sự kiện thay thế</w:t>
            </w:r>
          </w:p>
        </w:tc>
        <w:tc>
          <w:tcPr>
            <w:tcW w:w="4261" w:type="dxa"/>
          </w:tcPr>
          <w:p w14:paraId="348668FA" w14:textId="77777777" w:rsidR="00F675EF" w:rsidRPr="00EB4BA0" w:rsidRDefault="00F675EF" w:rsidP="00AE3F83">
            <w:pPr>
              <w:keepNext/>
            </w:pPr>
          </w:p>
        </w:tc>
      </w:tr>
    </w:tbl>
    <w:p w14:paraId="05D06F3B" w14:textId="38C5F635" w:rsidR="00F675EF" w:rsidRPr="00AE3F83" w:rsidRDefault="00AE3F83" w:rsidP="00AE3F83">
      <w:pPr>
        <w:pStyle w:val="Caption"/>
        <w:jc w:val="center"/>
        <w:rPr>
          <w:rFonts w:ascii="Times New Roman" w:hAnsi="Times New Roman" w:cs="Times New Roman"/>
          <w:b/>
          <w:bCs/>
          <w:color w:val="000000" w:themeColor="text1"/>
          <w:sz w:val="26"/>
        </w:rPr>
      </w:pPr>
      <w:bookmarkStart w:id="241" w:name="_Toc105676851"/>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23</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câu hỏi của người dùng</w:t>
      </w:r>
      <w:bookmarkEnd w:id="241"/>
    </w:p>
    <w:p w14:paraId="2847F0DE" w14:textId="723896D5" w:rsidR="00F675EF" w:rsidRPr="005F3780" w:rsidRDefault="005F3780" w:rsidP="005F3780">
      <w:pPr>
        <w:pStyle w:val="Heading3"/>
        <w:rPr>
          <w:rFonts w:ascii="Times New Roman" w:hAnsi="Times New Roman"/>
          <w:color w:val="000000" w:themeColor="text1"/>
        </w:rPr>
      </w:pPr>
      <w:bookmarkStart w:id="242" w:name="_Toc105591651"/>
      <w:r w:rsidRPr="005F3780">
        <w:rPr>
          <w:rFonts w:ascii="Times New Roman" w:hAnsi="Times New Roman"/>
          <w:color w:val="000000" w:themeColor="text1"/>
        </w:rPr>
        <w:t xml:space="preserve">3.22 </w:t>
      </w:r>
      <w:r w:rsidR="00F675EF" w:rsidRPr="005F3780">
        <w:rPr>
          <w:rFonts w:ascii="Times New Roman" w:hAnsi="Times New Roman"/>
          <w:color w:val="000000" w:themeColor="text1"/>
        </w:rPr>
        <w:t>Usecase quản lý câu trả lời của người dùng</w:t>
      </w:r>
      <w:bookmarkEnd w:id="242"/>
    </w:p>
    <w:tbl>
      <w:tblPr>
        <w:tblStyle w:val="TableGrid"/>
        <w:tblW w:w="0" w:type="auto"/>
        <w:tblLook w:val="04A0" w:firstRow="1" w:lastRow="0" w:firstColumn="1" w:lastColumn="0" w:noHBand="0" w:noVBand="1"/>
      </w:tblPr>
      <w:tblGrid>
        <w:gridCol w:w="4261"/>
        <w:gridCol w:w="4261"/>
      </w:tblGrid>
      <w:tr w:rsidR="00F675EF" w:rsidRPr="00EB4BA0" w14:paraId="1E847428" w14:textId="77777777" w:rsidTr="00992FF5">
        <w:tc>
          <w:tcPr>
            <w:tcW w:w="8522" w:type="dxa"/>
            <w:gridSpan w:val="2"/>
          </w:tcPr>
          <w:p w14:paraId="6AF04498" w14:textId="799BE1EA" w:rsidR="00F675EF" w:rsidRPr="00EB4BA0" w:rsidRDefault="00E3354D" w:rsidP="00992FF5">
            <w:pPr>
              <w:rPr>
                <w:b/>
                <w:bCs/>
                <w:color w:val="000000" w:themeColor="text1"/>
              </w:rPr>
            </w:pPr>
            <w:r>
              <w:rPr>
                <w:b/>
                <w:bCs/>
                <w:color w:val="000000" w:themeColor="text1"/>
              </w:rPr>
              <w:t>Q</w:t>
            </w:r>
            <w:r w:rsidRPr="00E3354D">
              <w:rPr>
                <w:b/>
                <w:bCs/>
                <w:color w:val="000000" w:themeColor="text1"/>
              </w:rPr>
              <w:t>uản lý câu trả lời của người dùng</w:t>
            </w:r>
          </w:p>
        </w:tc>
      </w:tr>
      <w:tr w:rsidR="00F675EF" w:rsidRPr="00EB4BA0" w14:paraId="55D674D2" w14:textId="77777777" w:rsidTr="00992FF5">
        <w:tc>
          <w:tcPr>
            <w:tcW w:w="4261" w:type="dxa"/>
          </w:tcPr>
          <w:p w14:paraId="5A68DC99" w14:textId="77777777" w:rsidR="00F675EF" w:rsidRPr="00EB4BA0" w:rsidRDefault="00F675EF" w:rsidP="00992FF5">
            <w:pPr>
              <w:jc w:val="left"/>
            </w:pPr>
            <w:r w:rsidRPr="00EB4BA0">
              <w:t>Tên Use Case</w:t>
            </w:r>
          </w:p>
        </w:tc>
        <w:tc>
          <w:tcPr>
            <w:tcW w:w="4261" w:type="dxa"/>
          </w:tcPr>
          <w:p w14:paraId="03E3D106" w14:textId="77777777" w:rsidR="00F675EF" w:rsidRPr="00EB4BA0" w:rsidRDefault="00F675EF" w:rsidP="00992FF5">
            <w:pPr>
              <w:jc w:val="left"/>
            </w:pPr>
            <w:r w:rsidRPr="00EB4BA0">
              <w:t>Quản lý câu trả lời của người dùng</w:t>
            </w:r>
          </w:p>
        </w:tc>
      </w:tr>
      <w:tr w:rsidR="00F675EF" w:rsidRPr="00EB4BA0" w14:paraId="68168C9F" w14:textId="77777777" w:rsidTr="00992FF5">
        <w:tc>
          <w:tcPr>
            <w:tcW w:w="4261" w:type="dxa"/>
          </w:tcPr>
          <w:p w14:paraId="1F4C8B7C" w14:textId="77777777" w:rsidR="00F675EF" w:rsidRPr="00EB4BA0" w:rsidRDefault="00F675EF" w:rsidP="00992FF5">
            <w:pPr>
              <w:jc w:val="left"/>
            </w:pPr>
            <w:r w:rsidRPr="00EB4BA0">
              <w:t>Tác nhân chính</w:t>
            </w:r>
          </w:p>
        </w:tc>
        <w:tc>
          <w:tcPr>
            <w:tcW w:w="4261" w:type="dxa"/>
          </w:tcPr>
          <w:p w14:paraId="568FDCCD" w14:textId="77777777" w:rsidR="00F675EF" w:rsidRPr="00EB4BA0" w:rsidRDefault="00F675EF" w:rsidP="00992FF5">
            <w:pPr>
              <w:jc w:val="left"/>
            </w:pPr>
            <w:r w:rsidRPr="00EB4BA0">
              <w:t>Admin</w:t>
            </w:r>
          </w:p>
        </w:tc>
      </w:tr>
      <w:tr w:rsidR="00F675EF" w:rsidRPr="00EB4BA0" w14:paraId="432C09E4" w14:textId="77777777" w:rsidTr="00992FF5">
        <w:tc>
          <w:tcPr>
            <w:tcW w:w="4261" w:type="dxa"/>
          </w:tcPr>
          <w:p w14:paraId="441D9C08" w14:textId="77777777" w:rsidR="00F675EF" w:rsidRPr="00EB4BA0" w:rsidRDefault="00F675EF" w:rsidP="00992FF5">
            <w:pPr>
              <w:jc w:val="left"/>
            </w:pPr>
            <w:r w:rsidRPr="00EB4BA0">
              <w:t xml:space="preserve">Mức </w:t>
            </w:r>
          </w:p>
        </w:tc>
        <w:tc>
          <w:tcPr>
            <w:tcW w:w="4261" w:type="dxa"/>
          </w:tcPr>
          <w:p w14:paraId="3EF7CACE" w14:textId="77777777" w:rsidR="00F675EF" w:rsidRPr="00EB4BA0" w:rsidRDefault="00F675EF" w:rsidP="00992FF5">
            <w:pPr>
              <w:jc w:val="left"/>
            </w:pPr>
            <w:r w:rsidRPr="00EB4BA0">
              <w:t>1</w:t>
            </w:r>
          </w:p>
        </w:tc>
      </w:tr>
      <w:tr w:rsidR="00F675EF" w:rsidRPr="00EB4BA0" w14:paraId="50B1BB8F" w14:textId="77777777" w:rsidTr="00992FF5">
        <w:tc>
          <w:tcPr>
            <w:tcW w:w="4261" w:type="dxa"/>
          </w:tcPr>
          <w:p w14:paraId="0B844D7E" w14:textId="77777777" w:rsidR="00F675EF" w:rsidRPr="00EB4BA0" w:rsidRDefault="00F675EF" w:rsidP="00992FF5">
            <w:pPr>
              <w:jc w:val="left"/>
            </w:pPr>
            <w:r w:rsidRPr="00EB4BA0">
              <w:t xml:space="preserve">Người chịu trách nhiệm </w:t>
            </w:r>
          </w:p>
        </w:tc>
        <w:tc>
          <w:tcPr>
            <w:tcW w:w="4261" w:type="dxa"/>
          </w:tcPr>
          <w:p w14:paraId="6D9D9032" w14:textId="77777777" w:rsidR="00F675EF" w:rsidRPr="00EB4BA0" w:rsidRDefault="00F675EF" w:rsidP="00992FF5">
            <w:pPr>
              <w:jc w:val="left"/>
            </w:pPr>
            <w:r w:rsidRPr="00EB4BA0">
              <w:t xml:space="preserve">Không </w:t>
            </w:r>
          </w:p>
        </w:tc>
      </w:tr>
      <w:tr w:rsidR="00F675EF" w:rsidRPr="00EB4BA0" w14:paraId="1687108B" w14:textId="77777777" w:rsidTr="00992FF5">
        <w:tc>
          <w:tcPr>
            <w:tcW w:w="4261" w:type="dxa"/>
          </w:tcPr>
          <w:p w14:paraId="4D753E48" w14:textId="77777777" w:rsidR="00F675EF" w:rsidRPr="00EB4BA0" w:rsidRDefault="00F675EF" w:rsidP="00992FF5">
            <w:pPr>
              <w:jc w:val="left"/>
            </w:pPr>
            <w:r w:rsidRPr="00EB4BA0">
              <w:t xml:space="preserve">Tiền điều kiện </w:t>
            </w:r>
          </w:p>
        </w:tc>
        <w:tc>
          <w:tcPr>
            <w:tcW w:w="4261" w:type="dxa"/>
          </w:tcPr>
          <w:p w14:paraId="25E32820" w14:textId="77777777" w:rsidR="00F675EF" w:rsidRPr="00EB4BA0" w:rsidRDefault="00F675EF" w:rsidP="00992FF5">
            <w:pPr>
              <w:jc w:val="left"/>
            </w:pPr>
          </w:p>
        </w:tc>
      </w:tr>
      <w:tr w:rsidR="00F675EF" w:rsidRPr="00EB4BA0" w14:paraId="765A28A7" w14:textId="77777777" w:rsidTr="00992FF5">
        <w:tc>
          <w:tcPr>
            <w:tcW w:w="4261" w:type="dxa"/>
          </w:tcPr>
          <w:p w14:paraId="569271D2" w14:textId="77777777" w:rsidR="00F675EF" w:rsidRPr="00EB4BA0" w:rsidRDefault="00F675EF" w:rsidP="00992FF5">
            <w:pPr>
              <w:jc w:val="left"/>
            </w:pPr>
            <w:r w:rsidRPr="00EB4BA0">
              <w:t>Đảm bảo tối thiểu</w:t>
            </w:r>
          </w:p>
        </w:tc>
        <w:tc>
          <w:tcPr>
            <w:tcW w:w="4261" w:type="dxa"/>
          </w:tcPr>
          <w:p w14:paraId="4B257083" w14:textId="77777777" w:rsidR="00F675EF" w:rsidRPr="00EB4BA0" w:rsidRDefault="00F675EF" w:rsidP="00992FF5">
            <w:pPr>
              <w:jc w:val="left"/>
            </w:pPr>
            <w:r w:rsidRPr="00EB4BA0">
              <w:t>Admin truy cập vào trang quản lý câu trả lời của người dùng.</w:t>
            </w:r>
          </w:p>
        </w:tc>
      </w:tr>
      <w:tr w:rsidR="00F675EF" w:rsidRPr="00EB4BA0" w14:paraId="11834D32" w14:textId="77777777" w:rsidTr="00992FF5">
        <w:tc>
          <w:tcPr>
            <w:tcW w:w="4261" w:type="dxa"/>
          </w:tcPr>
          <w:p w14:paraId="7BD6916A" w14:textId="77777777" w:rsidR="00F675EF" w:rsidRPr="00EB4BA0" w:rsidRDefault="00F675EF" w:rsidP="00992FF5">
            <w:pPr>
              <w:jc w:val="left"/>
            </w:pPr>
            <w:r w:rsidRPr="00EB4BA0">
              <w:t xml:space="preserve">Đảm bảo thành công </w:t>
            </w:r>
          </w:p>
        </w:tc>
        <w:tc>
          <w:tcPr>
            <w:tcW w:w="4261" w:type="dxa"/>
          </w:tcPr>
          <w:p w14:paraId="71958E5C" w14:textId="77777777" w:rsidR="00F675EF" w:rsidRPr="00EB4BA0" w:rsidRDefault="00F675EF" w:rsidP="00992FF5">
            <w:pPr>
              <w:jc w:val="left"/>
            </w:pPr>
            <w:r w:rsidRPr="00EB4BA0">
              <w:t>Admin thêm câu trả lời lên diễn đàn thảo luận và xóa thành công dữ liệu câu trả lời người dùng.</w:t>
            </w:r>
          </w:p>
        </w:tc>
      </w:tr>
      <w:tr w:rsidR="00F675EF" w:rsidRPr="00EB4BA0" w14:paraId="644471BC" w14:textId="77777777" w:rsidTr="00992FF5">
        <w:tc>
          <w:tcPr>
            <w:tcW w:w="4261" w:type="dxa"/>
          </w:tcPr>
          <w:p w14:paraId="75352EAF" w14:textId="77777777" w:rsidR="00F675EF" w:rsidRPr="00EB4BA0" w:rsidRDefault="00F675EF" w:rsidP="00992FF5">
            <w:pPr>
              <w:jc w:val="left"/>
            </w:pPr>
            <w:r w:rsidRPr="00EB4BA0">
              <w:t xml:space="preserve">Kích hoạt </w:t>
            </w:r>
          </w:p>
        </w:tc>
        <w:tc>
          <w:tcPr>
            <w:tcW w:w="4261" w:type="dxa"/>
          </w:tcPr>
          <w:p w14:paraId="144CE045" w14:textId="77777777" w:rsidR="00F675EF" w:rsidRPr="00EB4BA0" w:rsidRDefault="00F675EF" w:rsidP="00992FF5">
            <w:pPr>
              <w:jc w:val="left"/>
            </w:pPr>
            <w:r w:rsidRPr="00EB4BA0">
              <w:t>Admin truy cập vào trang quản lý câu hỏi người dùng</w:t>
            </w:r>
          </w:p>
        </w:tc>
      </w:tr>
      <w:tr w:rsidR="00F675EF" w:rsidRPr="00EB4BA0" w14:paraId="5ECEA86D" w14:textId="77777777" w:rsidTr="00992FF5">
        <w:tc>
          <w:tcPr>
            <w:tcW w:w="4261" w:type="dxa"/>
          </w:tcPr>
          <w:p w14:paraId="30CC1BC1" w14:textId="77777777" w:rsidR="00F675EF" w:rsidRPr="00EB4BA0" w:rsidRDefault="00F675EF" w:rsidP="00992FF5">
            <w:pPr>
              <w:jc w:val="left"/>
            </w:pPr>
            <w:r w:rsidRPr="00EB4BA0">
              <w:t xml:space="preserve">Chuỗi sự kiện chính </w:t>
            </w:r>
          </w:p>
        </w:tc>
        <w:tc>
          <w:tcPr>
            <w:tcW w:w="4261" w:type="dxa"/>
          </w:tcPr>
          <w:p w14:paraId="21518884" w14:textId="77777777" w:rsidR="00F675EF" w:rsidRPr="00EB4BA0" w:rsidRDefault="00F675EF" w:rsidP="00863B93">
            <w:pPr>
              <w:pStyle w:val="ListParagraph"/>
              <w:numPr>
                <w:ilvl w:val="0"/>
                <w:numId w:val="77"/>
              </w:numPr>
              <w:tabs>
                <w:tab w:val="left" w:pos="312"/>
              </w:tabs>
              <w:spacing w:line="240" w:lineRule="auto"/>
            </w:pPr>
            <w:r w:rsidRPr="00EB4BA0">
              <w:t>Admin click vào câu trả lời muốn xem, ứng dụng hiển thị dialog chứa thông tin chi tiết câu trả lời.</w:t>
            </w:r>
          </w:p>
          <w:p w14:paraId="4FEEFBC8" w14:textId="77777777" w:rsidR="00F675EF" w:rsidRPr="00EB4BA0" w:rsidRDefault="00F675EF" w:rsidP="00863B93">
            <w:pPr>
              <w:pStyle w:val="ListParagraph"/>
              <w:numPr>
                <w:ilvl w:val="0"/>
                <w:numId w:val="77"/>
              </w:numPr>
              <w:tabs>
                <w:tab w:val="left" w:pos="312"/>
              </w:tabs>
              <w:spacing w:line="240" w:lineRule="auto"/>
            </w:pPr>
            <w:r w:rsidRPr="00EB4BA0">
              <w:t>Click nút Add To Reply dữ liệu sẽ được thêm vào trang  diễn đàng thảo luận bên phía ứng dụng người dùng.</w:t>
            </w:r>
          </w:p>
          <w:p w14:paraId="1E3DFA9B" w14:textId="77777777" w:rsidR="00F675EF" w:rsidRPr="00EB4BA0" w:rsidRDefault="00F675EF" w:rsidP="00863B93">
            <w:pPr>
              <w:pStyle w:val="ListParagraph"/>
              <w:numPr>
                <w:ilvl w:val="0"/>
                <w:numId w:val="77"/>
              </w:numPr>
              <w:tabs>
                <w:tab w:val="left" w:pos="312"/>
              </w:tabs>
              <w:spacing w:line="240" w:lineRule="auto"/>
            </w:pPr>
            <w:r w:rsidRPr="00EB4BA0">
              <w:t>Muốn xóa Admin Click nút Delete, ứng dụng hiển thị Dialog xác nhận xóa.</w:t>
            </w:r>
          </w:p>
          <w:p w14:paraId="4AC3C2B5" w14:textId="77777777" w:rsidR="00F675EF" w:rsidRPr="00EB4BA0" w:rsidRDefault="00F675EF" w:rsidP="00863B93">
            <w:pPr>
              <w:pStyle w:val="ListParagraph"/>
              <w:numPr>
                <w:ilvl w:val="0"/>
                <w:numId w:val="75"/>
              </w:numPr>
              <w:tabs>
                <w:tab w:val="left" w:pos="312"/>
              </w:tabs>
              <w:spacing w:line="240" w:lineRule="auto"/>
            </w:pPr>
            <w:r w:rsidRPr="00EB4BA0">
              <w:t>admin Click Continue dữ liệu được xóa.</w:t>
            </w:r>
          </w:p>
          <w:p w14:paraId="53116EA6" w14:textId="77777777" w:rsidR="00F675EF" w:rsidRPr="00EB4BA0" w:rsidRDefault="00F675EF" w:rsidP="00863B93">
            <w:pPr>
              <w:pStyle w:val="ListParagraph"/>
              <w:numPr>
                <w:ilvl w:val="0"/>
                <w:numId w:val="75"/>
              </w:numPr>
              <w:tabs>
                <w:tab w:val="left" w:pos="312"/>
              </w:tabs>
              <w:spacing w:line="240" w:lineRule="auto"/>
            </w:pPr>
            <w:r w:rsidRPr="00EB4BA0">
              <w:t>admin Click Cancel, đóng dialog và dữ liệu không được xóa.</w:t>
            </w:r>
          </w:p>
        </w:tc>
      </w:tr>
      <w:tr w:rsidR="00F675EF" w:rsidRPr="00EB4BA0" w14:paraId="409E4F70" w14:textId="77777777" w:rsidTr="00992FF5">
        <w:tc>
          <w:tcPr>
            <w:tcW w:w="4261" w:type="dxa"/>
          </w:tcPr>
          <w:p w14:paraId="39203A6F" w14:textId="77777777" w:rsidR="00F675EF" w:rsidRPr="00EB4BA0" w:rsidRDefault="00F675EF" w:rsidP="00992FF5">
            <w:pPr>
              <w:jc w:val="left"/>
            </w:pPr>
            <w:r w:rsidRPr="00EB4BA0">
              <w:lastRenderedPageBreak/>
              <w:t>Chuỗi sự kiện thay thế</w:t>
            </w:r>
          </w:p>
        </w:tc>
        <w:tc>
          <w:tcPr>
            <w:tcW w:w="4261" w:type="dxa"/>
          </w:tcPr>
          <w:p w14:paraId="246E9030" w14:textId="77777777" w:rsidR="00F675EF" w:rsidRPr="00EB4BA0" w:rsidRDefault="00F675EF" w:rsidP="00AE3F83">
            <w:pPr>
              <w:keepNext/>
            </w:pPr>
          </w:p>
        </w:tc>
      </w:tr>
    </w:tbl>
    <w:p w14:paraId="42EC5DDE" w14:textId="2FC74DF0" w:rsidR="00AE3F83" w:rsidRPr="00AE3F83" w:rsidRDefault="00AE3F83" w:rsidP="00AE3F83">
      <w:pPr>
        <w:pStyle w:val="Caption"/>
        <w:jc w:val="center"/>
        <w:rPr>
          <w:rFonts w:ascii="Times New Roman" w:hAnsi="Times New Roman" w:cs="Times New Roman"/>
          <w:sz w:val="26"/>
        </w:rPr>
      </w:pPr>
      <w:bookmarkStart w:id="243" w:name="_Toc105676852"/>
      <w:bookmarkStart w:id="244" w:name="_Toc105591652"/>
      <w:r w:rsidRPr="00AE3F83">
        <w:rPr>
          <w:rFonts w:ascii="Times New Roman" w:hAnsi="Times New Roman" w:cs="Times New Roman"/>
          <w:sz w:val="26"/>
        </w:rPr>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Pr>
          <w:rFonts w:ascii="Times New Roman" w:hAnsi="Times New Roman" w:cs="Times New Roman"/>
          <w:noProof/>
          <w:sz w:val="26"/>
        </w:rPr>
        <w:t>24</w:t>
      </w:r>
      <w:r w:rsidRPr="00AE3F83">
        <w:rPr>
          <w:rFonts w:ascii="Times New Roman" w:hAnsi="Times New Roman" w:cs="Times New Roman"/>
          <w:sz w:val="26"/>
        </w:rPr>
        <w:fldChar w:fldCharType="end"/>
      </w:r>
      <w:r w:rsidRPr="00AE3F83">
        <w:rPr>
          <w:rFonts w:ascii="Times New Roman" w:hAnsi="Times New Roman" w:cs="Times New Roman"/>
          <w:sz w:val="26"/>
        </w:rPr>
        <w:t>: Usecase quản lý câu trả lời của người dùng</w:t>
      </w:r>
      <w:bookmarkEnd w:id="243"/>
    </w:p>
    <w:p w14:paraId="54F903DB" w14:textId="041D592E" w:rsidR="006003F5" w:rsidRPr="006003F5" w:rsidRDefault="006003F5" w:rsidP="006003F5">
      <w:pPr>
        <w:pStyle w:val="Heading1"/>
        <w:rPr>
          <w:rFonts w:ascii="Times New Roman" w:hAnsi="Times New Roman"/>
          <w:sz w:val="26"/>
        </w:rPr>
      </w:pPr>
      <w:r w:rsidRPr="006003F5">
        <w:rPr>
          <w:rFonts w:ascii="Times New Roman" w:hAnsi="Times New Roman"/>
          <w:sz w:val="26"/>
        </w:rPr>
        <w:t>CHƯƠNG 7: PHÂN TÍCH THIẾT DỮ LIỆU</w:t>
      </w:r>
      <w:bookmarkEnd w:id="244"/>
    </w:p>
    <w:p w14:paraId="4F3CF5E1" w14:textId="06004F90" w:rsidR="006003F5" w:rsidRPr="00EB4BA0" w:rsidRDefault="006003F5" w:rsidP="006003F5">
      <w:r w:rsidRPr="00EB4BA0">
        <w:t>Tạo ra bộ dữ liệu SQLite của các bài thi bao gồm IQ Test, Xamarin Test, Nation Test, English Test.</w:t>
      </w:r>
    </w:p>
    <w:p w14:paraId="70B1A2E9" w14:textId="77777777" w:rsidR="006003F5" w:rsidRDefault="006003F5" w:rsidP="006003F5">
      <w:r w:rsidRPr="00EB4BA0">
        <w:t>Bộ dữ liệu Firebase bao gồm: Người dùng, Từ điển Tiếng Anh, Khóa Học, các câu hỏi và câu trả lời của người dùng.</w:t>
      </w:r>
    </w:p>
    <w:p w14:paraId="69C3AD3E" w14:textId="77777777" w:rsidR="006003F5" w:rsidRPr="006003F5" w:rsidRDefault="006003F5" w:rsidP="006003F5">
      <w:pPr>
        <w:pStyle w:val="Heading2"/>
        <w:jc w:val="left"/>
        <w:rPr>
          <w:rFonts w:ascii="Times New Roman" w:hAnsi="Times New Roman"/>
          <w:sz w:val="26"/>
        </w:rPr>
      </w:pPr>
      <w:bookmarkStart w:id="245" w:name="_Toc105591653"/>
      <w:r w:rsidRPr="006003F5">
        <w:rPr>
          <w:rFonts w:ascii="Times New Roman" w:hAnsi="Times New Roman"/>
          <w:sz w:val="26"/>
        </w:rPr>
        <w:t>1. Data Dictionary</w:t>
      </w:r>
      <w:bookmarkEnd w:id="245"/>
    </w:p>
    <w:tbl>
      <w:tblPr>
        <w:tblW w:w="9494" w:type="dxa"/>
        <w:tblCellMar>
          <w:top w:w="15" w:type="dxa"/>
          <w:left w:w="15" w:type="dxa"/>
          <w:bottom w:w="15" w:type="dxa"/>
          <w:right w:w="15" w:type="dxa"/>
        </w:tblCellMar>
        <w:tblLook w:val="04A0" w:firstRow="1" w:lastRow="0" w:firstColumn="1" w:lastColumn="0" w:noHBand="0" w:noVBand="1"/>
      </w:tblPr>
      <w:tblGrid>
        <w:gridCol w:w="1928"/>
        <w:gridCol w:w="2102"/>
        <w:gridCol w:w="3604"/>
        <w:gridCol w:w="950"/>
        <w:gridCol w:w="910"/>
      </w:tblGrid>
      <w:tr w:rsidR="006003F5" w14:paraId="4E1620DB"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A133F" w14:textId="77777777" w:rsidR="006003F5" w:rsidRDefault="006003F5" w:rsidP="00992FF5">
            <w:pPr>
              <w:pStyle w:val="NormalWeb"/>
              <w:spacing w:before="0" w:beforeAutospacing="0" w:after="0" w:afterAutospacing="0"/>
              <w:jc w:val="center"/>
            </w:pPr>
            <w:r>
              <w:rPr>
                <w:rFonts w:ascii="Arial" w:hAnsi="Arial" w:cs="Arial"/>
                <w:b/>
                <w:bCs/>
                <w:i/>
                <w:iCs/>
                <w:color w:val="000000"/>
                <w:sz w:val="22"/>
                <w:szCs w:val="22"/>
              </w:rPr>
              <w:t>Data Element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104B1" w14:textId="77777777" w:rsidR="006003F5" w:rsidRDefault="006003F5" w:rsidP="00992FF5">
            <w:pPr>
              <w:pStyle w:val="NormalWeb"/>
              <w:spacing w:before="0" w:beforeAutospacing="0" w:after="0" w:afterAutospacing="0"/>
              <w:jc w:val="center"/>
            </w:pPr>
            <w:r>
              <w:rPr>
                <w:b/>
                <w:bCs/>
                <w:color w:val="000000"/>
              </w:rPr>
              <w:t>Description</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DEBF8" w14:textId="77777777" w:rsidR="006003F5" w:rsidRDefault="006003F5" w:rsidP="00992FF5">
            <w:pPr>
              <w:pStyle w:val="NormalWeb"/>
              <w:spacing w:before="0" w:beforeAutospacing="0" w:after="0" w:afterAutospacing="0"/>
              <w:jc w:val="center"/>
            </w:pPr>
            <w:r>
              <w:rPr>
                <w:b/>
                <w:bCs/>
                <w:color w:val="000000"/>
              </w:rPr>
              <w:t>Composition or Data Type</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2519F" w14:textId="77777777" w:rsidR="006003F5" w:rsidRDefault="006003F5" w:rsidP="00992FF5">
            <w:pPr>
              <w:pStyle w:val="NormalWeb"/>
              <w:spacing w:before="0" w:beforeAutospacing="0" w:after="0" w:afterAutospacing="0"/>
              <w:jc w:val="center"/>
            </w:pPr>
            <w:r>
              <w:rPr>
                <w:b/>
                <w:bCs/>
                <w:color w:val="000000"/>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23A5E" w14:textId="77777777" w:rsidR="006003F5" w:rsidRDefault="006003F5" w:rsidP="00992FF5">
            <w:pPr>
              <w:pStyle w:val="NormalWeb"/>
              <w:spacing w:before="0" w:beforeAutospacing="0" w:after="0" w:afterAutospacing="0"/>
              <w:jc w:val="center"/>
            </w:pPr>
            <w:r>
              <w:rPr>
                <w:b/>
                <w:bCs/>
                <w:color w:val="000000"/>
              </w:rPr>
              <w:t>Values</w:t>
            </w:r>
          </w:p>
        </w:tc>
      </w:tr>
      <w:tr w:rsidR="006003F5" w14:paraId="76578EA4"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7634D" w14:textId="77777777" w:rsidR="006003F5" w:rsidRDefault="006003F5" w:rsidP="00992FF5">
            <w:pPr>
              <w:pStyle w:val="NormalWeb"/>
              <w:spacing w:before="0" w:beforeAutospacing="0" w:after="0" w:afterAutospacing="0"/>
            </w:pPr>
            <w:r w:rsidRPr="00D738D4">
              <w:t>Question_IQ</w:t>
            </w:r>
            <w:r>
              <w:t xml:space="preserve">, </w:t>
            </w:r>
            <w:r>
              <w:rPr>
                <w:rFonts w:ascii="Arial" w:hAnsi="Arial" w:cs="Arial"/>
                <w:color w:val="000000"/>
                <w:sz w:val="22"/>
                <w:szCs w:val="22"/>
              </w:rPr>
              <w:t>Flag, Xamarin, English, User 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95079" w14:textId="77777777" w:rsidR="006003F5" w:rsidRDefault="006003F5" w:rsidP="00992FF5">
            <w:pPr>
              <w:pStyle w:val="NormalWeb"/>
              <w:spacing w:before="0" w:beforeAutospacing="0" w:after="0" w:afterAutospacing="0"/>
            </w:pPr>
            <w:r>
              <w:rPr>
                <w:rFonts w:ascii="Arial" w:hAnsi="Arial" w:cs="Arial"/>
                <w:color w:val="000000"/>
                <w:sz w:val="22"/>
                <w:szCs w:val="22"/>
              </w:rPr>
              <w:t>Bộ dữ liệu câu hỏi IQ, Flag, Xamarin, English, User Add.</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10114" w14:textId="77777777" w:rsidR="006003F5" w:rsidRDefault="006003F5" w:rsidP="00992FF5">
            <w:pPr>
              <w:pStyle w:val="NormalWeb"/>
              <w:spacing w:after="0"/>
            </w:pPr>
            <w:bookmarkStart w:id="246" w:name="OLE_LINK11"/>
            <w:r>
              <w:t>"Id"</w:t>
            </w:r>
            <w:r>
              <w:tab/>
              <w:t>INTEGER NOT NULL UNIQUE,</w:t>
            </w:r>
          </w:p>
          <w:p w14:paraId="5C135546" w14:textId="77777777" w:rsidR="006003F5" w:rsidRDefault="006003F5" w:rsidP="00992FF5">
            <w:pPr>
              <w:pStyle w:val="NormalWeb"/>
              <w:spacing w:after="0"/>
            </w:pPr>
            <w:r>
              <w:t>"Question" TEXT NOT NULL,</w:t>
            </w:r>
          </w:p>
          <w:p w14:paraId="6CBB45AE" w14:textId="77777777" w:rsidR="006003F5" w:rsidRDefault="006003F5" w:rsidP="00992FF5">
            <w:pPr>
              <w:pStyle w:val="NormalWeb"/>
              <w:spacing w:after="0"/>
            </w:pPr>
            <w:r>
              <w:t>"AnswerA" TEXT NOT NULL,</w:t>
            </w:r>
          </w:p>
          <w:p w14:paraId="676D0996" w14:textId="77777777" w:rsidR="006003F5" w:rsidRDefault="006003F5" w:rsidP="00992FF5">
            <w:pPr>
              <w:pStyle w:val="NormalWeb"/>
              <w:spacing w:after="0"/>
            </w:pPr>
            <w:r>
              <w:t>"AnswerB" TEXT NOT NULL,</w:t>
            </w:r>
          </w:p>
          <w:p w14:paraId="5D15B68D" w14:textId="77777777" w:rsidR="006003F5" w:rsidRDefault="006003F5" w:rsidP="00992FF5">
            <w:pPr>
              <w:pStyle w:val="NormalWeb"/>
              <w:spacing w:after="0"/>
            </w:pPr>
            <w:r>
              <w:t>"AnswerC" TEXT NOT NULL,</w:t>
            </w:r>
          </w:p>
          <w:p w14:paraId="2509311E" w14:textId="77777777" w:rsidR="006003F5" w:rsidRDefault="006003F5" w:rsidP="00992FF5">
            <w:pPr>
              <w:pStyle w:val="NormalWeb"/>
              <w:spacing w:after="0"/>
            </w:pPr>
            <w:r>
              <w:t>"AnswerD" TEXT NOT NULL,</w:t>
            </w:r>
          </w:p>
          <w:p w14:paraId="6CAE02F8" w14:textId="77777777" w:rsidR="006003F5" w:rsidRDefault="006003F5" w:rsidP="00992FF5">
            <w:pPr>
              <w:pStyle w:val="NormalWeb"/>
              <w:spacing w:after="0"/>
            </w:pPr>
            <w:r>
              <w:t>"Image" TEXT NOT NULL,</w:t>
            </w:r>
          </w:p>
          <w:p w14:paraId="6AB4D156" w14:textId="77777777" w:rsidR="006003F5" w:rsidRDefault="006003F5" w:rsidP="00992FF5">
            <w:pPr>
              <w:pStyle w:val="NormalWeb"/>
              <w:spacing w:after="0"/>
            </w:pPr>
            <w:r>
              <w:t>"CorrectAnswer" TEXT NOT NULL,</w:t>
            </w:r>
          </w:p>
          <w:p w14:paraId="35CFCA27" w14:textId="77777777" w:rsidR="006003F5" w:rsidRDefault="006003F5" w:rsidP="00992FF5">
            <w:pPr>
              <w:pStyle w:val="NormalWeb"/>
              <w:spacing w:after="0"/>
            </w:pPr>
            <w:r>
              <w:t>"muc"</w:t>
            </w:r>
            <w:r>
              <w:tab/>
              <w:t xml:space="preserve">TEXT, </w:t>
            </w:r>
          </w:p>
          <w:p w14:paraId="7F8B01F2" w14:textId="77777777" w:rsidR="006003F5" w:rsidRDefault="006003F5" w:rsidP="00992FF5">
            <w:pPr>
              <w:pStyle w:val="NormalWeb"/>
              <w:spacing w:after="0"/>
            </w:pPr>
            <w:r>
              <w:t>PRIMARY KEY("Id" AUTOINCREMENT)</w:t>
            </w:r>
            <w:bookmarkEnd w:id="246"/>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6A192"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10CDE" w14:textId="77777777" w:rsidR="006003F5" w:rsidRDefault="006003F5" w:rsidP="00992FF5"/>
        </w:tc>
      </w:tr>
      <w:tr w:rsidR="006003F5" w14:paraId="778F7CCE"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1C4C" w14:textId="77777777" w:rsidR="006003F5" w:rsidRDefault="006003F5" w:rsidP="00992FF5">
            <w:pPr>
              <w:pStyle w:val="NormalWeb"/>
              <w:spacing w:before="0" w:beforeAutospacing="0" w:after="0" w:afterAutospacing="0"/>
            </w:pPr>
            <w:r w:rsidRPr="003F4405">
              <w:t>Ranking</w:t>
            </w:r>
            <w:r>
              <w:t xml:space="preserve"> </w:t>
            </w:r>
            <w:r w:rsidRPr="003F4405">
              <w:t>Xamarin</w:t>
            </w:r>
            <w:r>
              <w:t>, Flag, IQ</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246AF" w14:textId="77777777" w:rsidR="006003F5" w:rsidRDefault="006003F5" w:rsidP="00992FF5">
            <w:pPr>
              <w:pStyle w:val="NormalWeb"/>
              <w:spacing w:before="0" w:beforeAutospacing="0" w:after="0" w:afterAutospacing="0"/>
            </w:pPr>
            <w:r>
              <w:t>Dữ liệu điểm bài thi Xamarin, Flag, IQ</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E6E75" w14:textId="77777777" w:rsidR="006003F5" w:rsidRDefault="006003F5" w:rsidP="00992FF5">
            <w:pPr>
              <w:pStyle w:val="NormalWeb"/>
              <w:spacing w:after="0"/>
            </w:pPr>
            <w:r>
              <w:t>"Id"</w:t>
            </w:r>
            <w:r>
              <w:tab/>
              <w:t>INTEGER NOT NULL,</w:t>
            </w:r>
          </w:p>
          <w:p w14:paraId="1B7051E7" w14:textId="77777777" w:rsidR="006003F5" w:rsidRDefault="006003F5" w:rsidP="00992FF5">
            <w:pPr>
              <w:pStyle w:val="NormalWeb"/>
              <w:spacing w:after="0"/>
            </w:pPr>
            <w:r>
              <w:t>"Score" INTEGER,</w:t>
            </w:r>
          </w:p>
          <w:p w14:paraId="3F02C4C3" w14:textId="77777777" w:rsidR="006003F5" w:rsidRDefault="006003F5" w:rsidP="00992FF5">
            <w:pPr>
              <w:pStyle w:val="NormalWeb"/>
              <w:spacing w:before="0" w:beforeAutospacing="0" w:after="0" w:afterAutospacing="0"/>
            </w:pPr>
            <w:r>
              <w:t>PRIMARY KEY("Id" AUTOINCREMENT)</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4F5E" w14:textId="77777777" w:rsidR="006003F5" w:rsidRDefault="006003F5" w:rsidP="00992FF5">
            <w:pPr>
              <w:pStyle w:val="NormalWeb"/>
              <w:spacing w:before="0" w:beforeAutospacing="0" w:after="0" w:afterAutospacing="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8C3E1" w14:textId="77777777" w:rsidR="006003F5" w:rsidRDefault="006003F5" w:rsidP="00992FF5"/>
        </w:tc>
      </w:tr>
      <w:tr w:rsidR="006003F5" w14:paraId="3A1CE9EA"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3E498" w14:textId="77777777" w:rsidR="006003F5" w:rsidRDefault="006003F5" w:rsidP="00992FF5">
            <w:pPr>
              <w:pStyle w:val="NormalWeb"/>
              <w:spacing w:before="0" w:beforeAutospacing="0" w:after="0" w:afterAutospacing="0"/>
            </w:pPr>
            <w:r>
              <w:rPr>
                <w:rFonts w:ascii="Arial" w:hAnsi="Arial" w:cs="Arial"/>
                <w:color w:val="000000"/>
                <w:sz w:val="22"/>
                <w:szCs w:val="22"/>
              </w:rPr>
              <w:lastRenderedPageBreak/>
              <w:t>Content Scan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57B80" w14:textId="77777777" w:rsidR="006003F5" w:rsidRDefault="006003F5" w:rsidP="00992FF5">
            <w:pPr>
              <w:pStyle w:val="NormalWeb"/>
              <w:spacing w:before="0" w:beforeAutospacing="0" w:after="0" w:afterAutospacing="0"/>
            </w:pPr>
            <w:r>
              <w:rPr>
                <w:rFonts w:ascii="Arial" w:hAnsi="Arial" w:cs="Arial"/>
                <w:color w:val="000000"/>
                <w:sz w:val="22"/>
                <w:szCs w:val="22"/>
              </w:rPr>
              <w:t>Dữ liệu nội dung các văn bản được Scan.</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FC700" w14:textId="77777777" w:rsidR="006003F5" w:rsidRDefault="006003F5" w:rsidP="00992FF5">
            <w:pPr>
              <w:pStyle w:val="NormalWeb"/>
              <w:spacing w:after="0"/>
            </w:pPr>
            <w:r>
              <w:t>"Id"</w:t>
            </w:r>
            <w:r>
              <w:tab/>
              <w:t>INTEGER NOT NULL UNIQUE,</w:t>
            </w:r>
          </w:p>
          <w:p w14:paraId="1B321B40" w14:textId="77777777" w:rsidR="006003F5" w:rsidRDefault="006003F5" w:rsidP="00992FF5">
            <w:pPr>
              <w:pStyle w:val="NormalWeb"/>
              <w:spacing w:after="0"/>
            </w:pPr>
            <w:r>
              <w:t>"Content" TEXT NOT NULL,</w:t>
            </w:r>
          </w:p>
          <w:p w14:paraId="6C4C2E54" w14:textId="77777777" w:rsidR="006003F5" w:rsidRDefault="006003F5" w:rsidP="00992FF5">
            <w:pPr>
              <w:pStyle w:val="NormalWeb"/>
              <w:spacing w:after="0"/>
            </w:pPr>
            <w:r>
              <w:t>"Timer" TEXT NOT NULL,</w:t>
            </w:r>
          </w:p>
          <w:p w14:paraId="419A42AE" w14:textId="77777777" w:rsidR="006003F5" w:rsidRDefault="006003F5" w:rsidP="00992FF5">
            <w:pPr>
              <w:pStyle w:val="NormalWeb"/>
              <w:spacing w:before="0" w:beforeAutospacing="0" w:after="0" w:afterAutospacing="0"/>
            </w:pPr>
            <w:r>
              <w:t>PRIMARY KEY("Id" AUTOINCREMENT)</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CD1EB"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E13DD" w14:textId="77777777" w:rsidR="006003F5" w:rsidRDefault="006003F5" w:rsidP="00992FF5"/>
        </w:tc>
      </w:tr>
      <w:tr w:rsidR="006003F5" w14:paraId="0E322B83"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68DAE" w14:textId="77777777" w:rsidR="006003F5" w:rsidRDefault="006003F5" w:rsidP="00992FF5">
            <w:pPr>
              <w:pStyle w:val="NormalWeb"/>
              <w:spacing w:before="0" w:beforeAutospacing="0" w:after="0" w:afterAutospacing="0"/>
            </w:pPr>
          </w:p>
          <w:p w14:paraId="67B5ED41" w14:textId="77777777" w:rsidR="006003F5" w:rsidRDefault="006003F5" w:rsidP="00992FF5">
            <w:r>
              <w:t>Interview, 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BB46D" w14:textId="77777777" w:rsidR="006003F5" w:rsidRDefault="006003F5" w:rsidP="00992FF5">
            <w:pPr>
              <w:pStyle w:val="NormalWeb"/>
              <w:spacing w:before="0" w:beforeAutospacing="0" w:after="0" w:afterAutospacing="0"/>
            </w:pPr>
            <w:r>
              <w:rPr>
                <w:rFonts w:ascii="Arial" w:hAnsi="Arial" w:cs="Arial"/>
                <w:color w:val="000000"/>
                <w:sz w:val="22"/>
                <w:szCs w:val="22"/>
              </w:rPr>
              <w:t>Bộ dữ liệu về Interview và các khóa học.</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593F6" w14:textId="77777777" w:rsidR="006003F5" w:rsidRDefault="006003F5" w:rsidP="00992FF5">
            <w:pPr>
              <w:pStyle w:val="NormalWeb"/>
              <w:spacing w:before="0" w:beforeAutospacing="0" w:after="0" w:afterAutospacing="0"/>
            </w:pPr>
            <w:r>
              <w:t>Id: string</w:t>
            </w:r>
          </w:p>
          <w:p w14:paraId="62AA2074" w14:textId="77777777" w:rsidR="006003F5" w:rsidRDefault="006003F5" w:rsidP="00992FF5">
            <w:pPr>
              <w:pStyle w:val="NormalWeb"/>
              <w:spacing w:before="0" w:beforeAutospacing="0" w:after="0" w:afterAutospacing="0"/>
            </w:pPr>
            <w:r>
              <w:t>Name: string</w:t>
            </w:r>
          </w:p>
          <w:p w14:paraId="33ABE50C" w14:textId="77777777" w:rsidR="006003F5" w:rsidRDefault="006003F5" w:rsidP="00992FF5">
            <w:pPr>
              <w:pStyle w:val="NormalWeb"/>
              <w:spacing w:before="0" w:beforeAutospacing="0" w:after="0" w:afterAutospacing="0"/>
            </w:pPr>
            <w:r>
              <w:t>Number: string</w:t>
            </w:r>
          </w:p>
          <w:p w14:paraId="647ECE35" w14:textId="77777777" w:rsidR="006003F5" w:rsidRDefault="006003F5" w:rsidP="00992FF5">
            <w:pPr>
              <w:pStyle w:val="NormalWeb"/>
              <w:spacing w:before="0" w:beforeAutospacing="0" w:after="0" w:afterAutospacing="0"/>
            </w:pPr>
            <w:r>
              <w:t>Category: string</w:t>
            </w:r>
          </w:p>
          <w:p w14:paraId="6FB9A0B7" w14:textId="77777777" w:rsidR="006003F5" w:rsidRDefault="006003F5" w:rsidP="00992FF5">
            <w:pPr>
              <w:pStyle w:val="NormalWeb"/>
              <w:spacing w:before="0" w:beforeAutospacing="0" w:after="0" w:afterAutospacing="0"/>
            </w:pPr>
            <w:r>
              <w:t>Content 1: string</w:t>
            </w:r>
          </w:p>
          <w:p w14:paraId="3F57880A" w14:textId="77777777" w:rsidR="006003F5" w:rsidRDefault="006003F5" w:rsidP="00992FF5">
            <w:pPr>
              <w:pStyle w:val="NormalWeb"/>
              <w:spacing w:before="0" w:beforeAutospacing="0" w:after="0" w:afterAutospacing="0"/>
            </w:pPr>
            <w:r>
              <w:t>Content 2: string</w:t>
            </w:r>
          </w:p>
          <w:p w14:paraId="1C0AAF57" w14:textId="77777777" w:rsidR="006003F5" w:rsidRDefault="006003F5" w:rsidP="00992FF5">
            <w:pPr>
              <w:pStyle w:val="NormalWeb"/>
              <w:spacing w:before="0" w:beforeAutospacing="0" w:after="0" w:afterAutospacing="0"/>
            </w:pPr>
            <w:r>
              <w:t>Content 3: string</w:t>
            </w:r>
          </w:p>
          <w:p w14:paraId="60F56FED" w14:textId="77777777" w:rsidR="006003F5" w:rsidRDefault="006003F5" w:rsidP="00992FF5">
            <w:pPr>
              <w:pStyle w:val="NormalWeb"/>
              <w:spacing w:before="0" w:beforeAutospacing="0" w:after="0" w:afterAutospacing="0"/>
            </w:pPr>
            <w:r>
              <w:t>Content 4: string</w:t>
            </w:r>
          </w:p>
          <w:p w14:paraId="42D3B056" w14:textId="77777777" w:rsidR="006003F5" w:rsidRDefault="006003F5" w:rsidP="00992FF5">
            <w:pPr>
              <w:pStyle w:val="NormalWeb"/>
              <w:spacing w:before="0" w:beforeAutospacing="0" w:after="0" w:afterAutospacing="0"/>
            </w:pPr>
            <w:r>
              <w:t>Content 5: string</w:t>
            </w:r>
          </w:p>
          <w:p w14:paraId="4E20B9E5" w14:textId="77777777" w:rsidR="006003F5" w:rsidRDefault="006003F5" w:rsidP="00992FF5">
            <w:pPr>
              <w:pStyle w:val="NormalWeb"/>
              <w:spacing w:before="0" w:beforeAutospacing="0" w:after="0" w:afterAutospacing="0"/>
            </w:pPr>
            <w:r>
              <w:t>Content 6: string</w:t>
            </w:r>
          </w:p>
          <w:p w14:paraId="58885A2F" w14:textId="77777777" w:rsidR="006003F5" w:rsidRDefault="006003F5" w:rsidP="00992FF5">
            <w:pPr>
              <w:pStyle w:val="NormalWeb"/>
              <w:spacing w:before="0" w:beforeAutospacing="0" w:after="0" w:afterAutospacing="0"/>
            </w:pPr>
            <w:r>
              <w:t>Tittle 1: string</w:t>
            </w:r>
          </w:p>
          <w:p w14:paraId="01F8AEAB" w14:textId="77777777" w:rsidR="006003F5" w:rsidRDefault="006003F5" w:rsidP="00992FF5">
            <w:pPr>
              <w:pStyle w:val="NormalWeb"/>
              <w:spacing w:before="0" w:beforeAutospacing="0" w:after="0" w:afterAutospacing="0"/>
            </w:pPr>
            <w:r>
              <w:t>Tittle 2: string</w:t>
            </w:r>
          </w:p>
          <w:p w14:paraId="3C5197AF" w14:textId="77777777" w:rsidR="006003F5" w:rsidRDefault="006003F5" w:rsidP="00992FF5">
            <w:pPr>
              <w:pStyle w:val="NormalWeb"/>
              <w:spacing w:before="0" w:beforeAutospacing="0" w:after="0" w:afterAutospacing="0"/>
            </w:pPr>
            <w:r>
              <w:t>Tittle 3: string</w:t>
            </w:r>
          </w:p>
          <w:p w14:paraId="2134EBF2" w14:textId="77777777" w:rsidR="006003F5" w:rsidRDefault="006003F5" w:rsidP="00992FF5">
            <w:pPr>
              <w:pStyle w:val="NormalWeb"/>
              <w:spacing w:before="0" w:beforeAutospacing="0" w:after="0" w:afterAutospacing="0"/>
            </w:pPr>
            <w:r>
              <w:t>Tittle 4: string</w:t>
            </w:r>
          </w:p>
          <w:p w14:paraId="064C6574" w14:textId="77777777" w:rsidR="006003F5" w:rsidRDefault="006003F5" w:rsidP="00992FF5">
            <w:pPr>
              <w:pStyle w:val="NormalWeb"/>
              <w:spacing w:before="0" w:beforeAutospacing="0" w:after="0" w:afterAutospacing="0"/>
            </w:pPr>
            <w:r>
              <w:t>Tittle 5: string</w:t>
            </w:r>
          </w:p>
          <w:p w14:paraId="3BDCD202" w14:textId="77777777" w:rsidR="006003F5" w:rsidRDefault="006003F5" w:rsidP="00992FF5">
            <w:pPr>
              <w:pStyle w:val="NormalWeb"/>
              <w:spacing w:before="0" w:beforeAutospacing="0" w:after="0" w:afterAutospacing="0"/>
            </w:pPr>
            <w:r>
              <w:t>Tittle 6: string</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1596A"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00450" w14:textId="77777777" w:rsidR="006003F5" w:rsidRDefault="006003F5" w:rsidP="00992FF5"/>
        </w:tc>
      </w:tr>
      <w:tr w:rsidR="006003F5" w14:paraId="221CB837"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BE7C7" w14:textId="77777777" w:rsidR="006003F5" w:rsidRDefault="006003F5" w:rsidP="00992FF5">
            <w:pPr>
              <w:pStyle w:val="NormalWeb"/>
              <w:spacing w:before="0" w:beforeAutospacing="0" w:after="0" w:afterAutospacing="0"/>
            </w:pPr>
            <w:r>
              <w:t>User Ranking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79710" w14:textId="77777777" w:rsidR="006003F5" w:rsidRDefault="006003F5" w:rsidP="00992FF5">
            <w:pPr>
              <w:pStyle w:val="NormalWeb"/>
              <w:spacing w:before="0" w:beforeAutospacing="0" w:after="0" w:afterAutospacing="0"/>
            </w:pPr>
            <w:r>
              <w:rPr>
                <w:rFonts w:ascii="Arial" w:hAnsi="Arial" w:cs="Arial"/>
                <w:color w:val="000000"/>
                <w:sz w:val="22"/>
                <w:szCs w:val="22"/>
              </w:rPr>
              <w:t>Bộ dữ liệu bảng xếp hạng từ các bài Quiz  của tất cả các người dùng.</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AE528" w14:textId="77777777" w:rsidR="006003F5" w:rsidRDefault="006003F5" w:rsidP="00992FF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Id: string</w:t>
            </w:r>
          </w:p>
          <w:p w14:paraId="12A5E6AE" w14:textId="77777777" w:rsidR="006003F5" w:rsidRDefault="006003F5" w:rsidP="00992FF5">
            <w:pPr>
              <w:pStyle w:val="NormalWeb"/>
              <w:spacing w:before="0" w:beforeAutospacing="0" w:after="0" w:afterAutospacing="0"/>
            </w:pPr>
            <w:r>
              <w:t>Name: string</w:t>
            </w:r>
          </w:p>
          <w:p w14:paraId="018F6F11" w14:textId="77777777" w:rsidR="006003F5" w:rsidRDefault="006003F5" w:rsidP="00992FF5">
            <w:pPr>
              <w:pStyle w:val="NormalWeb"/>
              <w:spacing w:before="0" w:beforeAutospacing="0" w:after="0" w:afterAutospacing="0"/>
            </w:pPr>
            <w:r>
              <w:t>Score: string</w:t>
            </w:r>
          </w:p>
          <w:p w14:paraId="76A48815" w14:textId="77777777" w:rsidR="006003F5" w:rsidRDefault="006003F5" w:rsidP="00992FF5">
            <w:pPr>
              <w:pStyle w:val="NormalWeb"/>
              <w:spacing w:before="0" w:beforeAutospacing="0" w:after="0" w:afterAutospacing="0"/>
            </w:pPr>
            <w:r>
              <w:t>Time: string</w:t>
            </w:r>
          </w:p>
          <w:p w14:paraId="21059494" w14:textId="77777777" w:rsidR="006003F5" w:rsidRDefault="006003F5" w:rsidP="00992FF5">
            <w:pPr>
              <w:pStyle w:val="NormalWeb"/>
              <w:spacing w:before="0" w:beforeAutospacing="0" w:after="0" w:afterAutospacing="0"/>
            </w:pPr>
            <w:r>
              <w:t>Category: string</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1B606"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0F03B" w14:textId="77777777" w:rsidR="006003F5" w:rsidRDefault="006003F5" w:rsidP="00992FF5"/>
        </w:tc>
      </w:tr>
      <w:tr w:rsidR="006003F5" w14:paraId="7BC0E2E8"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3D2F9" w14:textId="77777777" w:rsidR="006003F5" w:rsidRDefault="006003F5" w:rsidP="00992FF5">
            <w:pPr>
              <w:pStyle w:val="NormalWeb"/>
              <w:spacing w:before="0" w:beforeAutospacing="0" w:after="0" w:afterAutospacing="0"/>
            </w:pPr>
            <w:r>
              <w:rPr>
                <w:color w:val="000000"/>
              </w:rPr>
              <w:t>User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16EC0" w14:textId="77777777" w:rsidR="006003F5" w:rsidRDefault="006003F5" w:rsidP="00992FF5">
            <w:pPr>
              <w:pStyle w:val="NormalWeb"/>
              <w:spacing w:before="0" w:beforeAutospacing="0" w:after="0" w:afterAutospacing="0"/>
            </w:pPr>
            <w:r>
              <w:rPr>
                <w:rFonts w:ascii="Arial" w:hAnsi="Arial" w:cs="Arial"/>
                <w:color w:val="000000"/>
                <w:sz w:val="22"/>
                <w:szCs w:val="22"/>
              </w:rPr>
              <w:t>Bộ dữ liệu từ các các câu hỏi ,câu trả lời của người dùng.</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2A2D9" w14:textId="77777777" w:rsidR="006003F5" w:rsidRDefault="006003F5" w:rsidP="00992FF5">
            <w:pPr>
              <w:pStyle w:val="NormalWeb"/>
              <w:spacing w:before="0" w:beforeAutospacing="0" w:after="0" w:afterAutospacing="0"/>
            </w:pPr>
            <w:r>
              <w:t>ID: string</w:t>
            </w:r>
          </w:p>
          <w:p w14:paraId="43FE5CA3" w14:textId="77777777" w:rsidR="006003F5" w:rsidRDefault="006003F5" w:rsidP="00992FF5">
            <w:pPr>
              <w:pStyle w:val="NormalWeb"/>
              <w:spacing w:before="0" w:beforeAutospacing="0" w:after="0" w:afterAutospacing="0"/>
            </w:pPr>
            <w:r>
              <w:t>Tittle: string</w:t>
            </w:r>
          </w:p>
          <w:p w14:paraId="1034B228" w14:textId="77777777" w:rsidR="006003F5" w:rsidRDefault="006003F5" w:rsidP="00992FF5">
            <w:pPr>
              <w:pStyle w:val="NormalWeb"/>
              <w:spacing w:before="0" w:beforeAutospacing="0" w:after="0" w:afterAutospacing="0"/>
            </w:pPr>
            <w:r>
              <w:t>Content: string</w:t>
            </w:r>
          </w:p>
          <w:p w14:paraId="50A3734F" w14:textId="77777777" w:rsidR="006003F5" w:rsidRDefault="006003F5" w:rsidP="00992FF5">
            <w:pPr>
              <w:pStyle w:val="NormalWeb"/>
              <w:spacing w:before="0" w:beforeAutospacing="0" w:after="0" w:afterAutospacing="0"/>
            </w:pPr>
            <w:r>
              <w:t>Category: string</w:t>
            </w:r>
          </w:p>
          <w:p w14:paraId="298B822E" w14:textId="77777777" w:rsidR="006003F5" w:rsidRDefault="006003F5" w:rsidP="00992FF5">
            <w:pPr>
              <w:pStyle w:val="NormalWeb"/>
              <w:spacing w:before="0" w:beforeAutospacing="0" w:after="0" w:afterAutospacing="0"/>
            </w:pPr>
            <w:r>
              <w:t>Contribute: string</w:t>
            </w:r>
          </w:p>
          <w:p w14:paraId="680DE870" w14:textId="77777777" w:rsidR="006003F5" w:rsidRDefault="006003F5" w:rsidP="00992FF5">
            <w:pPr>
              <w:pStyle w:val="NormalWeb"/>
              <w:spacing w:before="0" w:beforeAutospacing="0" w:after="0" w:afterAutospacing="0"/>
            </w:pPr>
            <w:r>
              <w:t>Timer: string</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B06B2"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CDE16" w14:textId="77777777" w:rsidR="006003F5" w:rsidRDefault="006003F5" w:rsidP="00992FF5"/>
        </w:tc>
      </w:tr>
      <w:tr w:rsidR="006003F5" w14:paraId="35B73C61" w14:textId="77777777" w:rsidTr="00992FF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DD44B" w14:textId="77777777" w:rsidR="006003F5" w:rsidRDefault="006003F5" w:rsidP="00992FF5">
            <w:pPr>
              <w:pStyle w:val="NormalWeb"/>
              <w:spacing w:before="0" w:beforeAutospacing="0" w:after="0" w:afterAutospacing="0"/>
            </w:pPr>
            <w:r>
              <w:t>English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61E62" w14:textId="77777777" w:rsidR="006003F5" w:rsidRDefault="006003F5" w:rsidP="00992FF5">
            <w:pPr>
              <w:pStyle w:val="NormalWeb"/>
              <w:spacing w:before="0" w:beforeAutospacing="0" w:after="0" w:afterAutospacing="0"/>
            </w:pPr>
            <w:r>
              <w:t>Bộ dữ liệu từ vựng Tiếng Anh</w:t>
            </w:r>
          </w:p>
        </w:tc>
        <w:tc>
          <w:tcPr>
            <w:tcW w:w="3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866F9" w14:textId="77777777" w:rsidR="006003F5" w:rsidRDefault="006003F5" w:rsidP="00992FF5">
            <w:pPr>
              <w:pStyle w:val="NormalWeb"/>
              <w:spacing w:before="0" w:beforeAutospacing="0" w:after="0" w:afterAutospacing="0"/>
              <w:rPr>
                <w:color w:val="000000"/>
              </w:rPr>
            </w:pPr>
            <w:r>
              <w:rPr>
                <w:color w:val="000000"/>
              </w:rPr>
              <w:t>ID: string</w:t>
            </w:r>
          </w:p>
          <w:p w14:paraId="02F34257" w14:textId="77777777" w:rsidR="006003F5" w:rsidRDefault="006003F5" w:rsidP="00992FF5">
            <w:pPr>
              <w:pStyle w:val="NormalWeb"/>
              <w:spacing w:before="0" w:beforeAutospacing="0" w:after="0" w:afterAutospacing="0"/>
              <w:rPr>
                <w:color w:val="000000"/>
              </w:rPr>
            </w:pPr>
            <w:r>
              <w:rPr>
                <w:color w:val="000000"/>
              </w:rPr>
              <w:t>NewWord: string</w:t>
            </w:r>
          </w:p>
          <w:p w14:paraId="4944BBF4" w14:textId="77777777" w:rsidR="006003F5" w:rsidRDefault="006003F5" w:rsidP="00992FF5">
            <w:pPr>
              <w:pStyle w:val="NormalWeb"/>
              <w:spacing w:before="0" w:beforeAutospacing="0" w:after="0" w:afterAutospacing="0"/>
            </w:pPr>
            <w:r>
              <w:t>Mean: string</w:t>
            </w:r>
          </w:p>
          <w:p w14:paraId="6CEB49E5" w14:textId="77777777" w:rsidR="006003F5" w:rsidRDefault="006003F5" w:rsidP="00992FF5">
            <w:pPr>
              <w:pStyle w:val="NormalWeb"/>
              <w:spacing w:before="0" w:beforeAutospacing="0" w:after="0" w:afterAutospacing="0"/>
            </w:pPr>
            <w:r>
              <w:t>Spelling: string</w:t>
            </w:r>
          </w:p>
          <w:p w14:paraId="197EC743" w14:textId="77777777" w:rsidR="006003F5" w:rsidRDefault="006003F5" w:rsidP="00992FF5">
            <w:pPr>
              <w:pStyle w:val="NormalWeb"/>
              <w:spacing w:before="0" w:beforeAutospacing="0" w:after="0" w:afterAutospacing="0"/>
            </w:pPr>
            <w:r>
              <w:t>Type: string</w:t>
            </w:r>
          </w:p>
          <w:p w14:paraId="2FAF0C90" w14:textId="77777777" w:rsidR="006003F5" w:rsidRDefault="006003F5" w:rsidP="00992FF5">
            <w:pPr>
              <w:pStyle w:val="NormalWeb"/>
              <w:spacing w:before="0" w:beforeAutospacing="0" w:after="0" w:afterAutospacing="0"/>
            </w:pPr>
            <w:r>
              <w:t>Example: string</w:t>
            </w:r>
          </w:p>
          <w:p w14:paraId="6981C521" w14:textId="77777777" w:rsidR="006003F5" w:rsidRDefault="006003F5" w:rsidP="00992FF5">
            <w:pPr>
              <w:pStyle w:val="NormalWeb"/>
              <w:spacing w:before="0" w:beforeAutospacing="0" w:after="0" w:afterAutospacing="0"/>
            </w:pPr>
            <w:r>
              <w:t>MeanEnglish: string</w:t>
            </w:r>
          </w:p>
          <w:p w14:paraId="32747481" w14:textId="77777777" w:rsidR="006003F5" w:rsidRDefault="006003F5" w:rsidP="00992FF5">
            <w:pPr>
              <w:pStyle w:val="NormalWeb"/>
              <w:spacing w:before="0" w:beforeAutospacing="0" w:after="0" w:afterAutospacing="0"/>
            </w:pPr>
            <w:r>
              <w:lastRenderedPageBreak/>
              <w:t>Contribute: string</w:t>
            </w:r>
          </w:p>
          <w:p w14:paraId="38A659D2" w14:textId="77777777" w:rsidR="006003F5" w:rsidRDefault="006003F5" w:rsidP="00992FF5">
            <w:pPr>
              <w:pStyle w:val="NormalWeb"/>
              <w:spacing w:before="0" w:beforeAutospacing="0" w:after="0" w:afterAutospacing="0"/>
            </w:pPr>
            <w:r>
              <w:t>Level: string</w:t>
            </w:r>
          </w:p>
        </w:tc>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0A8C6" w14:textId="77777777" w:rsidR="006003F5" w:rsidRDefault="006003F5" w:rsidP="00992FF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7ABD1" w14:textId="77777777" w:rsidR="006003F5" w:rsidRDefault="006003F5" w:rsidP="00AE3F83">
            <w:pPr>
              <w:keepNext/>
            </w:pPr>
          </w:p>
        </w:tc>
      </w:tr>
    </w:tbl>
    <w:p w14:paraId="479C38D4" w14:textId="62E97B7F" w:rsidR="006003F5" w:rsidRPr="00AE3F83" w:rsidRDefault="00AE3F83" w:rsidP="00AE3F83">
      <w:pPr>
        <w:pStyle w:val="Caption"/>
        <w:jc w:val="center"/>
        <w:rPr>
          <w:rFonts w:ascii="Times New Roman" w:hAnsi="Times New Roman" w:cs="Times New Roman"/>
          <w:color w:val="000000" w:themeColor="text1"/>
          <w:sz w:val="26"/>
        </w:rPr>
      </w:pPr>
      <w:bookmarkStart w:id="247" w:name="_Toc105676853"/>
      <w:r w:rsidRPr="00AE3F83">
        <w:rPr>
          <w:rFonts w:ascii="Times New Roman" w:hAnsi="Times New Roman" w:cs="Times New Roman"/>
          <w:sz w:val="26"/>
        </w:rPr>
        <w:lastRenderedPageBreak/>
        <w:t xml:space="preserve">Bảng </w:t>
      </w:r>
      <w:r w:rsidRPr="00AE3F83">
        <w:rPr>
          <w:rFonts w:ascii="Times New Roman" w:hAnsi="Times New Roman" w:cs="Times New Roman"/>
          <w:sz w:val="26"/>
        </w:rPr>
        <w:fldChar w:fldCharType="begin"/>
      </w:r>
      <w:r w:rsidRPr="00AE3F83">
        <w:rPr>
          <w:rFonts w:ascii="Times New Roman" w:hAnsi="Times New Roman" w:cs="Times New Roman"/>
          <w:sz w:val="26"/>
        </w:rPr>
        <w:instrText xml:space="preserve"> SEQ Bảng \* ARABIC </w:instrText>
      </w:r>
      <w:r w:rsidRPr="00AE3F83">
        <w:rPr>
          <w:rFonts w:ascii="Times New Roman" w:hAnsi="Times New Roman" w:cs="Times New Roman"/>
          <w:sz w:val="26"/>
        </w:rPr>
        <w:fldChar w:fldCharType="separate"/>
      </w:r>
      <w:r w:rsidRPr="00AE3F83">
        <w:rPr>
          <w:rFonts w:ascii="Times New Roman" w:hAnsi="Times New Roman" w:cs="Times New Roman"/>
          <w:noProof/>
          <w:sz w:val="26"/>
        </w:rPr>
        <w:t>25</w:t>
      </w:r>
      <w:r w:rsidRPr="00AE3F83">
        <w:rPr>
          <w:rFonts w:ascii="Times New Roman" w:hAnsi="Times New Roman" w:cs="Times New Roman"/>
          <w:sz w:val="26"/>
        </w:rPr>
        <w:fldChar w:fldCharType="end"/>
      </w:r>
      <w:r w:rsidRPr="00AE3F83">
        <w:rPr>
          <w:rFonts w:ascii="Times New Roman" w:hAnsi="Times New Roman" w:cs="Times New Roman"/>
          <w:sz w:val="26"/>
        </w:rPr>
        <w:t>: Data Dictionary</w:t>
      </w:r>
      <w:bookmarkEnd w:id="247"/>
    </w:p>
    <w:p w14:paraId="382BD117" w14:textId="1D4DAAC0" w:rsidR="008475E8" w:rsidRDefault="00934A39" w:rsidP="00934A39">
      <w:pPr>
        <w:pStyle w:val="Heading2"/>
        <w:jc w:val="left"/>
        <w:rPr>
          <w:rFonts w:ascii="Times New Roman" w:hAnsi="Times New Roman"/>
          <w:color w:val="000000" w:themeColor="text1"/>
          <w:sz w:val="26"/>
        </w:rPr>
      </w:pPr>
      <w:bookmarkStart w:id="248" w:name="_Toc105591654"/>
      <w:r>
        <w:rPr>
          <w:rFonts w:ascii="Times New Roman" w:hAnsi="Times New Roman"/>
          <w:color w:val="000000" w:themeColor="text1"/>
          <w:sz w:val="26"/>
        </w:rPr>
        <w:t xml:space="preserve">2. </w:t>
      </w:r>
      <w:bookmarkStart w:id="249" w:name="_Toc91855611"/>
      <w:bookmarkStart w:id="250" w:name="_Toc105094338"/>
      <w:bookmarkStart w:id="251" w:name="_Toc105157140"/>
      <w:r w:rsidR="008475E8" w:rsidRPr="00EB4BA0">
        <w:rPr>
          <w:rFonts w:ascii="Times New Roman" w:hAnsi="Times New Roman"/>
          <w:color w:val="000000" w:themeColor="text1"/>
          <w:sz w:val="26"/>
        </w:rPr>
        <w:t>Database</w:t>
      </w:r>
      <w:bookmarkEnd w:id="248"/>
      <w:bookmarkEnd w:id="249"/>
      <w:bookmarkEnd w:id="250"/>
      <w:bookmarkEnd w:id="251"/>
    </w:p>
    <w:p w14:paraId="03B6D305" w14:textId="7FB7F37C" w:rsidR="00934A39" w:rsidRPr="00707129" w:rsidRDefault="00934A39" w:rsidP="0008655E">
      <w:pPr>
        <w:pStyle w:val="Heading3"/>
        <w:rPr>
          <w:rFonts w:ascii="Times New Roman" w:hAnsi="Times New Roman"/>
        </w:rPr>
      </w:pPr>
      <w:bookmarkStart w:id="252" w:name="_Toc105591655"/>
      <w:r w:rsidRPr="00707129">
        <w:rPr>
          <w:rFonts w:ascii="Times New Roman" w:hAnsi="Times New Roman"/>
        </w:rPr>
        <w:t>2.1 Dữ liệu SQL</w:t>
      </w:r>
      <w:r w:rsidR="00707129" w:rsidRPr="00707129">
        <w:rPr>
          <w:rFonts w:ascii="Times New Roman" w:hAnsi="Times New Roman"/>
        </w:rPr>
        <w:t>ite</w:t>
      </w:r>
      <w:bookmarkEnd w:id="252"/>
    </w:p>
    <w:p w14:paraId="04012CC3" w14:textId="77777777" w:rsidR="008475E8" w:rsidRPr="00EB4BA0" w:rsidRDefault="008475E8" w:rsidP="008475E8">
      <w:pPr>
        <w:numPr>
          <w:ilvl w:val="0"/>
          <w:numId w:val="1"/>
        </w:numPr>
        <w:outlineLvl w:val="3"/>
        <w:rPr>
          <w:b/>
          <w:bCs/>
          <w:color w:val="000000" w:themeColor="text1"/>
          <w:sz w:val="24"/>
          <w:szCs w:val="24"/>
        </w:rPr>
      </w:pPr>
      <w:r w:rsidRPr="00EB4BA0">
        <w:rPr>
          <w:b/>
          <w:color w:val="000000" w:themeColor="text1"/>
          <w:sz w:val="24"/>
          <w:szCs w:val="24"/>
        </w:rPr>
        <w:t xml:space="preserve">IQ </w:t>
      </w:r>
    </w:p>
    <w:p w14:paraId="3C1EDA4E" w14:textId="77777777" w:rsidR="008475E8" w:rsidRPr="00EB4BA0" w:rsidRDefault="008475E8" w:rsidP="008475E8">
      <w:pPr>
        <w:keepNext/>
        <w:ind w:left="780"/>
        <w:outlineLvl w:val="3"/>
      </w:pPr>
      <w:r w:rsidRPr="00EB4BA0">
        <w:rPr>
          <w:b/>
          <w:bCs/>
          <w:noProof/>
          <w:color w:val="000000" w:themeColor="text1"/>
          <w:sz w:val="24"/>
          <w:szCs w:val="24"/>
        </w:rPr>
        <w:drawing>
          <wp:inline distT="0" distB="0" distL="0" distR="0" wp14:anchorId="4BD87795" wp14:editId="4A7060CD">
            <wp:extent cx="5943600" cy="17331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6056" cy="1733823"/>
                    </a:xfrm>
                    <a:prstGeom prst="rect">
                      <a:avLst/>
                    </a:prstGeom>
                  </pic:spPr>
                </pic:pic>
              </a:graphicData>
            </a:graphic>
          </wp:inline>
        </w:drawing>
      </w:r>
    </w:p>
    <w:p w14:paraId="06A9B549" w14:textId="77777777" w:rsidR="008475E8" w:rsidRPr="00EB4BA0" w:rsidRDefault="008475E8" w:rsidP="008475E8">
      <w:pPr>
        <w:pStyle w:val="Caption"/>
        <w:jc w:val="center"/>
      </w:pPr>
      <w:r w:rsidRPr="00EB4BA0">
        <w:t xml:space="preserve">Model </w:t>
      </w:r>
      <w:fldSimple w:instr=" SEQ Model \* ARABIC ">
        <w:r w:rsidRPr="00EB4BA0">
          <w:rPr>
            <w:noProof/>
          </w:rPr>
          <w:t>1</w:t>
        </w:r>
      </w:fldSimple>
      <w:r w:rsidRPr="00EB4BA0">
        <w:t>: IQ Question</w:t>
      </w:r>
    </w:p>
    <w:p w14:paraId="379C67EB" w14:textId="77777777" w:rsidR="008475E8" w:rsidRPr="00EB4BA0" w:rsidRDefault="008475E8" w:rsidP="008475E8">
      <w:pPr>
        <w:keepNext/>
        <w:ind w:left="780"/>
        <w:jc w:val="center"/>
        <w:outlineLvl w:val="3"/>
      </w:pPr>
      <w:r w:rsidRPr="00EB4BA0">
        <w:rPr>
          <w:b/>
          <w:bCs/>
          <w:noProof/>
          <w:color w:val="000000" w:themeColor="text1"/>
          <w:sz w:val="24"/>
          <w:szCs w:val="24"/>
        </w:rPr>
        <w:drawing>
          <wp:inline distT="0" distB="0" distL="0" distR="0" wp14:anchorId="543E71DC" wp14:editId="7AA2F982">
            <wp:extent cx="6108552" cy="3411855"/>
            <wp:effectExtent l="0" t="0" r="6985"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2"/>
                    <a:stretch>
                      <a:fillRect/>
                    </a:stretch>
                  </pic:blipFill>
                  <pic:spPr>
                    <a:xfrm>
                      <a:off x="0" y="0"/>
                      <a:ext cx="6177430" cy="3450326"/>
                    </a:xfrm>
                    <a:prstGeom prst="rect">
                      <a:avLst/>
                    </a:prstGeom>
                  </pic:spPr>
                </pic:pic>
              </a:graphicData>
            </a:graphic>
          </wp:inline>
        </w:drawing>
      </w:r>
    </w:p>
    <w:p w14:paraId="064B7745" w14:textId="77777777" w:rsidR="008475E8" w:rsidRPr="00EB4BA0" w:rsidRDefault="008475E8" w:rsidP="008475E8">
      <w:pPr>
        <w:pStyle w:val="Caption"/>
        <w:jc w:val="center"/>
        <w:rPr>
          <w:rFonts w:ascii="Times New Roman" w:hAnsi="Times New Roman" w:cs="Times New Roman"/>
        </w:rPr>
      </w:pPr>
      <w:bookmarkStart w:id="253" w:name="_Toc104390528"/>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1</w:t>
      </w:r>
      <w:r w:rsidRPr="00EB4BA0">
        <w:rPr>
          <w:rFonts w:ascii="Times New Roman" w:hAnsi="Times New Roman" w:cs="Times New Roman"/>
          <w:noProof/>
        </w:rPr>
        <w:fldChar w:fldCharType="end"/>
      </w:r>
      <w:r w:rsidRPr="00EB4BA0">
        <w:rPr>
          <w:rFonts w:ascii="Times New Roman" w:hAnsi="Times New Roman" w:cs="Times New Roman"/>
        </w:rPr>
        <w:t>: IQ DaTa</w:t>
      </w:r>
      <w:bookmarkEnd w:id="253"/>
    </w:p>
    <w:p w14:paraId="182B3DD4" w14:textId="562AD83D" w:rsidR="008475E8" w:rsidRDefault="008475E8" w:rsidP="008475E8"/>
    <w:p w14:paraId="44B6783F" w14:textId="77777777" w:rsidR="00A639BD" w:rsidRPr="00EB4BA0" w:rsidRDefault="00A639BD" w:rsidP="008475E8"/>
    <w:p w14:paraId="4DEFA47D" w14:textId="77777777" w:rsidR="008475E8" w:rsidRPr="00EB4BA0" w:rsidRDefault="008475E8" w:rsidP="008475E8">
      <w:pPr>
        <w:numPr>
          <w:ilvl w:val="0"/>
          <w:numId w:val="1"/>
        </w:numPr>
        <w:ind w:left="778"/>
        <w:outlineLvl w:val="3"/>
        <w:rPr>
          <w:b/>
        </w:rPr>
      </w:pPr>
      <w:r w:rsidRPr="00EB4BA0">
        <w:rPr>
          <w:b/>
        </w:rPr>
        <w:lastRenderedPageBreak/>
        <w:t>Xamarin</w:t>
      </w:r>
    </w:p>
    <w:p w14:paraId="7D862B45" w14:textId="77777777" w:rsidR="008475E8" w:rsidRPr="00EB4BA0" w:rsidRDefault="008475E8" w:rsidP="008475E8">
      <w:pPr>
        <w:keepNext/>
        <w:ind w:left="778"/>
        <w:jc w:val="center"/>
        <w:outlineLvl w:val="3"/>
      </w:pPr>
      <w:r w:rsidRPr="00EB4BA0">
        <w:rPr>
          <w:b/>
          <w:noProof/>
        </w:rPr>
        <w:drawing>
          <wp:inline distT="0" distB="0" distL="0" distR="0" wp14:anchorId="594AE257" wp14:editId="28DA1606">
            <wp:extent cx="5943600" cy="24667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834" cy="2468925"/>
                    </a:xfrm>
                    <a:prstGeom prst="rect">
                      <a:avLst/>
                    </a:prstGeom>
                  </pic:spPr>
                </pic:pic>
              </a:graphicData>
            </a:graphic>
          </wp:inline>
        </w:drawing>
      </w:r>
    </w:p>
    <w:p w14:paraId="1F36EA6F" w14:textId="77777777" w:rsidR="008475E8" w:rsidRPr="00EB4BA0" w:rsidRDefault="008475E8" w:rsidP="008475E8">
      <w:pPr>
        <w:pStyle w:val="Caption"/>
        <w:jc w:val="center"/>
        <w:rPr>
          <w:b/>
        </w:rPr>
      </w:pPr>
      <w:r w:rsidRPr="00EB4BA0">
        <w:t xml:space="preserve">Model </w:t>
      </w:r>
      <w:fldSimple w:instr=" SEQ Model \* ARABIC ">
        <w:r w:rsidRPr="00EB4BA0">
          <w:rPr>
            <w:noProof/>
          </w:rPr>
          <w:t>2</w:t>
        </w:r>
      </w:fldSimple>
      <w:r w:rsidRPr="00EB4BA0">
        <w:t>: Question Xamarin</w:t>
      </w:r>
    </w:p>
    <w:p w14:paraId="18CC5B40" w14:textId="77777777" w:rsidR="008475E8" w:rsidRPr="00EB4BA0" w:rsidRDefault="008475E8" w:rsidP="008475E8">
      <w:pPr>
        <w:keepNext/>
        <w:ind w:left="778"/>
        <w:jc w:val="center"/>
        <w:outlineLvl w:val="3"/>
      </w:pPr>
      <w:r w:rsidRPr="00EB4BA0">
        <w:rPr>
          <w:b/>
          <w:noProof/>
        </w:rPr>
        <w:drawing>
          <wp:inline distT="0" distB="0" distL="0" distR="0" wp14:anchorId="518BA5AB" wp14:editId="755F6184">
            <wp:extent cx="5941910" cy="3457575"/>
            <wp:effectExtent l="0" t="0" r="1905"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24"/>
                    <a:stretch>
                      <a:fillRect/>
                    </a:stretch>
                  </pic:blipFill>
                  <pic:spPr>
                    <a:xfrm>
                      <a:off x="0" y="0"/>
                      <a:ext cx="5966852" cy="3472089"/>
                    </a:xfrm>
                    <a:prstGeom prst="rect">
                      <a:avLst/>
                    </a:prstGeom>
                  </pic:spPr>
                </pic:pic>
              </a:graphicData>
            </a:graphic>
          </wp:inline>
        </w:drawing>
      </w:r>
    </w:p>
    <w:p w14:paraId="72D55F31" w14:textId="77777777" w:rsidR="008475E8" w:rsidRPr="00EB4BA0" w:rsidRDefault="008475E8" w:rsidP="008475E8">
      <w:pPr>
        <w:pStyle w:val="Caption"/>
        <w:jc w:val="center"/>
        <w:rPr>
          <w:rFonts w:ascii="Times New Roman" w:hAnsi="Times New Roman" w:cs="Times New Roman"/>
          <w:b/>
        </w:rPr>
      </w:pPr>
      <w:bookmarkStart w:id="254" w:name="_Toc104390529"/>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2</w:t>
      </w:r>
      <w:r w:rsidRPr="00EB4BA0">
        <w:rPr>
          <w:rFonts w:ascii="Times New Roman" w:hAnsi="Times New Roman" w:cs="Times New Roman"/>
          <w:noProof/>
        </w:rPr>
        <w:fldChar w:fldCharType="end"/>
      </w:r>
      <w:r w:rsidRPr="00EB4BA0">
        <w:rPr>
          <w:rFonts w:ascii="Times New Roman" w:hAnsi="Times New Roman" w:cs="Times New Roman"/>
        </w:rPr>
        <w:t>:Xamarin Data</w:t>
      </w:r>
      <w:bookmarkEnd w:id="254"/>
    </w:p>
    <w:p w14:paraId="7EB1DCCC" w14:textId="77777777" w:rsidR="008475E8" w:rsidRPr="00EB4BA0" w:rsidRDefault="008475E8" w:rsidP="008475E8">
      <w:pPr>
        <w:outlineLvl w:val="3"/>
        <w:rPr>
          <w:b/>
          <w:bCs/>
          <w:color w:val="000000" w:themeColor="text1"/>
          <w:sz w:val="24"/>
          <w:szCs w:val="24"/>
        </w:rPr>
      </w:pPr>
    </w:p>
    <w:p w14:paraId="08708403" w14:textId="77777777" w:rsidR="008475E8" w:rsidRPr="00EB4BA0" w:rsidRDefault="008475E8" w:rsidP="008475E8">
      <w:pPr>
        <w:outlineLvl w:val="3"/>
        <w:rPr>
          <w:b/>
          <w:bCs/>
          <w:color w:val="000000" w:themeColor="text1"/>
          <w:sz w:val="24"/>
          <w:szCs w:val="24"/>
        </w:rPr>
      </w:pPr>
    </w:p>
    <w:p w14:paraId="5F850AFB" w14:textId="77777777" w:rsidR="008475E8" w:rsidRPr="00EB4BA0" w:rsidRDefault="008475E8" w:rsidP="008475E8">
      <w:pPr>
        <w:outlineLvl w:val="3"/>
        <w:rPr>
          <w:b/>
          <w:bCs/>
          <w:color w:val="000000" w:themeColor="text1"/>
          <w:sz w:val="24"/>
          <w:szCs w:val="24"/>
        </w:rPr>
      </w:pPr>
    </w:p>
    <w:p w14:paraId="0E031940" w14:textId="77777777" w:rsidR="008475E8" w:rsidRPr="00EB4BA0" w:rsidRDefault="008475E8" w:rsidP="008475E8">
      <w:pPr>
        <w:outlineLvl w:val="3"/>
        <w:rPr>
          <w:b/>
          <w:bCs/>
          <w:color w:val="000000" w:themeColor="text1"/>
          <w:sz w:val="24"/>
          <w:szCs w:val="24"/>
        </w:rPr>
      </w:pPr>
    </w:p>
    <w:p w14:paraId="27EC6C77" w14:textId="77777777" w:rsidR="008475E8" w:rsidRPr="00EB4BA0" w:rsidRDefault="008475E8" w:rsidP="008475E8">
      <w:pPr>
        <w:outlineLvl w:val="3"/>
        <w:rPr>
          <w:b/>
          <w:bCs/>
          <w:color w:val="000000" w:themeColor="text1"/>
          <w:sz w:val="24"/>
          <w:szCs w:val="24"/>
        </w:rPr>
      </w:pPr>
    </w:p>
    <w:p w14:paraId="3409DE42" w14:textId="77777777" w:rsidR="008475E8" w:rsidRPr="00EB4BA0" w:rsidRDefault="008475E8" w:rsidP="008475E8">
      <w:pPr>
        <w:numPr>
          <w:ilvl w:val="0"/>
          <w:numId w:val="1"/>
        </w:numPr>
        <w:outlineLvl w:val="3"/>
        <w:rPr>
          <w:b/>
          <w:bCs/>
          <w:color w:val="000000" w:themeColor="text1"/>
        </w:rPr>
      </w:pPr>
      <w:r w:rsidRPr="00EB4BA0">
        <w:rPr>
          <w:b/>
          <w:color w:val="000000" w:themeColor="text1"/>
        </w:rPr>
        <w:t>English</w:t>
      </w:r>
    </w:p>
    <w:p w14:paraId="79A05953" w14:textId="77777777" w:rsidR="008475E8" w:rsidRPr="00EB4BA0" w:rsidRDefault="008475E8" w:rsidP="008475E8">
      <w:pPr>
        <w:keepNext/>
        <w:ind w:left="420"/>
        <w:jc w:val="center"/>
        <w:outlineLvl w:val="3"/>
      </w:pPr>
      <w:r w:rsidRPr="00EB4BA0">
        <w:rPr>
          <w:b/>
          <w:bCs/>
          <w:noProof/>
          <w:color w:val="000000" w:themeColor="text1"/>
        </w:rPr>
        <w:drawing>
          <wp:inline distT="0" distB="0" distL="0" distR="0" wp14:anchorId="672D0155" wp14:editId="449907CC">
            <wp:extent cx="5943600" cy="2721935"/>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760" cy="2724298"/>
                    </a:xfrm>
                    <a:prstGeom prst="rect">
                      <a:avLst/>
                    </a:prstGeom>
                  </pic:spPr>
                </pic:pic>
              </a:graphicData>
            </a:graphic>
          </wp:inline>
        </w:drawing>
      </w:r>
    </w:p>
    <w:p w14:paraId="178FACB5" w14:textId="77777777" w:rsidR="008475E8" w:rsidRPr="00EB4BA0" w:rsidRDefault="008475E8" w:rsidP="008475E8">
      <w:pPr>
        <w:pStyle w:val="Caption"/>
        <w:jc w:val="center"/>
        <w:rPr>
          <w:b/>
          <w:bCs/>
          <w:color w:val="000000" w:themeColor="text1"/>
        </w:rPr>
      </w:pPr>
      <w:r w:rsidRPr="00EB4BA0">
        <w:t xml:space="preserve">Model </w:t>
      </w:r>
      <w:fldSimple w:instr=" SEQ Model \* ARABIC ">
        <w:r w:rsidRPr="00EB4BA0">
          <w:rPr>
            <w:noProof/>
          </w:rPr>
          <w:t>3</w:t>
        </w:r>
      </w:fldSimple>
      <w:r w:rsidRPr="00EB4BA0">
        <w:t>: English Question</w:t>
      </w:r>
    </w:p>
    <w:p w14:paraId="7DE1506D" w14:textId="77777777" w:rsidR="008475E8" w:rsidRPr="00EB4BA0" w:rsidRDefault="008475E8" w:rsidP="008475E8">
      <w:pPr>
        <w:keepNext/>
        <w:ind w:left="780"/>
        <w:jc w:val="center"/>
        <w:outlineLvl w:val="3"/>
      </w:pPr>
      <w:r w:rsidRPr="00EB4BA0">
        <w:rPr>
          <w:noProof/>
        </w:rPr>
        <w:drawing>
          <wp:inline distT="0" distB="0" distL="0" distR="0" wp14:anchorId="3DCD08DB" wp14:editId="7DD99B09">
            <wp:extent cx="5943600" cy="302958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6"/>
                    <a:stretch>
                      <a:fillRect/>
                    </a:stretch>
                  </pic:blipFill>
                  <pic:spPr>
                    <a:xfrm>
                      <a:off x="0" y="0"/>
                      <a:ext cx="5943600" cy="3029585"/>
                    </a:xfrm>
                    <a:prstGeom prst="rect">
                      <a:avLst/>
                    </a:prstGeom>
                  </pic:spPr>
                </pic:pic>
              </a:graphicData>
            </a:graphic>
          </wp:inline>
        </w:drawing>
      </w:r>
    </w:p>
    <w:p w14:paraId="47D75A09" w14:textId="77777777" w:rsidR="008475E8" w:rsidRPr="00EB4BA0" w:rsidRDefault="008475E8" w:rsidP="008475E8">
      <w:pPr>
        <w:pStyle w:val="Caption"/>
        <w:jc w:val="center"/>
        <w:rPr>
          <w:rFonts w:ascii="Times New Roman" w:hAnsi="Times New Roman" w:cs="Times New Roman"/>
          <w:b/>
          <w:bCs/>
          <w:color w:val="000000" w:themeColor="text1"/>
        </w:rPr>
      </w:pPr>
      <w:bookmarkStart w:id="255" w:name="_Toc104390530"/>
      <w:r w:rsidRPr="00EB4BA0">
        <w:rPr>
          <w:rFonts w:ascii="Times New Roman" w:hAnsi="Times New Roman" w:cs="Times New Roman"/>
        </w:rPr>
        <w:t xml:space="preserve">SQLITE DATA </w:t>
      </w:r>
      <w:r w:rsidRPr="00EB4BA0">
        <w:rPr>
          <w:rFonts w:ascii="Times New Roman" w:hAnsi="Times New Roman" w:cs="Times New Roman"/>
        </w:rPr>
        <w:fldChar w:fldCharType="begin"/>
      </w:r>
      <w:r w:rsidRPr="00EB4BA0">
        <w:rPr>
          <w:rFonts w:ascii="Times New Roman" w:hAnsi="Times New Roman" w:cs="Times New Roman"/>
        </w:rPr>
        <w:instrText xml:space="preserve"> SEQ SQLITE_DATA \* ARABIC </w:instrText>
      </w:r>
      <w:r w:rsidRPr="00EB4BA0">
        <w:rPr>
          <w:rFonts w:ascii="Times New Roman" w:hAnsi="Times New Roman" w:cs="Times New Roman"/>
        </w:rPr>
        <w:fldChar w:fldCharType="separate"/>
      </w:r>
      <w:r w:rsidRPr="00EB4BA0">
        <w:rPr>
          <w:rFonts w:ascii="Times New Roman" w:hAnsi="Times New Roman" w:cs="Times New Roman"/>
          <w:noProof/>
        </w:rPr>
        <w:t>3</w:t>
      </w:r>
      <w:r w:rsidRPr="00EB4BA0">
        <w:rPr>
          <w:rFonts w:ascii="Times New Roman" w:hAnsi="Times New Roman" w:cs="Times New Roman"/>
          <w:noProof/>
        </w:rPr>
        <w:fldChar w:fldCharType="end"/>
      </w:r>
      <w:r w:rsidRPr="00EB4BA0">
        <w:rPr>
          <w:rFonts w:ascii="Times New Roman" w:hAnsi="Times New Roman" w:cs="Times New Roman"/>
        </w:rPr>
        <w:t>: English Data</w:t>
      </w:r>
      <w:bookmarkEnd w:id="255"/>
    </w:p>
    <w:p w14:paraId="17E5A2BE" w14:textId="199B5D9C" w:rsidR="008475E8" w:rsidRPr="00707129" w:rsidRDefault="008475E8" w:rsidP="00707129">
      <w:pPr>
        <w:pStyle w:val="Heading3"/>
        <w:rPr>
          <w:rFonts w:ascii="Times New Roman" w:hAnsi="Times New Roman"/>
          <w:color w:val="000000" w:themeColor="text1"/>
        </w:rPr>
      </w:pPr>
      <w:r w:rsidRPr="00EB4BA0">
        <w:rPr>
          <w:bCs/>
          <w:color w:val="000000" w:themeColor="text1"/>
        </w:rPr>
        <w:br w:type="page"/>
      </w:r>
      <w:bookmarkStart w:id="256" w:name="_Toc105094339"/>
      <w:bookmarkStart w:id="257" w:name="_Toc105157141"/>
      <w:bookmarkStart w:id="258" w:name="_Toc105591656"/>
      <w:r w:rsidR="00707129" w:rsidRPr="00707129">
        <w:rPr>
          <w:rFonts w:ascii="Times New Roman" w:hAnsi="Times New Roman"/>
          <w:color w:val="000000" w:themeColor="text1"/>
        </w:rPr>
        <w:lastRenderedPageBreak/>
        <w:t xml:space="preserve">2.2 </w:t>
      </w:r>
      <w:r w:rsidRPr="00707129">
        <w:rPr>
          <w:rFonts w:ascii="Times New Roman" w:hAnsi="Times New Roman"/>
          <w:color w:val="000000" w:themeColor="text1"/>
        </w:rPr>
        <w:t>Firebase</w:t>
      </w:r>
      <w:bookmarkEnd w:id="256"/>
      <w:bookmarkEnd w:id="257"/>
      <w:r w:rsidR="00707129" w:rsidRPr="00707129">
        <w:rPr>
          <w:rFonts w:ascii="Times New Roman" w:hAnsi="Times New Roman"/>
          <w:color w:val="000000" w:themeColor="text1"/>
        </w:rPr>
        <w:t xml:space="preserve"> Database</w:t>
      </w:r>
      <w:bookmarkEnd w:id="258"/>
    </w:p>
    <w:p w14:paraId="5FA1048D" w14:textId="77777777" w:rsidR="008475E8" w:rsidRPr="00EB4BA0" w:rsidRDefault="008475E8" w:rsidP="008475E8">
      <w:pPr>
        <w:pStyle w:val="ListParagraph"/>
        <w:numPr>
          <w:ilvl w:val="0"/>
          <w:numId w:val="3"/>
        </w:numPr>
        <w:rPr>
          <w:b/>
          <w:bCs/>
        </w:rPr>
      </w:pPr>
      <w:r w:rsidRPr="00EB4BA0">
        <w:rPr>
          <w:b/>
        </w:rPr>
        <w:t>Dữ liệu từ vựng Tiếng Anh</w:t>
      </w:r>
    </w:p>
    <w:p w14:paraId="3F387189" w14:textId="77777777" w:rsidR="008475E8" w:rsidRPr="00EB4BA0" w:rsidRDefault="008475E8" w:rsidP="008475E8">
      <w:pPr>
        <w:pStyle w:val="ListParagraph"/>
        <w:keepNext/>
        <w:ind w:left="854"/>
        <w:jc w:val="center"/>
      </w:pPr>
      <w:r w:rsidRPr="00EB4BA0">
        <w:rPr>
          <w:b/>
          <w:bCs/>
          <w:noProof/>
        </w:rPr>
        <w:drawing>
          <wp:inline distT="0" distB="0" distL="0" distR="0" wp14:anchorId="201DB48A" wp14:editId="2EA3C6CF">
            <wp:extent cx="4610743" cy="2429214"/>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429214"/>
                    </a:xfrm>
                    <a:prstGeom prst="rect">
                      <a:avLst/>
                    </a:prstGeom>
                  </pic:spPr>
                </pic:pic>
              </a:graphicData>
            </a:graphic>
          </wp:inline>
        </w:drawing>
      </w:r>
    </w:p>
    <w:p w14:paraId="73686637" w14:textId="77777777" w:rsidR="008475E8" w:rsidRPr="00EB4BA0" w:rsidRDefault="008475E8" w:rsidP="008475E8">
      <w:pPr>
        <w:pStyle w:val="Caption"/>
        <w:jc w:val="center"/>
        <w:rPr>
          <w:b/>
          <w:bCs/>
        </w:rPr>
      </w:pPr>
      <w:r w:rsidRPr="00EB4BA0">
        <w:t xml:space="preserve">Model </w:t>
      </w:r>
      <w:fldSimple w:instr=" SEQ Model \* ARABIC ">
        <w:r w:rsidRPr="00EB4BA0">
          <w:rPr>
            <w:noProof/>
          </w:rPr>
          <w:t>4</w:t>
        </w:r>
      </w:fldSimple>
      <w:r w:rsidRPr="00EB4BA0">
        <w:t>: Normal English</w:t>
      </w:r>
    </w:p>
    <w:p w14:paraId="072636D5" w14:textId="77777777" w:rsidR="008475E8" w:rsidRPr="00EB4BA0" w:rsidRDefault="008475E8" w:rsidP="008475E8">
      <w:pPr>
        <w:pStyle w:val="ListParagraph"/>
        <w:ind w:left="854"/>
        <w:jc w:val="center"/>
        <w:rPr>
          <w:b/>
          <w:bCs/>
        </w:rPr>
      </w:pPr>
    </w:p>
    <w:p w14:paraId="60123DC1" w14:textId="77777777" w:rsidR="008475E8" w:rsidRPr="00EB4BA0" w:rsidRDefault="008475E8" w:rsidP="008475E8">
      <w:pPr>
        <w:pStyle w:val="ListParagraph"/>
        <w:keepNext/>
        <w:ind w:left="854"/>
        <w:jc w:val="center"/>
      </w:pPr>
      <w:r w:rsidRPr="00EB4BA0">
        <w:rPr>
          <w:noProof/>
        </w:rPr>
        <w:drawing>
          <wp:inline distT="0" distB="0" distL="0" distR="0" wp14:anchorId="5C0EC146" wp14:editId="3D197E9C">
            <wp:extent cx="5500746" cy="3179135"/>
            <wp:effectExtent l="0" t="0" r="5080" b="254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8"/>
                    <a:stretch>
                      <a:fillRect/>
                    </a:stretch>
                  </pic:blipFill>
                  <pic:spPr>
                    <a:xfrm>
                      <a:off x="0" y="0"/>
                      <a:ext cx="5583885" cy="3227185"/>
                    </a:xfrm>
                    <a:prstGeom prst="rect">
                      <a:avLst/>
                    </a:prstGeom>
                  </pic:spPr>
                </pic:pic>
              </a:graphicData>
            </a:graphic>
          </wp:inline>
        </w:drawing>
      </w:r>
    </w:p>
    <w:p w14:paraId="36D7EDAE" w14:textId="77777777" w:rsidR="008475E8" w:rsidRPr="00EB4BA0" w:rsidRDefault="008475E8" w:rsidP="008475E8">
      <w:pPr>
        <w:pStyle w:val="Caption"/>
        <w:jc w:val="center"/>
      </w:pPr>
      <w:bookmarkStart w:id="259" w:name="_Toc104390469"/>
      <w:r w:rsidRPr="00EB4BA0">
        <w:t xml:space="preserve">English Word Image </w:t>
      </w:r>
      <w:fldSimple w:instr=" SEQ English_Word_Image \* ARABIC ">
        <w:r w:rsidRPr="00EB4BA0">
          <w:rPr>
            <w:noProof/>
          </w:rPr>
          <w:t>1</w:t>
        </w:r>
      </w:fldSimple>
      <w:r w:rsidRPr="00EB4BA0">
        <w:t>: Normal</w:t>
      </w:r>
      <w:bookmarkEnd w:id="259"/>
    </w:p>
    <w:p w14:paraId="14C5FA84" w14:textId="77777777" w:rsidR="008475E8" w:rsidRPr="00EB4BA0" w:rsidRDefault="008475E8" w:rsidP="008475E8"/>
    <w:p w14:paraId="0A284650" w14:textId="77777777" w:rsidR="008475E8" w:rsidRPr="00EB4BA0" w:rsidRDefault="008475E8" w:rsidP="008475E8">
      <w:pPr>
        <w:ind w:firstLine="240"/>
        <w:outlineLvl w:val="3"/>
        <w:rPr>
          <w:b/>
          <w:bCs/>
          <w:color w:val="000000" w:themeColor="text1"/>
          <w:sz w:val="24"/>
          <w:szCs w:val="24"/>
        </w:rPr>
      </w:pPr>
    </w:p>
    <w:p w14:paraId="461E32EB" w14:textId="77777777" w:rsidR="008475E8" w:rsidRPr="00EB4BA0" w:rsidRDefault="008475E8" w:rsidP="008475E8">
      <w:pPr>
        <w:rPr>
          <w:b/>
          <w:bCs/>
          <w:color w:val="000000" w:themeColor="text1"/>
          <w:sz w:val="24"/>
          <w:szCs w:val="24"/>
        </w:rPr>
      </w:pPr>
      <w:r w:rsidRPr="00EB4BA0">
        <w:rPr>
          <w:b/>
          <w:bCs/>
          <w:color w:val="000000" w:themeColor="text1"/>
          <w:sz w:val="24"/>
          <w:szCs w:val="24"/>
        </w:rPr>
        <w:br w:type="page"/>
      </w:r>
    </w:p>
    <w:p w14:paraId="0F9442A2" w14:textId="77777777" w:rsidR="008475E8" w:rsidRPr="00EB4BA0" w:rsidRDefault="008475E8" w:rsidP="008475E8">
      <w:pPr>
        <w:keepNext/>
        <w:ind w:firstLine="240"/>
        <w:jc w:val="center"/>
        <w:outlineLvl w:val="3"/>
      </w:pPr>
      <w:r w:rsidRPr="00EB4BA0">
        <w:rPr>
          <w:b/>
          <w:bCs/>
          <w:noProof/>
          <w:color w:val="000000" w:themeColor="text1"/>
          <w:sz w:val="24"/>
          <w:szCs w:val="24"/>
        </w:rPr>
        <w:lastRenderedPageBreak/>
        <w:drawing>
          <wp:inline distT="0" distB="0" distL="0" distR="0" wp14:anchorId="161AFAE5" wp14:editId="2417DCF7">
            <wp:extent cx="4911495" cy="30940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7834" cy="3098067"/>
                    </a:xfrm>
                    <a:prstGeom prst="rect">
                      <a:avLst/>
                    </a:prstGeom>
                  </pic:spPr>
                </pic:pic>
              </a:graphicData>
            </a:graphic>
          </wp:inline>
        </w:drawing>
      </w:r>
    </w:p>
    <w:p w14:paraId="45CCEB7C" w14:textId="77777777" w:rsidR="008475E8" w:rsidRPr="00EB4BA0" w:rsidRDefault="008475E8" w:rsidP="008475E8">
      <w:pPr>
        <w:pStyle w:val="Caption"/>
        <w:jc w:val="center"/>
        <w:rPr>
          <w:b/>
          <w:bCs/>
          <w:color w:val="000000" w:themeColor="text1"/>
          <w:sz w:val="24"/>
          <w:szCs w:val="24"/>
        </w:rPr>
      </w:pPr>
      <w:r w:rsidRPr="00EB4BA0">
        <w:t xml:space="preserve">Model </w:t>
      </w:r>
      <w:fldSimple w:instr=" SEQ Model \* ARABIC ">
        <w:r w:rsidRPr="00EB4BA0">
          <w:rPr>
            <w:noProof/>
          </w:rPr>
          <w:t>5</w:t>
        </w:r>
      </w:fldSimple>
      <w:r w:rsidRPr="00EB4BA0">
        <w:t>: Advanced English</w:t>
      </w:r>
    </w:p>
    <w:p w14:paraId="6172DB72" w14:textId="77777777" w:rsidR="008475E8" w:rsidRPr="00EB4BA0" w:rsidRDefault="008475E8" w:rsidP="008475E8">
      <w:pPr>
        <w:pStyle w:val="Heading2"/>
      </w:pPr>
      <w:bookmarkStart w:id="260" w:name="_Toc105094340"/>
      <w:bookmarkStart w:id="261" w:name="_Toc105157142"/>
      <w:bookmarkStart w:id="262" w:name="_Toc105591657"/>
      <w:r w:rsidRPr="00EB4BA0">
        <w:rPr>
          <w:rFonts w:ascii="Times New Roman" w:hAnsi="Times New Roman"/>
          <w:noProof/>
          <w:color w:val="000000" w:themeColor="text1"/>
          <w:sz w:val="26"/>
        </w:rPr>
        <w:drawing>
          <wp:inline distT="0" distB="0" distL="0" distR="0" wp14:anchorId="4284A4EE" wp14:editId="75B816F3">
            <wp:extent cx="6714597" cy="2934586"/>
            <wp:effectExtent l="0" t="0" r="0" b="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30"/>
                    <a:stretch>
                      <a:fillRect/>
                    </a:stretch>
                  </pic:blipFill>
                  <pic:spPr>
                    <a:xfrm>
                      <a:off x="0" y="0"/>
                      <a:ext cx="6790598" cy="2967802"/>
                    </a:xfrm>
                    <a:prstGeom prst="rect">
                      <a:avLst/>
                    </a:prstGeom>
                  </pic:spPr>
                </pic:pic>
              </a:graphicData>
            </a:graphic>
          </wp:inline>
        </w:drawing>
      </w:r>
      <w:bookmarkEnd w:id="260"/>
      <w:bookmarkEnd w:id="261"/>
      <w:bookmarkEnd w:id="262"/>
    </w:p>
    <w:p w14:paraId="0E5997BB" w14:textId="77777777" w:rsidR="008475E8" w:rsidRPr="00EB4BA0" w:rsidRDefault="008475E8" w:rsidP="008475E8">
      <w:pPr>
        <w:pStyle w:val="Caption"/>
        <w:jc w:val="center"/>
        <w:rPr>
          <w:rFonts w:ascii="Times New Roman" w:hAnsi="Times New Roman"/>
          <w:b/>
          <w:bCs/>
          <w:color w:val="000000" w:themeColor="text1"/>
          <w:sz w:val="26"/>
        </w:rPr>
      </w:pPr>
      <w:bookmarkStart w:id="263" w:name="_Toc104390470"/>
      <w:r w:rsidRPr="00EB4BA0">
        <w:t xml:space="preserve">English Word Image </w:t>
      </w:r>
      <w:fldSimple w:instr=" SEQ English_Word_Image \* ARABIC ">
        <w:r w:rsidRPr="00EB4BA0">
          <w:rPr>
            <w:noProof/>
          </w:rPr>
          <w:t>2</w:t>
        </w:r>
      </w:fldSimple>
      <w:r w:rsidRPr="00EB4BA0">
        <w:t>: Advanced</w:t>
      </w:r>
      <w:bookmarkEnd w:id="263"/>
    </w:p>
    <w:p w14:paraId="1E1EA951" w14:textId="77777777" w:rsidR="008475E8" w:rsidRPr="00EB4BA0" w:rsidRDefault="008475E8" w:rsidP="008475E8">
      <w:r w:rsidRPr="00EB4BA0">
        <w:br w:type="page"/>
      </w:r>
    </w:p>
    <w:p w14:paraId="19524DBD" w14:textId="77777777" w:rsidR="008475E8" w:rsidRPr="00EB4BA0" w:rsidRDefault="008475E8" w:rsidP="008475E8">
      <w:pPr>
        <w:keepNext/>
        <w:jc w:val="center"/>
      </w:pPr>
      <w:r w:rsidRPr="00EB4BA0">
        <w:rPr>
          <w:noProof/>
        </w:rPr>
        <w:lastRenderedPageBreak/>
        <w:drawing>
          <wp:inline distT="0" distB="0" distL="0" distR="0" wp14:anchorId="325555F9" wp14:editId="0ED0084D">
            <wp:extent cx="5322157" cy="272193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3403" cy="2727687"/>
                    </a:xfrm>
                    <a:prstGeom prst="rect">
                      <a:avLst/>
                    </a:prstGeom>
                  </pic:spPr>
                </pic:pic>
              </a:graphicData>
            </a:graphic>
          </wp:inline>
        </w:drawing>
      </w:r>
    </w:p>
    <w:p w14:paraId="057CFFD0" w14:textId="77777777" w:rsidR="008475E8" w:rsidRPr="00EB4BA0" w:rsidRDefault="008475E8" w:rsidP="008475E8">
      <w:pPr>
        <w:pStyle w:val="Caption"/>
        <w:jc w:val="center"/>
      </w:pPr>
      <w:r w:rsidRPr="00EB4BA0">
        <w:t xml:space="preserve">Model </w:t>
      </w:r>
      <w:fldSimple w:instr=" SEQ Model \* ARABIC ">
        <w:r w:rsidRPr="00EB4BA0">
          <w:rPr>
            <w:noProof/>
          </w:rPr>
          <w:t>6</w:t>
        </w:r>
      </w:fldSimple>
      <w:r w:rsidRPr="00EB4BA0">
        <w:t>: UserContribute English</w:t>
      </w:r>
    </w:p>
    <w:p w14:paraId="276E9239" w14:textId="77777777" w:rsidR="008475E8" w:rsidRPr="00EB4BA0" w:rsidRDefault="008475E8" w:rsidP="008475E8">
      <w:pPr>
        <w:keepNext/>
      </w:pPr>
      <w:r w:rsidRPr="00EB4BA0">
        <w:rPr>
          <w:noProof/>
        </w:rPr>
        <w:drawing>
          <wp:inline distT="0" distB="0" distL="0" distR="0" wp14:anchorId="5DDB3974" wp14:editId="3E37FBEB">
            <wp:extent cx="6220047" cy="3306445"/>
            <wp:effectExtent l="0" t="0" r="9525" b="8255"/>
            <wp:docPr id="121" name="Picture 1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low confidence"/>
                    <pic:cNvPicPr/>
                  </pic:nvPicPr>
                  <pic:blipFill>
                    <a:blip r:embed="rId32"/>
                    <a:stretch>
                      <a:fillRect/>
                    </a:stretch>
                  </pic:blipFill>
                  <pic:spPr>
                    <a:xfrm>
                      <a:off x="0" y="0"/>
                      <a:ext cx="6234428" cy="3314089"/>
                    </a:xfrm>
                    <a:prstGeom prst="rect">
                      <a:avLst/>
                    </a:prstGeom>
                  </pic:spPr>
                </pic:pic>
              </a:graphicData>
            </a:graphic>
          </wp:inline>
        </w:drawing>
      </w:r>
    </w:p>
    <w:p w14:paraId="57EC6F5E" w14:textId="77777777" w:rsidR="008475E8" w:rsidRPr="00EB4BA0" w:rsidRDefault="008475E8" w:rsidP="008475E8">
      <w:pPr>
        <w:pStyle w:val="Caption"/>
        <w:jc w:val="center"/>
      </w:pPr>
      <w:bookmarkStart w:id="264" w:name="_Toc104390471"/>
      <w:r w:rsidRPr="00EB4BA0">
        <w:t xml:space="preserve">English Word Image </w:t>
      </w:r>
      <w:fldSimple w:instr=" SEQ English_Word_Image \* ARABIC ">
        <w:r w:rsidRPr="00EB4BA0">
          <w:rPr>
            <w:noProof/>
          </w:rPr>
          <w:t>3</w:t>
        </w:r>
      </w:fldSimple>
      <w:r w:rsidRPr="00EB4BA0">
        <w:t>: User Contributed Word</w:t>
      </w:r>
      <w:bookmarkEnd w:id="264"/>
    </w:p>
    <w:p w14:paraId="2479611C" w14:textId="77777777" w:rsidR="008475E8" w:rsidRPr="00EB4BA0" w:rsidRDefault="008475E8" w:rsidP="008475E8">
      <w:r w:rsidRPr="00EB4BA0">
        <w:br w:type="page"/>
      </w:r>
    </w:p>
    <w:p w14:paraId="5F8F4197" w14:textId="77777777" w:rsidR="008475E8" w:rsidRPr="00EB4BA0" w:rsidRDefault="008475E8" w:rsidP="008475E8">
      <w:pPr>
        <w:keepNext/>
        <w:jc w:val="center"/>
      </w:pPr>
      <w:r w:rsidRPr="00EB4BA0">
        <w:rPr>
          <w:noProof/>
        </w:rPr>
        <w:lastRenderedPageBreak/>
        <w:drawing>
          <wp:inline distT="0" distB="0" distL="0" distR="0" wp14:anchorId="04C84BFA" wp14:editId="131774FD">
            <wp:extent cx="5547425" cy="29807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7159" cy="2985936"/>
                    </a:xfrm>
                    <a:prstGeom prst="rect">
                      <a:avLst/>
                    </a:prstGeom>
                  </pic:spPr>
                </pic:pic>
              </a:graphicData>
            </a:graphic>
          </wp:inline>
        </w:drawing>
      </w:r>
    </w:p>
    <w:p w14:paraId="15D43691" w14:textId="77777777" w:rsidR="008475E8" w:rsidRPr="00EB4BA0" w:rsidRDefault="008475E8" w:rsidP="008475E8">
      <w:pPr>
        <w:pStyle w:val="Caption"/>
        <w:jc w:val="center"/>
      </w:pPr>
      <w:r w:rsidRPr="00EB4BA0">
        <w:t xml:space="preserve">Model </w:t>
      </w:r>
      <w:fldSimple w:instr=" SEQ Model \* ARABIC ">
        <w:r w:rsidRPr="00EB4BA0">
          <w:rPr>
            <w:noProof/>
          </w:rPr>
          <w:t>7</w:t>
        </w:r>
      </w:fldSimple>
      <w:r w:rsidRPr="00EB4BA0">
        <w:t>: Today Word</w:t>
      </w:r>
    </w:p>
    <w:p w14:paraId="093E240F" w14:textId="77777777" w:rsidR="008475E8" w:rsidRPr="00EB4BA0" w:rsidRDefault="008475E8" w:rsidP="008475E8">
      <w:pPr>
        <w:keepNext/>
        <w:jc w:val="center"/>
      </w:pPr>
      <w:r w:rsidRPr="00EB4BA0">
        <w:rPr>
          <w:noProof/>
        </w:rPr>
        <w:drawing>
          <wp:inline distT="0" distB="0" distL="0" distR="0" wp14:anchorId="05EFC61C" wp14:editId="5A8FDC7D">
            <wp:extent cx="5943600" cy="3314700"/>
            <wp:effectExtent l="0" t="0" r="0" b="0"/>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34"/>
                    <a:stretch>
                      <a:fillRect/>
                    </a:stretch>
                  </pic:blipFill>
                  <pic:spPr>
                    <a:xfrm>
                      <a:off x="0" y="0"/>
                      <a:ext cx="5949445" cy="3317960"/>
                    </a:xfrm>
                    <a:prstGeom prst="rect">
                      <a:avLst/>
                    </a:prstGeom>
                  </pic:spPr>
                </pic:pic>
              </a:graphicData>
            </a:graphic>
          </wp:inline>
        </w:drawing>
      </w:r>
    </w:p>
    <w:p w14:paraId="2FF9FC96" w14:textId="77777777" w:rsidR="008475E8" w:rsidRPr="00EB4BA0" w:rsidRDefault="008475E8" w:rsidP="008475E8">
      <w:pPr>
        <w:pStyle w:val="Caption"/>
        <w:jc w:val="center"/>
      </w:pPr>
      <w:bookmarkStart w:id="265" w:name="_Toc104390472"/>
      <w:r w:rsidRPr="00EB4BA0">
        <w:t xml:space="preserve">English Word Image </w:t>
      </w:r>
      <w:fldSimple w:instr=" SEQ English_Word_Image \* ARABIC ">
        <w:r w:rsidRPr="00EB4BA0">
          <w:rPr>
            <w:noProof/>
          </w:rPr>
          <w:t>4</w:t>
        </w:r>
      </w:fldSimple>
      <w:r w:rsidRPr="00EB4BA0">
        <w:t>: Today Word</w:t>
      </w:r>
      <w:bookmarkEnd w:id="265"/>
    </w:p>
    <w:p w14:paraId="245BD59E" w14:textId="77777777" w:rsidR="008475E8" w:rsidRPr="00EB4BA0" w:rsidRDefault="008475E8" w:rsidP="008475E8">
      <w:r w:rsidRPr="00EB4BA0">
        <w:br w:type="page"/>
      </w:r>
    </w:p>
    <w:p w14:paraId="721EE10B" w14:textId="77777777" w:rsidR="008475E8" w:rsidRPr="00EB4BA0" w:rsidRDefault="008475E8" w:rsidP="008475E8">
      <w:pPr>
        <w:keepNext/>
        <w:jc w:val="center"/>
      </w:pPr>
      <w:r w:rsidRPr="00EB4BA0">
        <w:rPr>
          <w:noProof/>
        </w:rPr>
        <w:lastRenderedPageBreak/>
        <w:drawing>
          <wp:inline distT="0" distB="0" distL="0" distR="0" wp14:anchorId="5C0A89B7" wp14:editId="1B521750">
            <wp:extent cx="6079418" cy="306383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5126" cy="3071751"/>
                    </a:xfrm>
                    <a:prstGeom prst="rect">
                      <a:avLst/>
                    </a:prstGeom>
                  </pic:spPr>
                </pic:pic>
              </a:graphicData>
            </a:graphic>
          </wp:inline>
        </w:drawing>
      </w:r>
    </w:p>
    <w:p w14:paraId="25AC4A40" w14:textId="77777777" w:rsidR="008475E8" w:rsidRPr="00EB4BA0" w:rsidRDefault="008475E8" w:rsidP="008475E8">
      <w:pPr>
        <w:pStyle w:val="Caption"/>
        <w:jc w:val="center"/>
      </w:pPr>
      <w:r w:rsidRPr="00EB4BA0">
        <w:t xml:space="preserve">Model </w:t>
      </w:r>
      <w:fldSimple w:instr=" SEQ Model \* ARABIC ">
        <w:r w:rsidRPr="00EB4BA0">
          <w:rPr>
            <w:noProof/>
          </w:rPr>
          <w:t>8</w:t>
        </w:r>
      </w:fldSimple>
      <w:r w:rsidRPr="00EB4BA0">
        <w:t>: Word Choose</w:t>
      </w:r>
    </w:p>
    <w:p w14:paraId="5DA9386A" w14:textId="77777777" w:rsidR="008475E8" w:rsidRPr="00EB4BA0" w:rsidRDefault="008475E8" w:rsidP="008475E8">
      <w:pPr>
        <w:keepNext/>
        <w:jc w:val="center"/>
      </w:pPr>
      <w:r w:rsidRPr="00EB4BA0">
        <w:rPr>
          <w:noProof/>
        </w:rPr>
        <w:drawing>
          <wp:inline distT="0" distB="0" distL="0" distR="0" wp14:anchorId="375505C5" wp14:editId="53CB28C3">
            <wp:extent cx="5943600" cy="3743325"/>
            <wp:effectExtent l="0" t="0" r="0" b="9525"/>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36"/>
                    <a:stretch>
                      <a:fillRect/>
                    </a:stretch>
                  </pic:blipFill>
                  <pic:spPr>
                    <a:xfrm>
                      <a:off x="0" y="0"/>
                      <a:ext cx="5943600" cy="3743325"/>
                    </a:xfrm>
                    <a:prstGeom prst="rect">
                      <a:avLst/>
                    </a:prstGeom>
                  </pic:spPr>
                </pic:pic>
              </a:graphicData>
            </a:graphic>
          </wp:inline>
        </w:drawing>
      </w:r>
    </w:p>
    <w:p w14:paraId="3FE61911" w14:textId="77777777" w:rsidR="008475E8" w:rsidRPr="00EB4BA0" w:rsidRDefault="008475E8" w:rsidP="008475E8">
      <w:pPr>
        <w:pStyle w:val="Caption"/>
        <w:jc w:val="center"/>
      </w:pPr>
      <w:bookmarkStart w:id="266" w:name="_Toc104390473"/>
      <w:r w:rsidRPr="00EB4BA0">
        <w:t xml:space="preserve">English Word Image </w:t>
      </w:r>
      <w:fldSimple w:instr=" SEQ English_Word_Image \* ARABIC ">
        <w:r w:rsidRPr="00EB4BA0">
          <w:rPr>
            <w:noProof/>
          </w:rPr>
          <w:t>5</w:t>
        </w:r>
      </w:fldSimple>
      <w:r w:rsidRPr="00EB4BA0">
        <w:t>: Word Chose</w:t>
      </w:r>
      <w:bookmarkEnd w:id="266"/>
    </w:p>
    <w:p w14:paraId="795C83DA" w14:textId="77777777" w:rsidR="008475E8" w:rsidRPr="00EB4BA0" w:rsidRDefault="008475E8" w:rsidP="008475E8">
      <w:r w:rsidRPr="00EB4BA0">
        <w:br w:type="page"/>
      </w:r>
    </w:p>
    <w:p w14:paraId="6D3B4ADD" w14:textId="77777777" w:rsidR="008475E8" w:rsidRPr="00EB4BA0" w:rsidRDefault="008475E8" w:rsidP="008475E8">
      <w:pPr>
        <w:pStyle w:val="ListParagraph"/>
        <w:numPr>
          <w:ilvl w:val="0"/>
          <w:numId w:val="3"/>
        </w:numPr>
        <w:rPr>
          <w:b/>
          <w:bCs/>
        </w:rPr>
      </w:pPr>
      <w:r w:rsidRPr="00EB4BA0">
        <w:rPr>
          <w:b/>
        </w:rPr>
        <w:lastRenderedPageBreak/>
        <w:t>Ranking</w:t>
      </w:r>
    </w:p>
    <w:p w14:paraId="16B3E61E" w14:textId="77777777" w:rsidR="008475E8" w:rsidRPr="00EB4BA0" w:rsidRDefault="008475E8" w:rsidP="008475E8">
      <w:pPr>
        <w:pStyle w:val="ListParagraph"/>
        <w:keepNext/>
        <w:ind w:left="854"/>
        <w:jc w:val="center"/>
      </w:pPr>
      <w:r w:rsidRPr="00EB4BA0">
        <w:rPr>
          <w:b/>
          <w:bCs/>
          <w:noProof/>
        </w:rPr>
        <w:drawing>
          <wp:inline distT="0" distB="0" distL="0" distR="0" wp14:anchorId="33E7A4A5" wp14:editId="58A425AE">
            <wp:extent cx="5481634" cy="2814452"/>
            <wp:effectExtent l="0" t="0" r="508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10" cy="2832307"/>
                    </a:xfrm>
                    <a:prstGeom prst="rect">
                      <a:avLst/>
                    </a:prstGeom>
                  </pic:spPr>
                </pic:pic>
              </a:graphicData>
            </a:graphic>
          </wp:inline>
        </w:drawing>
      </w:r>
    </w:p>
    <w:p w14:paraId="0E8FBAAF" w14:textId="77777777" w:rsidR="008475E8" w:rsidRPr="00EB4BA0" w:rsidRDefault="008475E8" w:rsidP="008475E8">
      <w:pPr>
        <w:pStyle w:val="Caption"/>
        <w:jc w:val="center"/>
        <w:rPr>
          <w:b/>
          <w:bCs/>
        </w:rPr>
      </w:pPr>
      <w:r w:rsidRPr="00EB4BA0">
        <w:t xml:space="preserve">Model </w:t>
      </w:r>
      <w:fldSimple w:instr=" SEQ Model \* ARABIC ">
        <w:r w:rsidRPr="00EB4BA0">
          <w:rPr>
            <w:noProof/>
          </w:rPr>
          <w:t>9</w:t>
        </w:r>
      </w:fldSimple>
      <w:r w:rsidRPr="00EB4BA0">
        <w:t>: User Ranking</w:t>
      </w:r>
    </w:p>
    <w:p w14:paraId="3AF97E60" w14:textId="77777777" w:rsidR="008475E8" w:rsidRPr="00EB4BA0" w:rsidRDefault="008475E8" w:rsidP="008475E8">
      <w:pPr>
        <w:keepNext/>
        <w:jc w:val="center"/>
      </w:pPr>
      <w:r w:rsidRPr="00EB4BA0">
        <w:rPr>
          <w:noProof/>
          <w:color w:val="000000" w:themeColor="text1"/>
        </w:rPr>
        <w:drawing>
          <wp:inline distT="0" distB="0" distL="0" distR="0" wp14:anchorId="2C4678F3" wp14:editId="269ADBF8">
            <wp:extent cx="4837430" cy="2573079"/>
            <wp:effectExtent l="0" t="0" r="1270" b="0"/>
            <wp:docPr id="125" name="Picture 1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with medium confidence"/>
                    <pic:cNvPicPr/>
                  </pic:nvPicPr>
                  <pic:blipFill>
                    <a:blip r:embed="rId38"/>
                    <a:stretch>
                      <a:fillRect/>
                    </a:stretch>
                  </pic:blipFill>
                  <pic:spPr>
                    <a:xfrm>
                      <a:off x="0" y="0"/>
                      <a:ext cx="4869652" cy="2590218"/>
                    </a:xfrm>
                    <a:prstGeom prst="rect">
                      <a:avLst/>
                    </a:prstGeom>
                  </pic:spPr>
                </pic:pic>
              </a:graphicData>
            </a:graphic>
          </wp:inline>
        </w:drawing>
      </w:r>
    </w:p>
    <w:p w14:paraId="10720890" w14:textId="77777777" w:rsidR="008475E8" w:rsidRPr="00EB4BA0" w:rsidRDefault="008475E8" w:rsidP="008475E8">
      <w:pPr>
        <w:pStyle w:val="Caption"/>
        <w:jc w:val="center"/>
      </w:pPr>
      <w:bookmarkStart w:id="267" w:name="_Toc104390508"/>
      <w:r w:rsidRPr="00EB4BA0">
        <w:t xml:space="preserve">Ranking </w:t>
      </w:r>
      <w:fldSimple w:instr=" SEQ Ranking \* ARABIC ">
        <w:r w:rsidRPr="00EB4BA0">
          <w:rPr>
            <w:noProof/>
          </w:rPr>
          <w:t>1</w:t>
        </w:r>
      </w:fldSimple>
      <w:r w:rsidRPr="00EB4BA0">
        <w:t>: Client Ranking</w:t>
      </w:r>
      <w:bookmarkEnd w:id="267"/>
    </w:p>
    <w:p w14:paraId="01BF2E12" w14:textId="77777777" w:rsidR="008475E8" w:rsidRPr="00EB4BA0" w:rsidRDefault="008475E8" w:rsidP="008475E8">
      <w:pPr>
        <w:rPr>
          <w:rFonts w:ascii="Arial" w:eastAsia="SimHei" w:hAnsi="Arial" w:cs="Arial"/>
          <w:sz w:val="20"/>
        </w:rPr>
      </w:pPr>
      <w:r w:rsidRPr="00EB4BA0">
        <w:br w:type="page"/>
      </w:r>
    </w:p>
    <w:p w14:paraId="1E570D08" w14:textId="77777777" w:rsidR="008475E8" w:rsidRPr="00EB4BA0" w:rsidRDefault="008475E8" w:rsidP="008475E8">
      <w:pPr>
        <w:pStyle w:val="Caption"/>
        <w:keepNext/>
        <w:jc w:val="center"/>
      </w:pPr>
      <w:r w:rsidRPr="00EB4BA0">
        <w:rPr>
          <w:noProof/>
        </w:rPr>
        <w:lastRenderedPageBreak/>
        <w:drawing>
          <wp:inline distT="0" distB="0" distL="0" distR="0" wp14:anchorId="1DF57CD5" wp14:editId="6DC2B2A5">
            <wp:extent cx="4785756" cy="25922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876" cy="2609140"/>
                    </a:xfrm>
                    <a:prstGeom prst="rect">
                      <a:avLst/>
                    </a:prstGeom>
                  </pic:spPr>
                </pic:pic>
              </a:graphicData>
            </a:graphic>
          </wp:inline>
        </w:drawing>
      </w:r>
    </w:p>
    <w:p w14:paraId="0C9BB0FF" w14:textId="77777777" w:rsidR="008475E8" w:rsidRPr="00EB4BA0" w:rsidRDefault="008475E8" w:rsidP="008475E8">
      <w:pPr>
        <w:pStyle w:val="Caption"/>
        <w:jc w:val="center"/>
      </w:pPr>
      <w:r w:rsidRPr="00EB4BA0">
        <w:t xml:space="preserve">Model </w:t>
      </w:r>
      <w:fldSimple w:instr=" SEQ Model \* ARABIC ">
        <w:r w:rsidRPr="00EB4BA0">
          <w:rPr>
            <w:noProof/>
          </w:rPr>
          <w:t>10</w:t>
        </w:r>
      </w:fldSimple>
      <w:r w:rsidRPr="00EB4BA0">
        <w:t>: Flag User Ranking</w:t>
      </w:r>
    </w:p>
    <w:p w14:paraId="4BE1DCE2" w14:textId="77777777" w:rsidR="008475E8" w:rsidRPr="00EB4BA0" w:rsidRDefault="008475E8" w:rsidP="008475E8">
      <w:pPr>
        <w:keepNext/>
        <w:jc w:val="center"/>
      </w:pPr>
      <w:r w:rsidRPr="00EB4BA0">
        <w:rPr>
          <w:noProof/>
        </w:rPr>
        <w:drawing>
          <wp:inline distT="0" distB="0" distL="0" distR="0" wp14:anchorId="614C57C7" wp14:editId="48D0669A">
            <wp:extent cx="5528931" cy="4263390"/>
            <wp:effectExtent l="0" t="0" r="0" b="381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40"/>
                    <a:stretch>
                      <a:fillRect/>
                    </a:stretch>
                  </pic:blipFill>
                  <pic:spPr>
                    <a:xfrm>
                      <a:off x="0" y="0"/>
                      <a:ext cx="5543979" cy="4274993"/>
                    </a:xfrm>
                    <a:prstGeom prst="rect">
                      <a:avLst/>
                    </a:prstGeom>
                  </pic:spPr>
                </pic:pic>
              </a:graphicData>
            </a:graphic>
          </wp:inline>
        </w:drawing>
      </w:r>
    </w:p>
    <w:p w14:paraId="32E3B76C" w14:textId="77777777" w:rsidR="008475E8" w:rsidRPr="00EB4BA0" w:rsidRDefault="008475E8" w:rsidP="008475E8">
      <w:pPr>
        <w:pStyle w:val="Caption"/>
        <w:jc w:val="center"/>
      </w:pPr>
      <w:bookmarkStart w:id="268" w:name="_Toc104390509"/>
      <w:r w:rsidRPr="00EB4BA0">
        <w:t xml:space="preserve">Ranking </w:t>
      </w:r>
      <w:fldSimple w:instr=" SEQ Ranking \* ARABIC ">
        <w:r w:rsidRPr="00EB4BA0">
          <w:rPr>
            <w:noProof/>
          </w:rPr>
          <w:t>2</w:t>
        </w:r>
      </w:fldSimple>
      <w:r w:rsidRPr="00EB4BA0">
        <w:t>: FlagClentRanking</w:t>
      </w:r>
      <w:bookmarkEnd w:id="268"/>
    </w:p>
    <w:p w14:paraId="65008499" w14:textId="77777777" w:rsidR="008475E8" w:rsidRPr="00EB4BA0" w:rsidRDefault="008475E8" w:rsidP="008475E8"/>
    <w:p w14:paraId="5FEBBDAB" w14:textId="77777777" w:rsidR="008475E8" w:rsidRPr="00EB4BA0" w:rsidRDefault="008475E8" w:rsidP="008475E8">
      <w:pPr>
        <w:keepNext/>
        <w:jc w:val="center"/>
      </w:pPr>
      <w:r w:rsidRPr="00EB4BA0">
        <w:rPr>
          <w:noProof/>
        </w:rPr>
        <w:lastRenderedPageBreak/>
        <w:drawing>
          <wp:inline distT="0" distB="0" distL="0" distR="0" wp14:anchorId="7DFCFEB4" wp14:editId="6DC43AA5">
            <wp:extent cx="4389122" cy="23275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944" cy="2344439"/>
                    </a:xfrm>
                    <a:prstGeom prst="rect">
                      <a:avLst/>
                    </a:prstGeom>
                  </pic:spPr>
                </pic:pic>
              </a:graphicData>
            </a:graphic>
          </wp:inline>
        </w:drawing>
      </w:r>
    </w:p>
    <w:p w14:paraId="71D82C06" w14:textId="77777777" w:rsidR="008475E8" w:rsidRPr="00EB4BA0" w:rsidRDefault="008475E8" w:rsidP="008475E8">
      <w:pPr>
        <w:pStyle w:val="Caption"/>
        <w:jc w:val="center"/>
      </w:pPr>
      <w:r w:rsidRPr="00EB4BA0">
        <w:t xml:space="preserve">Model </w:t>
      </w:r>
      <w:fldSimple w:instr=" SEQ Model \* ARABIC ">
        <w:r w:rsidRPr="00EB4BA0">
          <w:rPr>
            <w:noProof/>
          </w:rPr>
          <w:t>11</w:t>
        </w:r>
      </w:fldSimple>
      <w:r w:rsidRPr="00EB4BA0">
        <w:t>: User Xamarin Ranking</w:t>
      </w:r>
    </w:p>
    <w:p w14:paraId="0D1DD965" w14:textId="77777777" w:rsidR="008475E8" w:rsidRPr="00EB4BA0" w:rsidRDefault="008475E8" w:rsidP="008475E8">
      <w:pPr>
        <w:keepNext/>
        <w:jc w:val="center"/>
      </w:pPr>
      <w:r w:rsidRPr="00EB4BA0">
        <w:rPr>
          <w:noProof/>
        </w:rPr>
        <w:drawing>
          <wp:inline distT="0" distB="0" distL="0" distR="0" wp14:anchorId="1C0AC481" wp14:editId="64214661">
            <wp:extent cx="5568950" cy="3200400"/>
            <wp:effectExtent l="0" t="0" r="0" b="0"/>
            <wp:docPr id="134" name="Picture 1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with medium confidence"/>
                    <pic:cNvPicPr/>
                  </pic:nvPicPr>
                  <pic:blipFill>
                    <a:blip r:embed="rId42"/>
                    <a:stretch>
                      <a:fillRect/>
                    </a:stretch>
                  </pic:blipFill>
                  <pic:spPr>
                    <a:xfrm>
                      <a:off x="0" y="0"/>
                      <a:ext cx="5579819" cy="3206646"/>
                    </a:xfrm>
                    <a:prstGeom prst="rect">
                      <a:avLst/>
                    </a:prstGeom>
                  </pic:spPr>
                </pic:pic>
              </a:graphicData>
            </a:graphic>
          </wp:inline>
        </w:drawing>
      </w:r>
      <w:bookmarkStart w:id="269" w:name="_Toc104390510"/>
      <w:r w:rsidRPr="00EB4BA0">
        <w:t xml:space="preserve">Ranking </w:t>
      </w:r>
      <w:fldSimple w:instr=" SEQ Ranking \* ARABIC ">
        <w:r w:rsidRPr="00EB4BA0">
          <w:rPr>
            <w:noProof/>
          </w:rPr>
          <w:t>3</w:t>
        </w:r>
      </w:fldSimple>
      <w:r w:rsidRPr="00EB4BA0">
        <w:t>: User Xamarin Ranking</w:t>
      </w:r>
      <w:bookmarkEnd w:id="269"/>
    </w:p>
    <w:p w14:paraId="4D29AADE" w14:textId="77777777" w:rsidR="008475E8" w:rsidRPr="00EB4BA0" w:rsidRDefault="008475E8" w:rsidP="008475E8">
      <w:r w:rsidRPr="00EB4BA0">
        <w:br w:type="page"/>
      </w:r>
    </w:p>
    <w:p w14:paraId="528CE2CF" w14:textId="77777777" w:rsidR="008475E8" w:rsidRPr="00EB4BA0" w:rsidRDefault="008475E8" w:rsidP="008475E8">
      <w:pPr>
        <w:pStyle w:val="ListParagraph"/>
        <w:numPr>
          <w:ilvl w:val="0"/>
          <w:numId w:val="3"/>
        </w:numPr>
        <w:rPr>
          <w:b/>
          <w:bCs/>
        </w:rPr>
      </w:pPr>
      <w:r w:rsidRPr="00EB4BA0">
        <w:rPr>
          <w:b/>
        </w:rPr>
        <w:lastRenderedPageBreak/>
        <w:t>Question</w:t>
      </w:r>
    </w:p>
    <w:p w14:paraId="01E60914" w14:textId="77777777" w:rsidR="008475E8" w:rsidRPr="00EB4BA0" w:rsidRDefault="008475E8" w:rsidP="008475E8">
      <w:pPr>
        <w:pStyle w:val="ListParagraph"/>
        <w:keepNext/>
        <w:ind w:left="854"/>
        <w:jc w:val="center"/>
      </w:pPr>
      <w:r w:rsidRPr="00EB4BA0">
        <w:rPr>
          <w:b/>
          <w:bCs/>
          <w:noProof/>
        </w:rPr>
        <w:drawing>
          <wp:inline distT="0" distB="0" distL="0" distR="0" wp14:anchorId="6B95D5F2" wp14:editId="6E3D9587">
            <wp:extent cx="3767769" cy="299258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3216" cy="3004851"/>
                    </a:xfrm>
                    <a:prstGeom prst="rect">
                      <a:avLst/>
                    </a:prstGeom>
                  </pic:spPr>
                </pic:pic>
              </a:graphicData>
            </a:graphic>
          </wp:inline>
        </w:drawing>
      </w:r>
    </w:p>
    <w:p w14:paraId="70F6EAA0" w14:textId="77777777" w:rsidR="008475E8" w:rsidRPr="00EB4BA0" w:rsidRDefault="008475E8" w:rsidP="008475E8">
      <w:pPr>
        <w:pStyle w:val="Caption"/>
        <w:jc w:val="center"/>
        <w:rPr>
          <w:b/>
          <w:bCs/>
        </w:rPr>
      </w:pPr>
      <w:r w:rsidRPr="00EB4BA0">
        <w:t xml:space="preserve">Model </w:t>
      </w:r>
      <w:fldSimple w:instr=" SEQ Model \* ARABIC ">
        <w:r w:rsidRPr="00EB4BA0">
          <w:rPr>
            <w:noProof/>
          </w:rPr>
          <w:t>12</w:t>
        </w:r>
      </w:fldSimple>
      <w:r w:rsidRPr="00EB4BA0">
        <w:t>: History User Question</w:t>
      </w:r>
    </w:p>
    <w:p w14:paraId="4B93FC54" w14:textId="77777777" w:rsidR="008475E8" w:rsidRPr="00EB4BA0" w:rsidRDefault="008475E8" w:rsidP="008475E8">
      <w:pPr>
        <w:keepNext/>
      </w:pPr>
      <w:r w:rsidRPr="00EB4BA0">
        <w:rPr>
          <w:noProof/>
        </w:rPr>
        <w:drawing>
          <wp:inline distT="0" distB="0" distL="0" distR="0" wp14:anchorId="4B9E5C8B" wp14:editId="15512E1E">
            <wp:extent cx="6422065" cy="3402156"/>
            <wp:effectExtent l="0" t="0" r="0" b="825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44"/>
                    <a:stretch>
                      <a:fillRect/>
                    </a:stretch>
                  </pic:blipFill>
                  <pic:spPr>
                    <a:xfrm>
                      <a:off x="0" y="0"/>
                      <a:ext cx="6470071" cy="3427587"/>
                    </a:xfrm>
                    <a:prstGeom prst="rect">
                      <a:avLst/>
                    </a:prstGeom>
                  </pic:spPr>
                </pic:pic>
              </a:graphicData>
            </a:graphic>
          </wp:inline>
        </w:drawing>
      </w:r>
    </w:p>
    <w:p w14:paraId="07440B32" w14:textId="77777777" w:rsidR="008475E8" w:rsidRPr="00EB4BA0" w:rsidRDefault="008475E8" w:rsidP="008475E8">
      <w:pPr>
        <w:pStyle w:val="Caption"/>
        <w:jc w:val="center"/>
      </w:pPr>
      <w:bookmarkStart w:id="270" w:name="_Toc104390539"/>
      <w:r w:rsidRPr="00EB4BA0">
        <w:t xml:space="preserve">UserQuestion </w:t>
      </w:r>
      <w:fldSimple w:instr=" SEQ UserQuestion \* ARABIC ">
        <w:r w:rsidRPr="00EB4BA0">
          <w:rPr>
            <w:noProof/>
          </w:rPr>
          <w:t>1</w:t>
        </w:r>
      </w:fldSimple>
      <w:r w:rsidRPr="00EB4BA0">
        <w:t>: History User Question</w:t>
      </w:r>
      <w:bookmarkEnd w:id="270"/>
    </w:p>
    <w:p w14:paraId="586E271F" w14:textId="77777777" w:rsidR="008475E8" w:rsidRPr="00EB4BA0" w:rsidRDefault="008475E8" w:rsidP="008475E8"/>
    <w:p w14:paraId="14DFC5AD" w14:textId="77777777" w:rsidR="008475E8" w:rsidRPr="00EB4BA0" w:rsidRDefault="008475E8" w:rsidP="008475E8"/>
    <w:p w14:paraId="67AF4986" w14:textId="77777777" w:rsidR="008475E8" w:rsidRPr="00EB4BA0" w:rsidRDefault="008475E8" w:rsidP="008475E8">
      <w:r w:rsidRPr="00EB4BA0">
        <w:br w:type="page"/>
      </w:r>
    </w:p>
    <w:p w14:paraId="4AA4850D" w14:textId="77777777" w:rsidR="008475E8" w:rsidRPr="00EB4BA0" w:rsidRDefault="008475E8" w:rsidP="008475E8">
      <w:pPr>
        <w:keepNext/>
        <w:jc w:val="center"/>
      </w:pPr>
      <w:r w:rsidRPr="00EB4BA0">
        <w:rPr>
          <w:noProof/>
        </w:rPr>
        <w:lastRenderedPageBreak/>
        <w:drawing>
          <wp:inline distT="0" distB="0" distL="0" distR="0" wp14:anchorId="666304C5" wp14:editId="7FBAEB87">
            <wp:extent cx="2945219" cy="2647744"/>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5203" cy="2656719"/>
                    </a:xfrm>
                    <a:prstGeom prst="rect">
                      <a:avLst/>
                    </a:prstGeom>
                  </pic:spPr>
                </pic:pic>
              </a:graphicData>
            </a:graphic>
          </wp:inline>
        </w:drawing>
      </w:r>
    </w:p>
    <w:p w14:paraId="249128BA" w14:textId="77777777" w:rsidR="008475E8" w:rsidRPr="00EB4BA0" w:rsidRDefault="008475E8" w:rsidP="008475E8">
      <w:pPr>
        <w:pStyle w:val="Caption"/>
        <w:jc w:val="center"/>
      </w:pPr>
      <w:r w:rsidRPr="00EB4BA0">
        <w:t xml:space="preserve">Model </w:t>
      </w:r>
      <w:fldSimple w:instr=" SEQ Model \* ARABIC ">
        <w:r w:rsidRPr="00EB4BA0">
          <w:rPr>
            <w:noProof/>
          </w:rPr>
          <w:t>13</w:t>
        </w:r>
      </w:fldSimple>
      <w:r w:rsidRPr="00EB4BA0">
        <w:t>: Today User Question</w:t>
      </w:r>
    </w:p>
    <w:p w14:paraId="6FD43BB6" w14:textId="77777777" w:rsidR="008475E8" w:rsidRPr="00EB4BA0" w:rsidRDefault="008475E8" w:rsidP="008475E8"/>
    <w:p w14:paraId="3C03B4A5" w14:textId="77777777" w:rsidR="008475E8" w:rsidRPr="00EB4BA0" w:rsidRDefault="008475E8" w:rsidP="008475E8">
      <w:pPr>
        <w:keepNext/>
        <w:jc w:val="center"/>
      </w:pPr>
      <w:r w:rsidRPr="00EB4BA0">
        <w:rPr>
          <w:noProof/>
          <w:color w:val="000000" w:themeColor="text1"/>
        </w:rPr>
        <w:drawing>
          <wp:inline distT="0" distB="0" distL="0" distR="0" wp14:anchorId="40EAA4CF" wp14:editId="04C18254">
            <wp:extent cx="6219825" cy="3104707"/>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46"/>
                    <a:stretch>
                      <a:fillRect/>
                    </a:stretch>
                  </pic:blipFill>
                  <pic:spPr>
                    <a:xfrm>
                      <a:off x="0" y="0"/>
                      <a:ext cx="6238199" cy="3113879"/>
                    </a:xfrm>
                    <a:prstGeom prst="rect">
                      <a:avLst/>
                    </a:prstGeom>
                  </pic:spPr>
                </pic:pic>
              </a:graphicData>
            </a:graphic>
          </wp:inline>
        </w:drawing>
      </w:r>
    </w:p>
    <w:p w14:paraId="7535FDC6" w14:textId="77777777" w:rsidR="008475E8" w:rsidRPr="00EB4BA0" w:rsidRDefault="008475E8" w:rsidP="008475E8">
      <w:pPr>
        <w:pStyle w:val="Caption"/>
        <w:jc w:val="center"/>
      </w:pPr>
      <w:bookmarkStart w:id="271" w:name="_Toc104390540"/>
      <w:r w:rsidRPr="00EB4BA0">
        <w:t xml:space="preserve">UserQuestion </w:t>
      </w:r>
      <w:fldSimple w:instr=" SEQ UserQuestion \* ARABIC ">
        <w:r w:rsidRPr="00EB4BA0">
          <w:rPr>
            <w:noProof/>
          </w:rPr>
          <w:t>2</w:t>
        </w:r>
      </w:fldSimple>
      <w:r w:rsidRPr="00EB4BA0">
        <w:t>: Today Question</w:t>
      </w:r>
      <w:bookmarkEnd w:id="271"/>
    </w:p>
    <w:p w14:paraId="33557AFC" w14:textId="77777777" w:rsidR="008475E8" w:rsidRPr="00EB4BA0" w:rsidRDefault="008475E8" w:rsidP="008475E8"/>
    <w:p w14:paraId="715BD84E" w14:textId="77777777" w:rsidR="008475E8" w:rsidRPr="00EB4BA0" w:rsidRDefault="008475E8" w:rsidP="008475E8">
      <w:r w:rsidRPr="00EB4BA0">
        <w:br w:type="page"/>
      </w:r>
    </w:p>
    <w:p w14:paraId="6B862277" w14:textId="77777777" w:rsidR="008475E8" w:rsidRPr="00EB4BA0" w:rsidRDefault="008475E8" w:rsidP="008475E8">
      <w:pPr>
        <w:keepNext/>
        <w:jc w:val="center"/>
      </w:pPr>
      <w:r w:rsidRPr="00EB4BA0">
        <w:rPr>
          <w:noProof/>
        </w:rPr>
        <w:lastRenderedPageBreak/>
        <w:drawing>
          <wp:inline distT="0" distB="0" distL="0" distR="0" wp14:anchorId="0EB17DED" wp14:editId="4A38A36C">
            <wp:extent cx="2612571" cy="24819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6471" cy="2485649"/>
                    </a:xfrm>
                    <a:prstGeom prst="rect">
                      <a:avLst/>
                    </a:prstGeom>
                  </pic:spPr>
                </pic:pic>
              </a:graphicData>
            </a:graphic>
          </wp:inline>
        </w:drawing>
      </w:r>
    </w:p>
    <w:p w14:paraId="13E5326F" w14:textId="77777777" w:rsidR="008475E8" w:rsidRPr="00EB4BA0" w:rsidRDefault="008475E8" w:rsidP="008475E8">
      <w:pPr>
        <w:pStyle w:val="Caption"/>
        <w:jc w:val="center"/>
      </w:pPr>
      <w:r w:rsidRPr="00EB4BA0">
        <w:t xml:space="preserve">Model </w:t>
      </w:r>
      <w:fldSimple w:instr=" SEQ Model \* ARABIC ">
        <w:r w:rsidRPr="00EB4BA0">
          <w:rPr>
            <w:noProof/>
          </w:rPr>
          <w:t>14</w:t>
        </w:r>
      </w:fldSimple>
      <w:r w:rsidRPr="00EB4BA0">
        <w:t>: User Ask Question</w:t>
      </w:r>
    </w:p>
    <w:p w14:paraId="5ACC81E6" w14:textId="77777777" w:rsidR="008475E8" w:rsidRPr="00EB4BA0" w:rsidRDefault="008475E8" w:rsidP="008475E8">
      <w:pPr>
        <w:keepNext/>
        <w:jc w:val="center"/>
      </w:pPr>
      <w:r w:rsidRPr="00EB4BA0">
        <w:rPr>
          <w:noProof/>
        </w:rPr>
        <w:drawing>
          <wp:inline distT="0" distB="0" distL="0" distR="0" wp14:anchorId="79E23428" wp14:editId="75F7DF22">
            <wp:extent cx="5963467" cy="3515710"/>
            <wp:effectExtent l="0" t="0" r="0" b="889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48"/>
                    <a:stretch>
                      <a:fillRect/>
                    </a:stretch>
                  </pic:blipFill>
                  <pic:spPr>
                    <a:xfrm>
                      <a:off x="0" y="0"/>
                      <a:ext cx="5993446" cy="3533384"/>
                    </a:xfrm>
                    <a:prstGeom prst="rect">
                      <a:avLst/>
                    </a:prstGeom>
                  </pic:spPr>
                </pic:pic>
              </a:graphicData>
            </a:graphic>
          </wp:inline>
        </w:drawing>
      </w:r>
    </w:p>
    <w:p w14:paraId="72A02985" w14:textId="77777777" w:rsidR="008475E8" w:rsidRPr="00EB4BA0" w:rsidRDefault="008475E8" w:rsidP="008475E8">
      <w:pPr>
        <w:pStyle w:val="Caption"/>
        <w:jc w:val="center"/>
      </w:pPr>
      <w:bookmarkStart w:id="272" w:name="_Toc104390541"/>
      <w:r w:rsidRPr="00EB4BA0">
        <w:t xml:space="preserve">UserQuestion </w:t>
      </w:r>
      <w:fldSimple w:instr=" SEQ UserQuestion \* ARABIC ">
        <w:r w:rsidRPr="00EB4BA0">
          <w:rPr>
            <w:noProof/>
          </w:rPr>
          <w:t>3</w:t>
        </w:r>
      </w:fldSimple>
      <w:r w:rsidRPr="00EB4BA0">
        <w:t>: User Ask Question</w:t>
      </w:r>
      <w:bookmarkEnd w:id="272"/>
    </w:p>
    <w:p w14:paraId="0565D2C6" w14:textId="77777777" w:rsidR="008475E8" w:rsidRPr="00EB4BA0" w:rsidRDefault="008475E8" w:rsidP="008475E8">
      <w:r w:rsidRPr="00EB4BA0">
        <w:br w:type="page"/>
      </w:r>
    </w:p>
    <w:p w14:paraId="2E53A85C" w14:textId="77777777" w:rsidR="008475E8" w:rsidRPr="00EB4BA0" w:rsidRDefault="008475E8" w:rsidP="008475E8">
      <w:pPr>
        <w:keepNext/>
        <w:jc w:val="center"/>
      </w:pPr>
      <w:r w:rsidRPr="00EB4BA0">
        <w:rPr>
          <w:noProof/>
        </w:rPr>
        <w:lastRenderedPageBreak/>
        <w:drawing>
          <wp:inline distT="0" distB="0" distL="0" distR="0" wp14:anchorId="41381E40" wp14:editId="20ED63AE">
            <wp:extent cx="2434856" cy="2360295"/>
            <wp:effectExtent l="0" t="0" r="381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2663" cy="2367863"/>
                    </a:xfrm>
                    <a:prstGeom prst="rect">
                      <a:avLst/>
                    </a:prstGeom>
                  </pic:spPr>
                </pic:pic>
              </a:graphicData>
            </a:graphic>
          </wp:inline>
        </w:drawing>
      </w:r>
    </w:p>
    <w:p w14:paraId="5A6E8E43" w14:textId="77777777" w:rsidR="008475E8" w:rsidRPr="00EB4BA0" w:rsidRDefault="008475E8" w:rsidP="008475E8">
      <w:pPr>
        <w:pStyle w:val="Caption"/>
        <w:jc w:val="center"/>
      </w:pPr>
      <w:r w:rsidRPr="00EB4BA0">
        <w:t xml:space="preserve">Model </w:t>
      </w:r>
      <w:fldSimple w:instr=" SEQ Model \* ARABIC ">
        <w:r w:rsidRPr="00EB4BA0">
          <w:rPr>
            <w:noProof/>
          </w:rPr>
          <w:t>15</w:t>
        </w:r>
      </w:fldSimple>
      <w:r w:rsidRPr="00EB4BA0">
        <w:t>: User Reply Question</w:t>
      </w:r>
    </w:p>
    <w:p w14:paraId="5E548D0F" w14:textId="77777777" w:rsidR="008475E8" w:rsidRPr="00EB4BA0" w:rsidRDefault="008475E8" w:rsidP="008475E8">
      <w:pPr>
        <w:keepNext/>
        <w:jc w:val="center"/>
      </w:pPr>
      <w:r w:rsidRPr="00EB4BA0">
        <w:rPr>
          <w:noProof/>
        </w:rPr>
        <w:drawing>
          <wp:inline distT="0" distB="0" distL="0" distR="0" wp14:anchorId="4E15C94D" wp14:editId="34D86691">
            <wp:extent cx="5939341" cy="2806262"/>
            <wp:effectExtent l="0" t="0" r="4445" b="0"/>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 letter&#10;&#10;Description automatically generated"/>
                    <pic:cNvPicPr/>
                  </pic:nvPicPr>
                  <pic:blipFill>
                    <a:blip r:embed="rId50"/>
                    <a:stretch>
                      <a:fillRect/>
                    </a:stretch>
                  </pic:blipFill>
                  <pic:spPr>
                    <a:xfrm>
                      <a:off x="0" y="0"/>
                      <a:ext cx="5958920" cy="2815513"/>
                    </a:xfrm>
                    <a:prstGeom prst="rect">
                      <a:avLst/>
                    </a:prstGeom>
                  </pic:spPr>
                </pic:pic>
              </a:graphicData>
            </a:graphic>
          </wp:inline>
        </w:drawing>
      </w:r>
    </w:p>
    <w:p w14:paraId="6CB467CA" w14:textId="77777777" w:rsidR="008475E8" w:rsidRPr="00EB4BA0" w:rsidRDefault="008475E8" w:rsidP="008475E8">
      <w:pPr>
        <w:pStyle w:val="Caption"/>
        <w:jc w:val="center"/>
      </w:pPr>
      <w:bookmarkStart w:id="273" w:name="_Toc104390542"/>
      <w:r w:rsidRPr="00EB4BA0">
        <w:t xml:space="preserve">UserQuestion </w:t>
      </w:r>
      <w:fldSimple w:instr=" SEQ UserQuestion \* ARABIC ">
        <w:r w:rsidRPr="00EB4BA0">
          <w:rPr>
            <w:noProof/>
          </w:rPr>
          <w:t>4</w:t>
        </w:r>
      </w:fldSimple>
      <w:r w:rsidRPr="00EB4BA0">
        <w:t>: User Reply Question</w:t>
      </w:r>
      <w:bookmarkEnd w:id="273"/>
    </w:p>
    <w:p w14:paraId="5FFEAD70" w14:textId="77777777" w:rsidR="008475E8" w:rsidRPr="00EB4BA0" w:rsidRDefault="008475E8" w:rsidP="008475E8"/>
    <w:p w14:paraId="485081AC" w14:textId="77777777" w:rsidR="008475E8" w:rsidRPr="00EB4BA0" w:rsidRDefault="008475E8" w:rsidP="008475E8">
      <w:r w:rsidRPr="00EB4BA0">
        <w:br w:type="page"/>
      </w:r>
    </w:p>
    <w:p w14:paraId="538B711C" w14:textId="77777777" w:rsidR="008475E8" w:rsidRPr="00EB4BA0" w:rsidRDefault="008475E8" w:rsidP="008475E8">
      <w:pPr>
        <w:keepNext/>
        <w:jc w:val="center"/>
      </w:pPr>
      <w:r w:rsidRPr="00EB4BA0">
        <w:rPr>
          <w:noProof/>
        </w:rPr>
        <w:lastRenderedPageBreak/>
        <w:drawing>
          <wp:inline distT="0" distB="0" distL="0" distR="0" wp14:anchorId="6CE3891D" wp14:editId="700FFF77">
            <wp:extent cx="3306726" cy="2658110"/>
            <wp:effectExtent l="0" t="0" r="825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6223" cy="2665744"/>
                    </a:xfrm>
                    <a:prstGeom prst="rect">
                      <a:avLst/>
                    </a:prstGeom>
                  </pic:spPr>
                </pic:pic>
              </a:graphicData>
            </a:graphic>
          </wp:inline>
        </w:drawing>
      </w:r>
    </w:p>
    <w:p w14:paraId="277F1FE8" w14:textId="77777777" w:rsidR="008475E8" w:rsidRPr="00EB4BA0" w:rsidRDefault="008475E8" w:rsidP="008475E8">
      <w:pPr>
        <w:pStyle w:val="Caption"/>
        <w:jc w:val="center"/>
      </w:pPr>
      <w:r w:rsidRPr="00EB4BA0">
        <w:t xml:space="preserve">Model </w:t>
      </w:r>
      <w:fldSimple w:instr=" SEQ Model \* ARABIC ">
        <w:r w:rsidRPr="00EB4BA0">
          <w:rPr>
            <w:noProof/>
          </w:rPr>
          <w:t>16</w:t>
        </w:r>
      </w:fldSimple>
      <w:r w:rsidRPr="00EB4BA0">
        <w:t>: User Response Question</w:t>
      </w:r>
    </w:p>
    <w:p w14:paraId="52F7CDDD" w14:textId="77777777" w:rsidR="008475E8" w:rsidRPr="00EB4BA0" w:rsidRDefault="008475E8" w:rsidP="008475E8">
      <w:pPr>
        <w:keepNext/>
        <w:jc w:val="center"/>
      </w:pPr>
      <w:r w:rsidRPr="00EB4BA0">
        <w:rPr>
          <w:noProof/>
        </w:rPr>
        <w:drawing>
          <wp:inline distT="0" distB="0" distL="0" distR="0" wp14:anchorId="30C861A8" wp14:editId="12573364">
            <wp:extent cx="5720316" cy="3924300"/>
            <wp:effectExtent l="0" t="0" r="0" b="0"/>
            <wp:docPr id="133" name="Picture 1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medium confidence"/>
                    <pic:cNvPicPr/>
                  </pic:nvPicPr>
                  <pic:blipFill>
                    <a:blip r:embed="rId52"/>
                    <a:stretch>
                      <a:fillRect/>
                    </a:stretch>
                  </pic:blipFill>
                  <pic:spPr>
                    <a:xfrm>
                      <a:off x="0" y="0"/>
                      <a:ext cx="5723313" cy="3926356"/>
                    </a:xfrm>
                    <a:prstGeom prst="rect">
                      <a:avLst/>
                    </a:prstGeom>
                  </pic:spPr>
                </pic:pic>
              </a:graphicData>
            </a:graphic>
          </wp:inline>
        </w:drawing>
      </w:r>
    </w:p>
    <w:p w14:paraId="07A1752D" w14:textId="77777777" w:rsidR="008475E8" w:rsidRPr="00EB4BA0" w:rsidRDefault="008475E8" w:rsidP="008475E8">
      <w:pPr>
        <w:pStyle w:val="Caption"/>
        <w:jc w:val="center"/>
      </w:pPr>
      <w:bookmarkStart w:id="274" w:name="_Toc104390543"/>
      <w:r w:rsidRPr="00EB4BA0">
        <w:t xml:space="preserve">UserQuestion </w:t>
      </w:r>
      <w:fldSimple w:instr=" SEQ UserQuestion \* ARABIC ">
        <w:r w:rsidRPr="00EB4BA0">
          <w:rPr>
            <w:noProof/>
          </w:rPr>
          <w:t>5</w:t>
        </w:r>
      </w:fldSimple>
      <w:r w:rsidRPr="00EB4BA0">
        <w:t>:User Response Question</w:t>
      </w:r>
      <w:bookmarkEnd w:id="274"/>
    </w:p>
    <w:p w14:paraId="5818E350" w14:textId="77777777" w:rsidR="008475E8" w:rsidRPr="00EB4BA0" w:rsidRDefault="008475E8" w:rsidP="008475E8"/>
    <w:p w14:paraId="4DD55518" w14:textId="77777777" w:rsidR="008475E8" w:rsidRPr="00EB4BA0" w:rsidRDefault="008475E8" w:rsidP="008475E8">
      <w:r w:rsidRPr="00EB4BA0">
        <w:br w:type="page"/>
      </w:r>
    </w:p>
    <w:p w14:paraId="0C2E5C2E" w14:textId="77777777" w:rsidR="008475E8" w:rsidRPr="00EB4BA0" w:rsidRDefault="008475E8" w:rsidP="008475E8">
      <w:pPr>
        <w:pStyle w:val="ListParagraph"/>
        <w:numPr>
          <w:ilvl w:val="0"/>
          <w:numId w:val="3"/>
        </w:numPr>
        <w:rPr>
          <w:b/>
          <w:bCs/>
        </w:rPr>
      </w:pPr>
      <w:r w:rsidRPr="00EB4BA0">
        <w:rPr>
          <w:b/>
        </w:rPr>
        <w:lastRenderedPageBreak/>
        <w:t>Course</w:t>
      </w:r>
    </w:p>
    <w:p w14:paraId="6992F7BF" w14:textId="77777777" w:rsidR="008475E8" w:rsidRPr="00EB4BA0" w:rsidRDefault="008475E8" w:rsidP="008475E8">
      <w:pPr>
        <w:pStyle w:val="ListParagraph"/>
        <w:ind w:left="854"/>
        <w:jc w:val="center"/>
        <w:rPr>
          <w:b/>
          <w:bCs/>
        </w:rPr>
      </w:pPr>
      <w:r w:rsidRPr="00EB4BA0">
        <w:rPr>
          <w:b/>
          <w:bCs/>
          <w:noProof/>
        </w:rPr>
        <w:drawing>
          <wp:inline distT="0" distB="0" distL="0" distR="0" wp14:anchorId="365B3023" wp14:editId="63527A04">
            <wp:extent cx="3345549" cy="401219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7818" cy="4014911"/>
                    </a:xfrm>
                    <a:prstGeom prst="rect">
                      <a:avLst/>
                    </a:prstGeom>
                  </pic:spPr>
                </pic:pic>
              </a:graphicData>
            </a:graphic>
          </wp:inline>
        </w:drawing>
      </w:r>
    </w:p>
    <w:p w14:paraId="46374C94" w14:textId="77777777" w:rsidR="008475E8" w:rsidRPr="00EB4BA0" w:rsidRDefault="008475E8" w:rsidP="008475E8">
      <w:pPr>
        <w:keepNext/>
        <w:jc w:val="center"/>
      </w:pPr>
      <w:r w:rsidRPr="00EB4BA0">
        <w:rPr>
          <w:noProof/>
        </w:rPr>
        <w:drawing>
          <wp:inline distT="0" distB="0" distL="0" distR="0" wp14:anchorId="6E1FDA58" wp14:editId="57085B94">
            <wp:extent cx="6092456" cy="3157578"/>
            <wp:effectExtent l="0" t="0" r="3810" b="508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54"/>
                    <a:stretch>
                      <a:fillRect/>
                    </a:stretch>
                  </pic:blipFill>
                  <pic:spPr>
                    <a:xfrm>
                      <a:off x="0" y="0"/>
                      <a:ext cx="6102315" cy="3162688"/>
                    </a:xfrm>
                    <a:prstGeom prst="rect">
                      <a:avLst/>
                    </a:prstGeom>
                  </pic:spPr>
                </pic:pic>
              </a:graphicData>
            </a:graphic>
          </wp:inline>
        </w:drawing>
      </w:r>
    </w:p>
    <w:p w14:paraId="52819CB6" w14:textId="77777777" w:rsidR="008475E8" w:rsidRPr="00EB4BA0" w:rsidRDefault="008475E8" w:rsidP="008475E8">
      <w:pPr>
        <w:pStyle w:val="Caption"/>
        <w:jc w:val="center"/>
      </w:pPr>
      <w:bookmarkStart w:id="275" w:name="_Toc104390486"/>
      <w:r w:rsidRPr="00EB4BA0">
        <w:t xml:space="preserve">Course </w:t>
      </w:r>
      <w:fldSimple w:instr=" SEQ Course \* ARABIC ">
        <w:r w:rsidRPr="00EB4BA0">
          <w:rPr>
            <w:noProof/>
          </w:rPr>
          <w:t>1</w:t>
        </w:r>
      </w:fldSimple>
      <w:r w:rsidRPr="00EB4BA0">
        <w:t>: Xamarin Course</w:t>
      </w:r>
      <w:bookmarkEnd w:id="275"/>
    </w:p>
    <w:p w14:paraId="5165CEE1" w14:textId="77777777" w:rsidR="008475E8" w:rsidRPr="00EB4BA0" w:rsidRDefault="008475E8" w:rsidP="008475E8">
      <w:pPr>
        <w:keepNext/>
        <w:jc w:val="center"/>
      </w:pPr>
      <w:r w:rsidRPr="00EB4BA0">
        <w:rPr>
          <w:noProof/>
        </w:rPr>
        <w:lastRenderedPageBreak/>
        <w:drawing>
          <wp:inline distT="0" distB="0" distL="0" distR="0" wp14:anchorId="76AE0F1C" wp14:editId="0E8696EB">
            <wp:extent cx="6337005" cy="3736340"/>
            <wp:effectExtent l="0" t="0" r="6985" b="0"/>
            <wp:docPr id="128" name="Picture 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letter&#10;&#10;Description automatically generated"/>
                    <pic:cNvPicPr/>
                  </pic:nvPicPr>
                  <pic:blipFill>
                    <a:blip r:embed="rId55"/>
                    <a:stretch>
                      <a:fillRect/>
                    </a:stretch>
                  </pic:blipFill>
                  <pic:spPr>
                    <a:xfrm>
                      <a:off x="0" y="0"/>
                      <a:ext cx="6344648" cy="3740847"/>
                    </a:xfrm>
                    <a:prstGeom prst="rect">
                      <a:avLst/>
                    </a:prstGeom>
                  </pic:spPr>
                </pic:pic>
              </a:graphicData>
            </a:graphic>
          </wp:inline>
        </w:drawing>
      </w:r>
    </w:p>
    <w:p w14:paraId="49BE62A2" w14:textId="77777777" w:rsidR="008475E8" w:rsidRPr="00EB4BA0" w:rsidRDefault="008475E8" w:rsidP="008475E8">
      <w:pPr>
        <w:pStyle w:val="Caption"/>
        <w:jc w:val="center"/>
        <w:rPr>
          <w:rFonts w:ascii="Times New Roman" w:hAnsi="Times New Roman"/>
          <w:sz w:val="26"/>
        </w:rPr>
      </w:pPr>
      <w:bookmarkStart w:id="276" w:name="_Toc104390487"/>
      <w:r w:rsidRPr="00EB4BA0">
        <w:t xml:space="preserve">Course </w:t>
      </w:r>
      <w:fldSimple w:instr=" SEQ Course \* ARABIC ">
        <w:r w:rsidRPr="00EB4BA0">
          <w:rPr>
            <w:noProof/>
          </w:rPr>
          <w:t>2</w:t>
        </w:r>
      </w:fldSimple>
      <w:r w:rsidRPr="00EB4BA0">
        <w:t>: Interview Course</w:t>
      </w:r>
      <w:bookmarkEnd w:id="276"/>
    </w:p>
    <w:p w14:paraId="27DAB2FA" w14:textId="77777777" w:rsidR="008475E8" w:rsidRPr="00EB4BA0" w:rsidRDefault="008475E8" w:rsidP="008475E8">
      <w:pPr>
        <w:rPr>
          <w:b/>
          <w:bCs/>
          <w:color w:val="000000" w:themeColor="text1"/>
        </w:rPr>
      </w:pPr>
    </w:p>
    <w:p w14:paraId="0C10D74C" w14:textId="77777777" w:rsidR="008475E8" w:rsidRPr="00EB4BA0" w:rsidRDefault="008475E8" w:rsidP="008475E8">
      <w:pPr>
        <w:pStyle w:val="ListParagraph"/>
        <w:numPr>
          <w:ilvl w:val="0"/>
          <w:numId w:val="3"/>
        </w:numPr>
        <w:rPr>
          <w:b/>
          <w:bCs/>
          <w:color w:val="000000" w:themeColor="text1"/>
        </w:rPr>
      </w:pPr>
      <w:bookmarkStart w:id="277" w:name="_Toc91855612"/>
      <w:r w:rsidRPr="00EB4BA0">
        <w:rPr>
          <w:b/>
          <w:bCs/>
          <w:color w:val="000000" w:themeColor="text1"/>
        </w:rPr>
        <w:t>Database User</w:t>
      </w:r>
      <w:bookmarkEnd w:id="277"/>
    </w:p>
    <w:p w14:paraId="7D20341B" w14:textId="77777777" w:rsidR="008475E8" w:rsidRPr="00EB4BA0" w:rsidRDefault="008475E8" w:rsidP="008475E8">
      <w:pPr>
        <w:keepNext/>
        <w:jc w:val="center"/>
      </w:pPr>
      <w:r w:rsidRPr="00EB4BA0">
        <w:rPr>
          <w:b/>
          <w:bCs/>
          <w:noProof/>
        </w:rPr>
        <w:drawing>
          <wp:inline distT="0" distB="0" distL="0" distR="0" wp14:anchorId="5C585EA8" wp14:editId="45343018">
            <wp:extent cx="5847907" cy="2961490"/>
            <wp:effectExtent l="0" t="0" r="635"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6"/>
                    <a:stretch>
                      <a:fillRect/>
                    </a:stretch>
                  </pic:blipFill>
                  <pic:spPr>
                    <a:xfrm>
                      <a:off x="0" y="0"/>
                      <a:ext cx="5860977" cy="2968109"/>
                    </a:xfrm>
                    <a:prstGeom prst="rect">
                      <a:avLst/>
                    </a:prstGeom>
                  </pic:spPr>
                </pic:pic>
              </a:graphicData>
            </a:graphic>
          </wp:inline>
        </w:drawing>
      </w:r>
    </w:p>
    <w:p w14:paraId="577BE42C" w14:textId="77777777" w:rsidR="008475E8" w:rsidRPr="00EB4BA0" w:rsidRDefault="008475E8" w:rsidP="008475E8">
      <w:pPr>
        <w:pStyle w:val="Caption"/>
        <w:jc w:val="center"/>
        <w:rPr>
          <w:b/>
          <w:bCs/>
          <w:noProof/>
        </w:rPr>
      </w:pPr>
      <w:bookmarkStart w:id="278" w:name="_Toc104390560"/>
      <w:r w:rsidRPr="00EB4BA0">
        <w:t xml:space="preserve">User Data </w:t>
      </w:r>
      <w:fldSimple w:instr=" SEQ User_Data \* ARABIC ">
        <w:r w:rsidRPr="00EB4BA0">
          <w:rPr>
            <w:noProof/>
          </w:rPr>
          <w:t>1</w:t>
        </w:r>
      </w:fldSimple>
      <w:r w:rsidRPr="00EB4BA0">
        <w:t>: User</w:t>
      </w:r>
      <w:bookmarkEnd w:id="278"/>
    </w:p>
    <w:p w14:paraId="46ED4945" w14:textId="77777777" w:rsidR="008475E8" w:rsidRPr="00EB4BA0" w:rsidRDefault="008475E8" w:rsidP="008475E8">
      <w:pPr>
        <w:ind w:left="780"/>
        <w:outlineLvl w:val="3"/>
        <w:rPr>
          <w:b/>
          <w:bCs/>
          <w:sz w:val="24"/>
          <w:szCs w:val="24"/>
        </w:rPr>
      </w:pPr>
      <w:r w:rsidRPr="00EB4BA0">
        <w:rPr>
          <w:b/>
          <w:bCs/>
          <w:noProof/>
        </w:rPr>
        <w:lastRenderedPageBreak/>
        <w:drawing>
          <wp:inline distT="0" distB="0" distL="0" distR="0" wp14:anchorId="7E25D31E" wp14:editId="0C213444">
            <wp:extent cx="5943600" cy="3795823"/>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7"/>
                    <a:stretch>
                      <a:fillRect/>
                    </a:stretch>
                  </pic:blipFill>
                  <pic:spPr>
                    <a:xfrm>
                      <a:off x="0" y="0"/>
                      <a:ext cx="5945999" cy="3797355"/>
                    </a:xfrm>
                    <a:prstGeom prst="rect">
                      <a:avLst/>
                    </a:prstGeom>
                  </pic:spPr>
                </pic:pic>
              </a:graphicData>
            </a:graphic>
          </wp:inline>
        </w:drawing>
      </w:r>
    </w:p>
    <w:p w14:paraId="1820BB61" w14:textId="77777777" w:rsidR="008475E8" w:rsidRPr="00EB4BA0" w:rsidRDefault="008475E8" w:rsidP="008475E8">
      <w:pPr>
        <w:rPr>
          <w:b/>
          <w:bCs/>
          <w:sz w:val="24"/>
          <w:szCs w:val="24"/>
        </w:rPr>
      </w:pPr>
    </w:p>
    <w:p w14:paraId="3AC12D83" w14:textId="77777777" w:rsidR="008475E8" w:rsidRPr="00EB4BA0" w:rsidRDefault="008475E8" w:rsidP="008475E8">
      <w:r w:rsidRPr="00EB4BA0">
        <w:rPr>
          <w:b/>
          <w:bCs/>
          <w:sz w:val="24"/>
          <w:szCs w:val="24"/>
        </w:rPr>
        <w:br w:type="page"/>
      </w:r>
    </w:p>
    <w:p w14:paraId="1FFBDA0D" w14:textId="4E4B6E20" w:rsidR="008475E8" w:rsidRDefault="008475E8" w:rsidP="008475E8">
      <w:pPr>
        <w:pStyle w:val="Heading1"/>
        <w:rPr>
          <w:rFonts w:ascii="Times New Roman" w:hAnsi="Times New Roman"/>
          <w:sz w:val="26"/>
        </w:rPr>
      </w:pPr>
      <w:bookmarkStart w:id="279" w:name="_Toc105094341"/>
      <w:bookmarkStart w:id="280" w:name="_Toc105157143"/>
      <w:bookmarkStart w:id="281" w:name="_Toc105591658"/>
      <w:r w:rsidRPr="00EB4BA0">
        <w:rPr>
          <w:rFonts w:ascii="Times New Roman" w:hAnsi="Times New Roman"/>
          <w:sz w:val="26"/>
        </w:rPr>
        <w:lastRenderedPageBreak/>
        <w:t xml:space="preserve">CHƯƠNG </w:t>
      </w:r>
      <w:r w:rsidR="0008655E">
        <w:rPr>
          <w:rFonts w:ascii="Times New Roman" w:hAnsi="Times New Roman"/>
          <w:sz w:val="26"/>
        </w:rPr>
        <w:t>8</w:t>
      </w:r>
      <w:r w:rsidRPr="00EB4BA0">
        <w:rPr>
          <w:rFonts w:ascii="Times New Roman" w:hAnsi="Times New Roman"/>
          <w:sz w:val="26"/>
        </w:rPr>
        <w:t xml:space="preserve">: </w:t>
      </w:r>
      <w:r>
        <w:rPr>
          <w:rFonts w:ascii="Times New Roman" w:hAnsi="Times New Roman"/>
          <w:sz w:val="26"/>
        </w:rPr>
        <w:t xml:space="preserve">PHÂN TÍCH VÀ THIẾT KẾ </w:t>
      </w:r>
      <w:r w:rsidRPr="00EB4BA0">
        <w:rPr>
          <w:rFonts w:ascii="Times New Roman" w:hAnsi="Times New Roman"/>
          <w:sz w:val="26"/>
        </w:rPr>
        <w:t>GIAO DIỆ</w:t>
      </w:r>
      <w:r>
        <w:rPr>
          <w:rFonts w:ascii="Times New Roman" w:hAnsi="Times New Roman"/>
          <w:sz w:val="26"/>
        </w:rPr>
        <w:t xml:space="preserve">N, </w:t>
      </w:r>
      <w:r w:rsidRPr="00EB4BA0">
        <w:rPr>
          <w:rFonts w:ascii="Times New Roman" w:hAnsi="Times New Roman"/>
          <w:sz w:val="26"/>
        </w:rPr>
        <w:t>MÔ TẢ TÍNH NĂNG ỨNG DỤNG</w:t>
      </w:r>
      <w:bookmarkEnd w:id="279"/>
      <w:bookmarkEnd w:id="280"/>
      <w:bookmarkEnd w:id="281"/>
    </w:p>
    <w:p w14:paraId="41240CCA" w14:textId="4BA18146" w:rsidR="008475E8" w:rsidRPr="008475E8" w:rsidRDefault="008475E8" w:rsidP="008475E8">
      <w:pPr>
        <w:pStyle w:val="Heading2"/>
        <w:jc w:val="left"/>
        <w:rPr>
          <w:rFonts w:ascii="Times New Roman" w:hAnsi="Times New Roman"/>
          <w:sz w:val="26"/>
        </w:rPr>
      </w:pPr>
      <w:bookmarkStart w:id="282" w:name="_Toc105591659"/>
      <w:r w:rsidRPr="008475E8">
        <w:rPr>
          <w:rFonts w:ascii="Times New Roman" w:hAnsi="Times New Roman"/>
          <w:sz w:val="26"/>
        </w:rPr>
        <w:t>1. Information Architecture</w:t>
      </w:r>
      <w:bookmarkEnd w:id="282"/>
    </w:p>
    <w:p w14:paraId="0DE93386" w14:textId="200794FE" w:rsidR="008475E8" w:rsidRPr="008475E8" w:rsidRDefault="008475E8" w:rsidP="008475E8">
      <w:pPr>
        <w:pStyle w:val="Heading3"/>
        <w:rPr>
          <w:rFonts w:ascii="Times New Roman" w:hAnsi="Times New Roman"/>
        </w:rPr>
      </w:pPr>
      <w:bookmarkStart w:id="283" w:name="_Toc105591660"/>
      <w:r w:rsidRPr="008475E8">
        <w:rPr>
          <w:rFonts w:ascii="Times New Roman" w:hAnsi="Times New Roman"/>
        </w:rPr>
        <w:t>1.1 Home Page</w:t>
      </w:r>
      <w:bookmarkEnd w:id="283"/>
    </w:p>
    <w:p w14:paraId="779BF70E" w14:textId="77777777" w:rsidR="008475E8" w:rsidRDefault="008475E8" w:rsidP="008475E8">
      <w:pPr>
        <w:keepNext/>
      </w:pPr>
      <w:r w:rsidRPr="008475E8">
        <w:rPr>
          <w:noProof/>
        </w:rPr>
        <w:drawing>
          <wp:inline distT="0" distB="0" distL="0" distR="0" wp14:anchorId="4813DA93" wp14:editId="0CCF934C">
            <wp:extent cx="6461832" cy="4514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4025" cy="4551317"/>
                    </a:xfrm>
                    <a:prstGeom prst="rect">
                      <a:avLst/>
                    </a:prstGeom>
                  </pic:spPr>
                </pic:pic>
              </a:graphicData>
            </a:graphic>
          </wp:inline>
        </w:drawing>
      </w:r>
    </w:p>
    <w:p w14:paraId="36174F00" w14:textId="6DB3B2E7" w:rsidR="008475E8" w:rsidRPr="008475E8" w:rsidRDefault="008475E8" w:rsidP="008475E8">
      <w:pPr>
        <w:pStyle w:val="Caption"/>
        <w:jc w:val="center"/>
        <w:rPr>
          <w:rFonts w:ascii="Times New Roman" w:hAnsi="Times New Roman" w:cs="Times New Roman"/>
          <w:sz w:val="26"/>
        </w:rPr>
      </w:pPr>
      <w:bookmarkStart w:id="284" w:name="_Toc105408413"/>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1</w:t>
      </w:r>
      <w:r w:rsidRPr="008475E8">
        <w:rPr>
          <w:rFonts w:ascii="Times New Roman" w:hAnsi="Times New Roman" w:cs="Times New Roman"/>
          <w:sz w:val="26"/>
        </w:rPr>
        <w:fldChar w:fldCharType="end"/>
      </w:r>
      <w:r w:rsidRPr="008475E8">
        <w:rPr>
          <w:rFonts w:ascii="Times New Roman" w:hAnsi="Times New Roman" w:cs="Times New Roman"/>
          <w:sz w:val="26"/>
        </w:rPr>
        <w:t>: Home Page</w:t>
      </w:r>
      <w:bookmarkEnd w:id="284"/>
    </w:p>
    <w:p w14:paraId="51BBA1A9" w14:textId="7ACA0FB6" w:rsidR="008475E8" w:rsidRPr="008475E8" w:rsidRDefault="008475E8" w:rsidP="008475E8">
      <w:pPr>
        <w:rPr>
          <w:b/>
        </w:rPr>
      </w:pPr>
    </w:p>
    <w:p w14:paraId="666E11FE" w14:textId="35E22462" w:rsidR="008475E8" w:rsidRDefault="008475E8">
      <w:r>
        <w:br w:type="page"/>
      </w:r>
    </w:p>
    <w:p w14:paraId="3F9A84A4" w14:textId="7D462952" w:rsidR="008475E8" w:rsidRPr="008475E8" w:rsidRDefault="008475E8" w:rsidP="00BB021F">
      <w:pPr>
        <w:pStyle w:val="Heading3"/>
        <w:rPr>
          <w:rFonts w:ascii="Times New Roman" w:hAnsi="Times New Roman"/>
        </w:rPr>
      </w:pPr>
      <w:bookmarkStart w:id="285" w:name="_Toc105591661"/>
      <w:r w:rsidRPr="008475E8">
        <w:rPr>
          <w:rFonts w:ascii="Times New Roman" w:hAnsi="Times New Roman"/>
        </w:rPr>
        <w:lastRenderedPageBreak/>
        <w:t>1.2 English Dictionary Page</w:t>
      </w:r>
      <w:bookmarkEnd w:id="285"/>
    </w:p>
    <w:p w14:paraId="124BE2A7" w14:textId="77777777" w:rsidR="008475E8" w:rsidRDefault="008475E8" w:rsidP="008475E8">
      <w:pPr>
        <w:keepNext/>
      </w:pPr>
      <w:r w:rsidRPr="008475E8">
        <w:rPr>
          <w:b/>
          <w:noProof/>
        </w:rPr>
        <w:drawing>
          <wp:inline distT="0" distB="0" distL="0" distR="0" wp14:anchorId="2735E38A" wp14:editId="45872047">
            <wp:extent cx="6485116" cy="3343275"/>
            <wp:effectExtent l="0" t="0" r="0" b="0"/>
            <wp:docPr id="1478060948" name="Picture 147806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3545" cy="3357931"/>
                    </a:xfrm>
                    <a:prstGeom prst="rect">
                      <a:avLst/>
                    </a:prstGeom>
                  </pic:spPr>
                </pic:pic>
              </a:graphicData>
            </a:graphic>
          </wp:inline>
        </w:drawing>
      </w:r>
    </w:p>
    <w:p w14:paraId="07AC276D" w14:textId="457EA715" w:rsidR="008475E8" w:rsidRPr="008475E8" w:rsidRDefault="008475E8" w:rsidP="008475E8">
      <w:pPr>
        <w:pStyle w:val="Caption"/>
        <w:jc w:val="center"/>
        <w:rPr>
          <w:rFonts w:ascii="Times New Roman" w:hAnsi="Times New Roman" w:cs="Times New Roman"/>
          <w:b/>
          <w:sz w:val="26"/>
        </w:rPr>
      </w:pPr>
      <w:bookmarkStart w:id="286" w:name="_Toc105408414"/>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2</w:t>
      </w:r>
      <w:r w:rsidRPr="008475E8">
        <w:rPr>
          <w:rFonts w:ascii="Times New Roman" w:hAnsi="Times New Roman" w:cs="Times New Roman"/>
          <w:sz w:val="26"/>
        </w:rPr>
        <w:fldChar w:fldCharType="end"/>
      </w:r>
      <w:r w:rsidRPr="008475E8">
        <w:rPr>
          <w:rFonts w:ascii="Times New Roman" w:hAnsi="Times New Roman" w:cs="Times New Roman"/>
          <w:sz w:val="26"/>
        </w:rPr>
        <w:t>: English Dictionary Page</w:t>
      </w:r>
      <w:bookmarkEnd w:id="286"/>
    </w:p>
    <w:p w14:paraId="543787DB" w14:textId="77777777" w:rsidR="008475E8" w:rsidRPr="008475E8" w:rsidRDefault="008475E8" w:rsidP="008475E8">
      <w:pPr>
        <w:rPr>
          <w:b/>
        </w:rPr>
      </w:pPr>
    </w:p>
    <w:p w14:paraId="4B84D016" w14:textId="2302AC8C" w:rsidR="008475E8" w:rsidRPr="008475E8" w:rsidRDefault="008475E8" w:rsidP="008475E8">
      <w:pPr>
        <w:pStyle w:val="Heading3"/>
        <w:rPr>
          <w:rFonts w:ascii="Times New Roman" w:hAnsi="Times New Roman"/>
          <w:color w:val="000000" w:themeColor="text1"/>
        </w:rPr>
      </w:pPr>
      <w:bookmarkStart w:id="287" w:name="_Toc105591662"/>
      <w:r w:rsidRPr="008475E8">
        <w:rPr>
          <w:rFonts w:ascii="Times New Roman" w:hAnsi="Times New Roman"/>
          <w:color w:val="000000" w:themeColor="text1"/>
        </w:rPr>
        <w:t>1.3 Ranking Page</w:t>
      </w:r>
      <w:bookmarkEnd w:id="287"/>
    </w:p>
    <w:p w14:paraId="360C2B4B" w14:textId="77777777" w:rsidR="008475E8" w:rsidRDefault="008475E8" w:rsidP="008475E8">
      <w:pPr>
        <w:keepNext/>
      </w:pPr>
      <w:r w:rsidRPr="008475E8">
        <w:rPr>
          <w:noProof/>
          <w:color w:val="4F81BD" w:themeColor="accent1"/>
          <w:u w:val="single"/>
        </w:rPr>
        <w:drawing>
          <wp:inline distT="0" distB="0" distL="0" distR="0" wp14:anchorId="373E7530" wp14:editId="4BD825D5">
            <wp:extent cx="6448425" cy="2264734"/>
            <wp:effectExtent l="0" t="0" r="0" b="2540"/>
            <wp:docPr id="1478060949" name="Picture 147806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3736" cy="2266599"/>
                    </a:xfrm>
                    <a:prstGeom prst="rect">
                      <a:avLst/>
                    </a:prstGeom>
                  </pic:spPr>
                </pic:pic>
              </a:graphicData>
            </a:graphic>
          </wp:inline>
        </w:drawing>
      </w:r>
    </w:p>
    <w:p w14:paraId="70B520D9" w14:textId="04A4CDB8" w:rsidR="008475E8" w:rsidRPr="008475E8" w:rsidRDefault="008475E8" w:rsidP="008475E8">
      <w:pPr>
        <w:pStyle w:val="Caption"/>
        <w:jc w:val="center"/>
        <w:rPr>
          <w:rFonts w:ascii="Times New Roman" w:hAnsi="Times New Roman" w:cs="Times New Roman"/>
          <w:color w:val="000000" w:themeColor="text1"/>
          <w:sz w:val="26"/>
        </w:rPr>
      </w:pPr>
      <w:bookmarkStart w:id="288" w:name="_Toc105408415"/>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3</w:t>
      </w:r>
      <w:r w:rsidRPr="008475E8">
        <w:rPr>
          <w:rFonts w:ascii="Times New Roman" w:hAnsi="Times New Roman" w:cs="Times New Roman"/>
          <w:sz w:val="26"/>
        </w:rPr>
        <w:fldChar w:fldCharType="end"/>
      </w:r>
      <w:r w:rsidRPr="008475E8">
        <w:rPr>
          <w:rFonts w:ascii="Times New Roman" w:hAnsi="Times New Roman" w:cs="Times New Roman"/>
          <w:sz w:val="26"/>
        </w:rPr>
        <w:t>: Ranking Page</w:t>
      </w:r>
      <w:bookmarkEnd w:id="288"/>
    </w:p>
    <w:p w14:paraId="2AD9134D" w14:textId="62526FA1" w:rsidR="008475E8" w:rsidRDefault="008475E8">
      <w:pPr>
        <w:rPr>
          <w:color w:val="000000" w:themeColor="text1"/>
        </w:rPr>
      </w:pPr>
    </w:p>
    <w:p w14:paraId="6C4B64C2" w14:textId="357C51FD" w:rsidR="008475E8" w:rsidRDefault="008475E8">
      <w:pPr>
        <w:rPr>
          <w:color w:val="000000" w:themeColor="text1"/>
        </w:rPr>
      </w:pPr>
      <w:r>
        <w:rPr>
          <w:color w:val="000000" w:themeColor="text1"/>
        </w:rPr>
        <w:br w:type="page"/>
      </w:r>
    </w:p>
    <w:p w14:paraId="7D621BD7" w14:textId="7C6BA225" w:rsidR="008475E8" w:rsidRPr="008475E8" w:rsidRDefault="008475E8" w:rsidP="008475E8">
      <w:pPr>
        <w:pStyle w:val="Heading3"/>
        <w:rPr>
          <w:rFonts w:ascii="Times New Roman" w:hAnsi="Times New Roman"/>
          <w:color w:val="000000" w:themeColor="text1"/>
        </w:rPr>
      </w:pPr>
      <w:bookmarkStart w:id="289" w:name="_Toc105591663"/>
      <w:r w:rsidRPr="008475E8">
        <w:rPr>
          <w:rFonts w:ascii="Times New Roman" w:hAnsi="Times New Roman"/>
          <w:color w:val="000000" w:themeColor="text1"/>
        </w:rPr>
        <w:lastRenderedPageBreak/>
        <w:t>1.4 Video Tutorials</w:t>
      </w:r>
      <w:bookmarkEnd w:id="289"/>
    </w:p>
    <w:p w14:paraId="58E207E9" w14:textId="77777777" w:rsidR="008475E8" w:rsidRDefault="008475E8" w:rsidP="008475E8">
      <w:pPr>
        <w:keepNext/>
      </w:pPr>
      <w:r w:rsidRPr="008475E8">
        <w:rPr>
          <w:noProof/>
          <w:color w:val="000000" w:themeColor="text1"/>
        </w:rPr>
        <w:drawing>
          <wp:inline distT="0" distB="0" distL="0" distR="0" wp14:anchorId="7717006B" wp14:editId="68BF9E6B">
            <wp:extent cx="5943600" cy="1924493"/>
            <wp:effectExtent l="0" t="0" r="0" b="0"/>
            <wp:docPr id="1478060952" name="Picture 147806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3127" cy="1927578"/>
                    </a:xfrm>
                    <a:prstGeom prst="rect">
                      <a:avLst/>
                    </a:prstGeom>
                  </pic:spPr>
                </pic:pic>
              </a:graphicData>
            </a:graphic>
          </wp:inline>
        </w:drawing>
      </w:r>
    </w:p>
    <w:p w14:paraId="73536239" w14:textId="1CADDBB0" w:rsidR="008475E8" w:rsidRPr="008475E8" w:rsidRDefault="008475E8" w:rsidP="008475E8">
      <w:pPr>
        <w:pStyle w:val="Caption"/>
        <w:jc w:val="center"/>
        <w:rPr>
          <w:rFonts w:ascii="Times New Roman" w:hAnsi="Times New Roman" w:cs="Times New Roman"/>
          <w:color w:val="000000" w:themeColor="text1"/>
          <w:sz w:val="26"/>
        </w:rPr>
      </w:pPr>
      <w:bookmarkStart w:id="290" w:name="_Toc105408416"/>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4</w:t>
      </w:r>
      <w:r w:rsidRPr="008475E8">
        <w:rPr>
          <w:rFonts w:ascii="Times New Roman" w:hAnsi="Times New Roman" w:cs="Times New Roman"/>
          <w:sz w:val="26"/>
        </w:rPr>
        <w:fldChar w:fldCharType="end"/>
      </w:r>
      <w:r w:rsidRPr="008475E8">
        <w:rPr>
          <w:rFonts w:ascii="Times New Roman" w:hAnsi="Times New Roman" w:cs="Times New Roman"/>
          <w:sz w:val="26"/>
        </w:rPr>
        <w:t>: Video Tutorials</w:t>
      </w:r>
      <w:bookmarkEnd w:id="290"/>
    </w:p>
    <w:p w14:paraId="5DA82689" w14:textId="19D6BDC3" w:rsidR="008475E8" w:rsidRPr="008475E8" w:rsidRDefault="008475E8" w:rsidP="008475E8">
      <w:pPr>
        <w:pStyle w:val="Heading3"/>
        <w:rPr>
          <w:rFonts w:ascii="Times New Roman" w:hAnsi="Times New Roman"/>
          <w:color w:val="000000" w:themeColor="text1"/>
        </w:rPr>
      </w:pPr>
      <w:bookmarkStart w:id="291" w:name="_Toc105591664"/>
      <w:r w:rsidRPr="008475E8">
        <w:rPr>
          <w:rFonts w:ascii="Times New Roman" w:hAnsi="Times New Roman"/>
          <w:color w:val="000000" w:themeColor="text1"/>
        </w:rPr>
        <w:t>1.5 Help Center</w:t>
      </w:r>
      <w:bookmarkEnd w:id="291"/>
    </w:p>
    <w:p w14:paraId="22090F4D" w14:textId="77777777" w:rsidR="008475E8" w:rsidRDefault="008475E8" w:rsidP="008475E8">
      <w:pPr>
        <w:keepNext/>
      </w:pPr>
      <w:r w:rsidRPr="008475E8">
        <w:rPr>
          <w:b/>
          <w:noProof/>
          <w:color w:val="000000" w:themeColor="text1"/>
        </w:rPr>
        <w:drawing>
          <wp:inline distT="0" distB="0" distL="0" distR="0" wp14:anchorId="3DF0A62E" wp14:editId="50DB67A9">
            <wp:extent cx="5991225" cy="2609850"/>
            <wp:effectExtent l="0" t="0" r="9525" b="0"/>
            <wp:docPr id="1478060954" name="Picture 147806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2061" cy="2610214"/>
                    </a:xfrm>
                    <a:prstGeom prst="rect">
                      <a:avLst/>
                    </a:prstGeom>
                  </pic:spPr>
                </pic:pic>
              </a:graphicData>
            </a:graphic>
          </wp:inline>
        </w:drawing>
      </w:r>
    </w:p>
    <w:p w14:paraId="4BE878F9" w14:textId="5A4562AD" w:rsidR="008475E8" w:rsidRPr="008475E8" w:rsidRDefault="008475E8" w:rsidP="008475E8">
      <w:pPr>
        <w:pStyle w:val="Caption"/>
        <w:jc w:val="center"/>
        <w:rPr>
          <w:rFonts w:ascii="Times New Roman" w:hAnsi="Times New Roman" w:cs="Times New Roman"/>
          <w:b/>
          <w:color w:val="000000" w:themeColor="text1"/>
          <w:sz w:val="26"/>
        </w:rPr>
      </w:pPr>
      <w:bookmarkStart w:id="292" w:name="_Toc105408417"/>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5</w:t>
      </w:r>
      <w:r w:rsidRPr="008475E8">
        <w:rPr>
          <w:rFonts w:ascii="Times New Roman" w:hAnsi="Times New Roman" w:cs="Times New Roman"/>
          <w:sz w:val="26"/>
        </w:rPr>
        <w:fldChar w:fldCharType="end"/>
      </w:r>
      <w:r w:rsidRPr="008475E8">
        <w:rPr>
          <w:rFonts w:ascii="Times New Roman" w:hAnsi="Times New Roman" w:cs="Times New Roman"/>
          <w:sz w:val="26"/>
        </w:rPr>
        <w:t>: Help Center</w:t>
      </w:r>
      <w:bookmarkEnd w:id="292"/>
    </w:p>
    <w:p w14:paraId="2BA1D852" w14:textId="7AC2C390" w:rsidR="008475E8" w:rsidRPr="008475E8" w:rsidRDefault="008475E8" w:rsidP="008475E8">
      <w:pPr>
        <w:pStyle w:val="Heading3"/>
        <w:rPr>
          <w:rFonts w:ascii="Times New Roman" w:hAnsi="Times New Roman"/>
        </w:rPr>
      </w:pPr>
      <w:bookmarkStart w:id="293" w:name="_Toc105591665"/>
      <w:r w:rsidRPr="008475E8">
        <w:rPr>
          <w:rFonts w:ascii="Times New Roman" w:hAnsi="Times New Roman"/>
        </w:rPr>
        <w:t>1.6 Menu Navigation Bar</w:t>
      </w:r>
      <w:bookmarkEnd w:id="293"/>
    </w:p>
    <w:p w14:paraId="09EADA69" w14:textId="77777777" w:rsidR="008475E8" w:rsidRDefault="008475E8" w:rsidP="008475E8">
      <w:pPr>
        <w:keepNext/>
      </w:pPr>
      <w:r w:rsidRPr="008475E8">
        <w:rPr>
          <w:b/>
          <w:noProof/>
        </w:rPr>
        <w:drawing>
          <wp:inline distT="0" distB="0" distL="0" distR="0" wp14:anchorId="6D1EC047" wp14:editId="1525C485">
            <wp:extent cx="6062242" cy="1360967"/>
            <wp:effectExtent l="0" t="0" r="0" b="0"/>
            <wp:docPr id="1478060950" name="Picture 147806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1196" cy="1378692"/>
                    </a:xfrm>
                    <a:prstGeom prst="rect">
                      <a:avLst/>
                    </a:prstGeom>
                  </pic:spPr>
                </pic:pic>
              </a:graphicData>
            </a:graphic>
          </wp:inline>
        </w:drawing>
      </w:r>
    </w:p>
    <w:p w14:paraId="2029E6DF" w14:textId="0212C6BA" w:rsidR="008475E8" w:rsidRPr="008475E8" w:rsidRDefault="008475E8" w:rsidP="008475E8">
      <w:pPr>
        <w:pStyle w:val="Caption"/>
        <w:jc w:val="center"/>
        <w:rPr>
          <w:rFonts w:ascii="Times New Roman" w:hAnsi="Times New Roman" w:cs="Times New Roman"/>
          <w:b/>
          <w:sz w:val="26"/>
        </w:rPr>
      </w:pPr>
      <w:bookmarkStart w:id="294" w:name="_Toc105408418"/>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6</w:t>
      </w:r>
      <w:r w:rsidRPr="008475E8">
        <w:rPr>
          <w:rFonts w:ascii="Times New Roman" w:hAnsi="Times New Roman" w:cs="Times New Roman"/>
          <w:sz w:val="26"/>
        </w:rPr>
        <w:fldChar w:fldCharType="end"/>
      </w:r>
      <w:r w:rsidRPr="008475E8">
        <w:rPr>
          <w:rFonts w:ascii="Times New Roman" w:hAnsi="Times New Roman" w:cs="Times New Roman"/>
          <w:sz w:val="26"/>
        </w:rPr>
        <w:t>: Menu Navigation Bar</w:t>
      </w:r>
      <w:bookmarkEnd w:id="294"/>
    </w:p>
    <w:p w14:paraId="78590682" w14:textId="6E0ED223" w:rsidR="008475E8" w:rsidRDefault="008475E8" w:rsidP="008475E8">
      <w:pPr>
        <w:rPr>
          <w:b/>
        </w:rPr>
      </w:pPr>
    </w:p>
    <w:p w14:paraId="4C485504" w14:textId="2D87E39A" w:rsidR="008475E8" w:rsidRPr="008475E8" w:rsidRDefault="008475E8" w:rsidP="008475E8">
      <w:pPr>
        <w:pStyle w:val="Heading3"/>
        <w:rPr>
          <w:rFonts w:ascii="Times New Roman" w:hAnsi="Times New Roman"/>
        </w:rPr>
      </w:pPr>
      <w:bookmarkStart w:id="295" w:name="_Toc105591666"/>
      <w:r w:rsidRPr="008475E8">
        <w:rPr>
          <w:rFonts w:ascii="Times New Roman" w:hAnsi="Times New Roman"/>
        </w:rPr>
        <w:lastRenderedPageBreak/>
        <w:t>1.7 Bottom Navigation Bar</w:t>
      </w:r>
      <w:bookmarkEnd w:id="295"/>
    </w:p>
    <w:p w14:paraId="6EDFACD2" w14:textId="77777777" w:rsidR="008475E8" w:rsidRDefault="008475E8" w:rsidP="008475E8">
      <w:pPr>
        <w:keepNext/>
      </w:pPr>
      <w:r w:rsidRPr="008475E8">
        <w:rPr>
          <w:b/>
          <w:noProof/>
        </w:rPr>
        <w:drawing>
          <wp:inline distT="0" distB="0" distL="0" distR="0" wp14:anchorId="007F7F49" wp14:editId="5AEFA853">
            <wp:extent cx="6353175" cy="1786255"/>
            <wp:effectExtent l="0" t="0" r="9525" b="4445"/>
            <wp:docPr id="1478060951" name="Picture 147806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3175" cy="1786255"/>
                    </a:xfrm>
                    <a:prstGeom prst="rect">
                      <a:avLst/>
                    </a:prstGeom>
                  </pic:spPr>
                </pic:pic>
              </a:graphicData>
            </a:graphic>
          </wp:inline>
        </w:drawing>
      </w:r>
    </w:p>
    <w:p w14:paraId="3D09AD5D" w14:textId="73B1324A" w:rsidR="008475E8" w:rsidRPr="008475E8" w:rsidRDefault="008475E8" w:rsidP="008475E8">
      <w:pPr>
        <w:pStyle w:val="Caption"/>
        <w:jc w:val="center"/>
        <w:rPr>
          <w:rFonts w:ascii="Times New Roman" w:hAnsi="Times New Roman" w:cs="Times New Roman"/>
          <w:b/>
          <w:sz w:val="26"/>
        </w:rPr>
      </w:pPr>
      <w:bookmarkStart w:id="296" w:name="_Toc105408419"/>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Pr>
          <w:rFonts w:ascii="Times New Roman" w:hAnsi="Times New Roman" w:cs="Times New Roman"/>
          <w:noProof/>
          <w:sz w:val="26"/>
        </w:rPr>
        <w:t>7</w:t>
      </w:r>
      <w:r w:rsidRPr="008475E8">
        <w:rPr>
          <w:rFonts w:ascii="Times New Roman" w:hAnsi="Times New Roman" w:cs="Times New Roman"/>
          <w:sz w:val="26"/>
        </w:rPr>
        <w:fldChar w:fldCharType="end"/>
      </w:r>
      <w:r w:rsidRPr="008475E8">
        <w:rPr>
          <w:rFonts w:ascii="Times New Roman" w:hAnsi="Times New Roman" w:cs="Times New Roman"/>
          <w:sz w:val="26"/>
        </w:rPr>
        <w:t>: Bottom Navigation Bar</w:t>
      </w:r>
      <w:bookmarkEnd w:id="296"/>
    </w:p>
    <w:p w14:paraId="58E4DE08" w14:textId="25BC805E" w:rsidR="008475E8" w:rsidRPr="008475E8" w:rsidRDefault="008475E8" w:rsidP="008475E8">
      <w:pPr>
        <w:pStyle w:val="Heading3"/>
        <w:rPr>
          <w:rFonts w:ascii="Times New Roman" w:hAnsi="Times New Roman"/>
        </w:rPr>
      </w:pPr>
      <w:bookmarkStart w:id="297" w:name="_Toc105591667"/>
      <w:r w:rsidRPr="008475E8">
        <w:rPr>
          <w:rFonts w:ascii="Times New Roman" w:hAnsi="Times New Roman"/>
        </w:rPr>
        <w:t>1.8 Admin</w:t>
      </w:r>
      <w:bookmarkEnd w:id="297"/>
    </w:p>
    <w:p w14:paraId="63AF155F" w14:textId="77777777" w:rsidR="008475E8" w:rsidRDefault="008475E8" w:rsidP="008475E8">
      <w:pPr>
        <w:keepNext/>
      </w:pPr>
      <w:r w:rsidRPr="008475E8">
        <w:rPr>
          <w:b/>
          <w:noProof/>
        </w:rPr>
        <w:drawing>
          <wp:inline distT="0" distB="0" distL="0" distR="0" wp14:anchorId="710C9A2C" wp14:editId="1AC96074">
            <wp:extent cx="6400800" cy="3546282"/>
            <wp:effectExtent l="0" t="0" r="0" b="0"/>
            <wp:docPr id="1478060955" name="Picture 147806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2588" cy="3552813"/>
                    </a:xfrm>
                    <a:prstGeom prst="rect">
                      <a:avLst/>
                    </a:prstGeom>
                  </pic:spPr>
                </pic:pic>
              </a:graphicData>
            </a:graphic>
          </wp:inline>
        </w:drawing>
      </w:r>
    </w:p>
    <w:p w14:paraId="6EF3BD2F" w14:textId="4CDD1CE5" w:rsidR="008475E8" w:rsidRPr="008475E8" w:rsidRDefault="008475E8" w:rsidP="008475E8">
      <w:pPr>
        <w:pStyle w:val="Caption"/>
        <w:jc w:val="center"/>
        <w:rPr>
          <w:rFonts w:ascii="Times New Roman" w:hAnsi="Times New Roman" w:cs="Times New Roman"/>
          <w:b/>
          <w:sz w:val="26"/>
        </w:rPr>
      </w:pPr>
      <w:bookmarkStart w:id="298" w:name="_Toc105408420"/>
      <w:r w:rsidRPr="008475E8">
        <w:rPr>
          <w:rFonts w:ascii="Times New Roman" w:hAnsi="Times New Roman" w:cs="Times New Roman"/>
          <w:sz w:val="26"/>
        </w:rPr>
        <w:t xml:space="preserve">Information Architecture </w:t>
      </w:r>
      <w:r w:rsidRPr="008475E8">
        <w:rPr>
          <w:rFonts w:ascii="Times New Roman" w:hAnsi="Times New Roman" w:cs="Times New Roman"/>
          <w:sz w:val="26"/>
        </w:rPr>
        <w:fldChar w:fldCharType="begin"/>
      </w:r>
      <w:r w:rsidRPr="008475E8">
        <w:rPr>
          <w:rFonts w:ascii="Times New Roman" w:hAnsi="Times New Roman" w:cs="Times New Roman"/>
          <w:sz w:val="26"/>
        </w:rPr>
        <w:instrText xml:space="preserve"> SEQ Information_Architecture \* ARABIC </w:instrText>
      </w:r>
      <w:r w:rsidRPr="008475E8">
        <w:rPr>
          <w:rFonts w:ascii="Times New Roman" w:hAnsi="Times New Roman" w:cs="Times New Roman"/>
          <w:sz w:val="26"/>
        </w:rPr>
        <w:fldChar w:fldCharType="separate"/>
      </w:r>
      <w:r w:rsidRPr="008475E8">
        <w:rPr>
          <w:rFonts w:ascii="Times New Roman" w:hAnsi="Times New Roman" w:cs="Times New Roman"/>
          <w:noProof/>
          <w:sz w:val="26"/>
        </w:rPr>
        <w:t>8</w:t>
      </w:r>
      <w:r w:rsidRPr="008475E8">
        <w:rPr>
          <w:rFonts w:ascii="Times New Roman" w:hAnsi="Times New Roman" w:cs="Times New Roman"/>
          <w:sz w:val="26"/>
        </w:rPr>
        <w:fldChar w:fldCharType="end"/>
      </w:r>
      <w:r w:rsidRPr="008475E8">
        <w:rPr>
          <w:rFonts w:ascii="Times New Roman" w:hAnsi="Times New Roman" w:cs="Times New Roman"/>
          <w:sz w:val="26"/>
        </w:rPr>
        <w:t>: Admin</w:t>
      </w:r>
      <w:bookmarkEnd w:id="298"/>
    </w:p>
    <w:p w14:paraId="2C81E199" w14:textId="4BEEC509" w:rsidR="008475E8" w:rsidRPr="008475E8" w:rsidRDefault="008475E8" w:rsidP="008475E8">
      <w:pPr>
        <w:rPr>
          <w:b/>
        </w:rPr>
      </w:pPr>
      <w:r>
        <w:rPr>
          <w:b/>
        </w:rPr>
        <w:br w:type="page"/>
      </w:r>
    </w:p>
    <w:p w14:paraId="1BE8E7F0" w14:textId="3A2C91E7" w:rsidR="008475E8" w:rsidRPr="00EB4BA0" w:rsidRDefault="008475E8" w:rsidP="008475E8">
      <w:pPr>
        <w:pStyle w:val="Heading2"/>
        <w:jc w:val="left"/>
        <w:rPr>
          <w:rFonts w:ascii="Times New Roman" w:hAnsi="Times New Roman"/>
          <w:b w:val="0"/>
          <w:bCs w:val="0"/>
          <w:sz w:val="26"/>
        </w:rPr>
      </w:pPr>
      <w:bookmarkStart w:id="299" w:name="_Toc105094342"/>
      <w:bookmarkStart w:id="300" w:name="_Toc105157144"/>
      <w:bookmarkStart w:id="301" w:name="_Toc105591668"/>
      <w:r>
        <w:rPr>
          <w:rFonts w:ascii="Times New Roman" w:hAnsi="Times New Roman"/>
          <w:sz w:val="26"/>
        </w:rPr>
        <w:lastRenderedPageBreak/>
        <w:t>2</w:t>
      </w:r>
      <w:r w:rsidRPr="00EB4BA0">
        <w:rPr>
          <w:rFonts w:ascii="Times New Roman" w:hAnsi="Times New Roman"/>
          <w:sz w:val="26"/>
        </w:rPr>
        <w:t>. Giao diện ứng dụng phía người dùng</w:t>
      </w:r>
      <w:bookmarkEnd w:id="299"/>
      <w:bookmarkEnd w:id="300"/>
      <w:bookmarkEnd w:id="301"/>
    </w:p>
    <w:p w14:paraId="5116930A" w14:textId="278F0755" w:rsidR="008475E8" w:rsidRPr="00EB4BA0" w:rsidRDefault="008475E8" w:rsidP="008475E8">
      <w:pPr>
        <w:pStyle w:val="Heading3"/>
        <w:rPr>
          <w:rFonts w:ascii="Times New Roman" w:hAnsi="Times New Roman"/>
        </w:rPr>
      </w:pPr>
      <w:bookmarkStart w:id="302" w:name="_Toc105094343"/>
      <w:bookmarkStart w:id="303" w:name="_Toc105157145"/>
      <w:bookmarkStart w:id="304" w:name="_Toc105591669"/>
      <w:r>
        <w:rPr>
          <w:rFonts w:ascii="Times New Roman" w:hAnsi="Times New Roman"/>
        </w:rPr>
        <w:t>2</w:t>
      </w:r>
      <w:r w:rsidRPr="00EB4BA0">
        <w:rPr>
          <w:rFonts w:ascii="Times New Roman" w:hAnsi="Times New Roman"/>
        </w:rPr>
        <w:t>.1 Xây dựng trang chờ:</w:t>
      </w:r>
      <w:bookmarkEnd w:id="302"/>
      <w:bookmarkEnd w:id="303"/>
      <w:bookmarkEnd w:id="304"/>
      <w:r w:rsidRPr="00EB4BA0">
        <w:rPr>
          <w:rFonts w:ascii="Times New Roman" w:hAnsi="Times New Roman"/>
        </w:rPr>
        <w:t xml:space="preserve"> </w:t>
      </w:r>
    </w:p>
    <w:p w14:paraId="6A13D0F4" w14:textId="77777777" w:rsidR="008475E8" w:rsidRPr="00EB4BA0" w:rsidRDefault="008475E8" w:rsidP="008475E8">
      <w:pPr>
        <w:pStyle w:val="ListParagraph"/>
        <w:numPr>
          <w:ilvl w:val="0"/>
          <w:numId w:val="12"/>
        </w:numPr>
        <w:tabs>
          <w:tab w:val="left" w:pos="425"/>
        </w:tabs>
        <w:spacing w:line="360" w:lineRule="auto"/>
      </w:pPr>
      <w:r w:rsidRPr="00EB4BA0">
        <w:t>Khi người dùng truy cập vào ứng dụng sẽ được vào trang chờ đầu tiên.</w:t>
      </w:r>
    </w:p>
    <w:p w14:paraId="1544172E" w14:textId="77777777" w:rsidR="008475E8" w:rsidRPr="00EB4BA0" w:rsidRDefault="008475E8" w:rsidP="008475E8">
      <w:pPr>
        <w:pStyle w:val="ListParagraph"/>
        <w:numPr>
          <w:ilvl w:val="0"/>
          <w:numId w:val="12"/>
        </w:numPr>
        <w:tabs>
          <w:tab w:val="left" w:pos="425"/>
        </w:tabs>
        <w:spacing w:line="360" w:lineRule="auto"/>
      </w:pPr>
      <w:r w:rsidRPr="00EB4BA0">
        <w:t>Ở trang này người dùng có thể chọn các hình thức đăng nhập khác nhau như: đăng nhập với Google hoặc với Email.</w:t>
      </w:r>
    </w:p>
    <w:p w14:paraId="703A00D2" w14:textId="77777777" w:rsidR="008475E8" w:rsidRPr="00EB4BA0" w:rsidRDefault="008475E8" w:rsidP="008475E8">
      <w:pPr>
        <w:pStyle w:val="ListParagraph"/>
        <w:numPr>
          <w:ilvl w:val="0"/>
          <w:numId w:val="12"/>
        </w:numPr>
        <w:tabs>
          <w:tab w:val="left" w:pos="425"/>
        </w:tabs>
        <w:spacing w:line="360" w:lineRule="auto"/>
      </w:pPr>
      <w:r w:rsidRPr="00EB4BA0">
        <w:t>Nếu chưa có tài khoàn người có thể chọn đăng ký tài khoản.</w:t>
      </w:r>
    </w:p>
    <w:p w14:paraId="7C3E7292" w14:textId="77777777" w:rsidR="008475E8" w:rsidRPr="00EB4BA0" w:rsidRDefault="008475E8" w:rsidP="008475E8">
      <w:pPr>
        <w:keepNext/>
        <w:tabs>
          <w:tab w:val="left" w:pos="425"/>
        </w:tabs>
        <w:spacing w:line="360" w:lineRule="auto"/>
        <w:ind w:left="1584"/>
        <w:jc w:val="center"/>
      </w:pPr>
      <w:r w:rsidRPr="00EB4BA0">
        <w:rPr>
          <w:noProof/>
        </w:rPr>
        <w:drawing>
          <wp:inline distT="0" distB="0" distL="0" distR="0" wp14:anchorId="70DECCAC" wp14:editId="2E5ED6A0">
            <wp:extent cx="3485515" cy="5181600"/>
            <wp:effectExtent l="0" t="0" r="635" b="0"/>
            <wp:docPr id="1478060946" name="Picture 14780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7513" cy="5184570"/>
                    </a:xfrm>
                    <a:prstGeom prst="rect">
                      <a:avLst/>
                    </a:prstGeom>
                  </pic:spPr>
                </pic:pic>
              </a:graphicData>
            </a:graphic>
          </wp:inline>
        </w:drawing>
      </w:r>
    </w:p>
    <w:p w14:paraId="02BE35AB" w14:textId="77777777" w:rsidR="008475E8" w:rsidRPr="00EB4BA0" w:rsidRDefault="008475E8" w:rsidP="008475E8">
      <w:pPr>
        <w:pStyle w:val="Caption"/>
        <w:ind w:left="1440" w:firstLine="720"/>
        <w:jc w:val="center"/>
      </w:pPr>
      <w:bookmarkStart w:id="305" w:name="_Toc105144431"/>
      <w:r w:rsidRPr="00EB4BA0">
        <w:t xml:space="preserve">User Interface </w:t>
      </w:r>
      <w:fldSimple w:instr=" SEQ User_Interface \* ARABIC ">
        <w:r w:rsidRPr="00EB4BA0">
          <w:rPr>
            <w:noProof/>
          </w:rPr>
          <w:t>1</w:t>
        </w:r>
      </w:fldSimple>
      <w:r w:rsidRPr="00EB4BA0">
        <w:t>: Trang Đợi</w:t>
      </w:r>
      <w:bookmarkEnd w:id="305"/>
    </w:p>
    <w:p w14:paraId="561D8084" w14:textId="77777777" w:rsidR="008475E8" w:rsidRPr="00EB4BA0" w:rsidRDefault="008475E8" w:rsidP="008475E8">
      <w:pPr>
        <w:rPr>
          <w:rFonts w:ascii="Arial" w:eastAsia="SimHei" w:hAnsi="Arial" w:cs="Arial"/>
          <w:sz w:val="20"/>
        </w:rPr>
      </w:pPr>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56822C8B"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D825EA"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33336A4F"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16F1C9D8"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AF3B426" w14:textId="77777777" w:rsidR="008475E8" w:rsidRPr="00EB4BA0" w:rsidRDefault="008475E8" w:rsidP="00711633">
            <w:pPr>
              <w:pStyle w:val="BodyText"/>
              <w:ind w:left="0"/>
              <w:jc w:val="center"/>
              <w:rPr>
                <w:rFonts w:ascii="Segoe UI" w:hAnsi="Segoe UI" w:cs="Segoe UI"/>
                <w:sz w:val="22"/>
                <w:szCs w:val="22"/>
              </w:rPr>
            </w:pPr>
            <w:r w:rsidRPr="00EB4BA0">
              <w:rPr>
                <w:noProof/>
              </w:rPr>
              <w:drawing>
                <wp:anchor distT="0" distB="0" distL="114300" distR="114300" simplePos="0" relativeHeight="252249088" behindDoc="0" locked="0" layoutInCell="1" allowOverlap="1" wp14:anchorId="075C8096" wp14:editId="02BDA069">
                  <wp:simplePos x="0" y="0"/>
                  <wp:positionH relativeFrom="column">
                    <wp:posOffset>180802</wp:posOffset>
                  </wp:positionH>
                  <wp:positionV relativeFrom="paragraph">
                    <wp:posOffset>64482</wp:posOffset>
                  </wp:positionV>
                  <wp:extent cx="317054" cy="317054"/>
                  <wp:effectExtent l="0" t="0" r="6985" b="698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447" cy="31844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25305F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In With Google, người dùng sử dụng tài khoản google của mình để đăng nhập.</w:t>
            </w:r>
          </w:p>
          <w:p w14:paraId="5618F813"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Hệ thống hiển thị Dialog chứa danh sách tài khoản Google có sẵn của người dùng.</w:t>
            </w:r>
          </w:p>
        </w:tc>
      </w:tr>
      <w:tr w:rsidR="008475E8" w:rsidRPr="00EB4BA0" w14:paraId="0A50DEE2"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4D92E3F" w14:textId="77777777" w:rsidR="008475E8" w:rsidRPr="00EB4BA0" w:rsidRDefault="008475E8" w:rsidP="00711633">
            <w:pPr>
              <w:pStyle w:val="BodyText"/>
              <w:ind w:left="0"/>
              <w:jc w:val="center"/>
              <w:rPr>
                <w:rFonts w:ascii="Segoe UI" w:hAnsi="Segoe UI" w:cs="Segoe UI"/>
                <w:sz w:val="22"/>
                <w:szCs w:val="22"/>
              </w:rPr>
            </w:pPr>
            <w:r w:rsidRPr="00EB4BA0">
              <w:rPr>
                <w:noProof/>
              </w:rPr>
              <w:drawing>
                <wp:anchor distT="0" distB="0" distL="114300" distR="114300" simplePos="0" relativeHeight="252250112" behindDoc="0" locked="0" layoutInCell="1" allowOverlap="1" wp14:anchorId="3FBF8C2D" wp14:editId="32715E63">
                  <wp:simplePos x="0" y="0"/>
                  <wp:positionH relativeFrom="column">
                    <wp:posOffset>192676</wp:posOffset>
                  </wp:positionH>
                  <wp:positionV relativeFrom="paragraph">
                    <wp:posOffset>27494</wp:posOffset>
                  </wp:positionV>
                  <wp:extent cx="310259" cy="310259"/>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478" cy="31147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AD00B5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Đăng ký tài khoản</w:t>
            </w:r>
          </w:p>
        </w:tc>
      </w:tr>
      <w:tr w:rsidR="008475E8" w:rsidRPr="00EB4BA0" w14:paraId="219A55EB"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B832D63" w14:textId="77777777" w:rsidR="008475E8" w:rsidRPr="00EB4BA0" w:rsidRDefault="008475E8" w:rsidP="00711633">
            <w:pPr>
              <w:pStyle w:val="BodyText"/>
              <w:ind w:left="0"/>
              <w:jc w:val="center"/>
              <w:rPr>
                <w:rFonts w:ascii="Segoe UI" w:hAnsi="Segoe UI" w:cs="Segoe UI"/>
                <w:noProof/>
                <w:sz w:val="22"/>
                <w:szCs w:val="22"/>
              </w:rPr>
            </w:pPr>
            <w:r w:rsidRPr="00EB4BA0">
              <w:rPr>
                <w:noProof/>
              </w:rPr>
              <w:drawing>
                <wp:anchor distT="0" distB="0" distL="114300" distR="114300" simplePos="0" relativeHeight="252251136" behindDoc="0" locked="0" layoutInCell="1" allowOverlap="1" wp14:anchorId="423EC3BF" wp14:editId="7CE850AC">
                  <wp:simplePos x="0" y="0"/>
                  <wp:positionH relativeFrom="margin">
                    <wp:posOffset>187960</wp:posOffset>
                  </wp:positionH>
                  <wp:positionV relativeFrom="paragraph">
                    <wp:posOffset>199390</wp:posOffset>
                  </wp:positionV>
                  <wp:extent cx="334521" cy="306374"/>
                  <wp:effectExtent l="0" t="0" r="8890" b="0"/>
                  <wp:wrapNone/>
                  <wp:docPr id="1478060538" name="Picture 147806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2710C06"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In With Email.</w:t>
            </w:r>
          </w:p>
          <w:p w14:paraId="55E732F2"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sử dụng Email đã đăng ký trên hệ thống.</w:t>
            </w:r>
          </w:p>
        </w:tc>
      </w:tr>
    </w:tbl>
    <w:p w14:paraId="38DED058" w14:textId="77777777" w:rsidR="008475E8" w:rsidRPr="00EB4BA0" w:rsidRDefault="008475E8" w:rsidP="008475E8"/>
    <w:p w14:paraId="56EB8DBE" w14:textId="6D062F4C" w:rsidR="008475E8" w:rsidRPr="00EB4BA0" w:rsidRDefault="008475E8" w:rsidP="008475E8">
      <w:pPr>
        <w:pStyle w:val="Heading3"/>
        <w:rPr>
          <w:rFonts w:ascii="Times New Roman" w:hAnsi="Times New Roman"/>
        </w:rPr>
      </w:pPr>
      <w:bookmarkStart w:id="306" w:name="_Toc105094344"/>
      <w:bookmarkStart w:id="307" w:name="_Toc105157146"/>
      <w:bookmarkStart w:id="308" w:name="_Toc105591670"/>
      <w:r>
        <w:rPr>
          <w:rFonts w:ascii="Times New Roman" w:hAnsi="Times New Roman"/>
        </w:rPr>
        <w:t>2</w:t>
      </w:r>
      <w:r w:rsidRPr="00EB4BA0">
        <w:rPr>
          <w:rFonts w:ascii="Times New Roman" w:hAnsi="Times New Roman"/>
        </w:rPr>
        <w:t>.2 Xây dựng trang đăng ký. Cho người dùng nhập họ và tên, địa chỉ, số điện thoại, tài khoản, mật khẩu, xác nhận mật khẩu.</w:t>
      </w:r>
      <w:bookmarkEnd w:id="306"/>
      <w:bookmarkEnd w:id="307"/>
      <w:bookmarkEnd w:id="308"/>
      <w:r w:rsidRPr="00EB4BA0">
        <w:rPr>
          <w:rFonts w:ascii="Times New Roman" w:hAnsi="Times New Roman"/>
        </w:rPr>
        <w:t xml:space="preserve"> </w:t>
      </w:r>
    </w:p>
    <w:p w14:paraId="25A9A0B2" w14:textId="77777777" w:rsidR="008475E8" w:rsidRPr="00EB4BA0" w:rsidRDefault="008475E8" w:rsidP="008475E8">
      <w:pPr>
        <w:pStyle w:val="ListParagraph"/>
        <w:numPr>
          <w:ilvl w:val="0"/>
          <w:numId w:val="13"/>
        </w:numPr>
        <w:tabs>
          <w:tab w:val="left" w:pos="425"/>
        </w:tabs>
        <w:spacing w:line="360" w:lineRule="auto"/>
      </w:pPr>
      <w:r w:rsidRPr="00EB4BA0">
        <w:t>Nếu đăng ký thành công, người dùng được chuyển đến trang đăng nhập.</w:t>
      </w:r>
    </w:p>
    <w:p w14:paraId="77868B00" w14:textId="77777777" w:rsidR="008475E8" w:rsidRPr="00EB4BA0" w:rsidRDefault="008475E8" w:rsidP="008475E8">
      <w:pPr>
        <w:pStyle w:val="ListParagraph"/>
        <w:numPr>
          <w:ilvl w:val="0"/>
          <w:numId w:val="13"/>
        </w:numPr>
        <w:tabs>
          <w:tab w:val="left" w:pos="425"/>
        </w:tabs>
        <w:spacing w:line="360" w:lineRule="auto"/>
      </w:pPr>
      <w:r w:rsidRPr="00EB4BA0">
        <w:t>Nếu đăng ký thất bại, người dùng được yêu cầu nhập lại.</w:t>
      </w:r>
    </w:p>
    <w:p w14:paraId="7F8F83FF" w14:textId="77777777" w:rsidR="008475E8" w:rsidRPr="00EB4BA0" w:rsidRDefault="008475E8" w:rsidP="008475E8">
      <w:pPr>
        <w:pStyle w:val="ListParagraph"/>
        <w:numPr>
          <w:ilvl w:val="0"/>
          <w:numId w:val="13"/>
        </w:numPr>
        <w:tabs>
          <w:tab w:val="left" w:pos="425"/>
        </w:tabs>
        <w:spacing w:line="360" w:lineRule="auto"/>
      </w:pPr>
      <w:r w:rsidRPr="00EB4BA0">
        <w:t xml:space="preserve">Nếu người dùng đã có tài khoản thì tạo 1 đường link để người dùng có thể chuyển đến trang đăng nhập. </w:t>
      </w:r>
    </w:p>
    <w:p w14:paraId="3FC7B75C" w14:textId="77777777" w:rsidR="008475E8" w:rsidRPr="00EB4BA0" w:rsidRDefault="008475E8" w:rsidP="008475E8">
      <w:pPr>
        <w:pStyle w:val="ListParagraph"/>
        <w:numPr>
          <w:ilvl w:val="0"/>
          <w:numId w:val="13"/>
        </w:numPr>
        <w:tabs>
          <w:tab w:val="left" w:pos="425"/>
        </w:tabs>
        <w:spacing w:line="360" w:lineRule="auto"/>
      </w:pPr>
      <w:r w:rsidRPr="00EB4BA0">
        <w:t>Nếu người dùng không muốn đăng ký thì tạo 1 nút bấm để người dùng thoát ứng dụng.</w:t>
      </w:r>
      <w:bookmarkStart w:id="309" w:name="OLE_LINK1"/>
      <w:bookmarkStart w:id="310" w:name="OLE_LINK2"/>
      <w:bookmarkStart w:id="311" w:name="OLE_LINK15"/>
      <w:r w:rsidRPr="00EB4BA0">
        <w:t xml:space="preserve">  </w:t>
      </w:r>
    </w:p>
    <w:p w14:paraId="6BD229A6" w14:textId="77777777" w:rsidR="008475E8" w:rsidRPr="00EB4BA0" w:rsidRDefault="008475E8" w:rsidP="00863B93">
      <w:pPr>
        <w:pStyle w:val="ListParagraph"/>
        <w:numPr>
          <w:ilvl w:val="0"/>
          <w:numId w:val="83"/>
        </w:numPr>
        <w:tabs>
          <w:tab w:val="left" w:pos="425"/>
        </w:tabs>
        <w:spacing w:line="360" w:lineRule="auto"/>
      </w:pPr>
      <w:r w:rsidRPr="00EB4BA0">
        <w:t>Giải pháp: Chức năng đăng ký sử dụng Firebase Authentication, toàn bộ dữ liệu của người dùng đăng ký được lưu trên Firebase.</w:t>
      </w:r>
    </w:p>
    <w:p w14:paraId="7894AE5A" w14:textId="77777777" w:rsidR="008475E8" w:rsidRPr="00EB4BA0" w:rsidRDefault="008475E8" w:rsidP="008475E8">
      <w:pPr>
        <w:pStyle w:val="ListParagraph"/>
        <w:tabs>
          <w:tab w:val="left" w:pos="425"/>
        </w:tabs>
        <w:spacing w:line="360" w:lineRule="auto"/>
      </w:pPr>
      <w:r w:rsidRPr="00EB4BA0">
        <w:rPr>
          <w:b/>
          <w:u w:val="single"/>
        </w:rPr>
        <w:t>Layouts</w:t>
      </w:r>
      <w:bookmarkEnd w:id="309"/>
      <w:bookmarkEnd w:id="310"/>
    </w:p>
    <w:bookmarkEnd w:id="311"/>
    <w:p w14:paraId="7AF1A602" w14:textId="77777777" w:rsidR="008475E8" w:rsidRPr="00EB4BA0" w:rsidRDefault="008475E8" w:rsidP="008475E8">
      <w:pPr>
        <w:keepNext/>
        <w:jc w:val="center"/>
      </w:pPr>
      <w:r w:rsidRPr="00EB4BA0">
        <w:rPr>
          <w:b/>
          <w:u w:val="single"/>
        </w:rPr>
        <w:br w:type="page"/>
      </w:r>
      <w:r w:rsidRPr="00EB4BA0">
        <w:rPr>
          <w:b/>
          <w:noProof/>
          <w:u w:val="single"/>
        </w:rPr>
        <w:lastRenderedPageBreak/>
        <w:drawing>
          <wp:inline distT="0" distB="0" distL="0" distR="0" wp14:anchorId="776BD1F7" wp14:editId="7E62D7C1">
            <wp:extent cx="4181475" cy="6924675"/>
            <wp:effectExtent l="0" t="0" r="9525" b="0"/>
            <wp:docPr id="1478060947" name="Picture 147806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439" cy="6941175"/>
                    </a:xfrm>
                    <a:prstGeom prst="rect">
                      <a:avLst/>
                    </a:prstGeom>
                  </pic:spPr>
                </pic:pic>
              </a:graphicData>
            </a:graphic>
          </wp:inline>
        </w:drawing>
      </w:r>
    </w:p>
    <w:p w14:paraId="237A898C" w14:textId="77777777" w:rsidR="008475E8" w:rsidRPr="00EB4BA0" w:rsidRDefault="008475E8" w:rsidP="008475E8">
      <w:pPr>
        <w:pStyle w:val="Caption"/>
        <w:jc w:val="center"/>
      </w:pPr>
      <w:bookmarkStart w:id="312" w:name="_Toc105144432"/>
      <w:r w:rsidRPr="00EB4BA0">
        <w:t xml:space="preserve">User Interface </w:t>
      </w:r>
      <w:fldSimple w:instr=" SEQ User_Interface \* ARABIC ">
        <w:r w:rsidRPr="00EB4BA0">
          <w:rPr>
            <w:noProof/>
          </w:rPr>
          <w:t>2</w:t>
        </w:r>
      </w:fldSimple>
      <w:r w:rsidRPr="00EB4BA0">
        <w:t>: Sign Up</w:t>
      </w:r>
      <w:bookmarkEnd w:id="312"/>
    </w:p>
    <w:p w14:paraId="2EFB8C36" w14:textId="77777777" w:rsidR="008475E8" w:rsidRPr="00EB4BA0" w:rsidRDefault="008475E8" w:rsidP="008475E8">
      <w:pPr>
        <w:jc w:val="center"/>
        <w:rPr>
          <w:b/>
          <w:bCs/>
          <w:u w:val="single"/>
        </w:rPr>
      </w:pPr>
    </w:p>
    <w:p w14:paraId="033ED0FB" w14:textId="77777777" w:rsidR="008475E8" w:rsidRPr="00EB4BA0" w:rsidRDefault="008475E8" w:rsidP="008475E8">
      <w:pPr>
        <w:rPr>
          <w:b/>
          <w:bCs/>
          <w:u w:val="single"/>
        </w:rPr>
      </w:pPr>
    </w:p>
    <w:tbl>
      <w:tblPr>
        <w:tblStyle w:val="ListTable6Colorful-Accent5"/>
        <w:tblW w:w="9355" w:type="dxa"/>
        <w:tblLook w:val="04A0" w:firstRow="1" w:lastRow="0" w:firstColumn="1" w:lastColumn="0" w:noHBand="0" w:noVBand="1"/>
      </w:tblPr>
      <w:tblGrid>
        <w:gridCol w:w="1060"/>
        <w:gridCol w:w="8295"/>
      </w:tblGrid>
      <w:tr w:rsidR="008475E8" w:rsidRPr="00EB4BA0" w14:paraId="655C776B"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BE3ED1A"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120BAF9B"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0B009E2F"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75E20DC" w14:textId="77777777" w:rsidR="008475E8" w:rsidRPr="00EB4BA0" w:rsidRDefault="008475E8" w:rsidP="00711633">
            <w:pPr>
              <w:pStyle w:val="BodyText"/>
              <w:ind w:left="0"/>
              <w:jc w:val="center"/>
              <w:rPr>
                <w:rFonts w:ascii="Segoe UI" w:hAnsi="Segoe UI" w:cs="Segoe UI"/>
                <w:sz w:val="22"/>
                <w:szCs w:val="22"/>
              </w:rPr>
            </w:pPr>
            <w:r w:rsidRPr="00EB4BA0">
              <w:rPr>
                <w:noProof/>
              </w:rPr>
              <w:drawing>
                <wp:anchor distT="0" distB="0" distL="114300" distR="114300" simplePos="0" relativeHeight="252252160" behindDoc="0" locked="0" layoutInCell="1" allowOverlap="1" wp14:anchorId="30FBFE07" wp14:editId="4E4D1035">
                  <wp:simplePos x="0" y="0"/>
                  <wp:positionH relativeFrom="column">
                    <wp:posOffset>198566</wp:posOffset>
                  </wp:positionH>
                  <wp:positionV relativeFrom="paragraph">
                    <wp:posOffset>28699</wp:posOffset>
                  </wp:positionV>
                  <wp:extent cx="269553" cy="269553"/>
                  <wp:effectExtent l="0" t="0" r="0" b="0"/>
                  <wp:wrapNone/>
                  <wp:docPr id="1478060539" name="Picture 147806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11F5B5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đăng đăng nhập</w:t>
            </w:r>
          </w:p>
        </w:tc>
      </w:tr>
      <w:tr w:rsidR="008475E8" w:rsidRPr="00EB4BA0" w14:paraId="35CA1891"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1C128AC" w14:textId="77777777" w:rsidR="008475E8" w:rsidRPr="00EB4BA0" w:rsidRDefault="008475E8" w:rsidP="00711633">
            <w:pPr>
              <w:pStyle w:val="BodyText"/>
              <w:ind w:left="0"/>
              <w:jc w:val="center"/>
              <w:rPr>
                <w:rFonts w:ascii="Segoe UI" w:hAnsi="Segoe UI" w:cs="Segoe UI"/>
                <w:sz w:val="22"/>
                <w:szCs w:val="22"/>
              </w:rPr>
            </w:pPr>
            <w:r w:rsidRPr="00EB4BA0">
              <w:rPr>
                <w:noProof/>
              </w:rPr>
              <w:drawing>
                <wp:anchor distT="0" distB="0" distL="114300" distR="114300" simplePos="0" relativeHeight="252253184" behindDoc="0" locked="0" layoutInCell="1" allowOverlap="1" wp14:anchorId="7D73ADE6" wp14:editId="59E338EE">
                  <wp:simplePos x="0" y="0"/>
                  <wp:positionH relativeFrom="column">
                    <wp:posOffset>192215</wp:posOffset>
                  </wp:positionH>
                  <wp:positionV relativeFrom="paragraph">
                    <wp:posOffset>29399</wp:posOffset>
                  </wp:positionV>
                  <wp:extent cx="287079" cy="287079"/>
                  <wp:effectExtent l="0" t="0" r="0" b="0"/>
                  <wp:wrapNone/>
                  <wp:docPr id="1478060540" name="Picture 147806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A421FC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313" w:name="OLE_LINK24"/>
            <w:r w:rsidRPr="00EB4BA0">
              <w:rPr>
                <w:rFonts w:ascii="Times New Roman" w:hAnsi="Times New Roman" w:cs="Times New Roman"/>
                <w:sz w:val="26"/>
                <w:szCs w:val="26"/>
              </w:rPr>
              <w:t>Textbox nhập FullName, yêu cầu FullName bắt buộc trên 6 ký tự</w:t>
            </w:r>
            <w:bookmarkEnd w:id="313"/>
          </w:p>
        </w:tc>
      </w:tr>
      <w:tr w:rsidR="008475E8" w:rsidRPr="00EB4BA0" w14:paraId="76D0B764"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51D5582" w14:textId="77777777" w:rsidR="008475E8" w:rsidRPr="00EB4BA0" w:rsidRDefault="008475E8" w:rsidP="00711633">
            <w:pPr>
              <w:pStyle w:val="BodyText"/>
              <w:ind w:left="0"/>
              <w:jc w:val="center"/>
              <w:rPr>
                <w:rFonts w:ascii="Segoe UI" w:hAnsi="Segoe UI" w:cs="Segoe UI"/>
                <w:noProof/>
                <w:sz w:val="22"/>
                <w:szCs w:val="22"/>
              </w:rPr>
            </w:pPr>
            <w:r w:rsidRPr="00EB4BA0">
              <w:rPr>
                <w:noProof/>
              </w:rPr>
              <w:drawing>
                <wp:anchor distT="0" distB="0" distL="114300" distR="114300" simplePos="0" relativeHeight="252254208" behindDoc="0" locked="0" layoutInCell="1" allowOverlap="1" wp14:anchorId="7D0BDD58" wp14:editId="4B3785D5">
                  <wp:simplePos x="0" y="0"/>
                  <wp:positionH relativeFrom="margin">
                    <wp:posOffset>168275</wp:posOffset>
                  </wp:positionH>
                  <wp:positionV relativeFrom="paragraph">
                    <wp:posOffset>25969</wp:posOffset>
                  </wp:positionV>
                  <wp:extent cx="334521" cy="306374"/>
                  <wp:effectExtent l="0" t="0" r="8890" b="0"/>
                  <wp:wrapNone/>
                  <wp:docPr id="1478060541" name="Picture 147806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166261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yêu cầu Email bắt buộc có ký tự @.</w:t>
            </w:r>
          </w:p>
        </w:tc>
      </w:tr>
      <w:tr w:rsidR="008475E8" w:rsidRPr="00EB4BA0" w14:paraId="219D61B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0187296" w14:textId="77777777" w:rsidR="008475E8" w:rsidRPr="00EB4BA0" w:rsidRDefault="008475E8" w:rsidP="00711633">
            <w:pPr>
              <w:pStyle w:val="BodyText"/>
              <w:ind w:left="0"/>
              <w:jc w:val="center"/>
              <w:rPr>
                <w:noProof/>
              </w:rPr>
            </w:pPr>
            <w:r w:rsidRPr="00EB4BA0">
              <w:rPr>
                <w:noProof/>
              </w:rPr>
              <w:drawing>
                <wp:anchor distT="0" distB="0" distL="114300" distR="114300" simplePos="0" relativeHeight="252255232" behindDoc="0" locked="0" layoutInCell="1" allowOverlap="1" wp14:anchorId="2C1628CD" wp14:editId="692813F1">
                  <wp:simplePos x="0" y="0"/>
                  <wp:positionH relativeFrom="column">
                    <wp:posOffset>180802</wp:posOffset>
                  </wp:positionH>
                  <wp:positionV relativeFrom="paragraph">
                    <wp:posOffset>50865</wp:posOffset>
                  </wp:positionV>
                  <wp:extent cx="282699" cy="282699"/>
                  <wp:effectExtent l="0" t="0" r="3175" b="3175"/>
                  <wp:wrapNone/>
                  <wp:docPr id="1478060685" name="Picture 14780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4F0B6B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314" w:name="OLE_LINK27"/>
            <w:r w:rsidRPr="00EB4BA0">
              <w:rPr>
                <w:rFonts w:ascii="Times New Roman" w:hAnsi="Times New Roman" w:cs="Times New Roman"/>
                <w:sz w:val="26"/>
                <w:szCs w:val="26"/>
              </w:rPr>
              <w:t>Textbox nhập số điện thoại, yêu cầu số điện thoại phải đủ 9 số.</w:t>
            </w:r>
            <w:bookmarkEnd w:id="314"/>
          </w:p>
        </w:tc>
      </w:tr>
      <w:tr w:rsidR="008475E8" w:rsidRPr="00EB4BA0" w14:paraId="4E7E1574"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DBB8DC4" w14:textId="77777777" w:rsidR="008475E8" w:rsidRPr="00EB4BA0" w:rsidRDefault="008475E8" w:rsidP="00711633">
            <w:pPr>
              <w:pStyle w:val="BodyText"/>
              <w:ind w:left="0"/>
              <w:jc w:val="center"/>
              <w:rPr>
                <w:noProof/>
              </w:rPr>
            </w:pPr>
            <w:r w:rsidRPr="00EB4BA0">
              <w:rPr>
                <w:noProof/>
              </w:rPr>
              <w:drawing>
                <wp:anchor distT="0" distB="0" distL="114300" distR="114300" simplePos="0" relativeHeight="252256256" behindDoc="0" locked="0" layoutInCell="1" allowOverlap="1" wp14:anchorId="4191EBBA" wp14:editId="160D1CFC">
                  <wp:simplePos x="0" y="0"/>
                  <wp:positionH relativeFrom="column">
                    <wp:posOffset>163526</wp:posOffset>
                  </wp:positionH>
                  <wp:positionV relativeFrom="paragraph">
                    <wp:posOffset>44469</wp:posOffset>
                  </wp:positionV>
                  <wp:extent cx="327963" cy="327963"/>
                  <wp:effectExtent l="0" t="0" r="0" b="0"/>
                  <wp:wrapNone/>
                  <wp:docPr id="1478060686" name="Picture 147806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F3A6695"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yêu cầu Password phải trên  6 ký tự.</w:t>
            </w:r>
          </w:p>
        </w:tc>
      </w:tr>
      <w:tr w:rsidR="008475E8" w:rsidRPr="00EB4BA0" w14:paraId="6BAD1F38"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609ED3D" w14:textId="77777777" w:rsidR="008475E8" w:rsidRPr="00EB4BA0" w:rsidRDefault="008475E8" w:rsidP="00711633">
            <w:pPr>
              <w:pStyle w:val="BodyText"/>
              <w:ind w:left="0"/>
              <w:jc w:val="center"/>
              <w:rPr>
                <w:noProof/>
              </w:rPr>
            </w:pPr>
            <w:r w:rsidRPr="00EB4BA0">
              <w:rPr>
                <w:noProof/>
              </w:rPr>
              <w:drawing>
                <wp:anchor distT="0" distB="0" distL="114300" distR="114300" simplePos="0" relativeHeight="252257280" behindDoc="0" locked="0" layoutInCell="1" allowOverlap="1" wp14:anchorId="101D9DEE" wp14:editId="5B4077A5">
                  <wp:simplePos x="0" y="0"/>
                  <wp:positionH relativeFrom="column">
                    <wp:posOffset>177421</wp:posOffset>
                  </wp:positionH>
                  <wp:positionV relativeFrom="paragraph">
                    <wp:posOffset>73954</wp:posOffset>
                  </wp:positionV>
                  <wp:extent cx="272956" cy="272956"/>
                  <wp:effectExtent l="0" t="0" r="0" b="0"/>
                  <wp:wrapNone/>
                  <wp:docPr id="1478060687" name="Picture 14780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5DF1EC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đăng nhập</w:t>
            </w:r>
          </w:p>
        </w:tc>
      </w:tr>
      <w:tr w:rsidR="008475E8" w:rsidRPr="00EB4BA0" w14:paraId="0F11740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B93A080" w14:textId="77777777" w:rsidR="008475E8" w:rsidRPr="00EB4BA0" w:rsidRDefault="008475E8" w:rsidP="00711633">
            <w:pPr>
              <w:pStyle w:val="BodyText"/>
              <w:ind w:left="0"/>
              <w:jc w:val="center"/>
              <w:rPr>
                <w:noProof/>
              </w:rPr>
            </w:pPr>
            <w:r w:rsidRPr="00EB4BA0">
              <w:rPr>
                <w:noProof/>
              </w:rPr>
              <w:drawing>
                <wp:anchor distT="0" distB="0" distL="114300" distR="114300" simplePos="0" relativeHeight="252258304" behindDoc="0" locked="0" layoutInCell="1" allowOverlap="1" wp14:anchorId="533ADA05" wp14:editId="13CACCEF">
                  <wp:simplePos x="0" y="0"/>
                  <wp:positionH relativeFrom="column">
                    <wp:posOffset>163508</wp:posOffset>
                  </wp:positionH>
                  <wp:positionV relativeFrom="paragraph">
                    <wp:posOffset>27636</wp:posOffset>
                  </wp:positionV>
                  <wp:extent cx="341355" cy="341355"/>
                  <wp:effectExtent l="0" t="0" r="1905" b="1905"/>
                  <wp:wrapNone/>
                  <wp:docPr id="1478060688" name="Picture 147806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55" cy="341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98143C4"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Xác nhận đăng ký tài khoản.</w:t>
            </w:r>
          </w:p>
        </w:tc>
      </w:tr>
    </w:tbl>
    <w:p w14:paraId="2B9CB80A" w14:textId="77777777" w:rsidR="008475E8" w:rsidRPr="00EB4BA0" w:rsidRDefault="008475E8" w:rsidP="008475E8">
      <w:pPr>
        <w:tabs>
          <w:tab w:val="left" w:pos="425"/>
        </w:tabs>
        <w:spacing w:line="360" w:lineRule="auto"/>
      </w:pPr>
    </w:p>
    <w:p w14:paraId="364D1167" w14:textId="77777777" w:rsidR="008475E8" w:rsidRPr="00EB4BA0" w:rsidRDefault="008475E8" w:rsidP="008475E8">
      <w:pPr>
        <w:tabs>
          <w:tab w:val="left" w:pos="425"/>
        </w:tabs>
        <w:spacing w:line="360" w:lineRule="auto"/>
      </w:pPr>
      <w:r w:rsidRPr="00EB4BA0">
        <w:t>Nếu người dùng nhập sai các điều kiện trên ứng dụng sẽ thông báo lỗi.</w:t>
      </w:r>
    </w:p>
    <w:p w14:paraId="45A177FB" w14:textId="77777777" w:rsidR="008475E8" w:rsidRPr="00EB4BA0" w:rsidRDefault="008475E8" w:rsidP="008475E8">
      <w:pPr>
        <w:keepNext/>
        <w:jc w:val="center"/>
      </w:pPr>
      <w:r w:rsidRPr="00EB4BA0">
        <w:rPr>
          <w:noProof/>
        </w:rPr>
        <w:drawing>
          <wp:inline distT="0" distB="0" distL="0" distR="0" wp14:anchorId="66249B81" wp14:editId="256E83EC">
            <wp:extent cx="2676525" cy="3774558"/>
            <wp:effectExtent l="0" t="0" r="0" b="0"/>
            <wp:docPr id="1478060691" name="Picture 14780606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28" name="Picture 1478060528"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8403" cy="3805412"/>
                    </a:xfrm>
                    <a:prstGeom prst="rect">
                      <a:avLst/>
                    </a:prstGeom>
                    <a:noFill/>
                    <a:ln>
                      <a:noFill/>
                    </a:ln>
                  </pic:spPr>
                </pic:pic>
              </a:graphicData>
            </a:graphic>
          </wp:inline>
        </w:drawing>
      </w:r>
    </w:p>
    <w:p w14:paraId="5E84B0AC" w14:textId="77777777" w:rsidR="008475E8" w:rsidRPr="00EB4BA0" w:rsidRDefault="008475E8" w:rsidP="008475E8">
      <w:pPr>
        <w:pStyle w:val="Caption"/>
        <w:jc w:val="center"/>
        <w:rPr>
          <w:b/>
          <w:bCs/>
          <w:u w:val="single"/>
        </w:rPr>
      </w:pPr>
      <w:bookmarkStart w:id="315" w:name="_Toc105144433"/>
      <w:r w:rsidRPr="00EB4BA0">
        <w:t xml:space="preserve">User Interface </w:t>
      </w:r>
      <w:fldSimple w:instr=" SEQ User_Interface \* ARABIC ">
        <w:r w:rsidRPr="00EB4BA0">
          <w:rPr>
            <w:noProof/>
          </w:rPr>
          <w:t>3</w:t>
        </w:r>
      </w:fldSimple>
      <w:r w:rsidRPr="00EB4BA0">
        <w:t>: Message Error (Sign Up)</w:t>
      </w:r>
      <w:bookmarkEnd w:id="315"/>
    </w:p>
    <w:p w14:paraId="237AA42E" w14:textId="77777777" w:rsidR="008475E8" w:rsidRPr="00EB4BA0" w:rsidRDefault="008475E8" w:rsidP="008475E8">
      <w:pPr>
        <w:pStyle w:val="Caption"/>
        <w:ind w:left="504" w:firstLine="720"/>
        <w:rPr>
          <w:bCs/>
        </w:rPr>
      </w:pPr>
      <w:r w:rsidRPr="00EB4BA0">
        <w:rPr>
          <w:b/>
          <w:bCs/>
          <w:u w:val="single"/>
        </w:rPr>
        <w:br w:type="page"/>
      </w:r>
    </w:p>
    <w:p w14:paraId="32F94F8E" w14:textId="0892C3D6" w:rsidR="008475E8" w:rsidRPr="00EB4BA0" w:rsidRDefault="008475E8" w:rsidP="008475E8">
      <w:pPr>
        <w:pStyle w:val="Heading3"/>
        <w:rPr>
          <w:rFonts w:ascii="Times New Roman" w:hAnsi="Times New Roman"/>
        </w:rPr>
      </w:pPr>
      <w:bookmarkStart w:id="316" w:name="_Toc105094345"/>
      <w:bookmarkStart w:id="317" w:name="_Toc105157147"/>
      <w:bookmarkStart w:id="318" w:name="_Toc105591671"/>
      <w:r>
        <w:rPr>
          <w:rFonts w:ascii="Times New Roman" w:hAnsi="Times New Roman"/>
        </w:rPr>
        <w:lastRenderedPageBreak/>
        <w:t>2</w:t>
      </w:r>
      <w:r w:rsidRPr="00EB4BA0">
        <w:rPr>
          <w:rFonts w:ascii="Times New Roman" w:hAnsi="Times New Roman"/>
        </w:rPr>
        <w:t>.3 Xây dựng trang đăng nhập. Cho người dùng nhập tài khoản và mật khẩu.</w:t>
      </w:r>
      <w:bookmarkEnd w:id="316"/>
      <w:bookmarkEnd w:id="317"/>
      <w:bookmarkEnd w:id="318"/>
      <w:r w:rsidRPr="00EB4BA0">
        <w:rPr>
          <w:rFonts w:ascii="Times New Roman" w:hAnsi="Times New Roman"/>
        </w:rPr>
        <w:t xml:space="preserve"> </w:t>
      </w:r>
    </w:p>
    <w:p w14:paraId="216DC212" w14:textId="77777777" w:rsidR="008475E8" w:rsidRPr="00EB4BA0" w:rsidRDefault="008475E8" w:rsidP="008475E8">
      <w:pPr>
        <w:pStyle w:val="ListParagraph"/>
        <w:numPr>
          <w:ilvl w:val="0"/>
          <w:numId w:val="14"/>
        </w:numPr>
        <w:tabs>
          <w:tab w:val="left" w:pos="425"/>
        </w:tabs>
        <w:spacing w:line="360" w:lineRule="auto"/>
      </w:pPr>
      <w:r w:rsidRPr="00EB4BA0">
        <w:t>Nếu đăng nhập thành công, người dùng mặc định được chuyển đến Home.</w:t>
      </w:r>
    </w:p>
    <w:p w14:paraId="0ABAEAF5" w14:textId="77777777" w:rsidR="008475E8" w:rsidRPr="00EB4BA0" w:rsidRDefault="008475E8" w:rsidP="008475E8">
      <w:pPr>
        <w:pStyle w:val="ListParagraph"/>
        <w:numPr>
          <w:ilvl w:val="0"/>
          <w:numId w:val="14"/>
        </w:numPr>
        <w:tabs>
          <w:tab w:val="left" w:pos="425"/>
        </w:tabs>
        <w:spacing w:line="360" w:lineRule="auto"/>
      </w:pPr>
      <w:r w:rsidRPr="00EB4BA0">
        <w:t>Nếu đăng nhập thất bại, người dùng được yêu cầu nhập lại.</w:t>
      </w:r>
    </w:p>
    <w:p w14:paraId="3FD4783E" w14:textId="77777777" w:rsidR="008475E8" w:rsidRPr="00EB4BA0" w:rsidRDefault="008475E8" w:rsidP="008475E8">
      <w:pPr>
        <w:pStyle w:val="ListParagraph"/>
        <w:numPr>
          <w:ilvl w:val="0"/>
          <w:numId w:val="14"/>
        </w:numPr>
        <w:tabs>
          <w:tab w:val="left" w:pos="425"/>
        </w:tabs>
        <w:spacing w:line="360" w:lineRule="auto"/>
      </w:pPr>
      <w:r w:rsidRPr="00EB4BA0">
        <w:t xml:space="preserve">Nếu người dùng chưa có tài khoản thì tạo 1 nút bấm để người dùng có thể chuyển đến trang đăng ký. </w:t>
      </w:r>
    </w:p>
    <w:p w14:paraId="5515C80D" w14:textId="77777777" w:rsidR="008475E8" w:rsidRPr="00EB4BA0" w:rsidRDefault="008475E8" w:rsidP="008475E8">
      <w:pPr>
        <w:pStyle w:val="ListParagraph"/>
        <w:numPr>
          <w:ilvl w:val="0"/>
          <w:numId w:val="14"/>
        </w:numPr>
        <w:tabs>
          <w:tab w:val="left" w:pos="425"/>
        </w:tabs>
        <w:spacing w:line="360" w:lineRule="auto"/>
      </w:pPr>
      <w:r w:rsidRPr="00EB4BA0">
        <w:t>Nếu người dùng không muốn đăng ký thì tạo 1 nút bấm để người dùng thoát ứng dụng.</w:t>
      </w:r>
    </w:p>
    <w:p w14:paraId="3FA87948" w14:textId="77777777" w:rsidR="008475E8" w:rsidRPr="00EB4BA0" w:rsidRDefault="008475E8" w:rsidP="00863B93">
      <w:pPr>
        <w:pStyle w:val="ListParagraph"/>
        <w:numPr>
          <w:ilvl w:val="0"/>
          <w:numId w:val="84"/>
        </w:numPr>
        <w:tabs>
          <w:tab w:val="left" w:pos="425"/>
        </w:tabs>
        <w:spacing w:line="360" w:lineRule="auto"/>
      </w:pPr>
      <w:r w:rsidRPr="00EB4BA0">
        <w:t>Giải pháp: chức năng đăng nhập sử dụng Firebase Authentication, ứng dụng sẽ kiểm tra nếu tài khoản người dùng có tồn tại trong dữ liệu hệ thống sẽ cho phép người dùng truy cập vào trang chính của ứng dụng.</w:t>
      </w:r>
    </w:p>
    <w:p w14:paraId="3D41A1D6" w14:textId="77777777" w:rsidR="008475E8" w:rsidRPr="00EB4BA0" w:rsidRDefault="008475E8" w:rsidP="008475E8">
      <w:pPr>
        <w:tabs>
          <w:tab w:val="left" w:pos="425"/>
        </w:tabs>
        <w:spacing w:line="360" w:lineRule="auto"/>
        <w:rPr>
          <w:b/>
          <w:u w:val="single"/>
        </w:rPr>
      </w:pPr>
      <w:r w:rsidRPr="00EB4BA0">
        <w:rPr>
          <w:b/>
          <w:u w:val="single"/>
        </w:rPr>
        <w:t>Layouts</w:t>
      </w:r>
    </w:p>
    <w:p w14:paraId="19EA710D" w14:textId="77777777" w:rsidR="008475E8" w:rsidRPr="00EB4BA0" w:rsidRDefault="008475E8" w:rsidP="008475E8">
      <w:pPr>
        <w:tabs>
          <w:tab w:val="left" w:pos="425"/>
        </w:tabs>
        <w:spacing w:line="360" w:lineRule="auto"/>
        <w:ind w:left="1584"/>
      </w:pPr>
      <w:r w:rsidRPr="00EB4BA0">
        <w:t>Màn hình Đăng nhập</w:t>
      </w:r>
    </w:p>
    <w:p w14:paraId="51FFBF30" w14:textId="77777777" w:rsidR="008475E8" w:rsidRPr="00EB4BA0" w:rsidRDefault="008475E8" w:rsidP="008475E8">
      <w:pPr>
        <w:keepNext/>
        <w:tabs>
          <w:tab w:val="left" w:pos="425"/>
        </w:tabs>
        <w:spacing w:line="360" w:lineRule="auto"/>
        <w:ind w:left="1584"/>
      </w:pPr>
      <w:r w:rsidRPr="00EB4BA0">
        <w:rPr>
          <w:noProof/>
        </w:rPr>
        <w:lastRenderedPageBreak/>
        <w:drawing>
          <wp:inline distT="0" distB="0" distL="0" distR="0" wp14:anchorId="1BC7C955" wp14:editId="5A837820">
            <wp:extent cx="3714750" cy="49223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2190" cy="4932195"/>
                    </a:xfrm>
                    <a:prstGeom prst="rect">
                      <a:avLst/>
                    </a:prstGeom>
                  </pic:spPr>
                </pic:pic>
              </a:graphicData>
            </a:graphic>
          </wp:inline>
        </w:drawing>
      </w:r>
    </w:p>
    <w:p w14:paraId="5B566881" w14:textId="77777777" w:rsidR="008475E8" w:rsidRPr="00EB4BA0" w:rsidRDefault="008475E8" w:rsidP="008475E8">
      <w:pPr>
        <w:pStyle w:val="Caption"/>
        <w:jc w:val="center"/>
      </w:pPr>
      <w:bookmarkStart w:id="319" w:name="_Toc105144434"/>
      <w:r w:rsidRPr="00EB4BA0">
        <w:t xml:space="preserve">User Interface </w:t>
      </w:r>
      <w:fldSimple w:instr=" SEQ User_Interface \* ARABIC ">
        <w:r w:rsidRPr="00EB4BA0">
          <w:rPr>
            <w:noProof/>
          </w:rPr>
          <w:t>4</w:t>
        </w:r>
      </w:fldSimple>
      <w:r w:rsidRPr="00EB4BA0">
        <w:t>: Login</w:t>
      </w:r>
      <w:bookmarkEnd w:id="319"/>
    </w:p>
    <w:p w14:paraId="1CF4156D" w14:textId="77777777" w:rsidR="008475E8" w:rsidRPr="00EB4BA0" w:rsidRDefault="008475E8" w:rsidP="008475E8">
      <w:pPr>
        <w:pStyle w:val="Caption"/>
        <w:ind w:left="2160" w:firstLine="720"/>
      </w:pPr>
    </w:p>
    <w:tbl>
      <w:tblPr>
        <w:tblStyle w:val="ListTable6Colorful-Accent5"/>
        <w:tblW w:w="9355" w:type="dxa"/>
        <w:tblLook w:val="04A0" w:firstRow="1" w:lastRow="0" w:firstColumn="1" w:lastColumn="0" w:noHBand="0" w:noVBand="1"/>
      </w:tblPr>
      <w:tblGrid>
        <w:gridCol w:w="1060"/>
        <w:gridCol w:w="8295"/>
      </w:tblGrid>
      <w:tr w:rsidR="008475E8" w:rsidRPr="00EB4BA0" w14:paraId="0E422041"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AE6B40A"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t>Mẫu</w:t>
            </w:r>
          </w:p>
        </w:tc>
        <w:tc>
          <w:tcPr>
            <w:tcW w:w="8295" w:type="dxa"/>
          </w:tcPr>
          <w:p w14:paraId="5F95BB5F"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72D81F2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9DC10F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59328" behindDoc="0" locked="0" layoutInCell="1" allowOverlap="1" wp14:anchorId="00A450F3" wp14:editId="3AC22E47">
                  <wp:simplePos x="0" y="0"/>
                  <wp:positionH relativeFrom="column">
                    <wp:posOffset>198566</wp:posOffset>
                  </wp:positionH>
                  <wp:positionV relativeFrom="paragraph">
                    <wp:posOffset>28699</wp:posOffset>
                  </wp:positionV>
                  <wp:extent cx="269553" cy="269553"/>
                  <wp:effectExtent l="0" t="0" r="0" b="0"/>
                  <wp:wrapNone/>
                  <wp:docPr id="1478060698" name="Picture 147806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A82B14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Welcome</w:t>
            </w:r>
          </w:p>
        </w:tc>
      </w:tr>
      <w:tr w:rsidR="008475E8" w:rsidRPr="00EB4BA0" w14:paraId="4E7FE53A"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82FE8A4"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0352" behindDoc="0" locked="0" layoutInCell="1" allowOverlap="1" wp14:anchorId="467635E2" wp14:editId="3FFDE71C">
                  <wp:simplePos x="0" y="0"/>
                  <wp:positionH relativeFrom="column">
                    <wp:posOffset>191770</wp:posOffset>
                  </wp:positionH>
                  <wp:positionV relativeFrom="paragraph">
                    <wp:posOffset>124745</wp:posOffset>
                  </wp:positionV>
                  <wp:extent cx="287079" cy="287079"/>
                  <wp:effectExtent l="0" t="0" r="0" b="0"/>
                  <wp:wrapNone/>
                  <wp:docPr id="1478060699" name="Picture 147806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0FCD4E4"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tài khoản. Địa chỉ Email bắt buộc phải có @ và có hơn 6 ký tự.</w:t>
            </w:r>
          </w:p>
        </w:tc>
      </w:tr>
      <w:tr w:rsidR="008475E8" w:rsidRPr="00EB4BA0" w14:paraId="7663CF0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B89B6F7"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1376" behindDoc="0" locked="0" layoutInCell="1" allowOverlap="1" wp14:anchorId="0A97E601" wp14:editId="005F7D1F">
                  <wp:simplePos x="0" y="0"/>
                  <wp:positionH relativeFrom="margin">
                    <wp:posOffset>168275</wp:posOffset>
                  </wp:positionH>
                  <wp:positionV relativeFrom="paragraph">
                    <wp:posOffset>25969</wp:posOffset>
                  </wp:positionV>
                  <wp:extent cx="334521" cy="306374"/>
                  <wp:effectExtent l="0" t="0" r="8890" b="0"/>
                  <wp:wrapNone/>
                  <wp:docPr id="1478060700" name="Picture 147806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D3CF3D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Password bắt buộc có hơn 6 ký tự.</w:t>
            </w:r>
          </w:p>
        </w:tc>
      </w:tr>
      <w:tr w:rsidR="008475E8" w:rsidRPr="00EB4BA0" w14:paraId="38E487B4"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E0A41C4"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2400" behindDoc="0" locked="0" layoutInCell="1" allowOverlap="1" wp14:anchorId="6A4FD00C" wp14:editId="12ED48A3">
                  <wp:simplePos x="0" y="0"/>
                  <wp:positionH relativeFrom="column">
                    <wp:posOffset>180802</wp:posOffset>
                  </wp:positionH>
                  <wp:positionV relativeFrom="paragraph">
                    <wp:posOffset>50865</wp:posOffset>
                  </wp:positionV>
                  <wp:extent cx="282699" cy="282699"/>
                  <wp:effectExtent l="0" t="0" r="3175" b="3175"/>
                  <wp:wrapNone/>
                  <wp:docPr id="1478060701" name="Picture 147806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A89F0B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dialog nhập địa chỉ Email để thay đổi Password.</w:t>
            </w:r>
          </w:p>
        </w:tc>
      </w:tr>
      <w:tr w:rsidR="008475E8" w:rsidRPr="00EB4BA0" w14:paraId="49D24A3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236DB75"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3424" behindDoc="0" locked="0" layoutInCell="1" allowOverlap="1" wp14:anchorId="340842C6" wp14:editId="3BF66A31">
                  <wp:simplePos x="0" y="0"/>
                  <wp:positionH relativeFrom="column">
                    <wp:posOffset>163526</wp:posOffset>
                  </wp:positionH>
                  <wp:positionV relativeFrom="paragraph">
                    <wp:posOffset>44469</wp:posOffset>
                  </wp:positionV>
                  <wp:extent cx="327963" cy="327963"/>
                  <wp:effectExtent l="0" t="0" r="0" b="0"/>
                  <wp:wrapNone/>
                  <wp:docPr id="1478060702" name="Picture 147806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D8DF3E3"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 đến trang đăng ký tài khoản.</w:t>
            </w:r>
          </w:p>
        </w:tc>
      </w:tr>
      <w:tr w:rsidR="008475E8" w:rsidRPr="00EB4BA0" w14:paraId="35AD5A17"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2377134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lastRenderedPageBreak/>
              <w:drawing>
                <wp:anchor distT="0" distB="0" distL="114300" distR="114300" simplePos="0" relativeHeight="252264448" behindDoc="0" locked="0" layoutInCell="1" allowOverlap="1" wp14:anchorId="77549F7B" wp14:editId="04772F0B">
                  <wp:simplePos x="0" y="0"/>
                  <wp:positionH relativeFrom="column">
                    <wp:posOffset>177421</wp:posOffset>
                  </wp:positionH>
                  <wp:positionV relativeFrom="paragraph">
                    <wp:posOffset>73954</wp:posOffset>
                  </wp:positionV>
                  <wp:extent cx="272956" cy="272956"/>
                  <wp:effectExtent l="0" t="0" r="0" b="0"/>
                  <wp:wrapNone/>
                  <wp:docPr id="1478060703" name="Picture 14780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A2A593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Đăng nhập vào ứng dụng</w:t>
            </w:r>
          </w:p>
        </w:tc>
      </w:tr>
    </w:tbl>
    <w:p w14:paraId="5665E64B" w14:textId="77777777" w:rsidR="008475E8" w:rsidRPr="00EB4BA0" w:rsidRDefault="008475E8" w:rsidP="008475E8"/>
    <w:p w14:paraId="1E409F18" w14:textId="77777777" w:rsidR="008475E8" w:rsidRPr="00EB4BA0" w:rsidRDefault="008475E8" w:rsidP="008475E8">
      <w:pPr>
        <w:tabs>
          <w:tab w:val="left" w:pos="425"/>
        </w:tabs>
        <w:spacing w:line="360" w:lineRule="auto"/>
      </w:pPr>
      <w:r w:rsidRPr="00EB4BA0">
        <w:t>Hệ thống báo lỗi khi người dùng nhập sai mật khẩu, tài khoản.</w:t>
      </w:r>
    </w:p>
    <w:p w14:paraId="30241903" w14:textId="77777777" w:rsidR="008475E8" w:rsidRPr="00EB4BA0" w:rsidRDefault="008475E8" w:rsidP="008475E8">
      <w:pPr>
        <w:pStyle w:val="ListParagraph"/>
        <w:keepNext/>
        <w:tabs>
          <w:tab w:val="left" w:pos="425"/>
        </w:tabs>
        <w:spacing w:line="360" w:lineRule="auto"/>
        <w:ind w:left="1584"/>
        <w:jc w:val="center"/>
      </w:pPr>
      <w:r w:rsidRPr="00EB4BA0">
        <w:rPr>
          <w:noProof/>
        </w:rPr>
        <w:drawing>
          <wp:inline distT="0" distB="0" distL="0" distR="0" wp14:anchorId="6B546820" wp14:editId="202B7722">
            <wp:extent cx="2920081" cy="4358244"/>
            <wp:effectExtent l="0" t="0" r="0" b="4445"/>
            <wp:docPr id="10" name="Picture 10" descr="C:\Users\admin\Documents\ThucTap\valida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ThucTap\validatelogi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49059" cy="4401495"/>
                    </a:xfrm>
                    <a:prstGeom prst="rect">
                      <a:avLst/>
                    </a:prstGeom>
                    <a:noFill/>
                    <a:ln>
                      <a:noFill/>
                    </a:ln>
                  </pic:spPr>
                </pic:pic>
              </a:graphicData>
            </a:graphic>
          </wp:inline>
        </w:drawing>
      </w:r>
    </w:p>
    <w:p w14:paraId="73E051E4" w14:textId="77777777" w:rsidR="008475E8" w:rsidRPr="00EB4BA0" w:rsidRDefault="008475E8" w:rsidP="008475E8">
      <w:pPr>
        <w:pStyle w:val="Caption"/>
        <w:ind w:left="864" w:firstLine="720"/>
        <w:jc w:val="center"/>
      </w:pPr>
      <w:bookmarkStart w:id="320" w:name="_Toc105144435"/>
      <w:r w:rsidRPr="00EB4BA0">
        <w:t xml:space="preserve">User Interface </w:t>
      </w:r>
      <w:fldSimple w:instr=" SEQ User_Interface \* ARABIC ">
        <w:r w:rsidRPr="00EB4BA0">
          <w:rPr>
            <w:noProof/>
          </w:rPr>
          <w:t>5</w:t>
        </w:r>
      </w:fldSimple>
      <w:r w:rsidRPr="00EB4BA0">
        <w:t>: Message Error (Login)</w:t>
      </w:r>
      <w:bookmarkEnd w:id="320"/>
    </w:p>
    <w:p w14:paraId="7FB294CE" w14:textId="32C2A94D" w:rsidR="008475E8" w:rsidRPr="00EB4BA0" w:rsidRDefault="008475E8" w:rsidP="008475E8">
      <w:pPr>
        <w:spacing w:line="360" w:lineRule="auto"/>
        <w:jc w:val="both"/>
        <w:outlineLvl w:val="2"/>
        <w:rPr>
          <w:b/>
        </w:rPr>
      </w:pPr>
      <w:bookmarkStart w:id="321" w:name="_Toc105094346"/>
      <w:bookmarkStart w:id="322" w:name="_Toc105157148"/>
      <w:bookmarkStart w:id="323" w:name="_Toc105591672"/>
      <w:r>
        <w:rPr>
          <w:b/>
        </w:rPr>
        <w:t>2</w:t>
      </w:r>
      <w:r w:rsidRPr="00EB4BA0">
        <w:rPr>
          <w:b/>
        </w:rPr>
        <w:t>.4  Xây dựng chức năng Forgot Password:</w:t>
      </w:r>
      <w:bookmarkEnd w:id="321"/>
      <w:bookmarkEnd w:id="322"/>
      <w:bookmarkEnd w:id="323"/>
      <w:r w:rsidRPr="00EB4BA0">
        <w:rPr>
          <w:b/>
        </w:rPr>
        <w:t xml:space="preserve"> </w:t>
      </w:r>
    </w:p>
    <w:p w14:paraId="0103A225" w14:textId="77777777" w:rsidR="008475E8" w:rsidRPr="00EB4BA0" w:rsidRDefault="008475E8" w:rsidP="008475E8">
      <w:pPr>
        <w:pStyle w:val="ListParagraph"/>
        <w:numPr>
          <w:ilvl w:val="0"/>
          <w:numId w:val="15"/>
        </w:numPr>
        <w:spacing w:line="360" w:lineRule="auto"/>
        <w:jc w:val="both"/>
        <w:rPr>
          <w:b/>
        </w:rPr>
      </w:pPr>
      <w:r w:rsidRPr="00EB4BA0">
        <w:t>Nếu người dùng quên mật khẩu, người dùng có thể dùng Email đã được đăng ký của mình để đổi lại mật khẩu.</w:t>
      </w:r>
    </w:p>
    <w:p w14:paraId="037009EF" w14:textId="77777777" w:rsidR="008475E8" w:rsidRPr="00EB4BA0" w:rsidRDefault="008475E8" w:rsidP="008475E8">
      <w:pPr>
        <w:pStyle w:val="ListParagraph"/>
        <w:numPr>
          <w:ilvl w:val="0"/>
          <w:numId w:val="15"/>
        </w:numPr>
        <w:spacing w:line="360" w:lineRule="auto"/>
        <w:jc w:val="both"/>
      </w:pPr>
      <w:r w:rsidRPr="00EB4BA0">
        <w:t>Thông tin đổi mật khẩu sẽ được gửi đến Email đăng ký của người dùng.</w:t>
      </w:r>
    </w:p>
    <w:p w14:paraId="7C39DAE8" w14:textId="77777777" w:rsidR="008475E8" w:rsidRPr="00EB4BA0" w:rsidRDefault="008475E8" w:rsidP="008475E8">
      <w:pPr>
        <w:pStyle w:val="ListParagraph"/>
        <w:numPr>
          <w:ilvl w:val="0"/>
          <w:numId w:val="15"/>
        </w:numPr>
        <w:spacing w:line="360" w:lineRule="auto"/>
        <w:jc w:val="both"/>
        <w:rPr>
          <w:b/>
          <w:bCs/>
        </w:rPr>
      </w:pPr>
      <w:r w:rsidRPr="00EB4BA0">
        <w:t>Sau khi đổi mật khẩu người dùng truy cập lại ứng dụng để đăng nhập.</w:t>
      </w:r>
    </w:p>
    <w:p w14:paraId="528FEDC0" w14:textId="77777777" w:rsidR="008475E8" w:rsidRPr="00EB4BA0" w:rsidRDefault="008475E8" w:rsidP="008475E8">
      <w:pPr>
        <w:tabs>
          <w:tab w:val="left" w:pos="425"/>
        </w:tabs>
        <w:spacing w:line="360" w:lineRule="auto"/>
        <w:ind w:left="360"/>
        <w:rPr>
          <w:b/>
          <w:u w:val="single"/>
        </w:rPr>
      </w:pPr>
      <w:r w:rsidRPr="00EB4BA0">
        <w:rPr>
          <w:b/>
          <w:u w:val="single"/>
        </w:rPr>
        <w:t>Layouts</w:t>
      </w:r>
    </w:p>
    <w:p w14:paraId="76A0B5E3" w14:textId="77777777" w:rsidR="008475E8" w:rsidRPr="00EB4BA0" w:rsidRDefault="008475E8" w:rsidP="008475E8">
      <w:pPr>
        <w:pStyle w:val="ListParagraph"/>
        <w:spacing w:line="360" w:lineRule="auto"/>
        <w:jc w:val="both"/>
        <w:rPr>
          <w:b/>
        </w:rPr>
      </w:pPr>
    </w:p>
    <w:p w14:paraId="0E6ECF30" w14:textId="77777777" w:rsidR="008475E8" w:rsidRPr="00EB4BA0" w:rsidRDefault="008475E8" w:rsidP="008475E8">
      <w:pPr>
        <w:pStyle w:val="ListParagraph"/>
        <w:keepNext/>
        <w:spacing w:line="360" w:lineRule="auto"/>
        <w:ind w:left="1584"/>
        <w:jc w:val="both"/>
      </w:pPr>
      <w:r w:rsidRPr="00EB4BA0">
        <w:rPr>
          <w:noProof/>
        </w:rPr>
        <w:lastRenderedPageBreak/>
        <w:drawing>
          <wp:inline distT="0" distB="0" distL="0" distR="0" wp14:anchorId="3E860F38" wp14:editId="3802B634">
            <wp:extent cx="4029075" cy="483726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3367" cy="4854423"/>
                    </a:xfrm>
                    <a:prstGeom prst="rect">
                      <a:avLst/>
                    </a:prstGeom>
                  </pic:spPr>
                </pic:pic>
              </a:graphicData>
            </a:graphic>
          </wp:inline>
        </w:drawing>
      </w:r>
    </w:p>
    <w:p w14:paraId="4C0F1285" w14:textId="77777777" w:rsidR="008475E8" w:rsidRPr="00EB4BA0" w:rsidRDefault="008475E8" w:rsidP="008475E8">
      <w:pPr>
        <w:pStyle w:val="Caption"/>
        <w:jc w:val="center"/>
      </w:pPr>
      <w:bookmarkStart w:id="324" w:name="_Toc105144436"/>
      <w:r w:rsidRPr="00EB4BA0">
        <w:t xml:space="preserve">User Interface </w:t>
      </w:r>
      <w:fldSimple w:instr=" SEQ User_Interface \* ARABIC ">
        <w:r w:rsidRPr="00EB4BA0">
          <w:rPr>
            <w:noProof/>
          </w:rPr>
          <w:t>6</w:t>
        </w:r>
      </w:fldSimple>
      <w:r w:rsidRPr="00EB4BA0">
        <w:t>: Forgot Password</w:t>
      </w:r>
      <w:bookmarkEnd w:id="324"/>
    </w:p>
    <w:tbl>
      <w:tblPr>
        <w:tblStyle w:val="ListTable6Colorful-Accent5"/>
        <w:tblpPr w:leftFromText="180" w:rightFromText="180" w:vertAnchor="text" w:horzAnchor="margin" w:tblpY="695"/>
        <w:tblW w:w="9355" w:type="dxa"/>
        <w:tblLook w:val="04A0" w:firstRow="1" w:lastRow="0" w:firstColumn="1" w:lastColumn="0" w:noHBand="0" w:noVBand="1"/>
      </w:tblPr>
      <w:tblGrid>
        <w:gridCol w:w="1060"/>
        <w:gridCol w:w="8295"/>
      </w:tblGrid>
      <w:tr w:rsidR="008475E8" w:rsidRPr="00EB4BA0" w14:paraId="5D8EF4A5"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94646FD" w14:textId="77777777" w:rsidR="008475E8" w:rsidRPr="00EB4BA0" w:rsidRDefault="008475E8" w:rsidP="00711633">
            <w:pPr>
              <w:pStyle w:val="BodyText"/>
              <w:ind w:left="0"/>
              <w:jc w:val="center"/>
              <w:rPr>
                <w:rFonts w:ascii="Times New Roman" w:hAnsi="Times New Roman" w:cs="Times New Roman"/>
                <w:b w:val="0"/>
                <w:sz w:val="26"/>
                <w:szCs w:val="26"/>
              </w:rPr>
            </w:pPr>
            <w:bookmarkStart w:id="325" w:name="_Toc104387168"/>
            <w:r w:rsidRPr="00EB4BA0">
              <w:rPr>
                <w:rFonts w:ascii="Times New Roman" w:hAnsi="Times New Roman" w:cs="Times New Roman"/>
                <w:sz w:val="26"/>
                <w:szCs w:val="26"/>
              </w:rPr>
              <w:t>Mẫu</w:t>
            </w:r>
          </w:p>
        </w:tc>
        <w:tc>
          <w:tcPr>
            <w:tcW w:w="8295" w:type="dxa"/>
          </w:tcPr>
          <w:p w14:paraId="181E4D7A"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26C2C32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04C480A"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7088" behindDoc="0" locked="0" layoutInCell="1" allowOverlap="1" wp14:anchorId="5B14C114" wp14:editId="46401473">
                  <wp:simplePos x="0" y="0"/>
                  <wp:positionH relativeFrom="column">
                    <wp:posOffset>207645</wp:posOffset>
                  </wp:positionH>
                  <wp:positionV relativeFrom="paragraph">
                    <wp:posOffset>85725</wp:posOffset>
                  </wp:positionV>
                  <wp:extent cx="269553" cy="269553"/>
                  <wp:effectExtent l="0" t="0" r="0" b="0"/>
                  <wp:wrapNone/>
                  <wp:docPr id="1478060708" name="Picture 14780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9748944"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bất kỳ nơi nào ngoài Dialog để thoát khỏi Dialog</w:t>
            </w:r>
          </w:p>
        </w:tc>
      </w:tr>
      <w:tr w:rsidR="008475E8" w:rsidRPr="00EB4BA0" w14:paraId="3D812FDC"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8C68E82"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8112" behindDoc="0" locked="0" layoutInCell="1" allowOverlap="1" wp14:anchorId="235D671B" wp14:editId="51493CCA">
                  <wp:simplePos x="0" y="0"/>
                  <wp:positionH relativeFrom="column">
                    <wp:posOffset>203835</wp:posOffset>
                  </wp:positionH>
                  <wp:positionV relativeFrom="paragraph">
                    <wp:posOffset>167005</wp:posOffset>
                  </wp:positionV>
                  <wp:extent cx="255489" cy="255489"/>
                  <wp:effectExtent l="0" t="0" r="0" b="0"/>
                  <wp:wrapNone/>
                  <wp:docPr id="1478060709" name="Picture 14780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455E00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Email tài khoản. Bắt buộc địa chỉ Email đã được đăng ký trên hệ thống.</w:t>
            </w:r>
          </w:p>
        </w:tc>
      </w:tr>
      <w:tr w:rsidR="008475E8" w:rsidRPr="00EB4BA0" w14:paraId="0051635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015DC4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79136" behindDoc="0" locked="0" layoutInCell="1" allowOverlap="1" wp14:anchorId="01AE0441" wp14:editId="0BE5D030">
                  <wp:simplePos x="0" y="0"/>
                  <wp:positionH relativeFrom="margin">
                    <wp:posOffset>167903</wp:posOffset>
                  </wp:positionH>
                  <wp:positionV relativeFrom="paragraph">
                    <wp:posOffset>67222</wp:posOffset>
                  </wp:positionV>
                  <wp:extent cx="282369" cy="258610"/>
                  <wp:effectExtent l="0" t="0" r="3810" b="8255"/>
                  <wp:wrapNone/>
                  <wp:docPr id="1478060710" name="Picture 147806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532" cy="26059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1B10D21"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Gui yêu cầu đến địa chỉ Email</w:t>
            </w:r>
          </w:p>
        </w:tc>
      </w:tr>
    </w:tbl>
    <w:p w14:paraId="4D5CA47F" w14:textId="77777777" w:rsidR="008475E8" w:rsidRPr="00EB4BA0" w:rsidRDefault="008475E8" w:rsidP="008475E8">
      <w:pPr>
        <w:pStyle w:val="Caption"/>
        <w:ind w:left="1440" w:firstLine="720"/>
        <w:jc w:val="both"/>
      </w:pPr>
      <w:r w:rsidRPr="00EB4BA0">
        <w:t xml:space="preserve"> </w:t>
      </w:r>
      <w:r w:rsidRPr="00EB4BA0">
        <w:tab/>
        <w:t xml:space="preserve"> </w:t>
      </w:r>
      <w:bookmarkEnd w:id="325"/>
    </w:p>
    <w:p w14:paraId="761F8D32" w14:textId="77777777" w:rsidR="008475E8" w:rsidRPr="00EB4BA0" w:rsidRDefault="008475E8" w:rsidP="008475E8">
      <w:r w:rsidRPr="00EB4BA0">
        <w:br w:type="page"/>
      </w:r>
    </w:p>
    <w:p w14:paraId="3378AAC8" w14:textId="77777777" w:rsidR="008475E8" w:rsidRPr="00EB4BA0" w:rsidRDefault="008475E8" w:rsidP="008475E8">
      <w:pPr>
        <w:spacing w:line="360" w:lineRule="auto"/>
        <w:jc w:val="both"/>
        <w:rPr>
          <w:b/>
          <w:bCs/>
        </w:rPr>
      </w:pPr>
      <w:r w:rsidRPr="00EB4BA0">
        <w:lastRenderedPageBreak/>
        <w:t>Hệ thống báo lỗi khi người dùng nhập sai Email hoặc Email không tồn tại.</w:t>
      </w:r>
    </w:p>
    <w:p w14:paraId="373C789F" w14:textId="77777777" w:rsidR="008475E8" w:rsidRPr="00EB4BA0" w:rsidRDefault="008475E8" w:rsidP="008475E8">
      <w:pPr>
        <w:pStyle w:val="ListParagraph"/>
        <w:keepNext/>
        <w:spacing w:line="360" w:lineRule="auto"/>
        <w:ind w:left="1584"/>
        <w:jc w:val="both"/>
      </w:pPr>
      <w:r w:rsidRPr="00EB4BA0">
        <w:rPr>
          <w:noProof/>
        </w:rPr>
        <w:drawing>
          <wp:inline distT="0" distB="0" distL="0" distR="0" wp14:anchorId="0A70791D" wp14:editId="17E3166F">
            <wp:extent cx="5167423" cy="499681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9"/>
                    <a:stretch>
                      <a:fillRect/>
                    </a:stretch>
                  </pic:blipFill>
                  <pic:spPr>
                    <a:xfrm>
                      <a:off x="0" y="0"/>
                      <a:ext cx="5179430" cy="5008426"/>
                    </a:xfrm>
                    <a:prstGeom prst="rect">
                      <a:avLst/>
                    </a:prstGeom>
                  </pic:spPr>
                </pic:pic>
              </a:graphicData>
            </a:graphic>
          </wp:inline>
        </w:drawing>
      </w:r>
    </w:p>
    <w:p w14:paraId="25EC4DEB" w14:textId="77777777" w:rsidR="008475E8" w:rsidRPr="00EB4BA0" w:rsidRDefault="008475E8" w:rsidP="008475E8">
      <w:pPr>
        <w:pStyle w:val="Caption"/>
        <w:jc w:val="center"/>
      </w:pPr>
      <w:bookmarkStart w:id="326" w:name="_Toc105144437"/>
      <w:r w:rsidRPr="00EB4BA0">
        <w:t xml:space="preserve">User Interface </w:t>
      </w:r>
      <w:fldSimple w:instr=" SEQ User_Interface \* ARABIC ">
        <w:r w:rsidRPr="00EB4BA0">
          <w:rPr>
            <w:noProof/>
          </w:rPr>
          <w:t>7</w:t>
        </w:r>
      </w:fldSimple>
      <w:r w:rsidRPr="00EB4BA0">
        <w:t>: Message Error (Forgot Password)</w:t>
      </w:r>
      <w:bookmarkEnd w:id="326"/>
    </w:p>
    <w:p w14:paraId="75760842" w14:textId="77777777" w:rsidR="008475E8" w:rsidRPr="00EB4BA0" w:rsidRDefault="008475E8" w:rsidP="008475E8">
      <w:r w:rsidRPr="00EB4BA0">
        <w:t>Hệ thống gửi Email thay đổi Password. Người dùng thực hiện thay đổi mật khẩu mới.</w:t>
      </w:r>
    </w:p>
    <w:p w14:paraId="4C27CEA7" w14:textId="77777777" w:rsidR="008475E8" w:rsidRPr="00EB4BA0" w:rsidRDefault="008475E8" w:rsidP="008475E8">
      <w:pPr>
        <w:keepNext/>
      </w:pPr>
      <w:r w:rsidRPr="00EB4BA0">
        <w:rPr>
          <w:noProof/>
        </w:rPr>
        <w:lastRenderedPageBreak/>
        <w:drawing>
          <wp:inline distT="0" distB="0" distL="0" distR="0" wp14:anchorId="7DE060CA" wp14:editId="23EE0EBC">
            <wp:extent cx="5977566" cy="3941379"/>
            <wp:effectExtent l="0" t="0" r="4445" b="2540"/>
            <wp:docPr id="1478060919" name="Picture 14780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8788" cy="3955372"/>
                    </a:xfrm>
                    <a:prstGeom prst="rect">
                      <a:avLst/>
                    </a:prstGeom>
                  </pic:spPr>
                </pic:pic>
              </a:graphicData>
            </a:graphic>
          </wp:inline>
        </w:drawing>
      </w:r>
    </w:p>
    <w:p w14:paraId="2E2FAE1E" w14:textId="77777777" w:rsidR="008475E8" w:rsidRPr="00EB4BA0" w:rsidRDefault="008475E8" w:rsidP="008475E8">
      <w:pPr>
        <w:pStyle w:val="Caption"/>
        <w:jc w:val="center"/>
      </w:pPr>
      <w:bookmarkStart w:id="327" w:name="_Toc105144438"/>
      <w:r w:rsidRPr="00EB4BA0">
        <w:t xml:space="preserve">User Interface </w:t>
      </w:r>
      <w:fldSimple w:instr=" SEQ User_Interface \* ARABIC ">
        <w:r w:rsidRPr="00EB4BA0">
          <w:rPr>
            <w:noProof/>
          </w:rPr>
          <w:t>8</w:t>
        </w:r>
      </w:fldSimple>
      <w:r w:rsidRPr="00EB4BA0">
        <w:t>: Email thay đổi Password</w:t>
      </w:r>
      <w:bookmarkEnd w:id="327"/>
    </w:p>
    <w:p w14:paraId="76377961" w14:textId="7CF6ADDD" w:rsidR="008475E8" w:rsidRPr="00EB4BA0" w:rsidRDefault="008475E8" w:rsidP="008475E8">
      <w:pPr>
        <w:pStyle w:val="Heading3"/>
        <w:rPr>
          <w:rFonts w:ascii="Times New Roman" w:hAnsi="Times New Roman"/>
        </w:rPr>
      </w:pPr>
      <w:bookmarkStart w:id="328" w:name="_Toc105094347"/>
      <w:bookmarkStart w:id="329" w:name="_Toc105157149"/>
      <w:bookmarkStart w:id="330" w:name="_Toc105591673"/>
      <w:r>
        <w:rPr>
          <w:rFonts w:ascii="Times New Roman" w:hAnsi="Times New Roman"/>
        </w:rPr>
        <w:t>2</w:t>
      </w:r>
      <w:r w:rsidRPr="00EB4BA0">
        <w:rPr>
          <w:rFonts w:ascii="Times New Roman" w:hAnsi="Times New Roman"/>
        </w:rPr>
        <w:t>.5 Xây dựng trang xác nhận tài khoản Email của người dùng</w:t>
      </w:r>
      <w:bookmarkEnd w:id="328"/>
      <w:bookmarkEnd w:id="329"/>
      <w:bookmarkEnd w:id="330"/>
      <w:r w:rsidRPr="00EB4BA0">
        <w:rPr>
          <w:rFonts w:ascii="Times New Roman" w:hAnsi="Times New Roman"/>
        </w:rPr>
        <w:t xml:space="preserve"> </w:t>
      </w:r>
    </w:p>
    <w:p w14:paraId="49387F31" w14:textId="77777777" w:rsidR="008475E8" w:rsidRPr="00EB4BA0" w:rsidRDefault="008475E8" w:rsidP="00863B93">
      <w:pPr>
        <w:pStyle w:val="ListParagraph"/>
        <w:numPr>
          <w:ilvl w:val="0"/>
          <w:numId w:val="94"/>
        </w:numPr>
      </w:pPr>
      <w:r w:rsidRPr="00EB4BA0">
        <w:t>Ở trang này người dùng được yêu cầu xác nhận tài khoản Email của mình bằng cách xác nhận Email xác thực mà ứng dụng gửi đến.</w:t>
      </w:r>
    </w:p>
    <w:p w14:paraId="17744582" w14:textId="77777777" w:rsidR="008475E8" w:rsidRPr="00EB4BA0" w:rsidRDefault="008475E8" w:rsidP="00863B93">
      <w:pPr>
        <w:pStyle w:val="ListParagraph"/>
        <w:numPr>
          <w:ilvl w:val="0"/>
          <w:numId w:val="94"/>
        </w:numPr>
      </w:pPr>
      <w:r w:rsidRPr="00EB4BA0">
        <w:t>Người dùng thực hiện việc xác thực để có thể tiếp tục sử dụng ứng dụng.</w:t>
      </w:r>
    </w:p>
    <w:p w14:paraId="629B435F" w14:textId="77777777" w:rsidR="008475E8" w:rsidRPr="00EB4BA0" w:rsidRDefault="008475E8" w:rsidP="00863B93">
      <w:pPr>
        <w:pStyle w:val="ListParagraph"/>
        <w:numPr>
          <w:ilvl w:val="0"/>
          <w:numId w:val="94"/>
        </w:numPr>
      </w:pPr>
      <w:r w:rsidRPr="00EB4BA0">
        <w:t>Nhầm đảm bảo người dùng sử dụng Email có thật. Nếu người dùng sử dụng Email không tồn tại, người dùng sẽ không bao giờ truy cập vào được ứng dụng.</w:t>
      </w:r>
    </w:p>
    <w:p w14:paraId="797487B9" w14:textId="77777777" w:rsidR="008475E8" w:rsidRPr="00EB4BA0" w:rsidRDefault="008475E8" w:rsidP="008475E8">
      <w:pPr>
        <w:pStyle w:val="ListParagraph"/>
        <w:keepNext/>
        <w:jc w:val="center"/>
      </w:pPr>
      <w:r w:rsidRPr="00EB4BA0">
        <w:rPr>
          <w:noProof/>
        </w:rPr>
        <w:lastRenderedPageBreak/>
        <w:drawing>
          <wp:inline distT="0" distB="0" distL="0" distR="0" wp14:anchorId="7EB804C1" wp14:editId="749B64BC">
            <wp:extent cx="3858260" cy="5677786"/>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7598" cy="5706244"/>
                    </a:xfrm>
                    <a:prstGeom prst="rect">
                      <a:avLst/>
                    </a:prstGeom>
                  </pic:spPr>
                </pic:pic>
              </a:graphicData>
            </a:graphic>
          </wp:inline>
        </w:drawing>
      </w:r>
    </w:p>
    <w:p w14:paraId="0687B9D9" w14:textId="77777777" w:rsidR="008475E8" w:rsidRPr="00EB4BA0" w:rsidRDefault="008475E8" w:rsidP="008475E8">
      <w:pPr>
        <w:pStyle w:val="Caption"/>
        <w:jc w:val="center"/>
      </w:pPr>
      <w:bookmarkStart w:id="331" w:name="_Toc105144439"/>
      <w:r w:rsidRPr="00EB4BA0">
        <w:t xml:space="preserve">User Interface </w:t>
      </w:r>
      <w:fldSimple w:instr=" SEQ User_Interface \* ARABIC ">
        <w:r w:rsidRPr="00EB4BA0">
          <w:rPr>
            <w:noProof/>
          </w:rPr>
          <w:t>9</w:t>
        </w:r>
      </w:fldSimple>
      <w:r w:rsidRPr="00EB4BA0">
        <w:t>: Trang đợi</w:t>
      </w:r>
      <w:bookmarkEnd w:id="331"/>
    </w:p>
    <w:p w14:paraId="1FF17434" w14:textId="77777777" w:rsidR="008475E8" w:rsidRPr="00EB4BA0" w:rsidRDefault="008475E8" w:rsidP="008475E8">
      <w:pPr>
        <w:pStyle w:val="ListParagraph"/>
        <w:jc w:val="center"/>
      </w:pPr>
    </w:p>
    <w:tbl>
      <w:tblPr>
        <w:tblStyle w:val="ListTable6Colorful-Accent5"/>
        <w:tblW w:w="9355" w:type="dxa"/>
        <w:tblLook w:val="04A0" w:firstRow="1" w:lastRow="0" w:firstColumn="1" w:lastColumn="0" w:noHBand="0" w:noVBand="1"/>
      </w:tblPr>
      <w:tblGrid>
        <w:gridCol w:w="1060"/>
        <w:gridCol w:w="8295"/>
      </w:tblGrid>
      <w:tr w:rsidR="008475E8" w:rsidRPr="00EB4BA0" w14:paraId="0ED3E8CD"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D03B57A"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t>Mẫu</w:t>
            </w:r>
          </w:p>
        </w:tc>
        <w:tc>
          <w:tcPr>
            <w:tcW w:w="8295" w:type="dxa"/>
          </w:tcPr>
          <w:p w14:paraId="6255C0D7"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6CB6F351"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296BB24"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5040" behindDoc="0" locked="0" layoutInCell="1" allowOverlap="1" wp14:anchorId="08746D9F" wp14:editId="759E20D5">
                  <wp:simplePos x="0" y="0"/>
                  <wp:positionH relativeFrom="column">
                    <wp:posOffset>198566</wp:posOffset>
                  </wp:positionH>
                  <wp:positionV relativeFrom="paragraph">
                    <wp:posOffset>28699</wp:posOffset>
                  </wp:positionV>
                  <wp:extent cx="269553" cy="26955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B96368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Send Email Verified để nhận được địa chỉ Email Xác Thực</w:t>
            </w:r>
          </w:p>
        </w:tc>
      </w:tr>
      <w:tr w:rsidR="008475E8" w:rsidRPr="00EB4BA0" w14:paraId="4E287822"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1A16A8E"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6064" behindDoc="0" locked="0" layoutInCell="1" allowOverlap="1" wp14:anchorId="4E5E94CC" wp14:editId="1D7F350C">
                  <wp:simplePos x="0" y="0"/>
                  <wp:positionH relativeFrom="column">
                    <wp:posOffset>178125</wp:posOffset>
                  </wp:positionH>
                  <wp:positionV relativeFrom="paragraph">
                    <wp:posOffset>93685</wp:posOffset>
                  </wp:positionV>
                  <wp:extent cx="255489" cy="255489"/>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8819470"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Sign Out để thoát khỏi ứng dụng</w:t>
            </w:r>
          </w:p>
        </w:tc>
      </w:tr>
    </w:tbl>
    <w:p w14:paraId="01959C54" w14:textId="77777777" w:rsidR="008475E8" w:rsidRPr="00EB4BA0" w:rsidRDefault="008475E8" w:rsidP="008475E8"/>
    <w:p w14:paraId="639AEC2D" w14:textId="77777777" w:rsidR="008475E8" w:rsidRPr="00EB4BA0" w:rsidRDefault="008475E8" w:rsidP="008475E8">
      <w:r w:rsidRPr="00EB4BA0">
        <w:br w:type="page"/>
      </w:r>
    </w:p>
    <w:p w14:paraId="496353E3" w14:textId="56F3AC4C" w:rsidR="008475E8" w:rsidRPr="00EB4BA0" w:rsidRDefault="008475E8" w:rsidP="008475E8">
      <w:pPr>
        <w:pStyle w:val="Heading3"/>
        <w:rPr>
          <w:rFonts w:ascii="Times New Roman" w:hAnsi="Times New Roman"/>
        </w:rPr>
      </w:pPr>
      <w:bookmarkStart w:id="332" w:name="_Toc105094348"/>
      <w:bookmarkStart w:id="333" w:name="_Toc105157150"/>
      <w:bookmarkStart w:id="334" w:name="_Toc105591674"/>
      <w:r>
        <w:rPr>
          <w:rFonts w:ascii="Times New Roman" w:hAnsi="Times New Roman"/>
        </w:rPr>
        <w:lastRenderedPageBreak/>
        <w:t>2</w:t>
      </w:r>
      <w:r w:rsidRPr="00EB4BA0">
        <w:rPr>
          <w:rFonts w:ascii="Times New Roman" w:hAnsi="Times New Roman"/>
        </w:rPr>
        <w:t>.6  Xây dựng trang chủ:</w:t>
      </w:r>
      <w:bookmarkEnd w:id="332"/>
      <w:bookmarkEnd w:id="333"/>
      <w:bookmarkEnd w:id="334"/>
      <w:r w:rsidRPr="00EB4BA0">
        <w:rPr>
          <w:rFonts w:ascii="Times New Roman" w:hAnsi="Times New Roman"/>
        </w:rPr>
        <w:t xml:space="preserve"> </w:t>
      </w:r>
    </w:p>
    <w:p w14:paraId="02961318" w14:textId="77777777" w:rsidR="008475E8" w:rsidRPr="00EB4BA0" w:rsidRDefault="008475E8" w:rsidP="008475E8">
      <w:pPr>
        <w:pStyle w:val="ListParagraph"/>
        <w:numPr>
          <w:ilvl w:val="0"/>
          <w:numId w:val="16"/>
        </w:numPr>
        <w:tabs>
          <w:tab w:val="left" w:pos="425"/>
        </w:tabs>
        <w:spacing w:line="360" w:lineRule="auto"/>
      </w:pPr>
      <w:r w:rsidRPr="00EB4BA0">
        <w:t>Tạo ra thanh menu cho phép người dùng di chuyển đến các trang:</w:t>
      </w:r>
    </w:p>
    <w:p w14:paraId="52673B36" w14:textId="77777777" w:rsidR="008475E8" w:rsidRPr="00EB4BA0" w:rsidRDefault="008475E8" w:rsidP="00863B93">
      <w:pPr>
        <w:pStyle w:val="ListParagraph"/>
        <w:numPr>
          <w:ilvl w:val="0"/>
          <w:numId w:val="79"/>
        </w:numPr>
        <w:tabs>
          <w:tab w:val="left" w:pos="425"/>
        </w:tabs>
        <w:spacing w:line="360" w:lineRule="auto"/>
      </w:pPr>
      <w:r w:rsidRPr="00EB4BA0">
        <w:t xml:space="preserve">Chính sách bảo mật người dùng, </w:t>
      </w:r>
    </w:p>
    <w:p w14:paraId="5D576900" w14:textId="77777777" w:rsidR="008475E8" w:rsidRPr="00EB4BA0" w:rsidRDefault="008475E8" w:rsidP="00863B93">
      <w:pPr>
        <w:pStyle w:val="ListParagraph"/>
        <w:numPr>
          <w:ilvl w:val="0"/>
          <w:numId w:val="79"/>
        </w:numPr>
        <w:tabs>
          <w:tab w:val="left" w:pos="425"/>
        </w:tabs>
        <w:spacing w:line="360" w:lineRule="auto"/>
      </w:pPr>
      <w:r w:rsidRPr="00EB4BA0">
        <w:t xml:space="preserve">Đăng xuất, </w:t>
      </w:r>
    </w:p>
    <w:p w14:paraId="7D64026F" w14:textId="77777777" w:rsidR="008475E8" w:rsidRPr="00EB4BA0" w:rsidRDefault="008475E8" w:rsidP="00863B93">
      <w:pPr>
        <w:pStyle w:val="ListParagraph"/>
        <w:numPr>
          <w:ilvl w:val="0"/>
          <w:numId w:val="79"/>
        </w:numPr>
        <w:tabs>
          <w:tab w:val="left" w:pos="425"/>
        </w:tabs>
        <w:spacing w:line="360" w:lineRule="auto"/>
      </w:pPr>
      <w:r w:rsidRPr="00EB4BA0">
        <w:t>Gửi email Feedback</w:t>
      </w:r>
    </w:p>
    <w:p w14:paraId="00BE4993" w14:textId="77777777" w:rsidR="008475E8" w:rsidRPr="00EB4BA0" w:rsidRDefault="008475E8" w:rsidP="00863B93">
      <w:pPr>
        <w:pStyle w:val="ListParagraph"/>
        <w:numPr>
          <w:ilvl w:val="0"/>
          <w:numId w:val="79"/>
        </w:numPr>
        <w:tabs>
          <w:tab w:val="left" w:pos="425"/>
        </w:tabs>
        <w:spacing w:line="360" w:lineRule="auto"/>
      </w:pPr>
      <w:r w:rsidRPr="00EB4BA0">
        <w:t>Gửi Report</w:t>
      </w:r>
    </w:p>
    <w:p w14:paraId="1F193996" w14:textId="77777777" w:rsidR="008475E8" w:rsidRPr="00EB4BA0" w:rsidRDefault="008475E8" w:rsidP="00863B93">
      <w:pPr>
        <w:pStyle w:val="ListParagraph"/>
        <w:numPr>
          <w:ilvl w:val="0"/>
          <w:numId w:val="79"/>
        </w:numPr>
        <w:tabs>
          <w:tab w:val="left" w:pos="425"/>
        </w:tabs>
        <w:spacing w:line="360" w:lineRule="auto"/>
      </w:pPr>
      <w:r w:rsidRPr="00EB4BA0">
        <w:t>Hướng dẫn sử dụng</w:t>
      </w:r>
    </w:p>
    <w:p w14:paraId="25C2F747" w14:textId="77777777" w:rsidR="008475E8" w:rsidRPr="00EB4BA0" w:rsidRDefault="008475E8" w:rsidP="00863B93">
      <w:pPr>
        <w:pStyle w:val="ListParagraph"/>
        <w:numPr>
          <w:ilvl w:val="0"/>
          <w:numId w:val="79"/>
        </w:numPr>
        <w:tabs>
          <w:tab w:val="left" w:pos="425"/>
        </w:tabs>
        <w:spacing w:line="360" w:lineRule="auto"/>
      </w:pPr>
      <w:r w:rsidRPr="00EB4BA0">
        <w:t xml:space="preserve">Trang đổi mật khẩu. </w:t>
      </w:r>
      <w:r w:rsidRPr="00EB4BA0">
        <w:tab/>
      </w:r>
    </w:p>
    <w:p w14:paraId="43951E38" w14:textId="77777777" w:rsidR="008475E8" w:rsidRPr="00EB4BA0" w:rsidRDefault="008475E8" w:rsidP="008475E8">
      <w:pPr>
        <w:pStyle w:val="ListParagraph"/>
        <w:numPr>
          <w:ilvl w:val="0"/>
          <w:numId w:val="16"/>
        </w:numPr>
        <w:tabs>
          <w:tab w:val="left" w:pos="425"/>
        </w:tabs>
        <w:spacing w:line="360" w:lineRule="auto"/>
      </w:pPr>
      <w:r w:rsidRPr="00EB4BA0">
        <w:t>Thanh Bottom Navigation cho phép người dùng di chuyển đến trang:</w:t>
      </w:r>
    </w:p>
    <w:p w14:paraId="4AB52E1C" w14:textId="77777777" w:rsidR="008475E8" w:rsidRPr="00EB4BA0" w:rsidRDefault="008475E8" w:rsidP="00863B93">
      <w:pPr>
        <w:pStyle w:val="ListParagraph"/>
        <w:numPr>
          <w:ilvl w:val="0"/>
          <w:numId w:val="80"/>
        </w:numPr>
        <w:tabs>
          <w:tab w:val="left" w:pos="425"/>
        </w:tabs>
        <w:spacing w:line="360" w:lineRule="auto"/>
      </w:pPr>
      <w:r w:rsidRPr="00EB4BA0">
        <w:t xml:space="preserve">English Dictionary </w:t>
      </w:r>
    </w:p>
    <w:p w14:paraId="23B6CF93" w14:textId="77777777" w:rsidR="008475E8" w:rsidRPr="00EB4BA0" w:rsidRDefault="008475E8" w:rsidP="00863B93">
      <w:pPr>
        <w:pStyle w:val="ListParagraph"/>
        <w:numPr>
          <w:ilvl w:val="0"/>
          <w:numId w:val="80"/>
        </w:numPr>
        <w:tabs>
          <w:tab w:val="left" w:pos="425"/>
        </w:tabs>
        <w:spacing w:line="360" w:lineRule="auto"/>
      </w:pPr>
      <w:r w:rsidRPr="00EB4BA0">
        <w:t>Study</w:t>
      </w:r>
    </w:p>
    <w:p w14:paraId="3746075B" w14:textId="77777777" w:rsidR="008475E8" w:rsidRPr="00EB4BA0" w:rsidRDefault="008475E8" w:rsidP="00863B93">
      <w:pPr>
        <w:pStyle w:val="ListParagraph"/>
        <w:numPr>
          <w:ilvl w:val="0"/>
          <w:numId w:val="80"/>
        </w:numPr>
        <w:tabs>
          <w:tab w:val="left" w:pos="425"/>
        </w:tabs>
        <w:spacing w:line="360" w:lineRule="auto"/>
      </w:pPr>
      <w:r w:rsidRPr="00EB4BA0">
        <w:t>Help Center.</w:t>
      </w:r>
    </w:p>
    <w:p w14:paraId="1494F671" w14:textId="77777777" w:rsidR="008475E8" w:rsidRPr="00EB4BA0" w:rsidRDefault="008475E8" w:rsidP="008475E8">
      <w:pPr>
        <w:pStyle w:val="ListParagraph"/>
        <w:numPr>
          <w:ilvl w:val="0"/>
          <w:numId w:val="16"/>
        </w:numPr>
        <w:tabs>
          <w:tab w:val="left" w:pos="425"/>
        </w:tabs>
        <w:spacing w:line="360" w:lineRule="auto"/>
      </w:pPr>
      <w:r w:rsidRPr="00EB4BA0">
        <w:t xml:space="preserve">Hiển thị thông số thời tiết, ngày tháng, vị trí hiện tại. Người dùng có thể tìm kiếm thành phố ứng dụng sẽ trả lại thời tiết tương ứng với thành phố đó. </w:t>
      </w:r>
    </w:p>
    <w:p w14:paraId="31BF125C" w14:textId="77777777" w:rsidR="008475E8" w:rsidRPr="00EB4BA0" w:rsidRDefault="008475E8" w:rsidP="00863B93">
      <w:pPr>
        <w:pStyle w:val="ListParagraph"/>
        <w:numPr>
          <w:ilvl w:val="0"/>
          <w:numId w:val="81"/>
        </w:numPr>
        <w:tabs>
          <w:tab w:val="left" w:pos="425"/>
        </w:tabs>
        <w:spacing w:line="360" w:lineRule="auto"/>
      </w:pPr>
      <w:r w:rsidRPr="00EB4BA0">
        <w:t>Giải Pháp: Sử dụng API của Open Weather, ứng dụng nhận dữ liệu từ Web API của Open Weather</w:t>
      </w:r>
    </w:p>
    <w:p w14:paraId="0A302DF0" w14:textId="77777777" w:rsidR="008475E8" w:rsidRPr="00EB4BA0" w:rsidRDefault="008475E8" w:rsidP="008475E8">
      <w:pPr>
        <w:pStyle w:val="ListParagraph"/>
        <w:tabs>
          <w:tab w:val="left" w:pos="425"/>
        </w:tabs>
        <w:spacing w:line="360" w:lineRule="auto"/>
        <w:ind w:left="1440"/>
      </w:pPr>
      <w:r w:rsidRPr="00EB4BA0">
        <w:t xml:space="preserve">Link :  </w:t>
      </w:r>
      <w:r w:rsidRPr="00EB4BA0">
        <w:rPr>
          <w:b/>
          <w:color w:val="4F81BD" w:themeColor="accent1"/>
          <w:u w:val="single"/>
        </w:rPr>
        <w:t>https://api.openweathermap.org/data/2.5/weather?q=Hanoi&amp;appid=7217ff95e49eab55b03196b592c63415</w:t>
      </w:r>
    </w:p>
    <w:p w14:paraId="755F13D8" w14:textId="77777777" w:rsidR="008475E8" w:rsidRPr="00EB4BA0" w:rsidRDefault="008475E8" w:rsidP="008475E8">
      <w:pPr>
        <w:pStyle w:val="ListParagraph"/>
        <w:numPr>
          <w:ilvl w:val="0"/>
          <w:numId w:val="16"/>
        </w:numPr>
        <w:tabs>
          <w:tab w:val="left" w:pos="425"/>
        </w:tabs>
        <w:spacing w:line="360" w:lineRule="auto"/>
      </w:pPr>
      <w:r w:rsidRPr="00EB4BA0">
        <w:t>Người dùng có thể xem vị trí hiện tại nếu người dùng cho phép ứng dụng truy cập vào vị trí trên điện thoại.</w:t>
      </w:r>
    </w:p>
    <w:p w14:paraId="5B89467E" w14:textId="77777777" w:rsidR="008475E8" w:rsidRPr="00EB4BA0" w:rsidRDefault="008475E8" w:rsidP="00863B93">
      <w:pPr>
        <w:pStyle w:val="ListParagraph"/>
        <w:numPr>
          <w:ilvl w:val="0"/>
          <w:numId w:val="82"/>
        </w:numPr>
        <w:tabs>
          <w:tab w:val="left" w:pos="425"/>
        </w:tabs>
        <w:spacing w:line="360" w:lineRule="auto"/>
      </w:pPr>
      <w:r w:rsidRPr="00EB4BA0">
        <w:t>Giải pháp: Ứng dụng sử dụng API của Google Map</w:t>
      </w:r>
    </w:p>
    <w:p w14:paraId="3C6247E2" w14:textId="77777777" w:rsidR="008475E8" w:rsidRPr="00EB4BA0" w:rsidRDefault="008475E8" w:rsidP="008475E8">
      <w:pPr>
        <w:pStyle w:val="ListParagraph"/>
        <w:numPr>
          <w:ilvl w:val="0"/>
          <w:numId w:val="16"/>
        </w:numPr>
        <w:tabs>
          <w:tab w:val="left" w:pos="425"/>
        </w:tabs>
        <w:spacing w:line="360" w:lineRule="auto"/>
      </w:pPr>
      <w:r w:rsidRPr="00EB4BA0">
        <w:t>Floating Button với các chức năng Chụp hình và Scan, Lịch sử Scan, Máy tính, Take Notes.</w:t>
      </w:r>
    </w:p>
    <w:p w14:paraId="216C8976" w14:textId="77777777" w:rsidR="008475E8" w:rsidRPr="00EB4BA0" w:rsidRDefault="008475E8" w:rsidP="008475E8">
      <w:pPr>
        <w:pStyle w:val="ListParagraph"/>
        <w:numPr>
          <w:ilvl w:val="0"/>
          <w:numId w:val="16"/>
        </w:numPr>
        <w:tabs>
          <w:tab w:val="left" w:pos="425"/>
        </w:tabs>
        <w:spacing w:line="360" w:lineRule="auto"/>
      </w:pPr>
      <w:r w:rsidRPr="00EB4BA0">
        <w:t xml:space="preserve">Hiển thị câu hỏi của các người dùng khác. </w:t>
      </w:r>
    </w:p>
    <w:p w14:paraId="5BE23DF8" w14:textId="77777777" w:rsidR="008475E8" w:rsidRPr="00EB4BA0" w:rsidRDefault="008475E8" w:rsidP="00863B93">
      <w:pPr>
        <w:pStyle w:val="ListParagraph"/>
        <w:numPr>
          <w:ilvl w:val="0"/>
          <w:numId w:val="87"/>
        </w:numPr>
        <w:tabs>
          <w:tab w:val="left" w:pos="425"/>
        </w:tabs>
        <w:spacing w:line="360" w:lineRule="auto"/>
      </w:pPr>
      <w:r w:rsidRPr="00EB4BA0">
        <w:t xml:space="preserve">Giải pháp: Lấy bộ dữ liệu </w:t>
      </w:r>
      <w:r w:rsidRPr="00EB4BA0">
        <w:rPr>
          <w:color w:val="4F81BD" w:themeColor="accent1"/>
        </w:rPr>
        <w:t xml:space="preserve">User Question </w:t>
      </w:r>
      <w:r w:rsidRPr="00EB4BA0">
        <w:t>từ Firebase Realtime Database.</w:t>
      </w:r>
    </w:p>
    <w:p w14:paraId="11704596" w14:textId="77777777" w:rsidR="008475E8" w:rsidRPr="00EB4BA0" w:rsidRDefault="008475E8" w:rsidP="008475E8">
      <w:pPr>
        <w:pStyle w:val="ListParagraph"/>
        <w:numPr>
          <w:ilvl w:val="0"/>
          <w:numId w:val="16"/>
        </w:numPr>
        <w:tabs>
          <w:tab w:val="left" w:pos="425"/>
        </w:tabs>
        <w:spacing w:line="360" w:lineRule="auto"/>
      </w:pPr>
      <w:r w:rsidRPr="00EB4BA0">
        <w:t xml:space="preserve">Hiển thị các khóa học, các bài kiểm tra. </w:t>
      </w:r>
    </w:p>
    <w:p w14:paraId="1B2A53F3" w14:textId="77777777" w:rsidR="008475E8" w:rsidRPr="00EB4BA0" w:rsidRDefault="008475E8" w:rsidP="008475E8">
      <w:pPr>
        <w:pStyle w:val="ListParagraph"/>
        <w:numPr>
          <w:ilvl w:val="0"/>
          <w:numId w:val="16"/>
        </w:numPr>
        <w:tabs>
          <w:tab w:val="left" w:pos="425"/>
        </w:tabs>
        <w:spacing w:line="360" w:lineRule="auto"/>
      </w:pPr>
      <w:r w:rsidRPr="00EB4BA0">
        <w:t>Hiện thì các từ vựng Tiếng Anh, người dùng có thể tìm kiếm xem chi tiết.</w:t>
      </w:r>
    </w:p>
    <w:p w14:paraId="41E35D8E" w14:textId="77777777" w:rsidR="008475E8" w:rsidRPr="00EB4BA0" w:rsidRDefault="008475E8" w:rsidP="00863B93">
      <w:pPr>
        <w:pStyle w:val="ListParagraph"/>
        <w:numPr>
          <w:ilvl w:val="0"/>
          <w:numId w:val="85"/>
        </w:numPr>
        <w:tabs>
          <w:tab w:val="left" w:pos="425"/>
        </w:tabs>
        <w:spacing w:line="360" w:lineRule="auto"/>
        <w:rPr>
          <w:b/>
          <w:bCs/>
          <w:u w:val="single"/>
        </w:rPr>
      </w:pPr>
      <w:r w:rsidRPr="00EB4BA0">
        <w:lastRenderedPageBreak/>
        <w:t xml:space="preserve">Giải pháp: Lấy bộ dữ liệu </w:t>
      </w:r>
      <w:r w:rsidRPr="00EB4BA0">
        <w:rPr>
          <w:color w:val="4F81BD" w:themeColor="accent1"/>
        </w:rPr>
        <w:t xml:space="preserve">Today Word </w:t>
      </w:r>
      <w:r w:rsidRPr="00EB4BA0">
        <w:t>từ Firebase Realtime Database.</w:t>
      </w:r>
    </w:p>
    <w:p w14:paraId="4A88E6FA" w14:textId="77777777" w:rsidR="008475E8" w:rsidRPr="00EB4BA0" w:rsidRDefault="008475E8" w:rsidP="00863B93">
      <w:pPr>
        <w:pStyle w:val="ListParagraph"/>
        <w:numPr>
          <w:ilvl w:val="0"/>
          <w:numId w:val="86"/>
        </w:numPr>
        <w:tabs>
          <w:tab w:val="left" w:pos="425"/>
        </w:tabs>
        <w:spacing w:line="360" w:lineRule="auto"/>
      </w:pPr>
      <w:r w:rsidRPr="00EB4BA0">
        <w:t>Cho phép người dùng thoát ứng dụng.</w:t>
      </w:r>
    </w:p>
    <w:p w14:paraId="0111EF39" w14:textId="77777777" w:rsidR="008475E8" w:rsidRPr="00EB4BA0" w:rsidRDefault="008475E8" w:rsidP="008475E8">
      <w:pPr>
        <w:tabs>
          <w:tab w:val="left" w:pos="425"/>
        </w:tabs>
        <w:spacing w:line="360" w:lineRule="auto"/>
        <w:rPr>
          <w:b/>
          <w:bCs/>
          <w:u w:val="single"/>
        </w:rPr>
      </w:pPr>
      <w:r w:rsidRPr="00EB4BA0">
        <w:rPr>
          <w:b/>
          <w:u w:val="single"/>
        </w:rPr>
        <w:t>Layouts</w:t>
      </w:r>
    </w:p>
    <w:p w14:paraId="28130E7D" w14:textId="77777777" w:rsidR="008475E8" w:rsidRPr="00EB4BA0" w:rsidRDefault="008475E8" w:rsidP="00863B93">
      <w:pPr>
        <w:pStyle w:val="ListParagraph"/>
        <w:numPr>
          <w:ilvl w:val="0"/>
          <w:numId w:val="88"/>
        </w:numPr>
        <w:tabs>
          <w:tab w:val="left" w:pos="425"/>
        </w:tabs>
        <w:spacing w:line="360" w:lineRule="auto"/>
      </w:pPr>
      <w:r w:rsidRPr="00EB4BA0">
        <w:t>Sau khi đăng nhập người dùng sẽ mặc định được chuyển đến trang Home.</w:t>
      </w:r>
    </w:p>
    <w:p w14:paraId="7E1F8E66" w14:textId="77777777" w:rsidR="008475E8" w:rsidRPr="00EB4BA0" w:rsidRDefault="008475E8" w:rsidP="00863B93">
      <w:pPr>
        <w:pStyle w:val="ListParagraph"/>
        <w:numPr>
          <w:ilvl w:val="0"/>
          <w:numId w:val="88"/>
        </w:numPr>
        <w:tabs>
          <w:tab w:val="left" w:pos="425"/>
        </w:tabs>
        <w:spacing w:line="360" w:lineRule="auto"/>
      </w:pPr>
      <w:r w:rsidRPr="00EB4BA0">
        <w:t>Lúc này ứng dụng sẽ gửi yêu cầu cấp quyền truy cập vào vị trí của người dùng.</w:t>
      </w:r>
    </w:p>
    <w:p w14:paraId="1BA6E537" w14:textId="77777777" w:rsidR="008475E8" w:rsidRPr="00EB4BA0" w:rsidRDefault="008475E8" w:rsidP="008475E8">
      <w:pPr>
        <w:keepNext/>
        <w:tabs>
          <w:tab w:val="left" w:pos="425"/>
        </w:tabs>
        <w:spacing w:line="360" w:lineRule="auto"/>
        <w:jc w:val="center"/>
      </w:pPr>
      <w:r w:rsidRPr="00EB4BA0">
        <w:rPr>
          <w:noProof/>
        </w:rPr>
        <w:drawing>
          <wp:inline distT="0" distB="0" distL="0" distR="0" wp14:anchorId="3422C628" wp14:editId="3518BA3C">
            <wp:extent cx="3423285" cy="4880344"/>
            <wp:effectExtent l="0" t="0" r="571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2"/>
                    <a:stretch>
                      <a:fillRect/>
                    </a:stretch>
                  </pic:blipFill>
                  <pic:spPr>
                    <a:xfrm>
                      <a:off x="0" y="0"/>
                      <a:ext cx="3447921" cy="4915466"/>
                    </a:xfrm>
                    <a:prstGeom prst="rect">
                      <a:avLst/>
                    </a:prstGeom>
                  </pic:spPr>
                </pic:pic>
              </a:graphicData>
            </a:graphic>
          </wp:inline>
        </w:drawing>
      </w:r>
    </w:p>
    <w:p w14:paraId="6CB43E7A" w14:textId="77777777" w:rsidR="008475E8" w:rsidRPr="00EB4BA0" w:rsidRDefault="008475E8" w:rsidP="008475E8">
      <w:pPr>
        <w:pStyle w:val="Caption"/>
        <w:jc w:val="center"/>
      </w:pPr>
      <w:bookmarkStart w:id="335" w:name="_Toc105144440"/>
      <w:r w:rsidRPr="00EB4BA0">
        <w:t xml:space="preserve">User Interface </w:t>
      </w:r>
      <w:fldSimple w:instr=" SEQ User_Interface \* ARABIC ">
        <w:r w:rsidRPr="00EB4BA0">
          <w:rPr>
            <w:noProof/>
          </w:rPr>
          <w:t>10</w:t>
        </w:r>
      </w:fldSimple>
      <w:r w:rsidRPr="00EB4BA0">
        <w:t>:Request Location</w:t>
      </w:r>
      <w:bookmarkEnd w:id="335"/>
    </w:p>
    <w:p w14:paraId="59CDC3CE" w14:textId="77777777" w:rsidR="008475E8" w:rsidRPr="00EB4BA0" w:rsidRDefault="008475E8" w:rsidP="008475E8">
      <w:pPr>
        <w:pStyle w:val="Caption"/>
        <w:ind w:left="2880" w:firstLine="720"/>
      </w:pPr>
      <w:bookmarkStart w:id="336" w:name="_Toc104387170"/>
      <w:r w:rsidRPr="00EB4BA0">
        <w:t xml:space="preserve"> </w:t>
      </w:r>
      <w:bookmarkEnd w:id="336"/>
    </w:p>
    <w:tbl>
      <w:tblPr>
        <w:tblStyle w:val="ListTable6Colorful-Accent5"/>
        <w:tblW w:w="9355" w:type="dxa"/>
        <w:tblLook w:val="04A0" w:firstRow="1" w:lastRow="0" w:firstColumn="1" w:lastColumn="0" w:noHBand="0" w:noVBand="1"/>
      </w:tblPr>
      <w:tblGrid>
        <w:gridCol w:w="1060"/>
        <w:gridCol w:w="8295"/>
      </w:tblGrid>
      <w:tr w:rsidR="008475E8" w:rsidRPr="00EB4BA0" w14:paraId="095C273A"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5DDAED8"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64897BB8"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7BBFBD3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F598655"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5472" behindDoc="0" locked="0" layoutInCell="1" allowOverlap="1" wp14:anchorId="10AD5123" wp14:editId="640E6E2D">
                  <wp:simplePos x="0" y="0"/>
                  <wp:positionH relativeFrom="column">
                    <wp:posOffset>198120</wp:posOffset>
                  </wp:positionH>
                  <wp:positionV relativeFrom="paragraph">
                    <wp:posOffset>75871</wp:posOffset>
                  </wp:positionV>
                  <wp:extent cx="269553" cy="269553"/>
                  <wp:effectExtent l="0" t="0" r="0" b="0"/>
                  <wp:wrapNone/>
                  <wp:docPr id="1478060716" name="Picture 147806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8832F71"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Allow ứng dụng truy cập vào vị trí của ứng dụng</w:t>
            </w:r>
          </w:p>
        </w:tc>
      </w:tr>
      <w:tr w:rsidR="008475E8" w:rsidRPr="00EB4BA0" w14:paraId="4CB963FE"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5CBE066"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6496" behindDoc="0" locked="0" layoutInCell="1" allowOverlap="1" wp14:anchorId="18A5929C" wp14:editId="22F6317B">
                  <wp:simplePos x="0" y="0"/>
                  <wp:positionH relativeFrom="column">
                    <wp:posOffset>199434</wp:posOffset>
                  </wp:positionH>
                  <wp:positionV relativeFrom="paragraph">
                    <wp:posOffset>157917</wp:posOffset>
                  </wp:positionV>
                  <wp:extent cx="255489" cy="255489"/>
                  <wp:effectExtent l="0" t="0" r="0" b="0"/>
                  <wp:wrapNone/>
                  <wp:docPr id="1478060717" name="Picture 147806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761" cy="25576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96C59A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Deny, từ chối truy cập vị trí ứng dụng đồng thời thoát Dialog</w:t>
            </w:r>
          </w:p>
        </w:tc>
      </w:tr>
    </w:tbl>
    <w:p w14:paraId="7F3DE3CE" w14:textId="77777777" w:rsidR="008475E8" w:rsidRPr="00EB4BA0" w:rsidRDefault="008475E8" w:rsidP="008475E8">
      <w:pPr>
        <w:rPr>
          <w:b/>
        </w:rPr>
      </w:pPr>
    </w:p>
    <w:p w14:paraId="0459628E" w14:textId="77777777" w:rsidR="008475E8" w:rsidRPr="00EB4BA0" w:rsidRDefault="008475E8" w:rsidP="008475E8">
      <w:pPr>
        <w:rPr>
          <w:b/>
        </w:rPr>
      </w:pPr>
      <w:r w:rsidRPr="00EB4BA0">
        <w:rPr>
          <w:b/>
        </w:rPr>
        <w:t>Layout trang Home</w:t>
      </w:r>
    </w:p>
    <w:p w14:paraId="742699DB" w14:textId="77777777" w:rsidR="008475E8" w:rsidRPr="00EB4BA0" w:rsidRDefault="008475E8" w:rsidP="008475E8">
      <w:pPr>
        <w:keepNext/>
        <w:tabs>
          <w:tab w:val="left" w:pos="425"/>
        </w:tabs>
        <w:spacing w:line="360" w:lineRule="auto"/>
        <w:ind w:left="1224"/>
        <w:jc w:val="center"/>
      </w:pPr>
      <w:r w:rsidRPr="00EB4BA0">
        <w:rPr>
          <w:noProof/>
        </w:rPr>
        <w:drawing>
          <wp:inline distT="0" distB="0" distL="0" distR="0" wp14:anchorId="59D5081C" wp14:editId="5CA4FE80">
            <wp:extent cx="4544695" cy="5146158"/>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8616" cy="5207215"/>
                    </a:xfrm>
                    <a:prstGeom prst="rect">
                      <a:avLst/>
                    </a:prstGeom>
                  </pic:spPr>
                </pic:pic>
              </a:graphicData>
            </a:graphic>
          </wp:inline>
        </w:drawing>
      </w:r>
    </w:p>
    <w:p w14:paraId="07E95036" w14:textId="77777777" w:rsidR="008475E8" w:rsidRPr="00EB4BA0" w:rsidRDefault="008475E8" w:rsidP="008475E8">
      <w:pPr>
        <w:pStyle w:val="Caption"/>
        <w:jc w:val="center"/>
      </w:pPr>
      <w:bookmarkStart w:id="337" w:name="_Toc105144441"/>
      <w:r w:rsidRPr="00EB4BA0">
        <w:t xml:space="preserve">User Interface </w:t>
      </w:r>
      <w:fldSimple w:instr=" SEQ User_Interface \* ARABIC ">
        <w:r w:rsidRPr="00EB4BA0">
          <w:rPr>
            <w:noProof/>
          </w:rPr>
          <w:t>11</w:t>
        </w:r>
      </w:fldSimple>
      <w:r w:rsidRPr="00EB4BA0">
        <w:t>: Home</w:t>
      </w:r>
      <w:bookmarkEnd w:id="337"/>
    </w:p>
    <w:p w14:paraId="1CB6DF97" w14:textId="77777777" w:rsidR="008475E8" w:rsidRPr="00EB4BA0" w:rsidRDefault="008475E8" w:rsidP="008475E8">
      <w:pPr>
        <w:pStyle w:val="Caption"/>
        <w:ind w:left="3600" w:firstLine="720"/>
        <w:rPr>
          <w:b/>
          <w:bCs/>
          <w:u w:val="single"/>
        </w:rPr>
      </w:pPr>
    </w:p>
    <w:p w14:paraId="2EAC71A2" w14:textId="77777777" w:rsidR="008475E8" w:rsidRPr="00EB4BA0" w:rsidRDefault="008475E8" w:rsidP="008475E8">
      <w:pPr>
        <w:rPr>
          <w:b/>
          <w:bCs/>
          <w:noProof/>
          <w:u w:val="single"/>
        </w:rPr>
      </w:pPr>
      <w:r w:rsidRPr="00EB4BA0">
        <w:rPr>
          <w:b/>
          <w:bCs/>
          <w:noProof/>
          <w:u w:val="single"/>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60764F6E"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8901C29"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B950F3C"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1E3915C3"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5D2189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7520" behindDoc="0" locked="0" layoutInCell="1" allowOverlap="1" wp14:anchorId="40C456A8" wp14:editId="473D42EC">
                  <wp:simplePos x="0" y="0"/>
                  <wp:positionH relativeFrom="column">
                    <wp:posOffset>198566</wp:posOffset>
                  </wp:positionH>
                  <wp:positionV relativeFrom="paragraph">
                    <wp:posOffset>28699</wp:posOffset>
                  </wp:positionV>
                  <wp:extent cx="269553" cy="269553"/>
                  <wp:effectExtent l="0" t="0" r="0" b="0"/>
                  <wp:wrapNone/>
                  <wp:docPr id="1478060727" name="Picture 147806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806F6D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Mở thanh Menu</w:t>
            </w:r>
          </w:p>
        </w:tc>
      </w:tr>
      <w:tr w:rsidR="008475E8" w:rsidRPr="00EB4BA0" w14:paraId="23E3CC0D"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F04AA64"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68544" behindDoc="0" locked="0" layoutInCell="1" allowOverlap="1" wp14:anchorId="143D340D" wp14:editId="0B0281CF">
                  <wp:simplePos x="0" y="0"/>
                  <wp:positionH relativeFrom="column">
                    <wp:posOffset>179895</wp:posOffset>
                  </wp:positionH>
                  <wp:positionV relativeFrom="paragraph">
                    <wp:posOffset>53208</wp:posOffset>
                  </wp:positionV>
                  <wp:extent cx="287079" cy="287079"/>
                  <wp:effectExtent l="0" t="0" r="0" b="0"/>
                  <wp:wrapNone/>
                  <wp:docPr id="1478060728" name="Picture 147806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1097BEB"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8475E8" w:rsidRPr="00EB4BA0" w14:paraId="7565ACC4"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517D4DA"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69568" behindDoc="0" locked="0" layoutInCell="1" allowOverlap="1" wp14:anchorId="7A3AA6AE" wp14:editId="3719622A">
                  <wp:simplePos x="0" y="0"/>
                  <wp:positionH relativeFrom="margin">
                    <wp:posOffset>168275</wp:posOffset>
                  </wp:positionH>
                  <wp:positionV relativeFrom="paragraph">
                    <wp:posOffset>132278</wp:posOffset>
                  </wp:positionV>
                  <wp:extent cx="334521" cy="306374"/>
                  <wp:effectExtent l="0" t="0" r="8890" b="0"/>
                  <wp:wrapNone/>
                  <wp:docPr id="1478060729" name="Picture 14780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E4DB00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nhập tên thành phố bất kỳ, ứng dụng sẽ trả lại thông số nhiệt độ, trạng thái thời tiết và tên của thành phố đó..</w:t>
            </w:r>
          </w:p>
        </w:tc>
      </w:tr>
      <w:tr w:rsidR="008475E8" w:rsidRPr="00EB4BA0" w14:paraId="176B55D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8A1C0F4"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0592" behindDoc="0" locked="0" layoutInCell="1" allowOverlap="1" wp14:anchorId="63D7AFF6" wp14:editId="64864DE0">
                  <wp:simplePos x="0" y="0"/>
                  <wp:positionH relativeFrom="column">
                    <wp:posOffset>180802</wp:posOffset>
                  </wp:positionH>
                  <wp:positionV relativeFrom="paragraph">
                    <wp:posOffset>50865</wp:posOffset>
                  </wp:positionV>
                  <wp:extent cx="282699" cy="282699"/>
                  <wp:effectExtent l="0" t="0" r="3175" b="3175"/>
                  <wp:wrapNone/>
                  <wp:docPr id="1478060730" name="Picture 147806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074444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ứng dụng trả lại thông số thời tiết</w:t>
            </w:r>
          </w:p>
        </w:tc>
      </w:tr>
      <w:tr w:rsidR="008475E8" w:rsidRPr="00EB4BA0" w14:paraId="0943E10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BCA00D7"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1616" behindDoc="0" locked="0" layoutInCell="1" allowOverlap="1" wp14:anchorId="0F667E98" wp14:editId="6A133621">
                  <wp:simplePos x="0" y="0"/>
                  <wp:positionH relativeFrom="column">
                    <wp:posOffset>163526</wp:posOffset>
                  </wp:positionH>
                  <wp:positionV relativeFrom="paragraph">
                    <wp:posOffset>44469</wp:posOffset>
                  </wp:positionV>
                  <wp:extent cx="327963" cy="327963"/>
                  <wp:effectExtent l="0" t="0" r="0" b="0"/>
                  <wp:wrapNone/>
                  <wp:docPr id="1478060731" name="Picture 147806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F8EEDC1"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Tới trang bản đồ, hiển thị vị trí hiện tại của người dùng</w:t>
            </w:r>
          </w:p>
        </w:tc>
      </w:tr>
      <w:tr w:rsidR="008475E8" w:rsidRPr="00EB4BA0" w14:paraId="1A23FC0C"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C1D84B2"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2640" behindDoc="0" locked="0" layoutInCell="1" allowOverlap="1" wp14:anchorId="7E107091" wp14:editId="57BB700C">
                  <wp:simplePos x="0" y="0"/>
                  <wp:positionH relativeFrom="column">
                    <wp:posOffset>177421</wp:posOffset>
                  </wp:positionH>
                  <wp:positionV relativeFrom="paragraph">
                    <wp:posOffset>73954</wp:posOffset>
                  </wp:positionV>
                  <wp:extent cx="272956" cy="272956"/>
                  <wp:effectExtent l="0" t="0" r="0" b="0"/>
                  <wp:wrapNone/>
                  <wp:docPr id="1478060732" name="Picture 14780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3785364"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Xem chi tiết tất cả các khóa học.</w:t>
            </w:r>
          </w:p>
        </w:tc>
      </w:tr>
      <w:tr w:rsidR="008475E8" w:rsidRPr="00EB4BA0" w14:paraId="73A3128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1890E3B"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3664" behindDoc="0" locked="0" layoutInCell="1" allowOverlap="1" wp14:anchorId="4CC6627C" wp14:editId="71BD1EFD">
                  <wp:simplePos x="0" y="0"/>
                  <wp:positionH relativeFrom="column">
                    <wp:posOffset>168794</wp:posOffset>
                  </wp:positionH>
                  <wp:positionV relativeFrom="paragraph">
                    <wp:posOffset>53843</wp:posOffset>
                  </wp:positionV>
                  <wp:extent cx="290822" cy="290822"/>
                  <wp:effectExtent l="0" t="0" r="0" b="0"/>
                  <wp:wrapNone/>
                  <wp:docPr id="1478060733" name="Picture 147806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822" cy="29082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1F3DE4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Thanh bottom navigation</w:t>
            </w:r>
          </w:p>
        </w:tc>
      </w:tr>
      <w:tr w:rsidR="008475E8" w:rsidRPr="00EB4BA0" w14:paraId="12C7CF47"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20B6D02"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4688" behindDoc="0" locked="0" layoutInCell="1" allowOverlap="1" wp14:anchorId="7F5AB7FB" wp14:editId="565123EC">
                  <wp:simplePos x="0" y="0"/>
                  <wp:positionH relativeFrom="column">
                    <wp:posOffset>133161</wp:posOffset>
                  </wp:positionH>
                  <wp:positionV relativeFrom="paragraph">
                    <wp:posOffset>79062</wp:posOffset>
                  </wp:positionV>
                  <wp:extent cx="320164" cy="320164"/>
                  <wp:effectExtent l="0" t="0" r="3810" b="3810"/>
                  <wp:wrapNone/>
                  <wp:docPr id="1478060735" name="Picture 147806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164" cy="32016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B61D226"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thông số nhiệt độ, trạng thái thời tiết, vị trí, ngày giờ.</w:t>
            </w:r>
          </w:p>
        </w:tc>
      </w:tr>
    </w:tbl>
    <w:p w14:paraId="1667979C" w14:textId="77777777" w:rsidR="008475E8" w:rsidRPr="00EB4BA0" w:rsidRDefault="008475E8" w:rsidP="008475E8">
      <w:pPr>
        <w:rPr>
          <w:b/>
          <w:bCs/>
          <w:noProof/>
          <w:u w:val="single"/>
        </w:rPr>
      </w:pPr>
    </w:p>
    <w:p w14:paraId="1F2FF3B8" w14:textId="77777777" w:rsidR="008475E8" w:rsidRPr="00EB4BA0" w:rsidRDefault="008475E8" w:rsidP="008475E8">
      <w:pPr>
        <w:rPr>
          <w:noProof/>
        </w:rPr>
      </w:pPr>
      <w:r w:rsidRPr="00EB4BA0">
        <w:rPr>
          <w:noProof/>
        </w:rPr>
        <w:t>Người dùng có thể xem được vị trí của mình ở mọi nơi nếu người dùng cho phép ứng dụng truy cập vào vị trí thiết bị.</w:t>
      </w:r>
    </w:p>
    <w:p w14:paraId="0DA5AE97" w14:textId="77777777" w:rsidR="008475E8" w:rsidRPr="00EB4BA0" w:rsidRDefault="008475E8" w:rsidP="008475E8">
      <w:pPr>
        <w:keepNext/>
        <w:jc w:val="center"/>
      </w:pPr>
      <w:r w:rsidRPr="00EB4BA0">
        <w:rPr>
          <w:noProof/>
        </w:rPr>
        <w:lastRenderedPageBreak/>
        <mc:AlternateContent>
          <mc:Choice Requires="wps">
            <w:drawing>
              <wp:anchor distT="0" distB="0" distL="114300" distR="114300" simplePos="0" relativeHeight="252248064" behindDoc="0" locked="0" layoutInCell="1" allowOverlap="1" wp14:anchorId="01DC0BCD" wp14:editId="71BD5CA2">
                <wp:simplePos x="0" y="0"/>
                <wp:positionH relativeFrom="column">
                  <wp:posOffset>-436728</wp:posOffset>
                </wp:positionH>
                <wp:positionV relativeFrom="paragraph">
                  <wp:posOffset>526055</wp:posOffset>
                </wp:positionV>
                <wp:extent cx="1173707" cy="2415654"/>
                <wp:effectExtent l="0" t="0" r="26670" b="22860"/>
                <wp:wrapNone/>
                <wp:docPr id="1478060652" name="Text Box 1478060652"/>
                <wp:cNvGraphicFramePr/>
                <a:graphic xmlns:a="http://schemas.openxmlformats.org/drawingml/2006/main">
                  <a:graphicData uri="http://schemas.microsoft.com/office/word/2010/wordprocessingShape">
                    <wps:wsp>
                      <wps:cNvSpPr txBox="1"/>
                      <wps:spPr>
                        <a:xfrm>
                          <a:off x="0" y="0"/>
                          <a:ext cx="1173707" cy="2415654"/>
                        </a:xfrm>
                        <a:prstGeom prst="rect">
                          <a:avLst/>
                        </a:prstGeom>
                        <a:solidFill>
                          <a:schemeClr val="lt1"/>
                        </a:solidFill>
                        <a:ln w="6350">
                          <a:solidFill>
                            <a:prstClr val="black"/>
                          </a:solidFill>
                        </a:ln>
                      </wps:spPr>
                      <wps:txbx>
                        <w:txbxContent>
                          <w:p w14:paraId="22C3EBCD" w14:textId="77777777" w:rsidR="00143AD8" w:rsidRDefault="00143AD8" w:rsidP="008475E8">
                            <w:r>
                              <w:t>Click nút menu để hiển thị thanh menu.</w:t>
                            </w:r>
                          </w:p>
                          <w:p w14:paraId="5139E283" w14:textId="77777777" w:rsidR="00143AD8" w:rsidRDefault="00143AD8" w:rsidP="008475E8">
                            <w:r>
                              <w:t>Sau đó Click vào home đề quay về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0BCD" id="Text Box 1478060652" o:spid="_x0000_s1028" type="#_x0000_t202" style="position:absolute;left:0;text-align:left;margin-left:-34.4pt;margin-top:41.4pt;width:92.4pt;height:190.2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" fillcolor="white [3201]" strokeweight=".5pt">
                <v:textbox>
                  <w:txbxContent>
                    <w:p w14:paraId="22C3EBCD" w14:textId="77777777" w:rsidR="00143AD8" w:rsidRDefault="00143AD8" w:rsidP="008475E8">
                      <w:r>
                        <w:t>Click nút menu để hiển thị thanh menu.</w:t>
                      </w:r>
                    </w:p>
                    <w:p w14:paraId="5139E283" w14:textId="77777777" w:rsidR="00143AD8" w:rsidRDefault="00143AD8" w:rsidP="008475E8">
                      <w:r>
                        <w:t>Sau đó Click vào home đề quay về trang home.</w:t>
                      </w:r>
                    </w:p>
                  </w:txbxContent>
                </v:textbox>
              </v:shape>
            </w:pict>
          </mc:Fallback>
        </mc:AlternateContent>
      </w:r>
      <w:r w:rsidRPr="00EB4BA0">
        <w:rPr>
          <w:noProof/>
        </w:rPr>
        <mc:AlternateContent>
          <mc:Choice Requires="wps">
            <w:drawing>
              <wp:anchor distT="0" distB="0" distL="114300" distR="114300" simplePos="0" relativeHeight="252247040" behindDoc="0" locked="0" layoutInCell="1" allowOverlap="1" wp14:anchorId="0897B6A8" wp14:editId="3F47028E">
                <wp:simplePos x="0" y="0"/>
                <wp:positionH relativeFrom="column">
                  <wp:posOffset>781050</wp:posOffset>
                </wp:positionH>
                <wp:positionV relativeFrom="paragraph">
                  <wp:posOffset>269875</wp:posOffset>
                </wp:positionV>
                <wp:extent cx="895350" cy="419100"/>
                <wp:effectExtent l="38100" t="0" r="19050" b="57150"/>
                <wp:wrapNone/>
                <wp:docPr id="1478060651" name="Straight Arrow Connector 1478060651"/>
                <wp:cNvGraphicFramePr/>
                <a:graphic xmlns:a="http://schemas.openxmlformats.org/drawingml/2006/main">
                  <a:graphicData uri="http://schemas.microsoft.com/office/word/2010/wordprocessingShape">
                    <wps:wsp>
                      <wps:cNvCnPr/>
                      <wps:spPr>
                        <a:xfrm flipH="1">
                          <a:off x="0" y="0"/>
                          <a:ext cx="8953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6FD83B6" id="_x0000_t32" coordsize="21600,21600" o:spt="32" o:oned="t" path="m,l21600,21600e" filled="f">
                <v:path arrowok="t" fillok="f" o:connecttype="none"/>
                <o:lock v:ext="edit" shapetype="t"/>
              </v:shapetype>
              <v:shape id="Straight Arrow Connector 1478060651" o:spid="_x0000_s1026" type="#_x0000_t32" style="position:absolute;margin-left:61.5pt;margin-top:21.25pt;width:70.5pt;height:33pt;flip:x;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" strokecolor="#4579b8 [3044]">
                <v:stroke endarrow="block"/>
              </v:shape>
            </w:pict>
          </mc:Fallback>
        </mc:AlternateContent>
      </w:r>
      <w:r w:rsidRPr="00EB4BA0">
        <w:rPr>
          <w:noProof/>
        </w:rPr>
        <w:drawing>
          <wp:inline distT="0" distB="0" distL="0" distR="0" wp14:anchorId="2239CBEB" wp14:editId="1E50B10B">
            <wp:extent cx="3168503" cy="6262370"/>
            <wp:effectExtent l="0" t="0" r="0" b="5080"/>
            <wp:docPr id="1478060650" name="Picture 14780606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50" name="Picture 1478060650" descr="Ma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9627" cy="6284355"/>
                    </a:xfrm>
                    <a:prstGeom prst="rect">
                      <a:avLst/>
                    </a:prstGeom>
                    <a:noFill/>
                    <a:ln>
                      <a:noFill/>
                    </a:ln>
                  </pic:spPr>
                </pic:pic>
              </a:graphicData>
            </a:graphic>
          </wp:inline>
        </w:drawing>
      </w:r>
    </w:p>
    <w:p w14:paraId="28279B0B" w14:textId="77777777" w:rsidR="008475E8" w:rsidRPr="00EB4BA0" w:rsidRDefault="008475E8" w:rsidP="008475E8">
      <w:pPr>
        <w:pStyle w:val="Caption"/>
        <w:jc w:val="center"/>
      </w:pPr>
      <w:bookmarkStart w:id="338" w:name="_Toc105144442"/>
      <w:r w:rsidRPr="00EB4BA0">
        <w:t xml:space="preserve">User Interface </w:t>
      </w:r>
      <w:fldSimple w:instr=" SEQ User_Interface \* ARABIC ">
        <w:r w:rsidRPr="00EB4BA0">
          <w:rPr>
            <w:noProof/>
          </w:rPr>
          <w:t>12</w:t>
        </w:r>
      </w:fldSimple>
      <w:r w:rsidRPr="00EB4BA0">
        <w:t>:Map</w:t>
      </w:r>
      <w:bookmarkEnd w:id="338"/>
    </w:p>
    <w:p w14:paraId="1273B3B7" w14:textId="77777777" w:rsidR="008475E8" w:rsidRPr="00EB4BA0" w:rsidRDefault="008475E8" w:rsidP="008475E8">
      <w:pPr>
        <w:rPr>
          <w:b/>
          <w:noProof/>
        </w:rPr>
      </w:pPr>
      <w:r w:rsidRPr="00EB4BA0">
        <w:rPr>
          <w:b/>
          <w:noProof/>
        </w:rPr>
        <w:br w:type="page"/>
      </w:r>
    </w:p>
    <w:p w14:paraId="7BC2283A" w14:textId="77777777" w:rsidR="008475E8" w:rsidRPr="00EB4BA0" w:rsidRDefault="008475E8" w:rsidP="008475E8">
      <w:pPr>
        <w:rPr>
          <w:b/>
          <w:bCs/>
          <w:noProof/>
          <w:u w:val="single"/>
        </w:rPr>
      </w:pPr>
      <w:r w:rsidRPr="00EB4BA0">
        <w:rPr>
          <w:b/>
          <w:noProof/>
        </w:rPr>
        <w:lastRenderedPageBreak/>
        <w:t>Thanh menu gồm các nút dẫn đến trang:</w:t>
      </w:r>
    </w:p>
    <w:p w14:paraId="628E347A" w14:textId="77777777" w:rsidR="008475E8" w:rsidRPr="00EB4BA0" w:rsidRDefault="008475E8" w:rsidP="008475E8">
      <w:pPr>
        <w:pStyle w:val="ListParagraph"/>
        <w:numPr>
          <w:ilvl w:val="0"/>
          <w:numId w:val="4"/>
        </w:numPr>
        <w:rPr>
          <w:bCs/>
          <w:noProof/>
        </w:rPr>
      </w:pPr>
      <w:r w:rsidRPr="00EB4BA0">
        <w:rPr>
          <w:noProof/>
        </w:rPr>
        <w:t>About Us: Thông tin về nhà phát phiển</w:t>
      </w:r>
    </w:p>
    <w:p w14:paraId="04800C75" w14:textId="77777777" w:rsidR="008475E8" w:rsidRPr="00EB4BA0" w:rsidRDefault="008475E8" w:rsidP="008475E8">
      <w:pPr>
        <w:pStyle w:val="ListParagraph"/>
        <w:numPr>
          <w:ilvl w:val="0"/>
          <w:numId w:val="4"/>
        </w:numPr>
        <w:rPr>
          <w:bCs/>
          <w:noProof/>
        </w:rPr>
      </w:pPr>
      <w:r w:rsidRPr="00EB4BA0">
        <w:rPr>
          <w:noProof/>
        </w:rPr>
        <w:t>About App: Thông tin về App</w:t>
      </w:r>
    </w:p>
    <w:p w14:paraId="3F6A99B4" w14:textId="77777777" w:rsidR="008475E8" w:rsidRPr="00EB4BA0" w:rsidRDefault="008475E8" w:rsidP="008475E8">
      <w:pPr>
        <w:pStyle w:val="ListParagraph"/>
        <w:numPr>
          <w:ilvl w:val="0"/>
          <w:numId w:val="4"/>
        </w:numPr>
        <w:rPr>
          <w:bCs/>
          <w:noProof/>
        </w:rPr>
      </w:pPr>
      <w:r w:rsidRPr="00EB4BA0">
        <w:rPr>
          <w:noProof/>
        </w:rPr>
        <w:t>Privacy Policy: Chính sách bảo mật</w:t>
      </w:r>
    </w:p>
    <w:p w14:paraId="779766E1" w14:textId="77777777" w:rsidR="008475E8" w:rsidRPr="00EB4BA0" w:rsidRDefault="008475E8" w:rsidP="008475E8">
      <w:pPr>
        <w:pStyle w:val="ListParagraph"/>
        <w:numPr>
          <w:ilvl w:val="0"/>
          <w:numId w:val="4"/>
        </w:numPr>
        <w:rPr>
          <w:bCs/>
          <w:noProof/>
        </w:rPr>
      </w:pPr>
      <w:r w:rsidRPr="00EB4BA0">
        <w:rPr>
          <w:noProof/>
        </w:rPr>
        <w:t>Feedback: Đánh giá ứng dụng</w:t>
      </w:r>
    </w:p>
    <w:p w14:paraId="0652B370" w14:textId="77777777" w:rsidR="008475E8" w:rsidRPr="00EB4BA0" w:rsidRDefault="008475E8" w:rsidP="008475E8">
      <w:pPr>
        <w:pStyle w:val="ListParagraph"/>
        <w:numPr>
          <w:ilvl w:val="0"/>
          <w:numId w:val="4"/>
        </w:numPr>
        <w:rPr>
          <w:bCs/>
          <w:noProof/>
        </w:rPr>
      </w:pPr>
      <w:r w:rsidRPr="00EB4BA0">
        <w:rPr>
          <w:noProof/>
        </w:rPr>
        <w:t>Report Problem: Báo cáo lỗi</w:t>
      </w:r>
    </w:p>
    <w:p w14:paraId="2DBA802B" w14:textId="77777777" w:rsidR="008475E8" w:rsidRPr="00EB4BA0" w:rsidRDefault="008475E8" w:rsidP="008475E8">
      <w:pPr>
        <w:pStyle w:val="ListParagraph"/>
        <w:numPr>
          <w:ilvl w:val="0"/>
          <w:numId w:val="4"/>
        </w:numPr>
        <w:rPr>
          <w:bCs/>
          <w:noProof/>
        </w:rPr>
      </w:pPr>
      <w:r w:rsidRPr="00EB4BA0">
        <w:rPr>
          <w:noProof/>
        </w:rPr>
        <w:t>Sign Out: Thoát ứng dụng</w:t>
      </w:r>
    </w:p>
    <w:p w14:paraId="66D3B91A" w14:textId="77777777" w:rsidR="008475E8" w:rsidRPr="00EB4BA0" w:rsidRDefault="008475E8" w:rsidP="008475E8">
      <w:pPr>
        <w:pStyle w:val="ListParagraph"/>
        <w:numPr>
          <w:ilvl w:val="0"/>
          <w:numId w:val="4"/>
        </w:numPr>
        <w:rPr>
          <w:bCs/>
          <w:noProof/>
        </w:rPr>
      </w:pPr>
      <w:r w:rsidRPr="00EB4BA0">
        <w:rPr>
          <w:noProof/>
        </w:rPr>
        <w:t>Profile: Hồ sơ cá nhân</w:t>
      </w:r>
    </w:p>
    <w:p w14:paraId="6370FF39" w14:textId="77777777" w:rsidR="008475E8" w:rsidRPr="00EB4BA0" w:rsidRDefault="008475E8" w:rsidP="008475E8">
      <w:pPr>
        <w:keepNext/>
        <w:jc w:val="center"/>
      </w:pPr>
      <w:r w:rsidRPr="00EB4BA0">
        <w:rPr>
          <w:b/>
          <w:bCs/>
          <w:noProof/>
          <w:u w:val="single"/>
        </w:rPr>
        <w:drawing>
          <wp:inline distT="0" distB="0" distL="0" distR="0" wp14:anchorId="18A4AF17" wp14:editId="00DDD2C3">
            <wp:extent cx="4120862" cy="5571460"/>
            <wp:effectExtent l="0" t="0" r="0" b="0"/>
            <wp:docPr id="19" name="Picture 19" descr="C:\Users\admin\Desktop\Hình Anh do an\z3462426771042_03ab267ccc0bd75bcc00c75a1517ed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Hình Anh do an\z3462426771042_03ab267ccc0bd75bcc00c75a1517edd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9610" cy="5596808"/>
                    </a:xfrm>
                    <a:prstGeom prst="rect">
                      <a:avLst/>
                    </a:prstGeom>
                    <a:noFill/>
                    <a:ln>
                      <a:noFill/>
                    </a:ln>
                  </pic:spPr>
                </pic:pic>
              </a:graphicData>
            </a:graphic>
          </wp:inline>
        </w:drawing>
      </w:r>
    </w:p>
    <w:p w14:paraId="00FC1350" w14:textId="77777777" w:rsidR="008475E8" w:rsidRPr="00EB4BA0" w:rsidRDefault="008475E8" w:rsidP="008475E8">
      <w:pPr>
        <w:pStyle w:val="Caption"/>
        <w:jc w:val="center"/>
      </w:pPr>
      <w:bookmarkStart w:id="339" w:name="_Toc105144443"/>
      <w:r w:rsidRPr="00EB4BA0">
        <w:t xml:space="preserve">User Interface </w:t>
      </w:r>
      <w:fldSimple w:instr=" SEQ User_Interface \* ARABIC ">
        <w:r w:rsidRPr="00EB4BA0">
          <w:rPr>
            <w:noProof/>
          </w:rPr>
          <w:t>13</w:t>
        </w:r>
      </w:fldSimple>
      <w:r w:rsidRPr="00EB4BA0">
        <w:t>: Thanh Menu</w:t>
      </w:r>
      <w:bookmarkEnd w:id="339"/>
    </w:p>
    <w:p w14:paraId="617DA33A" w14:textId="77777777" w:rsidR="008475E8" w:rsidRPr="00EB4BA0" w:rsidRDefault="008475E8" w:rsidP="008475E8">
      <w:pPr>
        <w:pStyle w:val="Caption"/>
        <w:jc w:val="center"/>
        <w:rPr>
          <w:bCs/>
          <w:noProof/>
        </w:rPr>
      </w:pPr>
    </w:p>
    <w:p w14:paraId="2BEBC6A2" w14:textId="77777777" w:rsidR="008475E8" w:rsidRPr="00EB4BA0" w:rsidRDefault="008475E8" w:rsidP="008475E8">
      <w:pPr>
        <w:keepNext/>
        <w:jc w:val="center"/>
      </w:pPr>
      <w:r w:rsidRPr="00EB4BA0">
        <w:rPr>
          <w:noProof/>
        </w:rPr>
        <w:lastRenderedPageBreak/>
        <w:drawing>
          <wp:inline distT="0" distB="0" distL="0" distR="0" wp14:anchorId="58EB284E" wp14:editId="50760B48">
            <wp:extent cx="4500245" cy="7014949"/>
            <wp:effectExtent l="0" t="0" r="0" b="0"/>
            <wp:docPr id="1478060900" name="Picture 147806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8870" cy="7028394"/>
                    </a:xfrm>
                    <a:prstGeom prst="rect">
                      <a:avLst/>
                    </a:prstGeom>
                  </pic:spPr>
                </pic:pic>
              </a:graphicData>
            </a:graphic>
          </wp:inline>
        </w:drawing>
      </w:r>
    </w:p>
    <w:p w14:paraId="0F2FFCA3" w14:textId="77777777" w:rsidR="008475E8" w:rsidRPr="00EB4BA0" w:rsidRDefault="008475E8" w:rsidP="008475E8">
      <w:pPr>
        <w:pStyle w:val="Caption"/>
        <w:jc w:val="center"/>
      </w:pPr>
      <w:bookmarkStart w:id="340" w:name="_Toc105144444"/>
      <w:r w:rsidRPr="00EB4BA0">
        <w:t xml:space="preserve">User Interface </w:t>
      </w:r>
      <w:fldSimple w:instr=" SEQ User_Interface \* ARABIC ">
        <w:r w:rsidRPr="00EB4BA0">
          <w:rPr>
            <w:noProof/>
          </w:rPr>
          <w:t>14</w:t>
        </w:r>
      </w:fldSimple>
      <w:r w:rsidRPr="00EB4BA0">
        <w:t>: Floating Button</w:t>
      </w:r>
      <w:bookmarkEnd w:id="340"/>
    </w:p>
    <w:p w14:paraId="3EFBAD24" w14:textId="77777777" w:rsidR="008475E8" w:rsidRPr="00EB4BA0" w:rsidRDefault="008475E8" w:rsidP="008475E8">
      <w:pPr>
        <w:rPr>
          <w:bCs/>
          <w:noProof/>
        </w:rPr>
      </w:pPr>
    </w:p>
    <w:p w14:paraId="582E1332" w14:textId="77777777" w:rsidR="008475E8" w:rsidRPr="00EB4BA0" w:rsidRDefault="008475E8" w:rsidP="008475E8">
      <w:pPr>
        <w:rPr>
          <w:b/>
          <w:u w:val="single"/>
        </w:rPr>
      </w:pPr>
      <w:r w:rsidRPr="00EB4BA0">
        <w:rPr>
          <w:b/>
          <w:u w:val="single"/>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7CAC8E90"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AA34C30"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65AEC446"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295C649D"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2E6220D"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75712" behindDoc="0" locked="0" layoutInCell="1" allowOverlap="1" wp14:anchorId="5B9BB161" wp14:editId="7EF0C979">
                  <wp:simplePos x="0" y="0"/>
                  <wp:positionH relativeFrom="column">
                    <wp:posOffset>198566</wp:posOffset>
                  </wp:positionH>
                  <wp:positionV relativeFrom="paragraph">
                    <wp:posOffset>28699</wp:posOffset>
                  </wp:positionV>
                  <wp:extent cx="269553" cy="269553"/>
                  <wp:effectExtent l="0" t="0" r="0" b="0"/>
                  <wp:wrapNone/>
                  <wp:docPr id="1478060739" name="Picture 147806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1B50A63"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Chức năng giúp người dùng chụp hình và scan</w:t>
            </w:r>
          </w:p>
        </w:tc>
      </w:tr>
      <w:tr w:rsidR="008475E8" w:rsidRPr="00EB4BA0" w14:paraId="53F163F3"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88CB40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76736" behindDoc="0" locked="0" layoutInCell="1" allowOverlap="1" wp14:anchorId="766E3518" wp14:editId="7CF7C995">
                  <wp:simplePos x="0" y="0"/>
                  <wp:positionH relativeFrom="column">
                    <wp:posOffset>194529</wp:posOffset>
                  </wp:positionH>
                  <wp:positionV relativeFrom="paragraph">
                    <wp:posOffset>62887</wp:posOffset>
                  </wp:positionV>
                  <wp:extent cx="255489" cy="255489"/>
                  <wp:effectExtent l="0" t="0" r="0" b="0"/>
                  <wp:wrapNone/>
                  <wp:docPr id="1478060740" name="Picture 147806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8E42879"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Trang lưu lại lịch sử các đoạn text được scan</w:t>
            </w:r>
          </w:p>
        </w:tc>
      </w:tr>
      <w:tr w:rsidR="008475E8" w:rsidRPr="00EB4BA0" w14:paraId="604F0868"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E9451BE"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77760" behindDoc="0" locked="0" layoutInCell="1" allowOverlap="1" wp14:anchorId="48FD60AD" wp14:editId="3B7296F4">
                  <wp:simplePos x="0" y="0"/>
                  <wp:positionH relativeFrom="margin">
                    <wp:posOffset>167903</wp:posOffset>
                  </wp:positionH>
                  <wp:positionV relativeFrom="paragraph">
                    <wp:posOffset>67222</wp:posOffset>
                  </wp:positionV>
                  <wp:extent cx="282369" cy="258610"/>
                  <wp:effectExtent l="0" t="0" r="3810" b="8255"/>
                  <wp:wrapNone/>
                  <wp:docPr id="1478060741" name="Picture 147806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532" cy="26059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B10D883"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Chức năng máy tính</w:t>
            </w:r>
          </w:p>
        </w:tc>
      </w:tr>
      <w:tr w:rsidR="008475E8" w:rsidRPr="00EB4BA0" w14:paraId="4D07A58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302706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noProof/>
              </w:rPr>
              <w:drawing>
                <wp:inline distT="0" distB="0" distL="0" distR="0" wp14:anchorId="3615DAC5" wp14:editId="7F768005">
                  <wp:extent cx="282575" cy="282575"/>
                  <wp:effectExtent l="0" t="0" r="3175" b="3175"/>
                  <wp:docPr id="18" name="Picture 18"/>
                  <wp:cNvGraphicFramePr/>
                  <a:graphic xmlns:a="http://schemas.openxmlformats.org/drawingml/2006/main">
                    <a:graphicData uri="http://schemas.openxmlformats.org/drawingml/2006/picture">
                      <pic:pic xmlns:pic="http://schemas.openxmlformats.org/drawingml/2006/picture">
                        <pic:nvPicPr>
                          <pic:cNvPr id="1478060730" name="Picture 1478060730"/>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575" cy="282575"/>
                          </a:xfrm>
                          <a:prstGeom prst="rect">
                            <a:avLst/>
                          </a:prstGeom>
                          <a:noFill/>
                          <a:ln>
                            <a:noFill/>
                          </a:ln>
                        </pic:spPr>
                      </pic:pic>
                    </a:graphicData>
                  </a:graphic>
                </wp:inline>
              </w:drawing>
            </w:r>
          </w:p>
        </w:tc>
        <w:tc>
          <w:tcPr>
            <w:tcW w:w="8295" w:type="dxa"/>
          </w:tcPr>
          <w:p w14:paraId="1F9FB5A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Take Notes</w:t>
            </w:r>
          </w:p>
        </w:tc>
      </w:tr>
    </w:tbl>
    <w:p w14:paraId="3965DCD2" w14:textId="77777777" w:rsidR="008475E8" w:rsidRPr="00EB4BA0" w:rsidRDefault="008475E8" w:rsidP="008475E8">
      <w:pPr>
        <w:rPr>
          <w:noProof/>
        </w:rPr>
      </w:pPr>
    </w:p>
    <w:p w14:paraId="13D547A6" w14:textId="42785DC1" w:rsidR="008475E8" w:rsidRPr="00EB4BA0" w:rsidRDefault="008475E8" w:rsidP="008475E8">
      <w:pPr>
        <w:pStyle w:val="Heading3"/>
        <w:rPr>
          <w:rFonts w:ascii="Times New Roman" w:hAnsi="Times New Roman"/>
          <w:bCs/>
        </w:rPr>
      </w:pPr>
      <w:bookmarkStart w:id="341" w:name="_Toc105094349"/>
      <w:bookmarkStart w:id="342" w:name="_Toc105157151"/>
      <w:bookmarkStart w:id="343" w:name="_Toc105591675"/>
      <w:r>
        <w:rPr>
          <w:rFonts w:ascii="Times New Roman" w:hAnsi="Times New Roman"/>
          <w:bCs/>
        </w:rPr>
        <w:t>2</w:t>
      </w:r>
      <w:r w:rsidRPr="00EB4BA0">
        <w:rPr>
          <w:rFonts w:ascii="Times New Roman" w:hAnsi="Times New Roman"/>
          <w:bCs/>
        </w:rPr>
        <w:t>.7 Xây dựng trang máy tính:</w:t>
      </w:r>
      <w:bookmarkEnd w:id="341"/>
      <w:bookmarkEnd w:id="342"/>
      <w:bookmarkEnd w:id="343"/>
    </w:p>
    <w:p w14:paraId="782A593C" w14:textId="77777777" w:rsidR="008475E8" w:rsidRPr="00EB4BA0" w:rsidRDefault="008475E8" w:rsidP="00863B93">
      <w:pPr>
        <w:pStyle w:val="ListParagraph"/>
        <w:numPr>
          <w:ilvl w:val="0"/>
          <w:numId w:val="31"/>
        </w:numPr>
        <w:tabs>
          <w:tab w:val="left" w:pos="425"/>
        </w:tabs>
        <w:spacing w:line="360" w:lineRule="auto"/>
      </w:pPr>
      <w:r w:rsidRPr="00EB4BA0">
        <w:t>Cho phép người dùng thực hiện các phép tính cộng, trừ, nhân, chia.</w:t>
      </w:r>
    </w:p>
    <w:p w14:paraId="0BAE39E7" w14:textId="77777777" w:rsidR="008475E8" w:rsidRPr="00EB4BA0" w:rsidRDefault="008475E8" w:rsidP="008475E8">
      <w:pPr>
        <w:keepNext/>
        <w:jc w:val="center"/>
      </w:pPr>
      <w:r w:rsidRPr="00EB4BA0">
        <w:rPr>
          <w:noProof/>
        </w:rPr>
        <w:drawing>
          <wp:inline distT="0" distB="0" distL="0" distR="0" wp14:anchorId="001A3276" wp14:editId="080E890D">
            <wp:extent cx="3325474" cy="4585647"/>
            <wp:effectExtent l="0" t="0" r="8890" b="5715"/>
            <wp:docPr id="1478060660" name="Picture 14780606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60" name="Picture 1478060660" descr="Chart, scatte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9512" cy="4618795"/>
                    </a:xfrm>
                    <a:prstGeom prst="rect">
                      <a:avLst/>
                    </a:prstGeom>
                    <a:noFill/>
                    <a:ln>
                      <a:noFill/>
                    </a:ln>
                  </pic:spPr>
                </pic:pic>
              </a:graphicData>
            </a:graphic>
          </wp:inline>
        </w:drawing>
      </w:r>
    </w:p>
    <w:p w14:paraId="35F003FF" w14:textId="77777777" w:rsidR="008475E8" w:rsidRPr="00EB4BA0" w:rsidRDefault="008475E8" w:rsidP="008475E8">
      <w:pPr>
        <w:pStyle w:val="Caption"/>
        <w:jc w:val="center"/>
      </w:pPr>
      <w:bookmarkStart w:id="344" w:name="_Toc105144445"/>
      <w:r w:rsidRPr="00EB4BA0">
        <w:t xml:space="preserve">User Interface </w:t>
      </w:r>
      <w:fldSimple w:instr=" SEQ User_Interface \* ARABIC ">
        <w:r w:rsidRPr="00EB4BA0">
          <w:rPr>
            <w:noProof/>
          </w:rPr>
          <w:t>15</w:t>
        </w:r>
      </w:fldSimple>
      <w:r w:rsidRPr="00EB4BA0">
        <w:t>: Calculator</w:t>
      </w:r>
      <w:bookmarkEnd w:id="344"/>
    </w:p>
    <w:p w14:paraId="53D62680" w14:textId="05694864" w:rsidR="008475E8" w:rsidRPr="00EB4BA0" w:rsidRDefault="008475E8" w:rsidP="008475E8">
      <w:pPr>
        <w:outlineLvl w:val="2"/>
        <w:rPr>
          <w:b/>
          <w:bCs/>
          <w:u w:val="single"/>
        </w:rPr>
      </w:pPr>
      <w:r w:rsidRPr="00EB4BA0">
        <w:rPr>
          <w:b/>
          <w:bCs/>
          <w:u w:val="single"/>
        </w:rPr>
        <w:br w:type="page"/>
      </w:r>
      <w:bookmarkStart w:id="345" w:name="_Toc105094350"/>
      <w:bookmarkStart w:id="346" w:name="_Toc105157152"/>
      <w:bookmarkStart w:id="347" w:name="_Toc105591676"/>
      <w:r>
        <w:rPr>
          <w:b/>
          <w:bCs/>
        </w:rPr>
        <w:lastRenderedPageBreak/>
        <w:t>2</w:t>
      </w:r>
      <w:r w:rsidRPr="00EB4BA0">
        <w:rPr>
          <w:b/>
          <w:bCs/>
        </w:rPr>
        <w:t xml:space="preserve">.8 </w:t>
      </w:r>
      <w:r w:rsidRPr="00EB4BA0">
        <w:rPr>
          <w:b/>
        </w:rPr>
        <w:t>Xây dựng trang máy ảnh và Scan</w:t>
      </w:r>
      <w:bookmarkEnd w:id="345"/>
      <w:bookmarkEnd w:id="346"/>
      <w:bookmarkEnd w:id="347"/>
    </w:p>
    <w:p w14:paraId="598FE6AC" w14:textId="77777777" w:rsidR="008475E8" w:rsidRPr="00EB4BA0" w:rsidRDefault="008475E8" w:rsidP="00863B93">
      <w:pPr>
        <w:pStyle w:val="ListParagraph"/>
        <w:numPr>
          <w:ilvl w:val="0"/>
          <w:numId w:val="30"/>
        </w:numPr>
        <w:tabs>
          <w:tab w:val="left" w:pos="425"/>
        </w:tabs>
        <w:spacing w:line="360" w:lineRule="auto"/>
      </w:pPr>
      <w:r w:rsidRPr="00EB4BA0">
        <w:t>Cho phép người dùng chụp hình và scan các bài thi, người dùng có thể bật đèn Flash hỗ trợ cho việc chụp trong tối.</w:t>
      </w:r>
    </w:p>
    <w:p w14:paraId="00913D17" w14:textId="77777777" w:rsidR="008475E8" w:rsidRPr="00EB4BA0" w:rsidRDefault="008475E8" w:rsidP="00863B93">
      <w:pPr>
        <w:pStyle w:val="ListParagraph"/>
        <w:numPr>
          <w:ilvl w:val="0"/>
          <w:numId w:val="30"/>
        </w:numPr>
      </w:pPr>
      <w:r w:rsidRPr="00EB4BA0">
        <w:t>Khi vào trang Chụp Hình Và Scan người dùng sẽ được yêu cầu quyên truy cập vào hình ảnh và camera.</w:t>
      </w:r>
    </w:p>
    <w:p w14:paraId="5EE13E58" w14:textId="77777777" w:rsidR="008475E8" w:rsidRPr="00EB4BA0" w:rsidRDefault="008475E8" w:rsidP="00863B93">
      <w:pPr>
        <w:pStyle w:val="ListParagraph"/>
        <w:numPr>
          <w:ilvl w:val="0"/>
          <w:numId w:val="30"/>
        </w:numPr>
      </w:pPr>
      <w:r w:rsidRPr="00EB4BA0">
        <w:t>Đoạn text được Scan từ hình ảnh người dùng có thể Click nút Copy, Share text, Share File Txt và lưu lại đoạn Text.</w:t>
      </w:r>
    </w:p>
    <w:p w14:paraId="0221AF82" w14:textId="77777777" w:rsidR="008475E8" w:rsidRPr="00EB4BA0" w:rsidRDefault="008475E8" w:rsidP="008475E8">
      <w:pPr>
        <w:keepNext/>
        <w:jc w:val="center"/>
      </w:pPr>
      <w:r w:rsidRPr="00EB4BA0">
        <w:rPr>
          <w:noProof/>
        </w:rPr>
        <w:drawing>
          <wp:inline distT="0" distB="0" distL="0" distR="0" wp14:anchorId="30AC6355" wp14:editId="606B9127">
            <wp:extent cx="3728708" cy="4465674"/>
            <wp:effectExtent l="0" t="0" r="5715" b="0"/>
            <wp:docPr id="1478060920" name="Picture 147806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064" cy="4481670"/>
                    </a:xfrm>
                    <a:prstGeom prst="rect">
                      <a:avLst/>
                    </a:prstGeom>
                  </pic:spPr>
                </pic:pic>
              </a:graphicData>
            </a:graphic>
          </wp:inline>
        </w:drawing>
      </w:r>
    </w:p>
    <w:p w14:paraId="6156BEA1" w14:textId="77777777" w:rsidR="008475E8" w:rsidRPr="00EB4BA0" w:rsidRDefault="008475E8" w:rsidP="008475E8">
      <w:pPr>
        <w:pStyle w:val="Caption"/>
        <w:jc w:val="center"/>
      </w:pPr>
      <w:bookmarkStart w:id="348" w:name="_Toc105144446"/>
      <w:r w:rsidRPr="00EB4BA0">
        <w:t xml:space="preserve">User Interface </w:t>
      </w:r>
      <w:fldSimple w:instr=" SEQ User_Interface \* ARABIC ">
        <w:r w:rsidRPr="00EB4BA0">
          <w:rPr>
            <w:noProof/>
          </w:rPr>
          <w:t>16</w:t>
        </w:r>
      </w:fldSimple>
      <w:r w:rsidRPr="00EB4BA0">
        <w:t>: Request Camera</w:t>
      </w:r>
      <w:bookmarkEnd w:id="348"/>
    </w:p>
    <w:tbl>
      <w:tblPr>
        <w:tblStyle w:val="ListTable6Colorful-Accent5"/>
        <w:tblpPr w:leftFromText="180" w:rightFromText="180" w:vertAnchor="text" w:horzAnchor="margin" w:tblpY="449"/>
        <w:tblW w:w="9355" w:type="dxa"/>
        <w:tblLook w:val="04A0" w:firstRow="1" w:lastRow="0" w:firstColumn="1" w:lastColumn="0" w:noHBand="0" w:noVBand="1"/>
      </w:tblPr>
      <w:tblGrid>
        <w:gridCol w:w="1060"/>
        <w:gridCol w:w="8295"/>
      </w:tblGrid>
      <w:tr w:rsidR="008475E8" w:rsidRPr="00EB4BA0" w14:paraId="17C9441A"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7DC0D5E" w14:textId="77777777" w:rsidR="008475E8" w:rsidRPr="00EB4BA0" w:rsidRDefault="008475E8" w:rsidP="00711633">
            <w:pPr>
              <w:pStyle w:val="BodyText"/>
              <w:ind w:left="0"/>
              <w:jc w:val="center"/>
              <w:rPr>
                <w:rFonts w:ascii="Times New Roman" w:hAnsi="Times New Roman" w:cs="Times New Roman"/>
                <w:b w:val="0"/>
                <w:sz w:val="26"/>
                <w:szCs w:val="26"/>
              </w:rPr>
            </w:pPr>
            <w:bookmarkStart w:id="349" w:name="_Toc104387176"/>
            <w:r w:rsidRPr="00EB4BA0">
              <w:rPr>
                <w:rFonts w:ascii="Times New Roman" w:hAnsi="Times New Roman" w:cs="Times New Roman"/>
                <w:sz w:val="26"/>
                <w:szCs w:val="26"/>
              </w:rPr>
              <w:t>Mẫu</w:t>
            </w:r>
          </w:p>
        </w:tc>
        <w:tc>
          <w:tcPr>
            <w:tcW w:w="8295" w:type="dxa"/>
          </w:tcPr>
          <w:p w14:paraId="2FF9A8B0"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79C1B2C5"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F465CF5"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80160" behindDoc="0" locked="0" layoutInCell="1" allowOverlap="1" wp14:anchorId="19AC7B98" wp14:editId="090E401A">
                  <wp:simplePos x="0" y="0"/>
                  <wp:positionH relativeFrom="column">
                    <wp:posOffset>198566</wp:posOffset>
                  </wp:positionH>
                  <wp:positionV relativeFrom="paragraph">
                    <wp:posOffset>28699</wp:posOffset>
                  </wp:positionV>
                  <wp:extent cx="269553" cy="269553"/>
                  <wp:effectExtent l="0" t="0" r="0" b="0"/>
                  <wp:wrapNone/>
                  <wp:docPr id="1478060750" name="Picture 14780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968EFB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Allow người dùng có thể truy cập vào camera và thư mục hình ảnh ngay trên ứng dụng.</w:t>
            </w:r>
          </w:p>
        </w:tc>
      </w:tr>
      <w:tr w:rsidR="008475E8" w:rsidRPr="00EB4BA0" w14:paraId="2BD8293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6F4279B"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81184" behindDoc="0" locked="0" layoutInCell="1" allowOverlap="1" wp14:anchorId="02BDDCAC" wp14:editId="48C760F1">
                  <wp:simplePos x="0" y="0"/>
                  <wp:positionH relativeFrom="column">
                    <wp:posOffset>194529</wp:posOffset>
                  </wp:positionH>
                  <wp:positionV relativeFrom="paragraph">
                    <wp:posOffset>62887</wp:posOffset>
                  </wp:positionV>
                  <wp:extent cx="255489" cy="255489"/>
                  <wp:effectExtent l="0" t="0" r="0" b="0"/>
                  <wp:wrapNone/>
                  <wp:docPr id="1478060751" name="Picture 147806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FA0187C"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Từ chối và thoát Dialog</w:t>
            </w:r>
          </w:p>
        </w:tc>
      </w:tr>
      <w:bookmarkEnd w:id="349"/>
    </w:tbl>
    <w:p w14:paraId="1EB1C021" w14:textId="77777777" w:rsidR="008475E8" w:rsidRPr="00EB4BA0" w:rsidRDefault="008475E8" w:rsidP="008475E8">
      <w:pPr>
        <w:rPr>
          <w:b/>
          <w:bCs/>
          <w:u w:val="single"/>
        </w:rPr>
      </w:pPr>
      <w:r w:rsidRPr="00EB4BA0">
        <w:rPr>
          <w:b/>
          <w:bCs/>
          <w:u w:val="single"/>
        </w:rPr>
        <w:br w:type="page"/>
      </w:r>
    </w:p>
    <w:p w14:paraId="24247EB8" w14:textId="77777777" w:rsidR="008475E8" w:rsidRPr="00EB4BA0" w:rsidRDefault="008475E8" w:rsidP="008475E8">
      <w:pPr>
        <w:keepNext/>
        <w:jc w:val="center"/>
      </w:pPr>
      <w:r w:rsidRPr="00EB4BA0">
        <w:rPr>
          <w:noProof/>
        </w:rPr>
        <w:lastRenderedPageBreak/>
        <w:drawing>
          <wp:inline distT="0" distB="0" distL="0" distR="0" wp14:anchorId="23DEC8B5" wp14:editId="34C6995A">
            <wp:extent cx="4162097" cy="6496050"/>
            <wp:effectExtent l="0" t="0" r="0" b="0"/>
            <wp:docPr id="1478060921" name="Picture 147806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3274" cy="6513494"/>
                    </a:xfrm>
                    <a:prstGeom prst="rect">
                      <a:avLst/>
                    </a:prstGeom>
                  </pic:spPr>
                </pic:pic>
              </a:graphicData>
            </a:graphic>
          </wp:inline>
        </w:drawing>
      </w:r>
    </w:p>
    <w:p w14:paraId="271E0C52" w14:textId="77777777" w:rsidR="008475E8" w:rsidRPr="00EB4BA0" w:rsidRDefault="008475E8" w:rsidP="008475E8">
      <w:pPr>
        <w:pStyle w:val="Caption"/>
        <w:jc w:val="center"/>
      </w:pPr>
      <w:bookmarkStart w:id="350" w:name="_Toc105144447"/>
      <w:r w:rsidRPr="00EB4BA0">
        <w:t xml:space="preserve">User Interface </w:t>
      </w:r>
      <w:fldSimple w:instr=" SEQ User_Interface \* ARABIC ">
        <w:r w:rsidRPr="00EB4BA0">
          <w:rPr>
            <w:noProof/>
          </w:rPr>
          <w:t>17</w:t>
        </w:r>
      </w:fldSimple>
      <w:r w:rsidRPr="00EB4BA0">
        <w:t>: Camera &amp; Scan</w:t>
      </w:r>
      <w:bookmarkEnd w:id="350"/>
    </w:p>
    <w:p w14:paraId="46CB7776" w14:textId="77777777" w:rsidR="008475E8" w:rsidRPr="00EB4BA0" w:rsidRDefault="008475E8" w:rsidP="008475E8">
      <w:pPr>
        <w:rPr>
          <w:b/>
          <w:bCs/>
          <w:u w:val="single"/>
        </w:rPr>
      </w:pPr>
      <w:r w:rsidRPr="00EB4BA0">
        <w:rPr>
          <w:b/>
          <w:bCs/>
          <w:u w:val="single"/>
        </w:rPr>
        <w:br w:type="page"/>
      </w:r>
    </w:p>
    <w:p w14:paraId="06B2C343" w14:textId="77777777" w:rsidR="008475E8" w:rsidRPr="00EB4BA0" w:rsidRDefault="008475E8" w:rsidP="008475E8">
      <w:pPr>
        <w:keepNext/>
        <w:jc w:val="center"/>
      </w:pPr>
      <w:r w:rsidRPr="00EB4BA0">
        <w:rPr>
          <w:b/>
          <w:bCs/>
          <w:noProof/>
          <w:u w:val="single"/>
        </w:rPr>
        <w:lastRenderedPageBreak/>
        <w:drawing>
          <wp:inline distT="0" distB="0" distL="0" distR="0" wp14:anchorId="41F5E41E" wp14:editId="113D253F">
            <wp:extent cx="4676355" cy="6984124"/>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8254" cy="7016830"/>
                    </a:xfrm>
                    <a:prstGeom prst="rect">
                      <a:avLst/>
                    </a:prstGeom>
                  </pic:spPr>
                </pic:pic>
              </a:graphicData>
            </a:graphic>
          </wp:inline>
        </w:drawing>
      </w:r>
    </w:p>
    <w:p w14:paraId="12F98934" w14:textId="77777777" w:rsidR="008475E8" w:rsidRPr="00EB4BA0" w:rsidRDefault="008475E8" w:rsidP="008475E8">
      <w:pPr>
        <w:pStyle w:val="Caption"/>
        <w:jc w:val="center"/>
        <w:rPr>
          <w:b/>
          <w:bCs/>
          <w:u w:val="single"/>
        </w:rPr>
      </w:pPr>
      <w:bookmarkStart w:id="351" w:name="_Toc105144448"/>
      <w:r w:rsidRPr="00EB4BA0">
        <w:t xml:space="preserve">User Interface </w:t>
      </w:r>
      <w:fldSimple w:instr=" SEQ User_Interface \* ARABIC ">
        <w:r w:rsidRPr="00EB4BA0">
          <w:rPr>
            <w:noProof/>
          </w:rPr>
          <w:t>18</w:t>
        </w:r>
      </w:fldSimple>
      <w:r w:rsidRPr="00EB4BA0">
        <w:t>: Camera &amp; Scan (2)</w:t>
      </w:r>
      <w:bookmarkEnd w:id="351"/>
    </w:p>
    <w:p w14:paraId="0A115BA6" w14:textId="77777777" w:rsidR="008475E8" w:rsidRPr="00EB4BA0" w:rsidRDefault="008475E8" w:rsidP="008475E8">
      <w:pPr>
        <w:rPr>
          <w:b/>
          <w:bCs/>
          <w:u w:val="single"/>
        </w:rPr>
      </w:pPr>
      <w:r w:rsidRPr="00EB4BA0">
        <w:rPr>
          <w:b/>
          <w:bCs/>
          <w:u w:val="single"/>
        </w:rPr>
        <w:br w:type="page"/>
      </w:r>
    </w:p>
    <w:tbl>
      <w:tblPr>
        <w:tblStyle w:val="ListTable6Colorful-Accent5"/>
        <w:tblW w:w="9505" w:type="dxa"/>
        <w:tblLook w:val="04A0" w:firstRow="1" w:lastRow="0" w:firstColumn="1" w:lastColumn="0" w:noHBand="0" w:noVBand="1"/>
      </w:tblPr>
      <w:tblGrid>
        <w:gridCol w:w="1077"/>
        <w:gridCol w:w="8428"/>
      </w:tblGrid>
      <w:tr w:rsidR="008475E8" w:rsidRPr="00EB4BA0" w14:paraId="20347E22" w14:textId="77777777" w:rsidTr="00711633">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4BACC6" w:themeColor="accent5"/>
              <w:left w:val="nil"/>
              <w:right w:val="nil"/>
            </w:tcBorders>
            <w:hideMark/>
          </w:tcPr>
          <w:p w14:paraId="56F594EB"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428" w:type="dxa"/>
            <w:tcBorders>
              <w:top w:val="single" w:sz="4" w:space="0" w:color="4BACC6" w:themeColor="accent5"/>
              <w:left w:val="nil"/>
              <w:right w:val="nil"/>
            </w:tcBorders>
            <w:hideMark/>
          </w:tcPr>
          <w:p w14:paraId="265EDC41"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C582E78" w14:textId="77777777" w:rsidTr="0071163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18D7B3FF" w14:textId="77777777" w:rsidR="008475E8" w:rsidRPr="00EB4BA0" w:rsidRDefault="008475E8" w:rsidP="00711633">
            <w:pPr>
              <w:pStyle w:val="BodyText"/>
              <w:ind w:left="0"/>
              <w:jc w:val="center"/>
              <w:rPr>
                <w:rFonts w:ascii="Times New Roman" w:hAnsi="Times New Roman" w:cs="Times New Roman"/>
                <w:sz w:val="26"/>
                <w:szCs w:val="26"/>
              </w:rPr>
            </w:pPr>
            <w:r w:rsidRPr="00EB4BA0">
              <w:rPr>
                <w:noProof/>
              </w:rPr>
              <w:drawing>
                <wp:anchor distT="0" distB="0" distL="114300" distR="114300" simplePos="0" relativeHeight="252361728" behindDoc="0" locked="0" layoutInCell="1" allowOverlap="1" wp14:anchorId="71CAAD43" wp14:editId="0765D935">
                  <wp:simplePos x="0" y="0"/>
                  <wp:positionH relativeFrom="column">
                    <wp:posOffset>198755</wp:posOffset>
                  </wp:positionH>
                  <wp:positionV relativeFrom="paragraph">
                    <wp:posOffset>28575</wp:posOffset>
                  </wp:positionV>
                  <wp:extent cx="269240" cy="269240"/>
                  <wp:effectExtent l="0" t="0" r="0" b="0"/>
                  <wp:wrapNone/>
                  <wp:docPr id="1478060881" name="Picture 14780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240" cy="269240"/>
                          </a:xfrm>
                          <a:prstGeom prst="rect">
                            <a:avLst/>
                          </a:prstGeom>
                          <a:noFill/>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hideMark/>
          </w:tcPr>
          <w:p w14:paraId="262108B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scan.</w:t>
            </w:r>
          </w:p>
        </w:tc>
      </w:tr>
      <w:tr w:rsidR="008475E8" w:rsidRPr="00EB4BA0" w14:paraId="7B915478" w14:textId="77777777" w:rsidTr="00711633">
        <w:trPr>
          <w:trHeight w:val="888"/>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3DFB9134" w14:textId="77777777" w:rsidR="008475E8" w:rsidRPr="00EB4BA0" w:rsidRDefault="008475E8" w:rsidP="00711633">
            <w:pPr>
              <w:pStyle w:val="BodyText"/>
              <w:ind w:left="0"/>
              <w:jc w:val="center"/>
              <w:rPr>
                <w:rFonts w:ascii="Times New Roman" w:hAnsi="Times New Roman" w:cs="Times New Roman"/>
                <w:sz w:val="26"/>
                <w:szCs w:val="26"/>
              </w:rPr>
            </w:pPr>
            <w:r w:rsidRPr="00EB4BA0">
              <w:rPr>
                <w:noProof/>
              </w:rPr>
              <w:drawing>
                <wp:anchor distT="0" distB="0" distL="114300" distR="114300" simplePos="0" relativeHeight="252362752" behindDoc="0" locked="0" layoutInCell="1" allowOverlap="1" wp14:anchorId="694A6F16" wp14:editId="67949EF8">
                  <wp:simplePos x="0" y="0"/>
                  <wp:positionH relativeFrom="column">
                    <wp:posOffset>179705</wp:posOffset>
                  </wp:positionH>
                  <wp:positionV relativeFrom="paragraph">
                    <wp:posOffset>338455</wp:posOffset>
                  </wp:positionV>
                  <wp:extent cx="287020" cy="2870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hideMark/>
          </w:tcPr>
          <w:p w14:paraId="76FE4909"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icon Camera.</w:t>
            </w:r>
          </w:p>
          <w:p w14:paraId="1444D39C"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truy cập vào máy ảnh.</w:t>
            </w:r>
          </w:p>
          <w:p w14:paraId="2F76CC8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Sau khi chụp ảnh, hình ảnh sẽ được scan ngay lập tức.</w:t>
            </w:r>
          </w:p>
        </w:tc>
      </w:tr>
      <w:tr w:rsidR="008475E8" w:rsidRPr="00EB4BA0" w14:paraId="647E2B5E" w14:textId="77777777" w:rsidTr="0071163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11628259"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363776" behindDoc="0" locked="0" layoutInCell="1" allowOverlap="1" wp14:anchorId="4BA37339" wp14:editId="58883775">
                  <wp:simplePos x="0" y="0"/>
                  <wp:positionH relativeFrom="margin">
                    <wp:posOffset>168275</wp:posOffset>
                  </wp:positionH>
                  <wp:positionV relativeFrom="paragraph">
                    <wp:posOffset>132080</wp:posOffset>
                  </wp:positionV>
                  <wp:extent cx="334645" cy="306070"/>
                  <wp:effectExtent l="0" t="0" r="825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 cy="306070"/>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0B2F4276"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Truy cập vào thư viện hình ảnh.</w:t>
            </w:r>
          </w:p>
          <w:p w14:paraId="2F157033"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chọn ảnh mình muốn để Scan</w:t>
            </w:r>
          </w:p>
        </w:tc>
      </w:tr>
      <w:tr w:rsidR="008475E8" w:rsidRPr="00EB4BA0" w14:paraId="7C6B0B52" w14:textId="77777777" w:rsidTr="00711633">
        <w:trPr>
          <w:trHeight w:val="34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5752A2FE"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364800" behindDoc="0" locked="0" layoutInCell="1" allowOverlap="1" wp14:anchorId="7CC476F7" wp14:editId="1814DE6A">
                  <wp:simplePos x="0" y="0"/>
                  <wp:positionH relativeFrom="column">
                    <wp:posOffset>180975</wp:posOffset>
                  </wp:positionH>
                  <wp:positionV relativeFrom="paragraph">
                    <wp:posOffset>3175</wp:posOffset>
                  </wp:positionV>
                  <wp:extent cx="282575" cy="282575"/>
                  <wp:effectExtent l="0" t="0" r="317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575" cy="282575"/>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1843CF0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ảnh.v</w:t>
            </w:r>
          </w:p>
        </w:tc>
      </w:tr>
      <w:tr w:rsidR="008475E8" w:rsidRPr="00EB4BA0" w14:paraId="456CC91E" w14:textId="77777777" w:rsidTr="00711633">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hideMark/>
          </w:tcPr>
          <w:p w14:paraId="319E54AE"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noProof/>
              </w:rPr>
              <w:drawing>
                <wp:anchor distT="0" distB="0" distL="114300" distR="114300" simplePos="0" relativeHeight="252365824" behindDoc="0" locked="0" layoutInCell="1" allowOverlap="1" wp14:anchorId="73A54592" wp14:editId="266AF3AB">
                  <wp:simplePos x="0" y="0"/>
                  <wp:positionH relativeFrom="column">
                    <wp:posOffset>163830</wp:posOffset>
                  </wp:positionH>
                  <wp:positionV relativeFrom="paragraph">
                    <wp:posOffset>-6350</wp:posOffset>
                  </wp:positionV>
                  <wp:extent cx="327660" cy="3276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0607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hideMark/>
          </w:tcPr>
          <w:p w14:paraId="222375D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Bật đền Flash</w:t>
            </w:r>
          </w:p>
        </w:tc>
      </w:tr>
      <w:tr w:rsidR="008475E8" w:rsidRPr="00EB4BA0" w14:paraId="4A15ACED" w14:textId="77777777" w:rsidTr="00711633">
        <w:trPr>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796C6215" w14:textId="77777777" w:rsidR="008475E8" w:rsidRPr="00EB4BA0" w:rsidRDefault="008475E8" w:rsidP="00711633">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366848" behindDoc="0" locked="0" layoutInCell="1" allowOverlap="1" wp14:anchorId="7012A3E3" wp14:editId="16262138">
                  <wp:simplePos x="0" y="0"/>
                  <wp:positionH relativeFrom="column">
                    <wp:posOffset>177421</wp:posOffset>
                  </wp:positionH>
                  <wp:positionV relativeFrom="paragraph">
                    <wp:posOffset>35664</wp:posOffset>
                  </wp:positionV>
                  <wp:extent cx="272956" cy="272956"/>
                  <wp:effectExtent l="0" t="0" r="0" b="0"/>
                  <wp:wrapNone/>
                  <wp:docPr id="1478060882" name="Picture 147806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tcPr>
          <w:p w14:paraId="4DFBA5D5"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Lưu lại văn bản được Scan</w:t>
            </w:r>
          </w:p>
        </w:tc>
      </w:tr>
      <w:tr w:rsidR="008475E8" w:rsidRPr="00EB4BA0" w14:paraId="7626B18C" w14:textId="77777777" w:rsidTr="00711633">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3C97E40D" w14:textId="77777777" w:rsidR="008475E8" w:rsidRPr="00EB4BA0" w:rsidRDefault="008475E8" w:rsidP="00711633">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367872" behindDoc="0" locked="0" layoutInCell="1" allowOverlap="1" wp14:anchorId="4FD52E98" wp14:editId="40696179">
                  <wp:simplePos x="0" y="0"/>
                  <wp:positionH relativeFrom="column">
                    <wp:posOffset>147081</wp:posOffset>
                  </wp:positionH>
                  <wp:positionV relativeFrom="paragraph">
                    <wp:posOffset>29162</wp:posOffset>
                  </wp:positionV>
                  <wp:extent cx="272942" cy="27294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573" cy="2745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428" w:type="dxa"/>
            <w:tcBorders>
              <w:top w:val="nil"/>
              <w:left w:val="nil"/>
              <w:bottom w:val="nil"/>
              <w:right w:val="nil"/>
            </w:tcBorders>
          </w:tcPr>
          <w:p w14:paraId="2A14AC6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văn bản dưới dạng Text.</w:t>
            </w:r>
          </w:p>
        </w:tc>
      </w:tr>
      <w:tr w:rsidR="008475E8" w:rsidRPr="00EB4BA0" w14:paraId="390D206F" w14:textId="77777777" w:rsidTr="00711633">
        <w:trPr>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nil"/>
              <w:right w:val="nil"/>
            </w:tcBorders>
          </w:tcPr>
          <w:p w14:paraId="457648A9" w14:textId="77777777" w:rsidR="008475E8" w:rsidRPr="00EB4BA0" w:rsidRDefault="008475E8" w:rsidP="00711633">
            <w:pPr>
              <w:pStyle w:val="BodyText"/>
              <w:ind w:left="0"/>
              <w:jc w:val="center"/>
              <w:rPr>
                <w:noProof/>
              </w:rPr>
            </w:pPr>
            <w:r w:rsidRPr="00EB4BA0">
              <w:rPr>
                <w:rFonts w:ascii="Times New Roman" w:hAnsi="Times New Roman" w:cs="Times New Roman"/>
                <w:noProof/>
                <w:sz w:val="26"/>
                <w:szCs w:val="26"/>
              </w:rPr>
              <w:drawing>
                <wp:anchor distT="0" distB="0" distL="114300" distR="114300" simplePos="0" relativeHeight="252368896" behindDoc="0" locked="0" layoutInCell="1" allowOverlap="1" wp14:anchorId="25CD3A26" wp14:editId="4D3C7974">
                  <wp:simplePos x="0" y="0"/>
                  <wp:positionH relativeFrom="column">
                    <wp:posOffset>160596</wp:posOffset>
                  </wp:positionH>
                  <wp:positionV relativeFrom="paragraph">
                    <wp:posOffset>40964</wp:posOffset>
                  </wp:positionV>
                  <wp:extent cx="259656" cy="259656"/>
                  <wp:effectExtent l="0" t="0" r="762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656" cy="2596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nil"/>
              <w:right w:val="nil"/>
            </w:tcBorders>
          </w:tcPr>
          <w:p w14:paraId="65CE5E86"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văn bản dưới dạng file txt</w:t>
            </w:r>
          </w:p>
        </w:tc>
      </w:tr>
      <w:tr w:rsidR="008475E8" w:rsidRPr="00EB4BA0" w14:paraId="5D7B5A70" w14:textId="77777777" w:rsidTr="00711633">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077" w:type="dxa"/>
            <w:tcBorders>
              <w:top w:val="nil"/>
              <w:left w:val="nil"/>
              <w:bottom w:val="single" w:sz="4" w:space="0" w:color="4BACC6" w:themeColor="accent5"/>
              <w:right w:val="nil"/>
            </w:tcBorders>
          </w:tcPr>
          <w:p w14:paraId="47A20F6D"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noProof/>
                <w:u w:val="single"/>
              </w:rPr>
              <w:drawing>
                <wp:anchor distT="0" distB="0" distL="114300" distR="114300" simplePos="0" relativeHeight="252369920" behindDoc="0" locked="0" layoutInCell="1" allowOverlap="1" wp14:anchorId="240C3314" wp14:editId="03105B3D">
                  <wp:simplePos x="0" y="0"/>
                  <wp:positionH relativeFrom="column">
                    <wp:posOffset>129828</wp:posOffset>
                  </wp:positionH>
                  <wp:positionV relativeFrom="paragraph">
                    <wp:posOffset>36123</wp:posOffset>
                  </wp:positionV>
                  <wp:extent cx="306489" cy="306489"/>
                  <wp:effectExtent l="0" t="0" r="0" b="0"/>
                  <wp:wrapNone/>
                  <wp:docPr id="36" name="Picture 36" descr="C:\Users\admin\Downloads\icons8-circled-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cons8-circled-9-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619" cy="3096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28" w:type="dxa"/>
            <w:tcBorders>
              <w:top w:val="nil"/>
              <w:left w:val="nil"/>
              <w:bottom w:val="single" w:sz="4" w:space="0" w:color="4BACC6" w:themeColor="accent5"/>
              <w:right w:val="nil"/>
            </w:tcBorders>
          </w:tcPr>
          <w:p w14:paraId="2F369EE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Copy văn bản</w:t>
            </w:r>
          </w:p>
        </w:tc>
      </w:tr>
    </w:tbl>
    <w:p w14:paraId="604955F3" w14:textId="77777777" w:rsidR="008475E8" w:rsidRPr="00EB4BA0" w:rsidRDefault="008475E8" w:rsidP="008475E8">
      <w:pPr>
        <w:rPr>
          <w:b/>
          <w:bCs/>
          <w:u w:val="single"/>
        </w:rPr>
      </w:pPr>
    </w:p>
    <w:p w14:paraId="78732E41" w14:textId="77777777" w:rsidR="008475E8" w:rsidRPr="00EB4BA0" w:rsidRDefault="008475E8" w:rsidP="008475E8">
      <w:pPr>
        <w:rPr>
          <w:b/>
          <w:bCs/>
          <w:u w:val="single"/>
        </w:rPr>
      </w:pPr>
      <w:r w:rsidRPr="00EB4BA0">
        <w:rPr>
          <w:b/>
          <w:bCs/>
          <w:u w:val="single"/>
        </w:rPr>
        <w:br w:type="page"/>
      </w:r>
    </w:p>
    <w:p w14:paraId="75C271CA" w14:textId="77777777" w:rsidR="008475E8" w:rsidRPr="00EB4BA0" w:rsidRDefault="008475E8" w:rsidP="008475E8">
      <w:pPr>
        <w:rPr>
          <w:b/>
          <w:bCs/>
        </w:rPr>
      </w:pPr>
      <w:r w:rsidRPr="00EB4BA0">
        <w:rPr>
          <w:b/>
          <w:bCs/>
        </w:rPr>
        <w:lastRenderedPageBreak/>
        <w:t>Trang lưu các văn bản Scan.</w:t>
      </w:r>
    </w:p>
    <w:p w14:paraId="3F944E17" w14:textId="77777777" w:rsidR="008475E8" w:rsidRPr="00EB4BA0" w:rsidRDefault="008475E8" w:rsidP="00863B93">
      <w:pPr>
        <w:pStyle w:val="ListParagraph"/>
        <w:numPr>
          <w:ilvl w:val="0"/>
          <w:numId w:val="93"/>
        </w:numPr>
        <w:rPr>
          <w:bCs/>
        </w:rPr>
      </w:pPr>
      <w:r w:rsidRPr="00EB4BA0">
        <w:rPr>
          <w:bCs/>
        </w:rPr>
        <w:t>Người dùng được các văn bản Scan phép xóa.</w:t>
      </w:r>
    </w:p>
    <w:p w14:paraId="37849E00" w14:textId="77777777" w:rsidR="008475E8" w:rsidRPr="00EB4BA0" w:rsidRDefault="008475E8" w:rsidP="008475E8">
      <w:pPr>
        <w:keepNext/>
        <w:jc w:val="center"/>
      </w:pPr>
      <w:r w:rsidRPr="00EB4BA0">
        <w:rPr>
          <w:bCs/>
          <w:noProof/>
        </w:rPr>
        <w:drawing>
          <wp:inline distT="0" distB="0" distL="0" distR="0" wp14:anchorId="2588E5E3" wp14:editId="0FE80E2F">
            <wp:extent cx="3296093" cy="6085207"/>
            <wp:effectExtent l="0" t="0" r="0" b="0"/>
            <wp:docPr id="53" name="Picture 53" descr="C:\Users\admin\Desktop\Hình Anh do an\z3462416902012_4d33936970febe41728e7b29ae5144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Hình Anh do an\z3462416902012_4d33936970febe41728e7b29ae5144f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6026" cy="6214317"/>
                    </a:xfrm>
                    <a:prstGeom prst="rect">
                      <a:avLst/>
                    </a:prstGeom>
                    <a:noFill/>
                    <a:ln>
                      <a:noFill/>
                    </a:ln>
                  </pic:spPr>
                </pic:pic>
              </a:graphicData>
            </a:graphic>
          </wp:inline>
        </w:drawing>
      </w:r>
    </w:p>
    <w:p w14:paraId="75AE3113" w14:textId="77777777" w:rsidR="008475E8" w:rsidRPr="00EB4BA0" w:rsidRDefault="008475E8" w:rsidP="008475E8">
      <w:pPr>
        <w:pStyle w:val="Caption"/>
        <w:jc w:val="center"/>
        <w:rPr>
          <w:bCs/>
        </w:rPr>
      </w:pPr>
      <w:bookmarkStart w:id="352" w:name="_Toc105144449"/>
      <w:r w:rsidRPr="00EB4BA0">
        <w:t xml:space="preserve">User Interface </w:t>
      </w:r>
      <w:fldSimple w:instr=" SEQ User_Interface \* ARABIC ">
        <w:r w:rsidRPr="00EB4BA0">
          <w:rPr>
            <w:noProof/>
          </w:rPr>
          <w:t>19</w:t>
        </w:r>
      </w:fldSimple>
      <w:r w:rsidRPr="00EB4BA0">
        <w:t>: History Scan Text</w:t>
      </w:r>
      <w:bookmarkEnd w:id="352"/>
    </w:p>
    <w:p w14:paraId="369DA641" w14:textId="77777777" w:rsidR="008475E8" w:rsidRPr="00EB4BA0" w:rsidRDefault="008475E8" w:rsidP="008475E8">
      <w:pPr>
        <w:keepNext/>
        <w:jc w:val="center"/>
      </w:pPr>
      <w:r w:rsidRPr="00EB4BA0">
        <w:rPr>
          <w:noProof/>
        </w:rPr>
        <w:lastRenderedPageBreak/>
        <w:drawing>
          <wp:anchor distT="0" distB="0" distL="114300" distR="114300" simplePos="0" relativeHeight="252281856" behindDoc="0" locked="0" layoutInCell="1" allowOverlap="1" wp14:anchorId="5474EDF3" wp14:editId="24D96B0E">
            <wp:simplePos x="0" y="0"/>
            <wp:positionH relativeFrom="column">
              <wp:posOffset>3657410</wp:posOffset>
            </wp:positionH>
            <wp:positionV relativeFrom="paragraph">
              <wp:posOffset>887105</wp:posOffset>
            </wp:positionV>
            <wp:extent cx="255489" cy="255489"/>
            <wp:effectExtent l="0" t="0" r="0" b="0"/>
            <wp:wrapNone/>
            <wp:docPr id="1478060769" name="Picture 14780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noProof/>
        </w:rPr>
        <w:drawing>
          <wp:anchor distT="0" distB="0" distL="114300" distR="114300" simplePos="0" relativeHeight="252280832" behindDoc="0" locked="0" layoutInCell="1" allowOverlap="1" wp14:anchorId="43ECC184" wp14:editId="6CC8BF17">
            <wp:simplePos x="0" y="0"/>
            <wp:positionH relativeFrom="column">
              <wp:posOffset>1869554</wp:posOffset>
            </wp:positionH>
            <wp:positionV relativeFrom="paragraph">
              <wp:posOffset>2111868</wp:posOffset>
            </wp:positionV>
            <wp:extent cx="269553" cy="269553"/>
            <wp:effectExtent l="0" t="0" r="0" b="0"/>
            <wp:wrapNone/>
            <wp:docPr id="1478060768" name="Picture 147806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b/>
          <w:bCs/>
          <w:noProof/>
          <w:u w:val="single"/>
        </w:rPr>
        <w:drawing>
          <wp:inline distT="0" distB="0" distL="0" distR="0" wp14:anchorId="6C57C2E6" wp14:editId="7DDCE0F8">
            <wp:extent cx="3374087" cy="660575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in2.jpg"/>
                    <pic:cNvPicPr/>
                  </pic:nvPicPr>
                  <pic:blipFill>
                    <a:blip r:embed="rId94">
                      <a:extLst>
                        <a:ext uri="{28A0092B-C50C-407E-A947-70E740481C1C}">
                          <a14:useLocalDpi xmlns:a14="http://schemas.microsoft.com/office/drawing/2010/main" val="0"/>
                        </a:ext>
                      </a:extLst>
                    </a:blip>
                    <a:stretch>
                      <a:fillRect/>
                    </a:stretch>
                  </pic:blipFill>
                  <pic:spPr>
                    <a:xfrm>
                      <a:off x="0" y="0"/>
                      <a:ext cx="3393676" cy="6644103"/>
                    </a:xfrm>
                    <a:prstGeom prst="rect">
                      <a:avLst/>
                    </a:prstGeom>
                  </pic:spPr>
                </pic:pic>
              </a:graphicData>
            </a:graphic>
          </wp:inline>
        </w:drawing>
      </w:r>
    </w:p>
    <w:p w14:paraId="58FFEB4C" w14:textId="77777777" w:rsidR="008475E8" w:rsidRPr="00EB4BA0" w:rsidRDefault="008475E8" w:rsidP="008475E8">
      <w:pPr>
        <w:pStyle w:val="Caption"/>
        <w:jc w:val="center"/>
      </w:pPr>
      <w:bookmarkStart w:id="353" w:name="_Toc105144450"/>
      <w:r w:rsidRPr="00EB4BA0">
        <w:t xml:space="preserve">User Interface </w:t>
      </w:r>
      <w:fldSimple w:instr=" SEQ User_Interface \* ARABIC ">
        <w:r w:rsidRPr="00EB4BA0">
          <w:rPr>
            <w:noProof/>
          </w:rPr>
          <w:t>20</w:t>
        </w:r>
      </w:fldSimple>
      <w:r w:rsidRPr="00EB4BA0">
        <w:t>: Today Questions</w:t>
      </w:r>
      <w:bookmarkEnd w:id="353"/>
    </w:p>
    <w:p w14:paraId="6CF29AB9" w14:textId="77777777" w:rsidR="008475E8" w:rsidRPr="00EB4BA0" w:rsidRDefault="008475E8" w:rsidP="008475E8">
      <w:pPr>
        <w:rPr>
          <w:b/>
          <w:u w:val="single"/>
        </w:rPr>
      </w:pPr>
      <w:r w:rsidRPr="00EB4BA0">
        <w:rPr>
          <w:b/>
          <w:u w:val="single"/>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0C14CD0F"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2269C6D"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0E4BC6C3"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224534B"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50B5DFE"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78784" behindDoc="0" locked="0" layoutInCell="1" allowOverlap="1" wp14:anchorId="1DAF8E32" wp14:editId="72EED0A1">
                  <wp:simplePos x="0" y="0"/>
                  <wp:positionH relativeFrom="column">
                    <wp:posOffset>198566</wp:posOffset>
                  </wp:positionH>
                  <wp:positionV relativeFrom="paragraph">
                    <wp:posOffset>28699</wp:posOffset>
                  </wp:positionV>
                  <wp:extent cx="269553" cy="269553"/>
                  <wp:effectExtent l="0" t="0" r="0" b="0"/>
                  <wp:wrapNone/>
                  <wp:docPr id="1478060766" name="Picture 147806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0218CD2"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Câu hỏi của người dùng được Admin phê duyệt</w:t>
            </w:r>
          </w:p>
        </w:tc>
      </w:tr>
      <w:tr w:rsidR="008475E8" w:rsidRPr="00EB4BA0" w14:paraId="1840B8B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69C3997"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79808" behindDoc="0" locked="0" layoutInCell="1" allowOverlap="1" wp14:anchorId="4EC6A0BB" wp14:editId="351103AB">
                  <wp:simplePos x="0" y="0"/>
                  <wp:positionH relativeFrom="column">
                    <wp:posOffset>194529</wp:posOffset>
                  </wp:positionH>
                  <wp:positionV relativeFrom="paragraph">
                    <wp:posOffset>62887</wp:posOffset>
                  </wp:positionV>
                  <wp:extent cx="255489" cy="255489"/>
                  <wp:effectExtent l="0" t="0" r="0" b="0"/>
                  <wp:wrapNone/>
                  <wp:docPr id="1478060767" name="Picture 147806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489" cy="25548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25A2B6C"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sẽ dẫn người dùng đến trang để trả lời câu hỏi.</w:t>
            </w:r>
          </w:p>
        </w:tc>
      </w:tr>
    </w:tbl>
    <w:p w14:paraId="05FAD5DE" w14:textId="77777777" w:rsidR="008475E8" w:rsidRPr="00EB4BA0" w:rsidRDefault="008475E8" w:rsidP="008475E8">
      <w:pPr>
        <w:rPr>
          <w:b/>
          <w:u w:val="single"/>
        </w:rPr>
      </w:pPr>
    </w:p>
    <w:p w14:paraId="02EB5E86" w14:textId="77777777" w:rsidR="008475E8" w:rsidRPr="00EB4BA0" w:rsidRDefault="008475E8" w:rsidP="008475E8">
      <w:pPr>
        <w:pStyle w:val="ListParagraph"/>
        <w:numPr>
          <w:ilvl w:val="0"/>
          <w:numId w:val="7"/>
        </w:numPr>
        <w:rPr>
          <w:b/>
          <w:bCs/>
        </w:rPr>
      </w:pPr>
      <w:r w:rsidRPr="00EB4BA0">
        <w:rPr>
          <w:b/>
        </w:rPr>
        <w:t>Xây dựng trang trả lời các câu hỏi cho người dùng.</w:t>
      </w:r>
    </w:p>
    <w:p w14:paraId="1A95E8FD" w14:textId="77777777" w:rsidR="008475E8" w:rsidRPr="00EB4BA0" w:rsidRDefault="008475E8" w:rsidP="008475E8">
      <w:pPr>
        <w:pStyle w:val="ListParagraph"/>
        <w:numPr>
          <w:ilvl w:val="1"/>
          <w:numId w:val="7"/>
        </w:numPr>
      </w:pPr>
      <w:r w:rsidRPr="00EB4BA0">
        <w:t>Người dùng có thể trả lời câu hỏi.</w:t>
      </w:r>
    </w:p>
    <w:p w14:paraId="0417EF22" w14:textId="77777777" w:rsidR="008475E8" w:rsidRPr="00EB4BA0" w:rsidRDefault="008475E8" w:rsidP="008475E8">
      <w:pPr>
        <w:pStyle w:val="ListParagraph"/>
        <w:numPr>
          <w:ilvl w:val="1"/>
          <w:numId w:val="7"/>
        </w:numPr>
      </w:pPr>
      <w:r w:rsidRPr="00EB4BA0">
        <w:t>Câu trả lời sẽ được admin phê duyệt nếu hợp lệ sẽ được đẩy lên trang. Nhằm tránh trường hợp các người dùng Spam.</w:t>
      </w:r>
    </w:p>
    <w:p w14:paraId="253D9ED4" w14:textId="77777777" w:rsidR="008475E8" w:rsidRPr="00EB4BA0" w:rsidRDefault="008475E8" w:rsidP="008475E8">
      <w:pPr>
        <w:pStyle w:val="ListParagraph"/>
        <w:numPr>
          <w:ilvl w:val="1"/>
          <w:numId w:val="7"/>
        </w:numPr>
      </w:pPr>
      <w:r w:rsidRPr="00EB4BA0">
        <w:t>Các câu trả lời sẽ được hiển thị tên tài khoản, nội dung, tiêu đề và thời gian trả lời.</w:t>
      </w:r>
    </w:p>
    <w:p w14:paraId="4802FCB0" w14:textId="77777777" w:rsidR="008475E8" w:rsidRPr="00EB4BA0" w:rsidRDefault="008475E8" w:rsidP="00863B93">
      <w:pPr>
        <w:pStyle w:val="ListParagraph"/>
        <w:numPr>
          <w:ilvl w:val="0"/>
          <w:numId w:val="89"/>
        </w:numPr>
      </w:pPr>
      <w:r w:rsidRPr="00EB4BA0">
        <w:t>Giải pháp: Lấy bộ dữ liệu User Reply từ Firebase RealTime Database đổ lên.</w:t>
      </w:r>
    </w:p>
    <w:p w14:paraId="35A4C554" w14:textId="77777777" w:rsidR="008475E8" w:rsidRPr="00EB4BA0" w:rsidRDefault="008475E8" w:rsidP="008475E8">
      <w:pPr>
        <w:keepNext/>
        <w:jc w:val="center"/>
      </w:pPr>
      <w:r w:rsidRPr="00EB4BA0">
        <w:rPr>
          <w:noProof/>
        </w:rPr>
        <w:drawing>
          <wp:inline distT="0" distB="0" distL="0" distR="0" wp14:anchorId="68C699E0" wp14:editId="260A0FA7">
            <wp:extent cx="3636334" cy="44615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3240" cy="4482252"/>
                    </a:xfrm>
                    <a:prstGeom prst="rect">
                      <a:avLst/>
                    </a:prstGeom>
                  </pic:spPr>
                </pic:pic>
              </a:graphicData>
            </a:graphic>
          </wp:inline>
        </w:drawing>
      </w:r>
    </w:p>
    <w:p w14:paraId="0D32F5BF" w14:textId="77777777" w:rsidR="008475E8" w:rsidRPr="00EB4BA0" w:rsidRDefault="008475E8" w:rsidP="008475E8">
      <w:pPr>
        <w:pStyle w:val="Caption"/>
        <w:jc w:val="center"/>
      </w:pPr>
      <w:bookmarkStart w:id="354" w:name="_Toc105144451"/>
      <w:r w:rsidRPr="00EB4BA0">
        <w:t xml:space="preserve">User Interface </w:t>
      </w:r>
      <w:fldSimple w:instr=" SEQ User_Interface \* ARABIC ">
        <w:r w:rsidRPr="00EB4BA0">
          <w:rPr>
            <w:noProof/>
          </w:rPr>
          <w:t>21</w:t>
        </w:r>
      </w:fldSimple>
      <w:r w:rsidRPr="00EB4BA0">
        <w:t>: Reply Question</w:t>
      </w:r>
      <w:bookmarkEnd w:id="354"/>
    </w:p>
    <w:p w14:paraId="770A45C6" w14:textId="77777777" w:rsidR="008475E8" w:rsidRPr="00EB4BA0" w:rsidRDefault="008475E8" w:rsidP="008475E8">
      <w:pPr>
        <w:pStyle w:val="Caption"/>
        <w:jc w:val="center"/>
      </w:pPr>
    </w:p>
    <w:tbl>
      <w:tblPr>
        <w:tblStyle w:val="ListTable6Colorful-Accent5"/>
        <w:tblW w:w="9355" w:type="dxa"/>
        <w:tblLook w:val="04A0" w:firstRow="1" w:lastRow="0" w:firstColumn="1" w:lastColumn="0" w:noHBand="0" w:noVBand="1"/>
      </w:tblPr>
      <w:tblGrid>
        <w:gridCol w:w="1060"/>
        <w:gridCol w:w="8295"/>
      </w:tblGrid>
      <w:tr w:rsidR="008475E8" w:rsidRPr="00EB4BA0" w14:paraId="4A07608A"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023AF45"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407CB19"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07CE5A88"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80F5B89"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2880" behindDoc="0" locked="0" layoutInCell="1" allowOverlap="1" wp14:anchorId="6B073502" wp14:editId="0E89888A">
                  <wp:simplePos x="0" y="0"/>
                  <wp:positionH relativeFrom="column">
                    <wp:posOffset>198566</wp:posOffset>
                  </wp:positionH>
                  <wp:positionV relativeFrom="paragraph">
                    <wp:posOffset>28699</wp:posOffset>
                  </wp:positionV>
                  <wp:extent cx="269553" cy="269553"/>
                  <wp:effectExtent l="0" t="0" r="0" b="0"/>
                  <wp:wrapNone/>
                  <wp:docPr id="1478060773" name="Picture 147806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037629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back quay về trang home.</w:t>
            </w:r>
          </w:p>
        </w:tc>
      </w:tr>
      <w:tr w:rsidR="008475E8" w:rsidRPr="00EB4BA0" w14:paraId="65E8B00E"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273C9CF"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3904" behindDoc="0" locked="0" layoutInCell="1" allowOverlap="1" wp14:anchorId="4D47BE85" wp14:editId="5464CA7C">
                  <wp:simplePos x="0" y="0"/>
                  <wp:positionH relativeFrom="column">
                    <wp:posOffset>197741</wp:posOffset>
                  </wp:positionH>
                  <wp:positionV relativeFrom="paragraph">
                    <wp:posOffset>17780</wp:posOffset>
                  </wp:positionV>
                  <wp:extent cx="287079" cy="287079"/>
                  <wp:effectExtent l="0" t="0" r="0" b="0"/>
                  <wp:wrapNone/>
                  <wp:docPr id="1478060774" name="Picture 147806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F11B8B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thêm câu trả lời.</w:t>
            </w:r>
          </w:p>
        </w:tc>
      </w:tr>
      <w:tr w:rsidR="008475E8" w:rsidRPr="00EB4BA0" w14:paraId="0FC93D9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AB6E5E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84928" behindDoc="0" locked="0" layoutInCell="1" allowOverlap="1" wp14:anchorId="39B8CC8A" wp14:editId="018BADA4">
                  <wp:simplePos x="0" y="0"/>
                  <wp:positionH relativeFrom="margin">
                    <wp:posOffset>168275</wp:posOffset>
                  </wp:positionH>
                  <wp:positionV relativeFrom="paragraph">
                    <wp:posOffset>21722</wp:posOffset>
                  </wp:positionV>
                  <wp:extent cx="334521" cy="306374"/>
                  <wp:effectExtent l="0" t="0" r="8890" b="0"/>
                  <wp:wrapNone/>
                  <wp:docPr id="1478060775" name="Picture 147806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59F6A9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Click vào câu hỏi để xem chi tiết.</w:t>
            </w:r>
          </w:p>
        </w:tc>
      </w:tr>
    </w:tbl>
    <w:p w14:paraId="364C5A57" w14:textId="77777777" w:rsidR="008475E8" w:rsidRPr="00EB4BA0" w:rsidRDefault="008475E8" w:rsidP="008475E8">
      <w:pPr>
        <w:pStyle w:val="Caption"/>
        <w:rPr>
          <w:b/>
          <w:bCs/>
        </w:rPr>
      </w:pPr>
    </w:p>
    <w:p w14:paraId="2A3293F3" w14:textId="77777777" w:rsidR="008475E8" w:rsidRPr="00EB4BA0" w:rsidRDefault="008475E8" w:rsidP="008475E8">
      <w:pPr>
        <w:pStyle w:val="ListParagraph"/>
        <w:numPr>
          <w:ilvl w:val="0"/>
          <w:numId w:val="7"/>
        </w:numPr>
      </w:pPr>
      <w:r w:rsidRPr="00EB4BA0">
        <w:t>Khi người dùng nhấn nút add, ứng dụng sẽ hiện lên một Dialog cho phép người dùng nhập thông tin câu trả lời.</w:t>
      </w:r>
    </w:p>
    <w:p w14:paraId="71628AAB" w14:textId="77777777" w:rsidR="008475E8" w:rsidRPr="00EB4BA0" w:rsidRDefault="008475E8" w:rsidP="008475E8">
      <w:pPr>
        <w:pStyle w:val="ListParagraph"/>
        <w:numPr>
          <w:ilvl w:val="0"/>
          <w:numId w:val="7"/>
        </w:numPr>
      </w:pPr>
      <w:r w:rsidRPr="00EB4BA0">
        <w:t>Hệ thống sẽ hiện thông báo thành công nếu người dùng nhập đầy đủ các trường.</w:t>
      </w:r>
    </w:p>
    <w:p w14:paraId="6C6EC791" w14:textId="77777777" w:rsidR="008475E8" w:rsidRPr="00EB4BA0" w:rsidRDefault="008475E8" w:rsidP="008475E8">
      <w:pPr>
        <w:pStyle w:val="ListParagraph"/>
        <w:numPr>
          <w:ilvl w:val="0"/>
          <w:numId w:val="7"/>
        </w:numPr>
        <w:rPr>
          <w:color w:val="4F81BD" w:themeColor="accent1"/>
        </w:rPr>
      </w:pPr>
      <w:r w:rsidRPr="00EB4BA0">
        <w:t xml:space="preserve">Dữ liệu sẽ được lưu vào Data riêng cho đến khi Admin phê duyệt và đẩy lên bộ dữ liệu </w:t>
      </w:r>
      <w:r w:rsidRPr="00EB4BA0">
        <w:rPr>
          <w:color w:val="4F81BD" w:themeColor="accent1"/>
        </w:rPr>
        <w:t>User Reply</w:t>
      </w:r>
    </w:p>
    <w:p w14:paraId="70EAF2D8" w14:textId="77777777" w:rsidR="008475E8" w:rsidRPr="00EB4BA0" w:rsidRDefault="008475E8" w:rsidP="008475E8">
      <w:pPr>
        <w:keepNext/>
        <w:jc w:val="center"/>
      </w:pPr>
      <w:r w:rsidRPr="00EB4BA0">
        <w:rPr>
          <w:noProof/>
        </w:rPr>
        <w:drawing>
          <wp:inline distT="0" distB="0" distL="0" distR="0" wp14:anchorId="66912872" wp14:editId="69C97C46">
            <wp:extent cx="3933376" cy="442314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6"/>
                    <a:stretch>
                      <a:fillRect/>
                    </a:stretch>
                  </pic:blipFill>
                  <pic:spPr>
                    <a:xfrm>
                      <a:off x="0" y="0"/>
                      <a:ext cx="3939920" cy="4430504"/>
                    </a:xfrm>
                    <a:prstGeom prst="rect">
                      <a:avLst/>
                    </a:prstGeom>
                  </pic:spPr>
                </pic:pic>
              </a:graphicData>
            </a:graphic>
          </wp:inline>
        </w:drawing>
      </w:r>
    </w:p>
    <w:p w14:paraId="00733B57" w14:textId="77777777" w:rsidR="008475E8" w:rsidRPr="00EB4BA0" w:rsidRDefault="008475E8" w:rsidP="008475E8">
      <w:pPr>
        <w:pStyle w:val="Caption"/>
        <w:jc w:val="center"/>
      </w:pPr>
      <w:bookmarkStart w:id="355" w:name="_Toc105144452"/>
      <w:r w:rsidRPr="00EB4BA0">
        <w:t xml:space="preserve">User Interface </w:t>
      </w:r>
      <w:fldSimple w:instr=" SEQ User_Interface \* ARABIC ">
        <w:r w:rsidRPr="00EB4BA0">
          <w:rPr>
            <w:noProof/>
          </w:rPr>
          <w:t>22</w:t>
        </w:r>
      </w:fldSimple>
      <w:r w:rsidRPr="00EB4BA0">
        <w:t>: Success Message Dialog Ask Question</w:t>
      </w:r>
      <w:bookmarkEnd w:id="355"/>
    </w:p>
    <w:p w14:paraId="5FB81740" w14:textId="77777777" w:rsidR="008475E8" w:rsidRPr="00EB4BA0" w:rsidRDefault="008475E8" w:rsidP="008475E8">
      <w:pPr>
        <w:rPr>
          <w:b/>
          <w:bCs/>
        </w:rPr>
      </w:pPr>
      <w:r w:rsidRPr="00EB4BA0">
        <w:rPr>
          <w:b/>
        </w:rPr>
        <w:br w:type="page"/>
      </w:r>
    </w:p>
    <w:p w14:paraId="3460D741" w14:textId="77777777" w:rsidR="008475E8" w:rsidRPr="00EB4BA0" w:rsidRDefault="008475E8" w:rsidP="00863B93">
      <w:pPr>
        <w:pStyle w:val="ListParagraph"/>
        <w:numPr>
          <w:ilvl w:val="0"/>
          <w:numId w:val="35"/>
        </w:numPr>
      </w:pPr>
      <w:r w:rsidRPr="00EB4BA0">
        <w:lastRenderedPageBreak/>
        <w:t>Khi người dùng không nhập đầy đủ các trường thông tin ứng dụng sẽ trả lại thông báo gửi không thành công và yêu cầu người dùng nhập lại.</w:t>
      </w:r>
    </w:p>
    <w:p w14:paraId="022EB83A" w14:textId="77777777" w:rsidR="008475E8" w:rsidRPr="00EB4BA0" w:rsidRDefault="008475E8" w:rsidP="008475E8">
      <w:pPr>
        <w:keepNext/>
        <w:jc w:val="center"/>
      </w:pPr>
      <w:r w:rsidRPr="00EB4BA0">
        <w:rPr>
          <w:noProof/>
        </w:rPr>
        <w:drawing>
          <wp:inline distT="0" distB="0" distL="0" distR="0" wp14:anchorId="71B16D15" wp14:editId="3EB2AECC">
            <wp:extent cx="3537328" cy="6819900"/>
            <wp:effectExtent l="0" t="0" r="6350" b="0"/>
            <wp:docPr id="1478060535" name="Picture 14780605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35" name="Picture 147806053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4094" cy="6832944"/>
                    </a:xfrm>
                    <a:prstGeom prst="rect">
                      <a:avLst/>
                    </a:prstGeom>
                    <a:noFill/>
                    <a:ln>
                      <a:noFill/>
                    </a:ln>
                  </pic:spPr>
                </pic:pic>
              </a:graphicData>
            </a:graphic>
          </wp:inline>
        </w:drawing>
      </w:r>
    </w:p>
    <w:p w14:paraId="555E33DA" w14:textId="77777777" w:rsidR="008475E8" w:rsidRPr="00EB4BA0" w:rsidRDefault="008475E8" w:rsidP="008475E8">
      <w:pPr>
        <w:pStyle w:val="Caption"/>
        <w:jc w:val="center"/>
      </w:pPr>
      <w:bookmarkStart w:id="356" w:name="_Toc105144453"/>
      <w:r w:rsidRPr="00EB4BA0">
        <w:t xml:space="preserve">User Interface </w:t>
      </w:r>
      <w:fldSimple w:instr=" SEQ User_Interface \* ARABIC ">
        <w:r w:rsidRPr="00EB4BA0">
          <w:rPr>
            <w:noProof/>
          </w:rPr>
          <w:t>23</w:t>
        </w:r>
      </w:fldSimple>
      <w:r w:rsidRPr="00EB4BA0">
        <w:t>: Error Message Dialog Ask Question</w:t>
      </w:r>
      <w:bookmarkEnd w:id="356"/>
    </w:p>
    <w:p w14:paraId="19F8278A" w14:textId="77777777" w:rsidR="008475E8" w:rsidRPr="00EB4BA0" w:rsidRDefault="008475E8" w:rsidP="008475E8">
      <w:pPr>
        <w:jc w:val="center"/>
        <w:rPr>
          <w:b/>
          <w:bCs/>
        </w:rPr>
      </w:pPr>
      <w:r w:rsidRPr="00EB4BA0">
        <w:rPr>
          <w:b/>
        </w:rPr>
        <w:br w:type="page"/>
      </w:r>
    </w:p>
    <w:p w14:paraId="60118E7B" w14:textId="77777777" w:rsidR="008475E8" w:rsidRPr="00EB4BA0" w:rsidRDefault="008475E8" w:rsidP="00863B93">
      <w:pPr>
        <w:pStyle w:val="ListParagraph"/>
        <w:numPr>
          <w:ilvl w:val="0"/>
          <w:numId w:val="35"/>
        </w:numPr>
      </w:pPr>
      <w:r w:rsidRPr="00EB4BA0">
        <w:lastRenderedPageBreak/>
        <w:t>Phần Top Score hiển thị Top điểm cao nhất của tất cả các bài thi gồm : Nation, English, Xamarin, IQ.</w:t>
      </w:r>
    </w:p>
    <w:p w14:paraId="1C93EB1D" w14:textId="77777777" w:rsidR="008475E8" w:rsidRPr="00EB4BA0" w:rsidRDefault="008475E8" w:rsidP="00863B93">
      <w:pPr>
        <w:pStyle w:val="ListParagraph"/>
        <w:numPr>
          <w:ilvl w:val="0"/>
          <w:numId w:val="35"/>
        </w:numPr>
      </w:pPr>
      <w:r w:rsidRPr="00EB4BA0">
        <w:t>Người dùng có thể click vào từng bản xếp hạng để xem chi tiết.</w:t>
      </w:r>
    </w:p>
    <w:p w14:paraId="71AF769F" w14:textId="77777777" w:rsidR="008475E8" w:rsidRPr="00EB4BA0" w:rsidRDefault="008475E8" w:rsidP="00863B93">
      <w:pPr>
        <w:pStyle w:val="ListParagraph"/>
        <w:numPr>
          <w:ilvl w:val="0"/>
          <w:numId w:val="35"/>
        </w:numPr>
      </w:pPr>
      <w:r w:rsidRPr="00EB4BA0">
        <w:t>Today Quiz hiển thị tất cả các bài thì, người dùng có thể Click vào thực hiện bài thi.</w:t>
      </w:r>
    </w:p>
    <w:p w14:paraId="7366AFB7" w14:textId="77777777" w:rsidR="008475E8" w:rsidRPr="00EB4BA0" w:rsidRDefault="008475E8" w:rsidP="008475E8">
      <w:pPr>
        <w:keepNext/>
        <w:jc w:val="center"/>
      </w:pPr>
      <w:r w:rsidRPr="00EB4BA0">
        <w:rPr>
          <w:noProof/>
        </w:rPr>
        <w:drawing>
          <wp:anchor distT="0" distB="0" distL="114300" distR="114300" simplePos="0" relativeHeight="252286976" behindDoc="0" locked="0" layoutInCell="1" allowOverlap="1" wp14:anchorId="67E89ECD" wp14:editId="6220FE61">
            <wp:simplePos x="0" y="0"/>
            <wp:positionH relativeFrom="column">
              <wp:posOffset>1542614</wp:posOffset>
            </wp:positionH>
            <wp:positionV relativeFrom="paragraph">
              <wp:posOffset>4679826</wp:posOffset>
            </wp:positionV>
            <wp:extent cx="382137" cy="382137"/>
            <wp:effectExtent l="0" t="0" r="0" b="0"/>
            <wp:wrapNone/>
            <wp:docPr id="1478060780" name="Picture 147806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914" cy="383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noProof/>
        </w:rPr>
        <w:drawing>
          <wp:anchor distT="0" distB="0" distL="114300" distR="114300" simplePos="0" relativeHeight="252285952" behindDoc="0" locked="0" layoutInCell="1" allowOverlap="1" wp14:anchorId="26CBBC43" wp14:editId="710214D4">
            <wp:simplePos x="0" y="0"/>
            <wp:positionH relativeFrom="column">
              <wp:posOffset>2642851</wp:posOffset>
            </wp:positionH>
            <wp:positionV relativeFrom="paragraph">
              <wp:posOffset>1103677</wp:posOffset>
            </wp:positionV>
            <wp:extent cx="368490" cy="368490"/>
            <wp:effectExtent l="0" t="0" r="0" b="0"/>
            <wp:wrapNone/>
            <wp:docPr id="1478060779" name="Picture 147806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490" cy="36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BA0">
        <w:rPr>
          <w:b/>
          <w:bCs/>
          <w:noProof/>
          <w:u w:val="single"/>
        </w:rPr>
        <w:drawing>
          <wp:inline distT="0" distB="0" distL="0" distR="0" wp14:anchorId="77E5F595" wp14:editId="4C0B5CF9">
            <wp:extent cx="3490525" cy="5950424"/>
            <wp:effectExtent l="0" t="0" r="0" b="0"/>
            <wp:docPr id="40" name="Picture 40" descr="C:\Users\admin\Documents\ThucTap\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ThucTap\main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04548" cy="5974330"/>
                    </a:xfrm>
                    <a:prstGeom prst="rect">
                      <a:avLst/>
                    </a:prstGeom>
                    <a:noFill/>
                    <a:ln>
                      <a:noFill/>
                    </a:ln>
                  </pic:spPr>
                </pic:pic>
              </a:graphicData>
            </a:graphic>
          </wp:inline>
        </w:drawing>
      </w:r>
    </w:p>
    <w:p w14:paraId="456FE65B" w14:textId="77777777" w:rsidR="008475E8" w:rsidRPr="00EB4BA0" w:rsidRDefault="008475E8" w:rsidP="008475E8">
      <w:pPr>
        <w:pStyle w:val="Caption"/>
        <w:jc w:val="center"/>
      </w:pPr>
      <w:bookmarkStart w:id="357" w:name="_Toc105144454"/>
      <w:r w:rsidRPr="00EB4BA0">
        <w:t xml:space="preserve">User Interface </w:t>
      </w:r>
      <w:fldSimple w:instr=" SEQ User_Interface \* ARABIC ">
        <w:r w:rsidRPr="00EB4BA0">
          <w:rPr>
            <w:noProof/>
          </w:rPr>
          <w:t>24</w:t>
        </w:r>
      </w:fldSimple>
      <w:r w:rsidRPr="00EB4BA0">
        <w:t>: Top Score &amp; Today Quiz</w:t>
      </w:r>
      <w:bookmarkEnd w:id="357"/>
    </w:p>
    <w:p w14:paraId="70E51A08"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58F36B0D"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024911B"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5DF7760"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AE997E8"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D5EAF03"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8000" behindDoc="0" locked="0" layoutInCell="1" allowOverlap="1" wp14:anchorId="6AFAA26F" wp14:editId="2C365E55">
                  <wp:simplePos x="0" y="0"/>
                  <wp:positionH relativeFrom="column">
                    <wp:posOffset>198566</wp:posOffset>
                  </wp:positionH>
                  <wp:positionV relativeFrom="paragraph">
                    <wp:posOffset>28699</wp:posOffset>
                  </wp:positionV>
                  <wp:extent cx="269553" cy="269553"/>
                  <wp:effectExtent l="0" t="0" r="0" b="0"/>
                  <wp:wrapNone/>
                  <wp:docPr id="1478060781" name="Picture 14780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46CBF0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 của người dùng. Khi người dùng Click vào sẽ dẫn đến trang xem chi tiết điểm cao.</w:t>
            </w:r>
          </w:p>
        </w:tc>
      </w:tr>
      <w:tr w:rsidR="008475E8" w:rsidRPr="00EB4BA0" w14:paraId="723E8F03"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E757EBD"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89024" behindDoc="0" locked="0" layoutInCell="1" allowOverlap="1" wp14:anchorId="3CCDACD5" wp14:editId="396C4BEF">
                  <wp:simplePos x="0" y="0"/>
                  <wp:positionH relativeFrom="column">
                    <wp:posOffset>197485</wp:posOffset>
                  </wp:positionH>
                  <wp:positionV relativeFrom="paragraph">
                    <wp:posOffset>49311</wp:posOffset>
                  </wp:positionV>
                  <wp:extent cx="287079" cy="287079"/>
                  <wp:effectExtent l="0" t="0" r="0" b="0"/>
                  <wp:wrapNone/>
                  <wp:docPr id="1478060782" name="Picture 147806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C8C023D"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ấn nút play ứng dụng sẽ dẫn đến trang chờ với lời giới thiệu và cấp độ cho người dùng chọn để bắt đầu bài thi.</w:t>
            </w:r>
          </w:p>
        </w:tc>
      </w:tr>
    </w:tbl>
    <w:p w14:paraId="65015069" w14:textId="77777777" w:rsidR="008475E8" w:rsidRPr="00EB4BA0" w:rsidRDefault="008475E8" w:rsidP="008475E8"/>
    <w:p w14:paraId="7E76C2C1" w14:textId="77777777" w:rsidR="008475E8" w:rsidRPr="00EB4BA0" w:rsidRDefault="008475E8" w:rsidP="008475E8">
      <w:r w:rsidRPr="00EB4BA0">
        <w:t>Trang xem chi tiết điểm của tất cả các lần thi của người dùng.</w:t>
      </w:r>
    </w:p>
    <w:p w14:paraId="2D1A548F" w14:textId="77777777" w:rsidR="008475E8" w:rsidRPr="00EB4BA0" w:rsidRDefault="008475E8" w:rsidP="008475E8">
      <w:pPr>
        <w:keepNext/>
        <w:jc w:val="center"/>
      </w:pPr>
      <w:r w:rsidRPr="00EB4BA0">
        <w:rPr>
          <w:noProof/>
        </w:rPr>
        <w:drawing>
          <wp:inline distT="0" distB="0" distL="0" distR="0" wp14:anchorId="0AA9E087" wp14:editId="32174035">
            <wp:extent cx="3752215" cy="5238750"/>
            <wp:effectExtent l="0" t="0" r="635" b="0"/>
            <wp:docPr id="1478060683" name="Picture 14780606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83" name="Picture 147806068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6213" cy="5244332"/>
                    </a:xfrm>
                    <a:prstGeom prst="rect">
                      <a:avLst/>
                    </a:prstGeom>
                    <a:noFill/>
                    <a:ln>
                      <a:noFill/>
                    </a:ln>
                  </pic:spPr>
                </pic:pic>
              </a:graphicData>
            </a:graphic>
          </wp:inline>
        </w:drawing>
      </w:r>
    </w:p>
    <w:p w14:paraId="662AC1E5" w14:textId="77777777" w:rsidR="008475E8" w:rsidRPr="00EB4BA0" w:rsidRDefault="008475E8" w:rsidP="008475E8">
      <w:pPr>
        <w:pStyle w:val="Caption"/>
        <w:jc w:val="center"/>
      </w:pPr>
      <w:bookmarkStart w:id="358" w:name="_Toc105144455"/>
      <w:r w:rsidRPr="00EB4BA0">
        <w:t xml:space="preserve">User Interface </w:t>
      </w:r>
      <w:fldSimple w:instr=" SEQ User_Interface \* ARABIC ">
        <w:r w:rsidRPr="00EB4BA0">
          <w:rPr>
            <w:noProof/>
          </w:rPr>
          <w:t>25</w:t>
        </w:r>
      </w:fldSimple>
      <w:r w:rsidRPr="00EB4BA0">
        <w:t>: List Of Score</w:t>
      </w:r>
      <w:bookmarkEnd w:id="358"/>
    </w:p>
    <w:p w14:paraId="115D6721" w14:textId="77777777" w:rsidR="008475E8" w:rsidRPr="00EB4BA0" w:rsidRDefault="008475E8" w:rsidP="008475E8">
      <w:pPr>
        <w:pStyle w:val="Caption"/>
        <w:jc w:val="center"/>
      </w:pPr>
    </w:p>
    <w:p w14:paraId="474A16E8" w14:textId="77777777" w:rsidR="008475E8" w:rsidRPr="00EB4BA0" w:rsidRDefault="008475E8" w:rsidP="008475E8">
      <w:pPr>
        <w:jc w:val="center"/>
      </w:pPr>
      <w:r w:rsidRPr="00EB4BA0">
        <w:br w:type="page"/>
      </w:r>
    </w:p>
    <w:p w14:paraId="005DABC9" w14:textId="77777777" w:rsidR="008475E8" w:rsidRPr="00EB4BA0" w:rsidRDefault="008475E8" w:rsidP="00863B93">
      <w:pPr>
        <w:pStyle w:val="ListParagraph"/>
        <w:numPr>
          <w:ilvl w:val="0"/>
          <w:numId w:val="36"/>
        </w:numPr>
      </w:pPr>
      <w:r w:rsidRPr="00EB4BA0">
        <w:lastRenderedPageBreak/>
        <w:t>Người dùng còn có thể tự thêm câu hỏi cho các bài kiểm tra. Sau khi thêm nội dung kiểm tra người dùng có thể thực hiện luôn bài kiểm tra.</w:t>
      </w:r>
    </w:p>
    <w:p w14:paraId="2493E7E8" w14:textId="77777777" w:rsidR="008475E8" w:rsidRPr="00EB4BA0" w:rsidRDefault="008475E8" w:rsidP="00863B93">
      <w:pPr>
        <w:pStyle w:val="ListParagraph"/>
        <w:numPr>
          <w:ilvl w:val="0"/>
          <w:numId w:val="36"/>
        </w:numPr>
      </w:pPr>
      <w:r w:rsidRPr="00EB4BA0">
        <w:t>Today Word sẽ hiện thị các từ vựng Tiếng Anh được Admin phê duyệt theo ngày và đẩy lên.</w:t>
      </w:r>
    </w:p>
    <w:p w14:paraId="5934775D" w14:textId="77777777" w:rsidR="008475E8" w:rsidRPr="00EB4BA0" w:rsidRDefault="008475E8" w:rsidP="008475E8">
      <w:pPr>
        <w:tabs>
          <w:tab w:val="left" w:pos="425"/>
        </w:tabs>
        <w:spacing w:line="360" w:lineRule="auto"/>
        <w:ind w:left="1224"/>
        <w:rPr>
          <w:b/>
          <w:u w:val="single"/>
        </w:rPr>
      </w:pPr>
      <w:r w:rsidRPr="00EB4BA0">
        <w:rPr>
          <w:b/>
          <w:u w:val="single"/>
        </w:rPr>
        <w:t>Layouts</w:t>
      </w:r>
    </w:p>
    <w:p w14:paraId="4CD408F8" w14:textId="77777777" w:rsidR="008475E8" w:rsidRPr="00EB4BA0" w:rsidRDefault="008475E8" w:rsidP="008475E8">
      <w:pPr>
        <w:keepNext/>
        <w:jc w:val="center"/>
      </w:pPr>
      <w:r w:rsidRPr="00EB4BA0">
        <w:rPr>
          <w:noProof/>
        </w:rPr>
        <w:drawing>
          <wp:inline distT="0" distB="0" distL="0" distR="0" wp14:anchorId="41070EB1" wp14:editId="46CB632F">
            <wp:extent cx="4589304" cy="6069725"/>
            <wp:effectExtent l="0" t="0" r="19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0534" cy="6084577"/>
                    </a:xfrm>
                    <a:prstGeom prst="rect">
                      <a:avLst/>
                    </a:prstGeom>
                  </pic:spPr>
                </pic:pic>
              </a:graphicData>
            </a:graphic>
          </wp:inline>
        </w:drawing>
      </w:r>
    </w:p>
    <w:p w14:paraId="7D68F84B" w14:textId="77777777" w:rsidR="008475E8" w:rsidRPr="00EB4BA0" w:rsidRDefault="008475E8" w:rsidP="008475E8">
      <w:pPr>
        <w:pStyle w:val="Caption"/>
        <w:jc w:val="center"/>
      </w:pPr>
      <w:bookmarkStart w:id="359" w:name="_Toc105144456"/>
      <w:r w:rsidRPr="00EB4BA0">
        <w:t xml:space="preserve">User Interface </w:t>
      </w:r>
      <w:fldSimple w:instr=" SEQ User_Interface \* ARABIC ">
        <w:r w:rsidRPr="00EB4BA0">
          <w:rPr>
            <w:noProof/>
          </w:rPr>
          <w:t>26</w:t>
        </w:r>
      </w:fldSimple>
      <w:r w:rsidRPr="00EB4BA0">
        <w:t>: TodayWord &amp; AddQuestionTest</w:t>
      </w:r>
      <w:bookmarkEnd w:id="359"/>
    </w:p>
    <w:p w14:paraId="3F0A4C28"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4B3B4F98"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9187E90"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0BBC2099"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6C5B003A"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D695508"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0048" behindDoc="0" locked="0" layoutInCell="1" allowOverlap="1" wp14:anchorId="03A8D579" wp14:editId="7F123CCC">
                  <wp:simplePos x="0" y="0"/>
                  <wp:positionH relativeFrom="column">
                    <wp:posOffset>170825</wp:posOffset>
                  </wp:positionH>
                  <wp:positionV relativeFrom="paragraph">
                    <wp:posOffset>83166</wp:posOffset>
                  </wp:positionV>
                  <wp:extent cx="269553" cy="269553"/>
                  <wp:effectExtent l="0" t="0" r="0" b="0"/>
                  <wp:wrapNone/>
                  <wp:docPr id="1478060789" name="Picture 147806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CEFF371"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người dùng Click vào chế độ này. Ứng dụng chuyển đến trang tự thêm nội dung cho bài thi.</w:t>
            </w:r>
          </w:p>
        </w:tc>
      </w:tr>
      <w:tr w:rsidR="008475E8" w:rsidRPr="00EB4BA0" w14:paraId="3000109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A24AA87"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1072" behindDoc="0" locked="0" layoutInCell="1" allowOverlap="1" wp14:anchorId="79B36700" wp14:editId="728365CE">
                  <wp:simplePos x="0" y="0"/>
                  <wp:positionH relativeFrom="column">
                    <wp:posOffset>178445</wp:posOffset>
                  </wp:positionH>
                  <wp:positionV relativeFrom="paragraph">
                    <wp:posOffset>37778</wp:posOffset>
                  </wp:positionV>
                  <wp:extent cx="287079" cy="287079"/>
                  <wp:effectExtent l="0" t="0" r="0" b="0"/>
                  <wp:wrapNone/>
                  <wp:docPr id="1478060790" name="Picture 147806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BAEE7D0"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Xem tất cả Today Word</w:t>
            </w:r>
          </w:p>
        </w:tc>
      </w:tr>
      <w:tr w:rsidR="008475E8" w:rsidRPr="00EB4BA0" w14:paraId="2B5786B2"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D8A798F"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92096" behindDoc="0" locked="0" layoutInCell="1" allowOverlap="1" wp14:anchorId="35E584F3" wp14:editId="412A3485">
                  <wp:simplePos x="0" y="0"/>
                  <wp:positionH relativeFrom="margin">
                    <wp:posOffset>168275</wp:posOffset>
                  </wp:positionH>
                  <wp:positionV relativeFrom="paragraph">
                    <wp:posOffset>50194</wp:posOffset>
                  </wp:positionV>
                  <wp:extent cx="334521" cy="306374"/>
                  <wp:effectExtent l="0" t="0" r="8890" b="0"/>
                  <wp:wrapNone/>
                  <wp:docPr id="1478060791" name="Picture 147806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466159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từ mà bạn muốn.</w:t>
            </w:r>
          </w:p>
        </w:tc>
      </w:tr>
      <w:tr w:rsidR="008475E8" w:rsidRPr="00EB4BA0" w14:paraId="4DE937A0"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7D714A8"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93120" behindDoc="0" locked="0" layoutInCell="1" allowOverlap="1" wp14:anchorId="0B2DAEC8" wp14:editId="7296E7AD">
                  <wp:simplePos x="0" y="0"/>
                  <wp:positionH relativeFrom="column">
                    <wp:posOffset>194300</wp:posOffset>
                  </wp:positionH>
                  <wp:positionV relativeFrom="paragraph">
                    <wp:posOffset>119039</wp:posOffset>
                  </wp:positionV>
                  <wp:extent cx="282699" cy="282699"/>
                  <wp:effectExtent l="0" t="0" r="3175" b="3175"/>
                  <wp:wrapNone/>
                  <wp:docPr id="1478060792" name="Picture 147806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699" cy="28269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140617F"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Từ vựng được admin phê duyệt. Người dùng có thể click vào xem chi tiết</w:t>
            </w:r>
          </w:p>
        </w:tc>
      </w:tr>
    </w:tbl>
    <w:p w14:paraId="0707E3F3" w14:textId="77777777" w:rsidR="008475E8" w:rsidRPr="00EB4BA0" w:rsidRDefault="008475E8" w:rsidP="008475E8"/>
    <w:p w14:paraId="54C08731" w14:textId="7535E9EE" w:rsidR="008475E8" w:rsidRPr="00EB4BA0" w:rsidRDefault="008475E8" w:rsidP="008475E8">
      <w:pPr>
        <w:spacing w:line="360" w:lineRule="auto"/>
        <w:jc w:val="both"/>
        <w:outlineLvl w:val="2"/>
        <w:rPr>
          <w:b/>
        </w:rPr>
      </w:pPr>
      <w:bookmarkStart w:id="360" w:name="_Toc105094351"/>
      <w:bookmarkStart w:id="361" w:name="_Toc105157153"/>
      <w:bookmarkStart w:id="362" w:name="_Toc105591677"/>
      <w:r>
        <w:rPr>
          <w:b/>
        </w:rPr>
        <w:t>2</w:t>
      </w:r>
      <w:r w:rsidRPr="00EB4BA0">
        <w:rPr>
          <w:b/>
        </w:rPr>
        <w:t>.9 Xây dựng trang từ vựng Tiếng Anh:</w:t>
      </w:r>
      <w:bookmarkEnd w:id="360"/>
      <w:bookmarkEnd w:id="361"/>
      <w:bookmarkEnd w:id="362"/>
    </w:p>
    <w:p w14:paraId="790F3931" w14:textId="77777777" w:rsidR="008475E8" w:rsidRPr="00EB4BA0" w:rsidRDefault="008475E8" w:rsidP="008475E8">
      <w:pPr>
        <w:pStyle w:val="ListParagraph"/>
        <w:numPr>
          <w:ilvl w:val="0"/>
          <w:numId w:val="7"/>
        </w:numPr>
        <w:tabs>
          <w:tab w:val="left" w:pos="425"/>
        </w:tabs>
        <w:spacing w:line="360" w:lineRule="auto"/>
      </w:pPr>
      <w:r w:rsidRPr="00EB4BA0">
        <w:t>Trang hiển thị các loại từ vựng với từng cấp độ khác nhau: Normal, Advanced, Comunications, Usercontributed Word.</w:t>
      </w:r>
    </w:p>
    <w:p w14:paraId="5811F733" w14:textId="77777777" w:rsidR="008475E8" w:rsidRPr="00EB4BA0" w:rsidRDefault="008475E8" w:rsidP="008475E8">
      <w:pPr>
        <w:pStyle w:val="ListParagraph"/>
        <w:numPr>
          <w:ilvl w:val="0"/>
          <w:numId w:val="7"/>
        </w:numPr>
        <w:tabs>
          <w:tab w:val="left" w:pos="425"/>
        </w:tabs>
        <w:spacing w:line="360" w:lineRule="auto"/>
      </w:pPr>
      <w:r w:rsidRPr="00EB4BA0">
        <w:t>Người dùng có thể tìm kiếm, xem chi chiết các từ vựng.</w:t>
      </w:r>
    </w:p>
    <w:p w14:paraId="444536AB" w14:textId="77777777" w:rsidR="008475E8" w:rsidRPr="00EB4BA0" w:rsidRDefault="008475E8" w:rsidP="008475E8">
      <w:pPr>
        <w:pStyle w:val="ListParagraph"/>
        <w:numPr>
          <w:ilvl w:val="0"/>
          <w:numId w:val="7"/>
        </w:numPr>
        <w:tabs>
          <w:tab w:val="left" w:pos="425"/>
        </w:tabs>
        <w:spacing w:line="360" w:lineRule="auto"/>
      </w:pPr>
      <w:r w:rsidRPr="00EB4BA0">
        <w:t>Người dùng có thể đóng góp từ vựng của mình vào hệ thống. Admin sẽ phê duyệt từ vựng đó và đưa lên hệ thống.</w:t>
      </w:r>
    </w:p>
    <w:p w14:paraId="2E4F217A" w14:textId="77777777" w:rsidR="008475E8" w:rsidRPr="00EB4BA0" w:rsidRDefault="008475E8" w:rsidP="00863B93">
      <w:pPr>
        <w:pStyle w:val="ListParagraph"/>
        <w:numPr>
          <w:ilvl w:val="0"/>
          <w:numId w:val="90"/>
        </w:numPr>
        <w:tabs>
          <w:tab w:val="left" w:pos="425"/>
        </w:tabs>
        <w:spacing w:line="360" w:lineRule="auto"/>
      </w:pPr>
      <w:r w:rsidRPr="00EB4BA0">
        <w:t>Giải pháp: Toàn bộ dữ liệu của trang được lấy từ  Firebase RealTime Database.</w:t>
      </w:r>
    </w:p>
    <w:p w14:paraId="2CC4199E"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7A178322" w14:textId="77777777" w:rsidR="008475E8" w:rsidRPr="00EB4BA0" w:rsidRDefault="008475E8" w:rsidP="008475E8">
      <w:pPr>
        <w:keepNext/>
        <w:tabs>
          <w:tab w:val="left" w:pos="425"/>
        </w:tabs>
        <w:spacing w:line="360" w:lineRule="auto"/>
        <w:ind w:left="1224"/>
        <w:jc w:val="center"/>
      </w:pPr>
      <w:r w:rsidRPr="00EB4BA0">
        <w:rPr>
          <w:b/>
          <w:bCs/>
          <w:noProof/>
          <w:u w:val="single"/>
        </w:rPr>
        <w:lastRenderedPageBreak/>
        <w:drawing>
          <wp:inline distT="0" distB="0" distL="0" distR="0" wp14:anchorId="2242BA75" wp14:editId="74F7CF7A">
            <wp:extent cx="3040380" cy="4540469"/>
            <wp:effectExtent l="0" t="0" r="7620" b="0"/>
            <wp:docPr id="87" name="Picture 87" descr="C:\Users\admin\Documents\ThucTap\Eng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ThucTap\English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135" cy="4608799"/>
                    </a:xfrm>
                    <a:prstGeom prst="rect">
                      <a:avLst/>
                    </a:prstGeom>
                    <a:noFill/>
                    <a:ln>
                      <a:noFill/>
                    </a:ln>
                  </pic:spPr>
                </pic:pic>
              </a:graphicData>
            </a:graphic>
          </wp:inline>
        </w:drawing>
      </w:r>
    </w:p>
    <w:p w14:paraId="730EAD27" w14:textId="77777777" w:rsidR="008475E8" w:rsidRPr="00EB4BA0" w:rsidRDefault="008475E8" w:rsidP="008475E8">
      <w:pPr>
        <w:pStyle w:val="Caption"/>
        <w:ind w:left="720" w:firstLine="720"/>
        <w:jc w:val="center"/>
      </w:pPr>
      <w:bookmarkStart w:id="363" w:name="_Toc105144457"/>
      <w:r w:rsidRPr="00EB4BA0">
        <w:t xml:space="preserve">User Interface </w:t>
      </w:r>
      <w:fldSimple w:instr=" SEQ User_Interface \* ARABIC ">
        <w:r w:rsidRPr="00EB4BA0">
          <w:rPr>
            <w:noProof/>
          </w:rPr>
          <w:t>27</w:t>
        </w:r>
      </w:fldSimple>
      <w:r w:rsidRPr="00EB4BA0">
        <w:t>: English</w:t>
      </w:r>
      <w:bookmarkEnd w:id="363"/>
    </w:p>
    <w:p w14:paraId="1515B079" w14:textId="77777777" w:rsidR="008475E8" w:rsidRPr="00EB4BA0" w:rsidRDefault="008475E8" w:rsidP="008475E8">
      <w:pPr>
        <w:pStyle w:val="ListParagraph"/>
        <w:numPr>
          <w:ilvl w:val="0"/>
          <w:numId w:val="6"/>
        </w:numPr>
        <w:tabs>
          <w:tab w:val="left" w:pos="425"/>
        </w:tabs>
        <w:spacing w:line="360" w:lineRule="auto"/>
        <w:rPr>
          <w:b/>
          <w:bCs/>
        </w:rPr>
      </w:pPr>
      <w:r w:rsidRPr="00EB4BA0">
        <w:rPr>
          <w:b/>
        </w:rPr>
        <w:t>Trang từ vựng tiếng anh</w:t>
      </w:r>
    </w:p>
    <w:p w14:paraId="7C1FDCCF" w14:textId="77777777" w:rsidR="008475E8" w:rsidRPr="00EB4BA0" w:rsidRDefault="008475E8" w:rsidP="008475E8">
      <w:pPr>
        <w:pStyle w:val="ListParagraph"/>
        <w:numPr>
          <w:ilvl w:val="1"/>
          <w:numId w:val="6"/>
        </w:numPr>
        <w:tabs>
          <w:tab w:val="left" w:pos="425"/>
        </w:tabs>
        <w:spacing w:line="360" w:lineRule="auto"/>
      </w:pPr>
      <w:r w:rsidRPr="00EB4BA0">
        <w:t>Ở trang này sẽ hiện thị tất cả các loại từ vựng Tiếng Anh tùy theo cấp độ người dùng đã chọn.</w:t>
      </w:r>
    </w:p>
    <w:p w14:paraId="6D66DCA5" w14:textId="77777777" w:rsidR="008475E8" w:rsidRPr="00EB4BA0" w:rsidRDefault="008475E8" w:rsidP="008475E8">
      <w:pPr>
        <w:pStyle w:val="ListParagraph"/>
        <w:numPr>
          <w:ilvl w:val="1"/>
          <w:numId w:val="6"/>
        </w:numPr>
        <w:tabs>
          <w:tab w:val="left" w:pos="425"/>
        </w:tabs>
        <w:spacing w:line="360" w:lineRule="auto"/>
      </w:pPr>
      <w:r w:rsidRPr="00EB4BA0">
        <w:t>Người dùng có thể xem chi tiết từ vựng, tìm kiếm từ vựng.</w:t>
      </w:r>
    </w:p>
    <w:p w14:paraId="1E2B9211" w14:textId="77777777" w:rsidR="008475E8" w:rsidRPr="00EB4BA0" w:rsidRDefault="008475E8" w:rsidP="008475E8">
      <w:pPr>
        <w:tabs>
          <w:tab w:val="left" w:pos="425"/>
        </w:tabs>
        <w:spacing w:line="360" w:lineRule="auto"/>
        <w:ind w:left="1224" w:firstLine="216"/>
        <w:rPr>
          <w:b/>
          <w:bCs/>
          <w:u w:val="single"/>
        </w:rPr>
      </w:pPr>
      <w:r w:rsidRPr="00EB4BA0">
        <w:rPr>
          <w:b/>
          <w:u w:val="single"/>
        </w:rPr>
        <w:t>Layouts</w:t>
      </w:r>
    </w:p>
    <w:p w14:paraId="088F4DDA" w14:textId="77777777" w:rsidR="008475E8" w:rsidRPr="00EB4BA0" w:rsidRDefault="008475E8" w:rsidP="008475E8">
      <w:pPr>
        <w:pStyle w:val="ListParagraph"/>
        <w:tabs>
          <w:tab w:val="left" w:pos="425"/>
        </w:tabs>
        <w:spacing w:line="360" w:lineRule="auto"/>
        <w:ind w:left="1944"/>
      </w:pPr>
    </w:p>
    <w:p w14:paraId="7CAA5618" w14:textId="77777777" w:rsidR="008475E8" w:rsidRPr="00EB4BA0" w:rsidRDefault="008475E8" w:rsidP="008475E8">
      <w:pPr>
        <w:pStyle w:val="ListParagraph"/>
        <w:keepNext/>
        <w:tabs>
          <w:tab w:val="left" w:pos="425"/>
        </w:tabs>
        <w:spacing w:line="360" w:lineRule="auto"/>
        <w:ind w:left="1944"/>
        <w:jc w:val="center"/>
      </w:pPr>
      <w:r w:rsidRPr="00EB4BA0">
        <w:rPr>
          <w:noProof/>
        </w:rPr>
        <w:lastRenderedPageBreak/>
        <w:drawing>
          <wp:inline distT="0" distB="0" distL="0" distR="0" wp14:anchorId="61DF6544" wp14:editId="523CDBE9">
            <wp:extent cx="4760814" cy="6538726"/>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9879" cy="6564911"/>
                    </a:xfrm>
                    <a:prstGeom prst="rect">
                      <a:avLst/>
                    </a:prstGeom>
                  </pic:spPr>
                </pic:pic>
              </a:graphicData>
            </a:graphic>
          </wp:inline>
        </w:drawing>
      </w:r>
    </w:p>
    <w:p w14:paraId="2DB5D5E0" w14:textId="77777777" w:rsidR="008475E8" w:rsidRPr="00EB4BA0" w:rsidRDefault="008475E8" w:rsidP="008475E8">
      <w:pPr>
        <w:pStyle w:val="Caption"/>
        <w:ind w:left="1224" w:firstLine="720"/>
        <w:jc w:val="center"/>
      </w:pPr>
      <w:bookmarkStart w:id="364" w:name="_Toc105144458"/>
      <w:r w:rsidRPr="00EB4BA0">
        <w:t xml:space="preserve">User Interface </w:t>
      </w:r>
      <w:fldSimple w:instr=" SEQ User_Interface \* ARABIC ">
        <w:r w:rsidRPr="00EB4BA0">
          <w:rPr>
            <w:noProof/>
          </w:rPr>
          <w:t>28</w:t>
        </w:r>
      </w:fldSimple>
      <w:r w:rsidRPr="00EB4BA0">
        <w:t>: English Word</w:t>
      </w:r>
      <w:bookmarkEnd w:id="364"/>
    </w:p>
    <w:p w14:paraId="33DAAF4B" w14:textId="77777777" w:rsidR="008475E8" w:rsidRPr="00EB4BA0" w:rsidRDefault="008475E8" w:rsidP="008475E8">
      <w:pPr>
        <w:rPr>
          <w:b/>
        </w:rPr>
      </w:pPr>
      <w:r w:rsidRPr="00EB4BA0">
        <w:rPr>
          <w:b/>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35424268"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7839D92"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F40D543"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966EDFF"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9FA6C2B"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4144" behindDoc="0" locked="0" layoutInCell="1" allowOverlap="1" wp14:anchorId="03CD5D4E" wp14:editId="78811CC6">
                  <wp:simplePos x="0" y="0"/>
                  <wp:positionH relativeFrom="column">
                    <wp:posOffset>188292</wp:posOffset>
                  </wp:positionH>
                  <wp:positionV relativeFrom="paragraph">
                    <wp:posOffset>18746</wp:posOffset>
                  </wp:positionV>
                  <wp:extent cx="269553" cy="269553"/>
                  <wp:effectExtent l="0" t="0" r="0" b="0"/>
                  <wp:wrapNone/>
                  <wp:docPr id="1478060798" name="Picture 147806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714860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8475E8" w:rsidRPr="00EB4BA0" w14:paraId="06676407"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CC52A99"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5168" behindDoc="0" locked="0" layoutInCell="1" allowOverlap="1" wp14:anchorId="0C39D4EA" wp14:editId="21A9C796">
                  <wp:simplePos x="0" y="0"/>
                  <wp:positionH relativeFrom="column">
                    <wp:posOffset>183705</wp:posOffset>
                  </wp:positionH>
                  <wp:positionV relativeFrom="paragraph">
                    <wp:posOffset>37465</wp:posOffset>
                  </wp:positionV>
                  <wp:extent cx="287079" cy="287079"/>
                  <wp:effectExtent l="0" t="0" r="0" b="0"/>
                  <wp:wrapNone/>
                  <wp:docPr id="1478060799" name="Picture 147806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3001D0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theo tên từ vựng, Level, từ loại.</w:t>
            </w:r>
          </w:p>
        </w:tc>
      </w:tr>
      <w:tr w:rsidR="008475E8" w:rsidRPr="00EB4BA0" w14:paraId="6760778D"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7750E06"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96192" behindDoc="0" locked="0" layoutInCell="1" allowOverlap="1" wp14:anchorId="095A9046" wp14:editId="725D8B8B">
                  <wp:simplePos x="0" y="0"/>
                  <wp:positionH relativeFrom="margin">
                    <wp:posOffset>163820</wp:posOffset>
                  </wp:positionH>
                  <wp:positionV relativeFrom="paragraph">
                    <wp:posOffset>109884</wp:posOffset>
                  </wp:positionV>
                  <wp:extent cx="334521" cy="306374"/>
                  <wp:effectExtent l="0" t="0" r="8890" b="0"/>
                  <wp:wrapNone/>
                  <wp:docPr id="1478060800" name="Picture 147806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0A7DFD5"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từ vựng muốn xem.</w:t>
            </w:r>
          </w:p>
          <w:p w14:paraId="7342DE8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sẽ hiện một Dialog chứa thông tin chi tiết của từ vựng.</w:t>
            </w:r>
          </w:p>
        </w:tc>
      </w:tr>
    </w:tbl>
    <w:p w14:paraId="7AD73C34" w14:textId="77777777" w:rsidR="008475E8" w:rsidRPr="00EB4BA0" w:rsidRDefault="008475E8" w:rsidP="008475E8">
      <w:pPr>
        <w:rPr>
          <w:b/>
          <w:bCs/>
        </w:rPr>
      </w:pPr>
    </w:p>
    <w:p w14:paraId="2E2D8AE2" w14:textId="77777777" w:rsidR="008475E8" w:rsidRPr="00EB4BA0" w:rsidRDefault="008475E8" w:rsidP="008475E8">
      <w:pPr>
        <w:tabs>
          <w:tab w:val="left" w:pos="425"/>
        </w:tabs>
        <w:spacing w:line="360" w:lineRule="auto"/>
        <w:ind w:left="1224"/>
        <w:rPr>
          <w:b/>
          <w:bCs/>
          <w:u w:val="single"/>
        </w:rPr>
      </w:pPr>
      <w:r w:rsidRPr="00EB4BA0">
        <w:rPr>
          <w:b/>
          <w:u w:val="single"/>
        </w:rPr>
        <w:t>Layouts chi tiết từ vựng:</w:t>
      </w:r>
    </w:p>
    <w:p w14:paraId="2435BA79" w14:textId="77777777" w:rsidR="008475E8" w:rsidRPr="00EB4BA0" w:rsidRDefault="008475E8" w:rsidP="008475E8">
      <w:pPr>
        <w:pStyle w:val="ListParagraph"/>
        <w:keepNext/>
        <w:tabs>
          <w:tab w:val="left" w:pos="425"/>
        </w:tabs>
        <w:spacing w:line="360" w:lineRule="auto"/>
        <w:ind w:left="1944"/>
        <w:jc w:val="center"/>
      </w:pPr>
      <w:r w:rsidRPr="00EB4BA0">
        <w:rPr>
          <w:noProof/>
        </w:rPr>
        <w:drawing>
          <wp:inline distT="0" distB="0" distL="0" distR="0" wp14:anchorId="09BF4398" wp14:editId="0990C782">
            <wp:extent cx="4061638" cy="5195504"/>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4959" cy="5212544"/>
                    </a:xfrm>
                    <a:prstGeom prst="rect">
                      <a:avLst/>
                    </a:prstGeom>
                  </pic:spPr>
                </pic:pic>
              </a:graphicData>
            </a:graphic>
          </wp:inline>
        </w:drawing>
      </w:r>
    </w:p>
    <w:p w14:paraId="3C3F7A8A" w14:textId="77777777" w:rsidR="008475E8" w:rsidRPr="00EB4BA0" w:rsidRDefault="008475E8" w:rsidP="008475E8">
      <w:pPr>
        <w:pStyle w:val="Caption"/>
        <w:ind w:left="1224" w:firstLine="720"/>
        <w:jc w:val="center"/>
      </w:pPr>
      <w:bookmarkStart w:id="365" w:name="_Toc105144459"/>
      <w:r w:rsidRPr="00EB4BA0">
        <w:t xml:space="preserve">User Interface </w:t>
      </w:r>
      <w:fldSimple w:instr=" SEQ User_Interface \* ARABIC ">
        <w:r w:rsidRPr="00EB4BA0">
          <w:rPr>
            <w:noProof/>
          </w:rPr>
          <w:t>29</w:t>
        </w:r>
      </w:fldSimple>
      <w:r w:rsidRPr="00EB4BA0">
        <w:t>: Detail Word</w:t>
      </w:r>
      <w:bookmarkEnd w:id="365"/>
    </w:p>
    <w:p w14:paraId="6A4CDE04" w14:textId="77777777" w:rsidR="008475E8" w:rsidRPr="00EB4BA0" w:rsidRDefault="008475E8" w:rsidP="008475E8">
      <w:pPr>
        <w:pStyle w:val="Caption"/>
        <w:ind w:left="864" w:firstLine="720"/>
        <w:jc w:val="center"/>
        <w:rPr>
          <w:b/>
          <w:bCs/>
        </w:rPr>
      </w:pPr>
    </w:p>
    <w:tbl>
      <w:tblPr>
        <w:tblStyle w:val="ListTable6Colorful-Accent5"/>
        <w:tblW w:w="9355" w:type="dxa"/>
        <w:tblLook w:val="04A0" w:firstRow="1" w:lastRow="0" w:firstColumn="1" w:lastColumn="0" w:noHBand="0" w:noVBand="1"/>
      </w:tblPr>
      <w:tblGrid>
        <w:gridCol w:w="1060"/>
        <w:gridCol w:w="8295"/>
      </w:tblGrid>
      <w:tr w:rsidR="008475E8" w:rsidRPr="00EB4BA0" w14:paraId="7A4BF069"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1EE3026" w14:textId="77777777" w:rsidR="008475E8" w:rsidRPr="00EB4BA0" w:rsidRDefault="008475E8" w:rsidP="00711633">
            <w:pPr>
              <w:pStyle w:val="BodyText"/>
              <w:ind w:left="0"/>
              <w:jc w:val="center"/>
              <w:rPr>
                <w:rFonts w:ascii="Times New Roman" w:hAnsi="Times New Roman" w:cs="Times New Roman"/>
                <w:b w:val="0"/>
                <w:sz w:val="26"/>
                <w:szCs w:val="26"/>
              </w:rPr>
            </w:pPr>
            <w:bookmarkStart w:id="366" w:name="OLE_LINK29"/>
            <w:r w:rsidRPr="00EB4BA0">
              <w:rPr>
                <w:rFonts w:ascii="Times New Roman" w:hAnsi="Times New Roman" w:cs="Times New Roman"/>
                <w:sz w:val="26"/>
                <w:szCs w:val="26"/>
              </w:rPr>
              <w:lastRenderedPageBreak/>
              <w:t>Mẫu</w:t>
            </w:r>
          </w:p>
        </w:tc>
        <w:tc>
          <w:tcPr>
            <w:tcW w:w="8295" w:type="dxa"/>
          </w:tcPr>
          <w:p w14:paraId="49B9DC79"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1F2F09C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E52DFE8"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7216" behindDoc="0" locked="0" layoutInCell="1" allowOverlap="1" wp14:anchorId="12427CED" wp14:editId="1BBF5A81">
                  <wp:simplePos x="0" y="0"/>
                  <wp:positionH relativeFrom="column">
                    <wp:posOffset>170825</wp:posOffset>
                  </wp:positionH>
                  <wp:positionV relativeFrom="paragraph">
                    <wp:posOffset>83166</wp:posOffset>
                  </wp:positionV>
                  <wp:extent cx="269553" cy="269553"/>
                  <wp:effectExtent l="0" t="0" r="0" b="0"/>
                  <wp:wrapNone/>
                  <wp:docPr id="1478060806" name="Picture 147806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C64B98C"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Mic, ứng dụng sẽ phát âm từ vựng.</w:t>
            </w:r>
          </w:p>
        </w:tc>
      </w:tr>
      <w:tr w:rsidR="008475E8" w:rsidRPr="00EB4BA0" w14:paraId="1781944D"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A96C99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298240" behindDoc="0" locked="0" layoutInCell="1" allowOverlap="1" wp14:anchorId="16FFC881" wp14:editId="6DBBB4D5">
                  <wp:simplePos x="0" y="0"/>
                  <wp:positionH relativeFrom="column">
                    <wp:posOffset>178445</wp:posOffset>
                  </wp:positionH>
                  <wp:positionV relativeFrom="paragraph">
                    <wp:posOffset>37778</wp:posOffset>
                  </wp:positionV>
                  <wp:extent cx="287079" cy="287079"/>
                  <wp:effectExtent l="0" t="0" r="0" b="0"/>
                  <wp:wrapNone/>
                  <wp:docPr id="1478060807" name="Picture 147806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35BFBB4F"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 chi tiết của từ vựng.</w:t>
            </w:r>
          </w:p>
        </w:tc>
      </w:tr>
      <w:tr w:rsidR="008475E8" w:rsidRPr="00EB4BA0" w14:paraId="18602AE2"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1231634"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299264" behindDoc="0" locked="0" layoutInCell="1" allowOverlap="1" wp14:anchorId="55154384" wp14:editId="2BCC0DC6">
                  <wp:simplePos x="0" y="0"/>
                  <wp:positionH relativeFrom="margin">
                    <wp:posOffset>168275</wp:posOffset>
                  </wp:positionH>
                  <wp:positionV relativeFrom="paragraph">
                    <wp:posOffset>50194</wp:posOffset>
                  </wp:positionV>
                  <wp:extent cx="334521" cy="306374"/>
                  <wp:effectExtent l="0" t="0" r="8890" b="0"/>
                  <wp:wrapNone/>
                  <wp:docPr id="1478060808" name="Picture 147806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A17A6A1"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Click bất cứ vị trí nào ngoài Dialog để thoát Dialog.</w:t>
            </w:r>
          </w:p>
        </w:tc>
      </w:tr>
      <w:tr w:rsidR="008475E8" w:rsidRPr="00EB4BA0" w14:paraId="05A5258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C59E303"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0288" behindDoc="0" locked="0" layoutInCell="1" allowOverlap="1" wp14:anchorId="4E393135" wp14:editId="032194A6">
                  <wp:simplePos x="0" y="0"/>
                  <wp:positionH relativeFrom="column">
                    <wp:posOffset>193675</wp:posOffset>
                  </wp:positionH>
                  <wp:positionV relativeFrom="paragraph">
                    <wp:posOffset>-4084</wp:posOffset>
                  </wp:positionV>
                  <wp:extent cx="282699" cy="282699"/>
                  <wp:effectExtent l="0" t="0" r="3175" b="3175"/>
                  <wp:wrapNone/>
                  <wp:docPr id="1478060809" name="Picture 147806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699" cy="28269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F66CBCB"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đến trang từ vựng yêu thích.</w:t>
            </w:r>
          </w:p>
        </w:tc>
      </w:tr>
      <w:bookmarkEnd w:id="366"/>
    </w:tbl>
    <w:p w14:paraId="2B9E8743" w14:textId="77777777" w:rsidR="008475E8" w:rsidRPr="00EB4BA0" w:rsidRDefault="008475E8" w:rsidP="008475E8">
      <w:pPr>
        <w:pStyle w:val="ListParagraph"/>
        <w:tabs>
          <w:tab w:val="left" w:pos="425"/>
        </w:tabs>
        <w:spacing w:line="360" w:lineRule="auto"/>
        <w:ind w:left="1944"/>
        <w:rPr>
          <w:b/>
          <w:bCs/>
        </w:rPr>
      </w:pPr>
    </w:p>
    <w:p w14:paraId="7BB7E489" w14:textId="77777777" w:rsidR="008475E8" w:rsidRPr="00EB4BA0" w:rsidRDefault="008475E8" w:rsidP="008475E8">
      <w:pPr>
        <w:pStyle w:val="ListParagraph"/>
        <w:tabs>
          <w:tab w:val="left" w:pos="425"/>
        </w:tabs>
        <w:spacing w:line="360" w:lineRule="auto"/>
        <w:ind w:left="1944"/>
        <w:rPr>
          <w:b/>
          <w:bCs/>
        </w:rPr>
      </w:pPr>
    </w:p>
    <w:p w14:paraId="58C75BBF" w14:textId="77777777" w:rsidR="008475E8" w:rsidRPr="00EB4BA0" w:rsidRDefault="008475E8" w:rsidP="008475E8">
      <w:pPr>
        <w:pStyle w:val="ListParagraph"/>
        <w:tabs>
          <w:tab w:val="left" w:pos="425"/>
        </w:tabs>
        <w:spacing w:line="360" w:lineRule="auto"/>
        <w:ind w:left="1944"/>
        <w:rPr>
          <w:b/>
          <w:bCs/>
        </w:rPr>
      </w:pPr>
    </w:p>
    <w:p w14:paraId="73179184" w14:textId="77777777" w:rsidR="008475E8" w:rsidRPr="00EB4BA0" w:rsidRDefault="008475E8" w:rsidP="008475E8">
      <w:pPr>
        <w:tabs>
          <w:tab w:val="left" w:pos="425"/>
        </w:tabs>
        <w:spacing w:line="360" w:lineRule="auto"/>
        <w:ind w:left="1224"/>
        <w:rPr>
          <w:b/>
          <w:bCs/>
          <w:u w:val="single"/>
        </w:rPr>
      </w:pPr>
    </w:p>
    <w:p w14:paraId="6A365AB4" w14:textId="77777777" w:rsidR="008475E8" w:rsidRPr="00EB4BA0" w:rsidRDefault="008475E8" w:rsidP="008475E8">
      <w:pPr>
        <w:pStyle w:val="ListParagraph"/>
        <w:numPr>
          <w:ilvl w:val="0"/>
          <w:numId w:val="6"/>
        </w:numPr>
        <w:rPr>
          <w:b/>
          <w:bCs/>
          <w:u w:val="single"/>
        </w:rPr>
      </w:pPr>
      <w:r w:rsidRPr="00EB4BA0">
        <w:rPr>
          <w:b/>
          <w:u w:val="single"/>
        </w:rPr>
        <w:br w:type="page"/>
      </w:r>
      <w:r w:rsidRPr="00EB4BA0">
        <w:rPr>
          <w:b/>
        </w:rPr>
        <w:lastRenderedPageBreak/>
        <w:t>Xây dựng trang đóng góp từ vựng.</w:t>
      </w:r>
    </w:p>
    <w:p w14:paraId="42429F01" w14:textId="77777777" w:rsidR="008475E8" w:rsidRPr="00EB4BA0" w:rsidRDefault="008475E8" w:rsidP="008475E8">
      <w:pPr>
        <w:pStyle w:val="ListParagraph"/>
        <w:numPr>
          <w:ilvl w:val="1"/>
          <w:numId w:val="6"/>
        </w:numPr>
      </w:pPr>
      <w:r w:rsidRPr="00EB4BA0">
        <w:t>Ở trang này người dùng có thể đóng góp từ vựng của mình cho hệ thống.</w:t>
      </w:r>
    </w:p>
    <w:p w14:paraId="10DACD9F" w14:textId="77777777" w:rsidR="008475E8" w:rsidRPr="00EB4BA0" w:rsidRDefault="008475E8" w:rsidP="008475E8">
      <w:pPr>
        <w:pStyle w:val="ListParagraph"/>
        <w:numPr>
          <w:ilvl w:val="1"/>
          <w:numId w:val="6"/>
        </w:numPr>
      </w:pPr>
      <w:r w:rsidRPr="00EB4BA0">
        <w:t>Từ vựng được đóng góp sẽ lưu tên người đóng góp.</w:t>
      </w:r>
    </w:p>
    <w:p w14:paraId="350F0196" w14:textId="77777777" w:rsidR="008475E8" w:rsidRPr="00EB4BA0" w:rsidRDefault="008475E8" w:rsidP="008475E8">
      <w:pPr>
        <w:pStyle w:val="ListParagraph"/>
        <w:numPr>
          <w:ilvl w:val="1"/>
          <w:numId w:val="6"/>
        </w:numPr>
      </w:pPr>
      <w:r w:rsidRPr="00EB4BA0">
        <w:t>Admin sẽ phê duyệt nếu hợp lệ sẽ lên ứng dụng.</w:t>
      </w:r>
    </w:p>
    <w:p w14:paraId="1BBCB382" w14:textId="77777777" w:rsidR="008475E8" w:rsidRPr="00EB4BA0" w:rsidRDefault="008475E8" w:rsidP="00863B93">
      <w:pPr>
        <w:pStyle w:val="ListParagraph"/>
        <w:numPr>
          <w:ilvl w:val="0"/>
          <w:numId w:val="95"/>
        </w:numPr>
      </w:pPr>
      <w:r w:rsidRPr="00EB4BA0">
        <w:t>Giải pháp: dữ liệu người dùng đòng góp sẽ được lưu vào bộ dữ liệu riêng, chỉ Admin có thể thấy và chỉnh sửa. Từ vựng hợp lệ sẽ được Admin đẩy đến phía người dùng.</w:t>
      </w:r>
    </w:p>
    <w:p w14:paraId="313F37CD"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614C8871" w14:textId="77777777" w:rsidR="008475E8" w:rsidRPr="00EB4BA0" w:rsidRDefault="008475E8" w:rsidP="008475E8">
      <w:pPr>
        <w:keepNext/>
        <w:ind w:left="720"/>
        <w:jc w:val="center"/>
      </w:pPr>
      <w:r w:rsidRPr="00EB4BA0">
        <w:rPr>
          <w:noProof/>
        </w:rPr>
        <mc:AlternateContent>
          <mc:Choice Requires="wps">
            <w:drawing>
              <wp:anchor distT="0" distB="0" distL="114300" distR="114300" simplePos="0" relativeHeight="252218368" behindDoc="0" locked="0" layoutInCell="1" allowOverlap="1" wp14:anchorId="3A506857" wp14:editId="39BFA8C0">
                <wp:simplePos x="0" y="0"/>
                <wp:positionH relativeFrom="column">
                  <wp:posOffset>928436</wp:posOffset>
                </wp:positionH>
                <wp:positionV relativeFrom="paragraph">
                  <wp:posOffset>4549875</wp:posOffset>
                </wp:positionV>
                <wp:extent cx="1056005" cy="178469"/>
                <wp:effectExtent l="19050" t="57150" r="29845" b="31115"/>
                <wp:wrapNone/>
                <wp:docPr id="1478060560" name="Straight Arrow Connector 1478060560"/>
                <wp:cNvGraphicFramePr/>
                <a:graphic xmlns:a="http://schemas.openxmlformats.org/drawingml/2006/main">
                  <a:graphicData uri="http://schemas.microsoft.com/office/word/2010/wordprocessingShape">
                    <wps:wsp>
                      <wps:cNvCnPr/>
                      <wps:spPr>
                        <a:xfrm flipH="1" flipV="1">
                          <a:off x="0" y="0"/>
                          <a:ext cx="1056005" cy="178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64ACC2" id="Straight Arrow Connector 1478060560" o:spid="_x0000_s1026" type="#_x0000_t32" style="position:absolute;margin-left:73.1pt;margin-top:358.25pt;width:83.15pt;height:14.05pt;flip:x y;z-index:25221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" strokecolor="#4579b8 [3044]">
                <v:stroke endarrow="block"/>
              </v:shape>
            </w:pict>
          </mc:Fallback>
        </mc:AlternateContent>
      </w:r>
      <w:r w:rsidRPr="00EB4BA0">
        <w:rPr>
          <w:noProof/>
        </w:rPr>
        <mc:AlternateContent>
          <mc:Choice Requires="wps">
            <w:drawing>
              <wp:anchor distT="0" distB="0" distL="114300" distR="114300" simplePos="0" relativeHeight="252219392" behindDoc="0" locked="0" layoutInCell="1" allowOverlap="1" wp14:anchorId="08B9A1C0" wp14:editId="547EE79D">
                <wp:simplePos x="0" y="0"/>
                <wp:positionH relativeFrom="column">
                  <wp:posOffset>-236483</wp:posOffset>
                </wp:positionH>
                <wp:positionV relativeFrom="paragraph">
                  <wp:posOffset>3847487</wp:posOffset>
                </wp:positionV>
                <wp:extent cx="1135117" cy="1576552"/>
                <wp:effectExtent l="0" t="0" r="27305" b="24130"/>
                <wp:wrapNone/>
                <wp:docPr id="1478060561" name="Text Box 1478060561"/>
                <wp:cNvGraphicFramePr/>
                <a:graphic xmlns:a="http://schemas.openxmlformats.org/drawingml/2006/main">
                  <a:graphicData uri="http://schemas.microsoft.com/office/word/2010/wordprocessingShape">
                    <wps:wsp>
                      <wps:cNvSpPr txBox="1"/>
                      <wps:spPr>
                        <a:xfrm>
                          <a:off x="0" y="0"/>
                          <a:ext cx="1135117" cy="1576552"/>
                        </a:xfrm>
                        <a:prstGeom prst="rect">
                          <a:avLst/>
                        </a:prstGeom>
                        <a:solidFill>
                          <a:schemeClr val="lt1"/>
                        </a:solidFill>
                        <a:ln w="6350">
                          <a:solidFill>
                            <a:prstClr val="black"/>
                          </a:solidFill>
                        </a:ln>
                      </wps:spPr>
                      <wps:txbx>
                        <w:txbxContent>
                          <w:p w14:paraId="34B3A547" w14:textId="77777777" w:rsidR="00143AD8" w:rsidRDefault="00143AD8" w:rsidP="008475E8">
                            <w:r>
                              <w:t>Ứng dụng hiện một thông báo màu xanh, xác nhận gửi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9A1C0" id="Text Box 1478060561" o:spid="_x0000_s1029" type="#_x0000_t202" style="position:absolute;left:0;text-align:left;margin-left:-18.6pt;margin-top:302.95pt;width:89.4pt;height:124.15pt;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" fillcolor="white [3201]" strokeweight=".5pt">
                <v:textbox>
                  <w:txbxContent>
                    <w:p w14:paraId="34B3A547" w14:textId="77777777" w:rsidR="00143AD8" w:rsidRDefault="00143AD8" w:rsidP="008475E8">
                      <w:r>
                        <w:t>Ứng dụng hiện một thông báo màu xanh, xác nhận gửi thành công.</w:t>
                      </w:r>
                    </w:p>
                  </w:txbxContent>
                </v:textbox>
              </v:shape>
            </w:pict>
          </mc:Fallback>
        </mc:AlternateContent>
      </w:r>
      <w:r w:rsidRPr="00EB4BA0">
        <w:rPr>
          <w:noProof/>
        </w:rPr>
        <w:drawing>
          <wp:inline distT="0" distB="0" distL="0" distR="0" wp14:anchorId="238859F6" wp14:editId="40F009BC">
            <wp:extent cx="3562279" cy="5017603"/>
            <wp:effectExtent l="0" t="0" r="635" b="0"/>
            <wp:docPr id="1478060559" name="Picture 14780605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59" name="Picture 1478060559"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615" cy="5043430"/>
                    </a:xfrm>
                    <a:prstGeom prst="rect">
                      <a:avLst/>
                    </a:prstGeom>
                    <a:noFill/>
                    <a:ln>
                      <a:noFill/>
                    </a:ln>
                  </pic:spPr>
                </pic:pic>
              </a:graphicData>
            </a:graphic>
          </wp:inline>
        </w:drawing>
      </w:r>
    </w:p>
    <w:p w14:paraId="501B3024" w14:textId="77777777" w:rsidR="008475E8" w:rsidRPr="00EB4BA0" w:rsidRDefault="008475E8" w:rsidP="008475E8">
      <w:pPr>
        <w:pStyle w:val="Caption"/>
        <w:jc w:val="center"/>
      </w:pPr>
      <w:bookmarkStart w:id="367" w:name="_Toc105144460"/>
      <w:r w:rsidRPr="00EB4BA0">
        <w:t xml:space="preserve">User Interface </w:t>
      </w:r>
      <w:fldSimple w:instr=" SEQ User_Interface \* ARABIC ">
        <w:r w:rsidRPr="00EB4BA0">
          <w:rPr>
            <w:noProof/>
          </w:rPr>
          <w:t>30</w:t>
        </w:r>
      </w:fldSimple>
      <w:r w:rsidRPr="00EB4BA0">
        <w:t>: Form Add</w:t>
      </w:r>
      <w:bookmarkEnd w:id="367"/>
    </w:p>
    <w:p w14:paraId="3E12ADCB" w14:textId="77777777" w:rsidR="008475E8" w:rsidRPr="00EB4BA0" w:rsidRDefault="008475E8" w:rsidP="008475E8">
      <w:pPr>
        <w:pStyle w:val="Caption"/>
        <w:jc w:val="center"/>
      </w:pPr>
      <w:bookmarkStart w:id="368" w:name="_Toc104387187"/>
      <w:r w:rsidRPr="00EB4BA0">
        <w:t xml:space="preserve"> </w:t>
      </w:r>
      <w:bookmarkEnd w:id="368"/>
    </w:p>
    <w:p w14:paraId="6DA220FB" w14:textId="77777777" w:rsidR="008475E8" w:rsidRPr="00EB4BA0" w:rsidRDefault="008475E8" w:rsidP="008475E8"/>
    <w:p w14:paraId="7FD82E06" w14:textId="77777777" w:rsidR="008475E8" w:rsidRPr="00EB4BA0" w:rsidRDefault="008475E8" w:rsidP="008475E8">
      <w:pPr>
        <w:pStyle w:val="ListParagraph"/>
        <w:numPr>
          <w:ilvl w:val="0"/>
          <w:numId w:val="6"/>
        </w:numPr>
      </w:pPr>
      <w:r w:rsidRPr="00EB4BA0">
        <w:lastRenderedPageBreak/>
        <w:t>Khi nhập đầy đủ dữ liệu ứng dụng sẽ hiển thị lên một Dialog để xác nhận đồng ý thêm từ.</w:t>
      </w:r>
    </w:p>
    <w:p w14:paraId="236A8B4D"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496ECAD6" w14:textId="77777777" w:rsidR="008475E8" w:rsidRPr="00EB4BA0" w:rsidRDefault="008475E8" w:rsidP="008475E8">
      <w:pPr>
        <w:keepNext/>
        <w:jc w:val="center"/>
      </w:pPr>
      <w:r w:rsidRPr="00EB4BA0">
        <w:rPr>
          <w:noProof/>
        </w:rPr>
        <w:drawing>
          <wp:inline distT="0" distB="0" distL="0" distR="0" wp14:anchorId="53B24331" wp14:editId="70BE70B5">
            <wp:extent cx="4162096" cy="613207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5746" cy="6152185"/>
                    </a:xfrm>
                    <a:prstGeom prst="rect">
                      <a:avLst/>
                    </a:prstGeom>
                  </pic:spPr>
                </pic:pic>
              </a:graphicData>
            </a:graphic>
          </wp:inline>
        </w:drawing>
      </w:r>
    </w:p>
    <w:p w14:paraId="3A68409F" w14:textId="77777777" w:rsidR="008475E8" w:rsidRPr="00EB4BA0" w:rsidRDefault="008475E8" w:rsidP="008475E8">
      <w:pPr>
        <w:pStyle w:val="Caption"/>
        <w:jc w:val="center"/>
      </w:pPr>
      <w:bookmarkStart w:id="369" w:name="_Toc105144461"/>
      <w:r w:rsidRPr="00EB4BA0">
        <w:t xml:space="preserve">User Interface </w:t>
      </w:r>
      <w:fldSimple w:instr=" SEQ User_Interface \* ARABIC ">
        <w:r w:rsidRPr="00EB4BA0">
          <w:rPr>
            <w:noProof/>
          </w:rPr>
          <w:t>31</w:t>
        </w:r>
      </w:fldSimple>
      <w:r w:rsidRPr="00EB4BA0">
        <w:t>: Notice Dialog</w:t>
      </w:r>
      <w:bookmarkEnd w:id="369"/>
    </w:p>
    <w:p w14:paraId="4C83D52C"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41210D95"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895E8C6" w14:textId="77777777" w:rsidR="008475E8" w:rsidRPr="00EB4BA0" w:rsidRDefault="008475E8" w:rsidP="00711633">
            <w:pPr>
              <w:pStyle w:val="BodyText"/>
              <w:ind w:left="0"/>
              <w:jc w:val="center"/>
              <w:rPr>
                <w:rFonts w:ascii="Segoe UI" w:hAnsi="Segoe UI" w:cs="Segoe UI"/>
                <w:b w:val="0"/>
                <w:sz w:val="22"/>
                <w:szCs w:val="22"/>
              </w:rPr>
            </w:pPr>
            <w:bookmarkStart w:id="370" w:name="OLE_LINK30"/>
            <w:r w:rsidRPr="00EB4BA0">
              <w:rPr>
                <w:rFonts w:ascii="Segoe UI" w:hAnsi="Segoe UI" w:cs="Segoe UI"/>
                <w:sz w:val="22"/>
                <w:szCs w:val="22"/>
              </w:rPr>
              <w:lastRenderedPageBreak/>
              <w:t>Mẫu</w:t>
            </w:r>
          </w:p>
        </w:tc>
        <w:tc>
          <w:tcPr>
            <w:tcW w:w="8295" w:type="dxa"/>
          </w:tcPr>
          <w:p w14:paraId="2A0FF46F"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45A3FA22"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C12DD0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1312" behindDoc="0" locked="0" layoutInCell="1" allowOverlap="1" wp14:anchorId="433F89F2" wp14:editId="779BD5DD">
                  <wp:simplePos x="0" y="0"/>
                  <wp:positionH relativeFrom="column">
                    <wp:posOffset>170825</wp:posOffset>
                  </wp:positionH>
                  <wp:positionV relativeFrom="paragraph">
                    <wp:posOffset>83166</wp:posOffset>
                  </wp:positionV>
                  <wp:extent cx="269553" cy="269553"/>
                  <wp:effectExtent l="0" t="0" r="0" b="0"/>
                  <wp:wrapNone/>
                  <wp:docPr id="1478060813" name="Picture 147806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AB53AF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thoát khỏi Dialog</w:t>
            </w:r>
          </w:p>
        </w:tc>
      </w:tr>
      <w:tr w:rsidR="008475E8" w:rsidRPr="00EB4BA0" w14:paraId="63E9260A"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EBFD37A"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2336" behindDoc="0" locked="0" layoutInCell="1" allowOverlap="1" wp14:anchorId="30686E08" wp14:editId="3151EE5E">
                  <wp:simplePos x="0" y="0"/>
                  <wp:positionH relativeFrom="column">
                    <wp:posOffset>178445</wp:posOffset>
                  </wp:positionH>
                  <wp:positionV relativeFrom="paragraph">
                    <wp:posOffset>37778</wp:posOffset>
                  </wp:positionV>
                  <wp:extent cx="287079" cy="287079"/>
                  <wp:effectExtent l="0" t="0" r="0" b="0"/>
                  <wp:wrapNone/>
                  <wp:docPr id="1478060814" name="Picture 147806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020C31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Thoát Dialog, thông tin không được thêm.</w:t>
            </w:r>
          </w:p>
        </w:tc>
      </w:tr>
      <w:tr w:rsidR="008475E8" w:rsidRPr="00EB4BA0" w14:paraId="44C3E349"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26541ED"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3360" behindDoc="0" locked="0" layoutInCell="1" allowOverlap="1" wp14:anchorId="2F324E3D" wp14:editId="37F03594">
                  <wp:simplePos x="0" y="0"/>
                  <wp:positionH relativeFrom="margin">
                    <wp:posOffset>168275</wp:posOffset>
                  </wp:positionH>
                  <wp:positionV relativeFrom="paragraph">
                    <wp:posOffset>50194</wp:posOffset>
                  </wp:positionV>
                  <wp:extent cx="334521" cy="306374"/>
                  <wp:effectExtent l="0" t="0" r="8890" b="0"/>
                  <wp:wrapNone/>
                  <wp:docPr id="1478060815" name="Picture 147806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19ED0F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Thông tin được thêm lên hệ thống.</w:t>
            </w:r>
          </w:p>
        </w:tc>
      </w:tr>
      <w:bookmarkEnd w:id="370"/>
    </w:tbl>
    <w:p w14:paraId="29F3378A" w14:textId="77777777" w:rsidR="008475E8" w:rsidRPr="00EB4BA0" w:rsidRDefault="008475E8" w:rsidP="008475E8"/>
    <w:p w14:paraId="72A66F90" w14:textId="77777777" w:rsidR="008475E8" w:rsidRPr="00EB4BA0" w:rsidRDefault="008475E8" w:rsidP="008475E8">
      <w:r w:rsidRPr="00EB4BA0">
        <w:rPr>
          <w:b/>
        </w:rPr>
        <w:t>Nội dung từ được thêm bao gồm:</w:t>
      </w:r>
    </w:p>
    <w:p w14:paraId="7612DD9F" w14:textId="77777777" w:rsidR="008475E8" w:rsidRPr="00EB4BA0" w:rsidRDefault="008475E8" w:rsidP="008475E8">
      <w:pPr>
        <w:pStyle w:val="ListParagraph"/>
        <w:numPr>
          <w:ilvl w:val="0"/>
          <w:numId w:val="6"/>
        </w:numPr>
      </w:pPr>
      <w:r w:rsidRPr="00EB4BA0">
        <w:t>Từ mới</w:t>
      </w:r>
    </w:p>
    <w:p w14:paraId="4CCD15C5" w14:textId="77777777" w:rsidR="008475E8" w:rsidRPr="00EB4BA0" w:rsidRDefault="008475E8" w:rsidP="008475E8">
      <w:pPr>
        <w:pStyle w:val="ListParagraph"/>
        <w:numPr>
          <w:ilvl w:val="0"/>
          <w:numId w:val="6"/>
        </w:numPr>
      </w:pPr>
      <w:r w:rsidRPr="00EB4BA0">
        <w:t>Mean</w:t>
      </w:r>
    </w:p>
    <w:p w14:paraId="72C90DE4" w14:textId="77777777" w:rsidR="008475E8" w:rsidRPr="00EB4BA0" w:rsidRDefault="008475E8" w:rsidP="008475E8">
      <w:pPr>
        <w:pStyle w:val="ListParagraph"/>
        <w:numPr>
          <w:ilvl w:val="0"/>
          <w:numId w:val="6"/>
        </w:numPr>
      </w:pPr>
      <w:r w:rsidRPr="00EB4BA0">
        <w:t>Nghĩa của từ</w:t>
      </w:r>
    </w:p>
    <w:p w14:paraId="2626D02D" w14:textId="77777777" w:rsidR="008475E8" w:rsidRPr="00EB4BA0" w:rsidRDefault="008475E8" w:rsidP="008475E8">
      <w:pPr>
        <w:pStyle w:val="ListParagraph"/>
        <w:numPr>
          <w:ilvl w:val="0"/>
          <w:numId w:val="6"/>
        </w:numPr>
      </w:pPr>
      <w:r w:rsidRPr="00EB4BA0">
        <w:t>Ví dụ</w:t>
      </w:r>
    </w:p>
    <w:p w14:paraId="3A0D1B00" w14:textId="77777777" w:rsidR="008475E8" w:rsidRPr="00EB4BA0" w:rsidRDefault="008475E8" w:rsidP="008475E8">
      <w:pPr>
        <w:pStyle w:val="ListParagraph"/>
        <w:numPr>
          <w:ilvl w:val="0"/>
          <w:numId w:val="6"/>
        </w:numPr>
      </w:pPr>
      <w:r w:rsidRPr="00EB4BA0">
        <w:t>Loại Từ</w:t>
      </w:r>
    </w:p>
    <w:p w14:paraId="23D1A1DF" w14:textId="77777777" w:rsidR="008475E8" w:rsidRPr="00EB4BA0" w:rsidRDefault="008475E8" w:rsidP="008475E8">
      <w:pPr>
        <w:pStyle w:val="ListParagraph"/>
        <w:numPr>
          <w:ilvl w:val="0"/>
          <w:numId w:val="6"/>
        </w:numPr>
      </w:pPr>
      <w:r w:rsidRPr="00EB4BA0">
        <w:t>Level (Mặc định là người đóng góp)</w:t>
      </w:r>
    </w:p>
    <w:p w14:paraId="3C3BBDCE" w14:textId="77777777" w:rsidR="008475E8" w:rsidRPr="00EB4BA0" w:rsidRDefault="008475E8" w:rsidP="008475E8">
      <w:r w:rsidRPr="00EB4BA0">
        <w:t>Ứng dụng sẽ thông báo lỗi nếu người dùng nhập thiếu các dữ kiện trên.</w:t>
      </w:r>
    </w:p>
    <w:p w14:paraId="5AED60D9"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5FA95CF1" w14:textId="77777777" w:rsidR="008475E8" w:rsidRPr="00EB4BA0" w:rsidRDefault="008475E8" w:rsidP="008475E8">
      <w:pPr>
        <w:keepNext/>
        <w:jc w:val="center"/>
      </w:pPr>
      <w:r w:rsidRPr="00EB4BA0">
        <w:rPr>
          <w:noProof/>
        </w:rPr>
        <mc:AlternateContent>
          <mc:Choice Requires="wps">
            <w:drawing>
              <wp:anchor distT="0" distB="0" distL="114300" distR="114300" simplePos="0" relativeHeight="252220416" behindDoc="0" locked="0" layoutInCell="1" allowOverlap="1" wp14:anchorId="15444A2E" wp14:editId="77DE9143">
                <wp:simplePos x="0" y="0"/>
                <wp:positionH relativeFrom="column">
                  <wp:posOffset>3988676</wp:posOffset>
                </wp:positionH>
                <wp:positionV relativeFrom="paragraph">
                  <wp:posOffset>2324626</wp:posOffset>
                </wp:positionV>
                <wp:extent cx="472965" cy="1077660"/>
                <wp:effectExtent l="0" t="38100" r="60960" b="27305"/>
                <wp:wrapNone/>
                <wp:docPr id="1478060563" name="Straight Arrow Connector 1478060563"/>
                <wp:cNvGraphicFramePr/>
                <a:graphic xmlns:a="http://schemas.openxmlformats.org/drawingml/2006/main">
                  <a:graphicData uri="http://schemas.microsoft.com/office/word/2010/wordprocessingShape">
                    <wps:wsp>
                      <wps:cNvCnPr/>
                      <wps:spPr>
                        <a:xfrm flipV="1">
                          <a:off x="0" y="0"/>
                          <a:ext cx="472965" cy="107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9DE54" id="Straight Arrow Connector 1478060563" o:spid="_x0000_s1026" type="#_x0000_t32" style="position:absolute;margin-left:314.05pt;margin-top:183.05pt;width:37.25pt;height:84.85pt;flip: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" strokecolor="#4579b8 [3044]">
                <v:stroke endarrow="block"/>
              </v:shape>
            </w:pict>
          </mc:Fallback>
        </mc:AlternateContent>
      </w:r>
      <w:r w:rsidRPr="00EB4BA0">
        <w:rPr>
          <w:noProof/>
        </w:rPr>
        <mc:AlternateContent>
          <mc:Choice Requires="wps">
            <w:drawing>
              <wp:anchor distT="0" distB="0" distL="114300" distR="114300" simplePos="0" relativeHeight="252221440" behindDoc="0" locked="0" layoutInCell="1" allowOverlap="1" wp14:anchorId="3077AD47" wp14:editId="7A3F5308">
                <wp:simplePos x="0" y="0"/>
                <wp:positionH relativeFrom="column">
                  <wp:posOffset>4302037</wp:posOffset>
                </wp:positionH>
                <wp:positionV relativeFrom="paragraph">
                  <wp:posOffset>1532562</wp:posOffset>
                </wp:positionV>
                <wp:extent cx="1978926" cy="764274"/>
                <wp:effectExtent l="0" t="0" r="21590" b="17145"/>
                <wp:wrapNone/>
                <wp:docPr id="1478060564" name="Text Box 1478060564"/>
                <wp:cNvGraphicFramePr/>
                <a:graphic xmlns:a="http://schemas.openxmlformats.org/drawingml/2006/main">
                  <a:graphicData uri="http://schemas.microsoft.com/office/word/2010/wordprocessingShape">
                    <wps:wsp>
                      <wps:cNvSpPr txBox="1"/>
                      <wps:spPr>
                        <a:xfrm>
                          <a:off x="0" y="0"/>
                          <a:ext cx="1978926" cy="764274"/>
                        </a:xfrm>
                        <a:prstGeom prst="rect">
                          <a:avLst/>
                        </a:prstGeom>
                        <a:solidFill>
                          <a:schemeClr val="lt1"/>
                        </a:solidFill>
                        <a:ln w="6350">
                          <a:solidFill>
                            <a:prstClr val="black"/>
                          </a:solidFill>
                        </a:ln>
                      </wps:spPr>
                      <wps:txbx>
                        <w:txbxContent>
                          <w:p w14:paraId="6AD86351" w14:textId="77777777" w:rsidR="00143AD8" w:rsidRDefault="00143AD8" w:rsidP="008475E8">
                            <w:r>
                              <w:t>Hiển thị thông báo màu đỏ nếu người dùng nhập thiếu dữ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7AD47" id="Text Box 1478060564" o:spid="_x0000_s1030" type="#_x0000_t202" style="position:absolute;left:0;text-align:left;margin-left:338.75pt;margin-top:120.65pt;width:155.8pt;height:60.2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" fillcolor="white [3201]" strokeweight=".5pt">
                <v:textbox>
                  <w:txbxContent>
                    <w:p w14:paraId="6AD86351" w14:textId="77777777" w:rsidR="00143AD8" w:rsidRDefault="00143AD8" w:rsidP="008475E8">
                      <w:r>
                        <w:t>Hiển thị thông báo màu đỏ nếu người dùng nhập thiếu dữ kiện.</w:t>
                      </w:r>
                    </w:p>
                  </w:txbxContent>
                </v:textbox>
              </v:shape>
            </w:pict>
          </mc:Fallback>
        </mc:AlternateContent>
      </w:r>
      <w:r w:rsidRPr="00EB4BA0">
        <w:rPr>
          <w:noProof/>
        </w:rPr>
        <w:drawing>
          <wp:inline distT="0" distB="0" distL="0" distR="0" wp14:anchorId="6A615CBB" wp14:editId="342F5178">
            <wp:extent cx="2348865" cy="3498112"/>
            <wp:effectExtent l="0" t="0" r="0" b="7620"/>
            <wp:docPr id="1478060562" name="Picture 14780605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62" name="Picture 1478060562" descr="Graphical user interface, text,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27921" cy="3615849"/>
                    </a:xfrm>
                    <a:prstGeom prst="rect">
                      <a:avLst/>
                    </a:prstGeom>
                    <a:noFill/>
                    <a:ln>
                      <a:noFill/>
                    </a:ln>
                  </pic:spPr>
                </pic:pic>
              </a:graphicData>
            </a:graphic>
          </wp:inline>
        </w:drawing>
      </w:r>
    </w:p>
    <w:p w14:paraId="7F5F69E8" w14:textId="77777777" w:rsidR="008475E8" w:rsidRPr="00EB4BA0" w:rsidRDefault="008475E8" w:rsidP="008475E8">
      <w:pPr>
        <w:pStyle w:val="Caption"/>
        <w:jc w:val="center"/>
      </w:pPr>
      <w:bookmarkStart w:id="371" w:name="_Toc105144462"/>
      <w:r w:rsidRPr="00EB4BA0">
        <w:t xml:space="preserve">User Interface </w:t>
      </w:r>
      <w:fldSimple w:instr=" SEQ User_Interface \* ARABIC ">
        <w:r w:rsidRPr="00EB4BA0">
          <w:rPr>
            <w:noProof/>
          </w:rPr>
          <w:t>32</w:t>
        </w:r>
      </w:fldSimple>
      <w:r w:rsidRPr="00EB4BA0">
        <w:t>: Error Message (Form Add)</w:t>
      </w:r>
      <w:bookmarkEnd w:id="371"/>
    </w:p>
    <w:p w14:paraId="0A6ED9C1" w14:textId="77777777" w:rsidR="008475E8" w:rsidRPr="00EB4BA0" w:rsidRDefault="008475E8" w:rsidP="008475E8">
      <w:pPr>
        <w:pStyle w:val="Caption"/>
        <w:ind w:firstLine="720"/>
        <w:jc w:val="center"/>
      </w:pPr>
    </w:p>
    <w:p w14:paraId="59A466F3" w14:textId="77777777" w:rsidR="008475E8" w:rsidRPr="00EB4BA0" w:rsidRDefault="008475E8" w:rsidP="008475E8">
      <w:r w:rsidRPr="00EB4BA0">
        <w:lastRenderedPageBreak/>
        <w:t>Xây dựng trang từ tựng của người dùng đóng góp.</w:t>
      </w:r>
    </w:p>
    <w:p w14:paraId="130E6E11" w14:textId="77777777" w:rsidR="008475E8" w:rsidRPr="00EB4BA0" w:rsidRDefault="008475E8" w:rsidP="008475E8">
      <w:r w:rsidRPr="00EB4BA0">
        <w:t>Những từ vựng trong trang này đã được Admin phê duyệt.</w:t>
      </w:r>
    </w:p>
    <w:p w14:paraId="2BA14A55"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65AD75A5" w14:textId="77777777" w:rsidR="008475E8" w:rsidRPr="00EB4BA0" w:rsidRDefault="008475E8" w:rsidP="008475E8">
      <w:pPr>
        <w:keepNext/>
        <w:jc w:val="center"/>
      </w:pPr>
      <w:r w:rsidRPr="00EB4BA0">
        <w:rPr>
          <w:noProof/>
        </w:rPr>
        <w:drawing>
          <wp:inline distT="0" distB="0" distL="0" distR="0" wp14:anchorId="165532C7" wp14:editId="5D89A906">
            <wp:extent cx="3727506" cy="591206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5983" cy="5925513"/>
                    </a:xfrm>
                    <a:prstGeom prst="rect">
                      <a:avLst/>
                    </a:prstGeom>
                  </pic:spPr>
                </pic:pic>
              </a:graphicData>
            </a:graphic>
          </wp:inline>
        </w:drawing>
      </w:r>
    </w:p>
    <w:p w14:paraId="4A8721D1" w14:textId="77777777" w:rsidR="008475E8" w:rsidRPr="00EB4BA0" w:rsidRDefault="008475E8" w:rsidP="008475E8">
      <w:pPr>
        <w:pStyle w:val="Caption"/>
        <w:jc w:val="center"/>
      </w:pPr>
      <w:bookmarkStart w:id="372" w:name="_Toc105144463"/>
      <w:r w:rsidRPr="00EB4BA0">
        <w:t xml:space="preserve">User Interface </w:t>
      </w:r>
      <w:fldSimple w:instr=" SEQ User_Interface \* ARABIC ">
        <w:r w:rsidRPr="00EB4BA0">
          <w:rPr>
            <w:noProof/>
          </w:rPr>
          <w:t>33</w:t>
        </w:r>
      </w:fldSimple>
      <w:r w:rsidRPr="00EB4BA0">
        <w:t>: User Contribute Word</w:t>
      </w:r>
      <w:bookmarkEnd w:id="372"/>
    </w:p>
    <w:p w14:paraId="3D2937D3" w14:textId="77777777" w:rsidR="008475E8" w:rsidRPr="00EB4BA0" w:rsidRDefault="008475E8" w:rsidP="008475E8">
      <w:pPr>
        <w:jc w:val="center"/>
      </w:pPr>
    </w:p>
    <w:p w14:paraId="714F7EE1"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2D244BA0"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1C366CA"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104B2056"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47575C4"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475FE6F"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4384" behindDoc="0" locked="0" layoutInCell="1" allowOverlap="1" wp14:anchorId="052635E2" wp14:editId="25EDC564">
                  <wp:simplePos x="0" y="0"/>
                  <wp:positionH relativeFrom="column">
                    <wp:posOffset>170815</wp:posOffset>
                  </wp:positionH>
                  <wp:positionV relativeFrom="paragraph">
                    <wp:posOffset>41606</wp:posOffset>
                  </wp:positionV>
                  <wp:extent cx="269553" cy="269553"/>
                  <wp:effectExtent l="0" t="0" r="0" b="0"/>
                  <wp:wrapNone/>
                  <wp:docPr id="1478060817" name="Picture 147806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DAEC2D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thoát quay về trang home</w:t>
            </w:r>
          </w:p>
        </w:tc>
      </w:tr>
      <w:tr w:rsidR="008475E8" w:rsidRPr="00EB4BA0" w14:paraId="32074B4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933BADE"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5408" behindDoc="0" locked="0" layoutInCell="1" allowOverlap="1" wp14:anchorId="2DBA6033" wp14:editId="62095A52">
                  <wp:simplePos x="0" y="0"/>
                  <wp:positionH relativeFrom="column">
                    <wp:posOffset>178445</wp:posOffset>
                  </wp:positionH>
                  <wp:positionV relativeFrom="paragraph">
                    <wp:posOffset>37778</wp:posOffset>
                  </wp:positionV>
                  <wp:extent cx="287079" cy="287079"/>
                  <wp:effectExtent l="0" t="0" r="0" b="0"/>
                  <wp:wrapNone/>
                  <wp:docPr id="1478060818" name="Picture 147806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094A840"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Click nút Search sẽ hiển thị SearchBox giúp người dùng tìm kiếm từ vựng.</w:t>
            </w:r>
          </w:p>
        </w:tc>
      </w:tr>
      <w:tr w:rsidR="008475E8" w:rsidRPr="00EB4BA0" w14:paraId="29BE2529"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CE0E80B"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6432" behindDoc="0" locked="0" layoutInCell="1" allowOverlap="1" wp14:anchorId="1BDAD4CE" wp14:editId="3522B495">
                  <wp:simplePos x="0" y="0"/>
                  <wp:positionH relativeFrom="margin">
                    <wp:posOffset>168275</wp:posOffset>
                  </wp:positionH>
                  <wp:positionV relativeFrom="paragraph">
                    <wp:posOffset>50194</wp:posOffset>
                  </wp:positionV>
                  <wp:extent cx="334521" cy="306374"/>
                  <wp:effectExtent l="0" t="0" r="8890" b="0"/>
                  <wp:wrapNone/>
                  <wp:docPr id="1478060819" name="Picture 147806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B32DFBD"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tài khoản người đóng góp.</w:t>
            </w:r>
          </w:p>
        </w:tc>
      </w:tr>
    </w:tbl>
    <w:p w14:paraId="7EA46504" w14:textId="77777777" w:rsidR="008475E8" w:rsidRPr="00EB4BA0" w:rsidRDefault="008475E8" w:rsidP="008475E8">
      <w:r w:rsidRPr="00EB4BA0">
        <w:br w:type="page"/>
      </w:r>
    </w:p>
    <w:p w14:paraId="03C44377" w14:textId="28520010" w:rsidR="008475E8" w:rsidRPr="00EB4BA0" w:rsidRDefault="008475E8" w:rsidP="008475E8">
      <w:pPr>
        <w:spacing w:line="360" w:lineRule="auto"/>
        <w:jc w:val="both"/>
        <w:outlineLvl w:val="2"/>
        <w:rPr>
          <w:b/>
          <w:bCs/>
        </w:rPr>
      </w:pPr>
      <w:bookmarkStart w:id="373" w:name="_Toc105094352"/>
      <w:bookmarkStart w:id="374" w:name="_Toc105157154"/>
      <w:bookmarkStart w:id="375" w:name="_Toc105591678"/>
      <w:r>
        <w:rPr>
          <w:b/>
          <w:bCs/>
        </w:rPr>
        <w:lastRenderedPageBreak/>
        <w:t>2</w:t>
      </w:r>
      <w:r w:rsidRPr="00EB4BA0">
        <w:rPr>
          <w:b/>
          <w:bCs/>
        </w:rPr>
        <w:t>.10 Xây dựng trang Help Center:</w:t>
      </w:r>
      <w:bookmarkEnd w:id="373"/>
      <w:bookmarkEnd w:id="374"/>
      <w:bookmarkEnd w:id="375"/>
    </w:p>
    <w:p w14:paraId="1B5CED32" w14:textId="77777777" w:rsidR="008475E8" w:rsidRPr="00EB4BA0" w:rsidRDefault="008475E8" w:rsidP="008475E8">
      <w:pPr>
        <w:pStyle w:val="ListParagraph"/>
        <w:numPr>
          <w:ilvl w:val="0"/>
          <w:numId w:val="17"/>
        </w:numPr>
        <w:tabs>
          <w:tab w:val="left" w:pos="425"/>
        </w:tabs>
        <w:spacing w:line="360" w:lineRule="auto"/>
      </w:pPr>
      <w:r w:rsidRPr="00EB4BA0">
        <w:t>Trang hiển thị tất cả các câu hỏi và câu trả lời trước đó của tất cả các người dùng khác. Người dùng có thể tìm kiếm và xem chi tiết từng câu hỏi.</w:t>
      </w:r>
    </w:p>
    <w:p w14:paraId="57045D25" w14:textId="77777777" w:rsidR="008475E8" w:rsidRPr="00EB4BA0" w:rsidRDefault="008475E8" w:rsidP="008475E8">
      <w:pPr>
        <w:pStyle w:val="ListParagraph"/>
        <w:numPr>
          <w:ilvl w:val="0"/>
          <w:numId w:val="17"/>
        </w:numPr>
        <w:tabs>
          <w:tab w:val="left" w:pos="425"/>
        </w:tabs>
        <w:spacing w:line="360" w:lineRule="auto"/>
      </w:pPr>
      <w:r w:rsidRPr="00EB4BA0">
        <w:t xml:space="preserve">Người dùng có thể đặt câu hỏi với chủ đề mình muốn. </w:t>
      </w:r>
    </w:p>
    <w:p w14:paraId="5D76474E" w14:textId="77777777" w:rsidR="008475E8" w:rsidRPr="00EB4BA0" w:rsidRDefault="008475E8" w:rsidP="00863B93">
      <w:pPr>
        <w:pStyle w:val="ListParagraph"/>
        <w:numPr>
          <w:ilvl w:val="0"/>
          <w:numId w:val="91"/>
        </w:numPr>
        <w:tabs>
          <w:tab w:val="left" w:pos="425"/>
        </w:tabs>
        <w:spacing w:line="360" w:lineRule="auto"/>
      </w:pPr>
      <w:r w:rsidRPr="00EB4BA0">
        <w:t xml:space="preserve">Giải pháp: toàn bộ dữ liệu trên trang này được lấy từ bộ dữ liệu </w:t>
      </w:r>
      <w:r w:rsidRPr="00EB4BA0">
        <w:rPr>
          <w:color w:val="4F81BD" w:themeColor="accent1"/>
        </w:rPr>
        <w:t>History User Question</w:t>
      </w:r>
      <w:r w:rsidRPr="00EB4BA0">
        <w:t xml:space="preserve"> trên Firebase</w:t>
      </w:r>
    </w:p>
    <w:p w14:paraId="1D9A66A3" w14:textId="77777777" w:rsidR="008475E8" w:rsidRPr="00EB4BA0" w:rsidRDefault="008475E8" w:rsidP="008475E8">
      <w:pPr>
        <w:pStyle w:val="ListParagraph"/>
        <w:tabs>
          <w:tab w:val="left" w:pos="425"/>
        </w:tabs>
        <w:spacing w:line="360" w:lineRule="auto"/>
        <w:ind w:left="1584"/>
        <w:rPr>
          <w:b/>
          <w:bCs/>
          <w:u w:val="single"/>
        </w:rPr>
      </w:pPr>
      <w:r w:rsidRPr="00EB4BA0">
        <w:rPr>
          <w:b/>
          <w:u w:val="single"/>
        </w:rPr>
        <w:t>Layouts</w:t>
      </w:r>
    </w:p>
    <w:p w14:paraId="476032E3" w14:textId="77777777" w:rsidR="008475E8" w:rsidRPr="00EB4BA0" w:rsidRDefault="008475E8" w:rsidP="008475E8">
      <w:pPr>
        <w:keepNext/>
        <w:tabs>
          <w:tab w:val="left" w:pos="425"/>
        </w:tabs>
        <w:spacing w:line="360" w:lineRule="auto"/>
        <w:ind w:left="1584"/>
        <w:jc w:val="center"/>
      </w:pPr>
      <w:r w:rsidRPr="00EB4BA0">
        <w:rPr>
          <w:noProof/>
        </w:rPr>
        <w:drawing>
          <wp:inline distT="0" distB="0" distL="0" distR="0" wp14:anchorId="0F76987D" wp14:editId="53C4BD83">
            <wp:extent cx="3700111" cy="52099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925" cy="5244892"/>
                    </a:xfrm>
                    <a:prstGeom prst="rect">
                      <a:avLst/>
                    </a:prstGeom>
                  </pic:spPr>
                </pic:pic>
              </a:graphicData>
            </a:graphic>
          </wp:inline>
        </w:drawing>
      </w:r>
    </w:p>
    <w:p w14:paraId="508D06BB" w14:textId="77777777" w:rsidR="008475E8" w:rsidRPr="00EB4BA0" w:rsidRDefault="008475E8" w:rsidP="008475E8">
      <w:pPr>
        <w:pStyle w:val="Caption"/>
        <w:ind w:left="1440" w:firstLine="720"/>
        <w:jc w:val="center"/>
      </w:pPr>
      <w:bookmarkStart w:id="376" w:name="_Toc105144464"/>
      <w:r w:rsidRPr="00EB4BA0">
        <w:t xml:space="preserve">User Interface </w:t>
      </w:r>
      <w:fldSimple w:instr=" SEQ User_Interface \* ARABIC ">
        <w:r w:rsidRPr="00EB4BA0">
          <w:rPr>
            <w:noProof/>
          </w:rPr>
          <w:t>34</w:t>
        </w:r>
      </w:fldSimple>
      <w:r w:rsidRPr="00EB4BA0">
        <w:t>: Help Center</w:t>
      </w:r>
      <w:bookmarkEnd w:id="376"/>
    </w:p>
    <w:p w14:paraId="4D480CB9"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175DCDA2"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01CF869"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5272C0DD"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77C8BE6B"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4A6702F"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7456" behindDoc="0" locked="0" layoutInCell="1" allowOverlap="1" wp14:anchorId="3DA73D15" wp14:editId="53DF1715">
                  <wp:simplePos x="0" y="0"/>
                  <wp:positionH relativeFrom="column">
                    <wp:posOffset>170815</wp:posOffset>
                  </wp:positionH>
                  <wp:positionV relativeFrom="paragraph">
                    <wp:posOffset>41606</wp:posOffset>
                  </wp:positionV>
                  <wp:extent cx="269553" cy="269553"/>
                  <wp:effectExtent l="0" t="0" r="0" b="0"/>
                  <wp:wrapNone/>
                  <wp:docPr id="1478060823" name="Picture 147806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02A74A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SearchBox Tìm kiếm theo tên chủ để, câu hỏi, thời gian, người hỏi.</w:t>
            </w:r>
          </w:p>
        </w:tc>
      </w:tr>
      <w:tr w:rsidR="008475E8" w:rsidRPr="00EB4BA0" w14:paraId="409F56F2"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B3DF3B9"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08480" behindDoc="0" locked="0" layoutInCell="1" allowOverlap="1" wp14:anchorId="30857345" wp14:editId="0AA3F476">
                  <wp:simplePos x="0" y="0"/>
                  <wp:positionH relativeFrom="column">
                    <wp:posOffset>192083</wp:posOffset>
                  </wp:positionH>
                  <wp:positionV relativeFrom="paragraph">
                    <wp:posOffset>78408</wp:posOffset>
                  </wp:positionV>
                  <wp:extent cx="287079" cy="287079"/>
                  <wp:effectExtent l="0" t="0" r="0" b="0"/>
                  <wp:wrapNone/>
                  <wp:docPr id="1478060824" name="Picture 147806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2BBFB2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Hiển thị Dialog giúp người dùng nhập nội dung câu hỏi.</w:t>
            </w:r>
          </w:p>
        </w:tc>
      </w:tr>
      <w:tr w:rsidR="008475E8" w:rsidRPr="00EB4BA0" w14:paraId="0CEC4FC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BD74FD7"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09504" behindDoc="0" locked="0" layoutInCell="1" allowOverlap="1" wp14:anchorId="4EE616E7" wp14:editId="6C09730F">
                  <wp:simplePos x="0" y="0"/>
                  <wp:positionH relativeFrom="margin">
                    <wp:posOffset>168275</wp:posOffset>
                  </wp:positionH>
                  <wp:positionV relativeFrom="paragraph">
                    <wp:posOffset>157043</wp:posOffset>
                  </wp:positionV>
                  <wp:extent cx="334521" cy="306374"/>
                  <wp:effectExtent l="0" t="0" r="8890" b="0"/>
                  <wp:wrapNone/>
                  <wp:docPr id="1478060825" name="Picture 147806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E1EC15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 câu hỏi của người dùng bao gồm: Tên tài khoản, chủ đề, nội dung, thời gian.</w:t>
            </w:r>
          </w:p>
        </w:tc>
      </w:tr>
    </w:tbl>
    <w:p w14:paraId="60BDFE21" w14:textId="77777777" w:rsidR="008475E8" w:rsidRPr="00EB4BA0" w:rsidRDefault="008475E8" w:rsidP="008475E8"/>
    <w:p w14:paraId="73CB1A97"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51C8148E" w14:textId="77777777" w:rsidR="008475E8" w:rsidRPr="00EB4BA0" w:rsidRDefault="008475E8" w:rsidP="008475E8">
      <w:pPr>
        <w:keepNext/>
        <w:tabs>
          <w:tab w:val="left" w:pos="425"/>
        </w:tabs>
        <w:spacing w:line="360" w:lineRule="auto"/>
        <w:ind w:left="1584"/>
        <w:jc w:val="center"/>
      </w:pPr>
      <w:r w:rsidRPr="00EB4BA0">
        <w:rPr>
          <w:noProof/>
        </w:rPr>
        <w:drawing>
          <wp:inline distT="0" distB="0" distL="0" distR="0" wp14:anchorId="418FE9CE" wp14:editId="49095848">
            <wp:extent cx="3997325" cy="516742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13651" cy="5188529"/>
                    </a:xfrm>
                    <a:prstGeom prst="rect">
                      <a:avLst/>
                    </a:prstGeom>
                  </pic:spPr>
                </pic:pic>
              </a:graphicData>
            </a:graphic>
          </wp:inline>
        </w:drawing>
      </w:r>
    </w:p>
    <w:p w14:paraId="03C9759D" w14:textId="77777777" w:rsidR="008475E8" w:rsidRPr="00EB4BA0" w:rsidRDefault="008475E8" w:rsidP="008475E8">
      <w:pPr>
        <w:pStyle w:val="Caption"/>
        <w:ind w:left="1440" w:firstLine="720"/>
        <w:jc w:val="center"/>
      </w:pPr>
      <w:bookmarkStart w:id="377" w:name="_Toc105144465"/>
      <w:r w:rsidRPr="00EB4BA0">
        <w:t xml:space="preserve">User Interface </w:t>
      </w:r>
      <w:fldSimple w:instr=" SEQ User_Interface \* ARABIC ">
        <w:r w:rsidRPr="00EB4BA0">
          <w:rPr>
            <w:noProof/>
          </w:rPr>
          <w:t>35</w:t>
        </w:r>
      </w:fldSimple>
      <w:r w:rsidRPr="00EB4BA0">
        <w:t>: Dialog Ask Question</w:t>
      </w:r>
      <w:bookmarkEnd w:id="377"/>
    </w:p>
    <w:p w14:paraId="62B1BC55" w14:textId="77777777" w:rsidR="008475E8" w:rsidRPr="00EB4BA0" w:rsidRDefault="008475E8" w:rsidP="008475E8">
      <w:pPr>
        <w:pStyle w:val="Caption"/>
        <w:ind w:left="720" w:firstLine="720"/>
        <w:jc w:val="center"/>
      </w:pPr>
      <w:bookmarkStart w:id="378" w:name="_Toc104387192"/>
      <w:r w:rsidRPr="00EB4BA0">
        <w:t xml:space="preserve">: </w:t>
      </w:r>
      <w:bookmarkEnd w:id="378"/>
    </w:p>
    <w:tbl>
      <w:tblPr>
        <w:tblStyle w:val="ListTable6Colorful-Accent5"/>
        <w:tblW w:w="9355" w:type="dxa"/>
        <w:tblLook w:val="04A0" w:firstRow="1" w:lastRow="0" w:firstColumn="1" w:lastColumn="0" w:noHBand="0" w:noVBand="1"/>
      </w:tblPr>
      <w:tblGrid>
        <w:gridCol w:w="1060"/>
        <w:gridCol w:w="8295"/>
      </w:tblGrid>
      <w:tr w:rsidR="008475E8" w:rsidRPr="00EB4BA0" w14:paraId="7364AF63"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79300D7" w14:textId="77777777" w:rsidR="008475E8" w:rsidRPr="00EB4BA0" w:rsidRDefault="008475E8" w:rsidP="00711633">
            <w:pPr>
              <w:pStyle w:val="BodyText"/>
              <w:ind w:left="0"/>
              <w:jc w:val="center"/>
              <w:rPr>
                <w:rFonts w:ascii="Times New Roman" w:hAnsi="Times New Roman" w:cs="Times New Roman"/>
                <w:b w:val="0"/>
                <w:sz w:val="26"/>
                <w:szCs w:val="26"/>
              </w:rPr>
            </w:pPr>
            <w:r w:rsidRPr="00EB4BA0">
              <w:rPr>
                <w:rFonts w:ascii="Times New Roman" w:hAnsi="Times New Roman" w:cs="Times New Roman"/>
                <w:sz w:val="26"/>
                <w:szCs w:val="26"/>
              </w:rPr>
              <w:lastRenderedPageBreak/>
              <w:t>Mẫu</w:t>
            </w:r>
          </w:p>
        </w:tc>
        <w:tc>
          <w:tcPr>
            <w:tcW w:w="8295" w:type="dxa"/>
          </w:tcPr>
          <w:p w14:paraId="3D940A87"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B4BA0">
              <w:rPr>
                <w:rFonts w:ascii="Times New Roman" w:hAnsi="Times New Roman" w:cs="Times New Roman"/>
                <w:sz w:val="26"/>
                <w:szCs w:val="26"/>
              </w:rPr>
              <w:t>Mô tả</w:t>
            </w:r>
          </w:p>
        </w:tc>
      </w:tr>
      <w:tr w:rsidR="008475E8" w:rsidRPr="00EB4BA0" w14:paraId="5081C98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8A95AB4"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0528" behindDoc="0" locked="0" layoutInCell="1" allowOverlap="1" wp14:anchorId="068C90D6" wp14:editId="599D0A94">
                  <wp:simplePos x="0" y="0"/>
                  <wp:positionH relativeFrom="column">
                    <wp:posOffset>198566</wp:posOffset>
                  </wp:positionH>
                  <wp:positionV relativeFrom="paragraph">
                    <wp:posOffset>28699</wp:posOffset>
                  </wp:positionV>
                  <wp:extent cx="269553" cy="269553"/>
                  <wp:effectExtent l="0" t="0" r="0" b="0"/>
                  <wp:wrapNone/>
                  <wp:docPr id="1478060829" name="Picture 147806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409A168"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Dialog Ask Question</w:t>
            </w:r>
          </w:p>
        </w:tc>
      </w:tr>
      <w:tr w:rsidR="008475E8" w:rsidRPr="00EB4BA0" w14:paraId="5D1D73C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E1E1DF6"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1552" behindDoc="0" locked="0" layoutInCell="1" allowOverlap="1" wp14:anchorId="78ABA960" wp14:editId="6C8DD15E">
                  <wp:simplePos x="0" y="0"/>
                  <wp:positionH relativeFrom="column">
                    <wp:posOffset>188585</wp:posOffset>
                  </wp:positionH>
                  <wp:positionV relativeFrom="paragraph">
                    <wp:posOffset>79147</wp:posOffset>
                  </wp:positionV>
                  <wp:extent cx="287079" cy="287079"/>
                  <wp:effectExtent l="0" t="0" r="0" b="0"/>
                  <wp:wrapNone/>
                  <wp:docPr id="1478060830" name="Picture 147806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47023E3"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Tiêu đề</w:t>
            </w:r>
          </w:p>
        </w:tc>
      </w:tr>
      <w:tr w:rsidR="008475E8" w:rsidRPr="00EB4BA0" w14:paraId="39700B7D"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DF0BCD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2576" behindDoc="0" locked="0" layoutInCell="1" allowOverlap="1" wp14:anchorId="17A5E8FB" wp14:editId="52E792F7">
                  <wp:simplePos x="0" y="0"/>
                  <wp:positionH relativeFrom="margin">
                    <wp:posOffset>144448</wp:posOffset>
                  </wp:positionH>
                  <wp:positionV relativeFrom="paragraph">
                    <wp:posOffset>85482</wp:posOffset>
                  </wp:positionV>
                  <wp:extent cx="334521" cy="306374"/>
                  <wp:effectExtent l="0" t="0" r="8890" b="0"/>
                  <wp:wrapNone/>
                  <wp:docPr id="1478060831" name="Picture 147806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78877FE"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Nội dung</w:t>
            </w:r>
          </w:p>
        </w:tc>
      </w:tr>
      <w:tr w:rsidR="008475E8" w:rsidRPr="00EB4BA0" w14:paraId="1D5077D3"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A758770"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3600" behindDoc="0" locked="0" layoutInCell="1" allowOverlap="1" wp14:anchorId="18FDE6E6" wp14:editId="5F8FBEE0">
                  <wp:simplePos x="0" y="0"/>
                  <wp:positionH relativeFrom="column">
                    <wp:posOffset>180802</wp:posOffset>
                  </wp:positionH>
                  <wp:positionV relativeFrom="paragraph">
                    <wp:posOffset>50865</wp:posOffset>
                  </wp:positionV>
                  <wp:extent cx="282699" cy="282699"/>
                  <wp:effectExtent l="0" t="0" r="3175" b="3175"/>
                  <wp:wrapNone/>
                  <wp:docPr id="1478060832" name="Picture 147806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9D9A30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Loại</w:t>
            </w:r>
          </w:p>
        </w:tc>
      </w:tr>
      <w:tr w:rsidR="008475E8" w:rsidRPr="00EB4BA0" w14:paraId="5C468340"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3118E2E"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4624" behindDoc="0" locked="0" layoutInCell="1" allowOverlap="1" wp14:anchorId="289A6F7E" wp14:editId="47B3FFA0">
                  <wp:simplePos x="0" y="0"/>
                  <wp:positionH relativeFrom="column">
                    <wp:posOffset>163526</wp:posOffset>
                  </wp:positionH>
                  <wp:positionV relativeFrom="paragraph">
                    <wp:posOffset>44469</wp:posOffset>
                  </wp:positionV>
                  <wp:extent cx="327963" cy="327963"/>
                  <wp:effectExtent l="0" t="0" r="0" b="0"/>
                  <wp:wrapNone/>
                  <wp:docPr id="1478060833" name="Picture 14780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3883AD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Thời gian hiện tại</w:t>
            </w:r>
          </w:p>
        </w:tc>
      </w:tr>
      <w:tr w:rsidR="008475E8" w:rsidRPr="00EB4BA0" w14:paraId="4B45813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18262816"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5648" behindDoc="0" locked="0" layoutInCell="1" allowOverlap="1" wp14:anchorId="5F628892" wp14:editId="621E3502">
                  <wp:simplePos x="0" y="0"/>
                  <wp:positionH relativeFrom="column">
                    <wp:posOffset>177421</wp:posOffset>
                  </wp:positionH>
                  <wp:positionV relativeFrom="paragraph">
                    <wp:posOffset>73954</wp:posOffset>
                  </wp:positionV>
                  <wp:extent cx="272956" cy="272956"/>
                  <wp:effectExtent l="0" t="0" r="0" b="0"/>
                  <wp:wrapNone/>
                  <wp:docPr id="1478060834" name="Picture 147806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ADC94CF"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submit</w:t>
            </w:r>
          </w:p>
        </w:tc>
      </w:tr>
    </w:tbl>
    <w:p w14:paraId="447C22A1" w14:textId="77777777" w:rsidR="008475E8" w:rsidRPr="00EB4BA0" w:rsidRDefault="008475E8" w:rsidP="008475E8">
      <w:pPr>
        <w:tabs>
          <w:tab w:val="left" w:pos="425"/>
        </w:tabs>
        <w:spacing w:line="360" w:lineRule="auto"/>
      </w:pPr>
    </w:p>
    <w:p w14:paraId="69496509"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3FB5EF59" w14:textId="77777777" w:rsidR="008475E8" w:rsidRPr="00EB4BA0" w:rsidRDefault="008475E8" w:rsidP="008475E8">
      <w:pPr>
        <w:keepNext/>
        <w:tabs>
          <w:tab w:val="left" w:pos="425"/>
        </w:tabs>
        <w:spacing w:line="360" w:lineRule="auto"/>
        <w:ind w:left="1584"/>
        <w:jc w:val="center"/>
      </w:pPr>
      <w:r w:rsidRPr="00EB4BA0">
        <w:rPr>
          <w:noProof/>
        </w:rPr>
        <mc:AlternateContent>
          <mc:Choice Requires="wps">
            <w:drawing>
              <wp:anchor distT="0" distB="0" distL="114300" distR="114300" simplePos="0" relativeHeight="252208128" behindDoc="0" locked="0" layoutInCell="1" allowOverlap="1" wp14:anchorId="3BE4841D" wp14:editId="48AD2613">
                <wp:simplePos x="0" y="0"/>
                <wp:positionH relativeFrom="column">
                  <wp:posOffset>1655378</wp:posOffset>
                </wp:positionH>
                <wp:positionV relativeFrom="paragraph">
                  <wp:posOffset>2956210</wp:posOffset>
                </wp:positionV>
                <wp:extent cx="840499" cy="517634"/>
                <wp:effectExtent l="38100" t="38100" r="17145" b="34925"/>
                <wp:wrapNone/>
                <wp:docPr id="1478060501" name="Straight Arrow Connector 1478060501"/>
                <wp:cNvGraphicFramePr/>
                <a:graphic xmlns:a="http://schemas.openxmlformats.org/drawingml/2006/main">
                  <a:graphicData uri="http://schemas.microsoft.com/office/word/2010/wordprocessingShape">
                    <wps:wsp>
                      <wps:cNvCnPr/>
                      <wps:spPr>
                        <a:xfrm flipH="1" flipV="1">
                          <a:off x="0" y="0"/>
                          <a:ext cx="840499" cy="517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043C08" id="Straight Arrow Connector 1478060501" o:spid="_x0000_s1026" type="#_x0000_t32" style="position:absolute;margin-left:130.35pt;margin-top:232.75pt;width:66.2pt;height:40.75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" strokecolor="#4579b8 [3044]">
                <v:stroke endarrow="block"/>
              </v:shape>
            </w:pict>
          </mc:Fallback>
        </mc:AlternateContent>
      </w:r>
      <w:r w:rsidRPr="00EB4BA0">
        <w:rPr>
          <w:noProof/>
        </w:rPr>
        <mc:AlternateContent>
          <mc:Choice Requires="wps">
            <w:drawing>
              <wp:anchor distT="0" distB="0" distL="114300" distR="114300" simplePos="0" relativeHeight="252209152" behindDoc="0" locked="0" layoutInCell="1" allowOverlap="1" wp14:anchorId="359A8311" wp14:editId="03A2E6B1">
                <wp:simplePos x="0" y="0"/>
                <wp:positionH relativeFrom="column">
                  <wp:posOffset>-581569</wp:posOffset>
                </wp:positionH>
                <wp:positionV relativeFrom="paragraph">
                  <wp:posOffset>1780672</wp:posOffset>
                </wp:positionV>
                <wp:extent cx="2185060" cy="1508166"/>
                <wp:effectExtent l="0" t="0" r="24765" b="15875"/>
                <wp:wrapNone/>
                <wp:docPr id="1478060502" name="Text Box 1478060502"/>
                <wp:cNvGraphicFramePr/>
                <a:graphic xmlns:a="http://schemas.openxmlformats.org/drawingml/2006/main">
                  <a:graphicData uri="http://schemas.microsoft.com/office/word/2010/wordprocessingShape">
                    <wps:wsp>
                      <wps:cNvSpPr txBox="1"/>
                      <wps:spPr>
                        <a:xfrm>
                          <a:off x="0" y="0"/>
                          <a:ext cx="2185060" cy="1508166"/>
                        </a:xfrm>
                        <a:prstGeom prst="rect">
                          <a:avLst/>
                        </a:prstGeom>
                        <a:solidFill>
                          <a:schemeClr val="lt1"/>
                        </a:solidFill>
                        <a:ln w="6350">
                          <a:solidFill>
                            <a:prstClr val="black"/>
                          </a:solidFill>
                        </a:ln>
                      </wps:spPr>
                      <wps:txbx>
                        <w:txbxContent>
                          <w:p w14:paraId="0A67020E" w14:textId="77777777" w:rsidR="00143AD8" w:rsidRDefault="00143AD8" w:rsidP="008475E8">
                            <w:r>
                              <w:t>Loại câu hỏi:</w:t>
                            </w:r>
                          </w:p>
                          <w:p w14:paraId="2CC68EA8" w14:textId="77777777" w:rsidR="00143AD8" w:rsidRDefault="00143AD8" w:rsidP="008475E8">
                            <w:pPr>
                              <w:pStyle w:val="ListParagraph"/>
                              <w:numPr>
                                <w:ilvl w:val="0"/>
                                <w:numId w:val="5"/>
                              </w:numPr>
                            </w:pPr>
                            <w:r>
                              <w:t>Xamarin</w:t>
                            </w:r>
                          </w:p>
                          <w:p w14:paraId="585B8604" w14:textId="77777777" w:rsidR="00143AD8" w:rsidRDefault="00143AD8" w:rsidP="008475E8">
                            <w:pPr>
                              <w:pStyle w:val="ListParagraph"/>
                              <w:numPr>
                                <w:ilvl w:val="0"/>
                                <w:numId w:val="5"/>
                              </w:numPr>
                            </w:pPr>
                            <w:r>
                              <w:t>English</w:t>
                            </w:r>
                          </w:p>
                          <w:p w14:paraId="4A313021" w14:textId="77777777" w:rsidR="00143AD8" w:rsidRDefault="00143AD8" w:rsidP="008475E8">
                            <w:pPr>
                              <w:pStyle w:val="ListParagraph"/>
                              <w:numPr>
                                <w:ilvl w:val="0"/>
                                <w:numId w:val="5"/>
                              </w:numPr>
                            </w:pPr>
                            <w:r>
                              <w:t>OOP</w:t>
                            </w:r>
                          </w:p>
                          <w:p w14:paraId="5C10324F" w14:textId="77777777" w:rsidR="00143AD8" w:rsidRDefault="00143AD8" w:rsidP="008475E8">
                            <w:pPr>
                              <w:pStyle w:val="ListParagraph"/>
                              <w:numPr>
                                <w:ilvl w:val="0"/>
                                <w:numId w:val="5"/>
                              </w:numPr>
                            </w:pPr>
                            <w:r>
                              <w:t>Angular</w:t>
                            </w:r>
                          </w:p>
                          <w:p w14:paraId="7466F61C" w14:textId="77777777" w:rsidR="00143AD8" w:rsidRDefault="00143AD8" w:rsidP="008475E8">
                            <w:pPr>
                              <w:pStyle w:val="ListParagraph"/>
                              <w:numPr>
                                <w:ilvl w:val="0"/>
                                <w:numId w:val="5"/>
                              </w:numPr>
                            </w:pPr>
                            <w: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A8311" id="Text Box 1478060502" o:spid="_x0000_s1031" type="#_x0000_t202" style="position:absolute;left:0;text-align:left;margin-left:-45.8pt;margin-top:140.2pt;width:172.05pt;height:118.75pt;z-index:25220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" fillcolor="white [3201]" strokeweight=".5pt">
                <v:textbox>
                  <w:txbxContent>
                    <w:p w14:paraId="0A67020E" w14:textId="77777777" w:rsidR="00143AD8" w:rsidRDefault="00143AD8" w:rsidP="008475E8">
                      <w:r>
                        <w:t>Loại câu hỏi:</w:t>
                      </w:r>
                    </w:p>
                    <w:p w14:paraId="2CC68EA8" w14:textId="77777777" w:rsidR="00143AD8" w:rsidRDefault="00143AD8" w:rsidP="008475E8">
                      <w:pPr>
                        <w:pStyle w:val="ListParagraph"/>
                        <w:numPr>
                          <w:ilvl w:val="0"/>
                          <w:numId w:val="5"/>
                        </w:numPr>
                      </w:pPr>
                      <w:r>
                        <w:t>Xamarin</w:t>
                      </w:r>
                    </w:p>
                    <w:p w14:paraId="585B8604" w14:textId="77777777" w:rsidR="00143AD8" w:rsidRDefault="00143AD8" w:rsidP="008475E8">
                      <w:pPr>
                        <w:pStyle w:val="ListParagraph"/>
                        <w:numPr>
                          <w:ilvl w:val="0"/>
                          <w:numId w:val="5"/>
                        </w:numPr>
                      </w:pPr>
                      <w:r>
                        <w:t>English</w:t>
                      </w:r>
                    </w:p>
                    <w:p w14:paraId="4A313021" w14:textId="77777777" w:rsidR="00143AD8" w:rsidRDefault="00143AD8" w:rsidP="008475E8">
                      <w:pPr>
                        <w:pStyle w:val="ListParagraph"/>
                        <w:numPr>
                          <w:ilvl w:val="0"/>
                          <w:numId w:val="5"/>
                        </w:numPr>
                      </w:pPr>
                      <w:r>
                        <w:t>OOP</w:t>
                      </w:r>
                    </w:p>
                    <w:p w14:paraId="5C10324F" w14:textId="77777777" w:rsidR="00143AD8" w:rsidRDefault="00143AD8" w:rsidP="008475E8">
                      <w:pPr>
                        <w:pStyle w:val="ListParagraph"/>
                        <w:numPr>
                          <w:ilvl w:val="0"/>
                          <w:numId w:val="5"/>
                        </w:numPr>
                      </w:pPr>
                      <w:r>
                        <w:t>Angular</w:t>
                      </w:r>
                    </w:p>
                    <w:p w14:paraId="7466F61C" w14:textId="77777777" w:rsidR="00143AD8" w:rsidRDefault="00143AD8" w:rsidP="008475E8">
                      <w:pPr>
                        <w:pStyle w:val="ListParagraph"/>
                        <w:numPr>
                          <w:ilvl w:val="0"/>
                          <w:numId w:val="5"/>
                        </w:numPr>
                      </w:pPr>
                      <w:r>
                        <w:t>Report</w:t>
                      </w:r>
                    </w:p>
                  </w:txbxContent>
                </v:textbox>
              </v:shape>
            </w:pict>
          </mc:Fallback>
        </mc:AlternateContent>
      </w:r>
      <w:r w:rsidRPr="00EB4BA0">
        <w:rPr>
          <w:noProof/>
        </w:rPr>
        <w:drawing>
          <wp:inline distT="0" distB="0" distL="0" distR="0" wp14:anchorId="1B78BAAB" wp14:editId="019DE59A">
            <wp:extent cx="3052445" cy="4455042"/>
            <wp:effectExtent l="0" t="0" r="0" b="3175"/>
            <wp:docPr id="1478060498" name="Picture 1478060498" descr="C:\Users\admin\Documents\ThucTap\dia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cuments\ThucTap\dialog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1313" cy="4482580"/>
                    </a:xfrm>
                    <a:prstGeom prst="rect">
                      <a:avLst/>
                    </a:prstGeom>
                    <a:noFill/>
                    <a:ln>
                      <a:noFill/>
                    </a:ln>
                  </pic:spPr>
                </pic:pic>
              </a:graphicData>
            </a:graphic>
          </wp:inline>
        </w:drawing>
      </w:r>
    </w:p>
    <w:p w14:paraId="41AC0472" w14:textId="77777777" w:rsidR="008475E8" w:rsidRPr="00EB4BA0" w:rsidRDefault="008475E8" w:rsidP="008475E8">
      <w:pPr>
        <w:pStyle w:val="Caption"/>
        <w:ind w:left="720" w:firstLine="720"/>
        <w:jc w:val="center"/>
      </w:pPr>
      <w:bookmarkStart w:id="379" w:name="_Toc105144466"/>
      <w:r w:rsidRPr="00EB4BA0">
        <w:t xml:space="preserve">User Interface </w:t>
      </w:r>
      <w:fldSimple w:instr=" SEQ User_Interface \* ARABIC ">
        <w:r w:rsidRPr="00EB4BA0">
          <w:rPr>
            <w:noProof/>
          </w:rPr>
          <w:t>36</w:t>
        </w:r>
      </w:fldSimple>
      <w:r w:rsidRPr="00EB4BA0">
        <w:t>: Dialog Ask Question(2)</w:t>
      </w:r>
      <w:bookmarkEnd w:id="379"/>
    </w:p>
    <w:p w14:paraId="7F335E74" w14:textId="77777777" w:rsidR="008475E8" w:rsidRPr="00EB4BA0" w:rsidRDefault="008475E8" w:rsidP="008475E8">
      <w:pPr>
        <w:pStyle w:val="Caption"/>
        <w:ind w:left="720" w:firstLine="720"/>
        <w:jc w:val="center"/>
      </w:pPr>
    </w:p>
    <w:p w14:paraId="70BB8E8F" w14:textId="77777777" w:rsidR="008475E8" w:rsidRPr="00EB4BA0" w:rsidRDefault="008475E8" w:rsidP="008475E8">
      <w:pPr>
        <w:pStyle w:val="ListParagraph"/>
        <w:tabs>
          <w:tab w:val="left" w:pos="425"/>
        </w:tabs>
        <w:spacing w:line="360" w:lineRule="auto"/>
      </w:pPr>
      <w:r w:rsidRPr="00EB4BA0">
        <w:t>Khi người dùng không nhập đủ dữ liệu, ứng dụng sẽ thông báo lỗi.</w:t>
      </w:r>
    </w:p>
    <w:p w14:paraId="6658FF0E"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7F3DA6B5" w14:textId="77777777" w:rsidR="008475E8" w:rsidRPr="00EB4BA0" w:rsidRDefault="008475E8" w:rsidP="008475E8">
      <w:pPr>
        <w:pStyle w:val="ListParagraph"/>
        <w:keepNext/>
        <w:tabs>
          <w:tab w:val="left" w:pos="425"/>
        </w:tabs>
        <w:spacing w:line="360" w:lineRule="auto"/>
        <w:jc w:val="center"/>
      </w:pPr>
      <w:r w:rsidRPr="00EB4BA0">
        <w:rPr>
          <w:noProof/>
        </w:rPr>
        <mc:AlternateContent>
          <mc:Choice Requires="wps">
            <w:drawing>
              <wp:anchor distT="0" distB="0" distL="114300" distR="114300" simplePos="0" relativeHeight="252210176" behindDoc="0" locked="0" layoutInCell="1" allowOverlap="1" wp14:anchorId="217DF042" wp14:editId="7776C700">
                <wp:simplePos x="0" y="0"/>
                <wp:positionH relativeFrom="column">
                  <wp:posOffset>964375</wp:posOffset>
                </wp:positionH>
                <wp:positionV relativeFrom="paragraph">
                  <wp:posOffset>3077284</wp:posOffset>
                </wp:positionV>
                <wp:extent cx="757547" cy="1541318"/>
                <wp:effectExtent l="38100" t="38100" r="24130" b="20955"/>
                <wp:wrapNone/>
                <wp:docPr id="4" name="Straight Arrow Connector 4"/>
                <wp:cNvGraphicFramePr/>
                <a:graphic xmlns:a="http://schemas.openxmlformats.org/drawingml/2006/main">
                  <a:graphicData uri="http://schemas.microsoft.com/office/word/2010/wordprocessingShape">
                    <wps:wsp>
                      <wps:cNvCnPr/>
                      <wps:spPr>
                        <a:xfrm flipH="1" flipV="1">
                          <a:off x="0" y="0"/>
                          <a:ext cx="757547" cy="154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4CB7F2" id="Straight Arrow Connector 4" o:spid="_x0000_s1026" type="#_x0000_t32" style="position:absolute;margin-left:75.95pt;margin-top:242.3pt;width:59.65pt;height:121.35pt;flip:x 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" strokecolor="#4579b8 [3044]">
                <v:stroke endarrow="block"/>
              </v:shape>
            </w:pict>
          </mc:Fallback>
        </mc:AlternateContent>
      </w:r>
      <w:r w:rsidRPr="00EB4BA0">
        <w:rPr>
          <w:noProof/>
        </w:rPr>
        <mc:AlternateContent>
          <mc:Choice Requires="wps">
            <w:drawing>
              <wp:anchor distT="0" distB="0" distL="114300" distR="114300" simplePos="0" relativeHeight="252211200" behindDoc="0" locked="0" layoutInCell="1" allowOverlap="1" wp14:anchorId="22BD4B18" wp14:editId="52F68BCB">
                <wp:simplePos x="0" y="0"/>
                <wp:positionH relativeFrom="column">
                  <wp:posOffset>-228600</wp:posOffset>
                </wp:positionH>
                <wp:positionV relativeFrom="paragraph">
                  <wp:posOffset>2280920</wp:posOffset>
                </wp:positionV>
                <wp:extent cx="125730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1257300" cy="723900"/>
                        </a:xfrm>
                        <a:prstGeom prst="rect">
                          <a:avLst/>
                        </a:prstGeom>
                        <a:solidFill>
                          <a:schemeClr val="lt1"/>
                        </a:solidFill>
                        <a:ln w="6350">
                          <a:solidFill>
                            <a:prstClr val="black"/>
                          </a:solidFill>
                        </a:ln>
                      </wps:spPr>
                      <wps:txbx>
                        <w:txbxContent>
                          <w:p w14:paraId="2CFC8237" w14:textId="77777777" w:rsidR="00143AD8" w:rsidRDefault="00143AD8" w:rsidP="008475E8">
                            <w:r>
                              <w:t>Thông báo lỗi khi nhập thiếu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D4B18" id="Text Box 5" o:spid="_x0000_s1032" type="#_x0000_t202" style="position:absolute;left:0;text-align:left;margin-left:-18pt;margin-top:179.6pt;width:99pt;height:57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" fillcolor="white [3201]" strokeweight=".5pt">
                <v:textbox>
                  <w:txbxContent>
                    <w:p w14:paraId="2CFC8237" w14:textId="77777777" w:rsidR="00143AD8" w:rsidRDefault="00143AD8" w:rsidP="008475E8">
                      <w:r>
                        <w:t>Thông báo lỗi khi nhập thiếu dữ liệu.</w:t>
                      </w:r>
                    </w:p>
                  </w:txbxContent>
                </v:textbox>
              </v:shape>
            </w:pict>
          </mc:Fallback>
        </mc:AlternateContent>
      </w:r>
      <w:r w:rsidRPr="00EB4BA0">
        <w:rPr>
          <w:noProof/>
        </w:rPr>
        <w:drawing>
          <wp:inline distT="0" distB="0" distL="0" distR="0" wp14:anchorId="575DCDCD" wp14:editId="44AD1042">
            <wp:extent cx="3870618" cy="6410325"/>
            <wp:effectExtent l="0" t="0" r="0" b="0"/>
            <wp:docPr id="1478060503" name="Picture 1478060503" descr="C:\Users\admin\Documents\ThucTap\add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ThucTap\addfaile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21390" cy="6494411"/>
                    </a:xfrm>
                    <a:prstGeom prst="rect">
                      <a:avLst/>
                    </a:prstGeom>
                    <a:noFill/>
                    <a:ln>
                      <a:noFill/>
                    </a:ln>
                  </pic:spPr>
                </pic:pic>
              </a:graphicData>
            </a:graphic>
          </wp:inline>
        </w:drawing>
      </w:r>
    </w:p>
    <w:p w14:paraId="7B3159CC" w14:textId="77777777" w:rsidR="008475E8" w:rsidRPr="00EB4BA0" w:rsidRDefault="008475E8" w:rsidP="008475E8">
      <w:pPr>
        <w:pStyle w:val="Caption"/>
        <w:jc w:val="center"/>
      </w:pPr>
      <w:bookmarkStart w:id="380" w:name="_Toc105144467"/>
      <w:r w:rsidRPr="00EB4BA0">
        <w:t xml:space="preserve">User Interface </w:t>
      </w:r>
      <w:fldSimple w:instr=" SEQ User_Interface \* ARABIC ">
        <w:r w:rsidRPr="00EB4BA0">
          <w:rPr>
            <w:noProof/>
          </w:rPr>
          <w:t>37</w:t>
        </w:r>
      </w:fldSimple>
      <w:r w:rsidRPr="00EB4BA0">
        <w:t>: Error Message (Dialog Ask Question)</w:t>
      </w:r>
      <w:bookmarkEnd w:id="380"/>
    </w:p>
    <w:p w14:paraId="2F4EE49E" w14:textId="77777777" w:rsidR="008475E8" w:rsidRPr="00EB4BA0" w:rsidRDefault="008475E8" w:rsidP="008475E8">
      <w:r w:rsidRPr="00EB4BA0">
        <w:br w:type="page"/>
      </w:r>
    </w:p>
    <w:p w14:paraId="00A53E78" w14:textId="77777777" w:rsidR="008475E8" w:rsidRPr="00EB4BA0" w:rsidRDefault="008475E8" w:rsidP="008475E8">
      <w:pPr>
        <w:pStyle w:val="ListParagraph"/>
        <w:tabs>
          <w:tab w:val="left" w:pos="425"/>
        </w:tabs>
        <w:spacing w:line="360" w:lineRule="auto"/>
      </w:pPr>
      <w:r w:rsidRPr="00EB4BA0">
        <w:lastRenderedPageBreak/>
        <w:t>Khi người dùng gửi thành công, ứng dụng sẽ gửi lại thông báo.</w:t>
      </w:r>
    </w:p>
    <w:p w14:paraId="5E5A367E"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45E962C1" w14:textId="77777777" w:rsidR="008475E8" w:rsidRPr="00EB4BA0" w:rsidRDefault="008475E8" w:rsidP="008475E8">
      <w:pPr>
        <w:pStyle w:val="ListParagraph"/>
        <w:keepNext/>
        <w:tabs>
          <w:tab w:val="left" w:pos="425"/>
        </w:tabs>
        <w:spacing w:line="360" w:lineRule="auto"/>
        <w:jc w:val="center"/>
      </w:pPr>
      <w:r w:rsidRPr="00EB4BA0">
        <w:rPr>
          <w:noProof/>
        </w:rPr>
        <mc:AlternateContent>
          <mc:Choice Requires="wps">
            <w:drawing>
              <wp:anchor distT="0" distB="0" distL="114300" distR="114300" simplePos="0" relativeHeight="252212224" behindDoc="0" locked="0" layoutInCell="1" allowOverlap="1" wp14:anchorId="3E558533" wp14:editId="71E3CB78">
                <wp:simplePos x="0" y="0"/>
                <wp:positionH relativeFrom="column">
                  <wp:posOffset>988125</wp:posOffset>
                </wp:positionH>
                <wp:positionV relativeFrom="paragraph">
                  <wp:posOffset>3659174</wp:posOffset>
                </wp:positionV>
                <wp:extent cx="900051" cy="1778825"/>
                <wp:effectExtent l="38100" t="38100" r="33655" b="31115"/>
                <wp:wrapNone/>
                <wp:docPr id="6" name="Straight Arrow Connector 6"/>
                <wp:cNvGraphicFramePr/>
                <a:graphic xmlns:a="http://schemas.openxmlformats.org/drawingml/2006/main">
                  <a:graphicData uri="http://schemas.microsoft.com/office/word/2010/wordprocessingShape">
                    <wps:wsp>
                      <wps:cNvCnPr/>
                      <wps:spPr>
                        <a:xfrm flipH="1" flipV="1">
                          <a:off x="0" y="0"/>
                          <a:ext cx="900051" cy="1778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98FEDF" id="Straight Arrow Connector 6" o:spid="_x0000_s1026" type="#_x0000_t32" style="position:absolute;margin-left:77.8pt;margin-top:288.1pt;width:70.85pt;height:140.05pt;flip:x y;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" strokecolor="#4579b8 [3044]">
                <v:stroke endarrow="block"/>
              </v:shape>
            </w:pict>
          </mc:Fallback>
        </mc:AlternateContent>
      </w:r>
      <w:r w:rsidRPr="00EB4BA0">
        <w:rPr>
          <w:noProof/>
        </w:rPr>
        <mc:AlternateContent>
          <mc:Choice Requires="wps">
            <w:drawing>
              <wp:anchor distT="0" distB="0" distL="114300" distR="114300" simplePos="0" relativeHeight="252213248" behindDoc="0" locked="0" layoutInCell="1" allowOverlap="1" wp14:anchorId="4B01A18B" wp14:editId="189F4184">
                <wp:simplePos x="0" y="0"/>
                <wp:positionH relativeFrom="column">
                  <wp:posOffset>-742950</wp:posOffset>
                </wp:positionH>
                <wp:positionV relativeFrom="paragraph">
                  <wp:posOffset>3125470</wp:posOffset>
                </wp:positionV>
                <wp:extent cx="1676400" cy="8953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1676400" cy="895350"/>
                        </a:xfrm>
                        <a:prstGeom prst="rect">
                          <a:avLst/>
                        </a:prstGeom>
                        <a:solidFill>
                          <a:schemeClr val="lt1"/>
                        </a:solidFill>
                        <a:ln w="6350">
                          <a:solidFill>
                            <a:prstClr val="black"/>
                          </a:solidFill>
                        </a:ln>
                      </wps:spPr>
                      <wps:txbx>
                        <w:txbxContent>
                          <w:p w14:paraId="6E1C3D23" w14:textId="77777777" w:rsidR="00143AD8" w:rsidRDefault="00143AD8" w:rsidP="008475E8">
                            <w:r>
                              <w:t>Thông báo thành công khi nhập đầy đủ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1A18B" id="Text Box 7" o:spid="_x0000_s1033" type="#_x0000_t202" style="position:absolute;left:0;text-align:left;margin-left:-58.5pt;margin-top:246.1pt;width:132pt;height:70.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" fillcolor="white [3201]" strokeweight=".5pt">
                <v:textbox>
                  <w:txbxContent>
                    <w:p w14:paraId="6E1C3D23" w14:textId="77777777" w:rsidR="00143AD8" w:rsidRDefault="00143AD8" w:rsidP="008475E8">
                      <w:r>
                        <w:t>Thông báo thành công khi nhập đầy đủ dữ liệu.</w:t>
                      </w:r>
                    </w:p>
                  </w:txbxContent>
                </v:textbox>
              </v:shape>
            </w:pict>
          </mc:Fallback>
        </mc:AlternateContent>
      </w:r>
      <w:r w:rsidRPr="00EB4BA0">
        <w:rPr>
          <w:noProof/>
        </w:rPr>
        <w:drawing>
          <wp:inline distT="0" distB="0" distL="0" distR="0" wp14:anchorId="30A12DA3" wp14:editId="32608109">
            <wp:extent cx="4084955" cy="5977720"/>
            <wp:effectExtent l="0" t="0" r="0" b="4445"/>
            <wp:docPr id="1478060504" name="Picture 1478060504" descr="C:\Users\admin\Documents\ThucTap\success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ThucTap\successad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09676" cy="6013896"/>
                    </a:xfrm>
                    <a:prstGeom prst="rect">
                      <a:avLst/>
                    </a:prstGeom>
                    <a:noFill/>
                    <a:ln>
                      <a:noFill/>
                    </a:ln>
                  </pic:spPr>
                </pic:pic>
              </a:graphicData>
            </a:graphic>
          </wp:inline>
        </w:drawing>
      </w:r>
    </w:p>
    <w:p w14:paraId="257E6965" w14:textId="77777777" w:rsidR="008475E8" w:rsidRPr="00EB4BA0" w:rsidRDefault="008475E8" w:rsidP="008475E8">
      <w:pPr>
        <w:pStyle w:val="Caption"/>
        <w:jc w:val="center"/>
      </w:pPr>
      <w:bookmarkStart w:id="381" w:name="_Toc105144468"/>
      <w:r w:rsidRPr="00EB4BA0">
        <w:t xml:space="preserve">User Interface </w:t>
      </w:r>
      <w:fldSimple w:instr=" SEQ User_Interface \* ARABIC ">
        <w:r w:rsidRPr="00EB4BA0">
          <w:rPr>
            <w:noProof/>
          </w:rPr>
          <w:t>38</w:t>
        </w:r>
      </w:fldSimple>
      <w:r w:rsidRPr="00EB4BA0">
        <w:t>: Success Message (Dialog Ask Question)</w:t>
      </w:r>
      <w:bookmarkEnd w:id="381"/>
    </w:p>
    <w:p w14:paraId="7D9E1504" w14:textId="77777777" w:rsidR="008475E8" w:rsidRPr="00EB4BA0" w:rsidRDefault="008475E8" w:rsidP="008475E8">
      <w:pPr>
        <w:tabs>
          <w:tab w:val="left" w:pos="425"/>
        </w:tabs>
        <w:spacing w:line="360" w:lineRule="auto"/>
      </w:pPr>
    </w:p>
    <w:p w14:paraId="349925AD" w14:textId="77777777" w:rsidR="008475E8" w:rsidRPr="00EB4BA0" w:rsidRDefault="008475E8" w:rsidP="008475E8">
      <w:r w:rsidRPr="00EB4BA0">
        <w:br w:type="page"/>
      </w:r>
    </w:p>
    <w:p w14:paraId="724734FD" w14:textId="3EE19BE5" w:rsidR="008475E8" w:rsidRPr="00EB4BA0" w:rsidRDefault="008475E8" w:rsidP="008475E8">
      <w:pPr>
        <w:spacing w:line="360" w:lineRule="auto"/>
        <w:jc w:val="both"/>
        <w:outlineLvl w:val="2"/>
        <w:rPr>
          <w:b/>
        </w:rPr>
      </w:pPr>
      <w:bookmarkStart w:id="382" w:name="_Toc105094353"/>
      <w:bookmarkStart w:id="383" w:name="_Toc105157155"/>
      <w:bookmarkStart w:id="384" w:name="_Toc105591679"/>
      <w:r>
        <w:rPr>
          <w:b/>
        </w:rPr>
        <w:lastRenderedPageBreak/>
        <w:t>2</w:t>
      </w:r>
      <w:r w:rsidRPr="00EB4BA0">
        <w:rPr>
          <w:b/>
        </w:rPr>
        <w:t>.12 Xây dựng trang Study</w:t>
      </w:r>
      <w:bookmarkEnd w:id="382"/>
      <w:bookmarkEnd w:id="383"/>
      <w:bookmarkEnd w:id="384"/>
    </w:p>
    <w:p w14:paraId="30C8B144" w14:textId="77777777" w:rsidR="008475E8" w:rsidRPr="00EB4BA0" w:rsidRDefault="008475E8" w:rsidP="008475E8">
      <w:pPr>
        <w:pStyle w:val="ListParagraph"/>
        <w:numPr>
          <w:ilvl w:val="0"/>
          <w:numId w:val="18"/>
        </w:numPr>
        <w:tabs>
          <w:tab w:val="left" w:pos="425"/>
        </w:tabs>
        <w:spacing w:line="360" w:lineRule="auto"/>
      </w:pPr>
      <w:r w:rsidRPr="00EB4BA0">
        <w:t>Ở trang này chứa các khóa học của ứng dụng bào gồm: Khóa học về OOP, Khóa học về lập trình, các câu hỏi giúp người dùng chuẩn bị phỏng vấn.</w:t>
      </w:r>
    </w:p>
    <w:p w14:paraId="1E455226"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646D4A7A" w14:textId="77777777" w:rsidR="008475E8" w:rsidRPr="00EB4BA0" w:rsidRDefault="008475E8" w:rsidP="008475E8">
      <w:pPr>
        <w:keepNext/>
        <w:jc w:val="center"/>
      </w:pPr>
      <w:r w:rsidRPr="00EB4BA0">
        <w:rPr>
          <w:noProof/>
        </w:rPr>
        <mc:AlternateContent>
          <mc:Choice Requires="wps">
            <w:drawing>
              <wp:anchor distT="0" distB="0" distL="114300" distR="114300" simplePos="0" relativeHeight="252225536" behindDoc="0" locked="0" layoutInCell="1" allowOverlap="1" wp14:anchorId="3B43004D" wp14:editId="146F4F22">
                <wp:simplePos x="0" y="0"/>
                <wp:positionH relativeFrom="column">
                  <wp:posOffset>4924819</wp:posOffset>
                </wp:positionH>
                <wp:positionV relativeFrom="paragraph">
                  <wp:posOffset>1631972</wp:posOffset>
                </wp:positionV>
                <wp:extent cx="1181100" cy="1648047"/>
                <wp:effectExtent l="0" t="0" r="19050" b="28575"/>
                <wp:wrapNone/>
                <wp:docPr id="1478060576" name="Text Box 1478060576"/>
                <wp:cNvGraphicFramePr/>
                <a:graphic xmlns:a="http://schemas.openxmlformats.org/drawingml/2006/main">
                  <a:graphicData uri="http://schemas.microsoft.com/office/word/2010/wordprocessingShape">
                    <wps:wsp>
                      <wps:cNvSpPr txBox="1"/>
                      <wps:spPr>
                        <a:xfrm>
                          <a:off x="0" y="0"/>
                          <a:ext cx="1181100" cy="1648047"/>
                        </a:xfrm>
                        <a:prstGeom prst="rect">
                          <a:avLst/>
                        </a:prstGeom>
                        <a:solidFill>
                          <a:schemeClr val="lt1"/>
                        </a:solidFill>
                        <a:ln w="6350">
                          <a:solidFill>
                            <a:prstClr val="black"/>
                          </a:solidFill>
                        </a:ln>
                      </wps:spPr>
                      <wps:txbx>
                        <w:txbxContent>
                          <w:p w14:paraId="4C625AA8" w14:textId="77777777" w:rsidR="00143AD8" w:rsidRDefault="00143AD8" w:rsidP="008475E8">
                            <w:r>
                              <w:t>Khi người dùng Click vào sẽ hiện thỉ số lượng bài học của khóa học đó.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3004D" id="Text Box 1478060576" o:spid="_x0000_s1034" type="#_x0000_t202" style="position:absolute;left:0;text-align:left;margin-left:387.8pt;margin-top:128.5pt;width:93pt;height:129.75pt;z-index:25222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" fillcolor="white [3201]" strokeweight=".5pt">
                <v:textbox>
                  <w:txbxContent>
                    <w:p w14:paraId="4C625AA8" w14:textId="77777777" w:rsidR="00143AD8" w:rsidRDefault="00143AD8" w:rsidP="008475E8">
                      <w:r>
                        <w:t>Khi người dùng Click vào sẽ hiện thỉ số lượng bài học của khóa học đó.</w:t>
                      </w:r>
                    </w:p>
                  </w:txbxContent>
                </v:textbox>
              </v:shape>
            </w:pict>
          </mc:Fallback>
        </mc:AlternateContent>
      </w:r>
      <w:r w:rsidRPr="00EB4BA0">
        <w:rPr>
          <w:noProof/>
        </w:rPr>
        <mc:AlternateContent>
          <mc:Choice Requires="wps">
            <w:drawing>
              <wp:anchor distT="0" distB="0" distL="114300" distR="114300" simplePos="0" relativeHeight="252224512" behindDoc="0" locked="0" layoutInCell="1" allowOverlap="1" wp14:anchorId="0D3B97EF" wp14:editId="4240515D">
                <wp:simplePos x="0" y="0"/>
                <wp:positionH relativeFrom="column">
                  <wp:posOffset>3661541</wp:posOffset>
                </wp:positionH>
                <wp:positionV relativeFrom="paragraph">
                  <wp:posOffset>2438728</wp:posOffset>
                </wp:positionV>
                <wp:extent cx="1333500" cy="342900"/>
                <wp:effectExtent l="0" t="57150" r="0" b="19050"/>
                <wp:wrapNone/>
                <wp:docPr id="1478060575" name="Straight Arrow Connector 1478060575"/>
                <wp:cNvGraphicFramePr/>
                <a:graphic xmlns:a="http://schemas.openxmlformats.org/drawingml/2006/main">
                  <a:graphicData uri="http://schemas.microsoft.com/office/word/2010/wordprocessingShape">
                    <wps:wsp>
                      <wps:cNvCnPr/>
                      <wps:spPr>
                        <a:xfrm flipV="1">
                          <a:off x="0" y="0"/>
                          <a:ext cx="13335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6EA88" id="Straight Arrow Connector 1478060575" o:spid="_x0000_s1026" type="#_x0000_t32" style="position:absolute;margin-left:288.3pt;margin-top:192.05pt;width:105pt;height:27pt;flip:y;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" strokecolor="#4579b8 [3044]">
                <v:stroke endarrow="block"/>
              </v:shape>
            </w:pict>
          </mc:Fallback>
        </mc:AlternateContent>
      </w:r>
      <w:r w:rsidRPr="00EB4BA0">
        <w:rPr>
          <w:noProof/>
        </w:rPr>
        <w:drawing>
          <wp:inline distT="0" distB="0" distL="0" distR="0" wp14:anchorId="387E36B3" wp14:editId="5D0549AB">
            <wp:extent cx="3247390" cy="5882185"/>
            <wp:effectExtent l="0" t="0" r="0" b="4445"/>
            <wp:docPr id="148" name="Picture 1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59083" cy="5903366"/>
                    </a:xfrm>
                    <a:prstGeom prst="rect">
                      <a:avLst/>
                    </a:prstGeom>
                    <a:noFill/>
                    <a:ln>
                      <a:noFill/>
                    </a:ln>
                  </pic:spPr>
                </pic:pic>
              </a:graphicData>
            </a:graphic>
          </wp:inline>
        </w:drawing>
      </w:r>
    </w:p>
    <w:p w14:paraId="4FCF1FE2" w14:textId="77777777" w:rsidR="008475E8" w:rsidRPr="00EB4BA0" w:rsidRDefault="008475E8" w:rsidP="008475E8">
      <w:pPr>
        <w:pStyle w:val="Caption"/>
        <w:jc w:val="center"/>
      </w:pPr>
      <w:bookmarkStart w:id="385" w:name="_Toc105144469"/>
      <w:r w:rsidRPr="00EB4BA0">
        <w:t xml:space="preserve">User Interface </w:t>
      </w:r>
      <w:fldSimple w:instr=" SEQ User_Interface \* ARABIC ">
        <w:r w:rsidRPr="00EB4BA0">
          <w:rPr>
            <w:noProof/>
          </w:rPr>
          <w:t>39</w:t>
        </w:r>
      </w:fldSimple>
      <w:r w:rsidRPr="00EB4BA0">
        <w:t>: Course</w:t>
      </w:r>
      <w:bookmarkEnd w:id="385"/>
    </w:p>
    <w:p w14:paraId="5806FAB7" w14:textId="77777777" w:rsidR="008475E8" w:rsidRPr="00EB4BA0" w:rsidRDefault="008475E8" w:rsidP="008475E8">
      <w:pPr>
        <w:jc w:val="center"/>
      </w:pPr>
      <w:r w:rsidRPr="00EB4BA0">
        <w:br w:type="page"/>
      </w:r>
    </w:p>
    <w:p w14:paraId="1ECD219D" w14:textId="77777777" w:rsidR="008475E8" w:rsidRPr="00EB4BA0" w:rsidRDefault="008475E8" w:rsidP="008475E8">
      <w:pPr>
        <w:tabs>
          <w:tab w:val="left" w:pos="425"/>
        </w:tabs>
        <w:spacing w:line="360" w:lineRule="auto"/>
        <w:ind w:left="1224"/>
        <w:rPr>
          <w:b/>
          <w:bCs/>
          <w:u w:val="single"/>
        </w:rPr>
      </w:pPr>
      <w:r w:rsidRPr="00EB4BA0">
        <w:rPr>
          <w:b/>
          <w:u w:val="single"/>
        </w:rPr>
        <w:lastRenderedPageBreak/>
        <w:t>Layouts</w:t>
      </w:r>
    </w:p>
    <w:p w14:paraId="3E8F436D" w14:textId="77777777" w:rsidR="008475E8" w:rsidRPr="00EB4BA0" w:rsidRDefault="008475E8" w:rsidP="008475E8">
      <w:pPr>
        <w:keepNext/>
        <w:tabs>
          <w:tab w:val="left" w:pos="425"/>
        </w:tabs>
        <w:spacing w:line="360" w:lineRule="auto"/>
        <w:ind w:left="1584"/>
      </w:pPr>
      <w:r w:rsidRPr="00EB4BA0">
        <w:rPr>
          <w:noProof/>
        </w:rPr>
        <mc:AlternateContent>
          <mc:Choice Requires="wps">
            <w:drawing>
              <wp:anchor distT="0" distB="0" distL="114300" distR="114300" simplePos="0" relativeHeight="252223488" behindDoc="0" locked="0" layoutInCell="1" allowOverlap="1" wp14:anchorId="2EE7FA64" wp14:editId="147D9CEE">
                <wp:simplePos x="0" y="0"/>
                <wp:positionH relativeFrom="column">
                  <wp:posOffset>-476250</wp:posOffset>
                </wp:positionH>
                <wp:positionV relativeFrom="paragraph">
                  <wp:posOffset>4743450</wp:posOffset>
                </wp:positionV>
                <wp:extent cx="1104900" cy="1485900"/>
                <wp:effectExtent l="0" t="0" r="19050" b="19050"/>
                <wp:wrapNone/>
                <wp:docPr id="1478060574" name="Text Box 1478060574"/>
                <wp:cNvGraphicFramePr/>
                <a:graphic xmlns:a="http://schemas.openxmlformats.org/drawingml/2006/main">
                  <a:graphicData uri="http://schemas.microsoft.com/office/word/2010/wordprocessingShape">
                    <wps:wsp>
                      <wps:cNvSpPr txBox="1"/>
                      <wps:spPr>
                        <a:xfrm>
                          <a:off x="0" y="0"/>
                          <a:ext cx="1104900" cy="1485900"/>
                        </a:xfrm>
                        <a:prstGeom prst="rect">
                          <a:avLst/>
                        </a:prstGeom>
                        <a:solidFill>
                          <a:schemeClr val="lt1"/>
                        </a:solidFill>
                        <a:ln w="6350">
                          <a:solidFill>
                            <a:prstClr val="black"/>
                          </a:solidFill>
                        </a:ln>
                      </wps:spPr>
                      <wps:txbx>
                        <w:txbxContent>
                          <w:p w14:paraId="743CAB15" w14:textId="77777777" w:rsidR="00143AD8" w:rsidRDefault="00143AD8" w:rsidP="008475E8">
                            <w:r>
                              <w:t>Khi người dùng Click vào sẽ hiển thị Dialog chứ nội dung của khóa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7FA64" id="Text Box 1478060574" o:spid="_x0000_s1035" type="#_x0000_t202" style="position:absolute;left:0;text-align:left;margin-left:-37.5pt;margin-top:373.5pt;width:87pt;height:117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" fillcolor="white [3201]" strokeweight=".5pt">
                <v:textbox>
                  <w:txbxContent>
                    <w:p w14:paraId="743CAB15" w14:textId="77777777" w:rsidR="00143AD8" w:rsidRDefault="00143AD8" w:rsidP="008475E8">
                      <w:r>
                        <w:t>Khi người dùng Click vào sẽ hiển thị Dialog chứ nội dung của khóa học.</w:t>
                      </w:r>
                    </w:p>
                  </w:txbxContent>
                </v:textbox>
              </v:shape>
            </w:pict>
          </mc:Fallback>
        </mc:AlternateContent>
      </w:r>
      <w:r w:rsidRPr="00EB4BA0">
        <w:rPr>
          <w:noProof/>
        </w:rPr>
        <mc:AlternateContent>
          <mc:Choice Requires="wps">
            <w:drawing>
              <wp:anchor distT="0" distB="0" distL="114300" distR="114300" simplePos="0" relativeHeight="252222464" behindDoc="0" locked="0" layoutInCell="1" allowOverlap="1" wp14:anchorId="31FA1EB1" wp14:editId="63784A09">
                <wp:simplePos x="0" y="0"/>
                <wp:positionH relativeFrom="column">
                  <wp:posOffset>590550</wp:posOffset>
                </wp:positionH>
                <wp:positionV relativeFrom="paragraph">
                  <wp:posOffset>5467350</wp:posOffset>
                </wp:positionV>
                <wp:extent cx="1200150" cy="438150"/>
                <wp:effectExtent l="38100" t="38100" r="19050" b="19050"/>
                <wp:wrapNone/>
                <wp:docPr id="1478060573" name="Straight Arrow Connector 1478060573"/>
                <wp:cNvGraphicFramePr/>
                <a:graphic xmlns:a="http://schemas.openxmlformats.org/drawingml/2006/main">
                  <a:graphicData uri="http://schemas.microsoft.com/office/word/2010/wordprocessingShape">
                    <wps:wsp>
                      <wps:cNvCnPr/>
                      <wps:spPr>
                        <a:xfrm flipH="1" flipV="1">
                          <a:off x="0" y="0"/>
                          <a:ext cx="12001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CB4DDD" id="Straight Arrow Connector 1478060573" o:spid="_x0000_s1026" type="#_x0000_t32" style="position:absolute;margin-left:46.5pt;margin-top:430.5pt;width:94.5pt;height:34.5pt;flip:x 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" strokecolor="#4579b8 [3044]">
                <v:stroke endarrow="block"/>
              </v:shape>
            </w:pict>
          </mc:Fallback>
        </mc:AlternateContent>
      </w:r>
      <w:r w:rsidRPr="00EB4BA0">
        <w:rPr>
          <w:noProof/>
        </w:rPr>
        <w:drawing>
          <wp:inline distT="0" distB="0" distL="0" distR="0" wp14:anchorId="18BD1E07" wp14:editId="2A35B575">
            <wp:extent cx="3945255" cy="6258296"/>
            <wp:effectExtent l="0" t="0" r="0" b="9525"/>
            <wp:docPr id="1478060543" name="Picture 14780605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3" name="Picture 1478060543" descr="Graphical user interfac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6967" cy="6292738"/>
                    </a:xfrm>
                    <a:prstGeom prst="rect">
                      <a:avLst/>
                    </a:prstGeom>
                    <a:noFill/>
                    <a:ln>
                      <a:noFill/>
                    </a:ln>
                  </pic:spPr>
                </pic:pic>
              </a:graphicData>
            </a:graphic>
          </wp:inline>
        </w:drawing>
      </w:r>
    </w:p>
    <w:p w14:paraId="191A79B4" w14:textId="77777777" w:rsidR="008475E8" w:rsidRPr="00EB4BA0" w:rsidRDefault="008475E8" w:rsidP="008475E8">
      <w:pPr>
        <w:pStyle w:val="Caption"/>
        <w:jc w:val="center"/>
      </w:pPr>
      <w:bookmarkStart w:id="386" w:name="_Toc105144470"/>
      <w:r w:rsidRPr="00EB4BA0">
        <w:t xml:space="preserve">User Interface </w:t>
      </w:r>
      <w:fldSimple w:instr=" SEQ User_Interface \* ARABIC ">
        <w:r w:rsidRPr="00EB4BA0">
          <w:rPr>
            <w:noProof/>
          </w:rPr>
          <w:t>40</w:t>
        </w:r>
      </w:fldSimple>
      <w:r w:rsidRPr="00EB4BA0">
        <w:t>: Detail Course</w:t>
      </w:r>
      <w:bookmarkEnd w:id="386"/>
    </w:p>
    <w:p w14:paraId="27BB9E59" w14:textId="77777777" w:rsidR="008475E8" w:rsidRPr="00EB4BA0" w:rsidRDefault="008475E8" w:rsidP="008475E8">
      <w:pPr>
        <w:tabs>
          <w:tab w:val="left" w:pos="425"/>
        </w:tabs>
        <w:spacing w:line="360" w:lineRule="auto"/>
        <w:ind w:left="1584"/>
        <w:jc w:val="center"/>
        <w:rPr>
          <w:noProof/>
        </w:rPr>
      </w:pPr>
    </w:p>
    <w:p w14:paraId="63B67966" w14:textId="77777777" w:rsidR="008475E8" w:rsidRPr="00EB4BA0" w:rsidRDefault="008475E8" w:rsidP="008475E8">
      <w:pPr>
        <w:tabs>
          <w:tab w:val="left" w:pos="425"/>
        </w:tabs>
        <w:spacing w:line="360" w:lineRule="auto"/>
        <w:ind w:firstLine="425"/>
        <w:rPr>
          <w:b/>
          <w:bCs/>
          <w:u w:val="single"/>
        </w:rPr>
      </w:pPr>
      <w:r w:rsidRPr="00EB4BA0">
        <w:rPr>
          <w:noProof/>
        </w:rPr>
        <w:br w:type="page"/>
      </w:r>
      <w:r w:rsidRPr="00EB4BA0">
        <w:rPr>
          <w:b/>
          <w:u w:val="single"/>
        </w:rPr>
        <w:lastRenderedPageBreak/>
        <w:t>Layouts</w:t>
      </w:r>
    </w:p>
    <w:p w14:paraId="6A5C1951" w14:textId="77777777" w:rsidR="008475E8" w:rsidRPr="00EB4BA0" w:rsidRDefault="008475E8" w:rsidP="008475E8">
      <w:pPr>
        <w:keepNext/>
        <w:tabs>
          <w:tab w:val="left" w:pos="425"/>
        </w:tabs>
        <w:spacing w:line="360" w:lineRule="auto"/>
        <w:ind w:left="1584"/>
      </w:pPr>
      <w:r w:rsidRPr="00EB4BA0">
        <w:rPr>
          <w:noProof/>
        </w:rPr>
        <w:drawing>
          <wp:inline distT="0" distB="0" distL="0" distR="0" wp14:anchorId="697F04D8" wp14:editId="48E9CD47">
            <wp:extent cx="3859480" cy="6411705"/>
            <wp:effectExtent l="0" t="0" r="8255" b="825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82350" cy="6449699"/>
                    </a:xfrm>
                    <a:prstGeom prst="rect">
                      <a:avLst/>
                    </a:prstGeom>
                    <a:noFill/>
                    <a:ln>
                      <a:noFill/>
                    </a:ln>
                  </pic:spPr>
                </pic:pic>
              </a:graphicData>
            </a:graphic>
          </wp:inline>
        </w:drawing>
      </w:r>
    </w:p>
    <w:p w14:paraId="6A441B67" w14:textId="77777777" w:rsidR="008475E8" w:rsidRPr="00EB4BA0" w:rsidRDefault="008475E8" w:rsidP="008475E8">
      <w:pPr>
        <w:pStyle w:val="Caption"/>
        <w:jc w:val="center"/>
      </w:pPr>
      <w:bookmarkStart w:id="387" w:name="_Toc105144471"/>
      <w:r w:rsidRPr="00EB4BA0">
        <w:t xml:space="preserve">User Interface </w:t>
      </w:r>
      <w:fldSimple w:instr=" SEQ User_Interface \* ARABIC ">
        <w:r w:rsidRPr="00EB4BA0">
          <w:rPr>
            <w:noProof/>
          </w:rPr>
          <w:t>41</w:t>
        </w:r>
      </w:fldSimple>
      <w:r w:rsidRPr="00EB4BA0">
        <w:t>: Detail Course (1)</w:t>
      </w:r>
      <w:bookmarkEnd w:id="387"/>
    </w:p>
    <w:p w14:paraId="51DC3C99" w14:textId="77777777" w:rsidR="008475E8" w:rsidRPr="00EB4BA0" w:rsidRDefault="008475E8" w:rsidP="008475E8">
      <w:pPr>
        <w:pStyle w:val="Caption"/>
        <w:jc w:val="center"/>
      </w:pPr>
      <w:bookmarkStart w:id="388" w:name="OLE_LINK14"/>
    </w:p>
    <w:bookmarkEnd w:id="388"/>
    <w:p w14:paraId="090D8EEE" w14:textId="77777777" w:rsidR="008475E8" w:rsidRPr="00EB4BA0" w:rsidRDefault="008475E8" w:rsidP="008475E8">
      <w:r w:rsidRPr="00EB4BA0">
        <w:br w:type="page"/>
      </w:r>
    </w:p>
    <w:p w14:paraId="6830EFAA" w14:textId="77777777" w:rsidR="008475E8" w:rsidRPr="00EB4BA0" w:rsidRDefault="008475E8" w:rsidP="008475E8">
      <w:pPr>
        <w:tabs>
          <w:tab w:val="left" w:pos="425"/>
        </w:tabs>
        <w:spacing w:line="360" w:lineRule="auto"/>
        <w:ind w:left="1224"/>
        <w:rPr>
          <w:b/>
          <w:bCs/>
          <w:u w:val="single"/>
        </w:rPr>
      </w:pPr>
      <w:r w:rsidRPr="00EB4BA0">
        <w:rPr>
          <w:b/>
          <w:u w:val="single"/>
        </w:rPr>
        <w:lastRenderedPageBreak/>
        <w:t>Layouts</w:t>
      </w:r>
    </w:p>
    <w:p w14:paraId="3867373B" w14:textId="77777777" w:rsidR="008475E8" w:rsidRPr="00EB4BA0" w:rsidRDefault="008475E8" w:rsidP="008475E8">
      <w:pPr>
        <w:keepNext/>
        <w:tabs>
          <w:tab w:val="left" w:pos="425"/>
        </w:tabs>
        <w:spacing w:line="360" w:lineRule="auto"/>
        <w:ind w:left="1584"/>
        <w:jc w:val="center"/>
      </w:pPr>
      <w:r w:rsidRPr="00EB4BA0">
        <w:rPr>
          <w:noProof/>
        </w:rPr>
        <w:drawing>
          <wp:inline distT="0" distB="0" distL="0" distR="0" wp14:anchorId="4C74EB78" wp14:editId="3C7A29CB">
            <wp:extent cx="3614643" cy="6150509"/>
            <wp:effectExtent l="0" t="0" r="5080" b="3175"/>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8464" cy="6174026"/>
                    </a:xfrm>
                    <a:prstGeom prst="rect">
                      <a:avLst/>
                    </a:prstGeom>
                    <a:noFill/>
                    <a:ln>
                      <a:noFill/>
                    </a:ln>
                  </pic:spPr>
                </pic:pic>
              </a:graphicData>
            </a:graphic>
          </wp:inline>
        </w:drawing>
      </w:r>
    </w:p>
    <w:p w14:paraId="6ABEB08B" w14:textId="77777777" w:rsidR="008475E8" w:rsidRPr="00EB4BA0" w:rsidRDefault="008475E8" w:rsidP="008475E8">
      <w:pPr>
        <w:pStyle w:val="Caption"/>
        <w:ind w:left="720" w:firstLine="720"/>
        <w:jc w:val="center"/>
      </w:pPr>
      <w:bookmarkStart w:id="389" w:name="_Toc105144472"/>
      <w:r w:rsidRPr="00EB4BA0">
        <w:t xml:space="preserve">User Interface </w:t>
      </w:r>
      <w:fldSimple w:instr=" SEQ User_Interface \* ARABIC ">
        <w:r w:rsidRPr="00EB4BA0">
          <w:rPr>
            <w:noProof/>
          </w:rPr>
          <w:t>42</w:t>
        </w:r>
      </w:fldSimple>
      <w:r w:rsidRPr="00EB4BA0">
        <w:t>: Detail Course (2)</w:t>
      </w:r>
      <w:bookmarkEnd w:id="389"/>
    </w:p>
    <w:p w14:paraId="3087A3BB" w14:textId="77777777" w:rsidR="008475E8" w:rsidRPr="00EB4BA0" w:rsidRDefault="008475E8" w:rsidP="008475E8">
      <w:pPr>
        <w:pStyle w:val="Caption"/>
        <w:ind w:left="1440"/>
        <w:jc w:val="center"/>
      </w:pPr>
      <w:bookmarkStart w:id="390" w:name="_Toc104387199"/>
      <w:r w:rsidRPr="00EB4BA0">
        <w:t xml:space="preserve"> </w:t>
      </w:r>
      <w:bookmarkEnd w:id="390"/>
    </w:p>
    <w:p w14:paraId="5EA1119A" w14:textId="77777777" w:rsidR="008475E8" w:rsidRPr="00EB4BA0" w:rsidRDefault="008475E8" w:rsidP="008475E8">
      <w:pPr>
        <w:ind w:left="1440"/>
      </w:pPr>
      <w:r w:rsidRPr="00EB4BA0">
        <w:br w:type="page"/>
      </w:r>
    </w:p>
    <w:p w14:paraId="642D2486" w14:textId="77777777" w:rsidR="008475E8" w:rsidRPr="00EB4BA0" w:rsidRDefault="008475E8" w:rsidP="008475E8">
      <w:pPr>
        <w:keepNext/>
        <w:tabs>
          <w:tab w:val="left" w:pos="425"/>
        </w:tabs>
        <w:spacing w:line="360" w:lineRule="auto"/>
        <w:ind w:left="1584"/>
        <w:jc w:val="center"/>
      </w:pPr>
      <w:r w:rsidRPr="00EB4BA0">
        <w:rPr>
          <w:noProof/>
        </w:rPr>
        <w:lastRenderedPageBreak/>
        <w:drawing>
          <wp:inline distT="0" distB="0" distL="0" distR="0" wp14:anchorId="35A22A5C" wp14:editId="293FEE8E">
            <wp:extent cx="3405352" cy="5965580"/>
            <wp:effectExtent l="0" t="0" r="5080" b="0"/>
            <wp:docPr id="1478060677" name="Picture 14780606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77" name="Picture 1478060677"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1099" cy="5975647"/>
                    </a:xfrm>
                    <a:prstGeom prst="rect">
                      <a:avLst/>
                    </a:prstGeom>
                    <a:noFill/>
                    <a:ln>
                      <a:noFill/>
                    </a:ln>
                  </pic:spPr>
                </pic:pic>
              </a:graphicData>
            </a:graphic>
          </wp:inline>
        </w:drawing>
      </w:r>
    </w:p>
    <w:p w14:paraId="32DF11E1" w14:textId="77777777" w:rsidR="008475E8" w:rsidRPr="00EB4BA0" w:rsidRDefault="008475E8" w:rsidP="008475E8">
      <w:pPr>
        <w:pStyle w:val="Caption"/>
        <w:ind w:left="864" w:firstLine="720"/>
        <w:jc w:val="center"/>
      </w:pPr>
      <w:bookmarkStart w:id="391" w:name="_Toc105144473"/>
      <w:r w:rsidRPr="00EB4BA0">
        <w:t xml:space="preserve">User Interface </w:t>
      </w:r>
      <w:fldSimple w:instr=" SEQ User_Interface \* ARABIC ">
        <w:r w:rsidRPr="00EB4BA0">
          <w:rPr>
            <w:noProof/>
          </w:rPr>
          <w:t>43</w:t>
        </w:r>
      </w:fldSimple>
      <w:r w:rsidRPr="00EB4BA0">
        <w:t>: Tip Interview</w:t>
      </w:r>
      <w:bookmarkEnd w:id="391"/>
    </w:p>
    <w:p w14:paraId="32BDBF7A" w14:textId="77777777" w:rsidR="008475E8" w:rsidRPr="00EB4BA0" w:rsidRDefault="008475E8" w:rsidP="008475E8">
      <w:pPr>
        <w:pStyle w:val="Caption"/>
        <w:ind w:firstLine="720"/>
        <w:jc w:val="center"/>
      </w:pPr>
      <w:bookmarkStart w:id="392" w:name="_Toc104387200"/>
      <w:r w:rsidRPr="00EB4BA0">
        <w:t xml:space="preserve"> </w:t>
      </w:r>
      <w:bookmarkEnd w:id="392"/>
    </w:p>
    <w:p w14:paraId="346783E3" w14:textId="3273073E" w:rsidR="008475E8" w:rsidRPr="00EB4BA0" w:rsidRDefault="008475E8" w:rsidP="008475E8">
      <w:pPr>
        <w:spacing w:line="360" w:lineRule="auto"/>
        <w:jc w:val="both"/>
        <w:outlineLvl w:val="2"/>
        <w:rPr>
          <w:b/>
        </w:rPr>
      </w:pPr>
      <w:bookmarkStart w:id="393" w:name="_Toc105094354"/>
      <w:bookmarkStart w:id="394" w:name="_Toc105157156"/>
      <w:bookmarkStart w:id="395" w:name="_Toc105591680"/>
      <w:r>
        <w:rPr>
          <w:b/>
        </w:rPr>
        <w:t>2</w:t>
      </w:r>
      <w:r w:rsidRPr="00EB4BA0">
        <w:rPr>
          <w:b/>
        </w:rPr>
        <w:t>.13 Xây dựng trang làm bài kiểm tra</w:t>
      </w:r>
      <w:bookmarkEnd w:id="393"/>
      <w:bookmarkEnd w:id="394"/>
      <w:bookmarkEnd w:id="395"/>
    </w:p>
    <w:p w14:paraId="023B69C5" w14:textId="77777777" w:rsidR="008475E8" w:rsidRPr="00EB4BA0" w:rsidRDefault="008475E8" w:rsidP="008475E8">
      <w:pPr>
        <w:pStyle w:val="ListParagraph"/>
        <w:numPr>
          <w:ilvl w:val="0"/>
          <w:numId w:val="18"/>
        </w:numPr>
        <w:tabs>
          <w:tab w:val="left" w:pos="425"/>
        </w:tabs>
        <w:spacing w:line="360" w:lineRule="auto"/>
      </w:pPr>
      <w:r w:rsidRPr="00EB4BA0">
        <w:t>Ở trang này sẽ chứa tiêu đề, lời giới thiệu, Video giới thiệu của bài kiểm tra bạn thực hiện.</w:t>
      </w:r>
    </w:p>
    <w:p w14:paraId="3C5556ED" w14:textId="77777777" w:rsidR="008475E8" w:rsidRPr="00EB4BA0" w:rsidRDefault="008475E8" w:rsidP="008475E8">
      <w:pPr>
        <w:pStyle w:val="ListParagraph"/>
        <w:numPr>
          <w:ilvl w:val="0"/>
          <w:numId w:val="18"/>
        </w:numPr>
        <w:tabs>
          <w:tab w:val="left" w:pos="425"/>
        </w:tabs>
        <w:spacing w:line="360" w:lineRule="auto"/>
      </w:pPr>
      <w:r w:rsidRPr="00EB4BA0">
        <w:t>Người dùng có thể chọn chế độ Dễ, Trung Bình, Khó để thực hiện.</w:t>
      </w:r>
    </w:p>
    <w:p w14:paraId="30F489F5" w14:textId="77777777" w:rsidR="008475E8" w:rsidRPr="00EB4BA0" w:rsidRDefault="008475E8" w:rsidP="008475E8">
      <w:pPr>
        <w:pStyle w:val="ListParagraph"/>
        <w:tabs>
          <w:tab w:val="left" w:pos="425"/>
        </w:tabs>
        <w:spacing w:line="360" w:lineRule="auto"/>
        <w:ind w:left="1145"/>
        <w:rPr>
          <w:b/>
          <w:bCs/>
          <w:u w:val="single"/>
        </w:rPr>
      </w:pPr>
      <w:r w:rsidRPr="00EB4BA0">
        <w:rPr>
          <w:b/>
          <w:u w:val="single"/>
        </w:rPr>
        <w:t>Layouts</w:t>
      </w:r>
    </w:p>
    <w:p w14:paraId="305D4DE7" w14:textId="77777777" w:rsidR="008475E8" w:rsidRPr="00EB4BA0" w:rsidRDefault="008475E8" w:rsidP="008475E8">
      <w:pPr>
        <w:pStyle w:val="ListParagraph"/>
        <w:tabs>
          <w:tab w:val="left" w:pos="425"/>
        </w:tabs>
        <w:spacing w:line="360" w:lineRule="auto"/>
        <w:ind w:left="1145"/>
      </w:pPr>
    </w:p>
    <w:p w14:paraId="06825EDA" w14:textId="77777777" w:rsidR="008475E8" w:rsidRPr="00EB4BA0" w:rsidRDefault="008475E8" w:rsidP="008475E8">
      <w:pPr>
        <w:pStyle w:val="ListParagraph"/>
        <w:keepNext/>
        <w:tabs>
          <w:tab w:val="left" w:pos="425"/>
        </w:tabs>
        <w:spacing w:line="360" w:lineRule="auto"/>
        <w:ind w:left="1145"/>
        <w:jc w:val="center"/>
      </w:pPr>
      <w:r w:rsidRPr="00EB4BA0">
        <w:rPr>
          <w:noProof/>
        </w:rPr>
        <w:drawing>
          <wp:inline distT="0" distB="0" distL="0" distR="0" wp14:anchorId="14AF7CFA" wp14:editId="2B5A4FEC">
            <wp:extent cx="4189557" cy="482658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2528" cy="4853047"/>
                    </a:xfrm>
                    <a:prstGeom prst="rect">
                      <a:avLst/>
                    </a:prstGeom>
                  </pic:spPr>
                </pic:pic>
              </a:graphicData>
            </a:graphic>
          </wp:inline>
        </w:drawing>
      </w:r>
    </w:p>
    <w:p w14:paraId="527D930E" w14:textId="77777777" w:rsidR="008475E8" w:rsidRPr="00EB4BA0" w:rsidRDefault="008475E8" w:rsidP="008475E8">
      <w:pPr>
        <w:pStyle w:val="Caption"/>
        <w:ind w:left="425" w:firstLine="720"/>
        <w:jc w:val="center"/>
      </w:pPr>
      <w:bookmarkStart w:id="396" w:name="_Toc105144474"/>
      <w:r w:rsidRPr="00EB4BA0">
        <w:t xml:space="preserve">User Interface </w:t>
      </w:r>
      <w:fldSimple w:instr=" SEQ User_Interface \* ARABIC ">
        <w:r w:rsidRPr="00EB4BA0">
          <w:rPr>
            <w:noProof/>
          </w:rPr>
          <w:t>44</w:t>
        </w:r>
      </w:fldSimple>
      <w:r w:rsidRPr="00EB4BA0">
        <w:t>: Intro Test</w:t>
      </w:r>
      <w:bookmarkStart w:id="397" w:name="_Toc104387201"/>
      <w:bookmarkEnd w:id="396"/>
      <w:r w:rsidRPr="00EB4BA0">
        <w:t xml:space="preserve"> </w:t>
      </w:r>
      <w:bookmarkEnd w:id="397"/>
    </w:p>
    <w:tbl>
      <w:tblPr>
        <w:tblStyle w:val="ListTable6Colorful-Accent5"/>
        <w:tblW w:w="9355" w:type="dxa"/>
        <w:tblLook w:val="04A0" w:firstRow="1" w:lastRow="0" w:firstColumn="1" w:lastColumn="0" w:noHBand="0" w:noVBand="1"/>
      </w:tblPr>
      <w:tblGrid>
        <w:gridCol w:w="1060"/>
        <w:gridCol w:w="8295"/>
      </w:tblGrid>
      <w:tr w:rsidR="008475E8" w:rsidRPr="00EB4BA0" w14:paraId="654759E4"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67F7354"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52781EED"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02CCDADA"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D5059F7"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6672" behindDoc="0" locked="0" layoutInCell="1" allowOverlap="1" wp14:anchorId="42B8E70D" wp14:editId="4A84C127">
                  <wp:simplePos x="0" y="0"/>
                  <wp:positionH relativeFrom="column">
                    <wp:posOffset>198566</wp:posOffset>
                  </wp:positionH>
                  <wp:positionV relativeFrom="paragraph">
                    <wp:posOffset>28699</wp:posOffset>
                  </wp:positionV>
                  <wp:extent cx="269553" cy="269553"/>
                  <wp:effectExtent l="0" t="0" r="0" b="0"/>
                  <wp:wrapNone/>
                  <wp:docPr id="1478060841" name="Picture 147806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E98464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back giúp người dùng quay về trang home.</w:t>
            </w:r>
          </w:p>
        </w:tc>
      </w:tr>
      <w:tr w:rsidR="008475E8" w:rsidRPr="00EB4BA0" w14:paraId="68044F5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7F4947F"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17696" behindDoc="0" locked="0" layoutInCell="1" allowOverlap="1" wp14:anchorId="61F2D06E" wp14:editId="3B32EEF1">
                  <wp:simplePos x="0" y="0"/>
                  <wp:positionH relativeFrom="column">
                    <wp:posOffset>176085</wp:posOffset>
                  </wp:positionH>
                  <wp:positionV relativeFrom="paragraph">
                    <wp:posOffset>43114</wp:posOffset>
                  </wp:positionV>
                  <wp:extent cx="287079" cy="287079"/>
                  <wp:effectExtent l="0" t="0" r="0" b="0"/>
                  <wp:wrapNone/>
                  <wp:docPr id="1478060842" name="Picture 14780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CF18190"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Thời gian làm bài</w:t>
            </w:r>
          </w:p>
        </w:tc>
      </w:tr>
      <w:tr w:rsidR="008475E8" w:rsidRPr="00EB4BA0" w14:paraId="3D0BC4F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8648597"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8720" behindDoc="0" locked="0" layoutInCell="1" allowOverlap="1" wp14:anchorId="2C056B5E" wp14:editId="66F4CA7D">
                  <wp:simplePos x="0" y="0"/>
                  <wp:positionH relativeFrom="margin">
                    <wp:posOffset>161290</wp:posOffset>
                  </wp:positionH>
                  <wp:positionV relativeFrom="paragraph">
                    <wp:posOffset>4066</wp:posOffset>
                  </wp:positionV>
                  <wp:extent cx="334521" cy="306374"/>
                  <wp:effectExtent l="0" t="0" r="8890" b="0"/>
                  <wp:wrapNone/>
                  <wp:docPr id="1478060843" name="Picture 147806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365A23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play giúp người dùng bắt đầu bài test.</w:t>
            </w:r>
          </w:p>
        </w:tc>
      </w:tr>
      <w:tr w:rsidR="008475E8" w:rsidRPr="00EB4BA0" w14:paraId="12922699"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790BE35"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19744" behindDoc="0" locked="0" layoutInCell="1" allowOverlap="1" wp14:anchorId="58091957" wp14:editId="701E0913">
                  <wp:simplePos x="0" y="0"/>
                  <wp:positionH relativeFrom="column">
                    <wp:posOffset>180802</wp:posOffset>
                  </wp:positionH>
                  <wp:positionV relativeFrom="paragraph">
                    <wp:posOffset>50865</wp:posOffset>
                  </wp:positionV>
                  <wp:extent cx="282699" cy="282699"/>
                  <wp:effectExtent l="0" t="0" r="3175" b="3175"/>
                  <wp:wrapNone/>
                  <wp:docPr id="1478060844" name="Picture 147806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6DDB5BE"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w:t>
            </w:r>
          </w:p>
        </w:tc>
      </w:tr>
      <w:tr w:rsidR="008475E8" w:rsidRPr="00EB4BA0" w14:paraId="4639999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BDF76A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0768" behindDoc="0" locked="0" layoutInCell="1" allowOverlap="1" wp14:anchorId="4B4F2260" wp14:editId="35E69C1C">
                  <wp:simplePos x="0" y="0"/>
                  <wp:positionH relativeFrom="column">
                    <wp:posOffset>163526</wp:posOffset>
                  </wp:positionH>
                  <wp:positionV relativeFrom="paragraph">
                    <wp:posOffset>44469</wp:posOffset>
                  </wp:positionV>
                  <wp:extent cx="327963" cy="327963"/>
                  <wp:effectExtent l="0" t="0" r="0" b="0"/>
                  <wp:wrapNone/>
                  <wp:docPr id="1478060845" name="Picture 147806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6D6B71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Video giới thiệu</w:t>
            </w:r>
          </w:p>
        </w:tc>
      </w:tr>
      <w:tr w:rsidR="008475E8" w:rsidRPr="00EB4BA0" w14:paraId="4C4F2F71"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2AC6C360"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1792" behindDoc="0" locked="0" layoutInCell="1" allowOverlap="1" wp14:anchorId="6AFFB2D7" wp14:editId="6E7CC5AF">
                  <wp:simplePos x="0" y="0"/>
                  <wp:positionH relativeFrom="column">
                    <wp:posOffset>177421</wp:posOffset>
                  </wp:positionH>
                  <wp:positionV relativeFrom="paragraph">
                    <wp:posOffset>73954</wp:posOffset>
                  </wp:positionV>
                  <wp:extent cx="272956" cy="272956"/>
                  <wp:effectExtent l="0" t="0" r="0" b="0"/>
                  <wp:wrapNone/>
                  <wp:docPr id="1478060846" name="Picture 147806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641FB3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Seekbar giúp người dùng điều chỉnh chế độ chơi gồm: Dễ, Trung Bình, Khó.</w:t>
            </w:r>
          </w:p>
        </w:tc>
      </w:tr>
    </w:tbl>
    <w:p w14:paraId="14DBE050" w14:textId="77777777" w:rsidR="008475E8" w:rsidRPr="00EB4BA0" w:rsidRDefault="008475E8" w:rsidP="008475E8">
      <w:pPr>
        <w:tabs>
          <w:tab w:val="left" w:pos="425"/>
        </w:tabs>
        <w:spacing w:line="360" w:lineRule="auto"/>
        <w:rPr>
          <w:b/>
          <w:u w:val="single"/>
        </w:rPr>
      </w:pPr>
    </w:p>
    <w:p w14:paraId="523923DE" w14:textId="77777777" w:rsidR="008475E8" w:rsidRPr="00EB4BA0" w:rsidRDefault="008475E8" w:rsidP="008475E8">
      <w:pPr>
        <w:tabs>
          <w:tab w:val="left" w:pos="425"/>
        </w:tabs>
        <w:spacing w:line="360" w:lineRule="auto"/>
        <w:rPr>
          <w:b/>
          <w:bCs/>
          <w:u w:val="single"/>
        </w:rPr>
      </w:pPr>
      <w:r w:rsidRPr="00EB4BA0">
        <w:rPr>
          <w:b/>
          <w:u w:val="single"/>
        </w:rPr>
        <w:t>Layouts</w:t>
      </w:r>
    </w:p>
    <w:p w14:paraId="7521EE70" w14:textId="77777777" w:rsidR="008475E8" w:rsidRPr="00EB4BA0" w:rsidRDefault="008475E8" w:rsidP="008475E8">
      <w:pPr>
        <w:pStyle w:val="ListParagraph"/>
        <w:numPr>
          <w:ilvl w:val="0"/>
          <w:numId w:val="8"/>
        </w:numPr>
        <w:rPr>
          <w:b/>
          <w:bCs/>
        </w:rPr>
      </w:pPr>
      <w:r w:rsidRPr="00EB4BA0">
        <w:rPr>
          <w:b/>
        </w:rPr>
        <w:t>Xây dựng trang làm bài kiểm tra.</w:t>
      </w:r>
    </w:p>
    <w:p w14:paraId="31C52305" w14:textId="77777777" w:rsidR="008475E8" w:rsidRPr="00EB4BA0" w:rsidRDefault="008475E8" w:rsidP="008475E8">
      <w:pPr>
        <w:pStyle w:val="ListParagraph"/>
        <w:ind w:left="1584"/>
      </w:pPr>
      <w:r w:rsidRPr="00EB4BA0">
        <w:t>Trang làm bài kiểm tra sẽ hiện thị câu hỏi tùy theo mức độ mà người dùng chọn, thời gian làm bài, số câu trả lời.</w:t>
      </w:r>
    </w:p>
    <w:p w14:paraId="72DD32AE" w14:textId="77777777" w:rsidR="008475E8" w:rsidRPr="00EB4BA0" w:rsidRDefault="008475E8" w:rsidP="00863B93">
      <w:pPr>
        <w:pStyle w:val="ListParagraph"/>
        <w:numPr>
          <w:ilvl w:val="0"/>
          <w:numId w:val="92"/>
        </w:numPr>
      </w:pPr>
      <w:r w:rsidRPr="00EB4BA0">
        <w:t>Giải pháp: dữ liệu được lấy từ SQLite</w:t>
      </w:r>
    </w:p>
    <w:p w14:paraId="2AEE426F" w14:textId="77777777" w:rsidR="008475E8" w:rsidRPr="00EB4BA0" w:rsidRDefault="008475E8" w:rsidP="008475E8">
      <w:pPr>
        <w:pStyle w:val="ListParagraph"/>
        <w:keepNext/>
        <w:ind w:left="1584"/>
        <w:jc w:val="center"/>
      </w:pPr>
      <w:r w:rsidRPr="00EB4BA0">
        <w:rPr>
          <w:noProof/>
        </w:rPr>
        <w:drawing>
          <wp:inline distT="0" distB="0" distL="0" distR="0" wp14:anchorId="43B8B3D9" wp14:editId="1FD86D9E">
            <wp:extent cx="4131059" cy="5954233"/>
            <wp:effectExtent l="0" t="0" r="317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67016" cy="6006060"/>
                    </a:xfrm>
                    <a:prstGeom prst="rect">
                      <a:avLst/>
                    </a:prstGeom>
                  </pic:spPr>
                </pic:pic>
              </a:graphicData>
            </a:graphic>
          </wp:inline>
        </w:drawing>
      </w:r>
    </w:p>
    <w:p w14:paraId="117774AB" w14:textId="77777777" w:rsidR="008475E8" w:rsidRPr="00EB4BA0" w:rsidRDefault="008475E8" w:rsidP="008475E8">
      <w:pPr>
        <w:pStyle w:val="Caption"/>
        <w:ind w:left="864" w:firstLine="720"/>
        <w:jc w:val="center"/>
      </w:pPr>
      <w:bookmarkStart w:id="398" w:name="_Toc105144475"/>
      <w:r w:rsidRPr="00EB4BA0">
        <w:t xml:space="preserve">User Interface </w:t>
      </w:r>
      <w:fldSimple w:instr=" SEQ User_Interface \* ARABIC ">
        <w:r w:rsidRPr="00EB4BA0">
          <w:rPr>
            <w:noProof/>
          </w:rPr>
          <w:t>45</w:t>
        </w:r>
      </w:fldSimple>
      <w:r w:rsidRPr="00EB4BA0">
        <w:t>: Play Test</w:t>
      </w:r>
      <w:bookmarkEnd w:id="398"/>
    </w:p>
    <w:p w14:paraId="2EC37D84" w14:textId="77777777" w:rsidR="008475E8" w:rsidRPr="00EB4BA0" w:rsidRDefault="008475E8" w:rsidP="008475E8">
      <w:pPr>
        <w:pStyle w:val="Caption"/>
        <w:ind w:left="864" w:firstLine="720"/>
        <w:jc w:val="center"/>
      </w:pPr>
    </w:p>
    <w:p w14:paraId="1CB3100A" w14:textId="77777777" w:rsidR="008475E8" w:rsidRPr="00EB4BA0" w:rsidRDefault="008475E8" w:rsidP="008475E8">
      <w:pPr>
        <w:tabs>
          <w:tab w:val="left" w:pos="425"/>
        </w:tabs>
        <w:spacing w:line="360" w:lineRule="auto"/>
      </w:pPr>
    </w:p>
    <w:tbl>
      <w:tblPr>
        <w:tblStyle w:val="ListTable6Colorful-Accent5"/>
        <w:tblW w:w="9355" w:type="dxa"/>
        <w:tblLook w:val="04A0" w:firstRow="1" w:lastRow="0" w:firstColumn="1" w:lastColumn="0" w:noHBand="0" w:noVBand="1"/>
      </w:tblPr>
      <w:tblGrid>
        <w:gridCol w:w="1060"/>
        <w:gridCol w:w="8295"/>
      </w:tblGrid>
      <w:tr w:rsidR="008475E8" w:rsidRPr="00EB4BA0" w14:paraId="1649F7C3"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C7B165E"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3915D99C"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793790E1"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EB2AF42"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22816" behindDoc="0" locked="0" layoutInCell="1" allowOverlap="1" wp14:anchorId="4CF1FB72" wp14:editId="7A483554">
                  <wp:simplePos x="0" y="0"/>
                  <wp:positionH relativeFrom="column">
                    <wp:posOffset>198566</wp:posOffset>
                  </wp:positionH>
                  <wp:positionV relativeFrom="paragraph">
                    <wp:posOffset>28699</wp:posOffset>
                  </wp:positionV>
                  <wp:extent cx="269553" cy="269553"/>
                  <wp:effectExtent l="0" t="0" r="0" b="0"/>
                  <wp:wrapNone/>
                  <wp:docPr id="1478060853" name="Picture 147806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7FA5264"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điểm</w:t>
            </w:r>
          </w:p>
        </w:tc>
      </w:tr>
      <w:tr w:rsidR="008475E8" w:rsidRPr="00EB4BA0" w14:paraId="100BCAD2"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3BDFDA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23840" behindDoc="0" locked="0" layoutInCell="1" allowOverlap="1" wp14:anchorId="3F32CD74" wp14:editId="1B00B163">
                  <wp:simplePos x="0" y="0"/>
                  <wp:positionH relativeFrom="column">
                    <wp:posOffset>176085</wp:posOffset>
                  </wp:positionH>
                  <wp:positionV relativeFrom="paragraph">
                    <wp:posOffset>43114</wp:posOffset>
                  </wp:positionV>
                  <wp:extent cx="287079" cy="287079"/>
                  <wp:effectExtent l="0" t="0" r="0" b="0"/>
                  <wp:wrapNone/>
                  <wp:docPr id="1478060854" name="Picture 147806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AB9AC1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câu trả lời</w:t>
            </w:r>
          </w:p>
        </w:tc>
      </w:tr>
      <w:tr w:rsidR="008475E8" w:rsidRPr="00EB4BA0" w14:paraId="27742BAD"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F709350"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4864" behindDoc="0" locked="0" layoutInCell="1" allowOverlap="1" wp14:anchorId="04A1D911" wp14:editId="50111A32">
                  <wp:simplePos x="0" y="0"/>
                  <wp:positionH relativeFrom="margin">
                    <wp:posOffset>138051</wp:posOffset>
                  </wp:positionH>
                  <wp:positionV relativeFrom="paragraph">
                    <wp:posOffset>27561</wp:posOffset>
                  </wp:positionV>
                  <wp:extent cx="334521" cy="306374"/>
                  <wp:effectExtent l="0" t="0" r="8890" b="0"/>
                  <wp:wrapNone/>
                  <wp:docPr id="1478060855" name="Picture 147806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CD0204F"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Hướng dẫn</w:t>
            </w:r>
          </w:p>
        </w:tc>
      </w:tr>
      <w:tr w:rsidR="008475E8" w:rsidRPr="00EB4BA0" w14:paraId="7D727A88"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2EBC4F6F"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5888" behindDoc="0" locked="0" layoutInCell="1" allowOverlap="1" wp14:anchorId="3B26D2C5" wp14:editId="5B70AAE7">
                  <wp:simplePos x="0" y="0"/>
                  <wp:positionH relativeFrom="column">
                    <wp:posOffset>180802</wp:posOffset>
                  </wp:positionH>
                  <wp:positionV relativeFrom="paragraph">
                    <wp:posOffset>50865</wp:posOffset>
                  </wp:positionV>
                  <wp:extent cx="282699" cy="282699"/>
                  <wp:effectExtent l="0" t="0" r="3175" b="3175"/>
                  <wp:wrapNone/>
                  <wp:docPr id="1478060856" name="Picture 14780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9402906"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các nút để trả lời câu hỏi</w:t>
            </w:r>
          </w:p>
        </w:tc>
      </w:tr>
      <w:tr w:rsidR="008475E8" w:rsidRPr="00EB4BA0" w14:paraId="067B729B"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BD3ABD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6912" behindDoc="0" locked="0" layoutInCell="1" allowOverlap="1" wp14:anchorId="0C5949DF" wp14:editId="58739D58">
                  <wp:simplePos x="0" y="0"/>
                  <wp:positionH relativeFrom="column">
                    <wp:posOffset>163195</wp:posOffset>
                  </wp:positionH>
                  <wp:positionV relativeFrom="paragraph">
                    <wp:posOffset>103826</wp:posOffset>
                  </wp:positionV>
                  <wp:extent cx="327963" cy="327963"/>
                  <wp:effectExtent l="0" t="0" r="0" b="0"/>
                  <wp:wrapNone/>
                  <wp:docPr id="1478060857" name="Picture 147806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27346DE"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Quit để thoát bài kiểm tra.</w:t>
            </w:r>
          </w:p>
          <w:p w14:paraId="4B729999"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sẽ bị 0 đ</w:t>
            </w:r>
          </w:p>
        </w:tc>
      </w:tr>
      <w:tr w:rsidR="008475E8" w:rsidRPr="00EB4BA0" w14:paraId="1AB33C18"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8E846A0"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27936" behindDoc="0" locked="0" layoutInCell="1" allowOverlap="1" wp14:anchorId="66680EAF" wp14:editId="410847FC">
                  <wp:simplePos x="0" y="0"/>
                  <wp:positionH relativeFrom="column">
                    <wp:posOffset>177421</wp:posOffset>
                  </wp:positionH>
                  <wp:positionV relativeFrom="paragraph">
                    <wp:posOffset>73954</wp:posOffset>
                  </wp:positionV>
                  <wp:extent cx="272956" cy="272956"/>
                  <wp:effectExtent l="0" t="0" r="0" b="0"/>
                  <wp:wrapNone/>
                  <wp:docPr id="1478060858" name="Picture 147806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1EA494F"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Chuyển sang câu kế tiếp.</w:t>
            </w:r>
          </w:p>
          <w:p w14:paraId="640B25B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Câu bỏ qua được tính là 0 đ</w:t>
            </w:r>
          </w:p>
        </w:tc>
      </w:tr>
    </w:tbl>
    <w:p w14:paraId="6915314B" w14:textId="77777777" w:rsidR="008475E8" w:rsidRPr="00EB4BA0" w:rsidRDefault="008475E8" w:rsidP="008475E8">
      <w:pPr>
        <w:tabs>
          <w:tab w:val="left" w:pos="425"/>
        </w:tabs>
        <w:spacing w:line="360" w:lineRule="auto"/>
      </w:pPr>
    </w:p>
    <w:p w14:paraId="6D10FC82" w14:textId="77777777" w:rsidR="008475E8" w:rsidRPr="00EB4BA0" w:rsidRDefault="008475E8" w:rsidP="008475E8">
      <w:pPr>
        <w:pStyle w:val="ListParagraph"/>
        <w:numPr>
          <w:ilvl w:val="0"/>
          <w:numId w:val="8"/>
        </w:numPr>
        <w:tabs>
          <w:tab w:val="left" w:pos="425"/>
        </w:tabs>
        <w:spacing w:line="360" w:lineRule="auto"/>
      </w:pPr>
      <w:r w:rsidRPr="00EB4BA0">
        <w:t>Khi nhấn nút Quit ứng dụng sẽ thông báo người dùng có chắc chắn muốn thoát hay không.</w:t>
      </w:r>
    </w:p>
    <w:p w14:paraId="3FB40781"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7890B880" w14:textId="77777777" w:rsidR="008475E8" w:rsidRPr="00EB4BA0" w:rsidRDefault="008475E8" w:rsidP="008475E8">
      <w:pPr>
        <w:keepNext/>
        <w:tabs>
          <w:tab w:val="left" w:pos="425"/>
        </w:tabs>
        <w:spacing w:line="360" w:lineRule="auto"/>
        <w:jc w:val="center"/>
      </w:pPr>
      <w:r w:rsidRPr="00EB4BA0">
        <w:rPr>
          <w:noProof/>
        </w:rPr>
        <w:lastRenderedPageBreak/>
        <mc:AlternateContent>
          <mc:Choice Requires="wps">
            <w:drawing>
              <wp:anchor distT="0" distB="0" distL="114300" distR="114300" simplePos="0" relativeHeight="252214272" behindDoc="0" locked="0" layoutInCell="1" allowOverlap="1" wp14:anchorId="75BE6469" wp14:editId="241F167E">
                <wp:simplePos x="0" y="0"/>
                <wp:positionH relativeFrom="column">
                  <wp:posOffset>4051738</wp:posOffset>
                </wp:positionH>
                <wp:positionV relativeFrom="paragraph">
                  <wp:posOffset>3864698</wp:posOffset>
                </wp:positionV>
                <wp:extent cx="1249877" cy="147801"/>
                <wp:effectExtent l="0" t="57150" r="26670" b="24130"/>
                <wp:wrapNone/>
                <wp:docPr id="167" name="Straight Arrow Connector 167"/>
                <wp:cNvGraphicFramePr/>
                <a:graphic xmlns:a="http://schemas.openxmlformats.org/drawingml/2006/main">
                  <a:graphicData uri="http://schemas.microsoft.com/office/word/2010/wordprocessingShape">
                    <wps:wsp>
                      <wps:cNvCnPr/>
                      <wps:spPr>
                        <a:xfrm flipV="1">
                          <a:off x="0" y="0"/>
                          <a:ext cx="1249877" cy="147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89A9B5" id="Straight Arrow Connector 167" o:spid="_x0000_s1026" type="#_x0000_t32" style="position:absolute;margin-left:319.05pt;margin-top:304.3pt;width:98.4pt;height:11.65pt;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" strokecolor="#4579b8 [3044]">
                <v:stroke endarrow="block"/>
              </v:shape>
            </w:pict>
          </mc:Fallback>
        </mc:AlternateContent>
      </w:r>
      <w:r w:rsidRPr="00EB4BA0">
        <w:rPr>
          <w:noProof/>
        </w:rPr>
        <mc:AlternateContent>
          <mc:Choice Requires="wps">
            <w:drawing>
              <wp:anchor distT="0" distB="0" distL="114300" distR="114300" simplePos="0" relativeHeight="252216320" behindDoc="0" locked="0" layoutInCell="1" allowOverlap="1" wp14:anchorId="57AEAD79" wp14:editId="6341E2A8">
                <wp:simplePos x="0" y="0"/>
                <wp:positionH relativeFrom="column">
                  <wp:posOffset>567077</wp:posOffset>
                </wp:positionH>
                <wp:positionV relativeFrom="paragraph">
                  <wp:posOffset>4013288</wp:posOffset>
                </wp:positionV>
                <wp:extent cx="2144110" cy="149422"/>
                <wp:effectExtent l="38100" t="0" r="27940" b="98425"/>
                <wp:wrapNone/>
                <wp:docPr id="169" name="Straight Arrow Connector 169"/>
                <wp:cNvGraphicFramePr/>
                <a:graphic xmlns:a="http://schemas.openxmlformats.org/drawingml/2006/main">
                  <a:graphicData uri="http://schemas.microsoft.com/office/word/2010/wordprocessingShape">
                    <wps:wsp>
                      <wps:cNvCnPr/>
                      <wps:spPr>
                        <a:xfrm flipH="1">
                          <a:off x="0" y="0"/>
                          <a:ext cx="2144110" cy="149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DE7108" id="Straight Arrow Connector 169" o:spid="_x0000_s1026" type="#_x0000_t32" style="position:absolute;margin-left:44.65pt;margin-top:316pt;width:168.85pt;height:11.75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" strokecolor="#4579b8 [3044]">
                <v:stroke endarrow="block"/>
              </v:shape>
            </w:pict>
          </mc:Fallback>
        </mc:AlternateContent>
      </w:r>
      <w:r w:rsidRPr="00EB4BA0">
        <w:rPr>
          <w:noProof/>
        </w:rPr>
        <mc:AlternateContent>
          <mc:Choice Requires="wps">
            <w:drawing>
              <wp:anchor distT="0" distB="0" distL="114300" distR="114300" simplePos="0" relativeHeight="252217344" behindDoc="0" locked="0" layoutInCell="1" allowOverlap="1" wp14:anchorId="71A12FDA" wp14:editId="4FB5C2D1">
                <wp:simplePos x="0" y="0"/>
                <wp:positionH relativeFrom="column">
                  <wp:posOffset>-608198</wp:posOffset>
                </wp:positionH>
                <wp:positionV relativeFrom="paragraph">
                  <wp:posOffset>4067153</wp:posOffset>
                </wp:positionV>
                <wp:extent cx="1277007" cy="455427"/>
                <wp:effectExtent l="0" t="0" r="18415" b="20955"/>
                <wp:wrapNone/>
                <wp:docPr id="170" name="Text Box 170"/>
                <wp:cNvGraphicFramePr/>
                <a:graphic xmlns:a="http://schemas.openxmlformats.org/drawingml/2006/main">
                  <a:graphicData uri="http://schemas.microsoft.com/office/word/2010/wordprocessingShape">
                    <wps:wsp>
                      <wps:cNvSpPr txBox="1"/>
                      <wps:spPr>
                        <a:xfrm>
                          <a:off x="0" y="0"/>
                          <a:ext cx="1277007" cy="455427"/>
                        </a:xfrm>
                        <a:prstGeom prst="rect">
                          <a:avLst/>
                        </a:prstGeom>
                        <a:solidFill>
                          <a:schemeClr val="lt1"/>
                        </a:solidFill>
                        <a:ln w="6350">
                          <a:solidFill>
                            <a:prstClr val="black"/>
                          </a:solidFill>
                        </a:ln>
                      </wps:spPr>
                      <wps:txbx>
                        <w:txbxContent>
                          <w:p w14:paraId="567C2C7A" w14:textId="77777777" w:rsidR="00143AD8" w:rsidRDefault="00143AD8" w:rsidP="008475E8">
                            <w:r>
                              <w:t>Tiếp tục thi.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12FDA" id="Text Box 170" o:spid="_x0000_s1036" type="#_x0000_t202" style="position:absolute;left:0;text-align:left;margin-left:-47.9pt;margin-top:320.25pt;width:100.55pt;height:35.85pt;z-index:25221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" fillcolor="white [3201]" strokeweight=".5pt">
                <v:textbox>
                  <w:txbxContent>
                    <w:p w14:paraId="567C2C7A" w14:textId="77777777" w:rsidR="00143AD8" w:rsidRDefault="00143AD8" w:rsidP="008475E8">
                      <w:r>
                        <w:t>Tiếp tục thi.</w:t>
                      </w:r>
                    </w:p>
                  </w:txbxContent>
                </v:textbox>
              </v:shape>
            </w:pict>
          </mc:Fallback>
        </mc:AlternateContent>
      </w:r>
      <w:r w:rsidRPr="00EB4BA0">
        <w:rPr>
          <w:noProof/>
        </w:rPr>
        <mc:AlternateContent>
          <mc:Choice Requires="wps">
            <w:drawing>
              <wp:anchor distT="0" distB="0" distL="114300" distR="114300" simplePos="0" relativeHeight="252215296" behindDoc="0" locked="0" layoutInCell="1" allowOverlap="1" wp14:anchorId="0AFFB940" wp14:editId="0F728041">
                <wp:simplePos x="0" y="0"/>
                <wp:positionH relativeFrom="page">
                  <wp:posOffset>6236628</wp:posOffset>
                </wp:positionH>
                <wp:positionV relativeFrom="paragraph">
                  <wp:posOffset>3398245</wp:posOffset>
                </wp:positionV>
                <wp:extent cx="955343" cy="1023582"/>
                <wp:effectExtent l="0" t="0" r="16510" b="24765"/>
                <wp:wrapNone/>
                <wp:docPr id="168" name="Text Box 168"/>
                <wp:cNvGraphicFramePr/>
                <a:graphic xmlns:a="http://schemas.openxmlformats.org/drawingml/2006/main">
                  <a:graphicData uri="http://schemas.microsoft.com/office/word/2010/wordprocessingShape">
                    <wps:wsp>
                      <wps:cNvSpPr txBox="1"/>
                      <wps:spPr>
                        <a:xfrm>
                          <a:off x="0" y="0"/>
                          <a:ext cx="955343" cy="1023582"/>
                        </a:xfrm>
                        <a:prstGeom prst="rect">
                          <a:avLst/>
                        </a:prstGeom>
                        <a:solidFill>
                          <a:schemeClr val="lt1"/>
                        </a:solidFill>
                        <a:ln w="6350">
                          <a:solidFill>
                            <a:prstClr val="black"/>
                          </a:solidFill>
                        </a:ln>
                      </wps:spPr>
                      <wps:txbx>
                        <w:txbxContent>
                          <w:p w14:paraId="74C33B3B" w14:textId="77777777" w:rsidR="00143AD8" w:rsidRDefault="00143AD8" w:rsidP="008475E8">
                            <w:r>
                              <w:t>Bị 0 đ và trờ về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FB940" id="Text Box 168" o:spid="_x0000_s1037" type="#_x0000_t202" style="position:absolute;left:0;text-align:left;margin-left:491.05pt;margin-top:267.6pt;width:75.2pt;height:80.6pt;z-index:25221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S/UAIAAK0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" fillcolor="white [3201]" strokeweight=".5pt">
                <v:textbox>
                  <w:txbxContent>
                    <w:p w14:paraId="74C33B3B" w14:textId="77777777" w:rsidR="00143AD8" w:rsidRDefault="00143AD8" w:rsidP="008475E8">
                      <w:r>
                        <w:t>Bị 0 đ và trờ về trang home.</w:t>
                      </w:r>
                    </w:p>
                  </w:txbxContent>
                </v:textbox>
                <w10:wrap anchorx="page"/>
              </v:shape>
            </w:pict>
          </mc:Fallback>
        </mc:AlternateContent>
      </w:r>
      <w:r w:rsidRPr="00EB4BA0">
        <w:rPr>
          <w:noProof/>
        </w:rPr>
        <w:drawing>
          <wp:inline distT="0" distB="0" distL="0" distR="0" wp14:anchorId="36AEF356" wp14:editId="70BA0D25">
            <wp:extent cx="3999802" cy="6794938"/>
            <wp:effectExtent l="0" t="0" r="1270" b="635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9534" cy="6811472"/>
                    </a:xfrm>
                    <a:prstGeom prst="rect">
                      <a:avLst/>
                    </a:prstGeom>
                    <a:noFill/>
                    <a:ln>
                      <a:noFill/>
                    </a:ln>
                  </pic:spPr>
                </pic:pic>
              </a:graphicData>
            </a:graphic>
          </wp:inline>
        </w:drawing>
      </w:r>
    </w:p>
    <w:p w14:paraId="63030221" w14:textId="77777777" w:rsidR="008475E8" w:rsidRPr="00EB4BA0" w:rsidRDefault="008475E8" w:rsidP="008475E8">
      <w:pPr>
        <w:pStyle w:val="Caption"/>
        <w:jc w:val="center"/>
      </w:pPr>
      <w:bookmarkStart w:id="399" w:name="_Toc105144476"/>
      <w:r w:rsidRPr="00EB4BA0">
        <w:t xml:space="preserve">User Interface </w:t>
      </w:r>
      <w:fldSimple w:instr=" SEQ User_Interface \* ARABIC ">
        <w:r w:rsidRPr="00EB4BA0">
          <w:rPr>
            <w:noProof/>
          </w:rPr>
          <w:t>46</w:t>
        </w:r>
      </w:fldSimple>
      <w:r w:rsidRPr="00EB4BA0">
        <w:t>: Dialog Back Home (Test)</w:t>
      </w:r>
      <w:bookmarkEnd w:id="399"/>
    </w:p>
    <w:p w14:paraId="0575A11B" w14:textId="77777777" w:rsidR="008475E8" w:rsidRPr="00EB4BA0" w:rsidRDefault="008475E8" w:rsidP="008475E8">
      <w:pPr>
        <w:pStyle w:val="Caption"/>
        <w:jc w:val="center"/>
      </w:pPr>
    </w:p>
    <w:p w14:paraId="0CB2389E" w14:textId="77777777" w:rsidR="008475E8" w:rsidRPr="00EB4BA0" w:rsidRDefault="008475E8" w:rsidP="008475E8">
      <w:r w:rsidRPr="00EB4BA0">
        <w:br w:type="page"/>
      </w:r>
    </w:p>
    <w:p w14:paraId="2C32B488" w14:textId="77777777" w:rsidR="008475E8" w:rsidRPr="00EB4BA0" w:rsidRDefault="008475E8" w:rsidP="008475E8">
      <w:pPr>
        <w:pStyle w:val="ListParagraph"/>
        <w:numPr>
          <w:ilvl w:val="0"/>
          <w:numId w:val="8"/>
        </w:numPr>
      </w:pPr>
      <w:r w:rsidRPr="00EB4BA0">
        <w:lastRenderedPageBreak/>
        <w:t xml:space="preserve">Khi trả lời đúng ứng dụng sẽ hiển thị thông báo màu xanh đồng nghĩa với câu trả lời đúng. Lúc này điểm sẽ được tăng lên. </w:t>
      </w:r>
    </w:p>
    <w:p w14:paraId="3044828D" w14:textId="77777777" w:rsidR="008475E8" w:rsidRPr="00EB4BA0" w:rsidRDefault="008475E8" w:rsidP="008475E8">
      <w:pPr>
        <w:pStyle w:val="ListParagraph"/>
        <w:numPr>
          <w:ilvl w:val="0"/>
          <w:numId w:val="8"/>
        </w:numPr>
      </w:pPr>
      <w:r w:rsidRPr="00EB4BA0">
        <w:t>Màn hình chuyển sang câu hỏi mới.</w:t>
      </w:r>
    </w:p>
    <w:p w14:paraId="4F511717"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74EFAC36" w14:textId="77777777" w:rsidR="008475E8" w:rsidRPr="00EB4BA0" w:rsidRDefault="008475E8" w:rsidP="008475E8">
      <w:pPr>
        <w:keepNext/>
        <w:tabs>
          <w:tab w:val="left" w:pos="425"/>
        </w:tabs>
        <w:spacing w:line="360" w:lineRule="auto"/>
        <w:jc w:val="center"/>
      </w:pPr>
      <w:r w:rsidRPr="00EB4BA0">
        <w:rPr>
          <w:noProof/>
        </w:rPr>
        <w:drawing>
          <wp:inline distT="0" distB="0" distL="0" distR="0" wp14:anchorId="2C973BA7" wp14:editId="40D84F35">
            <wp:extent cx="3752193" cy="6124046"/>
            <wp:effectExtent l="0" t="0" r="1270" b="0"/>
            <wp:docPr id="171" name="Picture 1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63112" cy="6141867"/>
                    </a:xfrm>
                    <a:prstGeom prst="rect">
                      <a:avLst/>
                    </a:prstGeom>
                    <a:noFill/>
                    <a:ln>
                      <a:noFill/>
                    </a:ln>
                  </pic:spPr>
                </pic:pic>
              </a:graphicData>
            </a:graphic>
          </wp:inline>
        </w:drawing>
      </w:r>
    </w:p>
    <w:p w14:paraId="29AE922C" w14:textId="77777777" w:rsidR="008475E8" w:rsidRPr="00EB4BA0" w:rsidRDefault="008475E8" w:rsidP="008475E8">
      <w:pPr>
        <w:pStyle w:val="Caption"/>
        <w:jc w:val="center"/>
      </w:pPr>
      <w:bookmarkStart w:id="400" w:name="_Toc105144477"/>
      <w:r w:rsidRPr="00EB4BA0">
        <w:t xml:space="preserve">User Interface </w:t>
      </w:r>
      <w:fldSimple w:instr=" SEQ User_Interface \* ARABIC ">
        <w:r w:rsidRPr="00EB4BA0">
          <w:rPr>
            <w:noProof/>
          </w:rPr>
          <w:t>47</w:t>
        </w:r>
      </w:fldSimple>
      <w:r w:rsidRPr="00EB4BA0">
        <w:t>: Success Message (Test)</w:t>
      </w:r>
      <w:bookmarkEnd w:id="400"/>
    </w:p>
    <w:p w14:paraId="292A73E2" w14:textId="77777777" w:rsidR="008475E8" w:rsidRPr="00EB4BA0" w:rsidRDefault="008475E8" w:rsidP="008475E8">
      <w:pPr>
        <w:pStyle w:val="Caption"/>
        <w:jc w:val="center"/>
      </w:pPr>
      <w:bookmarkStart w:id="401" w:name="_Toc104387204"/>
      <w:r w:rsidRPr="00EB4BA0">
        <w:t xml:space="preserve"> </w:t>
      </w:r>
      <w:bookmarkEnd w:id="401"/>
    </w:p>
    <w:p w14:paraId="5CAC6D08" w14:textId="77777777" w:rsidR="008475E8" w:rsidRPr="00EB4BA0" w:rsidRDefault="008475E8" w:rsidP="008475E8"/>
    <w:p w14:paraId="5DDFB421" w14:textId="77777777" w:rsidR="008475E8" w:rsidRPr="00EB4BA0" w:rsidRDefault="008475E8" w:rsidP="00863B93">
      <w:pPr>
        <w:pStyle w:val="ListParagraph"/>
        <w:numPr>
          <w:ilvl w:val="0"/>
          <w:numId w:val="37"/>
        </w:numPr>
      </w:pPr>
      <w:r w:rsidRPr="00EB4BA0">
        <w:lastRenderedPageBreak/>
        <w:t>Khi trả lời sai ứng dụng sẽ hiện thông báo màu đỏ với đáp án đúng của câu hỏi.</w:t>
      </w:r>
    </w:p>
    <w:p w14:paraId="6A0E493A" w14:textId="77777777" w:rsidR="008475E8" w:rsidRPr="00EB4BA0" w:rsidRDefault="008475E8" w:rsidP="00863B93">
      <w:pPr>
        <w:pStyle w:val="ListParagraph"/>
        <w:numPr>
          <w:ilvl w:val="0"/>
          <w:numId w:val="37"/>
        </w:numPr>
      </w:pPr>
      <w:r w:rsidRPr="00EB4BA0">
        <w:t>Màn hình chuyển sang câu hỏi mới.</w:t>
      </w:r>
    </w:p>
    <w:p w14:paraId="411C1DD9" w14:textId="77777777" w:rsidR="008475E8" w:rsidRPr="00EB4BA0" w:rsidRDefault="008475E8" w:rsidP="008475E8">
      <w:pPr>
        <w:tabs>
          <w:tab w:val="left" w:pos="425"/>
        </w:tabs>
        <w:spacing w:line="360" w:lineRule="auto"/>
        <w:ind w:left="1224"/>
        <w:rPr>
          <w:b/>
          <w:bCs/>
          <w:u w:val="single"/>
        </w:rPr>
      </w:pPr>
      <w:bookmarkStart w:id="402" w:name="OLE_LINK3"/>
      <w:r w:rsidRPr="00EB4BA0">
        <w:rPr>
          <w:b/>
          <w:u w:val="single"/>
        </w:rPr>
        <w:t>Layouts</w:t>
      </w:r>
    </w:p>
    <w:bookmarkEnd w:id="402"/>
    <w:p w14:paraId="6EB1D742" w14:textId="77777777" w:rsidR="008475E8" w:rsidRPr="00EB4BA0" w:rsidRDefault="008475E8" w:rsidP="008475E8">
      <w:pPr>
        <w:keepNext/>
        <w:jc w:val="center"/>
      </w:pPr>
      <w:r w:rsidRPr="00EB4BA0">
        <w:rPr>
          <w:noProof/>
        </w:rPr>
        <w:drawing>
          <wp:inline distT="0" distB="0" distL="0" distR="0" wp14:anchorId="4563806A" wp14:editId="15424C62">
            <wp:extent cx="3373120" cy="6018663"/>
            <wp:effectExtent l="0" t="0" r="0" b="1270"/>
            <wp:docPr id="172" name="Picture 1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with low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8754" cy="6028715"/>
                    </a:xfrm>
                    <a:prstGeom prst="rect">
                      <a:avLst/>
                    </a:prstGeom>
                    <a:noFill/>
                    <a:ln>
                      <a:noFill/>
                    </a:ln>
                  </pic:spPr>
                </pic:pic>
              </a:graphicData>
            </a:graphic>
          </wp:inline>
        </w:drawing>
      </w:r>
    </w:p>
    <w:p w14:paraId="379BFF7B" w14:textId="77777777" w:rsidR="008475E8" w:rsidRPr="00EB4BA0" w:rsidRDefault="008475E8" w:rsidP="008475E8">
      <w:pPr>
        <w:pStyle w:val="Caption"/>
        <w:jc w:val="center"/>
      </w:pPr>
      <w:bookmarkStart w:id="403" w:name="_Toc105144478"/>
      <w:r w:rsidRPr="00EB4BA0">
        <w:t xml:space="preserve">User Interface </w:t>
      </w:r>
      <w:fldSimple w:instr=" SEQ User_Interface \* ARABIC ">
        <w:r w:rsidRPr="00EB4BA0">
          <w:rPr>
            <w:noProof/>
          </w:rPr>
          <w:t>48</w:t>
        </w:r>
      </w:fldSimple>
      <w:r w:rsidRPr="00EB4BA0">
        <w:t>: Error Message (Test)</w:t>
      </w:r>
      <w:bookmarkEnd w:id="403"/>
    </w:p>
    <w:p w14:paraId="76A4D8F0" w14:textId="77777777" w:rsidR="008475E8" w:rsidRPr="00EB4BA0" w:rsidRDefault="008475E8" w:rsidP="008475E8">
      <w:pPr>
        <w:pStyle w:val="Caption"/>
        <w:jc w:val="center"/>
      </w:pPr>
    </w:p>
    <w:p w14:paraId="2D23656D" w14:textId="77777777" w:rsidR="008475E8" w:rsidRPr="00EB4BA0" w:rsidRDefault="008475E8" w:rsidP="008475E8">
      <w:pPr>
        <w:jc w:val="center"/>
      </w:pPr>
      <w:r w:rsidRPr="00EB4BA0">
        <w:br w:type="page"/>
      </w:r>
    </w:p>
    <w:p w14:paraId="41F6D25A" w14:textId="76DB2C5C" w:rsidR="008475E8" w:rsidRPr="00EB4BA0" w:rsidRDefault="008475E8" w:rsidP="008475E8">
      <w:pPr>
        <w:spacing w:line="360" w:lineRule="auto"/>
        <w:jc w:val="both"/>
        <w:outlineLvl w:val="2"/>
        <w:rPr>
          <w:b/>
        </w:rPr>
      </w:pPr>
      <w:bookmarkStart w:id="404" w:name="_Toc105094355"/>
      <w:bookmarkStart w:id="405" w:name="_Toc105157157"/>
      <w:bookmarkStart w:id="406" w:name="_Toc105591681"/>
      <w:r>
        <w:rPr>
          <w:b/>
        </w:rPr>
        <w:lastRenderedPageBreak/>
        <w:t>2</w:t>
      </w:r>
      <w:r w:rsidRPr="00EB4BA0">
        <w:rPr>
          <w:b/>
        </w:rPr>
        <w:t>.14 Xây dựng trang kết thúc bài kiểm tra</w:t>
      </w:r>
      <w:bookmarkEnd w:id="404"/>
      <w:bookmarkEnd w:id="405"/>
      <w:bookmarkEnd w:id="406"/>
    </w:p>
    <w:p w14:paraId="34F092AC" w14:textId="77777777" w:rsidR="008475E8" w:rsidRPr="00EB4BA0" w:rsidRDefault="008475E8" w:rsidP="008475E8">
      <w:pPr>
        <w:pStyle w:val="ListParagraph"/>
        <w:numPr>
          <w:ilvl w:val="0"/>
          <w:numId w:val="8"/>
        </w:numPr>
        <w:tabs>
          <w:tab w:val="left" w:pos="425"/>
        </w:tabs>
        <w:spacing w:line="360" w:lineRule="auto"/>
      </w:pPr>
      <w:r w:rsidRPr="00EB4BA0">
        <w:t>Ở trang này sẽ hiển thị kết quả bài làm của bạn bao gồm điểm, số câu trả lời đúng, thời gian làm bài.</w:t>
      </w:r>
    </w:p>
    <w:p w14:paraId="0C37B15F" w14:textId="77777777" w:rsidR="008475E8" w:rsidRPr="00EB4BA0" w:rsidRDefault="008475E8" w:rsidP="008475E8">
      <w:pPr>
        <w:pStyle w:val="ListParagraph"/>
        <w:numPr>
          <w:ilvl w:val="0"/>
          <w:numId w:val="8"/>
        </w:numPr>
        <w:tabs>
          <w:tab w:val="left" w:pos="425"/>
        </w:tabs>
        <w:spacing w:line="360" w:lineRule="auto"/>
      </w:pPr>
      <w:r w:rsidRPr="00EB4BA0">
        <w:t>Ứng dụng sẽ đưa ra lời đánh gía cũng như lời khuyên tùy vào mức độ điểm số của bạn. Từ đó người dùng có thể biết được năng lực của mình.</w:t>
      </w:r>
    </w:p>
    <w:p w14:paraId="4F9C37AB" w14:textId="77777777" w:rsidR="008475E8" w:rsidRPr="00EB4BA0" w:rsidRDefault="008475E8" w:rsidP="008475E8">
      <w:pPr>
        <w:pStyle w:val="ListParagraph"/>
        <w:numPr>
          <w:ilvl w:val="0"/>
          <w:numId w:val="8"/>
        </w:numPr>
        <w:tabs>
          <w:tab w:val="left" w:pos="425"/>
        </w:tabs>
        <w:spacing w:line="360" w:lineRule="auto"/>
      </w:pPr>
      <w:r w:rsidRPr="00EB4BA0">
        <w:t>Thiết kế 3 nút bấm bao gồm: Home, Play Again, Share Score:</w:t>
      </w:r>
    </w:p>
    <w:p w14:paraId="371070C4" w14:textId="77777777" w:rsidR="008475E8" w:rsidRPr="00EB4BA0" w:rsidRDefault="008475E8" w:rsidP="008475E8">
      <w:pPr>
        <w:pStyle w:val="ListParagraph"/>
        <w:numPr>
          <w:ilvl w:val="1"/>
          <w:numId w:val="2"/>
        </w:numPr>
        <w:tabs>
          <w:tab w:val="left" w:pos="425"/>
        </w:tabs>
        <w:spacing w:line="360" w:lineRule="auto"/>
      </w:pPr>
      <w:r w:rsidRPr="00EB4BA0">
        <w:t>Nút Home: giúp người dùng trở về trang chủ.</w:t>
      </w:r>
    </w:p>
    <w:p w14:paraId="0CC2DA49" w14:textId="77777777" w:rsidR="008475E8" w:rsidRPr="00EB4BA0" w:rsidRDefault="008475E8" w:rsidP="008475E8">
      <w:pPr>
        <w:pStyle w:val="ListParagraph"/>
        <w:numPr>
          <w:ilvl w:val="1"/>
          <w:numId w:val="2"/>
        </w:numPr>
        <w:tabs>
          <w:tab w:val="left" w:pos="425"/>
        </w:tabs>
        <w:spacing w:line="360" w:lineRule="auto"/>
      </w:pPr>
      <w:r w:rsidRPr="00EB4BA0">
        <w:t>Nút Play Again: giúp người dùng thực hiện lại bài test.</w:t>
      </w:r>
    </w:p>
    <w:p w14:paraId="2A3CD626" w14:textId="77777777" w:rsidR="008475E8" w:rsidRPr="00EB4BA0" w:rsidRDefault="008475E8" w:rsidP="008475E8">
      <w:pPr>
        <w:pStyle w:val="ListParagraph"/>
        <w:numPr>
          <w:ilvl w:val="1"/>
          <w:numId w:val="2"/>
        </w:numPr>
        <w:tabs>
          <w:tab w:val="left" w:pos="425"/>
        </w:tabs>
        <w:spacing w:line="360" w:lineRule="auto"/>
      </w:pPr>
      <w:r w:rsidRPr="00EB4BA0">
        <w:t>Nút Share Score: cho phép người dùng share score của mình với admin. Admin sẽ phê duyệt và đưa lên bảng vinh danh.</w:t>
      </w:r>
    </w:p>
    <w:p w14:paraId="7AF0290C" w14:textId="77777777" w:rsidR="008475E8" w:rsidRPr="00EB4BA0" w:rsidRDefault="008475E8" w:rsidP="008475E8">
      <w:pPr>
        <w:pStyle w:val="ListParagraph"/>
        <w:tabs>
          <w:tab w:val="left" w:pos="425"/>
        </w:tabs>
        <w:spacing w:line="360" w:lineRule="auto"/>
        <w:ind w:left="1145"/>
        <w:rPr>
          <w:b/>
          <w:bCs/>
          <w:u w:val="single"/>
        </w:rPr>
      </w:pPr>
      <w:r w:rsidRPr="00EB4BA0">
        <w:rPr>
          <w:b/>
          <w:u w:val="single"/>
        </w:rPr>
        <w:t>Layouts</w:t>
      </w:r>
    </w:p>
    <w:p w14:paraId="6A63A8DE" w14:textId="77777777" w:rsidR="008475E8" w:rsidRPr="00EB4BA0" w:rsidRDefault="008475E8" w:rsidP="008475E8">
      <w:pPr>
        <w:pStyle w:val="ListParagraph"/>
        <w:keepNext/>
        <w:tabs>
          <w:tab w:val="left" w:pos="425"/>
        </w:tabs>
        <w:spacing w:line="360" w:lineRule="auto"/>
        <w:ind w:left="1865"/>
        <w:jc w:val="center"/>
      </w:pPr>
      <w:r w:rsidRPr="00EB4BA0">
        <w:rPr>
          <w:noProof/>
        </w:rPr>
        <w:drawing>
          <wp:inline distT="0" distB="0" distL="0" distR="0" wp14:anchorId="2B791854" wp14:editId="5FA7285A">
            <wp:extent cx="3284766" cy="409353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2102" cy="4115139"/>
                    </a:xfrm>
                    <a:prstGeom prst="rect">
                      <a:avLst/>
                    </a:prstGeom>
                  </pic:spPr>
                </pic:pic>
              </a:graphicData>
            </a:graphic>
          </wp:inline>
        </w:drawing>
      </w:r>
    </w:p>
    <w:p w14:paraId="0C524211" w14:textId="77777777" w:rsidR="008475E8" w:rsidRPr="00EB4BA0" w:rsidRDefault="008475E8" w:rsidP="008475E8">
      <w:pPr>
        <w:pStyle w:val="Caption"/>
        <w:ind w:left="1145" w:firstLine="720"/>
        <w:jc w:val="center"/>
      </w:pPr>
      <w:bookmarkStart w:id="407" w:name="_Toc105144479"/>
      <w:r w:rsidRPr="00EB4BA0">
        <w:t xml:space="preserve">User Interface </w:t>
      </w:r>
      <w:fldSimple w:instr=" SEQ User_Interface \* ARABIC ">
        <w:r w:rsidRPr="00EB4BA0">
          <w:rPr>
            <w:noProof/>
          </w:rPr>
          <w:t>49</w:t>
        </w:r>
      </w:fldSimple>
      <w:r w:rsidRPr="00EB4BA0">
        <w:t>: Done</w:t>
      </w:r>
      <w:bookmarkEnd w:id="407"/>
    </w:p>
    <w:p w14:paraId="4ABD2B7D" w14:textId="77777777" w:rsidR="008475E8" w:rsidRPr="00EB4BA0" w:rsidRDefault="008475E8" w:rsidP="008475E8">
      <w:pPr>
        <w:pStyle w:val="Caption"/>
        <w:ind w:left="1145" w:firstLine="720"/>
        <w:jc w:val="center"/>
      </w:pPr>
    </w:p>
    <w:tbl>
      <w:tblPr>
        <w:tblStyle w:val="ListTable6Colorful-Accent5"/>
        <w:tblW w:w="9355" w:type="dxa"/>
        <w:tblLook w:val="04A0" w:firstRow="1" w:lastRow="0" w:firstColumn="1" w:lastColumn="0" w:noHBand="0" w:noVBand="1"/>
      </w:tblPr>
      <w:tblGrid>
        <w:gridCol w:w="1060"/>
        <w:gridCol w:w="8295"/>
      </w:tblGrid>
      <w:tr w:rsidR="008475E8" w:rsidRPr="00EB4BA0" w14:paraId="0A379D8B"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63A45C8"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1493EEAA"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60967C5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2A3904D"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28960" behindDoc="0" locked="0" layoutInCell="1" allowOverlap="1" wp14:anchorId="2AC3FCBB" wp14:editId="3BC36B53">
                  <wp:simplePos x="0" y="0"/>
                  <wp:positionH relativeFrom="column">
                    <wp:posOffset>198566</wp:posOffset>
                  </wp:positionH>
                  <wp:positionV relativeFrom="paragraph">
                    <wp:posOffset>28699</wp:posOffset>
                  </wp:positionV>
                  <wp:extent cx="269553" cy="269553"/>
                  <wp:effectExtent l="0" t="0" r="0" b="0"/>
                  <wp:wrapNone/>
                  <wp:docPr id="1478060865" name="Picture 147806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7E3934B"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8475E8" w:rsidRPr="00EB4BA0" w14:paraId="73E5AD5D"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82DC6A4"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29984" behindDoc="0" locked="0" layoutInCell="1" allowOverlap="1" wp14:anchorId="52F91D60" wp14:editId="39E8DDFE">
                  <wp:simplePos x="0" y="0"/>
                  <wp:positionH relativeFrom="column">
                    <wp:posOffset>176085</wp:posOffset>
                  </wp:positionH>
                  <wp:positionV relativeFrom="paragraph">
                    <wp:posOffset>43114</wp:posOffset>
                  </wp:positionV>
                  <wp:extent cx="287079" cy="287079"/>
                  <wp:effectExtent l="0" t="0" r="0" b="0"/>
                  <wp:wrapNone/>
                  <wp:docPr id="1478060866" name="Picture 147806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F2A46A9"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Điểm bài thi</w:t>
            </w:r>
          </w:p>
        </w:tc>
      </w:tr>
      <w:tr w:rsidR="008475E8" w:rsidRPr="00EB4BA0" w14:paraId="5B87F4D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D38BF2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1008" behindDoc="0" locked="0" layoutInCell="1" allowOverlap="1" wp14:anchorId="35992540" wp14:editId="4F36E922">
                  <wp:simplePos x="0" y="0"/>
                  <wp:positionH relativeFrom="margin">
                    <wp:posOffset>161290</wp:posOffset>
                  </wp:positionH>
                  <wp:positionV relativeFrom="paragraph">
                    <wp:posOffset>4066</wp:posOffset>
                  </wp:positionV>
                  <wp:extent cx="334521" cy="306374"/>
                  <wp:effectExtent l="0" t="0" r="8890" b="0"/>
                  <wp:wrapNone/>
                  <wp:docPr id="1478060867" name="Picture 14780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50AD48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Số câu đúng</w:t>
            </w:r>
          </w:p>
        </w:tc>
      </w:tr>
      <w:tr w:rsidR="008475E8" w:rsidRPr="00EB4BA0" w14:paraId="5B29967B"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9C8C5F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2032" behindDoc="0" locked="0" layoutInCell="1" allowOverlap="1" wp14:anchorId="089A91E0" wp14:editId="2CDAEDA8">
                  <wp:simplePos x="0" y="0"/>
                  <wp:positionH relativeFrom="column">
                    <wp:posOffset>180802</wp:posOffset>
                  </wp:positionH>
                  <wp:positionV relativeFrom="paragraph">
                    <wp:posOffset>50865</wp:posOffset>
                  </wp:positionV>
                  <wp:extent cx="282699" cy="282699"/>
                  <wp:effectExtent l="0" t="0" r="3175" b="3175"/>
                  <wp:wrapNone/>
                  <wp:docPr id="1478060868" name="Picture 14780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65FFAE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Nút home, quay trở về trang home</w:t>
            </w:r>
          </w:p>
        </w:tc>
      </w:tr>
      <w:tr w:rsidR="008475E8" w:rsidRPr="00EB4BA0" w14:paraId="620875E9"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57EE4CB"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3056" behindDoc="0" locked="0" layoutInCell="1" allowOverlap="1" wp14:anchorId="65DC111B" wp14:editId="46893929">
                  <wp:simplePos x="0" y="0"/>
                  <wp:positionH relativeFrom="column">
                    <wp:posOffset>163526</wp:posOffset>
                  </wp:positionH>
                  <wp:positionV relativeFrom="paragraph">
                    <wp:posOffset>44469</wp:posOffset>
                  </wp:positionV>
                  <wp:extent cx="327963" cy="327963"/>
                  <wp:effectExtent l="0" t="0" r="0" b="0"/>
                  <wp:wrapNone/>
                  <wp:docPr id="1478060869" name="Picture 147806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963" cy="3279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01C201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Play Again, làm lại bài thi.</w:t>
            </w:r>
          </w:p>
        </w:tc>
      </w:tr>
      <w:tr w:rsidR="008475E8" w:rsidRPr="00EB4BA0" w14:paraId="23F9BD57"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9A05E22"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4080" behindDoc="0" locked="0" layoutInCell="1" allowOverlap="1" wp14:anchorId="1962B981" wp14:editId="7B735B02">
                  <wp:simplePos x="0" y="0"/>
                  <wp:positionH relativeFrom="column">
                    <wp:posOffset>177421</wp:posOffset>
                  </wp:positionH>
                  <wp:positionV relativeFrom="paragraph">
                    <wp:posOffset>73954</wp:posOffset>
                  </wp:positionV>
                  <wp:extent cx="272956" cy="272956"/>
                  <wp:effectExtent l="0" t="0" r="0" b="0"/>
                  <wp:wrapNone/>
                  <wp:docPr id="1478060870" name="Picture 147806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56" cy="27295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8482D2C"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Chia sẽ điểm.</w:t>
            </w:r>
          </w:p>
        </w:tc>
      </w:tr>
    </w:tbl>
    <w:p w14:paraId="3EE1699A" w14:textId="77777777" w:rsidR="008475E8" w:rsidRPr="00EB4BA0" w:rsidRDefault="008475E8" w:rsidP="008475E8"/>
    <w:p w14:paraId="689D1F38" w14:textId="7F42CA58" w:rsidR="008475E8" w:rsidRPr="00EB4BA0" w:rsidRDefault="008475E8" w:rsidP="008475E8">
      <w:pPr>
        <w:spacing w:line="360" w:lineRule="auto"/>
        <w:jc w:val="both"/>
        <w:outlineLvl w:val="2"/>
        <w:rPr>
          <w:b/>
        </w:rPr>
      </w:pPr>
      <w:bookmarkStart w:id="408" w:name="_Toc105094356"/>
      <w:bookmarkStart w:id="409" w:name="_Toc105157158"/>
      <w:bookmarkStart w:id="410" w:name="_Toc105591682"/>
      <w:r>
        <w:rPr>
          <w:b/>
        </w:rPr>
        <w:t>2</w:t>
      </w:r>
      <w:r w:rsidRPr="00EB4BA0">
        <w:rPr>
          <w:b/>
        </w:rPr>
        <w:t>.15 Xây dựng trang tự thêm câu hỏi cho bài kiểm tra</w:t>
      </w:r>
      <w:bookmarkEnd w:id="408"/>
      <w:bookmarkEnd w:id="409"/>
      <w:bookmarkEnd w:id="410"/>
    </w:p>
    <w:p w14:paraId="6EC3A539" w14:textId="77777777" w:rsidR="008475E8" w:rsidRPr="00EB4BA0" w:rsidRDefault="008475E8" w:rsidP="008475E8">
      <w:pPr>
        <w:pStyle w:val="ListParagraph"/>
        <w:numPr>
          <w:ilvl w:val="0"/>
          <w:numId w:val="19"/>
        </w:numPr>
      </w:pPr>
      <w:r w:rsidRPr="00EB4BA0">
        <w:t>Ở  trang này người dùng sẽ được phép tự thêm câu hỏi cho bài kiểm tra mình muốn.</w:t>
      </w:r>
    </w:p>
    <w:p w14:paraId="62A65B8A" w14:textId="77777777" w:rsidR="008475E8" w:rsidRPr="00EB4BA0" w:rsidRDefault="008475E8" w:rsidP="008475E8">
      <w:pPr>
        <w:pStyle w:val="ListParagraph"/>
        <w:numPr>
          <w:ilvl w:val="0"/>
          <w:numId w:val="19"/>
        </w:numPr>
      </w:pPr>
      <w:r w:rsidRPr="00EB4BA0">
        <w:t>Người dùng có thể thêm, xóa tùy thích.</w:t>
      </w:r>
    </w:p>
    <w:p w14:paraId="2312A343" w14:textId="77777777" w:rsidR="008475E8" w:rsidRPr="00EB4BA0" w:rsidRDefault="008475E8" w:rsidP="008475E8">
      <w:pPr>
        <w:pStyle w:val="ListParagraph"/>
        <w:numPr>
          <w:ilvl w:val="0"/>
          <w:numId w:val="19"/>
        </w:numPr>
      </w:pPr>
      <w:r w:rsidRPr="00EB4BA0">
        <w:t>Sau khi thêm câu hỏi cho bài kiểm tra người dùng có thể thực hiện bài kiểm tra đó.</w:t>
      </w:r>
    </w:p>
    <w:p w14:paraId="1D0E0AEC"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3EC5C172" w14:textId="77777777" w:rsidR="008475E8" w:rsidRPr="00EB4BA0" w:rsidRDefault="008475E8" w:rsidP="008475E8">
      <w:pPr>
        <w:keepNext/>
        <w:ind w:left="720"/>
        <w:jc w:val="center"/>
      </w:pPr>
      <w:r w:rsidRPr="00EB4BA0">
        <w:rPr>
          <w:noProof/>
        </w:rPr>
        <w:lastRenderedPageBreak/>
        <w:drawing>
          <wp:inline distT="0" distB="0" distL="0" distR="0" wp14:anchorId="13775111" wp14:editId="636DBE08">
            <wp:extent cx="4612595" cy="7192370"/>
            <wp:effectExtent l="0" t="0" r="0" b="8890"/>
            <wp:docPr id="1478060938" name="Picture 147806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4212" cy="7257263"/>
                    </a:xfrm>
                    <a:prstGeom prst="rect">
                      <a:avLst/>
                    </a:prstGeom>
                  </pic:spPr>
                </pic:pic>
              </a:graphicData>
            </a:graphic>
          </wp:inline>
        </w:drawing>
      </w:r>
    </w:p>
    <w:p w14:paraId="439B17B8" w14:textId="77777777" w:rsidR="008475E8" w:rsidRPr="00EB4BA0" w:rsidRDefault="008475E8" w:rsidP="008475E8">
      <w:pPr>
        <w:pStyle w:val="Caption"/>
        <w:jc w:val="center"/>
      </w:pPr>
      <w:bookmarkStart w:id="411" w:name="_Toc105144480"/>
      <w:r w:rsidRPr="00EB4BA0">
        <w:t xml:space="preserve">User Interface </w:t>
      </w:r>
      <w:fldSimple w:instr=" SEQ User_Interface \* ARABIC ">
        <w:r w:rsidRPr="00EB4BA0">
          <w:rPr>
            <w:noProof/>
          </w:rPr>
          <w:t>50</w:t>
        </w:r>
      </w:fldSimple>
      <w:r w:rsidRPr="00EB4BA0">
        <w:t>: List Question User Add</w:t>
      </w:r>
      <w:bookmarkEnd w:id="411"/>
    </w:p>
    <w:p w14:paraId="2FE9B780" w14:textId="77777777" w:rsidR="008475E8" w:rsidRPr="00EB4BA0" w:rsidRDefault="008475E8" w:rsidP="008475E8">
      <w:pPr>
        <w:pStyle w:val="Caption"/>
        <w:ind w:firstLine="720"/>
        <w:jc w:val="center"/>
      </w:pPr>
    </w:p>
    <w:p w14:paraId="3431722E" w14:textId="77777777" w:rsidR="008475E8" w:rsidRPr="00EB4BA0" w:rsidRDefault="008475E8" w:rsidP="008475E8">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6B3205DD"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7F62FE4"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6A982E38"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7608682F"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917E239"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35104" behindDoc="0" locked="0" layoutInCell="1" allowOverlap="1" wp14:anchorId="04203657" wp14:editId="62D15DA1">
                  <wp:simplePos x="0" y="0"/>
                  <wp:positionH relativeFrom="column">
                    <wp:posOffset>198566</wp:posOffset>
                  </wp:positionH>
                  <wp:positionV relativeFrom="paragraph">
                    <wp:posOffset>28699</wp:posOffset>
                  </wp:positionV>
                  <wp:extent cx="269553" cy="269553"/>
                  <wp:effectExtent l="0" t="0" r="0" b="0"/>
                  <wp:wrapNone/>
                  <wp:docPr id="1478060877" name="Picture 147806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44E972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Cho phép người dùng xóa câu hỏi.</w:t>
            </w:r>
          </w:p>
        </w:tc>
      </w:tr>
      <w:tr w:rsidR="008475E8" w:rsidRPr="00EB4BA0" w14:paraId="54515113"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B91D0CE"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36128" behindDoc="0" locked="0" layoutInCell="1" allowOverlap="1" wp14:anchorId="1501C1E8" wp14:editId="7F78A1A4">
                  <wp:simplePos x="0" y="0"/>
                  <wp:positionH relativeFrom="column">
                    <wp:posOffset>191661</wp:posOffset>
                  </wp:positionH>
                  <wp:positionV relativeFrom="paragraph">
                    <wp:posOffset>168670</wp:posOffset>
                  </wp:positionV>
                  <wp:extent cx="287079" cy="287079"/>
                  <wp:effectExtent l="0" t="0" r="0" b="0"/>
                  <wp:wrapNone/>
                  <wp:docPr id="1478060878" name="Picture 147806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40440E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Khi người dùng click vào nút add.</w:t>
            </w:r>
          </w:p>
          <w:p w14:paraId="1239F3F9"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hiện lên Dialog cho phép người dùng thêm câu hỏi</w:t>
            </w:r>
          </w:p>
        </w:tc>
      </w:tr>
      <w:tr w:rsidR="008475E8" w:rsidRPr="00EB4BA0" w14:paraId="03BD1AE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EA039E4"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7152" behindDoc="0" locked="0" layoutInCell="1" allowOverlap="1" wp14:anchorId="51DE11E7" wp14:editId="4F61B88A">
                  <wp:simplePos x="0" y="0"/>
                  <wp:positionH relativeFrom="margin">
                    <wp:posOffset>161290</wp:posOffset>
                  </wp:positionH>
                  <wp:positionV relativeFrom="paragraph">
                    <wp:posOffset>4066</wp:posOffset>
                  </wp:positionV>
                  <wp:extent cx="334521" cy="306374"/>
                  <wp:effectExtent l="0" t="0" r="8890" b="0"/>
                  <wp:wrapNone/>
                  <wp:docPr id="1478060879" name="Picture 14780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3D9C08F"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Tìm kiếm câu hỏi.</w:t>
            </w:r>
          </w:p>
        </w:tc>
      </w:tr>
      <w:tr w:rsidR="008475E8" w:rsidRPr="00EB4BA0" w14:paraId="2002EA09"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08BDA13B"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38176" behindDoc="0" locked="0" layoutInCell="1" allowOverlap="1" wp14:anchorId="72F15601" wp14:editId="2F7D5655">
                  <wp:simplePos x="0" y="0"/>
                  <wp:positionH relativeFrom="column">
                    <wp:posOffset>180802</wp:posOffset>
                  </wp:positionH>
                  <wp:positionV relativeFrom="paragraph">
                    <wp:posOffset>50865</wp:posOffset>
                  </wp:positionV>
                  <wp:extent cx="282699" cy="282699"/>
                  <wp:effectExtent l="0" t="0" r="3175" b="3175"/>
                  <wp:wrapNone/>
                  <wp:docPr id="1478060880" name="Picture 14780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DDF0655"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Làm bài kiểm tra với câu hỏi đã thêm.</w:t>
            </w:r>
          </w:p>
        </w:tc>
      </w:tr>
    </w:tbl>
    <w:p w14:paraId="2AD91830" w14:textId="77777777" w:rsidR="008475E8" w:rsidRPr="00EB4BA0" w:rsidRDefault="008475E8" w:rsidP="008475E8"/>
    <w:p w14:paraId="6581B6C3" w14:textId="77777777" w:rsidR="008475E8" w:rsidRPr="00EB4BA0" w:rsidRDefault="008475E8" w:rsidP="008475E8">
      <w:pPr>
        <w:pStyle w:val="ListParagraph"/>
        <w:numPr>
          <w:ilvl w:val="0"/>
          <w:numId w:val="20"/>
        </w:numPr>
      </w:pPr>
      <w:r w:rsidRPr="00EB4BA0">
        <w:rPr>
          <w:b/>
        </w:rPr>
        <w:br w:type="page"/>
      </w:r>
      <w:r w:rsidRPr="00EB4BA0">
        <w:lastRenderedPageBreak/>
        <w:t>Ngoài ra người dùng có thể thêm câu hỏi bằng cách sử dụng camera để chụp hình. Hình ảnh sẽ được ứng dụng Scan ra chữ. Điều này sẽ giúp cho người dùng thuận tiện trong việc thêm bài test.</w:t>
      </w:r>
    </w:p>
    <w:p w14:paraId="3C4D4210" w14:textId="77777777" w:rsidR="008475E8" w:rsidRPr="00EB4BA0" w:rsidRDefault="008475E8" w:rsidP="008475E8">
      <w:pPr>
        <w:pStyle w:val="ListParagraph"/>
        <w:numPr>
          <w:ilvl w:val="0"/>
          <w:numId w:val="20"/>
        </w:numPr>
      </w:pPr>
      <w:r w:rsidRPr="00EB4BA0">
        <w:t>Khi sử dụng máy ảnh ứng, dụng sẽ yêu cầu người dùng cấp quyền để sử dụng. Nếu người dùng cấp quyền ứng dụng sẽ truy cập vào chức năng camera của điện thoại.</w:t>
      </w:r>
    </w:p>
    <w:p w14:paraId="7AEC36E0"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53023220" w14:textId="77777777" w:rsidR="008475E8" w:rsidRPr="00EB4BA0" w:rsidRDefault="008475E8" w:rsidP="008475E8">
      <w:pPr>
        <w:keepNext/>
        <w:jc w:val="center"/>
      </w:pPr>
      <w:r w:rsidRPr="00EB4BA0">
        <w:rPr>
          <w:noProof/>
        </w:rPr>
        <w:drawing>
          <wp:inline distT="0" distB="0" distL="0" distR="0" wp14:anchorId="7665B8FE" wp14:editId="3776D85E">
            <wp:extent cx="4130040" cy="5612524"/>
            <wp:effectExtent l="0" t="0" r="3810" b="7620"/>
            <wp:docPr id="1478060939" name="Picture 147806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8228" cy="5678009"/>
                    </a:xfrm>
                    <a:prstGeom prst="rect">
                      <a:avLst/>
                    </a:prstGeom>
                  </pic:spPr>
                </pic:pic>
              </a:graphicData>
            </a:graphic>
          </wp:inline>
        </w:drawing>
      </w:r>
    </w:p>
    <w:p w14:paraId="1649CE1E" w14:textId="77777777" w:rsidR="008475E8" w:rsidRPr="00EB4BA0" w:rsidRDefault="008475E8" w:rsidP="008475E8">
      <w:pPr>
        <w:pStyle w:val="Caption"/>
        <w:jc w:val="center"/>
      </w:pPr>
      <w:bookmarkStart w:id="412" w:name="_Toc105144481"/>
      <w:r w:rsidRPr="00EB4BA0">
        <w:t xml:space="preserve">User Interface </w:t>
      </w:r>
      <w:fldSimple w:instr=" SEQ User_Interface \* ARABIC ">
        <w:r w:rsidRPr="00EB4BA0">
          <w:rPr>
            <w:noProof/>
          </w:rPr>
          <w:t>51</w:t>
        </w:r>
      </w:fldSimple>
      <w:r w:rsidRPr="00EB4BA0">
        <w:t>: Scan Text</w:t>
      </w:r>
      <w:bookmarkEnd w:id="412"/>
    </w:p>
    <w:p w14:paraId="28751C3B" w14:textId="77777777" w:rsidR="008475E8" w:rsidRPr="00EB4BA0" w:rsidRDefault="008475E8" w:rsidP="008475E8">
      <w:pPr>
        <w:pStyle w:val="Caption"/>
        <w:jc w:val="center"/>
      </w:pPr>
    </w:p>
    <w:p w14:paraId="2FC8DA47" w14:textId="77777777" w:rsidR="008475E8" w:rsidRPr="00EB4BA0" w:rsidRDefault="008475E8" w:rsidP="008475E8">
      <w:pPr>
        <w:jc w:val="center"/>
      </w:pPr>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56BDB5DB"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76A9D46"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60206B35"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0C597DE8"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6F67816"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39200" behindDoc="0" locked="0" layoutInCell="1" allowOverlap="1" wp14:anchorId="65575DCC" wp14:editId="63B6382B">
                  <wp:simplePos x="0" y="0"/>
                  <wp:positionH relativeFrom="column">
                    <wp:posOffset>198566</wp:posOffset>
                  </wp:positionH>
                  <wp:positionV relativeFrom="paragraph">
                    <wp:posOffset>28699</wp:posOffset>
                  </wp:positionV>
                  <wp:extent cx="269553" cy="269553"/>
                  <wp:effectExtent l="0" t="0" r="0" b="0"/>
                  <wp:wrapNone/>
                  <wp:docPr id="1478060891" name="Picture 147806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7869C28C"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Scan</w:t>
            </w:r>
          </w:p>
        </w:tc>
      </w:tr>
      <w:tr w:rsidR="008475E8" w:rsidRPr="00EB4BA0" w14:paraId="04C8C32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03FE94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0224" behindDoc="0" locked="0" layoutInCell="1" allowOverlap="1" wp14:anchorId="6095BA63" wp14:editId="6B1C4FF7">
                  <wp:simplePos x="0" y="0"/>
                  <wp:positionH relativeFrom="column">
                    <wp:posOffset>191135</wp:posOffset>
                  </wp:positionH>
                  <wp:positionV relativeFrom="paragraph">
                    <wp:posOffset>413935</wp:posOffset>
                  </wp:positionV>
                  <wp:extent cx="287079" cy="287079"/>
                  <wp:effectExtent l="0" t="0" r="0" b="0"/>
                  <wp:wrapNone/>
                  <wp:docPr id="1478060892" name="Picture 147806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EE5F569"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ứng dụng sẽ yêu cầu quyền truy cập camera của ứng dụng người dùng.</w:t>
            </w:r>
          </w:p>
          <w:p w14:paraId="270466BB"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Nếu chấp nhận, người dùng có thể chụp hình trực tiếp trên ứng dụng.</w:t>
            </w:r>
          </w:p>
          <w:p w14:paraId="6EE5E68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Hỉnh ảnh sẽ được hiện lên ứng dụng đồng thời ứng dụng sẽ Scan đoạn text của hình ảnh.</w:t>
            </w:r>
          </w:p>
        </w:tc>
      </w:tr>
      <w:tr w:rsidR="008475E8" w:rsidRPr="00EB4BA0" w14:paraId="051A28F9"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4F34C04"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41248" behindDoc="0" locked="0" layoutInCell="1" allowOverlap="1" wp14:anchorId="38349511" wp14:editId="54477B06">
                  <wp:simplePos x="0" y="0"/>
                  <wp:positionH relativeFrom="margin">
                    <wp:posOffset>174938</wp:posOffset>
                  </wp:positionH>
                  <wp:positionV relativeFrom="paragraph">
                    <wp:posOffset>181231</wp:posOffset>
                  </wp:positionV>
                  <wp:extent cx="334521" cy="306374"/>
                  <wp:effectExtent l="0" t="0" r="8890" b="0"/>
                  <wp:wrapNone/>
                  <wp:docPr id="1478060893" name="Picture 147806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24B80CAC"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ứng dụng sẽ truy cập vào thư viện  của người dùng.</w:t>
            </w:r>
          </w:p>
          <w:p w14:paraId="43CAE672"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chọn hình ảnh muốn Scan.</w:t>
            </w:r>
          </w:p>
          <w:p w14:paraId="59F77396"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Ứng dụng thực hiện Scan.</w:t>
            </w:r>
          </w:p>
        </w:tc>
      </w:tr>
      <w:tr w:rsidR="008475E8" w:rsidRPr="00EB4BA0" w14:paraId="305A312A"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7A28603"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42272" behindDoc="0" locked="0" layoutInCell="1" allowOverlap="1" wp14:anchorId="55478AD1" wp14:editId="34A55482">
                  <wp:simplePos x="0" y="0"/>
                  <wp:positionH relativeFrom="column">
                    <wp:posOffset>180802</wp:posOffset>
                  </wp:positionH>
                  <wp:positionV relativeFrom="paragraph">
                    <wp:posOffset>50865</wp:posOffset>
                  </wp:positionV>
                  <wp:extent cx="282699" cy="282699"/>
                  <wp:effectExtent l="0" t="0" r="3175" b="3175"/>
                  <wp:wrapNone/>
                  <wp:docPr id="1478060894" name="Picture 147806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10FC0BB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w:t>
            </w:r>
          </w:p>
        </w:tc>
      </w:tr>
    </w:tbl>
    <w:p w14:paraId="0F1CEF41" w14:textId="77777777" w:rsidR="008475E8" w:rsidRPr="00EB4BA0" w:rsidRDefault="008475E8" w:rsidP="008475E8">
      <w:pPr>
        <w:rPr>
          <w:b/>
          <w:bCs/>
        </w:rPr>
      </w:pPr>
    </w:p>
    <w:p w14:paraId="64133FAB" w14:textId="3B42CE80" w:rsidR="008475E8" w:rsidRPr="00EB4BA0" w:rsidRDefault="008475E8" w:rsidP="008475E8">
      <w:pPr>
        <w:spacing w:line="360" w:lineRule="auto"/>
        <w:jc w:val="both"/>
        <w:outlineLvl w:val="2"/>
        <w:rPr>
          <w:b/>
        </w:rPr>
      </w:pPr>
      <w:bookmarkStart w:id="413" w:name="_Toc105094357"/>
      <w:bookmarkStart w:id="414" w:name="_Toc105157159"/>
      <w:bookmarkStart w:id="415" w:name="_Toc105591683"/>
      <w:r>
        <w:rPr>
          <w:b/>
        </w:rPr>
        <w:t>2</w:t>
      </w:r>
      <w:r w:rsidRPr="00EB4BA0">
        <w:rPr>
          <w:b/>
        </w:rPr>
        <w:t>.16 Trang Ranking</w:t>
      </w:r>
      <w:bookmarkEnd w:id="413"/>
      <w:bookmarkEnd w:id="414"/>
      <w:bookmarkEnd w:id="415"/>
    </w:p>
    <w:p w14:paraId="517E5FA8" w14:textId="77777777" w:rsidR="008475E8" w:rsidRPr="00EB4BA0" w:rsidRDefault="008475E8" w:rsidP="008475E8">
      <w:pPr>
        <w:pStyle w:val="ListParagraph"/>
        <w:numPr>
          <w:ilvl w:val="0"/>
          <w:numId w:val="21"/>
        </w:numPr>
      </w:pPr>
      <w:r w:rsidRPr="00EB4BA0">
        <w:t>Ở  trang này sẽ hiển thị bảng xếp hạng điểm của tất cả những người dùng đã chia sẽ điểm số của mình.</w:t>
      </w:r>
    </w:p>
    <w:p w14:paraId="78289661" w14:textId="77777777" w:rsidR="008475E8" w:rsidRPr="00EB4BA0" w:rsidRDefault="008475E8" w:rsidP="008475E8">
      <w:pPr>
        <w:pStyle w:val="ListParagraph"/>
        <w:numPr>
          <w:ilvl w:val="0"/>
          <w:numId w:val="21"/>
        </w:numPr>
      </w:pPr>
      <w:r w:rsidRPr="00EB4BA0">
        <w:t>Điểm số sẽ xếp thứ tự từ cao đến thấp và chỉ lấy 3 người cao nhất trong hệ thống.</w:t>
      </w:r>
    </w:p>
    <w:p w14:paraId="481E0C16" w14:textId="77777777" w:rsidR="008475E8" w:rsidRPr="00EB4BA0" w:rsidRDefault="008475E8" w:rsidP="008475E8">
      <w:pPr>
        <w:pStyle w:val="ListParagraph"/>
        <w:numPr>
          <w:ilvl w:val="0"/>
          <w:numId w:val="21"/>
        </w:numPr>
      </w:pPr>
      <w:r w:rsidRPr="00EB4BA0">
        <w:t>Bàng xếp hạng sẽ hiện tên tài khoản, điểm số, huy hiệu và thời gian thực hiện bài kiểm tra của người dùng.</w:t>
      </w:r>
    </w:p>
    <w:p w14:paraId="43C283C8"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184656B1" w14:textId="77777777" w:rsidR="008475E8" w:rsidRPr="00EB4BA0" w:rsidRDefault="008475E8" w:rsidP="008475E8">
      <w:pPr>
        <w:keepNext/>
        <w:ind w:left="720"/>
        <w:jc w:val="center"/>
      </w:pPr>
      <w:r w:rsidRPr="00EB4BA0">
        <w:rPr>
          <w:noProof/>
        </w:rPr>
        <w:lastRenderedPageBreak/>
        <w:drawing>
          <wp:inline distT="0" distB="0" distL="0" distR="0" wp14:anchorId="45A7DE3C" wp14:editId="540589EC">
            <wp:extent cx="4114701" cy="7204841"/>
            <wp:effectExtent l="0" t="0" r="635" b="0"/>
            <wp:docPr id="175" name="Picture 17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video game&#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65745" cy="7294218"/>
                    </a:xfrm>
                    <a:prstGeom prst="rect">
                      <a:avLst/>
                    </a:prstGeom>
                    <a:noFill/>
                    <a:ln>
                      <a:noFill/>
                    </a:ln>
                  </pic:spPr>
                </pic:pic>
              </a:graphicData>
            </a:graphic>
          </wp:inline>
        </w:drawing>
      </w:r>
    </w:p>
    <w:p w14:paraId="5D787F45" w14:textId="77777777" w:rsidR="008475E8" w:rsidRPr="00EB4BA0" w:rsidRDefault="008475E8" w:rsidP="008475E8">
      <w:pPr>
        <w:pStyle w:val="Caption"/>
        <w:jc w:val="center"/>
      </w:pPr>
      <w:bookmarkStart w:id="416" w:name="_Toc105144482"/>
      <w:r w:rsidRPr="00EB4BA0">
        <w:t xml:space="preserve">User Interface </w:t>
      </w:r>
      <w:fldSimple w:instr=" SEQ User_Interface \* ARABIC ">
        <w:r w:rsidRPr="00EB4BA0">
          <w:rPr>
            <w:noProof/>
          </w:rPr>
          <w:t>52</w:t>
        </w:r>
      </w:fldSimple>
      <w:r w:rsidRPr="00EB4BA0">
        <w:t>: Ranking</w:t>
      </w:r>
      <w:bookmarkEnd w:id="416"/>
    </w:p>
    <w:p w14:paraId="72B75208" w14:textId="77777777" w:rsidR="008475E8" w:rsidRPr="00EB4BA0" w:rsidRDefault="008475E8" w:rsidP="008475E8">
      <w:pPr>
        <w:ind w:left="720"/>
        <w:jc w:val="center"/>
        <w:rPr>
          <w:b/>
          <w:bCs/>
        </w:rPr>
      </w:pPr>
      <w:r w:rsidRPr="00EB4BA0">
        <w:rPr>
          <w:b/>
        </w:rPr>
        <w:br w:type="page"/>
      </w:r>
    </w:p>
    <w:p w14:paraId="7DD2E02F" w14:textId="4A532C29" w:rsidR="008475E8" w:rsidRPr="00EB4BA0" w:rsidRDefault="008475E8" w:rsidP="008475E8">
      <w:pPr>
        <w:spacing w:line="360" w:lineRule="auto"/>
        <w:jc w:val="both"/>
        <w:outlineLvl w:val="2"/>
        <w:rPr>
          <w:b/>
        </w:rPr>
      </w:pPr>
      <w:bookmarkStart w:id="417" w:name="_Toc105094358"/>
      <w:bookmarkStart w:id="418" w:name="_Toc105157160"/>
      <w:bookmarkStart w:id="419" w:name="_Toc105591684"/>
      <w:r>
        <w:rPr>
          <w:b/>
        </w:rPr>
        <w:lastRenderedPageBreak/>
        <w:t>2</w:t>
      </w:r>
      <w:r w:rsidRPr="00EB4BA0">
        <w:rPr>
          <w:b/>
        </w:rPr>
        <w:t>.17 Trang Report Problem</w:t>
      </w:r>
      <w:bookmarkEnd w:id="417"/>
      <w:bookmarkEnd w:id="418"/>
      <w:bookmarkEnd w:id="419"/>
    </w:p>
    <w:p w14:paraId="1DEF5ED7" w14:textId="77777777" w:rsidR="008475E8" w:rsidRPr="00EB4BA0" w:rsidRDefault="008475E8" w:rsidP="008475E8">
      <w:pPr>
        <w:pStyle w:val="ListParagraph"/>
        <w:numPr>
          <w:ilvl w:val="0"/>
          <w:numId w:val="22"/>
        </w:numPr>
        <w:spacing w:line="360" w:lineRule="auto"/>
        <w:jc w:val="both"/>
      </w:pPr>
      <w:r w:rsidRPr="00EB4BA0">
        <w:t>Trong quá trình sử dụng ứng dụng nếu có gặp bất kỳ lỗi nào người dùng có thể vào chức năng Report Problem để báo cáo vấn đề của app đến Admin.</w:t>
      </w:r>
    </w:p>
    <w:p w14:paraId="03162A03" w14:textId="77777777" w:rsidR="008475E8" w:rsidRPr="00EB4BA0" w:rsidRDefault="008475E8" w:rsidP="008475E8">
      <w:pPr>
        <w:pStyle w:val="ListParagraph"/>
        <w:numPr>
          <w:ilvl w:val="0"/>
          <w:numId w:val="22"/>
        </w:numPr>
        <w:spacing w:line="360" w:lineRule="auto"/>
        <w:jc w:val="both"/>
      </w:pPr>
      <w:r w:rsidRPr="00EB4BA0">
        <w:t>Có 3 lựa chọn lỗi người dùng có thể báo cáo:</w:t>
      </w:r>
    </w:p>
    <w:p w14:paraId="045668A5" w14:textId="77777777" w:rsidR="008475E8" w:rsidRPr="00EB4BA0" w:rsidRDefault="008475E8" w:rsidP="008475E8">
      <w:pPr>
        <w:pStyle w:val="ListParagraph"/>
        <w:numPr>
          <w:ilvl w:val="0"/>
          <w:numId w:val="23"/>
        </w:numPr>
        <w:spacing w:line="360" w:lineRule="auto"/>
        <w:jc w:val="both"/>
      </w:pPr>
      <w:r w:rsidRPr="00EB4BA0">
        <w:t>Update Qusetion</w:t>
      </w:r>
    </w:p>
    <w:p w14:paraId="01F9343A" w14:textId="77777777" w:rsidR="008475E8" w:rsidRPr="00EB4BA0" w:rsidRDefault="008475E8" w:rsidP="008475E8">
      <w:pPr>
        <w:pStyle w:val="ListParagraph"/>
        <w:numPr>
          <w:ilvl w:val="0"/>
          <w:numId w:val="23"/>
        </w:numPr>
        <w:spacing w:line="360" w:lineRule="auto"/>
        <w:jc w:val="both"/>
      </w:pPr>
      <w:r w:rsidRPr="00EB4BA0">
        <w:t>Error during playing</w:t>
      </w:r>
    </w:p>
    <w:p w14:paraId="5055349B" w14:textId="77777777" w:rsidR="008475E8" w:rsidRPr="00EB4BA0" w:rsidRDefault="008475E8" w:rsidP="008475E8">
      <w:pPr>
        <w:pStyle w:val="ListParagraph"/>
        <w:numPr>
          <w:ilvl w:val="0"/>
          <w:numId w:val="23"/>
        </w:numPr>
        <w:spacing w:line="360" w:lineRule="auto"/>
        <w:jc w:val="both"/>
      </w:pPr>
      <w:r w:rsidRPr="00EB4BA0">
        <w:t>Error Score</w:t>
      </w:r>
    </w:p>
    <w:p w14:paraId="6FCFFAF3"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18DB21A8" w14:textId="77777777" w:rsidR="008475E8" w:rsidRPr="00EB4BA0" w:rsidRDefault="008475E8" w:rsidP="008475E8">
      <w:pPr>
        <w:keepNext/>
        <w:jc w:val="center"/>
      </w:pPr>
      <w:r w:rsidRPr="00EB4BA0">
        <w:rPr>
          <w:noProof/>
        </w:rPr>
        <w:drawing>
          <wp:inline distT="0" distB="0" distL="0" distR="0" wp14:anchorId="738912AD" wp14:editId="6C9E5EEC">
            <wp:extent cx="3875272" cy="5007935"/>
            <wp:effectExtent l="0" t="0" r="0" b="254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99774" cy="5039599"/>
                    </a:xfrm>
                    <a:prstGeom prst="rect">
                      <a:avLst/>
                    </a:prstGeom>
                    <a:noFill/>
                    <a:ln>
                      <a:noFill/>
                    </a:ln>
                  </pic:spPr>
                </pic:pic>
              </a:graphicData>
            </a:graphic>
          </wp:inline>
        </w:drawing>
      </w:r>
    </w:p>
    <w:p w14:paraId="29A6FABB" w14:textId="77777777" w:rsidR="008475E8" w:rsidRPr="00EB4BA0" w:rsidRDefault="008475E8" w:rsidP="008475E8">
      <w:pPr>
        <w:pStyle w:val="Caption"/>
        <w:jc w:val="center"/>
      </w:pPr>
      <w:bookmarkStart w:id="420" w:name="_Toc105144483"/>
      <w:r w:rsidRPr="00EB4BA0">
        <w:t xml:space="preserve">User Interface </w:t>
      </w:r>
      <w:fldSimple w:instr=" SEQ User_Interface \* ARABIC ">
        <w:r w:rsidRPr="00EB4BA0">
          <w:rPr>
            <w:noProof/>
          </w:rPr>
          <w:t>53</w:t>
        </w:r>
      </w:fldSimple>
      <w:r w:rsidRPr="00EB4BA0">
        <w:t>: Report Problem</w:t>
      </w:r>
      <w:bookmarkEnd w:id="420"/>
    </w:p>
    <w:p w14:paraId="05EDA377" w14:textId="77777777" w:rsidR="008475E8" w:rsidRPr="00EB4BA0" w:rsidRDefault="008475E8" w:rsidP="008475E8">
      <w:pPr>
        <w:jc w:val="center"/>
      </w:pPr>
      <w:r w:rsidRPr="00EB4BA0">
        <w:br w:type="page"/>
      </w:r>
    </w:p>
    <w:p w14:paraId="08A4C34E" w14:textId="68617FAB" w:rsidR="008475E8" w:rsidRPr="00EB4BA0" w:rsidRDefault="008475E8" w:rsidP="008475E8">
      <w:pPr>
        <w:spacing w:line="360" w:lineRule="auto"/>
        <w:jc w:val="both"/>
        <w:outlineLvl w:val="2"/>
        <w:rPr>
          <w:b/>
        </w:rPr>
      </w:pPr>
      <w:bookmarkStart w:id="421" w:name="_Toc105094359"/>
      <w:bookmarkStart w:id="422" w:name="_Toc105157161"/>
      <w:bookmarkStart w:id="423" w:name="_Toc105591685"/>
      <w:r>
        <w:rPr>
          <w:b/>
        </w:rPr>
        <w:lastRenderedPageBreak/>
        <w:t>2</w:t>
      </w:r>
      <w:r w:rsidRPr="00EB4BA0">
        <w:rPr>
          <w:b/>
        </w:rPr>
        <w:t>.18  Chức năng Feedback</w:t>
      </w:r>
      <w:bookmarkEnd w:id="421"/>
      <w:bookmarkEnd w:id="422"/>
      <w:bookmarkEnd w:id="423"/>
    </w:p>
    <w:p w14:paraId="33E54E38" w14:textId="77777777" w:rsidR="008475E8" w:rsidRPr="00EB4BA0" w:rsidRDefault="008475E8" w:rsidP="008475E8">
      <w:pPr>
        <w:pStyle w:val="ListParagraph"/>
        <w:numPr>
          <w:ilvl w:val="0"/>
          <w:numId w:val="24"/>
        </w:numPr>
        <w:spacing w:line="360" w:lineRule="auto"/>
        <w:jc w:val="both"/>
      </w:pPr>
      <w:r w:rsidRPr="00EB4BA0">
        <w:t>Người dùng gửi đánh giá ứng dụng đến Admin.</w:t>
      </w:r>
    </w:p>
    <w:p w14:paraId="7EF68DBC" w14:textId="7227B393" w:rsidR="008475E8" w:rsidRPr="00EB4BA0" w:rsidRDefault="008475E8" w:rsidP="008475E8">
      <w:pPr>
        <w:pStyle w:val="Heading3"/>
        <w:rPr>
          <w:rFonts w:ascii="Times New Roman" w:hAnsi="Times New Roman"/>
        </w:rPr>
      </w:pPr>
      <w:bookmarkStart w:id="424" w:name="_Toc105094360"/>
      <w:bookmarkStart w:id="425" w:name="_Toc105157162"/>
      <w:bookmarkStart w:id="426" w:name="_Toc105591686"/>
      <w:r>
        <w:rPr>
          <w:rFonts w:ascii="Times New Roman" w:hAnsi="Times New Roman"/>
        </w:rPr>
        <w:t>2</w:t>
      </w:r>
      <w:r w:rsidRPr="00EB4BA0">
        <w:rPr>
          <w:rFonts w:ascii="Times New Roman" w:hAnsi="Times New Roman"/>
        </w:rPr>
        <w:t>.19 Privacy Policy</w:t>
      </w:r>
      <w:bookmarkEnd w:id="424"/>
      <w:bookmarkEnd w:id="425"/>
      <w:bookmarkEnd w:id="426"/>
    </w:p>
    <w:p w14:paraId="53A86BDE" w14:textId="77777777" w:rsidR="008475E8" w:rsidRPr="00EB4BA0" w:rsidRDefault="008475E8" w:rsidP="008475E8">
      <w:pPr>
        <w:pStyle w:val="ListParagraph"/>
        <w:numPr>
          <w:ilvl w:val="0"/>
          <w:numId w:val="24"/>
        </w:numPr>
        <w:spacing w:line="360" w:lineRule="auto"/>
        <w:jc w:val="both"/>
      </w:pPr>
      <w:r w:rsidRPr="00EB4BA0">
        <w:t>Ở  trang này người dùng xem các chính sách bảo mật của ứng dụng.</w:t>
      </w:r>
    </w:p>
    <w:p w14:paraId="7F3F062D"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2FDCE715" w14:textId="77777777" w:rsidR="008475E8" w:rsidRPr="00EB4BA0" w:rsidRDefault="008475E8" w:rsidP="008475E8">
      <w:pPr>
        <w:keepNext/>
        <w:spacing w:line="360" w:lineRule="auto"/>
        <w:ind w:left="792"/>
        <w:jc w:val="center"/>
      </w:pPr>
      <w:r w:rsidRPr="00EB4BA0">
        <w:rPr>
          <w:noProof/>
        </w:rPr>
        <w:drawing>
          <wp:inline distT="0" distB="0" distL="0" distR="0" wp14:anchorId="12AC691E" wp14:editId="7B494E3B">
            <wp:extent cx="3507105" cy="5445457"/>
            <wp:effectExtent l="0" t="0" r="0" b="3175"/>
            <wp:docPr id="1478060544" name="Picture 1478060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4" name="Picture 1478060544" descr="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21668" cy="5468069"/>
                    </a:xfrm>
                    <a:prstGeom prst="rect">
                      <a:avLst/>
                    </a:prstGeom>
                    <a:noFill/>
                    <a:ln>
                      <a:noFill/>
                    </a:ln>
                  </pic:spPr>
                </pic:pic>
              </a:graphicData>
            </a:graphic>
          </wp:inline>
        </w:drawing>
      </w:r>
    </w:p>
    <w:p w14:paraId="4899D87C" w14:textId="77777777" w:rsidR="008475E8" w:rsidRPr="00EB4BA0" w:rsidRDefault="008475E8" w:rsidP="008475E8">
      <w:pPr>
        <w:pStyle w:val="Caption"/>
        <w:ind w:firstLine="720"/>
        <w:jc w:val="center"/>
      </w:pPr>
      <w:bookmarkStart w:id="427" w:name="_Toc105144484"/>
      <w:r w:rsidRPr="00EB4BA0">
        <w:t xml:space="preserve">User Interface </w:t>
      </w:r>
      <w:fldSimple w:instr=" SEQ User_Interface \* ARABIC ">
        <w:r w:rsidRPr="00EB4BA0">
          <w:rPr>
            <w:noProof/>
          </w:rPr>
          <w:t>54</w:t>
        </w:r>
      </w:fldSimple>
      <w:r w:rsidRPr="00EB4BA0">
        <w:t>: Privacy Policy</w:t>
      </w:r>
      <w:bookmarkEnd w:id="427"/>
    </w:p>
    <w:p w14:paraId="5112EE4E" w14:textId="77777777" w:rsidR="008475E8" w:rsidRPr="00EB4BA0" w:rsidRDefault="008475E8" w:rsidP="008475E8">
      <w:pPr>
        <w:spacing w:line="360" w:lineRule="auto"/>
      </w:pPr>
    </w:p>
    <w:p w14:paraId="5E4CF755" w14:textId="5C892938" w:rsidR="008475E8" w:rsidRPr="00EB4BA0" w:rsidRDefault="008475E8" w:rsidP="008475E8">
      <w:pPr>
        <w:pStyle w:val="Heading3"/>
        <w:rPr>
          <w:rFonts w:ascii="Times New Roman" w:hAnsi="Times New Roman"/>
        </w:rPr>
      </w:pPr>
      <w:bookmarkStart w:id="428" w:name="_Toc105094361"/>
      <w:bookmarkStart w:id="429" w:name="_Toc105157163"/>
      <w:bookmarkStart w:id="430" w:name="_Toc105591687"/>
      <w:r>
        <w:rPr>
          <w:rFonts w:ascii="Times New Roman" w:hAnsi="Times New Roman"/>
        </w:rPr>
        <w:lastRenderedPageBreak/>
        <w:t>2</w:t>
      </w:r>
      <w:r w:rsidRPr="00EB4BA0">
        <w:rPr>
          <w:rFonts w:ascii="Times New Roman" w:hAnsi="Times New Roman"/>
        </w:rPr>
        <w:t>.20 Trang Sign Out</w:t>
      </w:r>
      <w:bookmarkEnd w:id="428"/>
      <w:bookmarkEnd w:id="429"/>
      <w:bookmarkEnd w:id="430"/>
    </w:p>
    <w:p w14:paraId="49B95F48"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67891A1B" w14:textId="77777777" w:rsidR="008475E8" w:rsidRPr="00EB4BA0" w:rsidRDefault="008475E8" w:rsidP="008475E8">
      <w:pPr>
        <w:keepNext/>
        <w:spacing w:line="360" w:lineRule="auto"/>
        <w:ind w:left="792"/>
        <w:jc w:val="center"/>
      </w:pPr>
      <w:r w:rsidRPr="00EB4BA0">
        <w:rPr>
          <w:noProof/>
        </w:rPr>
        <mc:AlternateContent>
          <mc:Choice Requires="wps">
            <w:drawing>
              <wp:anchor distT="0" distB="0" distL="114300" distR="114300" simplePos="0" relativeHeight="252229632" behindDoc="0" locked="0" layoutInCell="1" allowOverlap="1" wp14:anchorId="464B1F53" wp14:editId="4AFD9096">
                <wp:simplePos x="0" y="0"/>
                <wp:positionH relativeFrom="column">
                  <wp:posOffset>5252484</wp:posOffset>
                </wp:positionH>
                <wp:positionV relativeFrom="paragraph">
                  <wp:posOffset>4181977</wp:posOffset>
                </wp:positionV>
                <wp:extent cx="1045441" cy="1131038"/>
                <wp:effectExtent l="0" t="0" r="21590" b="12065"/>
                <wp:wrapNone/>
                <wp:docPr id="1478060580" name="Text Box 1478060580"/>
                <wp:cNvGraphicFramePr/>
                <a:graphic xmlns:a="http://schemas.openxmlformats.org/drawingml/2006/main">
                  <a:graphicData uri="http://schemas.microsoft.com/office/word/2010/wordprocessingShape">
                    <wps:wsp>
                      <wps:cNvSpPr txBox="1"/>
                      <wps:spPr>
                        <a:xfrm>
                          <a:off x="0" y="0"/>
                          <a:ext cx="1045441" cy="1131038"/>
                        </a:xfrm>
                        <a:prstGeom prst="rect">
                          <a:avLst/>
                        </a:prstGeom>
                        <a:solidFill>
                          <a:schemeClr val="lt1"/>
                        </a:solidFill>
                        <a:ln w="6350">
                          <a:solidFill>
                            <a:prstClr val="black"/>
                          </a:solidFill>
                        </a:ln>
                      </wps:spPr>
                      <wps:txbx>
                        <w:txbxContent>
                          <w:p w14:paraId="00C42A64" w14:textId="77777777" w:rsidR="00143AD8" w:rsidRDefault="00143AD8" w:rsidP="008475E8">
                            <w:r>
                              <w:t>Đăng xuất khỏi tài khoản, quay về trang đợi.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B1F53" id="Text Box 1478060580" o:spid="_x0000_s1038" type="#_x0000_t202" style="position:absolute;left:0;text-align:left;margin-left:413.6pt;margin-top:329.3pt;width:82.3pt;height:89.05pt;z-index:25222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" fillcolor="white [3201]" strokeweight=".5pt">
                <v:textbox>
                  <w:txbxContent>
                    <w:p w14:paraId="00C42A64" w14:textId="77777777" w:rsidR="00143AD8" w:rsidRDefault="00143AD8" w:rsidP="008475E8">
                      <w:r>
                        <w:t>Đăng xuất khỏi tài khoản, quay về trang đợi.</w:t>
                      </w:r>
                    </w:p>
                  </w:txbxContent>
                </v:textbox>
              </v:shape>
            </w:pict>
          </mc:Fallback>
        </mc:AlternateContent>
      </w:r>
      <w:r w:rsidRPr="00EB4BA0">
        <w:rPr>
          <w:noProof/>
        </w:rPr>
        <mc:AlternateContent>
          <mc:Choice Requires="wps">
            <w:drawing>
              <wp:anchor distT="0" distB="0" distL="114300" distR="114300" simplePos="0" relativeHeight="252228608" behindDoc="0" locked="0" layoutInCell="1" allowOverlap="1" wp14:anchorId="7CA0B7BC" wp14:editId="3CB5A10E">
                <wp:simplePos x="0" y="0"/>
                <wp:positionH relativeFrom="column">
                  <wp:posOffset>4797631</wp:posOffset>
                </wp:positionH>
                <wp:positionV relativeFrom="paragraph">
                  <wp:posOffset>4725480</wp:posOffset>
                </wp:positionV>
                <wp:extent cx="451263" cy="665019"/>
                <wp:effectExtent l="0" t="38100" r="63500" b="20955"/>
                <wp:wrapNone/>
                <wp:docPr id="1478060579" name="Straight Arrow Connector 1478060579"/>
                <wp:cNvGraphicFramePr/>
                <a:graphic xmlns:a="http://schemas.openxmlformats.org/drawingml/2006/main">
                  <a:graphicData uri="http://schemas.microsoft.com/office/word/2010/wordprocessingShape">
                    <wps:wsp>
                      <wps:cNvCnPr/>
                      <wps:spPr>
                        <a:xfrm flipV="1">
                          <a:off x="0" y="0"/>
                          <a:ext cx="451263" cy="665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DF8948" id="Straight Arrow Connector 1478060579" o:spid="_x0000_s1026" type="#_x0000_t32" style="position:absolute;margin-left:377.75pt;margin-top:372.1pt;width:35.55pt;height:52.35pt;flip:y;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" strokecolor="#4579b8 [3044]">
                <v:stroke endarrow="block"/>
              </v:shape>
            </w:pict>
          </mc:Fallback>
        </mc:AlternateContent>
      </w:r>
      <w:r w:rsidRPr="00EB4BA0">
        <w:rPr>
          <w:noProof/>
        </w:rPr>
        <mc:AlternateContent>
          <mc:Choice Requires="wps">
            <w:drawing>
              <wp:anchor distT="0" distB="0" distL="114300" distR="114300" simplePos="0" relativeHeight="252227584" behindDoc="0" locked="0" layoutInCell="1" allowOverlap="1" wp14:anchorId="1EF0765F" wp14:editId="09F9DDA7">
                <wp:simplePos x="0" y="0"/>
                <wp:positionH relativeFrom="column">
                  <wp:posOffset>-409565</wp:posOffset>
                </wp:positionH>
                <wp:positionV relativeFrom="paragraph">
                  <wp:posOffset>5013372</wp:posOffset>
                </wp:positionV>
                <wp:extent cx="1270335" cy="638630"/>
                <wp:effectExtent l="0" t="0" r="25400" b="28575"/>
                <wp:wrapNone/>
                <wp:docPr id="1478060578" name="Text Box 1478060578"/>
                <wp:cNvGraphicFramePr/>
                <a:graphic xmlns:a="http://schemas.openxmlformats.org/drawingml/2006/main">
                  <a:graphicData uri="http://schemas.microsoft.com/office/word/2010/wordprocessingShape">
                    <wps:wsp>
                      <wps:cNvSpPr txBox="1"/>
                      <wps:spPr>
                        <a:xfrm>
                          <a:off x="0" y="0"/>
                          <a:ext cx="1270335" cy="638630"/>
                        </a:xfrm>
                        <a:prstGeom prst="rect">
                          <a:avLst/>
                        </a:prstGeom>
                        <a:solidFill>
                          <a:schemeClr val="lt1"/>
                        </a:solidFill>
                        <a:ln w="6350">
                          <a:solidFill>
                            <a:prstClr val="black"/>
                          </a:solidFill>
                        </a:ln>
                      </wps:spPr>
                      <wps:txbx>
                        <w:txbxContent>
                          <w:p w14:paraId="009AFDCC" w14:textId="77777777" w:rsidR="00143AD8" w:rsidRDefault="00143AD8" w:rsidP="008475E8">
                            <w:r>
                              <w:t>Quay lại trang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65F" id="Text Box 1478060578" o:spid="_x0000_s1039" type="#_x0000_t202" style="position:absolute;left:0;text-align:left;margin-left:-32.25pt;margin-top:394.75pt;width:100.05pt;height:50.3pt;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" fillcolor="white [3201]" strokeweight=".5pt">
                <v:textbox>
                  <w:txbxContent>
                    <w:p w14:paraId="009AFDCC" w14:textId="77777777" w:rsidR="00143AD8" w:rsidRDefault="00143AD8" w:rsidP="008475E8">
                      <w:r>
                        <w:t>Quay lại trang home.</w:t>
                      </w:r>
                    </w:p>
                  </w:txbxContent>
                </v:textbox>
              </v:shape>
            </w:pict>
          </mc:Fallback>
        </mc:AlternateContent>
      </w:r>
      <w:r w:rsidRPr="00EB4BA0">
        <w:rPr>
          <w:noProof/>
        </w:rPr>
        <mc:AlternateContent>
          <mc:Choice Requires="wps">
            <w:drawing>
              <wp:anchor distT="0" distB="0" distL="114300" distR="114300" simplePos="0" relativeHeight="252226560" behindDoc="0" locked="0" layoutInCell="1" allowOverlap="1" wp14:anchorId="51B8F98D" wp14:editId="404A84AB">
                <wp:simplePos x="0" y="0"/>
                <wp:positionH relativeFrom="column">
                  <wp:posOffset>890337</wp:posOffset>
                </wp:positionH>
                <wp:positionV relativeFrom="paragraph">
                  <wp:posOffset>5315184</wp:posOffset>
                </wp:positionV>
                <wp:extent cx="962526" cy="192505"/>
                <wp:effectExtent l="19050" t="57150" r="47625" b="74295"/>
                <wp:wrapNone/>
                <wp:docPr id="1478060577" name="Straight Arrow Connector 1478060577"/>
                <wp:cNvGraphicFramePr/>
                <a:graphic xmlns:a="http://schemas.openxmlformats.org/drawingml/2006/main">
                  <a:graphicData uri="http://schemas.microsoft.com/office/word/2010/wordprocessingShape">
                    <wps:wsp>
                      <wps:cNvCnPr/>
                      <wps:spPr>
                        <a:xfrm flipH="1" flipV="1">
                          <a:off x="0" y="0"/>
                          <a:ext cx="962526" cy="1925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0850F4" id="Straight Arrow Connector 1478060577" o:spid="_x0000_s1026" type="#_x0000_t32" style="position:absolute;margin-left:70.1pt;margin-top:418.5pt;width:75.8pt;height:15.15pt;flip:x y;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" strokecolor="#4579b8 [3044]">
                <v:stroke startarrow="block" endarrow="block"/>
              </v:shape>
            </w:pict>
          </mc:Fallback>
        </mc:AlternateContent>
      </w:r>
      <w:r w:rsidRPr="00EB4BA0">
        <w:rPr>
          <w:noProof/>
        </w:rPr>
        <w:drawing>
          <wp:inline distT="0" distB="0" distL="0" distR="0" wp14:anchorId="05D063EC" wp14:editId="2696195F">
            <wp:extent cx="3546933" cy="6053959"/>
            <wp:effectExtent l="0" t="0" r="0" b="4445"/>
            <wp:docPr id="1478060545" name="Picture 1478060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5" name="Picture 1478060545"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9149" cy="6057742"/>
                    </a:xfrm>
                    <a:prstGeom prst="rect">
                      <a:avLst/>
                    </a:prstGeom>
                    <a:noFill/>
                    <a:ln>
                      <a:noFill/>
                    </a:ln>
                  </pic:spPr>
                </pic:pic>
              </a:graphicData>
            </a:graphic>
          </wp:inline>
        </w:drawing>
      </w:r>
    </w:p>
    <w:p w14:paraId="11BB6C8E" w14:textId="77777777" w:rsidR="008475E8" w:rsidRPr="00EB4BA0" w:rsidRDefault="008475E8" w:rsidP="008475E8">
      <w:pPr>
        <w:pStyle w:val="Caption"/>
        <w:jc w:val="center"/>
      </w:pPr>
      <w:bookmarkStart w:id="431" w:name="_Toc105144485"/>
      <w:r w:rsidRPr="00EB4BA0">
        <w:t xml:space="preserve">User Interface </w:t>
      </w:r>
      <w:fldSimple w:instr=" SEQ User_Interface \* ARABIC ">
        <w:r w:rsidRPr="00EB4BA0">
          <w:rPr>
            <w:noProof/>
          </w:rPr>
          <w:t>55</w:t>
        </w:r>
      </w:fldSimple>
      <w:r w:rsidRPr="00EB4BA0">
        <w:t>: Sign Out</w:t>
      </w:r>
      <w:bookmarkEnd w:id="431"/>
    </w:p>
    <w:p w14:paraId="5E4048E5" w14:textId="77777777" w:rsidR="008475E8" w:rsidRPr="00EB4BA0" w:rsidRDefault="008475E8" w:rsidP="008475E8">
      <w:pPr>
        <w:rPr>
          <w:b/>
          <w:bCs/>
        </w:rPr>
      </w:pPr>
      <w:r w:rsidRPr="00EB4BA0">
        <w:rPr>
          <w:b/>
        </w:rPr>
        <w:br w:type="page"/>
      </w:r>
    </w:p>
    <w:p w14:paraId="633953B4" w14:textId="761AE27D" w:rsidR="008475E8" w:rsidRPr="00EB4BA0" w:rsidRDefault="008475E8" w:rsidP="008475E8">
      <w:pPr>
        <w:pStyle w:val="Heading3"/>
        <w:rPr>
          <w:rFonts w:ascii="Times New Roman" w:hAnsi="Times New Roman"/>
        </w:rPr>
      </w:pPr>
      <w:bookmarkStart w:id="432" w:name="_Toc105094362"/>
      <w:bookmarkStart w:id="433" w:name="_Toc105157164"/>
      <w:bookmarkStart w:id="434" w:name="_Toc105591688"/>
      <w:r>
        <w:rPr>
          <w:rFonts w:ascii="Times New Roman" w:hAnsi="Times New Roman"/>
        </w:rPr>
        <w:lastRenderedPageBreak/>
        <w:t>2</w:t>
      </w:r>
      <w:r w:rsidRPr="00EB4BA0">
        <w:rPr>
          <w:rFonts w:ascii="Times New Roman" w:hAnsi="Times New Roman"/>
        </w:rPr>
        <w:t>.21 Trang About Us</w:t>
      </w:r>
      <w:bookmarkEnd w:id="432"/>
      <w:bookmarkEnd w:id="433"/>
      <w:bookmarkEnd w:id="434"/>
    </w:p>
    <w:p w14:paraId="294D0A6A" w14:textId="77777777" w:rsidR="008475E8" w:rsidRPr="00EB4BA0" w:rsidRDefault="008475E8" w:rsidP="008475E8">
      <w:pPr>
        <w:spacing w:line="360" w:lineRule="auto"/>
        <w:jc w:val="both"/>
      </w:pPr>
      <w:r w:rsidRPr="00EB4BA0">
        <w:t>Ở trang này có nhiều đường Link giúp người dùng liện hệ với nhà phát triển ứng dụng.</w:t>
      </w:r>
    </w:p>
    <w:p w14:paraId="0B955F2D" w14:textId="77777777" w:rsidR="008475E8" w:rsidRPr="00EB4BA0" w:rsidRDefault="008475E8" w:rsidP="008475E8">
      <w:pPr>
        <w:tabs>
          <w:tab w:val="left" w:pos="425"/>
        </w:tabs>
        <w:spacing w:line="360" w:lineRule="auto"/>
        <w:ind w:left="1224"/>
        <w:rPr>
          <w:b/>
          <w:bCs/>
          <w:u w:val="single"/>
        </w:rPr>
      </w:pPr>
      <w:bookmarkStart w:id="435" w:name="OLE_LINK5"/>
      <w:r w:rsidRPr="00EB4BA0">
        <w:rPr>
          <w:b/>
          <w:u w:val="single"/>
        </w:rPr>
        <w:t>Layouts</w:t>
      </w:r>
    </w:p>
    <w:bookmarkEnd w:id="435"/>
    <w:p w14:paraId="7C70EC94" w14:textId="77777777" w:rsidR="008475E8" w:rsidRPr="00EB4BA0" w:rsidRDefault="008475E8" w:rsidP="008475E8">
      <w:pPr>
        <w:keepNext/>
        <w:spacing w:line="360" w:lineRule="auto"/>
        <w:jc w:val="center"/>
      </w:pPr>
      <w:r w:rsidRPr="00EB4BA0">
        <w:rPr>
          <w:noProof/>
        </w:rPr>
        <w:drawing>
          <wp:inline distT="0" distB="0" distL="0" distR="0" wp14:anchorId="675813AC" wp14:editId="38F7963C">
            <wp:extent cx="3499485" cy="5423338"/>
            <wp:effectExtent l="0" t="0" r="5715" b="6350"/>
            <wp:docPr id="1478060546" name="Picture 1478060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46" name="Picture 1478060546"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04413" cy="5430975"/>
                    </a:xfrm>
                    <a:prstGeom prst="rect">
                      <a:avLst/>
                    </a:prstGeom>
                    <a:noFill/>
                    <a:ln>
                      <a:noFill/>
                    </a:ln>
                  </pic:spPr>
                </pic:pic>
              </a:graphicData>
            </a:graphic>
          </wp:inline>
        </w:drawing>
      </w:r>
    </w:p>
    <w:p w14:paraId="1330E28E" w14:textId="77777777" w:rsidR="008475E8" w:rsidRPr="00EB4BA0" w:rsidRDefault="008475E8" w:rsidP="008475E8">
      <w:pPr>
        <w:pStyle w:val="Caption"/>
        <w:jc w:val="center"/>
      </w:pPr>
      <w:bookmarkStart w:id="436" w:name="_Toc105144486"/>
      <w:r w:rsidRPr="00EB4BA0">
        <w:t xml:space="preserve">User Interface </w:t>
      </w:r>
      <w:fldSimple w:instr=" SEQ User_Interface \* ARABIC ">
        <w:r w:rsidRPr="00EB4BA0">
          <w:rPr>
            <w:noProof/>
          </w:rPr>
          <w:t>56</w:t>
        </w:r>
      </w:fldSimple>
      <w:r w:rsidRPr="00EB4BA0">
        <w:t>: About Us</w:t>
      </w:r>
      <w:bookmarkEnd w:id="436"/>
    </w:p>
    <w:p w14:paraId="55700D91" w14:textId="77777777" w:rsidR="008475E8" w:rsidRPr="00EB4BA0" w:rsidRDefault="008475E8" w:rsidP="008475E8">
      <w:pPr>
        <w:spacing w:line="360" w:lineRule="auto"/>
        <w:ind w:left="792"/>
        <w:rPr>
          <w:b/>
          <w:bCs/>
        </w:rPr>
      </w:pPr>
    </w:p>
    <w:p w14:paraId="46C5656B" w14:textId="77777777" w:rsidR="008475E8" w:rsidRPr="00EB4BA0" w:rsidRDefault="008475E8" w:rsidP="008475E8">
      <w:pPr>
        <w:spacing w:line="360" w:lineRule="auto"/>
        <w:ind w:left="792"/>
        <w:jc w:val="both"/>
      </w:pPr>
    </w:p>
    <w:p w14:paraId="1DD0895F" w14:textId="77777777" w:rsidR="008475E8" w:rsidRPr="00EB4BA0" w:rsidRDefault="008475E8" w:rsidP="008475E8">
      <w:r w:rsidRPr="00EB4BA0">
        <w:br w:type="page"/>
      </w:r>
    </w:p>
    <w:p w14:paraId="6432D0A2" w14:textId="332BE0A4" w:rsidR="008475E8" w:rsidRPr="00EB4BA0" w:rsidRDefault="008475E8" w:rsidP="008475E8">
      <w:pPr>
        <w:pStyle w:val="Heading3"/>
        <w:rPr>
          <w:rFonts w:ascii="Times New Roman" w:hAnsi="Times New Roman"/>
        </w:rPr>
      </w:pPr>
      <w:bookmarkStart w:id="437" w:name="_Toc105094363"/>
      <w:bookmarkStart w:id="438" w:name="_Toc105157165"/>
      <w:bookmarkStart w:id="439" w:name="_Toc105591689"/>
      <w:r>
        <w:rPr>
          <w:rFonts w:ascii="Times New Roman" w:hAnsi="Times New Roman"/>
        </w:rPr>
        <w:lastRenderedPageBreak/>
        <w:t>2</w:t>
      </w:r>
      <w:r w:rsidRPr="00EB4BA0">
        <w:rPr>
          <w:rFonts w:ascii="Times New Roman" w:hAnsi="Times New Roman"/>
        </w:rPr>
        <w:t>.22 Xây dựng trang Take Notes</w:t>
      </w:r>
      <w:bookmarkEnd w:id="437"/>
      <w:bookmarkEnd w:id="438"/>
      <w:bookmarkEnd w:id="439"/>
    </w:p>
    <w:p w14:paraId="0C7ACFDD" w14:textId="77777777" w:rsidR="008475E8" w:rsidRPr="00EB4BA0" w:rsidRDefault="008475E8" w:rsidP="00863B93">
      <w:pPr>
        <w:pStyle w:val="ListParagraph"/>
        <w:numPr>
          <w:ilvl w:val="0"/>
          <w:numId w:val="96"/>
        </w:numPr>
      </w:pPr>
      <w:r w:rsidRPr="00EB4BA0">
        <w:t>Ở trang này người dùng có thể ghi chú lại văn bản.</w:t>
      </w:r>
    </w:p>
    <w:p w14:paraId="5E85122C" w14:textId="77777777" w:rsidR="008475E8" w:rsidRPr="00EB4BA0" w:rsidRDefault="008475E8" w:rsidP="00863B93">
      <w:pPr>
        <w:pStyle w:val="ListParagraph"/>
        <w:numPr>
          <w:ilvl w:val="0"/>
          <w:numId w:val="96"/>
        </w:numPr>
      </w:pPr>
      <w:r w:rsidRPr="00EB4BA0">
        <w:t>Người dùng có thể thêm, xóa, sửa, xem chi tiết ghi chú của mình.</w:t>
      </w:r>
    </w:p>
    <w:p w14:paraId="3217075D" w14:textId="77777777" w:rsidR="008475E8" w:rsidRPr="00EB4BA0" w:rsidRDefault="008475E8" w:rsidP="008475E8">
      <w:pPr>
        <w:rPr>
          <w:b/>
        </w:rPr>
      </w:pPr>
      <w:r w:rsidRPr="00EB4BA0">
        <w:rPr>
          <w:b/>
        </w:rPr>
        <w:t>Layout</w:t>
      </w:r>
    </w:p>
    <w:p w14:paraId="38824B69" w14:textId="77777777" w:rsidR="008475E8" w:rsidRPr="00EB4BA0" w:rsidRDefault="008475E8" w:rsidP="008475E8">
      <w:pPr>
        <w:keepNext/>
        <w:jc w:val="center"/>
      </w:pPr>
      <w:r w:rsidRPr="00EB4BA0">
        <w:rPr>
          <w:b/>
          <w:noProof/>
        </w:rPr>
        <w:drawing>
          <wp:inline distT="0" distB="0" distL="0" distR="0" wp14:anchorId="0D4B5317" wp14:editId="1DBF6449">
            <wp:extent cx="3794078" cy="5718175"/>
            <wp:effectExtent l="0" t="0" r="0" b="0"/>
            <wp:docPr id="38" name="Picture 38" descr="C:\Users\admin\Desktop\Hình Anh do an\z3462416903271_0d6a41c2858781b78a59892d4a5bc6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Hình Anh do an\z3462416903271_0d6a41c2858781b78a59892d4a5bc62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9674" cy="5756751"/>
                    </a:xfrm>
                    <a:prstGeom prst="rect">
                      <a:avLst/>
                    </a:prstGeom>
                    <a:noFill/>
                    <a:ln>
                      <a:noFill/>
                    </a:ln>
                  </pic:spPr>
                </pic:pic>
              </a:graphicData>
            </a:graphic>
          </wp:inline>
        </w:drawing>
      </w:r>
    </w:p>
    <w:p w14:paraId="7993BFB3" w14:textId="77777777" w:rsidR="008475E8" w:rsidRPr="00EB4BA0" w:rsidRDefault="008475E8" w:rsidP="008475E8">
      <w:pPr>
        <w:pStyle w:val="Caption"/>
        <w:jc w:val="center"/>
        <w:rPr>
          <w:b/>
        </w:rPr>
      </w:pPr>
      <w:bookmarkStart w:id="440" w:name="_Toc105144487"/>
      <w:r w:rsidRPr="00EB4BA0">
        <w:t xml:space="preserve">User Interface </w:t>
      </w:r>
      <w:fldSimple w:instr=" SEQ User_Interface \* ARABIC ">
        <w:r w:rsidRPr="00EB4BA0">
          <w:rPr>
            <w:noProof/>
          </w:rPr>
          <w:t>57</w:t>
        </w:r>
      </w:fldSimple>
      <w:r w:rsidRPr="00EB4BA0">
        <w:t>: Take Notes</w:t>
      </w:r>
      <w:bookmarkEnd w:id="440"/>
    </w:p>
    <w:p w14:paraId="342E3DF3" w14:textId="77777777" w:rsidR="008475E8" w:rsidRPr="00EB4BA0" w:rsidRDefault="008475E8" w:rsidP="008475E8">
      <w:pPr>
        <w:jc w:val="center"/>
        <w:rPr>
          <w:b/>
        </w:rPr>
      </w:pPr>
    </w:p>
    <w:p w14:paraId="6D0B59EF" w14:textId="77777777" w:rsidR="008475E8" w:rsidRPr="00EB4BA0" w:rsidRDefault="008475E8" w:rsidP="008475E8">
      <w:pPr>
        <w:jc w:val="center"/>
        <w:rPr>
          <w:b/>
        </w:rPr>
      </w:pPr>
    </w:p>
    <w:p w14:paraId="67860AAD" w14:textId="77777777" w:rsidR="008475E8" w:rsidRPr="00EB4BA0" w:rsidRDefault="008475E8" w:rsidP="008475E8">
      <w:pPr>
        <w:jc w:val="center"/>
        <w:rPr>
          <w:b/>
        </w:rPr>
      </w:pPr>
    </w:p>
    <w:p w14:paraId="1C547B92" w14:textId="77777777" w:rsidR="008475E8" w:rsidRPr="00EB4BA0" w:rsidRDefault="008475E8" w:rsidP="008475E8">
      <w:pPr>
        <w:jc w:val="center"/>
        <w:rPr>
          <w:b/>
        </w:rPr>
      </w:pPr>
    </w:p>
    <w:p w14:paraId="70155904" w14:textId="500E05B8" w:rsidR="008475E8" w:rsidRPr="00EB4BA0" w:rsidRDefault="008475E8" w:rsidP="008475E8">
      <w:pPr>
        <w:pStyle w:val="Heading3"/>
        <w:rPr>
          <w:rFonts w:ascii="Times New Roman" w:hAnsi="Times New Roman"/>
        </w:rPr>
      </w:pPr>
      <w:bookmarkStart w:id="441" w:name="_Toc105094364"/>
      <w:bookmarkStart w:id="442" w:name="_Toc105157166"/>
      <w:bookmarkStart w:id="443" w:name="_Toc105591690"/>
      <w:r>
        <w:rPr>
          <w:rFonts w:ascii="Times New Roman" w:hAnsi="Times New Roman"/>
        </w:rPr>
        <w:t>2</w:t>
      </w:r>
      <w:r w:rsidRPr="00EB4BA0">
        <w:rPr>
          <w:rFonts w:ascii="Times New Roman" w:hAnsi="Times New Roman"/>
        </w:rPr>
        <w:t>.23 Trang Profile</w:t>
      </w:r>
      <w:bookmarkEnd w:id="441"/>
      <w:bookmarkEnd w:id="442"/>
      <w:bookmarkEnd w:id="443"/>
    </w:p>
    <w:p w14:paraId="7E04EB81" w14:textId="77777777" w:rsidR="008475E8" w:rsidRPr="00EB4BA0" w:rsidRDefault="008475E8" w:rsidP="00863B93">
      <w:pPr>
        <w:pStyle w:val="ListParagraph"/>
        <w:numPr>
          <w:ilvl w:val="0"/>
          <w:numId w:val="97"/>
        </w:numPr>
      </w:pPr>
      <w:r w:rsidRPr="00EB4BA0">
        <w:t>Ở trang này người dùng có thể thay đổi mật khẩu của mình.</w:t>
      </w:r>
    </w:p>
    <w:p w14:paraId="1DCBBA36" w14:textId="77777777" w:rsidR="008475E8" w:rsidRPr="00EB4BA0" w:rsidRDefault="008475E8" w:rsidP="008475E8">
      <w:pPr>
        <w:keepNext/>
        <w:jc w:val="center"/>
      </w:pPr>
      <w:r w:rsidRPr="00EB4BA0">
        <w:rPr>
          <w:noProof/>
        </w:rPr>
        <w:drawing>
          <wp:inline distT="0" distB="0" distL="0" distR="0" wp14:anchorId="52771092" wp14:editId="3CC398E4">
            <wp:extent cx="3491346" cy="5046980"/>
            <wp:effectExtent l="0" t="0" r="0" b="1270"/>
            <wp:docPr id="1478060940" name="Picture 147806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2674" cy="5063356"/>
                    </a:xfrm>
                    <a:prstGeom prst="rect">
                      <a:avLst/>
                    </a:prstGeom>
                  </pic:spPr>
                </pic:pic>
              </a:graphicData>
            </a:graphic>
          </wp:inline>
        </w:drawing>
      </w:r>
    </w:p>
    <w:p w14:paraId="2BB37752" w14:textId="77777777" w:rsidR="008475E8" w:rsidRPr="00EB4BA0" w:rsidRDefault="008475E8" w:rsidP="008475E8">
      <w:pPr>
        <w:pStyle w:val="Caption"/>
        <w:jc w:val="center"/>
      </w:pPr>
      <w:bookmarkStart w:id="444" w:name="_Toc105144488"/>
      <w:r w:rsidRPr="00EB4BA0">
        <w:t xml:space="preserve">User Interface </w:t>
      </w:r>
      <w:fldSimple w:instr=" SEQ User_Interface \* ARABIC ">
        <w:r w:rsidRPr="00EB4BA0">
          <w:rPr>
            <w:noProof/>
          </w:rPr>
          <w:t>58</w:t>
        </w:r>
      </w:fldSimple>
      <w:r w:rsidRPr="00EB4BA0">
        <w:t>: Change Password</w:t>
      </w:r>
      <w:bookmarkEnd w:id="444"/>
    </w:p>
    <w:tbl>
      <w:tblPr>
        <w:tblStyle w:val="ListTable6Colorful-Accent5"/>
        <w:tblW w:w="9355" w:type="dxa"/>
        <w:tblLook w:val="04A0" w:firstRow="1" w:lastRow="0" w:firstColumn="1" w:lastColumn="0" w:noHBand="0" w:noVBand="1"/>
      </w:tblPr>
      <w:tblGrid>
        <w:gridCol w:w="1060"/>
        <w:gridCol w:w="8295"/>
      </w:tblGrid>
      <w:tr w:rsidR="008475E8" w:rsidRPr="00EB4BA0" w14:paraId="2E86740A"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EF54621"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42902273"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6FD155A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71E6A70"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0944" behindDoc="0" locked="0" layoutInCell="1" allowOverlap="1" wp14:anchorId="36CD333A" wp14:editId="79330E16">
                  <wp:simplePos x="0" y="0"/>
                  <wp:positionH relativeFrom="column">
                    <wp:posOffset>198566</wp:posOffset>
                  </wp:positionH>
                  <wp:positionV relativeFrom="paragraph">
                    <wp:posOffset>28699</wp:posOffset>
                  </wp:positionV>
                  <wp:extent cx="269553" cy="26955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4E63D7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Tên người dùng</w:t>
            </w:r>
          </w:p>
        </w:tc>
      </w:tr>
      <w:tr w:rsidR="008475E8" w:rsidRPr="00EB4BA0" w14:paraId="34885788"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CCFA376"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71968" behindDoc="0" locked="0" layoutInCell="1" allowOverlap="1" wp14:anchorId="36B04FEA" wp14:editId="24F68978">
                  <wp:simplePos x="0" y="0"/>
                  <wp:positionH relativeFrom="column">
                    <wp:posOffset>191135</wp:posOffset>
                  </wp:positionH>
                  <wp:positionV relativeFrom="paragraph">
                    <wp:posOffset>37646</wp:posOffset>
                  </wp:positionV>
                  <wp:extent cx="287079" cy="28707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54BEBDE8"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nhập Password mới của người dùng.</w:t>
            </w:r>
          </w:p>
        </w:tc>
      </w:tr>
      <w:tr w:rsidR="008475E8" w:rsidRPr="00EB4BA0" w14:paraId="393C739D"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D92C59C"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72992" behindDoc="0" locked="0" layoutInCell="1" allowOverlap="1" wp14:anchorId="210482AF" wp14:editId="45162EFE">
                  <wp:simplePos x="0" y="0"/>
                  <wp:positionH relativeFrom="margin">
                    <wp:posOffset>161290</wp:posOffset>
                  </wp:positionH>
                  <wp:positionV relativeFrom="paragraph">
                    <wp:posOffset>4066</wp:posOffset>
                  </wp:positionV>
                  <wp:extent cx="334521" cy="306374"/>
                  <wp:effectExtent l="0" t="0" r="889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2B3DD45"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Textbox yêu cầu xác nhận lại Password</w:t>
            </w:r>
          </w:p>
        </w:tc>
      </w:tr>
      <w:tr w:rsidR="008475E8" w:rsidRPr="00EB4BA0" w14:paraId="78C68C19"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5F2C15D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74016" behindDoc="0" locked="0" layoutInCell="1" allowOverlap="1" wp14:anchorId="7F15A1AF" wp14:editId="7BE8A77D">
                  <wp:simplePos x="0" y="0"/>
                  <wp:positionH relativeFrom="column">
                    <wp:posOffset>180802</wp:posOffset>
                  </wp:positionH>
                  <wp:positionV relativeFrom="paragraph">
                    <wp:posOffset>50865</wp:posOffset>
                  </wp:positionV>
                  <wp:extent cx="282699" cy="282699"/>
                  <wp:effectExtent l="0" t="0" r="3175"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94DCD3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Click vào Button này mật khẩu sẽ được thay đổi.</w:t>
            </w:r>
          </w:p>
        </w:tc>
      </w:tr>
    </w:tbl>
    <w:p w14:paraId="73F9821B" w14:textId="77777777" w:rsidR="008475E8" w:rsidRPr="00EB4BA0" w:rsidRDefault="008475E8" w:rsidP="008475E8"/>
    <w:p w14:paraId="46013CB8" w14:textId="55F4A507" w:rsidR="008475E8" w:rsidRPr="00EB4BA0" w:rsidRDefault="008475E8" w:rsidP="008475E8">
      <w:pPr>
        <w:pStyle w:val="Heading2"/>
        <w:jc w:val="left"/>
        <w:rPr>
          <w:rFonts w:ascii="Times New Roman" w:hAnsi="Times New Roman"/>
          <w:bCs w:val="0"/>
          <w:color w:val="000000" w:themeColor="text1"/>
          <w:sz w:val="26"/>
        </w:rPr>
      </w:pPr>
      <w:bookmarkStart w:id="445" w:name="_Toc105094365"/>
      <w:bookmarkStart w:id="446" w:name="_Toc105157167"/>
      <w:bookmarkStart w:id="447" w:name="_Toc105591691"/>
      <w:r>
        <w:rPr>
          <w:rFonts w:ascii="Times New Roman" w:hAnsi="Times New Roman"/>
          <w:bCs w:val="0"/>
          <w:color w:val="000000" w:themeColor="text1"/>
          <w:sz w:val="26"/>
        </w:rPr>
        <w:t>3</w:t>
      </w:r>
      <w:r w:rsidRPr="00EB4BA0">
        <w:rPr>
          <w:rFonts w:ascii="Times New Roman" w:hAnsi="Times New Roman"/>
          <w:bCs w:val="0"/>
          <w:color w:val="000000" w:themeColor="text1"/>
          <w:sz w:val="26"/>
        </w:rPr>
        <w:t>. Ứng dụng phía Admin</w:t>
      </w:r>
      <w:bookmarkEnd w:id="445"/>
      <w:bookmarkEnd w:id="446"/>
      <w:bookmarkEnd w:id="447"/>
    </w:p>
    <w:p w14:paraId="388342E0" w14:textId="67F4B473" w:rsidR="008475E8" w:rsidRPr="00EB4BA0" w:rsidRDefault="008475E8" w:rsidP="008475E8">
      <w:pPr>
        <w:pStyle w:val="Heading3"/>
        <w:rPr>
          <w:rFonts w:ascii="Times New Roman" w:hAnsi="Times New Roman"/>
          <w:bCs/>
          <w:color w:val="000000" w:themeColor="text1"/>
        </w:rPr>
      </w:pPr>
      <w:bookmarkStart w:id="448" w:name="_Toc105094366"/>
      <w:bookmarkStart w:id="449" w:name="_Toc105157168"/>
      <w:bookmarkStart w:id="450" w:name="_Toc105591692"/>
      <w:bookmarkStart w:id="451" w:name="OLE_LINK8"/>
      <w:r>
        <w:rPr>
          <w:rFonts w:ascii="Times New Roman" w:hAnsi="Times New Roman"/>
          <w:bCs/>
          <w:color w:val="000000" w:themeColor="text1"/>
        </w:rPr>
        <w:t>3</w:t>
      </w:r>
      <w:r w:rsidRPr="00EB4BA0">
        <w:rPr>
          <w:rFonts w:ascii="Times New Roman" w:hAnsi="Times New Roman"/>
          <w:bCs/>
          <w:color w:val="000000" w:themeColor="text1"/>
        </w:rPr>
        <w:t>.1 Xây dựng trang Add English Question</w:t>
      </w:r>
      <w:bookmarkEnd w:id="448"/>
      <w:bookmarkEnd w:id="449"/>
      <w:bookmarkEnd w:id="450"/>
    </w:p>
    <w:bookmarkEnd w:id="451"/>
    <w:p w14:paraId="1EA951A9" w14:textId="77777777" w:rsidR="008475E8" w:rsidRPr="00EB4BA0" w:rsidRDefault="008475E8" w:rsidP="008475E8">
      <w:pPr>
        <w:pStyle w:val="ListParagraph"/>
        <w:numPr>
          <w:ilvl w:val="0"/>
          <w:numId w:val="24"/>
        </w:numPr>
        <w:rPr>
          <w:bCs/>
          <w:color w:val="000000" w:themeColor="text1"/>
        </w:rPr>
      </w:pPr>
      <w:r w:rsidRPr="00EB4BA0">
        <w:rPr>
          <w:color w:val="000000" w:themeColor="text1"/>
        </w:rPr>
        <w:t>Ở trang này Admin có quyền thêm các từ vựng.</w:t>
      </w:r>
    </w:p>
    <w:p w14:paraId="60AE8268" w14:textId="77777777" w:rsidR="008475E8" w:rsidRPr="00EB4BA0" w:rsidRDefault="008475E8" w:rsidP="008475E8">
      <w:pPr>
        <w:pStyle w:val="ListParagraph"/>
        <w:numPr>
          <w:ilvl w:val="0"/>
          <w:numId w:val="24"/>
        </w:numPr>
        <w:rPr>
          <w:bCs/>
          <w:color w:val="000000" w:themeColor="text1"/>
        </w:rPr>
      </w:pPr>
      <w:r w:rsidRPr="00EB4BA0">
        <w:rPr>
          <w:color w:val="000000" w:themeColor="text1"/>
        </w:rPr>
        <w:t>Các từ vựng được chia thành các loại sau:</w:t>
      </w:r>
    </w:p>
    <w:p w14:paraId="21CDAA99" w14:textId="77777777" w:rsidR="008475E8" w:rsidRPr="00EB4BA0" w:rsidRDefault="008475E8" w:rsidP="008475E8">
      <w:pPr>
        <w:pStyle w:val="ListParagraph"/>
        <w:numPr>
          <w:ilvl w:val="1"/>
          <w:numId w:val="24"/>
        </w:numPr>
        <w:rPr>
          <w:bCs/>
          <w:color w:val="000000" w:themeColor="text1"/>
        </w:rPr>
      </w:pPr>
      <w:r w:rsidRPr="00EB4BA0">
        <w:rPr>
          <w:color w:val="000000" w:themeColor="text1"/>
        </w:rPr>
        <w:t>Normal</w:t>
      </w:r>
    </w:p>
    <w:p w14:paraId="6A1668C0" w14:textId="77777777" w:rsidR="008475E8" w:rsidRPr="00EB4BA0" w:rsidRDefault="008475E8" w:rsidP="008475E8">
      <w:pPr>
        <w:pStyle w:val="ListParagraph"/>
        <w:numPr>
          <w:ilvl w:val="1"/>
          <w:numId w:val="24"/>
        </w:numPr>
        <w:rPr>
          <w:bCs/>
          <w:color w:val="000000" w:themeColor="text1"/>
        </w:rPr>
      </w:pPr>
      <w:r w:rsidRPr="00EB4BA0">
        <w:rPr>
          <w:color w:val="000000" w:themeColor="text1"/>
        </w:rPr>
        <w:t>Advanced</w:t>
      </w:r>
    </w:p>
    <w:p w14:paraId="78BD7E4A" w14:textId="77777777" w:rsidR="008475E8" w:rsidRPr="00EB4BA0" w:rsidRDefault="008475E8" w:rsidP="008475E8">
      <w:pPr>
        <w:pStyle w:val="ListParagraph"/>
        <w:numPr>
          <w:ilvl w:val="1"/>
          <w:numId w:val="24"/>
        </w:numPr>
        <w:rPr>
          <w:bCs/>
          <w:color w:val="000000" w:themeColor="text1"/>
        </w:rPr>
      </w:pPr>
      <w:r w:rsidRPr="00EB4BA0">
        <w:rPr>
          <w:color w:val="000000" w:themeColor="text1"/>
        </w:rPr>
        <w:t>Comunication</w:t>
      </w:r>
    </w:p>
    <w:p w14:paraId="18A2D658" w14:textId="77777777" w:rsidR="008475E8" w:rsidRPr="00EB4BA0" w:rsidRDefault="008475E8" w:rsidP="008475E8">
      <w:pPr>
        <w:pStyle w:val="ListParagraph"/>
        <w:numPr>
          <w:ilvl w:val="1"/>
          <w:numId w:val="24"/>
        </w:numPr>
        <w:rPr>
          <w:bCs/>
          <w:color w:val="000000" w:themeColor="text1"/>
        </w:rPr>
      </w:pPr>
      <w:r w:rsidRPr="00EB4BA0">
        <w:rPr>
          <w:color w:val="000000" w:themeColor="text1"/>
        </w:rPr>
        <w:t>Today Word</w:t>
      </w:r>
    </w:p>
    <w:p w14:paraId="3A05B261"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t>Từ vựng được thêm sẽ hiển thị bên phía người dùng.</w:t>
      </w:r>
    </w:p>
    <w:p w14:paraId="079906DD" w14:textId="77777777" w:rsidR="008475E8" w:rsidRPr="00EB4BA0" w:rsidRDefault="008475E8" w:rsidP="008475E8">
      <w:pPr>
        <w:tabs>
          <w:tab w:val="left" w:pos="425"/>
        </w:tabs>
        <w:spacing w:line="360" w:lineRule="auto"/>
        <w:ind w:left="1224"/>
        <w:rPr>
          <w:b/>
          <w:bCs/>
          <w:u w:val="single"/>
        </w:rPr>
      </w:pPr>
      <w:bookmarkStart w:id="452" w:name="OLE_LINK6"/>
      <w:r w:rsidRPr="00EB4BA0">
        <w:rPr>
          <w:b/>
          <w:u w:val="single"/>
        </w:rPr>
        <w:t>Layouts</w:t>
      </w:r>
    </w:p>
    <w:bookmarkEnd w:id="452"/>
    <w:p w14:paraId="14A8F4AD" w14:textId="77777777" w:rsidR="008475E8" w:rsidRPr="00EB4BA0" w:rsidRDefault="008475E8" w:rsidP="008475E8">
      <w:pPr>
        <w:keepNext/>
        <w:jc w:val="center"/>
      </w:pPr>
      <w:r w:rsidRPr="00EB4BA0">
        <w:rPr>
          <w:noProof/>
        </w:rPr>
        <w:drawing>
          <wp:inline distT="0" distB="0" distL="0" distR="0" wp14:anchorId="276E5C6D" wp14:editId="4FDC785F">
            <wp:extent cx="3128659" cy="4230806"/>
            <wp:effectExtent l="0" t="0" r="0" b="0"/>
            <wp:docPr id="1478060588" name="Picture 1478060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8" name="Picture 1478060588"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0477" cy="4246788"/>
                    </a:xfrm>
                    <a:prstGeom prst="rect">
                      <a:avLst/>
                    </a:prstGeom>
                    <a:noFill/>
                    <a:ln>
                      <a:noFill/>
                    </a:ln>
                  </pic:spPr>
                </pic:pic>
              </a:graphicData>
            </a:graphic>
          </wp:inline>
        </w:drawing>
      </w:r>
    </w:p>
    <w:p w14:paraId="30BF40A7" w14:textId="77777777" w:rsidR="008475E8" w:rsidRPr="00EB4BA0" w:rsidRDefault="008475E8" w:rsidP="008475E8">
      <w:pPr>
        <w:pStyle w:val="Caption"/>
        <w:jc w:val="center"/>
        <w:rPr>
          <w:bCs/>
          <w:color w:val="000000" w:themeColor="text1"/>
          <w:sz w:val="32"/>
          <w:szCs w:val="32"/>
        </w:rPr>
      </w:pPr>
      <w:bookmarkStart w:id="453" w:name="_Toc104370299"/>
      <w:bookmarkStart w:id="454" w:name="_Toc105148582"/>
      <w:r w:rsidRPr="00EB4BA0">
        <w:t xml:space="preserve">Layout Admin </w:t>
      </w:r>
      <w:fldSimple w:instr=" SEQ Layout_Admin \* ARABIC ">
        <w:r w:rsidRPr="00EB4BA0">
          <w:rPr>
            <w:noProof/>
          </w:rPr>
          <w:t>1</w:t>
        </w:r>
      </w:fldSimple>
      <w:r w:rsidRPr="00EB4BA0">
        <w:t>: Form Add Word</w:t>
      </w:r>
      <w:bookmarkEnd w:id="453"/>
      <w:bookmarkEnd w:id="454"/>
    </w:p>
    <w:p w14:paraId="34201C2A" w14:textId="77777777" w:rsidR="008475E8" w:rsidRPr="00EB4BA0" w:rsidRDefault="008475E8" w:rsidP="008475E8">
      <w:pPr>
        <w:jc w:val="center"/>
        <w:rPr>
          <w:bCs/>
          <w:color w:val="000000" w:themeColor="text1"/>
        </w:rPr>
      </w:pPr>
    </w:p>
    <w:p w14:paraId="4EE53466"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t xml:space="preserve">Nếu </w:t>
      </w:r>
      <w:r w:rsidRPr="00EB4BA0">
        <w:rPr>
          <w:bCs/>
          <w:color w:val="000000" w:themeColor="text1"/>
        </w:rPr>
        <w:t>admin</w:t>
      </w:r>
      <w:r w:rsidRPr="00EB4BA0">
        <w:rPr>
          <w:color w:val="000000" w:themeColor="text1"/>
        </w:rPr>
        <w:t xml:space="preserve"> không nhập đầy đủ thông tin ứng dụng sẽ hiện thông báo lỗi.</w:t>
      </w:r>
    </w:p>
    <w:p w14:paraId="4A180F49" w14:textId="77777777" w:rsidR="008475E8" w:rsidRPr="00EB4BA0" w:rsidRDefault="008475E8" w:rsidP="008475E8">
      <w:pPr>
        <w:tabs>
          <w:tab w:val="left" w:pos="425"/>
        </w:tabs>
        <w:spacing w:line="360" w:lineRule="auto"/>
        <w:ind w:left="1224"/>
        <w:rPr>
          <w:b/>
          <w:bCs/>
          <w:u w:val="single"/>
        </w:rPr>
      </w:pPr>
      <w:bookmarkStart w:id="455" w:name="OLE_LINK7"/>
      <w:r w:rsidRPr="00EB4BA0">
        <w:rPr>
          <w:b/>
          <w:u w:val="single"/>
        </w:rPr>
        <w:lastRenderedPageBreak/>
        <w:t>Layouts</w:t>
      </w:r>
    </w:p>
    <w:bookmarkEnd w:id="455"/>
    <w:p w14:paraId="180F4262" w14:textId="77777777" w:rsidR="008475E8" w:rsidRPr="00EB4BA0" w:rsidRDefault="008475E8" w:rsidP="008475E8">
      <w:pPr>
        <w:keepNext/>
        <w:jc w:val="center"/>
      </w:pPr>
      <w:r w:rsidRPr="00EB4BA0">
        <w:rPr>
          <w:noProof/>
        </w:rPr>
        <w:drawing>
          <wp:inline distT="0" distB="0" distL="0" distR="0" wp14:anchorId="5802A5E2" wp14:editId="78A2B2FA">
            <wp:extent cx="3780430" cy="6495296"/>
            <wp:effectExtent l="0" t="0" r="0" b="1270"/>
            <wp:docPr id="1478060589" name="Picture 14780605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89" name="Picture 1478060589" descr="Graphical user interface, text, application, email&#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94985" cy="6520304"/>
                    </a:xfrm>
                    <a:prstGeom prst="rect">
                      <a:avLst/>
                    </a:prstGeom>
                    <a:noFill/>
                    <a:ln>
                      <a:noFill/>
                    </a:ln>
                  </pic:spPr>
                </pic:pic>
              </a:graphicData>
            </a:graphic>
          </wp:inline>
        </w:drawing>
      </w:r>
    </w:p>
    <w:p w14:paraId="1C725B6E" w14:textId="77777777" w:rsidR="008475E8" w:rsidRPr="00EB4BA0" w:rsidRDefault="008475E8" w:rsidP="008475E8">
      <w:pPr>
        <w:pStyle w:val="Caption"/>
        <w:jc w:val="center"/>
        <w:rPr>
          <w:bCs/>
          <w:color w:val="000000" w:themeColor="text1"/>
          <w:sz w:val="32"/>
          <w:szCs w:val="32"/>
        </w:rPr>
      </w:pPr>
      <w:bookmarkStart w:id="456" w:name="_Toc104370300"/>
      <w:bookmarkStart w:id="457" w:name="_Toc105148583"/>
      <w:r w:rsidRPr="00EB4BA0">
        <w:t xml:space="preserve">Layout Admin </w:t>
      </w:r>
      <w:fldSimple w:instr=" SEQ Layout_Admin \* ARABIC ">
        <w:r w:rsidRPr="00EB4BA0">
          <w:rPr>
            <w:noProof/>
          </w:rPr>
          <w:t>2</w:t>
        </w:r>
      </w:fldSimple>
      <w:r w:rsidRPr="00EB4BA0">
        <w:t>: Error message (Form Add Word)</w:t>
      </w:r>
      <w:bookmarkEnd w:id="456"/>
      <w:bookmarkEnd w:id="457"/>
    </w:p>
    <w:p w14:paraId="6A2A5CC8" w14:textId="77777777" w:rsidR="008475E8" w:rsidRPr="00EB4BA0" w:rsidRDefault="008475E8" w:rsidP="008475E8">
      <w:pPr>
        <w:rPr>
          <w:bCs/>
          <w:color w:val="000000" w:themeColor="text1"/>
          <w:sz w:val="32"/>
          <w:szCs w:val="32"/>
        </w:rPr>
      </w:pPr>
      <w:r w:rsidRPr="00EB4BA0">
        <w:rPr>
          <w:color w:val="000000" w:themeColor="text1"/>
          <w:sz w:val="32"/>
          <w:szCs w:val="32"/>
        </w:rPr>
        <w:br w:type="page"/>
      </w:r>
    </w:p>
    <w:p w14:paraId="76364BFB"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lastRenderedPageBreak/>
        <w:t xml:space="preserve">Khi </w:t>
      </w:r>
      <w:r w:rsidRPr="00EB4BA0">
        <w:rPr>
          <w:bCs/>
          <w:color w:val="000000" w:themeColor="text1"/>
        </w:rPr>
        <w:t>Admin</w:t>
      </w:r>
      <w:r w:rsidRPr="00EB4BA0">
        <w:rPr>
          <w:color w:val="000000" w:themeColor="text1"/>
        </w:rPr>
        <w:t xml:space="preserve"> thêm thành công ứng dụng sẽ hiển thị thông báo thành công.</w:t>
      </w:r>
    </w:p>
    <w:p w14:paraId="1C0DC888"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57D2D60F" w14:textId="77777777" w:rsidR="008475E8" w:rsidRPr="00EB4BA0" w:rsidRDefault="008475E8" w:rsidP="008475E8">
      <w:pPr>
        <w:keepNext/>
        <w:jc w:val="center"/>
      </w:pPr>
      <w:r w:rsidRPr="00EB4BA0">
        <w:rPr>
          <w:bCs/>
          <w:noProof/>
          <w:color w:val="000000" w:themeColor="text1"/>
          <w:sz w:val="32"/>
          <w:szCs w:val="32"/>
        </w:rPr>
        <w:drawing>
          <wp:inline distT="0" distB="0" distL="0" distR="0" wp14:anchorId="14B925E5" wp14:editId="1DEF8C73">
            <wp:extent cx="3288665" cy="5773003"/>
            <wp:effectExtent l="0" t="0" r="6985" b="0"/>
            <wp:docPr id="1478060590" name="Picture 1478060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0" name="Picture 1478060590"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90427" cy="5776096"/>
                    </a:xfrm>
                    <a:prstGeom prst="rect">
                      <a:avLst/>
                    </a:prstGeom>
                    <a:noFill/>
                    <a:ln>
                      <a:noFill/>
                    </a:ln>
                  </pic:spPr>
                </pic:pic>
              </a:graphicData>
            </a:graphic>
          </wp:inline>
        </w:drawing>
      </w:r>
    </w:p>
    <w:p w14:paraId="4E6AD052" w14:textId="77777777" w:rsidR="008475E8" w:rsidRPr="00EB4BA0" w:rsidRDefault="008475E8" w:rsidP="008475E8">
      <w:pPr>
        <w:pStyle w:val="Caption"/>
        <w:jc w:val="center"/>
        <w:rPr>
          <w:bCs/>
          <w:color w:val="000000" w:themeColor="text1"/>
          <w:sz w:val="32"/>
          <w:szCs w:val="32"/>
        </w:rPr>
      </w:pPr>
      <w:bookmarkStart w:id="458" w:name="_Toc104370301"/>
      <w:bookmarkStart w:id="459" w:name="_Toc105148584"/>
      <w:r w:rsidRPr="00EB4BA0">
        <w:t xml:space="preserve">Layout Admin </w:t>
      </w:r>
      <w:fldSimple w:instr=" SEQ Layout_Admin \* ARABIC ">
        <w:r w:rsidRPr="00EB4BA0">
          <w:rPr>
            <w:noProof/>
          </w:rPr>
          <w:t>3</w:t>
        </w:r>
      </w:fldSimple>
      <w:r w:rsidRPr="00EB4BA0">
        <w:t>: Success Message (Form Add Word)</w:t>
      </w:r>
      <w:bookmarkEnd w:id="458"/>
      <w:bookmarkEnd w:id="459"/>
    </w:p>
    <w:p w14:paraId="72C6AF94" w14:textId="77777777" w:rsidR="008475E8" w:rsidRPr="00EB4BA0" w:rsidRDefault="008475E8" w:rsidP="008475E8">
      <w:pPr>
        <w:jc w:val="center"/>
        <w:rPr>
          <w:bCs/>
          <w:color w:val="1F497D" w:themeColor="text2"/>
          <w:sz w:val="32"/>
          <w:szCs w:val="32"/>
        </w:rPr>
      </w:pPr>
      <w:r w:rsidRPr="00EB4BA0">
        <w:rPr>
          <w:color w:val="1F497D" w:themeColor="text2"/>
          <w:sz w:val="32"/>
          <w:szCs w:val="32"/>
        </w:rPr>
        <w:br w:type="page"/>
      </w:r>
    </w:p>
    <w:p w14:paraId="4B4AC025" w14:textId="35381469" w:rsidR="008475E8" w:rsidRPr="00EB4BA0" w:rsidRDefault="008475E8" w:rsidP="008475E8">
      <w:pPr>
        <w:pStyle w:val="Heading3"/>
        <w:rPr>
          <w:rFonts w:ascii="Times New Roman" w:hAnsi="Times New Roman"/>
          <w:bCs/>
        </w:rPr>
      </w:pPr>
      <w:bookmarkStart w:id="460" w:name="_Toc105094367"/>
      <w:bookmarkStart w:id="461" w:name="_Toc105157169"/>
      <w:bookmarkStart w:id="462" w:name="_Toc105591693"/>
      <w:r>
        <w:rPr>
          <w:rFonts w:ascii="Times New Roman" w:hAnsi="Times New Roman"/>
          <w:bCs/>
        </w:rPr>
        <w:lastRenderedPageBreak/>
        <w:t xml:space="preserve">3.2 </w:t>
      </w:r>
      <w:r w:rsidRPr="00EB4BA0">
        <w:rPr>
          <w:rFonts w:ascii="Times New Roman" w:hAnsi="Times New Roman"/>
          <w:bCs/>
        </w:rPr>
        <w:t>Xây dựng trang quản lý người dùng.</w:t>
      </w:r>
      <w:bookmarkEnd w:id="460"/>
      <w:bookmarkEnd w:id="461"/>
      <w:bookmarkEnd w:id="462"/>
    </w:p>
    <w:p w14:paraId="0DBA1D31"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t>Ở đầy Admin sẽ thấy tất cả những người dùng đã đăng ký vào ứng dụng.</w:t>
      </w:r>
    </w:p>
    <w:p w14:paraId="37FE9ACC"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t>Admin có thể tìm kiếm người dùng.</w:t>
      </w:r>
    </w:p>
    <w:p w14:paraId="3D854E37" w14:textId="77777777" w:rsidR="008475E8" w:rsidRPr="00EB4BA0" w:rsidRDefault="008475E8" w:rsidP="00863B93">
      <w:pPr>
        <w:pStyle w:val="ListParagraph"/>
        <w:numPr>
          <w:ilvl w:val="0"/>
          <w:numId w:val="38"/>
        </w:numPr>
        <w:rPr>
          <w:bCs/>
          <w:color w:val="000000" w:themeColor="text1"/>
        </w:rPr>
      </w:pPr>
      <w:r w:rsidRPr="00EB4BA0">
        <w:rPr>
          <w:color w:val="000000" w:themeColor="text1"/>
        </w:rPr>
        <w:t>Người dùng có hành vi spam quá nhiều admin có quyền xóa người dùng.</w:t>
      </w:r>
    </w:p>
    <w:p w14:paraId="3E16601C"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7B71DAA0" w14:textId="77777777" w:rsidR="008475E8" w:rsidRPr="00EB4BA0" w:rsidRDefault="008475E8" w:rsidP="008475E8">
      <w:pPr>
        <w:keepNext/>
      </w:pPr>
      <w:r w:rsidRPr="00EB4BA0">
        <w:rPr>
          <w:noProof/>
        </w:rPr>
        <mc:AlternateContent>
          <mc:Choice Requires="wps">
            <w:drawing>
              <wp:anchor distT="0" distB="0" distL="114300" distR="114300" simplePos="0" relativeHeight="252231680" behindDoc="0" locked="0" layoutInCell="1" allowOverlap="1" wp14:anchorId="09EBCB7B" wp14:editId="35E9EDE6">
                <wp:simplePos x="0" y="0"/>
                <wp:positionH relativeFrom="column">
                  <wp:posOffset>4635062</wp:posOffset>
                </wp:positionH>
                <wp:positionV relativeFrom="paragraph">
                  <wp:posOffset>58836</wp:posOffset>
                </wp:positionV>
                <wp:extent cx="1695450" cy="1308538"/>
                <wp:effectExtent l="0" t="0" r="19050" b="25400"/>
                <wp:wrapNone/>
                <wp:docPr id="1478060593" name="Text Box 1478060593"/>
                <wp:cNvGraphicFramePr/>
                <a:graphic xmlns:a="http://schemas.openxmlformats.org/drawingml/2006/main">
                  <a:graphicData uri="http://schemas.microsoft.com/office/word/2010/wordprocessingShape">
                    <wps:wsp>
                      <wps:cNvSpPr txBox="1"/>
                      <wps:spPr>
                        <a:xfrm>
                          <a:off x="0" y="0"/>
                          <a:ext cx="1695450" cy="1308538"/>
                        </a:xfrm>
                        <a:prstGeom prst="rect">
                          <a:avLst/>
                        </a:prstGeom>
                        <a:solidFill>
                          <a:schemeClr val="lt1"/>
                        </a:solidFill>
                        <a:ln w="6350">
                          <a:solidFill>
                            <a:prstClr val="black"/>
                          </a:solidFill>
                        </a:ln>
                      </wps:spPr>
                      <wps:txbx>
                        <w:txbxContent>
                          <w:p w14:paraId="550728D1" w14:textId="77777777" w:rsidR="00143AD8" w:rsidRDefault="00143AD8" w:rsidP="008475E8">
                            <w:r>
                              <w:t>Hiển thị Search Box khi admin Click vào.</w:t>
                            </w:r>
                          </w:p>
                          <w:p w14:paraId="0EB5B7A0" w14:textId="77777777" w:rsidR="00143AD8" w:rsidRDefault="00143AD8" w:rsidP="008475E8">
                            <w:r>
                              <w:t>Tìm kiếm theo tên, địa chỉ Email, SĐT.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CB7B" id="Text Box 1478060593" o:spid="_x0000_s1040" type="#_x0000_t202" style="position:absolute;margin-left:364.95pt;margin-top:4.65pt;width:133.5pt;height:10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" fillcolor="white [3201]" strokeweight=".5pt">
                <v:textbox>
                  <w:txbxContent>
                    <w:p w14:paraId="550728D1" w14:textId="77777777" w:rsidR="00143AD8" w:rsidRDefault="00143AD8" w:rsidP="008475E8">
                      <w:r>
                        <w:t>Hiển thị Search Box khi admin Click vào.</w:t>
                      </w:r>
                    </w:p>
                    <w:p w14:paraId="0EB5B7A0" w14:textId="77777777" w:rsidR="00143AD8" w:rsidRDefault="00143AD8" w:rsidP="008475E8">
                      <w:r>
                        <w:t>Tìm kiếm theo tên, địa chỉ Email, SĐT.</w:t>
                      </w:r>
                    </w:p>
                  </w:txbxContent>
                </v:textbox>
              </v:shape>
            </w:pict>
          </mc:Fallback>
        </mc:AlternateContent>
      </w:r>
      <w:r w:rsidRPr="00EB4BA0">
        <w:rPr>
          <w:noProof/>
        </w:rPr>
        <mc:AlternateContent>
          <mc:Choice Requires="wps">
            <w:drawing>
              <wp:anchor distT="0" distB="0" distL="114300" distR="114300" simplePos="0" relativeHeight="252230656" behindDoc="0" locked="0" layoutInCell="1" allowOverlap="1" wp14:anchorId="6A585D94" wp14:editId="5B0AEC7A">
                <wp:simplePos x="0" y="0"/>
                <wp:positionH relativeFrom="column">
                  <wp:posOffset>3848100</wp:posOffset>
                </wp:positionH>
                <wp:positionV relativeFrom="paragraph">
                  <wp:posOffset>291465</wp:posOffset>
                </wp:positionV>
                <wp:extent cx="800100" cy="38100"/>
                <wp:effectExtent l="0" t="57150" r="38100" b="57150"/>
                <wp:wrapNone/>
                <wp:docPr id="1478060592" name="Straight Arrow Connector 1478060592"/>
                <wp:cNvGraphicFramePr/>
                <a:graphic xmlns:a="http://schemas.openxmlformats.org/drawingml/2006/main">
                  <a:graphicData uri="http://schemas.microsoft.com/office/word/2010/wordprocessingShape">
                    <wps:wsp>
                      <wps:cNvCnPr/>
                      <wps:spPr>
                        <a:xfrm flipV="1">
                          <a:off x="0" y="0"/>
                          <a:ext cx="8001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5E8AC1" id="Straight Arrow Connector 1478060592" o:spid="_x0000_s1026" type="#_x0000_t32" style="position:absolute;margin-left:303pt;margin-top:22.95pt;width:63pt;height:3pt;flip:y;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" strokecolor="#4579b8 [3044]">
                <v:stroke endarrow="block"/>
              </v:shape>
            </w:pict>
          </mc:Fallback>
        </mc:AlternateContent>
      </w:r>
      <w:r w:rsidRPr="00EB4BA0">
        <w:rPr>
          <w:noProof/>
        </w:rPr>
        <w:drawing>
          <wp:inline distT="0" distB="0" distL="0" distR="0" wp14:anchorId="4D1EEBDF" wp14:editId="364BA4E7">
            <wp:extent cx="3943350" cy="5663765"/>
            <wp:effectExtent l="0" t="0" r="0" b="0"/>
            <wp:docPr id="1478060591" name="Picture 14780605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1" name="Picture 1478060591" descr="A screenshot of a phone&#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50623" cy="5674211"/>
                    </a:xfrm>
                    <a:prstGeom prst="rect">
                      <a:avLst/>
                    </a:prstGeom>
                    <a:noFill/>
                    <a:ln>
                      <a:noFill/>
                    </a:ln>
                  </pic:spPr>
                </pic:pic>
              </a:graphicData>
            </a:graphic>
          </wp:inline>
        </w:drawing>
      </w:r>
    </w:p>
    <w:p w14:paraId="59DD1EC4" w14:textId="77777777" w:rsidR="008475E8" w:rsidRPr="00EB4BA0" w:rsidRDefault="008475E8" w:rsidP="008475E8">
      <w:pPr>
        <w:pStyle w:val="Caption"/>
        <w:ind w:left="1440" w:firstLine="720"/>
        <w:rPr>
          <w:bCs/>
          <w:color w:val="000000" w:themeColor="text1"/>
          <w:sz w:val="32"/>
          <w:szCs w:val="32"/>
        </w:rPr>
      </w:pPr>
      <w:bookmarkStart w:id="463" w:name="_Toc104370302"/>
      <w:bookmarkStart w:id="464" w:name="_Toc105148585"/>
      <w:r w:rsidRPr="00EB4BA0">
        <w:t xml:space="preserve">Layout Admin </w:t>
      </w:r>
      <w:fldSimple w:instr=" SEQ Layout_Admin \* ARABIC ">
        <w:r w:rsidRPr="00EB4BA0">
          <w:rPr>
            <w:noProof/>
          </w:rPr>
          <w:t>4</w:t>
        </w:r>
      </w:fldSimple>
      <w:r w:rsidRPr="00EB4BA0">
        <w:t>: Manage User</w:t>
      </w:r>
      <w:bookmarkEnd w:id="463"/>
      <w:bookmarkEnd w:id="464"/>
    </w:p>
    <w:p w14:paraId="12F21BC0" w14:textId="19FB03CE" w:rsidR="008475E8" w:rsidRPr="00EB4BA0" w:rsidRDefault="008475E8" w:rsidP="008475E8">
      <w:pPr>
        <w:pStyle w:val="Heading3"/>
        <w:rPr>
          <w:rFonts w:ascii="Times New Roman" w:hAnsi="Times New Roman"/>
          <w:bCs/>
          <w:color w:val="1F497D" w:themeColor="text2"/>
        </w:rPr>
      </w:pPr>
      <w:r w:rsidRPr="00EB4BA0">
        <w:rPr>
          <w:color w:val="1F497D" w:themeColor="text2"/>
          <w:sz w:val="32"/>
          <w:szCs w:val="32"/>
        </w:rPr>
        <w:br w:type="page"/>
      </w:r>
      <w:bookmarkStart w:id="465" w:name="_Toc105094368"/>
      <w:bookmarkStart w:id="466" w:name="_Toc105157170"/>
      <w:bookmarkStart w:id="467" w:name="_Toc105591694"/>
      <w:r>
        <w:rPr>
          <w:rFonts w:ascii="Times New Roman" w:hAnsi="Times New Roman"/>
          <w:bCs/>
        </w:rPr>
        <w:lastRenderedPageBreak/>
        <w:t>3.3</w:t>
      </w:r>
      <w:r w:rsidRPr="00EB4BA0">
        <w:rPr>
          <w:rFonts w:ascii="Times New Roman" w:hAnsi="Times New Roman"/>
          <w:bCs/>
        </w:rPr>
        <w:t xml:space="preserve"> Xây dựng trang quản lý những câu hỏi, câu trả lời của người dùng.</w:t>
      </w:r>
      <w:bookmarkEnd w:id="465"/>
      <w:bookmarkEnd w:id="466"/>
      <w:bookmarkEnd w:id="467"/>
    </w:p>
    <w:p w14:paraId="6D1F405B" w14:textId="77777777" w:rsidR="008475E8" w:rsidRPr="00EB4BA0" w:rsidRDefault="008475E8" w:rsidP="00863B93">
      <w:pPr>
        <w:pStyle w:val="ListParagraph"/>
        <w:numPr>
          <w:ilvl w:val="0"/>
          <w:numId w:val="39"/>
        </w:numPr>
        <w:rPr>
          <w:color w:val="000000" w:themeColor="text1"/>
        </w:rPr>
      </w:pPr>
      <w:r w:rsidRPr="00EB4BA0">
        <w:rPr>
          <w:color w:val="000000" w:themeColor="text1"/>
        </w:rPr>
        <w:t>Ở trang này Admin có quyền xóa các câu trả lời không hợp lệ.</w:t>
      </w:r>
    </w:p>
    <w:p w14:paraId="62F4D852" w14:textId="77777777" w:rsidR="008475E8" w:rsidRPr="00EB4BA0" w:rsidRDefault="008475E8" w:rsidP="00863B93">
      <w:pPr>
        <w:pStyle w:val="ListParagraph"/>
        <w:numPr>
          <w:ilvl w:val="0"/>
          <w:numId w:val="39"/>
        </w:numPr>
        <w:rPr>
          <w:color w:val="000000" w:themeColor="text1"/>
        </w:rPr>
      </w:pPr>
      <w:r w:rsidRPr="00EB4BA0">
        <w:rPr>
          <w:color w:val="000000" w:themeColor="text1"/>
        </w:rPr>
        <w:t>Admin cũng có quyền đóng góp câu trả lời.</w:t>
      </w:r>
    </w:p>
    <w:p w14:paraId="661BA5F7" w14:textId="77777777" w:rsidR="008475E8" w:rsidRPr="00EB4BA0" w:rsidRDefault="008475E8" w:rsidP="00863B93">
      <w:pPr>
        <w:pStyle w:val="ListParagraph"/>
        <w:numPr>
          <w:ilvl w:val="0"/>
          <w:numId w:val="39"/>
        </w:numPr>
        <w:rPr>
          <w:color w:val="000000" w:themeColor="text1"/>
        </w:rPr>
      </w:pPr>
      <w:r w:rsidRPr="00EB4BA0">
        <w:rPr>
          <w:color w:val="000000" w:themeColor="text1"/>
        </w:rPr>
        <w:t>Câu trả lời của người dùng được hiển thị đầy đủ nội dung gồm tên người trả lời, câu trả lời, thời gian trả lời.</w:t>
      </w:r>
    </w:p>
    <w:p w14:paraId="4DBAEF50"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177BB033" w14:textId="77777777" w:rsidR="008475E8" w:rsidRPr="00EB4BA0" w:rsidRDefault="008475E8" w:rsidP="008475E8">
      <w:pPr>
        <w:keepNext/>
        <w:jc w:val="center"/>
      </w:pPr>
      <w:r w:rsidRPr="00EB4BA0">
        <w:rPr>
          <w:noProof/>
        </w:rPr>
        <w:drawing>
          <wp:inline distT="0" distB="0" distL="0" distR="0" wp14:anchorId="0F01F20F" wp14:editId="58AFEF82">
            <wp:extent cx="3883231" cy="5734679"/>
            <wp:effectExtent l="0" t="0" r="3175" b="0"/>
            <wp:docPr id="1478060941" name="Picture 14780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7777" cy="5741393"/>
                    </a:xfrm>
                    <a:prstGeom prst="rect">
                      <a:avLst/>
                    </a:prstGeom>
                  </pic:spPr>
                </pic:pic>
              </a:graphicData>
            </a:graphic>
          </wp:inline>
        </w:drawing>
      </w:r>
    </w:p>
    <w:p w14:paraId="7F2349B9" w14:textId="77777777" w:rsidR="008475E8" w:rsidRPr="00EB4BA0" w:rsidRDefault="008475E8" w:rsidP="008475E8">
      <w:pPr>
        <w:pStyle w:val="Caption"/>
        <w:ind w:left="720" w:firstLine="720"/>
        <w:jc w:val="center"/>
      </w:pPr>
      <w:bookmarkStart w:id="468" w:name="_Toc104370303"/>
      <w:bookmarkStart w:id="469" w:name="_Toc105148586"/>
      <w:r w:rsidRPr="00EB4BA0">
        <w:t xml:space="preserve">Layout Admin </w:t>
      </w:r>
      <w:fldSimple w:instr=" SEQ Layout_Admin \* ARABIC ">
        <w:r w:rsidRPr="00EB4BA0">
          <w:rPr>
            <w:noProof/>
          </w:rPr>
          <w:t>5</w:t>
        </w:r>
      </w:fldSimple>
      <w:r w:rsidRPr="00EB4BA0">
        <w:t>: Manage Question</w:t>
      </w:r>
      <w:bookmarkEnd w:id="468"/>
      <w:bookmarkEnd w:id="469"/>
    </w:p>
    <w:p w14:paraId="07D03D10" w14:textId="77777777" w:rsidR="008475E8" w:rsidRPr="00EB4BA0" w:rsidRDefault="008475E8" w:rsidP="008475E8">
      <w:pPr>
        <w:rPr>
          <w:rFonts w:ascii="Arial" w:eastAsia="SimHei" w:hAnsi="Arial" w:cs="Arial"/>
          <w:sz w:val="20"/>
        </w:rPr>
      </w:pPr>
      <w:r w:rsidRPr="00EB4BA0">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3D7441E4"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AC35638" w14:textId="77777777" w:rsidR="008475E8" w:rsidRPr="00EB4BA0" w:rsidRDefault="008475E8" w:rsidP="00711633">
            <w:pPr>
              <w:pStyle w:val="BodyText"/>
              <w:ind w:left="0"/>
              <w:jc w:val="center"/>
              <w:rPr>
                <w:rFonts w:ascii="Segoe UI" w:hAnsi="Segoe UI" w:cs="Segoe UI"/>
                <w:b w:val="0"/>
                <w:sz w:val="22"/>
                <w:szCs w:val="22"/>
              </w:rPr>
            </w:pPr>
            <w:bookmarkStart w:id="470" w:name="OLE_LINK31"/>
            <w:r w:rsidRPr="00EB4BA0">
              <w:rPr>
                <w:rFonts w:ascii="Segoe UI" w:hAnsi="Segoe UI" w:cs="Segoe UI"/>
                <w:sz w:val="22"/>
                <w:szCs w:val="22"/>
              </w:rPr>
              <w:lastRenderedPageBreak/>
              <w:t>Mẫu</w:t>
            </w:r>
          </w:p>
        </w:tc>
        <w:tc>
          <w:tcPr>
            <w:tcW w:w="8295" w:type="dxa"/>
          </w:tcPr>
          <w:p w14:paraId="12CF8028"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5B5C30A0"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010ACF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3296" behindDoc="0" locked="0" layoutInCell="1" allowOverlap="1" wp14:anchorId="708421B2" wp14:editId="180D90D8">
                  <wp:simplePos x="0" y="0"/>
                  <wp:positionH relativeFrom="column">
                    <wp:posOffset>198566</wp:posOffset>
                  </wp:positionH>
                  <wp:positionV relativeFrom="paragraph">
                    <wp:posOffset>28699</wp:posOffset>
                  </wp:positionV>
                  <wp:extent cx="269553" cy="269553"/>
                  <wp:effectExtent l="0" t="0" r="0" b="0"/>
                  <wp:wrapNone/>
                  <wp:docPr id="1478060896" name="Picture 14780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AC8FB45"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8475E8" w:rsidRPr="00EB4BA0" w14:paraId="1506AB57"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AC24A8E"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4320" behindDoc="0" locked="0" layoutInCell="1" allowOverlap="1" wp14:anchorId="5B7A6697" wp14:editId="01BE8A92">
                  <wp:simplePos x="0" y="0"/>
                  <wp:positionH relativeFrom="column">
                    <wp:posOffset>176085</wp:posOffset>
                  </wp:positionH>
                  <wp:positionV relativeFrom="paragraph">
                    <wp:posOffset>43114</wp:posOffset>
                  </wp:positionV>
                  <wp:extent cx="287079" cy="287079"/>
                  <wp:effectExtent l="0" t="0" r="0" b="0"/>
                  <wp:wrapNone/>
                  <wp:docPr id="1478060897" name="Picture 147806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AB32106"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nút này sẽ hiển thị một Dialog giúp admin thêm câu trả lời</w:t>
            </w:r>
          </w:p>
        </w:tc>
      </w:tr>
      <w:tr w:rsidR="008475E8" w:rsidRPr="00EB4BA0" w14:paraId="7FBFE4D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BE7D902"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45344" behindDoc="0" locked="0" layoutInCell="1" allowOverlap="1" wp14:anchorId="05D6C31B" wp14:editId="1B07A1E7">
                  <wp:simplePos x="0" y="0"/>
                  <wp:positionH relativeFrom="margin">
                    <wp:posOffset>161290</wp:posOffset>
                  </wp:positionH>
                  <wp:positionV relativeFrom="paragraph">
                    <wp:posOffset>4066</wp:posOffset>
                  </wp:positionV>
                  <wp:extent cx="334521" cy="306374"/>
                  <wp:effectExtent l="0" t="0" r="8890" b="0"/>
                  <wp:wrapNone/>
                  <wp:docPr id="1478060898" name="Picture 147806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87D089A"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xóa câu trả lời không hợp lệ.</w:t>
            </w:r>
          </w:p>
        </w:tc>
      </w:tr>
      <w:tr w:rsidR="008475E8" w:rsidRPr="00EB4BA0" w14:paraId="6B8A493A"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FBB17B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46368" behindDoc="0" locked="0" layoutInCell="1" allowOverlap="1" wp14:anchorId="0EDAE325" wp14:editId="7E48AA90">
                  <wp:simplePos x="0" y="0"/>
                  <wp:positionH relativeFrom="column">
                    <wp:posOffset>180802</wp:posOffset>
                  </wp:positionH>
                  <wp:positionV relativeFrom="paragraph">
                    <wp:posOffset>50865</wp:posOffset>
                  </wp:positionV>
                  <wp:extent cx="282699" cy="282699"/>
                  <wp:effectExtent l="0" t="0" r="3175" b="3175"/>
                  <wp:wrapNone/>
                  <wp:docPr id="1478060899" name="Picture 14780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788F0CA"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câu trả lời để xem chi tiết.</w:t>
            </w:r>
          </w:p>
        </w:tc>
      </w:tr>
      <w:bookmarkEnd w:id="470"/>
    </w:tbl>
    <w:p w14:paraId="332819BA" w14:textId="77777777" w:rsidR="008475E8" w:rsidRPr="00EB4BA0" w:rsidRDefault="008475E8" w:rsidP="008475E8">
      <w:pPr>
        <w:pStyle w:val="Caption"/>
        <w:ind w:left="720" w:firstLine="720"/>
      </w:pPr>
    </w:p>
    <w:p w14:paraId="246FBE87" w14:textId="77777777" w:rsidR="008475E8" w:rsidRPr="00EB4BA0" w:rsidRDefault="008475E8" w:rsidP="00863B93">
      <w:pPr>
        <w:pStyle w:val="ListParagraph"/>
        <w:numPr>
          <w:ilvl w:val="0"/>
          <w:numId w:val="40"/>
        </w:numPr>
        <w:rPr>
          <w:color w:val="000000" w:themeColor="text1"/>
        </w:rPr>
      </w:pPr>
      <w:r w:rsidRPr="00EB4BA0">
        <w:rPr>
          <w:color w:val="000000" w:themeColor="text1"/>
        </w:rPr>
        <w:t>Admin có thể xem chi tiết câu trả lời, nếu câu trả lời hợp lệ Admin sẽ thêm vào dữ liệu người dùng.</w:t>
      </w:r>
    </w:p>
    <w:p w14:paraId="6DECFF3B" w14:textId="77777777" w:rsidR="008475E8" w:rsidRPr="00EB4BA0" w:rsidRDefault="008475E8" w:rsidP="00863B93">
      <w:pPr>
        <w:pStyle w:val="ListParagraph"/>
        <w:numPr>
          <w:ilvl w:val="0"/>
          <w:numId w:val="40"/>
        </w:numPr>
        <w:rPr>
          <w:color w:val="000000" w:themeColor="text1"/>
        </w:rPr>
      </w:pPr>
      <w:r w:rsidRPr="00EB4BA0">
        <w:rPr>
          <w:color w:val="000000" w:themeColor="text1"/>
        </w:rPr>
        <w:t>Admin có thể thêm dữ liệu vào các mục sau:</w:t>
      </w:r>
    </w:p>
    <w:p w14:paraId="3808717F" w14:textId="77777777" w:rsidR="008475E8" w:rsidRPr="00EB4BA0" w:rsidRDefault="008475E8" w:rsidP="00863B93">
      <w:pPr>
        <w:pStyle w:val="ListParagraph"/>
        <w:numPr>
          <w:ilvl w:val="0"/>
          <w:numId w:val="41"/>
        </w:numPr>
        <w:rPr>
          <w:color w:val="000000" w:themeColor="text1"/>
        </w:rPr>
      </w:pPr>
      <w:r w:rsidRPr="00EB4BA0">
        <w:rPr>
          <w:b/>
          <w:color w:val="000000" w:themeColor="text1"/>
        </w:rPr>
        <w:t>History:</w:t>
      </w:r>
      <w:r w:rsidRPr="00EB4BA0">
        <w:rPr>
          <w:color w:val="000000" w:themeColor="text1"/>
        </w:rPr>
        <w:t xml:space="preserve"> Chứa tất cả các câu trả lời của người dùng trước đó</w:t>
      </w:r>
    </w:p>
    <w:p w14:paraId="36F6E0BE" w14:textId="77777777" w:rsidR="008475E8" w:rsidRPr="00EB4BA0" w:rsidRDefault="008475E8" w:rsidP="00863B93">
      <w:pPr>
        <w:pStyle w:val="ListParagraph"/>
        <w:numPr>
          <w:ilvl w:val="0"/>
          <w:numId w:val="41"/>
        </w:numPr>
        <w:rPr>
          <w:color w:val="000000" w:themeColor="text1"/>
        </w:rPr>
      </w:pPr>
      <w:r w:rsidRPr="00EB4BA0">
        <w:rPr>
          <w:b/>
          <w:color w:val="000000" w:themeColor="text1"/>
        </w:rPr>
        <w:t>Home :</w:t>
      </w:r>
      <w:r w:rsidRPr="00EB4BA0">
        <w:rPr>
          <w:color w:val="000000" w:themeColor="text1"/>
        </w:rPr>
        <w:t xml:space="preserve"> Đưa dữ liệu lên trang home</w:t>
      </w:r>
    </w:p>
    <w:p w14:paraId="38189711" w14:textId="77777777" w:rsidR="008475E8" w:rsidRPr="00EB4BA0" w:rsidRDefault="008475E8" w:rsidP="00863B93">
      <w:pPr>
        <w:pStyle w:val="ListParagraph"/>
        <w:numPr>
          <w:ilvl w:val="0"/>
          <w:numId w:val="41"/>
        </w:numPr>
        <w:rPr>
          <w:color w:val="000000" w:themeColor="text1"/>
        </w:rPr>
      </w:pPr>
      <w:r w:rsidRPr="00EB4BA0">
        <w:rPr>
          <w:b/>
          <w:color w:val="000000" w:themeColor="text1"/>
        </w:rPr>
        <w:t>Reply:</w:t>
      </w:r>
      <w:r w:rsidRPr="00EB4BA0">
        <w:rPr>
          <w:color w:val="000000" w:themeColor="text1"/>
        </w:rPr>
        <w:t xml:space="preserve"> Đưa dữ liêu lên diễn đàn để mọi người cùng trả lời</w:t>
      </w:r>
    </w:p>
    <w:p w14:paraId="226829F0"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111DAFF6" w14:textId="77777777" w:rsidR="008475E8" w:rsidRPr="00EB4BA0" w:rsidRDefault="008475E8" w:rsidP="008475E8">
      <w:pPr>
        <w:keepNext/>
        <w:jc w:val="center"/>
      </w:pPr>
      <w:r w:rsidRPr="00EB4BA0">
        <w:rPr>
          <w:noProof/>
        </w:rPr>
        <w:lastRenderedPageBreak/>
        <w:drawing>
          <wp:inline distT="0" distB="0" distL="0" distR="0" wp14:anchorId="44C44DA3" wp14:editId="39E33710">
            <wp:extent cx="4544695" cy="7178722"/>
            <wp:effectExtent l="0" t="0" r="8255" b="3175"/>
            <wp:docPr id="1478060942" name="Picture 147806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55849" cy="7196341"/>
                    </a:xfrm>
                    <a:prstGeom prst="rect">
                      <a:avLst/>
                    </a:prstGeom>
                  </pic:spPr>
                </pic:pic>
              </a:graphicData>
            </a:graphic>
          </wp:inline>
        </w:drawing>
      </w:r>
    </w:p>
    <w:p w14:paraId="3AF426B1" w14:textId="77777777" w:rsidR="008475E8" w:rsidRPr="00EB4BA0" w:rsidRDefault="008475E8" w:rsidP="008475E8">
      <w:pPr>
        <w:pStyle w:val="Caption"/>
        <w:jc w:val="center"/>
      </w:pPr>
      <w:bookmarkStart w:id="471" w:name="_Toc104370304"/>
      <w:bookmarkStart w:id="472" w:name="_Toc105148587"/>
      <w:r w:rsidRPr="00EB4BA0">
        <w:t xml:space="preserve">Layout Admin </w:t>
      </w:r>
      <w:fldSimple w:instr=" SEQ Layout_Admin \* ARABIC ">
        <w:r w:rsidRPr="00EB4BA0">
          <w:rPr>
            <w:noProof/>
          </w:rPr>
          <w:t>6</w:t>
        </w:r>
      </w:fldSimple>
      <w:r w:rsidRPr="00EB4BA0">
        <w:t>: Detail Question</w:t>
      </w:r>
      <w:bookmarkEnd w:id="471"/>
      <w:bookmarkEnd w:id="472"/>
    </w:p>
    <w:p w14:paraId="437D223A" w14:textId="77777777" w:rsidR="008475E8" w:rsidRPr="00EB4BA0" w:rsidRDefault="008475E8" w:rsidP="008475E8">
      <w:pPr>
        <w:rPr>
          <w:color w:val="000000" w:themeColor="text1"/>
          <w:sz w:val="32"/>
          <w:szCs w:val="32"/>
        </w:rPr>
      </w:pPr>
    </w:p>
    <w:p w14:paraId="3296E150" w14:textId="77777777" w:rsidR="008475E8" w:rsidRPr="00EB4BA0" w:rsidRDefault="008475E8" w:rsidP="008475E8">
      <w:pPr>
        <w:rPr>
          <w:color w:val="000000" w:themeColor="text1"/>
          <w:sz w:val="32"/>
          <w:szCs w:val="32"/>
        </w:rPr>
      </w:pPr>
      <w:r w:rsidRPr="00EB4BA0">
        <w:rPr>
          <w:color w:val="000000" w:themeColor="text1"/>
          <w:sz w:val="32"/>
          <w:szCs w:val="32"/>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2FB1B26B"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614E9686"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1EF17211"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43846F3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F168E35"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7392" behindDoc="0" locked="0" layoutInCell="1" allowOverlap="1" wp14:anchorId="5CC43A47" wp14:editId="6EFC8AFC">
                  <wp:simplePos x="0" y="0"/>
                  <wp:positionH relativeFrom="column">
                    <wp:posOffset>198566</wp:posOffset>
                  </wp:positionH>
                  <wp:positionV relativeFrom="paragraph">
                    <wp:posOffset>28699</wp:posOffset>
                  </wp:positionV>
                  <wp:extent cx="269553" cy="269553"/>
                  <wp:effectExtent l="0" t="0" r="0" b="0"/>
                  <wp:wrapNone/>
                  <wp:docPr id="1478060906" name="Picture 147806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F5A7134"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vào dữ liệu lịch sử của tất cả câu trả lời.</w:t>
            </w:r>
          </w:p>
          <w:p w14:paraId="3BB5AB96"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Người dùng có thể tìm kiếm lại ở chức năng Help Center</w:t>
            </w:r>
          </w:p>
        </w:tc>
      </w:tr>
      <w:tr w:rsidR="008475E8" w:rsidRPr="00EB4BA0" w14:paraId="7787A91B"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4AAB3CAA"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48416" behindDoc="0" locked="0" layoutInCell="1" allowOverlap="1" wp14:anchorId="696CD38A" wp14:editId="0EFC47DA">
                  <wp:simplePos x="0" y="0"/>
                  <wp:positionH relativeFrom="column">
                    <wp:posOffset>176085</wp:posOffset>
                  </wp:positionH>
                  <wp:positionV relativeFrom="paragraph">
                    <wp:posOffset>43114</wp:posOffset>
                  </wp:positionV>
                  <wp:extent cx="287079" cy="287079"/>
                  <wp:effectExtent l="0" t="0" r="0" b="0"/>
                  <wp:wrapNone/>
                  <wp:docPr id="1478060907" name="Picture 14780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6431BA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câu hỏi đến trang Home của người dùng.</w:t>
            </w:r>
          </w:p>
        </w:tc>
      </w:tr>
      <w:tr w:rsidR="008475E8" w:rsidRPr="00EB4BA0" w14:paraId="172B130E"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A6F64CD"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49440" behindDoc="0" locked="0" layoutInCell="1" allowOverlap="1" wp14:anchorId="7F5D2D30" wp14:editId="349B9714">
                  <wp:simplePos x="0" y="0"/>
                  <wp:positionH relativeFrom="margin">
                    <wp:posOffset>161290</wp:posOffset>
                  </wp:positionH>
                  <wp:positionV relativeFrom="paragraph">
                    <wp:posOffset>4066</wp:posOffset>
                  </wp:positionV>
                  <wp:extent cx="334521" cy="306374"/>
                  <wp:effectExtent l="0" t="0" r="8890" b="0"/>
                  <wp:wrapNone/>
                  <wp:docPr id="1478060908" name="Picture 147806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0E7AC6D8"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câu hỏi vào diễn đàn để mọi người cùng nhau trả lời.</w:t>
            </w:r>
          </w:p>
        </w:tc>
      </w:tr>
    </w:tbl>
    <w:p w14:paraId="6A86B79B" w14:textId="77777777" w:rsidR="008475E8" w:rsidRPr="00EB4BA0" w:rsidRDefault="008475E8" w:rsidP="008475E8">
      <w:pPr>
        <w:rPr>
          <w:color w:val="000000" w:themeColor="text1"/>
          <w:sz w:val="32"/>
          <w:szCs w:val="32"/>
        </w:rPr>
      </w:pPr>
    </w:p>
    <w:p w14:paraId="4D3EA600" w14:textId="77777777" w:rsidR="008475E8" w:rsidRPr="00EB4BA0" w:rsidRDefault="008475E8" w:rsidP="00863B93">
      <w:pPr>
        <w:pStyle w:val="ListParagraph"/>
        <w:numPr>
          <w:ilvl w:val="0"/>
          <w:numId w:val="42"/>
        </w:numPr>
        <w:rPr>
          <w:color w:val="000000" w:themeColor="text1"/>
        </w:rPr>
      </w:pPr>
      <w:r w:rsidRPr="00EB4BA0">
        <w:rPr>
          <w:color w:val="000000" w:themeColor="text1"/>
        </w:rPr>
        <w:t>Nếu câu hỏi không hợp lệ admin có thể xóa.</w:t>
      </w:r>
    </w:p>
    <w:p w14:paraId="77732F07" w14:textId="77777777" w:rsidR="008475E8" w:rsidRPr="00EB4BA0" w:rsidRDefault="008475E8" w:rsidP="00863B93">
      <w:pPr>
        <w:pStyle w:val="ListParagraph"/>
        <w:numPr>
          <w:ilvl w:val="0"/>
          <w:numId w:val="42"/>
        </w:numPr>
        <w:rPr>
          <w:color w:val="000000" w:themeColor="text1"/>
        </w:rPr>
      </w:pPr>
      <w:r w:rsidRPr="00EB4BA0">
        <w:rPr>
          <w:color w:val="000000" w:themeColor="text1"/>
        </w:rPr>
        <w:t xml:space="preserve">Admin Click vào nút </w:t>
      </w:r>
      <w:r w:rsidRPr="00EB4BA0">
        <w:rPr>
          <w:color w:val="FF0000"/>
        </w:rPr>
        <w:t>X</w:t>
      </w:r>
      <w:r w:rsidRPr="00EB4BA0">
        <w:rPr>
          <w:color w:val="000000" w:themeColor="text1"/>
        </w:rPr>
        <w:t xml:space="preserve">  để xóa, sau khi Click sẽ hiển thị một dialog xác nhận admin có chắc chắn muốn xóa hay không.</w:t>
      </w:r>
    </w:p>
    <w:p w14:paraId="18E0285D"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6A794555" w14:textId="77777777" w:rsidR="008475E8" w:rsidRPr="00EB4BA0" w:rsidRDefault="008475E8" w:rsidP="008475E8">
      <w:pPr>
        <w:keepNext/>
        <w:jc w:val="center"/>
      </w:pPr>
      <w:r w:rsidRPr="00EB4BA0">
        <w:rPr>
          <w:b/>
          <w:bCs/>
          <w:noProof/>
          <w:color w:val="1F497D" w:themeColor="text2"/>
          <w:sz w:val="32"/>
          <w:szCs w:val="32"/>
        </w:rPr>
        <mc:AlternateContent>
          <mc:Choice Requires="wps">
            <w:drawing>
              <wp:anchor distT="0" distB="0" distL="114300" distR="114300" simplePos="0" relativeHeight="252232704" behindDoc="0" locked="0" layoutInCell="1" allowOverlap="1" wp14:anchorId="4FFFB1DB" wp14:editId="1F57055D">
                <wp:simplePos x="0" y="0"/>
                <wp:positionH relativeFrom="column">
                  <wp:posOffset>4039737</wp:posOffset>
                </wp:positionH>
                <wp:positionV relativeFrom="paragraph">
                  <wp:posOffset>1848675</wp:posOffset>
                </wp:positionV>
                <wp:extent cx="936294" cy="644288"/>
                <wp:effectExtent l="0" t="38100" r="54610" b="22860"/>
                <wp:wrapNone/>
                <wp:docPr id="1478060600" name="Straight Arrow Connector 1478060600"/>
                <wp:cNvGraphicFramePr/>
                <a:graphic xmlns:a="http://schemas.openxmlformats.org/drawingml/2006/main">
                  <a:graphicData uri="http://schemas.microsoft.com/office/word/2010/wordprocessingShape">
                    <wps:wsp>
                      <wps:cNvCnPr/>
                      <wps:spPr>
                        <a:xfrm flipV="1">
                          <a:off x="0" y="0"/>
                          <a:ext cx="936294" cy="64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8DF7E1" id="Straight Arrow Connector 1478060600" o:spid="_x0000_s1026" type="#_x0000_t32" style="position:absolute;margin-left:318.1pt;margin-top:145.55pt;width:73.7pt;height:50.75pt;flip: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" strokecolor="#4579b8 [3044]">
                <v:stroke endarrow="block"/>
              </v:shape>
            </w:pict>
          </mc:Fallback>
        </mc:AlternateContent>
      </w:r>
      <w:r w:rsidRPr="00EB4BA0">
        <w:rPr>
          <w:b/>
          <w:bCs/>
          <w:noProof/>
          <w:color w:val="1F497D" w:themeColor="text2"/>
          <w:sz w:val="32"/>
          <w:szCs w:val="32"/>
        </w:rPr>
        <mc:AlternateContent>
          <mc:Choice Requires="wps">
            <w:drawing>
              <wp:anchor distT="0" distB="0" distL="114300" distR="114300" simplePos="0" relativeHeight="252233728" behindDoc="0" locked="0" layoutInCell="1" allowOverlap="1" wp14:anchorId="68757C5A" wp14:editId="7E30720B">
                <wp:simplePos x="0" y="0"/>
                <wp:positionH relativeFrom="column">
                  <wp:posOffset>4732655</wp:posOffset>
                </wp:positionH>
                <wp:positionV relativeFrom="paragraph">
                  <wp:posOffset>876300</wp:posOffset>
                </wp:positionV>
                <wp:extent cx="1923393" cy="914400"/>
                <wp:effectExtent l="0" t="0" r="20320" b="19050"/>
                <wp:wrapNone/>
                <wp:docPr id="1478060601" name="Text Box 1478060601"/>
                <wp:cNvGraphicFramePr/>
                <a:graphic xmlns:a="http://schemas.openxmlformats.org/drawingml/2006/main">
                  <a:graphicData uri="http://schemas.microsoft.com/office/word/2010/wordprocessingShape">
                    <wps:wsp>
                      <wps:cNvSpPr txBox="1"/>
                      <wps:spPr>
                        <a:xfrm>
                          <a:off x="0" y="0"/>
                          <a:ext cx="1923393" cy="914400"/>
                        </a:xfrm>
                        <a:prstGeom prst="rect">
                          <a:avLst/>
                        </a:prstGeom>
                        <a:solidFill>
                          <a:schemeClr val="lt1"/>
                        </a:solidFill>
                        <a:ln w="6350">
                          <a:solidFill>
                            <a:prstClr val="black"/>
                          </a:solidFill>
                        </a:ln>
                      </wps:spPr>
                      <wps:txbx>
                        <w:txbxContent>
                          <w:p w14:paraId="6C522A3F" w14:textId="77777777" w:rsidR="00143AD8" w:rsidRDefault="00143AD8" w:rsidP="008475E8">
                            <w:r>
                              <w:t>Click Continue Câu trả lời sẽ được xóa.</w:t>
                            </w:r>
                          </w:p>
                          <w:p w14:paraId="272BAAC6" w14:textId="77777777" w:rsidR="00143AD8" w:rsidRDefault="00143AD8" w:rsidP="008475E8">
                            <w:r>
                              <w:t>Cancel thoát Dialog.</w:t>
                            </w:r>
                          </w:p>
                          <w:p w14:paraId="51433962" w14:textId="77777777" w:rsidR="00143AD8" w:rsidRDefault="00143AD8" w:rsidP="00847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57C5A" id="Text Box 1478060601" o:spid="_x0000_s1041" type="#_x0000_t202" style="position:absolute;left:0;text-align:left;margin-left:372.65pt;margin-top:69pt;width:151.45pt;height:1in;z-index:25223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" fillcolor="white [3201]" strokeweight=".5pt">
                <v:textbox>
                  <w:txbxContent>
                    <w:p w14:paraId="6C522A3F" w14:textId="77777777" w:rsidR="00143AD8" w:rsidRDefault="00143AD8" w:rsidP="008475E8">
                      <w:r>
                        <w:t>Click Continue Câu trả lời sẽ được xóa.</w:t>
                      </w:r>
                    </w:p>
                    <w:p w14:paraId="272BAAC6" w14:textId="77777777" w:rsidR="00143AD8" w:rsidRDefault="00143AD8" w:rsidP="008475E8">
                      <w:r>
                        <w:t>Cancel thoát Dialog.</w:t>
                      </w:r>
                    </w:p>
                    <w:p w14:paraId="51433962" w14:textId="77777777" w:rsidR="00143AD8" w:rsidRDefault="00143AD8" w:rsidP="008475E8"/>
                  </w:txbxContent>
                </v:textbox>
              </v:shape>
            </w:pict>
          </mc:Fallback>
        </mc:AlternateContent>
      </w:r>
      <w:r w:rsidRPr="00EB4BA0">
        <w:rPr>
          <w:b/>
          <w:bCs/>
          <w:noProof/>
          <w:color w:val="1F497D" w:themeColor="text2"/>
          <w:sz w:val="32"/>
          <w:szCs w:val="32"/>
        </w:rPr>
        <w:drawing>
          <wp:inline distT="0" distB="0" distL="0" distR="0" wp14:anchorId="2393F8AC" wp14:editId="7EB7AEE1">
            <wp:extent cx="3174171" cy="4394579"/>
            <wp:effectExtent l="0" t="0" r="7620" b="6350"/>
            <wp:docPr id="1478060599" name="Picture 14780605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599" name="Picture 1478060599" descr="Graphical user interface, text, application, chat or text messag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86085" cy="4411073"/>
                    </a:xfrm>
                    <a:prstGeom prst="rect">
                      <a:avLst/>
                    </a:prstGeom>
                    <a:noFill/>
                    <a:ln>
                      <a:noFill/>
                    </a:ln>
                  </pic:spPr>
                </pic:pic>
              </a:graphicData>
            </a:graphic>
          </wp:inline>
        </w:drawing>
      </w:r>
    </w:p>
    <w:p w14:paraId="4965CE02" w14:textId="77777777" w:rsidR="008475E8" w:rsidRPr="00EB4BA0" w:rsidRDefault="008475E8" w:rsidP="008475E8">
      <w:pPr>
        <w:pStyle w:val="Caption"/>
        <w:ind w:left="720" w:firstLine="720"/>
        <w:jc w:val="center"/>
        <w:rPr>
          <w:b/>
          <w:bCs/>
          <w:color w:val="1F497D" w:themeColor="text2"/>
          <w:sz w:val="32"/>
          <w:szCs w:val="32"/>
        </w:rPr>
      </w:pPr>
      <w:bookmarkStart w:id="473" w:name="_Toc104370305"/>
      <w:bookmarkStart w:id="474" w:name="_Toc105148588"/>
      <w:r w:rsidRPr="00EB4BA0">
        <w:t xml:space="preserve">Layout Admin </w:t>
      </w:r>
      <w:fldSimple w:instr=" SEQ Layout_Admin \* ARABIC ">
        <w:r w:rsidRPr="00EB4BA0">
          <w:rPr>
            <w:noProof/>
          </w:rPr>
          <w:t>7</w:t>
        </w:r>
      </w:fldSimple>
      <w:r w:rsidRPr="00EB4BA0">
        <w:t>: Dialog Delete User Reply</w:t>
      </w:r>
      <w:bookmarkEnd w:id="473"/>
      <w:bookmarkEnd w:id="474"/>
    </w:p>
    <w:p w14:paraId="619CED6E" w14:textId="77777777" w:rsidR="008475E8" w:rsidRPr="00EB4BA0" w:rsidRDefault="008475E8" w:rsidP="008475E8">
      <w:pPr>
        <w:rPr>
          <w:b/>
          <w:bCs/>
          <w:color w:val="1F497D" w:themeColor="text2"/>
          <w:sz w:val="32"/>
          <w:szCs w:val="32"/>
        </w:rPr>
      </w:pPr>
      <w:r w:rsidRPr="00EB4BA0">
        <w:rPr>
          <w:b/>
          <w:color w:val="1F497D" w:themeColor="text2"/>
          <w:sz w:val="32"/>
          <w:szCs w:val="32"/>
        </w:rPr>
        <w:br w:type="page"/>
      </w:r>
    </w:p>
    <w:p w14:paraId="5C4D7278" w14:textId="5082C963" w:rsidR="008475E8" w:rsidRPr="00EB4BA0" w:rsidRDefault="008475E8" w:rsidP="008475E8">
      <w:pPr>
        <w:pStyle w:val="Heading3"/>
        <w:rPr>
          <w:rFonts w:ascii="Times New Roman" w:hAnsi="Times New Roman"/>
          <w:bCs/>
        </w:rPr>
      </w:pPr>
      <w:bookmarkStart w:id="475" w:name="_Toc105094369"/>
      <w:bookmarkStart w:id="476" w:name="_Toc105157171"/>
      <w:bookmarkStart w:id="477" w:name="_Toc105591695"/>
      <w:bookmarkStart w:id="478" w:name="OLE_LINK9"/>
      <w:r>
        <w:rPr>
          <w:rFonts w:ascii="Times New Roman" w:hAnsi="Times New Roman"/>
          <w:bCs/>
        </w:rPr>
        <w:lastRenderedPageBreak/>
        <w:t>3</w:t>
      </w:r>
      <w:r w:rsidRPr="00EB4BA0">
        <w:rPr>
          <w:rFonts w:ascii="Times New Roman" w:hAnsi="Times New Roman"/>
          <w:bCs/>
        </w:rPr>
        <w:t>.4 Xây dựng trang quản lý từ vựng mà người dùng đóng góp</w:t>
      </w:r>
      <w:bookmarkEnd w:id="475"/>
      <w:bookmarkEnd w:id="476"/>
      <w:bookmarkEnd w:id="477"/>
    </w:p>
    <w:bookmarkEnd w:id="478"/>
    <w:p w14:paraId="222D59CF" w14:textId="77777777" w:rsidR="008475E8" w:rsidRPr="00EB4BA0" w:rsidRDefault="008475E8" w:rsidP="00863B93">
      <w:pPr>
        <w:pStyle w:val="ListParagraph"/>
        <w:numPr>
          <w:ilvl w:val="0"/>
          <w:numId w:val="43"/>
        </w:numPr>
        <w:rPr>
          <w:color w:val="000000" w:themeColor="text1"/>
        </w:rPr>
      </w:pPr>
      <w:r w:rsidRPr="00EB4BA0">
        <w:rPr>
          <w:color w:val="000000" w:themeColor="text1"/>
        </w:rPr>
        <w:t>Ở trang này Admin quản lý tất cả các từ vựng mà người dùng đóng góp.</w:t>
      </w:r>
    </w:p>
    <w:p w14:paraId="40DB2979" w14:textId="77777777" w:rsidR="008475E8" w:rsidRPr="00EB4BA0" w:rsidRDefault="008475E8" w:rsidP="00863B93">
      <w:pPr>
        <w:pStyle w:val="ListParagraph"/>
        <w:numPr>
          <w:ilvl w:val="0"/>
          <w:numId w:val="43"/>
        </w:numPr>
        <w:rPr>
          <w:color w:val="000000" w:themeColor="text1"/>
        </w:rPr>
      </w:pPr>
      <w:r w:rsidRPr="00EB4BA0">
        <w:rPr>
          <w:color w:val="000000" w:themeColor="text1"/>
        </w:rPr>
        <w:t>Những từ không hợp lệ admin có quyền xóa.</w:t>
      </w:r>
    </w:p>
    <w:p w14:paraId="32D2E78A" w14:textId="77777777" w:rsidR="008475E8" w:rsidRPr="00EB4BA0" w:rsidRDefault="008475E8" w:rsidP="00863B93">
      <w:pPr>
        <w:pStyle w:val="ListParagraph"/>
        <w:numPr>
          <w:ilvl w:val="0"/>
          <w:numId w:val="43"/>
        </w:numPr>
        <w:rPr>
          <w:color w:val="000000" w:themeColor="text1"/>
        </w:rPr>
      </w:pPr>
      <w:r w:rsidRPr="00EB4BA0">
        <w:rPr>
          <w:color w:val="000000" w:themeColor="text1"/>
        </w:rPr>
        <w:t>Nếu hợp lệ admin đưa lên phía người dùng.</w:t>
      </w:r>
    </w:p>
    <w:p w14:paraId="60097824" w14:textId="77777777" w:rsidR="008475E8" w:rsidRPr="00EB4BA0" w:rsidRDefault="008475E8" w:rsidP="00863B93">
      <w:pPr>
        <w:pStyle w:val="ListParagraph"/>
        <w:numPr>
          <w:ilvl w:val="0"/>
          <w:numId w:val="43"/>
        </w:numPr>
        <w:rPr>
          <w:color w:val="000000" w:themeColor="text1"/>
        </w:rPr>
      </w:pPr>
      <w:r w:rsidRPr="00EB4BA0">
        <w:rPr>
          <w:noProof/>
        </w:rPr>
        <mc:AlternateContent>
          <mc:Choice Requires="wps">
            <w:drawing>
              <wp:anchor distT="0" distB="0" distL="114300" distR="114300" simplePos="0" relativeHeight="252235776" behindDoc="0" locked="0" layoutInCell="1" allowOverlap="1" wp14:anchorId="67BCEA1E" wp14:editId="556E6ED1">
                <wp:simplePos x="0" y="0"/>
                <wp:positionH relativeFrom="column">
                  <wp:posOffset>3657600</wp:posOffset>
                </wp:positionH>
                <wp:positionV relativeFrom="paragraph">
                  <wp:posOffset>277543</wp:posOffset>
                </wp:positionV>
                <wp:extent cx="1856096" cy="1146412"/>
                <wp:effectExtent l="0" t="0" r="11430" b="15875"/>
                <wp:wrapNone/>
                <wp:docPr id="1478060612" name="Text Box 1478060612"/>
                <wp:cNvGraphicFramePr/>
                <a:graphic xmlns:a="http://schemas.openxmlformats.org/drawingml/2006/main">
                  <a:graphicData uri="http://schemas.microsoft.com/office/word/2010/wordprocessingShape">
                    <wps:wsp>
                      <wps:cNvSpPr txBox="1"/>
                      <wps:spPr>
                        <a:xfrm>
                          <a:off x="0" y="0"/>
                          <a:ext cx="1856096" cy="1146412"/>
                        </a:xfrm>
                        <a:prstGeom prst="rect">
                          <a:avLst/>
                        </a:prstGeom>
                        <a:solidFill>
                          <a:schemeClr val="lt1"/>
                        </a:solidFill>
                        <a:ln w="6350">
                          <a:solidFill>
                            <a:prstClr val="black"/>
                          </a:solidFill>
                        </a:ln>
                      </wps:spPr>
                      <wps:txbx>
                        <w:txbxContent>
                          <w:p w14:paraId="1AFD3B12" w14:textId="77777777" w:rsidR="00143AD8" w:rsidRDefault="00143AD8" w:rsidP="008475E8">
                            <w:r>
                              <w:t>Hiển thị SearchBox khi Click vào.</w:t>
                            </w:r>
                          </w:p>
                          <w:p w14:paraId="7FCFEC8A" w14:textId="77777777" w:rsidR="00143AD8" w:rsidRDefault="00143AD8" w:rsidP="008475E8">
                            <w:r>
                              <w:t>Có thể tìn kiếm  từ vựng, tên người đóng góp.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CEA1E" id="Text Box 1478060612" o:spid="_x0000_s1042" type="#_x0000_t202" style="position:absolute;left:0;text-align:left;margin-left:4in;margin-top:21.85pt;width:146.15pt;height:90.25pt;z-index:25223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" fillcolor="white [3201]" strokeweight=".5pt">
                <v:textbox>
                  <w:txbxContent>
                    <w:p w14:paraId="1AFD3B12" w14:textId="77777777" w:rsidR="00143AD8" w:rsidRDefault="00143AD8" w:rsidP="008475E8">
                      <w:r>
                        <w:t>Hiển thị SearchBox khi Click vào.</w:t>
                      </w:r>
                    </w:p>
                    <w:p w14:paraId="7FCFEC8A" w14:textId="77777777" w:rsidR="00143AD8" w:rsidRDefault="00143AD8" w:rsidP="008475E8">
                      <w:r>
                        <w:t>Có thể tìn kiếm  từ vựng, tên người đóng góp.</w:t>
                      </w:r>
                    </w:p>
                  </w:txbxContent>
                </v:textbox>
              </v:shape>
            </w:pict>
          </mc:Fallback>
        </mc:AlternateContent>
      </w:r>
      <w:r w:rsidRPr="00EB4BA0">
        <w:rPr>
          <w:color w:val="000000" w:themeColor="text1"/>
        </w:rPr>
        <w:t>Từ vựng sẽ hiển thị tên người đóng góp.</w:t>
      </w:r>
    </w:p>
    <w:p w14:paraId="6652E334"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14E331D6" w14:textId="77777777" w:rsidR="008475E8" w:rsidRPr="00EB4BA0" w:rsidRDefault="008475E8" w:rsidP="008475E8">
      <w:pPr>
        <w:keepNext/>
      </w:pPr>
      <w:r w:rsidRPr="00EB4BA0">
        <w:rPr>
          <w:noProof/>
        </w:rPr>
        <mc:AlternateContent>
          <mc:Choice Requires="wps">
            <w:drawing>
              <wp:anchor distT="0" distB="0" distL="114300" distR="114300" simplePos="0" relativeHeight="252237824" behindDoc="0" locked="0" layoutInCell="1" allowOverlap="1" wp14:anchorId="089E33AD" wp14:editId="38312EF8">
                <wp:simplePos x="0" y="0"/>
                <wp:positionH relativeFrom="column">
                  <wp:posOffset>3547241</wp:posOffset>
                </wp:positionH>
                <wp:positionV relativeFrom="paragraph">
                  <wp:posOffset>3402615</wp:posOffset>
                </wp:positionV>
                <wp:extent cx="1008993" cy="583324"/>
                <wp:effectExtent l="0" t="0" r="20320" b="26670"/>
                <wp:wrapNone/>
                <wp:docPr id="1478060614" name="Text Box 1478060614"/>
                <wp:cNvGraphicFramePr/>
                <a:graphic xmlns:a="http://schemas.openxmlformats.org/drawingml/2006/main">
                  <a:graphicData uri="http://schemas.microsoft.com/office/word/2010/wordprocessingShape">
                    <wps:wsp>
                      <wps:cNvSpPr txBox="1"/>
                      <wps:spPr>
                        <a:xfrm>
                          <a:off x="0" y="0"/>
                          <a:ext cx="1008993" cy="583324"/>
                        </a:xfrm>
                        <a:prstGeom prst="rect">
                          <a:avLst/>
                        </a:prstGeom>
                        <a:solidFill>
                          <a:schemeClr val="lt1"/>
                        </a:solidFill>
                        <a:ln w="6350">
                          <a:solidFill>
                            <a:prstClr val="black"/>
                          </a:solidFill>
                        </a:ln>
                      </wps:spPr>
                      <wps:txbx>
                        <w:txbxContent>
                          <w:p w14:paraId="66B26384" w14:textId="77777777" w:rsidR="00143AD8" w:rsidRDefault="00143AD8" w:rsidP="008475E8">
                            <w:r>
                              <w:t>Click để 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E33AD" id="Text Box 1478060614" o:spid="_x0000_s1043" type="#_x0000_t202" style="position:absolute;margin-left:279.3pt;margin-top:267.9pt;width:79.45pt;height:45.9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" fillcolor="white [3201]" strokeweight=".5pt">
                <v:textbox>
                  <w:txbxContent>
                    <w:p w14:paraId="66B26384" w14:textId="77777777" w:rsidR="00143AD8" w:rsidRDefault="00143AD8" w:rsidP="008475E8">
                      <w:r>
                        <w:t>Click để xóa</w:t>
                      </w:r>
                    </w:p>
                  </w:txbxContent>
                </v:textbox>
              </v:shape>
            </w:pict>
          </mc:Fallback>
        </mc:AlternateContent>
      </w:r>
      <w:r w:rsidRPr="00EB4BA0">
        <w:rPr>
          <w:noProof/>
        </w:rPr>
        <mc:AlternateContent>
          <mc:Choice Requires="wps">
            <w:drawing>
              <wp:anchor distT="0" distB="0" distL="114300" distR="114300" simplePos="0" relativeHeight="252236800" behindDoc="0" locked="0" layoutInCell="1" allowOverlap="1" wp14:anchorId="51E39FA2" wp14:editId="246FE4E4">
                <wp:simplePos x="0" y="0"/>
                <wp:positionH relativeFrom="column">
                  <wp:posOffset>2680138</wp:posOffset>
                </wp:positionH>
                <wp:positionV relativeFrom="paragraph">
                  <wp:posOffset>3796753</wp:posOffset>
                </wp:positionV>
                <wp:extent cx="835572" cy="126124"/>
                <wp:effectExtent l="0" t="57150" r="22225" b="26670"/>
                <wp:wrapNone/>
                <wp:docPr id="1478060613" name="Straight Arrow Connector 1478060613"/>
                <wp:cNvGraphicFramePr/>
                <a:graphic xmlns:a="http://schemas.openxmlformats.org/drawingml/2006/main">
                  <a:graphicData uri="http://schemas.microsoft.com/office/word/2010/wordprocessingShape">
                    <wps:wsp>
                      <wps:cNvCnPr/>
                      <wps:spPr>
                        <a:xfrm flipV="1">
                          <a:off x="0" y="0"/>
                          <a:ext cx="835572" cy="126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07E4A3" id="Straight Arrow Connector 1478060613" o:spid="_x0000_s1026" type="#_x0000_t32" style="position:absolute;margin-left:211.05pt;margin-top:298.95pt;width:65.8pt;height:9.95pt;flip:y;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" strokecolor="#4579b8 [3044]">
                <v:stroke endarrow="block"/>
              </v:shape>
            </w:pict>
          </mc:Fallback>
        </mc:AlternateContent>
      </w:r>
      <w:r w:rsidRPr="00EB4BA0">
        <w:rPr>
          <w:noProof/>
        </w:rPr>
        <mc:AlternateContent>
          <mc:Choice Requires="wps">
            <w:drawing>
              <wp:anchor distT="0" distB="0" distL="114300" distR="114300" simplePos="0" relativeHeight="252234752" behindDoc="0" locked="0" layoutInCell="1" allowOverlap="1" wp14:anchorId="73ACCCE7" wp14:editId="473D9E19">
                <wp:simplePos x="0" y="0"/>
                <wp:positionH relativeFrom="column">
                  <wp:posOffset>3043451</wp:posOffset>
                </wp:positionH>
                <wp:positionV relativeFrom="paragraph">
                  <wp:posOffset>196803</wp:posOffset>
                </wp:positionV>
                <wp:extent cx="586853" cy="68238"/>
                <wp:effectExtent l="0" t="57150" r="22860" b="27305"/>
                <wp:wrapNone/>
                <wp:docPr id="1478060611" name="Straight Arrow Connector 1478060611"/>
                <wp:cNvGraphicFramePr/>
                <a:graphic xmlns:a="http://schemas.openxmlformats.org/drawingml/2006/main">
                  <a:graphicData uri="http://schemas.microsoft.com/office/word/2010/wordprocessingShape">
                    <wps:wsp>
                      <wps:cNvCnPr/>
                      <wps:spPr>
                        <a:xfrm flipV="1">
                          <a:off x="0" y="0"/>
                          <a:ext cx="586853" cy="68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06AC32" id="Straight Arrow Connector 1478060611" o:spid="_x0000_s1026" type="#_x0000_t32" style="position:absolute;margin-left:239.65pt;margin-top:15.5pt;width:46.2pt;height:5.35pt;flip:y;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" strokecolor="#4579b8 [3044]">
                <v:stroke endarrow="block"/>
              </v:shape>
            </w:pict>
          </mc:Fallback>
        </mc:AlternateContent>
      </w:r>
      <w:r w:rsidRPr="00EB4BA0">
        <w:rPr>
          <w:noProof/>
        </w:rPr>
        <w:drawing>
          <wp:inline distT="0" distB="0" distL="0" distR="0" wp14:anchorId="21E6F961" wp14:editId="34F9BEFA">
            <wp:extent cx="3267538" cy="4735773"/>
            <wp:effectExtent l="0" t="0" r="9525" b="8255"/>
            <wp:docPr id="1478060610" name="Picture 14780606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10" name="Picture 1478060610" descr="Graphical user interface, text, application, chat or text messag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768" cy="4744802"/>
                    </a:xfrm>
                    <a:prstGeom prst="rect">
                      <a:avLst/>
                    </a:prstGeom>
                    <a:noFill/>
                    <a:ln>
                      <a:noFill/>
                    </a:ln>
                  </pic:spPr>
                </pic:pic>
              </a:graphicData>
            </a:graphic>
          </wp:inline>
        </w:drawing>
      </w:r>
    </w:p>
    <w:p w14:paraId="6AFBA074" w14:textId="77777777" w:rsidR="008475E8" w:rsidRPr="00EB4BA0" w:rsidRDefault="008475E8" w:rsidP="008475E8">
      <w:pPr>
        <w:pStyle w:val="Caption"/>
        <w:rPr>
          <w:color w:val="000000" w:themeColor="text1"/>
          <w:sz w:val="32"/>
          <w:szCs w:val="32"/>
        </w:rPr>
      </w:pPr>
      <w:bookmarkStart w:id="479" w:name="_Toc104370306"/>
      <w:bookmarkStart w:id="480" w:name="_Toc105148589"/>
      <w:r w:rsidRPr="00EB4BA0">
        <w:t xml:space="preserve">Layout Admin </w:t>
      </w:r>
      <w:fldSimple w:instr=" SEQ Layout_Admin \* ARABIC ">
        <w:r w:rsidRPr="00EB4BA0">
          <w:rPr>
            <w:noProof/>
          </w:rPr>
          <w:t>8</w:t>
        </w:r>
      </w:fldSimple>
      <w:r w:rsidRPr="00EB4BA0">
        <w:t>:Manage user-contributed vocabulary</w:t>
      </w:r>
      <w:bookmarkEnd w:id="479"/>
      <w:bookmarkEnd w:id="480"/>
    </w:p>
    <w:p w14:paraId="52476771" w14:textId="77777777" w:rsidR="008475E8" w:rsidRPr="00EB4BA0" w:rsidRDefault="008475E8" w:rsidP="008475E8">
      <w:pPr>
        <w:rPr>
          <w:color w:val="000000" w:themeColor="text1"/>
          <w:sz w:val="32"/>
          <w:szCs w:val="32"/>
        </w:rPr>
      </w:pPr>
      <w:r w:rsidRPr="00EB4BA0">
        <w:rPr>
          <w:color w:val="000000" w:themeColor="text1"/>
          <w:sz w:val="32"/>
          <w:szCs w:val="32"/>
        </w:rPr>
        <w:br w:type="page"/>
      </w:r>
    </w:p>
    <w:p w14:paraId="18584A12" w14:textId="77777777" w:rsidR="008475E8" w:rsidRPr="00EB4BA0" w:rsidRDefault="008475E8" w:rsidP="00863B93">
      <w:pPr>
        <w:pStyle w:val="ListParagraph"/>
        <w:numPr>
          <w:ilvl w:val="0"/>
          <w:numId w:val="44"/>
        </w:numPr>
        <w:rPr>
          <w:color w:val="000000" w:themeColor="text1"/>
        </w:rPr>
      </w:pPr>
      <w:r w:rsidRPr="00EB4BA0">
        <w:rPr>
          <w:color w:val="000000" w:themeColor="text1"/>
        </w:rPr>
        <w:lastRenderedPageBreak/>
        <w:t>Admin có thể click vào từ vựng để xem chi tiết từ vựng.</w:t>
      </w:r>
    </w:p>
    <w:p w14:paraId="0E1E5D39"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3DEB0E87" w14:textId="77777777" w:rsidR="008475E8" w:rsidRPr="00EB4BA0" w:rsidRDefault="008475E8" w:rsidP="008475E8">
      <w:pPr>
        <w:keepNext/>
        <w:jc w:val="center"/>
      </w:pPr>
      <w:r w:rsidRPr="00EB4BA0">
        <w:rPr>
          <w:noProof/>
        </w:rPr>
        <w:drawing>
          <wp:inline distT="0" distB="0" distL="0" distR="0" wp14:anchorId="6C205442" wp14:editId="2F4D6735">
            <wp:extent cx="3301112" cy="4735773"/>
            <wp:effectExtent l="0" t="0" r="0" b="8255"/>
            <wp:docPr id="1478060943" name="Picture 147806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10544" cy="4749305"/>
                    </a:xfrm>
                    <a:prstGeom prst="rect">
                      <a:avLst/>
                    </a:prstGeom>
                  </pic:spPr>
                </pic:pic>
              </a:graphicData>
            </a:graphic>
          </wp:inline>
        </w:drawing>
      </w:r>
    </w:p>
    <w:p w14:paraId="7D991B12" w14:textId="77777777" w:rsidR="008475E8" w:rsidRPr="00EB4BA0" w:rsidRDefault="008475E8" w:rsidP="008475E8">
      <w:pPr>
        <w:pStyle w:val="Caption"/>
        <w:ind w:firstLine="720"/>
        <w:jc w:val="center"/>
      </w:pPr>
      <w:bookmarkStart w:id="481" w:name="_Toc104370307"/>
      <w:bookmarkStart w:id="482" w:name="_Toc105148590"/>
      <w:r w:rsidRPr="00EB4BA0">
        <w:t xml:space="preserve">Layout Admin </w:t>
      </w:r>
      <w:fldSimple w:instr=" SEQ Layout_Admin \* ARABIC ">
        <w:r w:rsidRPr="00EB4BA0">
          <w:rPr>
            <w:noProof/>
          </w:rPr>
          <w:t>9</w:t>
        </w:r>
      </w:fldSimple>
      <w:r w:rsidRPr="00EB4BA0">
        <w:t>: Detail Word</w:t>
      </w:r>
      <w:bookmarkEnd w:id="481"/>
      <w:bookmarkEnd w:id="482"/>
    </w:p>
    <w:tbl>
      <w:tblPr>
        <w:tblStyle w:val="ListTable6Colorful-Accent5"/>
        <w:tblW w:w="9355" w:type="dxa"/>
        <w:tblLook w:val="04A0" w:firstRow="1" w:lastRow="0" w:firstColumn="1" w:lastColumn="0" w:noHBand="0" w:noVBand="1"/>
      </w:tblPr>
      <w:tblGrid>
        <w:gridCol w:w="1060"/>
        <w:gridCol w:w="8295"/>
      </w:tblGrid>
      <w:tr w:rsidR="008475E8" w:rsidRPr="00EB4BA0" w14:paraId="2C0E672D"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5B06D0F"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0C54CB78"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59DC9F4C"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F99061C"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0464" behindDoc="0" locked="0" layoutInCell="1" allowOverlap="1" wp14:anchorId="477D2037" wp14:editId="2649AE28">
                  <wp:simplePos x="0" y="0"/>
                  <wp:positionH relativeFrom="column">
                    <wp:posOffset>198566</wp:posOffset>
                  </wp:positionH>
                  <wp:positionV relativeFrom="paragraph">
                    <wp:posOffset>28699</wp:posOffset>
                  </wp:positionV>
                  <wp:extent cx="269553" cy="269553"/>
                  <wp:effectExtent l="0" t="0" r="0" b="0"/>
                  <wp:wrapNone/>
                  <wp:docPr id="1478060913" name="Picture 14780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6C8C351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Phát âm từ vựng</w:t>
            </w:r>
          </w:p>
        </w:tc>
      </w:tr>
      <w:tr w:rsidR="008475E8" w:rsidRPr="00EB4BA0" w14:paraId="7E8F59F1"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FD8037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1488" behindDoc="0" locked="0" layoutInCell="1" allowOverlap="1" wp14:anchorId="73AAF5A4" wp14:editId="009E8EDE">
                  <wp:simplePos x="0" y="0"/>
                  <wp:positionH relativeFrom="column">
                    <wp:posOffset>176085</wp:posOffset>
                  </wp:positionH>
                  <wp:positionV relativeFrom="paragraph">
                    <wp:posOffset>43114</wp:posOffset>
                  </wp:positionV>
                  <wp:extent cx="287079" cy="287079"/>
                  <wp:effectExtent l="0" t="0" r="0" b="0"/>
                  <wp:wrapNone/>
                  <wp:docPr id="1478060914" name="Picture 14780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1D09084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từ vựng lên phía người dùng.</w:t>
            </w:r>
          </w:p>
        </w:tc>
      </w:tr>
      <w:tr w:rsidR="008475E8" w:rsidRPr="00EB4BA0" w14:paraId="306BA7E0"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C7A5DB2"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52512" behindDoc="0" locked="0" layoutInCell="1" allowOverlap="1" wp14:anchorId="5DDB788B" wp14:editId="47AC588B">
                  <wp:simplePos x="0" y="0"/>
                  <wp:positionH relativeFrom="margin">
                    <wp:posOffset>161290</wp:posOffset>
                  </wp:positionH>
                  <wp:positionV relativeFrom="paragraph">
                    <wp:posOffset>4066</wp:posOffset>
                  </wp:positionV>
                  <wp:extent cx="334521" cy="306374"/>
                  <wp:effectExtent l="0" t="0" r="8890" b="0"/>
                  <wp:wrapNone/>
                  <wp:docPr id="1478060915" name="Picture 147806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5D696C46"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Thêm từ vựng đến Today Word.</w:t>
            </w:r>
          </w:p>
        </w:tc>
      </w:tr>
    </w:tbl>
    <w:p w14:paraId="2D140C2D" w14:textId="77777777" w:rsidR="008475E8" w:rsidRPr="00EB4BA0" w:rsidRDefault="008475E8" w:rsidP="008475E8">
      <w:pPr>
        <w:rPr>
          <w:b/>
          <w:color w:val="1F497D" w:themeColor="text2"/>
          <w:sz w:val="32"/>
          <w:szCs w:val="32"/>
        </w:rPr>
      </w:pPr>
    </w:p>
    <w:p w14:paraId="7523DEFB" w14:textId="77777777" w:rsidR="008475E8" w:rsidRPr="00EB4BA0" w:rsidRDefault="008475E8" w:rsidP="008475E8">
      <w:pPr>
        <w:rPr>
          <w:b/>
          <w:color w:val="1F497D" w:themeColor="text2"/>
          <w:sz w:val="32"/>
          <w:szCs w:val="32"/>
        </w:rPr>
      </w:pPr>
    </w:p>
    <w:p w14:paraId="7C2E2BB5" w14:textId="12C7370D" w:rsidR="008475E8" w:rsidRPr="00EB4BA0" w:rsidRDefault="008475E8" w:rsidP="008475E8">
      <w:pPr>
        <w:pStyle w:val="Heading3"/>
        <w:rPr>
          <w:rFonts w:ascii="Times New Roman" w:hAnsi="Times New Roman"/>
          <w:bCs/>
        </w:rPr>
      </w:pPr>
      <w:bookmarkStart w:id="483" w:name="_Toc105094370"/>
      <w:bookmarkStart w:id="484" w:name="_Toc105157172"/>
      <w:bookmarkStart w:id="485" w:name="_Toc105591696"/>
      <w:r>
        <w:rPr>
          <w:rFonts w:ascii="Times New Roman" w:hAnsi="Times New Roman"/>
          <w:bCs/>
        </w:rPr>
        <w:lastRenderedPageBreak/>
        <w:t>3</w:t>
      </w:r>
      <w:r w:rsidRPr="00EB4BA0">
        <w:rPr>
          <w:rFonts w:ascii="Times New Roman" w:hAnsi="Times New Roman"/>
          <w:bCs/>
        </w:rPr>
        <w:t>.5 Xây dựng trang quản lý các khóa học</w:t>
      </w:r>
      <w:bookmarkEnd w:id="483"/>
      <w:bookmarkEnd w:id="484"/>
      <w:bookmarkEnd w:id="485"/>
    </w:p>
    <w:p w14:paraId="124FA795" w14:textId="77777777" w:rsidR="008475E8" w:rsidRPr="00EB4BA0" w:rsidRDefault="008475E8" w:rsidP="008475E8">
      <w:pPr>
        <w:pStyle w:val="ListParagraph"/>
        <w:numPr>
          <w:ilvl w:val="0"/>
          <w:numId w:val="10"/>
        </w:numPr>
        <w:rPr>
          <w:color w:val="000000" w:themeColor="text1"/>
        </w:rPr>
      </w:pPr>
      <w:r w:rsidRPr="00EB4BA0">
        <w:rPr>
          <w:color w:val="000000" w:themeColor="text1"/>
        </w:rPr>
        <w:t>Admin có quyền thêm và xóa khóa học.</w:t>
      </w:r>
    </w:p>
    <w:p w14:paraId="14DCB71A" w14:textId="77777777" w:rsidR="008475E8" w:rsidRPr="00EB4BA0" w:rsidRDefault="008475E8" w:rsidP="008475E8">
      <w:pPr>
        <w:pStyle w:val="ListParagraph"/>
        <w:numPr>
          <w:ilvl w:val="0"/>
          <w:numId w:val="10"/>
        </w:numPr>
        <w:rPr>
          <w:color w:val="000000" w:themeColor="text1"/>
        </w:rPr>
      </w:pPr>
      <w:r w:rsidRPr="00EB4BA0">
        <w:rPr>
          <w:color w:val="000000" w:themeColor="text1"/>
        </w:rPr>
        <w:t>Ứng dụng hỗ trợ Admin có thể chụp hình và scan bất cứ đoạn text nào.</w:t>
      </w:r>
    </w:p>
    <w:p w14:paraId="72692E38"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481F0903" w14:textId="77777777" w:rsidR="008475E8" w:rsidRPr="00EB4BA0" w:rsidRDefault="008475E8" w:rsidP="008475E8">
      <w:pPr>
        <w:keepNext/>
      </w:pPr>
      <w:r w:rsidRPr="00EB4BA0">
        <w:rPr>
          <w:noProof/>
        </w:rPr>
        <mc:AlternateContent>
          <mc:Choice Requires="wps">
            <w:drawing>
              <wp:anchor distT="0" distB="0" distL="114300" distR="114300" simplePos="0" relativeHeight="252246016" behindDoc="0" locked="0" layoutInCell="1" allowOverlap="1" wp14:anchorId="39CDAEF4" wp14:editId="22BD940B">
                <wp:simplePos x="0" y="0"/>
                <wp:positionH relativeFrom="column">
                  <wp:posOffset>3878317</wp:posOffset>
                </wp:positionH>
                <wp:positionV relativeFrom="paragraph">
                  <wp:posOffset>2944495</wp:posOffset>
                </wp:positionV>
                <wp:extent cx="1623849" cy="646386"/>
                <wp:effectExtent l="0" t="0" r="14605" b="20955"/>
                <wp:wrapNone/>
                <wp:docPr id="1478060646" name="Text Box 1478060646"/>
                <wp:cNvGraphicFramePr/>
                <a:graphic xmlns:a="http://schemas.openxmlformats.org/drawingml/2006/main">
                  <a:graphicData uri="http://schemas.microsoft.com/office/word/2010/wordprocessingShape">
                    <wps:wsp>
                      <wps:cNvSpPr txBox="1"/>
                      <wps:spPr>
                        <a:xfrm>
                          <a:off x="0" y="0"/>
                          <a:ext cx="1623849" cy="646386"/>
                        </a:xfrm>
                        <a:prstGeom prst="rect">
                          <a:avLst/>
                        </a:prstGeom>
                        <a:solidFill>
                          <a:schemeClr val="lt1"/>
                        </a:solidFill>
                        <a:ln w="6350">
                          <a:solidFill>
                            <a:prstClr val="black"/>
                          </a:solidFill>
                        </a:ln>
                      </wps:spPr>
                      <wps:txbx>
                        <w:txbxContent>
                          <w:p w14:paraId="64A0A2AE" w14:textId="77777777" w:rsidR="00143AD8" w:rsidRDefault="00143AD8" w:rsidP="008475E8">
                            <w:r>
                              <w:t>Delete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DAEF4" id="Text Box 1478060646" o:spid="_x0000_s1044" type="#_x0000_t202" style="position:absolute;margin-left:305.4pt;margin-top:231.85pt;width:127.85pt;height:50.9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" fillcolor="white [3201]" strokeweight=".5pt">
                <v:textbox>
                  <w:txbxContent>
                    <w:p w14:paraId="64A0A2AE" w14:textId="77777777" w:rsidR="00143AD8" w:rsidRDefault="00143AD8" w:rsidP="008475E8">
                      <w:r>
                        <w:t>Delete Course</w:t>
                      </w:r>
                    </w:p>
                  </w:txbxContent>
                </v:textbox>
              </v:shape>
            </w:pict>
          </mc:Fallback>
        </mc:AlternateContent>
      </w:r>
      <w:r w:rsidRPr="00EB4BA0">
        <w:rPr>
          <w:noProof/>
        </w:rPr>
        <mc:AlternateContent>
          <mc:Choice Requires="wps">
            <w:drawing>
              <wp:anchor distT="0" distB="0" distL="114300" distR="114300" simplePos="0" relativeHeight="252244992" behindDoc="0" locked="0" layoutInCell="1" allowOverlap="1" wp14:anchorId="5DE535D2" wp14:editId="3D4EB299">
                <wp:simplePos x="0" y="0"/>
                <wp:positionH relativeFrom="column">
                  <wp:posOffset>3042745</wp:posOffset>
                </wp:positionH>
                <wp:positionV relativeFrom="paragraph">
                  <wp:posOffset>3180978</wp:posOffset>
                </wp:positionV>
                <wp:extent cx="788276" cy="315310"/>
                <wp:effectExtent l="0" t="38100" r="50165" b="27940"/>
                <wp:wrapNone/>
                <wp:docPr id="1478060645" name="Straight Arrow Connector 1478060645"/>
                <wp:cNvGraphicFramePr/>
                <a:graphic xmlns:a="http://schemas.openxmlformats.org/drawingml/2006/main">
                  <a:graphicData uri="http://schemas.microsoft.com/office/word/2010/wordprocessingShape">
                    <wps:wsp>
                      <wps:cNvCnPr/>
                      <wps:spPr>
                        <a:xfrm flipV="1">
                          <a:off x="0" y="0"/>
                          <a:ext cx="788276" cy="31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B777E2" id="Straight Arrow Connector 1478060645" o:spid="_x0000_s1026" type="#_x0000_t32" style="position:absolute;margin-left:239.6pt;margin-top:250.45pt;width:62.05pt;height:24.85pt;flip:y;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" strokecolor="#4579b8 [3044]">
                <v:stroke endarrow="block"/>
              </v:shape>
            </w:pict>
          </mc:Fallback>
        </mc:AlternateContent>
      </w:r>
      <w:r w:rsidRPr="00EB4BA0">
        <w:rPr>
          <w:noProof/>
        </w:rPr>
        <w:drawing>
          <wp:inline distT="0" distB="0" distL="0" distR="0" wp14:anchorId="0F267459" wp14:editId="514A28DD">
            <wp:extent cx="3390265" cy="5486400"/>
            <wp:effectExtent l="0" t="0" r="635" b="0"/>
            <wp:docPr id="1478060625" name="Picture 14780606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25" name="Picture 1478060625"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3677" cy="5491922"/>
                    </a:xfrm>
                    <a:prstGeom prst="rect">
                      <a:avLst/>
                    </a:prstGeom>
                    <a:noFill/>
                    <a:ln>
                      <a:noFill/>
                    </a:ln>
                  </pic:spPr>
                </pic:pic>
              </a:graphicData>
            </a:graphic>
          </wp:inline>
        </w:drawing>
      </w:r>
    </w:p>
    <w:p w14:paraId="69A99CDE" w14:textId="77777777" w:rsidR="008475E8" w:rsidRPr="00EB4BA0" w:rsidRDefault="008475E8" w:rsidP="008475E8">
      <w:pPr>
        <w:pStyle w:val="Caption"/>
        <w:ind w:left="1080"/>
        <w:rPr>
          <w:b/>
          <w:bCs/>
          <w:color w:val="1F497D" w:themeColor="text2"/>
          <w:sz w:val="32"/>
          <w:szCs w:val="32"/>
        </w:rPr>
      </w:pPr>
      <w:bookmarkStart w:id="486" w:name="_Toc104370308"/>
      <w:bookmarkStart w:id="487" w:name="_Toc105148591"/>
      <w:r w:rsidRPr="00EB4BA0">
        <w:t xml:space="preserve">Layout Admin </w:t>
      </w:r>
      <w:fldSimple w:instr=" SEQ Layout_Admin \* ARABIC ">
        <w:r w:rsidRPr="00EB4BA0">
          <w:rPr>
            <w:noProof/>
          </w:rPr>
          <w:t>10</w:t>
        </w:r>
      </w:fldSimple>
      <w:r w:rsidRPr="00EB4BA0">
        <w:t>: Manage Course</w:t>
      </w:r>
      <w:bookmarkEnd w:id="486"/>
      <w:bookmarkEnd w:id="487"/>
    </w:p>
    <w:p w14:paraId="2AF3D641" w14:textId="77777777" w:rsidR="008475E8" w:rsidRPr="00EB4BA0" w:rsidRDefault="008475E8" w:rsidP="008475E8">
      <w:pPr>
        <w:ind w:left="1080"/>
        <w:rPr>
          <w:b/>
          <w:bCs/>
          <w:color w:val="1F497D" w:themeColor="text2"/>
          <w:sz w:val="32"/>
          <w:szCs w:val="32"/>
        </w:rPr>
      </w:pPr>
      <w:r w:rsidRPr="00EB4BA0">
        <w:rPr>
          <w:b/>
          <w:color w:val="1F497D" w:themeColor="text2"/>
          <w:sz w:val="32"/>
          <w:szCs w:val="32"/>
        </w:rPr>
        <w:br w:type="page"/>
      </w:r>
    </w:p>
    <w:p w14:paraId="676F3AC7" w14:textId="77777777" w:rsidR="008475E8" w:rsidRPr="00EB4BA0" w:rsidRDefault="008475E8" w:rsidP="008475E8">
      <w:pPr>
        <w:pStyle w:val="ListParagraph"/>
        <w:numPr>
          <w:ilvl w:val="0"/>
          <w:numId w:val="9"/>
        </w:numPr>
        <w:rPr>
          <w:color w:val="000000" w:themeColor="text1"/>
        </w:rPr>
      </w:pPr>
      <w:r w:rsidRPr="00EB4BA0">
        <w:rPr>
          <w:color w:val="000000" w:themeColor="text1"/>
        </w:rPr>
        <w:lastRenderedPageBreak/>
        <w:t>Admin có thể thêm khóa học đến phía người dùng.</w:t>
      </w:r>
    </w:p>
    <w:p w14:paraId="312EC2DB" w14:textId="77777777" w:rsidR="008475E8" w:rsidRPr="00EB4BA0" w:rsidRDefault="008475E8" w:rsidP="008475E8">
      <w:pPr>
        <w:pStyle w:val="ListParagraph"/>
        <w:numPr>
          <w:ilvl w:val="0"/>
          <w:numId w:val="9"/>
        </w:numPr>
        <w:rPr>
          <w:color w:val="000000" w:themeColor="text1"/>
        </w:rPr>
      </w:pPr>
      <w:r w:rsidRPr="00EB4BA0">
        <w:rPr>
          <w:color w:val="000000" w:themeColor="text1"/>
        </w:rPr>
        <w:t>Khi truy cập vào chức năng thêm khóa học, ứng dụng sẽ yêu cầu  quyền truy cập vào photos và media của máy.</w:t>
      </w:r>
    </w:p>
    <w:p w14:paraId="69F607E0" w14:textId="77777777" w:rsidR="008475E8" w:rsidRPr="00EB4BA0" w:rsidRDefault="008475E8" w:rsidP="008475E8">
      <w:pPr>
        <w:keepNext/>
        <w:jc w:val="center"/>
      </w:pPr>
      <w:r w:rsidRPr="00EB4BA0">
        <w:rPr>
          <w:noProof/>
        </w:rPr>
        <mc:AlternateContent>
          <mc:Choice Requires="wps">
            <w:drawing>
              <wp:anchor distT="0" distB="0" distL="114300" distR="114300" simplePos="0" relativeHeight="252241920" behindDoc="0" locked="0" layoutInCell="1" allowOverlap="1" wp14:anchorId="250E7869" wp14:editId="372E0A9E">
                <wp:simplePos x="0" y="0"/>
                <wp:positionH relativeFrom="column">
                  <wp:posOffset>4934607</wp:posOffset>
                </wp:positionH>
                <wp:positionV relativeFrom="paragraph">
                  <wp:posOffset>3590312</wp:posOffset>
                </wp:positionV>
                <wp:extent cx="1387365" cy="457200"/>
                <wp:effectExtent l="0" t="0" r="22860" b="19050"/>
                <wp:wrapNone/>
                <wp:docPr id="1478060629" name="Text Box 1478060629"/>
                <wp:cNvGraphicFramePr/>
                <a:graphic xmlns:a="http://schemas.openxmlformats.org/drawingml/2006/main">
                  <a:graphicData uri="http://schemas.microsoft.com/office/word/2010/wordprocessingShape">
                    <wps:wsp>
                      <wps:cNvSpPr txBox="1"/>
                      <wps:spPr>
                        <a:xfrm>
                          <a:off x="0" y="0"/>
                          <a:ext cx="1387365" cy="457200"/>
                        </a:xfrm>
                        <a:prstGeom prst="rect">
                          <a:avLst/>
                        </a:prstGeom>
                        <a:solidFill>
                          <a:schemeClr val="lt1"/>
                        </a:solidFill>
                        <a:ln w="6350">
                          <a:solidFill>
                            <a:prstClr val="black"/>
                          </a:solidFill>
                        </a:ln>
                      </wps:spPr>
                      <wps:txbx>
                        <w:txbxContent>
                          <w:p w14:paraId="018DE45A" w14:textId="77777777" w:rsidR="00143AD8" w:rsidRDefault="00143AD8" w:rsidP="008475E8">
                            <w:r>
                              <w:t>DENY để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0E7869" id="Text Box 1478060629" o:spid="_x0000_s1045" type="#_x0000_t202" style="position:absolute;left:0;text-align:left;margin-left:388.55pt;margin-top:282.7pt;width:109.25pt;height:36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" fillcolor="white [3201]" strokeweight=".5pt">
                <v:textbox>
                  <w:txbxContent>
                    <w:p w14:paraId="018DE45A" w14:textId="77777777" w:rsidR="00143AD8" w:rsidRDefault="00143AD8" w:rsidP="008475E8">
                      <w:r>
                        <w:t>DENY để từ chối</w:t>
                      </w:r>
                    </w:p>
                  </w:txbxContent>
                </v:textbox>
              </v:shape>
            </w:pict>
          </mc:Fallback>
        </mc:AlternateContent>
      </w:r>
      <w:r w:rsidRPr="00EB4BA0">
        <w:rPr>
          <w:noProof/>
        </w:rPr>
        <mc:AlternateContent>
          <mc:Choice Requires="wps">
            <w:drawing>
              <wp:anchor distT="0" distB="0" distL="114300" distR="114300" simplePos="0" relativeHeight="252240896" behindDoc="0" locked="0" layoutInCell="1" allowOverlap="1" wp14:anchorId="7C5A2B42" wp14:editId="2A3A7758">
                <wp:simplePos x="0" y="0"/>
                <wp:positionH relativeFrom="column">
                  <wp:posOffset>3563007</wp:posOffset>
                </wp:positionH>
                <wp:positionV relativeFrom="paragraph">
                  <wp:posOffset>3842560</wp:posOffset>
                </wp:positionV>
                <wp:extent cx="1339412" cy="0"/>
                <wp:effectExtent l="0" t="76200" r="13335" b="95250"/>
                <wp:wrapNone/>
                <wp:docPr id="1478060628" name="Straight Arrow Connector 1478060628"/>
                <wp:cNvGraphicFramePr/>
                <a:graphic xmlns:a="http://schemas.openxmlformats.org/drawingml/2006/main">
                  <a:graphicData uri="http://schemas.microsoft.com/office/word/2010/wordprocessingShape">
                    <wps:wsp>
                      <wps:cNvCnPr/>
                      <wps:spPr>
                        <a:xfrm>
                          <a:off x="0" y="0"/>
                          <a:ext cx="13394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3914B0" id="Straight Arrow Connector 1478060628" o:spid="_x0000_s1026" type="#_x0000_t32" style="position:absolute;margin-left:280.55pt;margin-top:302.55pt;width:105.45pt;height:0;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" strokecolor="#4579b8 [3044]">
                <v:stroke endarrow="block"/>
              </v:shape>
            </w:pict>
          </mc:Fallback>
        </mc:AlternateContent>
      </w:r>
      <w:r w:rsidRPr="00EB4BA0">
        <w:rPr>
          <w:noProof/>
        </w:rPr>
        <mc:AlternateContent>
          <mc:Choice Requires="wps">
            <w:drawing>
              <wp:anchor distT="0" distB="0" distL="114300" distR="114300" simplePos="0" relativeHeight="252239872" behindDoc="0" locked="0" layoutInCell="1" allowOverlap="1" wp14:anchorId="200121E5" wp14:editId="667E0723">
                <wp:simplePos x="0" y="0"/>
                <wp:positionH relativeFrom="column">
                  <wp:posOffset>4972050</wp:posOffset>
                </wp:positionH>
                <wp:positionV relativeFrom="paragraph">
                  <wp:posOffset>2256155</wp:posOffset>
                </wp:positionV>
                <wp:extent cx="1371600" cy="609600"/>
                <wp:effectExtent l="0" t="0" r="19050" b="19050"/>
                <wp:wrapNone/>
                <wp:docPr id="1478060624" name="Text Box 1478060624"/>
                <wp:cNvGraphicFramePr/>
                <a:graphic xmlns:a="http://schemas.openxmlformats.org/drawingml/2006/main">
                  <a:graphicData uri="http://schemas.microsoft.com/office/word/2010/wordprocessingShape">
                    <wps:wsp>
                      <wps:cNvSpPr txBox="1"/>
                      <wps:spPr>
                        <a:xfrm>
                          <a:off x="0" y="0"/>
                          <a:ext cx="1371600" cy="609600"/>
                        </a:xfrm>
                        <a:prstGeom prst="rect">
                          <a:avLst/>
                        </a:prstGeom>
                        <a:solidFill>
                          <a:schemeClr val="lt1"/>
                        </a:solidFill>
                        <a:ln w="6350">
                          <a:solidFill>
                            <a:prstClr val="black"/>
                          </a:solidFill>
                        </a:ln>
                      </wps:spPr>
                      <wps:txbx>
                        <w:txbxContent>
                          <w:p w14:paraId="3B7DFCD4" w14:textId="77777777" w:rsidR="00143AD8" w:rsidRDefault="00143AD8" w:rsidP="008475E8">
                            <w:r>
                              <w:t>Click Allow để cho phép.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0121E5" id="Text Box 1478060624" o:spid="_x0000_s1046" type="#_x0000_t202" style="position:absolute;left:0;text-align:left;margin-left:391.5pt;margin-top:177.65pt;width:108pt;height:48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" fillcolor="white [3201]" strokeweight=".5pt">
                <v:textbox>
                  <w:txbxContent>
                    <w:p w14:paraId="3B7DFCD4" w14:textId="77777777" w:rsidR="00143AD8" w:rsidRDefault="00143AD8" w:rsidP="008475E8">
                      <w:r>
                        <w:t>Click Allow để cho phép.</w:t>
                      </w:r>
                    </w:p>
                  </w:txbxContent>
                </v:textbox>
              </v:shape>
            </w:pict>
          </mc:Fallback>
        </mc:AlternateContent>
      </w:r>
      <w:r w:rsidRPr="00EB4BA0">
        <w:rPr>
          <w:noProof/>
        </w:rPr>
        <mc:AlternateContent>
          <mc:Choice Requires="wps">
            <w:drawing>
              <wp:anchor distT="0" distB="0" distL="114300" distR="114300" simplePos="0" relativeHeight="252238848" behindDoc="0" locked="0" layoutInCell="1" allowOverlap="1" wp14:anchorId="0BE4A55B" wp14:editId="5DA84D27">
                <wp:simplePos x="0" y="0"/>
                <wp:positionH relativeFrom="column">
                  <wp:posOffset>3619500</wp:posOffset>
                </wp:positionH>
                <wp:positionV relativeFrom="paragraph">
                  <wp:posOffset>2541905</wp:posOffset>
                </wp:positionV>
                <wp:extent cx="1276350" cy="685800"/>
                <wp:effectExtent l="0" t="38100" r="57150" b="19050"/>
                <wp:wrapNone/>
                <wp:docPr id="1478060623" name="Straight Arrow Connector 1478060623"/>
                <wp:cNvGraphicFramePr/>
                <a:graphic xmlns:a="http://schemas.openxmlformats.org/drawingml/2006/main">
                  <a:graphicData uri="http://schemas.microsoft.com/office/word/2010/wordprocessingShape">
                    <wps:wsp>
                      <wps:cNvCnPr/>
                      <wps:spPr>
                        <a:xfrm flipV="1">
                          <a:off x="0" y="0"/>
                          <a:ext cx="127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5A1484" id="Straight Arrow Connector 1478060623" o:spid="_x0000_s1026" type="#_x0000_t32" style="position:absolute;margin-left:285pt;margin-top:200.15pt;width:100.5pt;height:54pt;flip:y;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" strokecolor="#4579b8 [3044]">
                <v:stroke endarrow="block"/>
              </v:shape>
            </w:pict>
          </mc:Fallback>
        </mc:AlternateContent>
      </w:r>
      <w:r w:rsidRPr="00EB4BA0">
        <w:rPr>
          <w:noProof/>
        </w:rPr>
        <w:drawing>
          <wp:inline distT="0" distB="0" distL="0" distR="0" wp14:anchorId="1CA4BABF" wp14:editId="769CE23D">
            <wp:extent cx="3222985" cy="5810250"/>
            <wp:effectExtent l="0" t="0" r="0" b="0"/>
            <wp:docPr id="1478060622" name="Picture 14780606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22" name="Picture 1478060622"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28015" cy="5819317"/>
                    </a:xfrm>
                    <a:prstGeom prst="rect">
                      <a:avLst/>
                    </a:prstGeom>
                    <a:noFill/>
                    <a:ln>
                      <a:noFill/>
                    </a:ln>
                  </pic:spPr>
                </pic:pic>
              </a:graphicData>
            </a:graphic>
          </wp:inline>
        </w:drawing>
      </w:r>
    </w:p>
    <w:p w14:paraId="1E98FEAF" w14:textId="77777777" w:rsidR="008475E8" w:rsidRPr="00EB4BA0" w:rsidRDefault="008475E8" w:rsidP="008475E8">
      <w:pPr>
        <w:pStyle w:val="Caption"/>
        <w:jc w:val="center"/>
        <w:rPr>
          <w:color w:val="000000" w:themeColor="text1"/>
          <w:sz w:val="32"/>
          <w:szCs w:val="32"/>
        </w:rPr>
      </w:pPr>
      <w:bookmarkStart w:id="488" w:name="_Toc104370309"/>
      <w:bookmarkStart w:id="489" w:name="_Toc105148592"/>
      <w:r w:rsidRPr="00EB4BA0">
        <w:t xml:space="preserve">Layout Admin </w:t>
      </w:r>
      <w:fldSimple w:instr=" SEQ Layout_Admin \* ARABIC ">
        <w:r w:rsidRPr="00EB4BA0">
          <w:rPr>
            <w:noProof/>
          </w:rPr>
          <w:t>11</w:t>
        </w:r>
      </w:fldSimple>
      <w:r w:rsidRPr="00EB4BA0">
        <w:t>: Dialog Request Permission Camera</w:t>
      </w:r>
      <w:bookmarkEnd w:id="488"/>
      <w:bookmarkEnd w:id="489"/>
    </w:p>
    <w:p w14:paraId="6E6F3F09" w14:textId="77777777" w:rsidR="008475E8" w:rsidRPr="00EB4BA0" w:rsidRDefault="008475E8" w:rsidP="008475E8">
      <w:pPr>
        <w:rPr>
          <w:color w:val="000000" w:themeColor="text1"/>
          <w:sz w:val="32"/>
          <w:szCs w:val="32"/>
        </w:rPr>
      </w:pPr>
      <w:r w:rsidRPr="00EB4BA0">
        <w:rPr>
          <w:color w:val="000000" w:themeColor="text1"/>
          <w:sz w:val="32"/>
          <w:szCs w:val="32"/>
        </w:rPr>
        <w:br w:type="page"/>
      </w:r>
    </w:p>
    <w:p w14:paraId="3CD236B4" w14:textId="77777777" w:rsidR="008475E8" w:rsidRPr="00EB4BA0" w:rsidRDefault="008475E8" w:rsidP="008475E8">
      <w:pPr>
        <w:pStyle w:val="ListParagraph"/>
        <w:numPr>
          <w:ilvl w:val="0"/>
          <w:numId w:val="11"/>
        </w:numPr>
        <w:rPr>
          <w:color w:val="000000" w:themeColor="text1"/>
        </w:rPr>
      </w:pPr>
      <w:r w:rsidRPr="00EB4BA0">
        <w:rPr>
          <w:color w:val="000000" w:themeColor="text1"/>
        </w:rPr>
        <w:lastRenderedPageBreak/>
        <w:t>Sau khi cấp quyền người dùng có thể chụp bất cứ hình ảnh nào có text, ứng dụng sẽ tự động Scan đoạn text đó.</w:t>
      </w:r>
    </w:p>
    <w:p w14:paraId="678969BC" w14:textId="77777777" w:rsidR="008475E8" w:rsidRPr="00EB4BA0" w:rsidRDefault="008475E8" w:rsidP="008475E8">
      <w:pPr>
        <w:keepNext/>
        <w:jc w:val="center"/>
      </w:pPr>
      <w:r w:rsidRPr="00EB4BA0">
        <w:rPr>
          <w:noProof/>
        </w:rPr>
        <w:drawing>
          <wp:inline distT="0" distB="0" distL="0" distR="0" wp14:anchorId="7BA0287B" wp14:editId="4A3DED4B">
            <wp:extent cx="3534770" cy="5955319"/>
            <wp:effectExtent l="0" t="0" r="8890" b="7620"/>
            <wp:docPr id="1478060944" name="Picture 147806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43238" cy="5969586"/>
                    </a:xfrm>
                    <a:prstGeom prst="rect">
                      <a:avLst/>
                    </a:prstGeom>
                  </pic:spPr>
                </pic:pic>
              </a:graphicData>
            </a:graphic>
          </wp:inline>
        </w:drawing>
      </w:r>
    </w:p>
    <w:p w14:paraId="1DAA430A" w14:textId="77777777" w:rsidR="008475E8" w:rsidRPr="00EB4BA0" w:rsidRDefault="008475E8" w:rsidP="008475E8">
      <w:pPr>
        <w:pStyle w:val="Caption"/>
        <w:jc w:val="center"/>
        <w:rPr>
          <w:color w:val="000000" w:themeColor="text1"/>
          <w:sz w:val="32"/>
          <w:szCs w:val="32"/>
        </w:rPr>
      </w:pPr>
      <w:bookmarkStart w:id="490" w:name="_Toc104370310"/>
      <w:bookmarkStart w:id="491" w:name="_Toc105148593"/>
      <w:r w:rsidRPr="00EB4BA0">
        <w:t xml:space="preserve">Layout Admin </w:t>
      </w:r>
      <w:fldSimple w:instr=" SEQ Layout_Admin \* ARABIC ">
        <w:r w:rsidRPr="00EB4BA0">
          <w:rPr>
            <w:noProof/>
          </w:rPr>
          <w:t>12</w:t>
        </w:r>
      </w:fldSimple>
      <w:r w:rsidRPr="00EB4BA0">
        <w:t xml:space="preserve">: </w:t>
      </w:r>
      <w:bookmarkStart w:id="492" w:name="OLE_LINK10"/>
      <w:r w:rsidRPr="00EB4BA0">
        <w:t>Form Add Course Content (1)</w:t>
      </w:r>
      <w:bookmarkEnd w:id="490"/>
      <w:bookmarkEnd w:id="491"/>
      <w:bookmarkEnd w:id="492"/>
    </w:p>
    <w:p w14:paraId="27DAA622" w14:textId="77777777" w:rsidR="008475E8" w:rsidRPr="00EB4BA0" w:rsidRDefault="008475E8" w:rsidP="008475E8">
      <w:pPr>
        <w:jc w:val="center"/>
        <w:rPr>
          <w:color w:val="000000" w:themeColor="text1"/>
          <w:sz w:val="32"/>
          <w:szCs w:val="32"/>
        </w:rPr>
      </w:pPr>
    </w:p>
    <w:p w14:paraId="0A24357B" w14:textId="77777777" w:rsidR="008475E8" w:rsidRPr="00EB4BA0" w:rsidRDefault="008475E8" w:rsidP="008475E8">
      <w:pPr>
        <w:rPr>
          <w:color w:val="000000" w:themeColor="text1"/>
          <w:sz w:val="32"/>
          <w:szCs w:val="32"/>
        </w:rPr>
      </w:pPr>
      <w:r w:rsidRPr="00EB4BA0">
        <w:rPr>
          <w:color w:val="000000" w:themeColor="text1"/>
          <w:sz w:val="32"/>
          <w:szCs w:val="32"/>
        </w:rPr>
        <w:br w:type="page"/>
      </w:r>
    </w:p>
    <w:tbl>
      <w:tblPr>
        <w:tblStyle w:val="ListTable6Colorful-Accent5"/>
        <w:tblW w:w="9355" w:type="dxa"/>
        <w:tblLook w:val="04A0" w:firstRow="1" w:lastRow="0" w:firstColumn="1" w:lastColumn="0" w:noHBand="0" w:noVBand="1"/>
      </w:tblPr>
      <w:tblGrid>
        <w:gridCol w:w="1060"/>
        <w:gridCol w:w="8295"/>
      </w:tblGrid>
      <w:tr w:rsidR="008475E8" w:rsidRPr="00EB4BA0" w14:paraId="37CAF790"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A245BF8"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lastRenderedPageBreak/>
              <w:t>Mẫu</w:t>
            </w:r>
          </w:p>
        </w:tc>
        <w:tc>
          <w:tcPr>
            <w:tcW w:w="8295" w:type="dxa"/>
          </w:tcPr>
          <w:p w14:paraId="4FE8F9FB"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4262C6F2"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00881FF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3536" behindDoc="0" locked="0" layoutInCell="1" allowOverlap="1" wp14:anchorId="44C544C4" wp14:editId="5EEBE9F8">
                  <wp:simplePos x="0" y="0"/>
                  <wp:positionH relativeFrom="column">
                    <wp:posOffset>198566</wp:posOffset>
                  </wp:positionH>
                  <wp:positionV relativeFrom="paragraph">
                    <wp:posOffset>28699</wp:posOffset>
                  </wp:positionV>
                  <wp:extent cx="269553" cy="269553"/>
                  <wp:effectExtent l="0" t="0" r="0" b="0"/>
                  <wp:wrapNone/>
                  <wp:docPr id="1478060925" name="Picture 147806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13DFEC0"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8475E8" w:rsidRPr="00EB4BA0" w14:paraId="0BCA027A"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627703EB"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4560" behindDoc="0" locked="0" layoutInCell="1" allowOverlap="1" wp14:anchorId="1B7BB5F9" wp14:editId="7400D3FE">
                  <wp:simplePos x="0" y="0"/>
                  <wp:positionH relativeFrom="column">
                    <wp:posOffset>176085</wp:posOffset>
                  </wp:positionH>
                  <wp:positionV relativeFrom="paragraph">
                    <wp:posOffset>43114</wp:posOffset>
                  </wp:positionV>
                  <wp:extent cx="287079" cy="287079"/>
                  <wp:effectExtent l="0" t="0" r="0" b="0"/>
                  <wp:wrapNone/>
                  <wp:docPr id="1478060926" name="Picture 14780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0ADE4356"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Hình ảnh được chụp từ camera</w:t>
            </w:r>
          </w:p>
        </w:tc>
      </w:tr>
      <w:tr w:rsidR="008475E8" w:rsidRPr="00EB4BA0" w14:paraId="7311685B"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5FCDB9B1"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55584" behindDoc="0" locked="0" layoutInCell="1" allowOverlap="1" wp14:anchorId="5ED19C80" wp14:editId="2A6DC3A0">
                  <wp:simplePos x="0" y="0"/>
                  <wp:positionH relativeFrom="margin">
                    <wp:posOffset>161290</wp:posOffset>
                  </wp:positionH>
                  <wp:positionV relativeFrom="paragraph">
                    <wp:posOffset>4066</wp:posOffset>
                  </wp:positionV>
                  <wp:extent cx="334521" cy="306374"/>
                  <wp:effectExtent l="0" t="0" r="8890" b="0"/>
                  <wp:wrapNone/>
                  <wp:docPr id="1478060927" name="Picture 147806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72599E0E"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Đoạn text được scan từ hình ảnh.</w:t>
            </w:r>
          </w:p>
        </w:tc>
      </w:tr>
      <w:tr w:rsidR="008475E8" w:rsidRPr="00EB4BA0" w14:paraId="2005F3D6"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7DDD7333"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56608" behindDoc="0" locked="0" layoutInCell="1" allowOverlap="1" wp14:anchorId="4FF6A4E5" wp14:editId="4420C1E1">
                  <wp:simplePos x="0" y="0"/>
                  <wp:positionH relativeFrom="column">
                    <wp:posOffset>180802</wp:posOffset>
                  </wp:positionH>
                  <wp:positionV relativeFrom="paragraph">
                    <wp:posOffset>50865</wp:posOffset>
                  </wp:positionV>
                  <wp:extent cx="282699" cy="282699"/>
                  <wp:effectExtent l="0" t="0" r="3175" b="3175"/>
                  <wp:wrapNone/>
                  <wp:docPr id="1478060928" name="Picture 14780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33996D61"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camera để thực hiện việc chụp ảnh.</w:t>
            </w:r>
          </w:p>
        </w:tc>
      </w:tr>
    </w:tbl>
    <w:p w14:paraId="1F682B2A" w14:textId="77777777" w:rsidR="008475E8" w:rsidRPr="00EB4BA0" w:rsidRDefault="008475E8" w:rsidP="008475E8">
      <w:pPr>
        <w:jc w:val="center"/>
        <w:rPr>
          <w:color w:val="000000" w:themeColor="text1"/>
          <w:sz w:val="32"/>
          <w:szCs w:val="32"/>
        </w:rPr>
      </w:pPr>
    </w:p>
    <w:p w14:paraId="7A4CBC9A" w14:textId="77777777" w:rsidR="008475E8" w:rsidRPr="00EB4BA0" w:rsidRDefault="008475E8" w:rsidP="008475E8">
      <w:pPr>
        <w:rPr>
          <w:color w:val="000000" w:themeColor="text1"/>
          <w:sz w:val="32"/>
          <w:szCs w:val="32"/>
        </w:rPr>
      </w:pPr>
      <w:r w:rsidRPr="00EB4BA0">
        <w:rPr>
          <w:color w:val="000000" w:themeColor="text1"/>
          <w:sz w:val="32"/>
          <w:szCs w:val="32"/>
        </w:rPr>
        <w:br w:type="page"/>
      </w:r>
    </w:p>
    <w:p w14:paraId="6CEC51AF" w14:textId="77777777" w:rsidR="008475E8" w:rsidRPr="00EB4BA0" w:rsidRDefault="008475E8" w:rsidP="008475E8">
      <w:pPr>
        <w:pStyle w:val="ListParagraph"/>
        <w:numPr>
          <w:ilvl w:val="0"/>
          <w:numId w:val="11"/>
        </w:numPr>
        <w:rPr>
          <w:noProof/>
        </w:rPr>
      </w:pPr>
      <w:r w:rsidRPr="00EB4BA0">
        <w:rPr>
          <w:noProof/>
        </w:rPr>
        <w:lastRenderedPageBreak/>
        <w:t>Sau khi thêm đầy nội dung Admin có thể submit.</w:t>
      </w:r>
    </w:p>
    <w:p w14:paraId="41069C96" w14:textId="77777777" w:rsidR="008475E8" w:rsidRPr="00EB4BA0" w:rsidRDefault="008475E8" w:rsidP="008475E8">
      <w:pPr>
        <w:pStyle w:val="ListParagraph"/>
        <w:numPr>
          <w:ilvl w:val="0"/>
          <w:numId w:val="11"/>
        </w:numPr>
        <w:rPr>
          <w:noProof/>
        </w:rPr>
      </w:pPr>
      <w:r w:rsidRPr="00EB4BA0">
        <w:rPr>
          <w:noProof/>
        </w:rPr>
        <w:t>Dữ liệu sẽ được thêm đến người dùng.</w:t>
      </w:r>
    </w:p>
    <w:p w14:paraId="35B203A1" w14:textId="77777777" w:rsidR="008475E8" w:rsidRPr="00EB4BA0" w:rsidRDefault="008475E8" w:rsidP="008475E8">
      <w:pPr>
        <w:pStyle w:val="ListParagraph"/>
        <w:numPr>
          <w:ilvl w:val="0"/>
          <w:numId w:val="11"/>
        </w:numPr>
        <w:rPr>
          <w:noProof/>
        </w:rPr>
      </w:pPr>
      <w:r w:rsidRPr="00EB4BA0">
        <w:rPr>
          <w:noProof/>
        </w:rPr>
        <w:t>Yêu cầu các trường thông tin phải được nhập đầy đủ, nếu không dữ liệu sẽ không được thêm.</w:t>
      </w:r>
    </w:p>
    <w:p w14:paraId="094208DD" w14:textId="77777777" w:rsidR="008475E8" w:rsidRPr="00EB4BA0" w:rsidRDefault="008475E8" w:rsidP="008475E8">
      <w:pPr>
        <w:keepNext/>
        <w:jc w:val="center"/>
      </w:pPr>
      <w:r w:rsidRPr="00EB4BA0">
        <w:rPr>
          <w:noProof/>
        </w:rPr>
        <w:drawing>
          <wp:inline distT="0" distB="0" distL="0" distR="0" wp14:anchorId="37BAA2AA" wp14:editId="0DFF2A01">
            <wp:extent cx="3738880" cy="6141493"/>
            <wp:effectExtent l="0" t="0" r="0" b="0"/>
            <wp:docPr id="1478060639" name="Picture 14780606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39" name="Picture 1478060639"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46605" cy="6154183"/>
                    </a:xfrm>
                    <a:prstGeom prst="rect">
                      <a:avLst/>
                    </a:prstGeom>
                    <a:noFill/>
                    <a:ln>
                      <a:noFill/>
                    </a:ln>
                  </pic:spPr>
                </pic:pic>
              </a:graphicData>
            </a:graphic>
          </wp:inline>
        </w:drawing>
      </w:r>
    </w:p>
    <w:p w14:paraId="455AC3CD" w14:textId="77777777" w:rsidR="008475E8" w:rsidRPr="00EB4BA0" w:rsidRDefault="008475E8" w:rsidP="008475E8">
      <w:pPr>
        <w:pStyle w:val="Caption"/>
        <w:jc w:val="center"/>
        <w:rPr>
          <w:color w:val="000000" w:themeColor="text1"/>
          <w:sz w:val="32"/>
          <w:szCs w:val="32"/>
        </w:rPr>
      </w:pPr>
      <w:bookmarkStart w:id="493" w:name="_Toc104370311"/>
      <w:bookmarkStart w:id="494" w:name="_Toc105148594"/>
      <w:r w:rsidRPr="00EB4BA0">
        <w:t xml:space="preserve">Layout Admin </w:t>
      </w:r>
      <w:fldSimple w:instr=" SEQ Layout_Admin \* ARABIC ">
        <w:r w:rsidRPr="00EB4BA0">
          <w:rPr>
            <w:noProof/>
          </w:rPr>
          <w:t>13</w:t>
        </w:r>
      </w:fldSimple>
      <w:r w:rsidRPr="00EB4BA0">
        <w:t>: Form Add Course Content (2)</w:t>
      </w:r>
      <w:bookmarkEnd w:id="493"/>
      <w:bookmarkEnd w:id="494"/>
    </w:p>
    <w:p w14:paraId="46166E2F" w14:textId="77777777" w:rsidR="008475E8" w:rsidRPr="00EB4BA0" w:rsidRDefault="008475E8" w:rsidP="008475E8">
      <w:pPr>
        <w:rPr>
          <w:color w:val="000000" w:themeColor="text1"/>
          <w:sz w:val="32"/>
          <w:szCs w:val="32"/>
        </w:rPr>
      </w:pPr>
      <w:r w:rsidRPr="00EB4BA0">
        <w:rPr>
          <w:color w:val="000000" w:themeColor="text1"/>
          <w:sz w:val="32"/>
          <w:szCs w:val="32"/>
        </w:rPr>
        <w:br w:type="page"/>
      </w:r>
    </w:p>
    <w:p w14:paraId="658DCB54" w14:textId="77777777" w:rsidR="008475E8" w:rsidRPr="00EB4BA0" w:rsidRDefault="008475E8" w:rsidP="00863B93">
      <w:pPr>
        <w:pStyle w:val="ListParagraph"/>
        <w:numPr>
          <w:ilvl w:val="0"/>
          <w:numId w:val="45"/>
        </w:numPr>
        <w:rPr>
          <w:color w:val="000000" w:themeColor="text1"/>
        </w:rPr>
      </w:pPr>
      <w:r w:rsidRPr="00EB4BA0">
        <w:rPr>
          <w:color w:val="000000" w:themeColor="text1"/>
        </w:rPr>
        <w:lastRenderedPageBreak/>
        <w:t>Ứng dụng sẽ thông báo lỗi nếu Admin không nhập đầy đủ dữ liệu.</w:t>
      </w:r>
    </w:p>
    <w:p w14:paraId="0BBE2F95" w14:textId="77777777" w:rsidR="008475E8" w:rsidRPr="00EB4BA0" w:rsidRDefault="008475E8" w:rsidP="008475E8">
      <w:pPr>
        <w:keepNext/>
      </w:pPr>
      <w:r w:rsidRPr="00EB4BA0">
        <w:rPr>
          <w:noProof/>
        </w:rPr>
        <w:drawing>
          <wp:inline distT="0" distB="0" distL="0" distR="0" wp14:anchorId="10FB1E77" wp14:editId="0CCC7441">
            <wp:extent cx="3930555" cy="6263005"/>
            <wp:effectExtent l="0" t="0" r="0" b="4445"/>
            <wp:docPr id="1478060640" name="Picture 14780606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0" name="Picture 1478060640" descr="Graphical user interface, text,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37031" cy="6273324"/>
                    </a:xfrm>
                    <a:prstGeom prst="rect">
                      <a:avLst/>
                    </a:prstGeom>
                    <a:noFill/>
                    <a:ln>
                      <a:noFill/>
                    </a:ln>
                  </pic:spPr>
                </pic:pic>
              </a:graphicData>
            </a:graphic>
          </wp:inline>
        </w:drawing>
      </w:r>
    </w:p>
    <w:p w14:paraId="1A342758" w14:textId="77777777" w:rsidR="008475E8" w:rsidRPr="00EB4BA0" w:rsidRDefault="008475E8" w:rsidP="008475E8">
      <w:pPr>
        <w:pStyle w:val="Caption"/>
        <w:rPr>
          <w:color w:val="000000" w:themeColor="text1"/>
          <w:sz w:val="32"/>
          <w:szCs w:val="32"/>
        </w:rPr>
      </w:pPr>
      <w:bookmarkStart w:id="495" w:name="_Toc104370312"/>
      <w:bookmarkStart w:id="496" w:name="_Toc105148595"/>
      <w:r w:rsidRPr="00EB4BA0">
        <w:t xml:space="preserve">Layout Admin </w:t>
      </w:r>
      <w:fldSimple w:instr=" SEQ Layout_Admin \* ARABIC ">
        <w:r w:rsidRPr="00EB4BA0">
          <w:rPr>
            <w:noProof/>
          </w:rPr>
          <w:t>14</w:t>
        </w:r>
      </w:fldSimple>
      <w:r w:rsidRPr="00EB4BA0">
        <w:t>: Error Message (Form Add Course Content)</w:t>
      </w:r>
      <w:bookmarkEnd w:id="495"/>
      <w:bookmarkEnd w:id="496"/>
    </w:p>
    <w:p w14:paraId="5DD627FE" w14:textId="77777777" w:rsidR="008475E8" w:rsidRPr="00EB4BA0" w:rsidRDefault="008475E8" w:rsidP="008475E8">
      <w:pPr>
        <w:rPr>
          <w:color w:val="000000" w:themeColor="text1"/>
          <w:sz w:val="32"/>
          <w:szCs w:val="32"/>
        </w:rPr>
      </w:pPr>
      <w:r w:rsidRPr="00EB4BA0">
        <w:rPr>
          <w:color w:val="000000" w:themeColor="text1"/>
          <w:sz w:val="32"/>
          <w:szCs w:val="32"/>
        </w:rPr>
        <w:br w:type="page"/>
      </w:r>
    </w:p>
    <w:p w14:paraId="7BC930FC" w14:textId="77777777" w:rsidR="008475E8" w:rsidRPr="00EB4BA0" w:rsidRDefault="008475E8" w:rsidP="00863B93">
      <w:pPr>
        <w:pStyle w:val="ListParagraph"/>
        <w:numPr>
          <w:ilvl w:val="0"/>
          <w:numId w:val="45"/>
        </w:numPr>
        <w:rPr>
          <w:noProof/>
        </w:rPr>
      </w:pPr>
      <w:r w:rsidRPr="00EB4BA0">
        <w:rPr>
          <w:noProof/>
        </w:rPr>
        <w:lastRenderedPageBreak/>
        <w:t>Ứng dụng gửi phản hòi xác nhận admin có chắc chắn muốn Add.</w:t>
      </w:r>
    </w:p>
    <w:p w14:paraId="70691B18" w14:textId="77777777" w:rsidR="008475E8" w:rsidRPr="00EB4BA0" w:rsidRDefault="008475E8" w:rsidP="008475E8">
      <w:pPr>
        <w:keepNext/>
      </w:pPr>
      <w:r w:rsidRPr="00EB4BA0">
        <w:rPr>
          <w:noProof/>
        </w:rPr>
        <mc:AlternateContent>
          <mc:Choice Requires="wps">
            <w:drawing>
              <wp:anchor distT="0" distB="0" distL="114300" distR="114300" simplePos="0" relativeHeight="252243968" behindDoc="0" locked="0" layoutInCell="1" allowOverlap="1" wp14:anchorId="1A949DDC" wp14:editId="5278B5E5">
                <wp:simplePos x="0" y="0"/>
                <wp:positionH relativeFrom="margin">
                  <wp:align>right</wp:align>
                </wp:positionH>
                <wp:positionV relativeFrom="paragraph">
                  <wp:posOffset>3282315</wp:posOffset>
                </wp:positionV>
                <wp:extent cx="1860331" cy="1037230"/>
                <wp:effectExtent l="0" t="0" r="26035" b="10795"/>
                <wp:wrapNone/>
                <wp:docPr id="1478060643" name="Text Box 1478060643"/>
                <wp:cNvGraphicFramePr/>
                <a:graphic xmlns:a="http://schemas.openxmlformats.org/drawingml/2006/main">
                  <a:graphicData uri="http://schemas.microsoft.com/office/word/2010/wordprocessingShape">
                    <wps:wsp>
                      <wps:cNvSpPr txBox="1"/>
                      <wps:spPr>
                        <a:xfrm>
                          <a:off x="0" y="0"/>
                          <a:ext cx="1860331" cy="1037230"/>
                        </a:xfrm>
                        <a:prstGeom prst="rect">
                          <a:avLst/>
                        </a:prstGeom>
                        <a:solidFill>
                          <a:schemeClr val="lt1"/>
                        </a:solidFill>
                        <a:ln w="6350">
                          <a:solidFill>
                            <a:prstClr val="black"/>
                          </a:solidFill>
                        </a:ln>
                      </wps:spPr>
                      <wps:txbx>
                        <w:txbxContent>
                          <w:p w14:paraId="6B592A54" w14:textId="77777777" w:rsidR="00143AD8" w:rsidRDefault="00143AD8" w:rsidP="008475E8">
                            <w:r>
                              <w:t>Click Continue dữ liệu sẽ được thêm.</w:t>
                            </w:r>
                          </w:p>
                          <w:p w14:paraId="56B9D199" w14:textId="77777777" w:rsidR="00143AD8" w:rsidRDefault="00143AD8" w:rsidP="008475E8">
                            <w:r>
                              <w:t>Cancel thoát dialog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49DDC" id="Text Box 1478060643" o:spid="_x0000_s1047" type="#_x0000_t202" style="position:absolute;margin-left:95.3pt;margin-top:258.45pt;width:146.5pt;height:81.65pt;z-index:252243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" fillcolor="white [3201]" strokeweight=".5pt">
                <v:textbox>
                  <w:txbxContent>
                    <w:p w14:paraId="6B592A54" w14:textId="77777777" w:rsidR="00143AD8" w:rsidRDefault="00143AD8" w:rsidP="008475E8">
                      <w:r>
                        <w:t>Click Continue dữ liệu sẽ được thêm.</w:t>
                      </w:r>
                    </w:p>
                    <w:p w14:paraId="56B9D199" w14:textId="77777777" w:rsidR="00143AD8" w:rsidRDefault="00143AD8" w:rsidP="008475E8">
                      <w:r>
                        <w:t>Cancel thoát dialog</w:t>
                      </w:r>
                    </w:p>
                  </w:txbxContent>
                </v:textbox>
                <w10:wrap anchorx="margin"/>
              </v:shape>
            </w:pict>
          </mc:Fallback>
        </mc:AlternateContent>
      </w:r>
      <w:r w:rsidRPr="00EB4BA0">
        <w:rPr>
          <w:noProof/>
        </w:rPr>
        <mc:AlternateContent>
          <mc:Choice Requires="wps">
            <w:drawing>
              <wp:anchor distT="0" distB="0" distL="114300" distR="114300" simplePos="0" relativeHeight="252242944" behindDoc="0" locked="0" layoutInCell="1" allowOverlap="1" wp14:anchorId="7BE6FC23" wp14:editId="6763C4C5">
                <wp:simplePos x="0" y="0"/>
                <wp:positionH relativeFrom="column">
                  <wp:posOffset>3026979</wp:posOffset>
                </wp:positionH>
                <wp:positionV relativeFrom="paragraph">
                  <wp:posOffset>3618909</wp:posOffset>
                </wp:positionV>
                <wp:extent cx="1056290" cy="268014"/>
                <wp:effectExtent l="0" t="57150" r="0" b="36830"/>
                <wp:wrapNone/>
                <wp:docPr id="1478060642" name="Straight Arrow Connector 1478060642"/>
                <wp:cNvGraphicFramePr/>
                <a:graphic xmlns:a="http://schemas.openxmlformats.org/drawingml/2006/main">
                  <a:graphicData uri="http://schemas.microsoft.com/office/word/2010/wordprocessingShape">
                    <wps:wsp>
                      <wps:cNvCnPr/>
                      <wps:spPr>
                        <a:xfrm flipV="1">
                          <a:off x="0" y="0"/>
                          <a:ext cx="1056290" cy="268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8A170" id="Straight Arrow Connector 1478060642" o:spid="_x0000_s1026" type="#_x0000_t32" style="position:absolute;margin-left:238.35pt;margin-top:284.95pt;width:83.15pt;height:21.1pt;flip:y;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" strokecolor="#4579b8 [3044]">
                <v:stroke endarrow="block"/>
              </v:shape>
            </w:pict>
          </mc:Fallback>
        </mc:AlternateContent>
      </w:r>
      <w:r w:rsidRPr="00EB4BA0">
        <w:rPr>
          <w:noProof/>
        </w:rPr>
        <w:drawing>
          <wp:inline distT="0" distB="0" distL="0" distR="0" wp14:anchorId="7980B5B8" wp14:editId="59C85338">
            <wp:extent cx="3796030" cy="6648450"/>
            <wp:effectExtent l="0" t="0" r="0" b="0"/>
            <wp:docPr id="1478060641" name="Picture 14780606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1" name="Picture 1478060641" descr="Graphical user interface, text, application, chat or text messag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01091" cy="6657314"/>
                    </a:xfrm>
                    <a:prstGeom prst="rect">
                      <a:avLst/>
                    </a:prstGeom>
                    <a:noFill/>
                    <a:ln>
                      <a:noFill/>
                    </a:ln>
                  </pic:spPr>
                </pic:pic>
              </a:graphicData>
            </a:graphic>
          </wp:inline>
        </w:drawing>
      </w:r>
    </w:p>
    <w:p w14:paraId="0B416920" w14:textId="77777777" w:rsidR="008475E8" w:rsidRPr="00EB4BA0" w:rsidRDefault="008475E8" w:rsidP="008475E8">
      <w:pPr>
        <w:pStyle w:val="Caption"/>
        <w:rPr>
          <w:color w:val="000000" w:themeColor="text1"/>
          <w:sz w:val="32"/>
          <w:szCs w:val="32"/>
        </w:rPr>
      </w:pPr>
      <w:bookmarkStart w:id="497" w:name="_Toc104370313"/>
      <w:bookmarkStart w:id="498" w:name="_Toc105148596"/>
      <w:r w:rsidRPr="00EB4BA0">
        <w:t xml:space="preserve">Layout Admin </w:t>
      </w:r>
      <w:fldSimple w:instr=" SEQ Layout_Admin \* ARABIC ">
        <w:r w:rsidRPr="00EB4BA0">
          <w:rPr>
            <w:noProof/>
          </w:rPr>
          <w:t>15</w:t>
        </w:r>
      </w:fldSimple>
      <w:r w:rsidRPr="00EB4BA0">
        <w:t>: Dialog Add (Form Add Course Content)</w:t>
      </w:r>
      <w:bookmarkEnd w:id="497"/>
      <w:bookmarkEnd w:id="498"/>
    </w:p>
    <w:p w14:paraId="676A9869" w14:textId="77777777" w:rsidR="008475E8" w:rsidRPr="00EB4BA0" w:rsidRDefault="008475E8" w:rsidP="008475E8">
      <w:pPr>
        <w:rPr>
          <w:color w:val="000000" w:themeColor="text1"/>
          <w:sz w:val="32"/>
          <w:szCs w:val="32"/>
        </w:rPr>
      </w:pPr>
    </w:p>
    <w:p w14:paraId="7F65DF4A" w14:textId="77777777" w:rsidR="008475E8" w:rsidRPr="00EB4BA0" w:rsidRDefault="008475E8" w:rsidP="008475E8">
      <w:pPr>
        <w:rPr>
          <w:color w:val="000000" w:themeColor="text1"/>
          <w:sz w:val="32"/>
          <w:szCs w:val="32"/>
        </w:rPr>
      </w:pPr>
    </w:p>
    <w:p w14:paraId="02341059" w14:textId="77777777" w:rsidR="008475E8" w:rsidRPr="00EB4BA0" w:rsidRDefault="008475E8" w:rsidP="008475E8">
      <w:pPr>
        <w:rPr>
          <w:color w:val="000000" w:themeColor="text1"/>
          <w:sz w:val="32"/>
          <w:szCs w:val="32"/>
        </w:rPr>
      </w:pPr>
    </w:p>
    <w:p w14:paraId="2263E08E" w14:textId="77777777" w:rsidR="008475E8" w:rsidRPr="00EB4BA0" w:rsidRDefault="008475E8" w:rsidP="00863B93">
      <w:pPr>
        <w:pStyle w:val="ListParagraph"/>
        <w:numPr>
          <w:ilvl w:val="0"/>
          <w:numId w:val="45"/>
        </w:numPr>
        <w:rPr>
          <w:bCs/>
          <w:color w:val="000000" w:themeColor="text1"/>
        </w:rPr>
      </w:pPr>
      <w:r w:rsidRPr="00EB4BA0">
        <w:rPr>
          <w:color w:val="000000" w:themeColor="text1"/>
        </w:rPr>
        <w:t>Ứng dụng thông báo thành công, dữ liệu được thêm vào phía người dùng.</w:t>
      </w:r>
    </w:p>
    <w:p w14:paraId="6CAA603B" w14:textId="77777777" w:rsidR="008475E8" w:rsidRPr="00EB4BA0" w:rsidRDefault="008475E8" w:rsidP="008475E8">
      <w:pPr>
        <w:keepNext/>
        <w:jc w:val="center"/>
      </w:pPr>
      <w:r w:rsidRPr="00EB4BA0">
        <w:rPr>
          <w:noProof/>
        </w:rPr>
        <w:drawing>
          <wp:inline distT="0" distB="0" distL="0" distR="0" wp14:anchorId="752D8373" wp14:editId="6E18D97F">
            <wp:extent cx="4148455" cy="6168788"/>
            <wp:effectExtent l="0" t="0" r="4445" b="3810"/>
            <wp:docPr id="1478060644" name="Picture 1478060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44" name="Picture 1478060644"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55855" cy="6179792"/>
                    </a:xfrm>
                    <a:prstGeom prst="rect">
                      <a:avLst/>
                    </a:prstGeom>
                    <a:noFill/>
                    <a:ln>
                      <a:noFill/>
                    </a:ln>
                  </pic:spPr>
                </pic:pic>
              </a:graphicData>
            </a:graphic>
          </wp:inline>
        </w:drawing>
      </w:r>
    </w:p>
    <w:p w14:paraId="5F3AB490" w14:textId="77777777" w:rsidR="008475E8" w:rsidRPr="00EB4BA0" w:rsidRDefault="008475E8" w:rsidP="008475E8">
      <w:pPr>
        <w:pStyle w:val="Caption"/>
        <w:jc w:val="center"/>
        <w:rPr>
          <w:b/>
          <w:bCs/>
          <w:color w:val="1F497D" w:themeColor="text2"/>
          <w:sz w:val="32"/>
          <w:szCs w:val="32"/>
        </w:rPr>
      </w:pPr>
      <w:bookmarkStart w:id="499" w:name="_Toc104370314"/>
      <w:bookmarkStart w:id="500" w:name="_Toc105148597"/>
      <w:r w:rsidRPr="00EB4BA0">
        <w:t xml:space="preserve">Layout Admin </w:t>
      </w:r>
      <w:fldSimple w:instr=" SEQ Layout_Admin \* ARABIC ">
        <w:r w:rsidRPr="00EB4BA0">
          <w:rPr>
            <w:noProof/>
          </w:rPr>
          <w:t>16</w:t>
        </w:r>
      </w:fldSimple>
      <w:r w:rsidRPr="00EB4BA0">
        <w:t>: Success Message (Form Add Course Content)</w:t>
      </w:r>
      <w:bookmarkEnd w:id="499"/>
      <w:bookmarkEnd w:id="500"/>
    </w:p>
    <w:p w14:paraId="6A2DDF56" w14:textId="77777777" w:rsidR="008475E8" w:rsidRPr="00EB4BA0" w:rsidRDefault="008475E8" w:rsidP="008475E8">
      <w:pPr>
        <w:rPr>
          <w:b/>
          <w:bCs/>
          <w:color w:val="1F497D" w:themeColor="text2"/>
          <w:sz w:val="32"/>
          <w:szCs w:val="32"/>
        </w:rPr>
      </w:pPr>
    </w:p>
    <w:p w14:paraId="7CDDDD13" w14:textId="77777777" w:rsidR="008475E8" w:rsidRPr="00EB4BA0" w:rsidRDefault="008475E8" w:rsidP="008475E8">
      <w:pPr>
        <w:rPr>
          <w:b/>
          <w:bCs/>
          <w:color w:val="1F497D" w:themeColor="text2"/>
          <w:sz w:val="32"/>
          <w:szCs w:val="32"/>
        </w:rPr>
      </w:pPr>
    </w:p>
    <w:p w14:paraId="66772540" w14:textId="77777777" w:rsidR="008475E8" w:rsidRPr="00EB4BA0" w:rsidRDefault="008475E8" w:rsidP="008475E8">
      <w:pPr>
        <w:rPr>
          <w:b/>
          <w:bCs/>
          <w:color w:val="1F497D" w:themeColor="text2"/>
          <w:sz w:val="32"/>
          <w:szCs w:val="32"/>
        </w:rPr>
      </w:pPr>
    </w:p>
    <w:p w14:paraId="03DCF221" w14:textId="714C9D93" w:rsidR="008475E8" w:rsidRPr="00EB4BA0" w:rsidRDefault="008475E8" w:rsidP="008475E8">
      <w:pPr>
        <w:pStyle w:val="Heading3"/>
        <w:rPr>
          <w:rFonts w:ascii="Times New Roman" w:hAnsi="Times New Roman"/>
          <w:bCs/>
        </w:rPr>
      </w:pPr>
      <w:bookmarkStart w:id="501" w:name="_Toc105094371"/>
      <w:bookmarkStart w:id="502" w:name="_Toc105157173"/>
      <w:bookmarkStart w:id="503" w:name="_Toc105591697"/>
      <w:r>
        <w:rPr>
          <w:rFonts w:ascii="Times New Roman" w:hAnsi="Times New Roman"/>
          <w:bCs/>
        </w:rPr>
        <w:lastRenderedPageBreak/>
        <w:t>3</w:t>
      </w:r>
      <w:r w:rsidRPr="00EB4BA0">
        <w:rPr>
          <w:rFonts w:ascii="Times New Roman" w:hAnsi="Times New Roman"/>
          <w:bCs/>
        </w:rPr>
        <w:t>.6 Xây dựng trang quản lý điểm người dùng.</w:t>
      </w:r>
      <w:bookmarkEnd w:id="501"/>
      <w:bookmarkEnd w:id="502"/>
      <w:bookmarkEnd w:id="503"/>
    </w:p>
    <w:p w14:paraId="4E41825A" w14:textId="77777777" w:rsidR="008475E8" w:rsidRPr="00EB4BA0" w:rsidRDefault="008475E8" w:rsidP="00863B93">
      <w:pPr>
        <w:pStyle w:val="ListParagraph"/>
        <w:numPr>
          <w:ilvl w:val="0"/>
          <w:numId w:val="45"/>
        </w:numPr>
        <w:rPr>
          <w:color w:val="000000" w:themeColor="text1"/>
        </w:rPr>
      </w:pPr>
      <w:r w:rsidRPr="00EB4BA0">
        <w:rPr>
          <w:color w:val="000000" w:themeColor="text1"/>
        </w:rPr>
        <w:t>Ở trang này admin sẽ thấy tất cả điểm mà người dùng chia sẽ từ các bài thi.</w:t>
      </w:r>
    </w:p>
    <w:p w14:paraId="42329089" w14:textId="77777777" w:rsidR="008475E8" w:rsidRPr="00EB4BA0" w:rsidRDefault="008475E8" w:rsidP="00863B93">
      <w:pPr>
        <w:pStyle w:val="ListParagraph"/>
        <w:numPr>
          <w:ilvl w:val="0"/>
          <w:numId w:val="45"/>
        </w:numPr>
        <w:rPr>
          <w:color w:val="000000" w:themeColor="text1"/>
        </w:rPr>
      </w:pPr>
      <w:r w:rsidRPr="00EB4BA0">
        <w:rPr>
          <w:color w:val="000000" w:themeColor="text1"/>
        </w:rPr>
        <w:t>Admin sẽ chọn lọc 3 điểm cao nhất để đẩy lên bảng vinh danh.</w:t>
      </w:r>
    </w:p>
    <w:p w14:paraId="28DFA971"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27742D71" w14:textId="77777777" w:rsidR="008475E8" w:rsidRPr="00EB4BA0" w:rsidRDefault="008475E8" w:rsidP="008475E8">
      <w:pPr>
        <w:keepNext/>
        <w:ind w:left="720"/>
        <w:jc w:val="center"/>
      </w:pPr>
      <w:r w:rsidRPr="00EB4BA0">
        <w:rPr>
          <w:noProof/>
        </w:rPr>
        <w:drawing>
          <wp:inline distT="0" distB="0" distL="0" distR="0" wp14:anchorId="4A5CCDC1" wp14:editId="654E3F40">
            <wp:extent cx="4372282" cy="5841241"/>
            <wp:effectExtent l="0" t="0" r="0" b="7620"/>
            <wp:docPr id="1478060945" name="Picture 147806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85483" cy="5858877"/>
                    </a:xfrm>
                    <a:prstGeom prst="rect">
                      <a:avLst/>
                    </a:prstGeom>
                  </pic:spPr>
                </pic:pic>
              </a:graphicData>
            </a:graphic>
          </wp:inline>
        </w:drawing>
      </w:r>
    </w:p>
    <w:p w14:paraId="2F001647" w14:textId="77777777" w:rsidR="008475E8" w:rsidRPr="00EB4BA0" w:rsidRDefault="008475E8" w:rsidP="008475E8">
      <w:pPr>
        <w:pStyle w:val="Caption"/>
        <w:ind w:left="2160" w:firstLine="720"/>
      </w:pPr>
      <w:bookmarkStart w:id="504" w:name="_Toc104370315"/>
      <w:bookmarkStart w:id="505" w:name="_Toc105148598"/>
      <w:r w:rsidRPr="00EB4BA0">
        <w:t xml:space="preserve">Layout Admin </w:t>
      </w:r>
      <w:fldSimple w:instr=" SEQ Layout_Admin \* ARABIC ">
        <w:r w:rsidRPr="00EB4BA0">
          <w:rPr>
            <w:noProof/>
          </w:rPr>
          <w:t>17</w:t>
        </w:r>
      </w:fldSimple>
      <w:r w:rsidRPr="00EB4BA0">
        <w:t>: Manage User Scores</w:t>
      </w:r>
      <w:bookmarkEnd w:id="504"/>
      <w:bookmarkEnd w:id="505"/>
    </w:p>
    <w:p w14:paraId="31636D8C" w14:textId="77777777" w:rsidR="008475E8" w:rsidRPr="00EB4BA0" w:rsidRDefault="008475E8" w:rsidP="008475E8">
      <w:r w:rsidRPr="00EB4BA0">
        <w:br w:type="page"/>
      </w:r>
    </w:p>
    <w:p w14:paraId="4E6E5FD6" w14:textId="77777777" w:rsidR="008475E8" w:rsidRPr="00EB4BA0" w:rsidRDefault="008475E8" w:rsidP="008475E8"/>
    <w:tbl>
      <w:tblPr>
        <w:tblStyle w:val="ListTable6Colorful-Accent5"/>
        <w:tblW w:w="9355" w:type="dxa"/>
        <w:tblLook w:val="04A0" w:firstRow="1" w:lastRow="0" w:firstColumn="1" w:lastColumn="0" w:noHBand="0" w:noVBand="1"/>
      </w:tblPr>
      <w:tblGrid>
        <w:gridCol w:w="1060"/>
        <w:gridCol w:w="8295"/>
      </w:tblGrid>
      <w:tr w:rsidR="008475E8" w:rsidRPr="00EB4BA0" w14:paraId="106C4296" w14:textId="77777777" w:rsidTr="00711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B5F759F" w14:textId="77777777" w:rsidR="008475E8" w:rsidRPr="00EB4BA0" w:rsidRDefault="008475E8" w:rsidP="00711633">
            <w:pPr>
              <w:pStyle w:val="BodyText"/>
              <w:ind w:left="0"/>
              <w:jc w:val="center"/>
              <w:rPr>
                <w:rFonts w:ascii="Segoe UI" w:hAnsi="Segoe UI" w:cs="Segoe UI"/>
                <w:b w:val="0"/>
                <w:sz w:val="22"/>
                <w:szCs w:val="22"/>
              </w:rPr>
            </w:pPr>
            <w:r w:rsidRPr="00EB4BA0">
              <w:rPr>
                <w:rFonts w:ascii="Segoe UI" w:hAnsi="Segoe UI" w:cs="Segoe UI"/>
                <w:sz w:val="22"/>
                <w:szCs w:val="22"/>
              </w:rPr>
              <w:t>Mẫu</w:t>
            </w:r>
          </w:p>
        </w:tc>
        <w:tc>
          <w:tcPr>
            <w:tcW w:w="8295" w:type="dxa"/>
          </w:tcPr>
          <w:p w14:paraId="18304FA6" w14:textId="77777777" w:rsidR="008475E8" w:rsidRPr="00EB4BA0" w:rsidRDefault="008475E8" w:rsidP="00711633">
            <w:pPr>
              <w:pStyle w:val="BodyText"/>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2"/>
                <w:szCs w:val="22"/>
              </w:rPr>
            </w:pPr>
            <w:r w:rsidRPr="00EB4BA0">
              <w:rPr>
                <w:rFonts w:ascii="Segoe UI" w:hAnsi="Segoe UI" w:cs="Segoe UI"/>
                <w:sz w:val="22"/>
                <w:szCs w:val="22"/>
              </w:rPr>
              <w:t>Mô tả</w:t>
            </w:r>
          </w:p>
        </w:tc>
      </w:tr>
      <w:tr w:rsidR="008475E8" w:rsidRPr="00EB4BA0" w14:paraId="3DBD5227"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24433F93"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7632" behindDoc="0" locked="0" layoutInCell="1" allowOverlap="1" wp14:anchorId="05DD67CD" wp14:editId="19E3C604">
                  <wp:simplePos x="0" y="0"/>
                  <wp:positionH relativeFrom="column">
                    <wp:posOffset>198566</wp:posOffset>
                  </wp:positionH>
                  <wp:positionV relativeFrom="paragraph">
                    <wp:posOffset>28699</wp:posOffset>
                  </wp:positionV>
                  <wp:extent cx="269553" cy="269553"/>
                  <wp:effectExtent l="0" t="0" r="0" b="0"/>
                  <wp:wrapNone/>
                  <wp:docPr id="1478060930" name="Picture 147806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3" cy="2695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42EA9E07"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Quay về trang home</w:t>
            </w:r>
          </w:p>
        </w:tc>
      </w:tr>
      <w:tr w:rsidR="008475E8" w:rsidRPr="00EB4BA0" w14:paraId="1D3BE01F"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23057351" w14:textId="77777777" w:rsidR="008475E8" w:rsidRPr="00EB4BA0" w:rsidRDefault="008475E8" w:rsidP="00711633">
            <w:pPr>
              <w:pStyle w:val="BodyText"/>
              <w:ind w:left="0"/>
              <w:jc w:val="center"/>
              <w:rPr>
                <w:rFonts w:ascii="Times New Roman" w:hAnsi="Times New Roman" w:cs="Times New Roman"/>
                <w:sz w:val="26"/>
                <w:szCs w:val="26"/>
              </w:rPr>
            </w:pPr>
            <w:r w:rsidRPr="00EB4BA0">
              <w:rPr>
                <w:rFonts w:ascii="Times New Roman" w:hAnsi="Times New Roman" w:cs="Times New Roman"/>
                <w:noProof/>
                <w:sz w:val="26"/>
                <w:szCs w:val="26"/>
              </w:rPr>
              <w:drawing>
                <wp:anchor distT="0" distB="0" distL="114300" distR="114300" simplePos="0" relativeHeight="252358656" behindDoc="0" locked="0" layoutInCell="1" allowOverlap="1" wp14:anchorId="5230572D" wp14:editId="238D3D61">
                  <wp:simplePos x="0" y="0"/>
                  <wp:positionH relativeFrom="column">
                    <wp:posOffset>176085</wp:posOffset>
                  </wp:positionH>
                  <wp:positionV relativeFrom="paragraph">
                    <wp:posOffset>43114</wp:posOffset>
                  </wp:positionV>
                  <wp:extent cx="287079" cy="287079"/>
                  <wp:effectExtent l="0" t="0" r="0" b="0"/>
                  <wp:wrapNone/>
                  <wp:docPr id="1478060931" name="Picture 147806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079" cy="287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295" w:type="dxa"/>
          </w:tcPr>
          <w:p w14:paraId="2325B967"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hiển thị SearchBox</w:t>
            </w:r>
          </w:p>
          <w:p w14:paraId="79466920"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Tìm kiếm theo tên, ngày giờ.</w:t>
            </w:r>
          </w:p>
        </w:tc>
      </w:tr>
      <w:tr w:rsidR="008475E8" w:rsidRPr="00EB4BA0" w14:paraId="4BC0B286" w14:textId="77777777" w:rsidTr="00711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1D11C388"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59680" behindDoc="0" locked="0" layoutInCell="1" allowOverlap="1" wp14:anchorId="7C787885" wp14:editId="34B46EB1">
                  <wp:simplePos x="0" y="0"/>
                  <wp:positionH relativeFrom="margin">
                    <wp:posOffset>161290</wp:posOffset>
                  </wp:positionH>
                  <wp:positionV relativeFrom="paragraph">
                    <wp:posOffset>4066</wp:posOffset>
                  </wp:positionV>
                  <wp:extent cx="334521" cy="306374"/>
                  <wp:effectExtent l="0" t="0" r="8890" b="0"/>
                  <wp:wrapNone/>
                  <wp:docPr id="1478060932" name="Picture 147806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521" cy="30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4D86E9B5" w14:textId="77777777" w:rsidR="008475E8" w:rsidRPr="00EB4BA0" w:rsidRDefault="008475E8" w:rsidP="00863B93">
            <w:pPr>
              <w:pStyle w:val="BodyText"/>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để xóa dữ liệu</w:t>
            </w:r>
          </w:p>
        </w:tc>
      </w:tr>
      <w:tr w:rsidR="008475E8" w:rsidRPr="00EB4BA0" w14:paraId="116A6A82" w14:textId="77777777" w:rsidTr="00711633">
        <w:tc>
          <w:tcPr>
            <w:cnfStyle w:val="001000000000" w:firstRow="0" w:lastRow="0" w:firstColumn="1" w:lastColumn="0" w:oddVBand="0" w:evenVBand="0" w:oddHBand="0" w:evenHBand="0" w:firstRowFirstColumn="0" w:firstRowLastColumn="0" w:lastRowFirstColumn="0" w:lastRowLastColumn="0"/>
            <w:tcW w:w="1060" w:type="dxa"/>
          </w:tcPr>
          <w:p w14:paraId="3A8D9C7E" w14:textId="77777777" w:rsidR="008475E8" w:rsidRPr="00EB4BA0" w:rsidRDefault="008475E8" w:rsidP="00711633">
            <w:pPr>
              <w:pStyle w:val="BodyText"/>
              <w:ind w:left="0"/>
              <w:jc w:val="center"/>
              <w:rPr>
                <w:rFonts w:ascii="Times New Roman" w:hAnsi="Times New Roman" w:cs="Times New Roman"/>
                <w:noProof/>
                <w:sz w:val="26"/>
                <w:szCs w:val="26"/>
              </w:rPr>
            </w:pPr>
            <w:r w:rsidRPr="00EB4BA0">
              <w:rPr>
                <w:rFonts w:ascii="Times New Roman" w:hAnsi="Times New Roman" w:cs="Times New Roman"/>
                <w:noProof/>
                <w:sz w:val="26"/>
                <w:szCs w:val="26"/>
              </w:rPr>
              <w:drawing>
                <wp:anchor distT="0" distB="0" distL="114300" distR="114300" simplePos="0" relativeHeight="252360704" behindDoc="0" locked="0" layoutInCell="1" allowOverlap="1" wp14:anchorId="09075731" wp14:editId="79A8B2F0">
                  <wp:simplePos x="0" y="0"/>
                  <wp:positionH relativeFrom="column">
                    <wp:posOffset>180802</wp:posOffset>
                  </wp:positionH>
                  <wp:positionV relativeFrom="paragraph">
                    <wp:posOffset>50865</wp:posOffset>
                  </wp:positionV>
                  <wp:extent cx="282699" cy="282699"/>
                  <wp:effectExtent l="0" t="0" r="3175" b="3175"/>
                  <wp:wrapNone/>
                  <wp:docPr id="1478060933" name="Picture 1478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170" cy="284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95" w:type="dxa"/>
          </w:tcPr>
          <w:p w14:paraId="65B95122" w14:textId="77777777" w:rsidR="008475E8" w:rsidRPr="00EB4BA0" w:rsidRDefault="008475E8" w:rsidP="00863B93">
            <w:pPr>
              <w:pStyle w:val="BodyText"/>
              <w:numPr>
                <w:ilvl w:val="0"/>
                <w:numId w:val="7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B4BA0">
              <w:rPr>
                <w:rFonts w:ascii="Times New Roman" w:hAnsi="Times New Roman" w:cs="Times New Roman"/>
                <w:sz w:val="26"/>
                <w:szCs w:val="26"/>
              </w:rPr>
              <w:t>Click vào đối tượng để xem chi tiết thông tin.</w:t>
            </w:r>
          </w:p>
        </w:tc>
      </w:tr>
    </w:tbl>
    <w:p w14:paraId="3A84B8F2" w14:textId="77777777" w:rsidR="008475E8" w:rsidRPr="00EB4BA0" w:rsidRDefault="008475E8" w:rsidP="00863B93">
      <w:pPr>
        <w:pStyle w:val="ListParagraph"/>
        <w:numPr>
          <w:ilvl w:val="0"/>
          <w:numId w:val="46"/>
        </w:numPr>
        <w:rPr>
          <w:color w:val="000000" w:themeColor="text1"/>
        </w:rPr>
      </w:pPr>
      <w:r w:rsidRPr="00EB4BA0">
        <w:rPr>
          <w:b/>
          <w:color w:val="1F497D" w:themeColor="text2"/>
          <w:sz w:val="32"/>
          <w:szCs w:val="32"/>
        </w:rPr>
        <w:br w:type="page"/>
      </w:r>
      <w:r w:rsidRPr="00EB4BA0">
        <w:rPr>
          <w:color w:val="000000" w:themeColor="text1"/>
        </w:rPr>
        <w:lastRenderedPageBreak/>
        <w:t>Admin có thể click vào xem chi tiết điểm thi của người dùng.</w:t>
      </w:r>
    </w:p>
    <w:p w14:paraId="10B7ECD7" w14:textId="77777777" w:rsidR="008475E8" w:rsidRPr="00EB4BA0" w:rsidRDefault="008475E8" w:rsidP="00863B93">
      <w:pPr>
        <w:pStyle w:val="ListParagraph"/>
        <w:numPr>
          <w:ilvl w:val="0"/>
          <w:numId w:val="46"/>
        </w:numPr>
        <w:rPr>
          <w:color w:val="000000" w:themeColor="text1"/>
        </w:rPr>
      </w:pPr>
      <w:r w:rsidRPr="00EB4BA0">
        <w:rPr>
          <w:color w:val="000000" w:themeColor="text1"/>
        </w:rPr>
        <w:t>Admin có thể thêm thành tích của người dùng đến các bảng vinh danh.</w:t>
      </w:r>
    </w:p>
    <w:p w14:paraId="7B05AE2C" w14:textId="77777777" w:rsidR="008475E8" w:rsidRPr="00EB4BA0" w:rsidRDefault="008475E8" w:rsidP="008475E8">
      <w:pPr>
        <w:tabs>
          <w:tab w:val="left" w:pos="425"/>
        </w:tabs>
        <w:spacing w:line="360" w:lineRule="auto"/>
        <w:ind w:left="1224"/>
        <w:rPr>
          <w:b/>
          <w:bCs/>
          <w:u w:val="single"/>
        </w:rPr>
      </w:pPr>
      <w:r w:rsidRPr="00EB4BA0">
        <w:rPr>
          <w:b/>
          <w:u w:val="single"/>
        </w:rPr>
        <w:t>Layouts</w:t>
      </w:r>
    </w:p>
    <w:p w14:paraId="23F7C56C" w14:textId="77777777" w:rsidR="008475E8" w:rsidRPr="00EB4BA0" w:rsidRDefault="008475E8" w:rsidP="008475E8">
      <w:pPr>
        <w:keepNext/>
        <w:jc w:val="center"/>
      </w:pPr>
      <w:r w:rsidRPr="00EB4BA0">
        <w:rPr>
          <w:noProof/>
        </w:rPr>
        <w:drawing>
          <wp:inline distT="0" distB="0" distL="0" distR="0" wp14:anchorId="57E58D9C" wp14:editId="1C766D38">
            <wp:extent cx="3419698" cy="5754414"/>
            <wp:effectExtent l="0" t="0" r="9525" b="0"/>
            <wp:docPr id="1478060609" name="Picture 14780606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0609" name="Picture 1478060609"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21725" cy="5757825"/>
                    </a:xfrm>
                    <a:prstGeom prst="rect">
                      <a:avLst/>
                    </a:prstGeom>
                    <a:noFill/>
                    <a:ln>
                      <a:noFill/>
                    </a:ln>
                  </pic:spPr>
                </pic:pic>
              </a:graphicData>
            </a:graphic>
          </wp:inline>
        </w:drawing>
      </w:r>
    </w:p>
    <w:p w14:paraId="735D8863" w14:textId="77777777" w:rsidR="008475E8" w:rsidRPr="00EB4BA0" w:rsidRDefault="008475E8" w:rsidP="008475E8">
      <w:pPr>
        <w:pStyle w:val="Caption"/>
        <w:jc w:val="center"/>
      </w:pPr>
      <w:bookmarkStart w:id="506" w:name="_Toc104370316"/>
      <w:bookmarkStart w:id="507" w:name="_Toc105148599"/>
      <w:r w:rsidRPr="00EB4BA0">
        <w:t xml:space="preserve">Layout Admin </w:t>
      </w:r>
      <w:fldSimple w:instr=" SEQ Layout_Admin \* ARABIC ">
        <w:r w:rsidRPr="00EB4BA0">
          <w:rPr>
            <w:noProof/>
          </w:rPr>
          <w:t>18</w:t>
        </w:r>
      </w:fldSimple>
      <w:r w:rsidRPr="00EB4BA0">
        <w:t>: Dialog Detail User Scores</w:t>
      </w:r>
      <w:bookmarkEnd w:id="506"/>
      <w:bookmarkEnd w:id="507"/>
    </w:p>
    <w:p w14:paraId="66463B18" w14:textId="77777777" w:rsidR="008475E8" w:rsidRPr="00EB4BA0" w:rsidRDefault="008475E8" w:rsidP="008475E8">
      <w:pPr>
        <w:rPr>
          <w:color w:val="1F497D" w:themeColor="text2"/>
          <w:sz w:val="32"/>
          <w:szCs w:val="32"/>
        </w:rPr>
      </w:pPr>
    </w:p>
    <w:p w14:paraId="2F55EEBF" w14:textId="77777777" w:rsidR="008475E8" w:rsidRPr="00EB4BA0" w:rsidRDefault="008475E8" w:rsidP="008475E8">
      <w:pPr>
        <w:pStyle w:val="Heading1"/>
        <w:spacing w:line="360" w:lineRule="auto"/>
        <w:jc w:val="left"/>
        <w:rPr>
          <w:rFonts w:ascii="Times New Roman" w:hAnsi="Times New Roman"/>
          <w:bCs/>
          <w:color w:val="0070C0"/>
          <w:sz w:val="32"/>
          <w:szCs w:val="32"/>
        </w:rPr>
      </w:pPr>
    </w:p>
    <w:p w14:paraId="2E144205" w14:textId="104BBF7F" w:rsidR="00C345E4" w:rsidRPr="00AF7CA2" w:rsidRDefault="00AF7CA2" w:rsidP="008475E8">
      <w:pPr>
        <w:rPr>
          <w:color w:val="1F497D" w:themeColor="text2"/>
          <w:sz w:val="32"/>
          <w:szCs w:val="32"/>
        </w:rPr>
      </w:pPr>
      <w:r w:rsidRPr="00AF7CA2">
        <w:rPr>
          <w:color w:val="1F497D" w:themeColor="text2"/>
          <w:sz w:val="32"/>
          <w:szCs w:val="32"/>
        </w:rPr>
        <w:br w:type="page"/>
      </w:r>
    </w:p>
    <w:p w14:paraId="10F5CD0B" w14:textId="4EE80AE7" w:rsidR="002655ED" w:rsidRPr="00707129" w:rsidRDefault="002655ED" w:rsidP="002655ED">
      <w:pPr>
        <w:pStyle w:val="Heading1"/>
        <w:rPr>
          <w:rFonts w:ascii="Times New Roman" w:hAnsi="Times New Roman"/>
          <w:color w:val="000000" w:themeColor="text1"/>
          <w:sz w:val="26"/>
        </w:rPr>
      </w:pPr>
      <w:bookmarkStart w:id="508" w:name="_Toc91855619"/>
      <w:bookmarkStart w:id="509" w:name="_Toc105591698"/>
      <w:bookmarkEnd w:id="147"/>
      <w:bookmarkEnd w:id="148"/>
      <w:bookmarkEnd w:id="149"/>
      <w:bookmarkEnd w:id="150"/>
      <w:bookmarkEnd w:id="151"/>
      <w:bookmarkEnd w:id="152"/>
      <w:bookmarkEnd w:id="153"/>
      <w:bookmarkEnd w:id="154"/>
      <w:r w:rsidRPr="00707129">
        <w:rPr>
          <w:rFonts w:ascii="Times New Roman" w:hAnsi="Times New Roman"/>
          <w:color w:val="000000" w:themeColor="text1"/>
          <w:sz w:val="26"/>
        </w:rPr>
        <w:lastRenderedPageBreak/>
        <w:t xml:space="preserve">CHƯƠNG </w:t>
      </w:r>
      <w:r w:rsidR="0008655E">
        <w:rPr>
          <w:rFonts w:ascii="Times New Roman" w:hAnsi="Times New Roman"/>
          <w:color w:val="000000" w:themeColor="text1"/>
          <w:sz w:val="26"/>
        </w:rPr>
        <w:t>9</w:t>
      </w:r>
      <w:r w:rsidRPr="00707129">
        <w:rPr>
          <w:rFonts w:ascii="Times New Roman" w:hAnsi="Times New Roman"/>
          <w:color w:val="000000" w:themeColor="text1"/>
          <w:sz w:val="26"/>
        </w:rPr>
        <w:t>: MÔ TẢ VÀ THIẾT KẾ MỘT SỐ THUẬT TOÁN</w:t>
      </w:r>
      <w:bookmarkEnd w:id="508"/>
      <w:bookmarkEnd w:id="509"/>
      <w:r w:rsidRPr="00707129">
        <w:rPr>
          <w:rFonts w:ascii="Times New Roman" w:hAnsi="Times New Roman"/>
          <w:color w:val="000000" w:themeColor="text1"/>
          <w:sz w:val="26"/>
        </w:rPr>
        <w:t xml:space="preserve"> </w:t>
      </w:r>
    </w:p>
    <w:p w14:paraId="40C7E0DC" w14:textId="77777777" w:rsidR="002655ED" w:rsidRPr="00707129" w:rsidRDefault="002655ED" w:rsidP="002655ED">
      <w:pPr>
        <w:pStyle w:val="Heading1"/>
        <w:rPr>
          <w:rFonts w:ascii="Times New Roman" w:hAnsi="Times New Roman"/>
          <w:color w:val="000000" w:themeColor="text1"/>
          <w:sz w:val="26"/>
        </w:rPr>
      </w:pPr>
      <w:bookmarkStart w:id="510" w:name="_Toc91855620"/>
      <w:bookmarkStart w:id="511" w:name="_Toc105591699"/>
      <w:r w:rsidRPr="00707129">
        <w:rPr>
          <w:rFonts w:ascii="Times New Roman" w:hAnsi="Times New Roman"/>
          <w:color w:val="000000" w:themeColor="text1"/>
          <w:sz w:val="26"/>
        </w:rPr>
        <w:t>(VẼ FLOWCHART)</w:t>
      </w:r>
      <w:bookmarkEnd w:id="510"/>
      <w:bookmarkEnd w:id="511"/>
    </w:p>
    <w:p w14:paraId="2B33DD4E" w14:textId="6C444395" w:rsidR="000B03E5" w:rsidRPr="00734C73" w:rsidRDefault="002655ED" w:rsidP="00734C73">
      <w:pPr>
        <w:pStyle w:val="Heading2"/>
        <w:jc w:val="left"/>
      </w:pPr>
      <w:bookmarkStart w:id="512" w:name="_Toc91855621"/>
      <w:bookmarkStart w:id="513" w:name="_Toc105591700"/>
      <w:r>
        <w:rPr>
          <w:noProof/>
        </w:rPr>
        <w:drawing>
          <wp:anchor distT="0" distB="0" distL="114300" distR="114300" simplePos="0" relativeHeight="252205056" behindDoc="1" locked="0" layoutInCell="1" allowOverlap="1" wp14:anchorId="557A06E5" wp14:editId="45675955">
            <wp:simplePos x="0" y="0"/>
            <wp:positionH relativeFrom="margin">
              <wp:align>right</wp:align>
            </wp:positionH>
            <wp:positionV relativeFrom="paragraph">
              <wp:posOffset>303530</wp:posOffset>
            </wp:positionV>
            <wp:extent cx="5729605" cy="6638925"/>
            <wp:effectExtent l="0" t="0" r="4445" b="9525"/>
            <wp:wrapTight wrapText="bothSides">
              <wp:wrapPolygon edited="0">
                <wp:start x="0" y="0"/>
                <wp:lineTo x="0" y="21569"/>
                <wp:lineTo x="21545" y="21569"/>
                <wp:lineTo x="21545" y="0"/>
                <wp:lineTo x="0" y="0"/>
              </wp:wrapPolygon>
            </wp:wrapTight>
            <wp:docPr id="2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Diagram&#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29605" cy="6638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06080" behindDoc="1" locked="0" layoutInCell="1" allowOverlap="1" wp14:anchorId="28DAD910" wp14:editId="6EC603B7">
                <wp:simplePos x="0" y="0"/>
                <wp:positionH relativeFrom="margin">
                  <wp:align>right</wp:align>
                </wp:positionH>
                <wp:positionV relativeFrom="paragraph">
                  <wp:posOffset>7226935</wp:posOffset>
                </wp:positionV>
                <wp:extent cx="5939155" cy="290830"/>
                <wp:effectExtent l="0" t="0" r="4445" b="0"/>
                <wp:wrapTight wrapText="bothSides">
                  <wp:wrapPolygon edited="0">
                    <wp:start x="0" y="0"/>
                    <wp:lineTo x="0" y="19808"/>
                    <wp:lineTo x="21547" y="19808"/>
                    <wp:lineTo x="21547"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939155" cy="290830"/>
                        </a:xfrm>
                        <a:prstGeom prst="rect">
                          <a:avLst/>
                        </a:prstGeom>
                        <a:solidFill>
                          <a:prstClr val="white"/>
                        </a:solidFill>
                        <a:ln>
                          <a:noFill/>
                        </a:ln>
                      </wps:spPr>
                      <wps:txbx>
                        <w:txbxContent>
                          <w:p w14:paraId="3AAF3DA8" w14:textId="77777777" w:rsidR="00143AD8" w:rsidRPr="0065295F" w:rsidRDefault="00143AD8" w:rsidP="002655ED">
                            <w:pPr>
                              <w:jc w:val="center"/>
                              <w:rPr>
                                <w:b/>
                                <w:bCs/>
                                <w:noProof/>
                                <w:sz w:val="24"/>
                                <w:szCs w:val="24"/>
                              </w:rPr>
                            </w:pPr>
                            <w:bookmarkStart w:id="514" w:name="_Toc90502729"/>
                            <w:bookmarkStart w:id="515" w:name="_Toc90544883"/>
                            <w:bookmarkStart w:id="516" w:name="_Toc90547375"/>
                            <w:bookmarkStart w:id="517" w:name="_Toc90547397"/>
                            <w:bookmarkStart w:id="518" w:name="_Toc90549138"/>
                            <w:bookmarkStart w:id="519" w:name="_Toc90639695"/>
                            <w:bookmarkStart w:id="520" w:name="_Toc91601319"/>
                            <w:bookmarkStart w:id="521" w:name="_Toc89898044"/>
                            <w:r w:rsidRPr="0065295F">
                              <w:rPr>
                                <w:sz w:val="24"/>
                                <w:szCs w:val="24"/>
                              </w:rPr>
                              <w:t xml:space="preserve">Biểu đồ </w:t>
                            </w:r>
                            <w:r w:rsidRPr="0065295F">
                              <w:rPr>
                                <w:sz w:val="24"/>
                                <w:szCs w:val="24"/>
                              </w:rPr>
                              <w:fldChar w:fldCharType="begin"/>
                            </w:r>
                            <w:r w:rsidRPr="0065295F">
                              <w:rPr>
                                <w:sz w:val="24"/>
                                <w:szCs w:val="24"/>
                              </w:rPr>
                              <w:instrText xml:space="preserve"> SEQ Biểu_đồ \* ARABIC </w:instrText>
                            </w:r>
                            <w:r w:rsidRPr="0065295F">
                              <w:rPr>
                                <w:sz w:val="24"/>
                                <w:szCs w:val="24"/>
                              </w:rPr>
                              <w:fldChar w:fldCharType="separate"/>
                            </w:r>
                            <w:r>
                              <w:rPr>
                                <w:noProof/>
                                <w:sz w:val="24"/>
                                <w:szCs w:val="24"/>
                              </w:rPr>
                              <w:t>4</w:t>
                            </w:r>
                            <w:r w:rsidRPr="0065295F">
                              <w:rPr>
                                <w:sz w:val="24"/>
                                <w:szCs w:val="24"/>
                              </w:rPr>
                              <w:fldChar w:fldCharType="end"/>
                            </w:r>
                            <w:r w:rsidRPr="0065295F">
                              <w:rPr>
                                <w:sz w:val="24"/>
                                <w:szCs w:val="24"/>
                              </w:rPr>
                              <w:t>: Flowchart Login</w:t>
                            </w:r>
                            <w:bookmarkEnd w:id="514"/>
                            <w:bookmarkEnd w:id="515"/>
                            <w:bookmarkEnd w:id="516"/>
                            <w:bookmarkEnd w:id="517"/>
                            <w:bookmarkEnd w:id="518"/>
                            <w:bookmarkEnd w:id="519"/>
                            <w:bookmarkEnd w:id="520"/>
                            <w:r w:rsidRPr="0065295F">
                              <w:rPr>
                                <w:sz w:val="24"/>
                                <w:szCs w:val="24"/>
                              </w:rPr>
                              <w:t xml:space="preserve"> </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AD910" id="Text Box 82" o:spid="_x0000_s1048" type="#_x0000_t202" style="position:absolute;margin-left:416.45pt;margin-top:569.05pt;width:467.65pt;height:22.9pt;z-index:-25111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" stroked="f">
                <v:textbox style="mso-fit-shape-to-text:t" inset="0,0,0,0">
                  <w:txbxContent>
                    <w:p w14:paraId="3AAF3DA8" w14:textId="77777777" w:rsidR="00143AD8" w:rsidRPr="0065295F" w:rsidRDefault="00143AD8" w:rsidP="002655ED">
                      <w:pPr>
                        <w:jc w:val="center"/>
                        <w:rPr>
                          <w:b/>
                          <w:bCs/>
                          <w:noProof/>
                          <w:sz w:val="24"/>
                          <w:szCs w:val="24"/>
                        </w:rPr>
                      </w:pPr>
                      <w:bookmarkStart w:id="522" w:name="_Toc90502729"/>
                      <w:bookmarkStart w:id="523" w:name="_Toc90544883"/>
                      <w:bookmarkStart w:id="524" w:name="_Toc90547375"/>
                      <w:bookmarkStart w:id="525" w:name="_Toc90547397"/>
                      <w:bookmarkStart w:id="526" w:name="_Toc90549138"/>
                      <w:bookmarkStart w:id="527" w:name="_Toc90639695"/>
                      <w:bookmarkStart w:id="528" w:name="_Toc91601319"/>
                      <w:bookmarkStart w:id="529" w:name="_Toc89898044"/>
                      <w:r w:rsidRPr="0065295F">
                        <w:rPr>
                          <w:sz w:val="24"/>
                          <w:szCs w:val="24"/>
                        </w:rPr>
                        <w:t xml:space="preserve">Biểu đồ </w:t>
                      </w:r>
                      <w:r w:rsidRPr="0065295F">
                        <w:rPr>
                          <w:sz w:val="24"/>
                          <w:szCs w:val="24"/>
                        </w:rPr>
                        <w:fldChar w:fldCharType="begin"/>
                      </w:r>
                      <w:r w:rsidRPr="0065295F">
                        <w:rPr>
                          <w:sz w:val="24"/>
                          <w:szCs w:val="24"/>
                        </w:rPr>
                        <w:instrText xml:space="preserve"> SEQ Biểu_đồ \* ARABIC </w:instrText>
                      </w:r>
                      <w:r w:rsidRPr="0065295F">
                        <w:rPr>
                          <w:sz w:val="24"/>
                          <w:szCs w:val="24"/>
                        </w:rPr>
                        <w:fldChar w:fldCharType="separate"/>
                      </w:r>
                      <w:r>
                        <w:rPr>
                          <w:noProof/>
                          <w:sz w:val="24"/>
                          <w:szCs w:val="24"/>
                        </w:rPr>
                        <w:t>4</w:t>
                      </w:r>
                      <w:r w:rsidRPr="0065295F">
                        <w:rPr>
                          <w:sz w:val="24"/>
                          <w:szCs w:val="24"/>
                        </w:rPr>
                        <w:fldChar w:fldCharType="end"/>
                      </w:r>
                      <w:r w:rsidRPr="0065295F">
                        <w:rPr>
                          <w:sz w:val="24"/>
                          <w:szCs w:val="24"/>
                        </w:rPr>
                        <w:t>: Flowchart Login</w:t>
                      </w:r>
                      <w:bookmarkEnd w:id="522"/>
                      <w:bookmarkEnd w:id="523"/>
                      <w:bookmarkEnd w:id="524"/>
                      <w:bookmarkEnd w:id="525"/>
                      <w:bookmarkEnd w:id="526"/>
                      <w:bookmarkEnd w:id="527"/>
                      <w:bookmarkEnd w:id="528"/>
                      <w:r w:rsidRPr="0065295F">
                        <w:rPr>
                          <w:sz w:val="24"/>
                          <w:szCs w:val="24"/>
                        </w:rPr>
                        <w:t xml:space="preserve"> </w:t>
                      </w:r>
                      <w:bookmarkEnd w:id="529"/>
                    </w:p>
                  </w:txbxContent>
                </v:textbox>
                <w10:wrap type="tight" anchorx="margin"/>
              </v:shape>
            </w:pict>
          </mc:Fallback>
        </mc:AlternateContent>
      </w:r>
      <w:bookmarkStart w:id="530" w:name="_Toc60170854"/>
      <w:bookmarkStart w:id="531" w:name="_Toc59614386"/>
      <w:r w:rsidRPr="00FB6276">
        <w:rPr>
          <w:rFonts w:ascii="Times New Roman" w:hAnsi="Times New Roman"/>
          <w:i/>
          <w:sz w:val="26"/>
        </w:rPr>
        <w:t>8.1. Login</w:t>
      </w:r>
      <w:bookmarkEnd w:id="512"/>
      <w:bookmarkEnd w:id="530"/>
      <w:bookmarkEnd w:id="531"/>
      <w:r w:rsidR="00320E28" w:rsidRPr="007F2BCD">
        <w:rPr>
          <w:b w:val="0"/>
          <w:bCs w:val="0"/>
          <w:noProof/>
        </w:rPr>
        <mc:AlternateContent>
          <mc:Choice Requires="wps">
            <w:drawing>
              <wp:anchor distT="0" distB="0" distL="114300" distR="114300" simplePos="0" relativeHeight="251785216" behindDoc="1" locked="0" layoutInCell="1" allowOverlap="1" wp14:anchorId="26C9B982" wp14:editId="3C8145FE">
                <wp:simplePos x="0" y="0"/>
                <wp:positionH relativeFrom="margin">
                  <wp:align>left</wp:align>
                </wp:positionH>
                <wp:positionV relativeFrom="paragraph">
                  <wp:posOffset>7131050</wp:posOffset>
                </wp:positionV>
                <wp:extent cx="5905500" cy="635"/>
                <wp:effectExtent l="0" t="0" r="0" b="0"/>
                <wp:wrapTight wrapText="bothSides">
                  <wp:wrapPolygon edited="0">
                    <wp:start x="0" y="0"/>
                    <wp:lineTo x="0" y="19808"/>
                    <wp:lineTo x="21530" y="19808"/>
                    <wp:lineTo x="21530"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18B2A12A" w14:textId="23CE4212" w:rsidR="00143AD8" w:rsidRPr="00483751" w:rsidRDefault="00143AD8" w:rsidP="00923FF8">
                            <w:pPr>
                              <w:jc w:val="center"/>
                              <w:rPr>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9B982" id="Text Box 83" o:spid="_x0000_s1049" type="#_x0000_t202" style="position:absolute;margin-left:0;margin-top:561.5pt;width:465pt;height:.05pt;z-index:-251531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KaLwIAAGcEAAAOAAAAZHJzL2Uyb0RvYy54bWysVFFv2yAQfp+0/4B4X+ykSt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" stroked="f">
                <v:textbox style="mso-fit-shape-to-text:t" inset="0,0,0,0">
                  <w:txbxContent>
                    <w:p w14:paraId="18B2A12A" w14:textId="23CE4212" w:rsidR="00143AD8" w:rsidRPr="00483751" w:rsidRDefault="00143AD8" w:rsidP="00923FF8">
                      <w:pPr>
                        <w:jc w:val="center"/>
                        <w:rPr>
                          <w:b/>
                          <w:bCs/>
                          <w:noProof/>
                          <w:sz w:val="24"/>
                          <w:szCs w:val="24"/>
                        </w:rPr>
                      </w:pPr>
                    </w:p>
                  </w:txbxContent>
                </v:textbox>
                <w10:wrap type="tight" anchorx="margin"/>
              </v:shape>
            </w:pict>
          </mc:Fallback>
        </mc:AlternateContent>
      </w:r>
      <w:bookmarkStart w:id="532" w:name="_Toc31973"/>
      <w:bookmarkStart w:id="533" w:name="_Toc24495"/>
      <w:bookmarkStart w:id="534" w:name="_Toc26413"/>
      <w:bookmarkStart w:id="535" w:name="_Toc10903"/>
      <w:bookmarkStart w:id="536" w:name="_Toc17144"/>
      <w:bookmarkStart w:id="537" w:name="_Toc60170864"/>
      <w:bookmarkEnd w:id="513"/>
    </w:p>
    <w:p w14:paraId="73E0B129" w14:textId="3FE9B104" w:rsidR="002655ED" w:rsidRPr="00707129" w:rsidRDefault="002655ED" w:rsidP="002655ED">
      <w:pPr>
        <w:pStyle w:val="Heading1"/>
        <w:rPr>
          <w:rFonts w:ascii="Times New Roman" w:hAnsi="Times New Roman"/>
          <w:bCs/>
          <w:color w:val="000000" w:themeColor="text1"/>
          <w:sz w:val="26"/>
        </w:rPr>
      </w:pPr>
      <w:bookmarkStart w:id="538" w:name="_Toc91855623"/>
      <w:bookmarkStart w:id="539" w:name="_Toc105591701"/>
      <w:bookmarkStart w:id="540" w:name="_Toc60170857"/>
      <w:bookmarkStart w:id="541" w:name="_Toc29051"/>
      <w:bookmarkStart w:id="542" w:name="_Toc27915"/>
      <w:bookmarkStart w:id="543" w:name="_Toc4760"/>
      <w:bookmarkStart w:id="544" w:name="_Toc2014"/>
      <w:bookmarkStart w:id="545" w:name="_Toc27475"/>
      <w:bookmarkStart w:id="546" w:name="_Toc59614388"/>
      <w:r w:rsidRPr="00707129">
        <w:rPr>
          <w:rFonts w:ascii="Times New Roman" w:hAnsi="Times New Roman"/>
          <w:bCs/>
          <w:color w:val="000000" w:themeColor="text1"/>
          <w:sz w:val="26"/>
        </w:rPr>
        <w:lastRenderedPageBreak/>
        <w:t xml:space="preserve">CHƯƠNG </w:t>
      </w:r>
      <w:r w:rsidR="0008655E">
        <w:rPr>
          <w:rFonts w:ascii="Times New Roman" w:hAnsi="Times New Roman"/>
          <w:bCs/>
          <w:color w:val="000000" w:themeColor="text1"/>
          <w:sz w:val="26"/>
        </w:rPr>
        <w:t>10</w:t>
      </w:r>
      <w:r w:rsidRPr="00707129">
        <w:rPr>
          <w:rFonts w:ascii="Times New Roman" w:hAnsi="Times New Roman"/>
          <w:bCs/>
          <w:color w:val="000000" w:themeColor="text1"/>
          <w:sz w:val="26"/>
        </w:rPr>
        <w:t>: HƯỚNG PHÁT TRIỂN VÀ KẾT QUẢ ĐỀ TÀI</w:t>
      </w:r>
      <w:bookmarkEnd w:id="538"/>
      <w:bookmarkEnd w:id="539"/>
    </w:p>
    <w:p w14:paraId="0DF96F67" w14:textId="7281BD79" w:rsidR="002655ED" w:rsidRDefault="002655ED" w:rsidP="002655ED">
      <w:pPr>
        <w:pStyle w:val="Heading2"/>
        <w:jc w:val="left"/>
        <w:rPr>
          <w:rFonts w:ascii="Times New Roman" w:hAnsi="Times New Roman"/>
          <w:sz w:val="26"/>
        </w:rPr>
      </w:pPr>
      <w:bookmarkStart w:id="547" w:name="_Toc91855624"/>
      <w:bookmarkStart w:id="548" w:name="_Toc105591702"/>
      <w:r w:rsidRPr="001628B8">
        <w:rPr>
          <w:rFonts w:ascii="Times New Roman" w:hAnsi="Times New Roman"/>
          <w:sz w:val="26"/>
        </w:rPr>
        <w:t>9.1. Kết quả đạt được</w:t>
      </w:r>
      <w:bookmarkEnd w:id="547"/>
      <w:bookmarkEnd w:id="548"/>
    </w:p>
    <w:p w14:paraId="764ECFE0" w14:textId="5671B01E" w:rsidR="002655ED" w:rsidRDefault="002655ED" w:rsidP="00863B93">
      <w:pPr>
        <w:pStyle w:val="ListParagraph"/>
        <w:numPr>
          <w:ilvl w:val="0"/>
          <w:numId w:val="103"/>
        </w:numPr>
      </w:pPr>
      <w:r>
        <w:t xml:space="preserve">Nắm được các kiến thức để xây dựng một ứng dụng Android </w:t>
      </w:r>
      <w:r w:rsidR="00CF0A5F">
        <w:t xml:space="preserve">hoàn chỉnh </w:t>
      </w:r>
      <w:r>
        <w:t>bằng C#</w:t>
      </w:r>
      <w:r w:rsidR="0098403E">
        <w:t xml:space="preserve"> với Framework  Xamarin Android</w:t>
      </w:r>
    </w:p>
    <w:p w14:paraId="627E4D02" w14:textId="275854A9" w:rsidR="0098403E" w:rsidRDefault="0098403E" w:rsidP="00863B93">
      <w:pPr>
        <w:pStyle w:val="ListParagraph"/>
        <w:numPr>
          <w:ilvl w:val="0"/>
          <w:numId w:val="103"/>
        </w:numPr>
      </w:pPr>
      <w:r>
        <w:t>Nắm được các kiến thức về Xamarin Android</w:t>
      </w:r>
    </w:p>
    <w:p w14:paraId="27DF9EE6" w14:textId="30DB00D2" w:rsidR="00CF0A5F" w:rsidRDefault="00CF0A5F" w:rsidP="00863B93">
      <w:pPr>
        <w:pStyle w:val="ListParagraph"/>
        <w:numPr>
          <w:ilvl w:val="0"/>
          <w:numId w:val="103"/>
        </w:numPr>
      </w:pPr>
      <w:r>
        <w:t>Làm việc được vớ</w:t>
      </w:r>
      <w:r w:rsidR="000035BD">
        <w:t>i CSDL Realtime Firebase Database, Fi</w:t>
      </w:r>
      <w:r w:rsidR="005450BC">
        <w:t>restore Database, Storage</w:t>
      </w:r>
      <w:r w:rsidR="009961BF">
        <w:t>, SQLite</w:t>
      </w:r>
      <w:r>
        <w:t>.</w:t>
      </w:r>
    </w:p>
    <w:p w14:paraId="45CF3062" w14:textId="167DB77A" w:rsidR="00CF0A5F" w:rsidRDefault="00CF0A5F" w:rsidP="00863B93">
      <w:pPr>
        <w:pStyle w:val="ListParagraph"/>
        <w:numPr>
          <w:ilvl w:val="0"/>
          <w:numId w:val="103"/>
        </w:numPr>
      </w:pPr>
      <w:r>
        <w:t>Nắm được các kiến thức UI/UX.</w:t>
      </w:r>
    </w:p>
    <w:p w14:paraId="21943256" w14:textId="77777777" w:rsidR="002655ED" w:rsidRPr="0098403E" w:rsidRDefault="002655ED" w:rsidP="002655ED">
      <w:pPr>
        <w:rPr>
          <w:iCs/>
        </w:rPr>
      </w:pPr>
    </w:p>
    <w:p w14:paraId="22308B07" w14:textId="77777777" w:rsidR="002655ED" w:rsidRPr="0098403E" w:rsidRDefault="002655ED" w:rsidP="002655ED">
      <w:pPr>
        <w:pStyle w:val="Heading2"/>
        <w:jc w:val="left"/>
        <w:rPr>
          <w:rFonts w:ascii="Times New Roman" w:hAnsi="Times New Roman"/>
          <w:bCs w:val="0"/>
          <w:iCs/>
          <w:color w:val="000000" w:themeColor="text1"/>
          <w:sz w:val="26"/>
        </w:rPr>
      </w:pPr>
      <w:bookmarkStart w:id="549" w:name="_Toc91855625"/>
      <w:bookmarkStart w:id="550" w:name="_Toc105591703"/>
      <w:r w:rsidRPr="0098403E">
        <w:rPr>
          <w:rFonts w:ascii="Times New Roman" w:hAnsi="Times New Roman"/>
          <w:bCs w:val="0"/>
          <w:iCs/>
          <w:color w:val="000000" w:themeColor="text1"/>
          <w:sz w:val="26"/>
        </w:rPr>
        <w:t>9.2. Phát triển ứng dụng</w:t>
      </w:r>
      <w:bookmarkEnd w:id="540"/>
      <w:bookmarkEnd w:id="541"/>
      <w:bookmarkEnd w:id="542"/>
      <w:bookmarkEnd w:id="543"/>
      <w:bookmarkEnd w:id="544"/>
      <w:bookmarkEnd w:id="545"/>
      <w:bookmarkEnd w:id="546"/>
      <w:bookmarkEnd w:id="549"/>
      <w:bookmarkEnd w:id="550"/>
      <w:r w:rsidRPr="0098403E">
        <w:rPr>
          <w:rFonts w:ascii="Times New Roman" w:hAnsi="Times New Roman"/>
          <w:bCs w:val="0"/>
          <w:iCs/>
          <w:color w:val="000000" w:themeColor="text1"/>
          <w:sz w:val="26"/>
        </w:rPr>
        <w:t xml:space="preserve"> </w:t>
      </w:r>
    </w:p>
    <w:p w14:paraId="3B5260E3" w14:textId="0EB7940A" w:rsidR="002655ED" w:rsidRDefault="002655ED" w:rsidP="002655ED">
      <w:r>
        <w:t xml:space="preserve">Với mục đích xây dựng dự án </w:t>
      </w:r>
      <w:r w:rsidRPr="00362D89">
        <w:rPr>
          <w:sz w:val="2"/>
          <w:szCs w:val="2"/>
        </w:rPr>
        <w:t>“</w:t>
      </w:r>
      <w:r>
        <w:t>có thể áp dụng thực tế, giúp người dùng có những trải nghiệm tốt nhất khi sử dụng</w:t>
      </w:r>
      <w:r w:rsidRPr="00362D89">
        <w:rPr>
          <w:sz w:val="2"/>
          <w:szCs w:val="2"/>
        </w:rPr>
        <w:t>”</w:t>
      </w:r>
      <w:r w:rsidR="00F675EF">
        <w:t>.</w:t>
      </w:r>
    </w:p>
    <w:p w14:paraId="73FCAF60" w14:textId="01AFF9A2" w:rsidR="002655ED" w:rsidRDefault="002655ED" w:rsidP="002655ED">
      <w:pPr>
        <w:jc w:val="both"/>
      </w:pPr>
      <w:r>
        <w:t xml:space="preserve">Khắc phục một số </w:t>
      </w:r>
      <w:r w:rsidRPr="009A2723">
        <w:rPr>
          <w:sz w:val="2"/>
          <w:szCs w:val="2"/>
        </w:rPr>
        <w:t>“</w:t>
      </w:r>
      <w:r>
        <w:t>nhược điểm còn tồn tại trong quá trình</w:t>
      </w:r>
      <w:r w:rsidRPr="009A2723">
        <w:rPr>
          <w:sz w:val="2"/>
          <w:szCs w:val="2"/>
        </w:rPr>
        <w:t>”</w:t>
      </w:r>
      <w:r>
        <w:t xml:space="preserve"> sử dụng của người dùng. Nâng cấp thêm một số tính năng giúp người dùng có thể thuận tiện hơn trong việc sử dụng. Ngoài ra </w:t>
      </w:r>
      <w:r w:rsidRPr="009A2723">
        <w:rPr>
          <w:sz w:val="2"/>
          <w:szCs w:val="2"/>
        </w:rPr>
        <w:t>“</w:t>
      </w:r>
      <w:r>
        <w:t>sẽ phát triển thêm tính năng</w:t>
      </w:r>
      <w:r w:rsidRPr="009A2723">
        <w:rPr>
          <w:sz w:val="2"/>
          <w:szCs w:val="2"/>
        </w:rPr>
        <w:t xml:space="preserve">” </w:t>
      </w:r>
      <w:r>
        <w:t xml:space="preserve"> để mọi người có thể thi đấu với nhau. </w:t>
      </w:r>
    </w:p>
    <w:p w14:paraId="3FE0FA59" w14:textId="77777777" w:rsidR="002655ED" w:rsidRDefault="002655ED" w:rsidP="002655ED">
      <w:pPr>
        <w:pStyle w:val="Heading1"/>
        <w:rPr>
          <w:rFonts w:ascii="Times New Roman" w:hAnsi="Times New Roman"/>
          <w:bCs/>
          <w:color w:val="1F497D" w:themeColor="text2"/>
          <w:sz w:val="32"/>
          <w:szCs w:val="32"/>
        </w:rPr>
      </w:pPr>
      <w:bookmarkStart w:id="551" w:name="_Toc13051"/>
      <w:bookmarkStart w:id="552" w:name="_Toc15255"/>
      <w:bookmarkStart w:id="553" w:name="_Toc18400"/>
      <w:bookmarkStart w:id="554" w:name="_Toc5103"/>
      <w:bookmarkStart w:id="555" w:name="_Toc29139"/>
      <w:bookmarkStart w:id="556" w:name="_Toc60170863"/>
      <w:bookmarkStart w:id="557" w:name="_Toc59614394"/>
    </w:p>
    <w:p w14:paraId="34F10791" w14:textId="77777777" w:rsidR="002655ED" w:rsidRDefault="002655ED" w:rsidP="002655ED">
      <w:pPr>
        <w:pStyle w:val="Heading1"/>
        <w:rPr>
          <w:rFonts w:ascii="Times New Roman" w:hAnsi="Times New Roman"/>
          <w:bCs/>
          <w:color w:val="1F497D" w:themeColor="text2"/>
          <w:sz w:val="32"/>
          <w:szCs w:val="32"/>
        </w:rPr>
      </w:pPr>
    </w:p>
    <w:p w14:paraId="1DBC1A59" w14:textId="77777777" w:rsidR="002655ED" w:rsidRDefault="002655ED" w:rsidP="002655ED">
      <w:pPr>
        <w:pStyle w:val="Heading1"/>
        <w:rPr>
          <w:rFonts w:ascii="Times New Roman" w:hAnsi="Times New Roman"/>
          <w:bCs/>
          <w:color w:val="1F497D" w:themeColor="text2"/>
          <w:sz w:val="32"/>
          <w:szCs w:val="32"/>
        </w:rPr>
      </w:pPr>
    </w:p>
    <w:p w14:paraId="544B858C" w14:textId="77777777" w:rsidR="002655ED" w:rsidRDefault="002655ED" w:rsidP="002655ED">
      <w:pPr>
        <w:pStyle w:val="Heading1"/>
        <w:rPr>
          <w:rFonts w:ascii="Times New Roman" w:hAnsi="Times New Roman"/>
          <w:bCs/>
          <w:color w:val="1F497D" w:themeColor="text2"/>
          <w:sz w:val="32"/>
          <w:szCs w:val="32"/>
        </w:rPr>
      </w:pPr>
    </w:p>
    <w:p w14:paraId="704F350E" w14:textId="77777777" w:rsidR="002655ED" w:rsidRDefault="002655ED" w:rsidP="002655ED">
      <w:pPr>
        <w:pStyle w:val="Heading1"/>
        <w:rPr>
          <w:rFonts w:ascii="Times New Roman" w:hAnsi="Times New Roman"/>
          <w:bCs/>
          <w:color w:val="1F497D" w:themeColor="text2"/>
          <w:sz w:val="32"/>
          <w:szCs w:val="32"/>
        </w:rPr>
      </w:pPr>
    </w:p>
    <w:p w14:paraId="29B35B30" w14:textId="77777777" w:rsidR="002655ED" w:rsidRDefault="002655ED" w:rsidP="002655ED">
      <w:pPr>
        <w:pStyle w:val="Heading1"/>
        <w:rPr>
          <w:rFonts w:ascii="Times New Roman" w:hAnsi="Times New Roman"/>
          <w:bCs/>
          <w:color w:val="1F497D" w:themeColor="text2"/>
          <w:sz w:val="32"/>
          <w:szCs w:val="32"/>
        </w:rPr>
      </w:pPr>
    </w:p>
    <w:p w14:paraId="60BE1913" w14:textId="77777777" w:rsidR="002655ED" w:rsidRDefault="002655ED" w:rsidP="002655ED">
      <w:pPr>
        <w:pStyle w:val="Heading1"/>
        <w:rPr>
          <w:rFonts w:ascii="Times New Roman" w:hAnsi="Times New Roman"/>
          <w:bCs/>
          <w:color w:val="1F497D" w:themeColor="text2"/>
          <w:sz w:val="32"/>
          <w:szCs w:val="32"/>
        </w:rPr>
      </w:pPr>
    </w:p>
    <w:p w14:paraId="062B33D2" w14:textId="373AAF1A" w:rsidR="002655ED" w:rsidRPr="002655ED" w:rsidRDefault="002655ED" w:rsidP="002655ED">
      <w:pPr>
        <w:rPr>
          <w:b/>
          <w:bCs/>
          <w:color w:val="1F497D" w:themeColor="text2"/>
          <w:sz w:val="32"/>
          <w:szCs w:val="32"/>
        </w:rPr>
      </w:pPr>
      <w:r>
        <w:rPr>
          <w:bCs/>
          <w:color w:val="1F497D" w:themeColor="text2"/>
          <w:sz w:val="32"/>
          <w:szCs w:val="32"/>
        </w:rPr>
        <w:br w:type="page"/>
      </w:r>
    </w:p>
    <w:p w14:paraId="426FBDA1" w14:textId="31DFBE4F" w:rsidR="002655ED" w:rsidRPr="00707129" w:rsidRDefault="002655ED" w:rsidP="002655ED">
      <w:pPr>
        <w:pStyle w:val="Heading1"/>
        <w:rPr>
          <w:rFonts w:ascii="Times New Roman" w:hAnsi="Times New Roman"/>
          <w:bCs/>
          <w:color w:val="000000" w:themeColor="text1"/>
          <w:sz w:val="26"/>
        </w:rPr>
      </w:pPr>
      <w:bookmarkStart w:id="558" w:name="_Toc91855626"/>
      <w:bookmarkStart w:id="559" w:name="_Toc105591704"/>
      <w:r w:rsidRPr="00707129">
        <w:rPr>
          <w:rFonts w:ascii="Times New Roman" w:hAnsi="Times New Roman"/>
          <w:bCs/>
          <w:color w:val="000000" w:themeColor="text1"/>
          <w:sz w:val="26"/>
        </w:rPr>
        <w:lastRenderedPageBreak/>
        <w:t>CHƯƠNG 1</w:t>
      </w:r>
      <w:r w:rsidR="0008655E">
        <w:rPr>
          <w:rFonts w:ascii="Times New Roman" w:hAnsi="Times New Roman"/>
          <w:bCs/>
          <w:color w:val="000000" w:themeColor="text1"/>
          <w:sz w:val="26"/>
        </w:rPr>
        <w:t>1</w:t>
      </w:r>
      <w:r w:rsidRPr="00707129">
        <w:rPr>
          <w:rFonts w:ascii="Times New Roman" w:hAnsi="Times New Roman"/>
          <w:bCs/>
          <w:color w:val="000000" w:themeColor="text1"/>
          <w:sz w:val="26"/>
        </w:rPr>
        <w:t>: KẾT LUẬN</w:t>
      </w:r>
      <w:bookmarkEnd w:id="558"/>
      <w:bookmarkEnd w:id="559"/>
    </w:p>
    <w:bookmarkEnd w:id="551"/>
    <w:bookmarkEnd w:id="552"/>
    <w:bookmarkEnd w:id="553"/>
    <w:bookmarkEnd w:id="554"/>
    <w:bookmarkEnd w:id="555"/>
    <w:bookmarkEnd w:id="556"/>
    <w:bookmarkEnd w:id="557"/>
    <w:p w14:paraId="20A096EA" w14:textId="68D5D2F2" w:rsidR="002655ED" w:rsidRPr="00864F65" w:rsidRDefault="00023598" w:rsidP="00864F65">
      <w:pPr>
        <w:jc w:val="both"/>
      </w:pPr>
      <w:r w:rsidRPr="00023598">
        <w:rPr>
          <w:sz w:val="2"/>
          <w:szCs w:val="2"/>
        </w:rPr>
        <w:t>“</w:t>
      </w:r>
      <w:r w:rsidR="002655ED">
        <w:t xml:space="preserve">Sau 15 tuần thực hiện nghiên cứu đề tài, hầu hết các mục tiêu mà </w:t>
      </w:r>
      <w:r w:rsidR="00AE3F83">
        <w:t xml:space="preserve">tôi </w:t>
      </w:r>
      <w:r w:rsidR="002655ED">
        <w:t>đề ra đều đạt được kết quả tốt.</w:t>
      </w:r>
      <w:r w:rsidR="002655ED" w:rsidRPr="00DD541D">
        <w:rPr>
          <w:sz w:val="2"/>
          <w:szCs w:val="2"/>
        </w:rPr>
        <w:t xml:space="preserve"> “</w:t>
      </w:r>
      <w:r w:rsidR="002655ED">
        <w:t>Hệ thống được xây dựng và thiết kế sát với thực tế, dự</w:t>
      </w:r>
      <w:r w:rsidR="003656E7">
        <w:t>a trên mô hình này tôi</w:t>
      </w:r>
      <w:r w:rsidR="002655ED">
        <w:t xml:space="preserve"> có thể xây dựng được nhiều ứng dụng có ý nghĩa thực tiễn cao. Thông qua đề</w:t>
      </w:r>
      <w:r w:rsidR="00AE3F83">
        <w:t xml:space="preserve"> tài này tôi</w:t>
      </w:r>
      <w:r w:rsidR="002655ED">
        <w:t xml:space="preserve"> đã ứng dụng được các kiến thức được học vào hệ thống và tiếp thu thêm được các kiến thức thực t</w:t>
      </w:r>
      <w:r w:rsidR="00AE3F83">
        <w:t>ế về</w:t>
      </w:r>
      <w:r w:rsidR="002655ED">
        <w:t xml:space="preserve"> phần mềm, hiểu thêm thế nào là một</w:t>
      </w:r>
      <w:r w:rsidR="00AE3F83">
        <w:t xml:space="preserve"> ứng dụng di động</w:t>
      </w:r>
      <w:r w:rsidR="002655ED">
        <w:t>. Do thời gian thực hiện đề tài có hạn nên một số kiến thức chuyên sâu về phần mề</w:t>
      </w:r>
      <w:r w:rsidR="003656E7">
        <w:t>m tôi</w:t>
      </w:r>
      <w:r w:rsidR="002655ED">
        <w:t xml:space="preserve"> chưa khai thác được nhiề</w:t>
      </w:r>
      <w:r w:rsidR="003656E7">
        <w:t>u. Do đó</w:t>
      </w:r>
      <w:r w:rsidR="002655ED">
        <w:t xml:space="preserve"> vẫn còn nhiều vấn đề tồn tại và cần có nhiều thời gian để khắc phục và phát triển thêm. Nếu có thờ</w:t>
      </w:r>
      <w:r w:rsidR="003656E7">
        <w:t>i gian tôi</w:t>
      </w:r>
      <w:r w:rsidR="002655ED">
        <w:t xml:space="preserve"> sẽ phát triển thêm nhiều tính năng mới cho hệ thống và có thế biến đề tài này thành một sản phẩm có thể áp dụng thực tế, đem lại lợi ích cho cộng đồng</w:t>
      </w:r>
    </w:p>
    <w:p w14:paraId="4BCA46D4" w14:textId="77777777" w:rsidR="002655ED" w:rsidRDefault="002655ED" w:rsidP="002655ED">
      <w:pPr>
        <w:pStyle w:val="Heading1"/>
        <w:spacing w:line="360" w:lineRule="auto"/>
        <w:jc w:val="left"/>
        <w:rPr>
          <w:rFonts w:ascii="Times New Roman" w:hAnsi="Times New Roman"/>
          <w:bCs/>
          <w:color w:val="0070C0"/>
          <w:sz w:val="32"/>
          <w:szCs w:val="32"/>
        </w:rPr>
      </w:pPr>
    </w:p>
    <w:p w14:paraId="2A0C1938" w14:textId="77777777" w:rsidR="002655ED" w:rsidRDefault="002655ED" w:rsidP="002655ED">
      <w:pPr>
        <w:pStyle w:val="Heading1"/>
        <w:spacing w:line="360" w:lineRule="auto"/>
        <w:jc w:val="left"/>
        <w:rPr>
          <w:rFonts w:ascii="Times New Roman" w:hAnsi="Times New Roman"/>
          <w:bCs/>
          <w:color w:val="0070C0"/>
          <w:sz w:val="32"/>
          <w:szCs w:val="32"/>
        </w:rPr>
      </w:pPr>
    </w:p>
    <w:p w14:paraId="2D3049E5" w14:textId="77777777" w:rsidR="002655ED" w:rsidRDefault="002655ED" w:rsidP="002655ED">
      <w:pPr>
        <w:pStyle w:val="Heading1"/>
        <w:spacing w:line="360" w:lineRule="auto"/>
        <w:jc w:val="left"/>
        <w:rPr>
          <w:rFonts w:ascii="Times New Roman" w:hAnsi="Times New Roman"/>
          <w:bCs/>
          <w:color w:val="0070C0"/>
          <w:sz w:val="32"/>
          <w:szCs w:val="32"/>
        </w:rPr>
      </w:pPr>
    </w:p>
    <w:p w14:paraId="308F93C9" w14:textId="77777777" w:rsidR="002655ED" w:rsidRDefault="002655ED" w:rsidP="002655ED">
      <w:pPr>
        <w:pStyle w:val="Heading1"/>
        <w:spacing w:line="360" w:lineRule="auto"/>
        <w:jc w:val="left"/>
        <w:rPr>
          <w:rFonts w:ascii="Times New Roman" w:hAnsi="Times New Roman"/>
          <w:bCs/>
          <w:color w:val="0070C0"/>
          <w:sz w:val="32"/>
          <w:szCs w:val="32"/>
        </w:rPr>
      </w:pPr>
    </w:p>
    <w:p w14:paraId="0F254556" w14:textId="77777777" w:rsidR="002655ED" w:rsidRDefault="002655ED" w:rsidP="002655ED">
      <w:pPr>
        <w:pStyle w:val="Heading1"/>
        <w:spacing w:line="360" w:lineRule="auto"/>
        <w:jc w:val="left"/>
        <w:rPr>
          <w:rFonts w:ascii="Times New Roman" w:hAnsi="Times New Roman"/>
          <w:bCs/>
          <w:color w:val="0070C0"/>
          <w:sz w:val="32"/>
          <w:szCs w:val="32"/>
        </w:rPr>
      </w:pPr>
    </w:p>
    <w:p w14:paraId="23E1BA61" w14:textId="77777777" w:rsidR="002655ED" w:rsidRDefault="002655ED" w:rsidP="002655ED">
      <w:pPr>
        <w:pStyle w:val="Heading1"/>
        <w:spacing w:line="360" w:lineRule="auto"/>
        <w:jc w:val="left"/>
        <w:rPr>
          <w:rFonts w:ascii="Times New Roman" w:hAnsi="Times New Roman"/>
          <w:bCs/>
          <w:color w:val="0070C0"/>
          <w:sz w:val="32"/>
          <w:szCs w:val="32"/>
        </w:rPr>
      </w:pPr>
    </w:p>
    <w:p w14:paraId="25B7CF51" w14:textId="77777777" w:rsidR="002655ED" w:rsidRDefault="002655ED" w:rsidP="002655ED">
      <w:pPr>
        <w:pStyle w:val="Heading1"/>
        <w:spacing w:line="360" w:lineRule="auto"/>
        <w:jc w:val="left"/>
        <w:rPr>
          <w:rFonts w:ascii="Times New Roman" w:hAnsi="Times New Roman"/>
          <w:bCs/>
          <w:color w:val="0070C0"/>
          <w:sz w:val="32"/>
          <w:szCs w:val="32"/>
        </w:rPr>
      </w:pPr>
    </w:p>
    <w:p w14:paraId="1799131F" w14:textId="77777777" w:rsidR="002655ED" w:rsidRDefault="002655ED" w:rsidP="002655ED">
      <w:pPr>
        <w:pStyle w:val="Heading1"/>
        <w:spacing w:line="360" w:lineRule="auto"/>
        <w:jc w:val="left"/>
        <w:rPr>
          <w:rFonts w:ascii="Times New Roman" w:hAnsi="Times New Roman"/>
          <w:bCs/>
          <w:color w:val="0070C0"/>
          <w:sz w:val="32"/>
          <w:szCs w:val="32"/>
        </w:rPr>
      </w:pPr>
    </w:p>
    <w:p w14:paraId="667F44AE" w14:textId="77777777" w:rsidR="002655ED" w:rsidRDefault="002655ED" w:rsidP="002655ED">
      <w:pPr>
        <w:pStyle w:val="Heading1"/>
        <w:spacing w:line="360" w:lineRule="auto"/>
        <w:jc w:val="left"/>
        <w:rPr>
          <w:rFonts w:ascii="Times New Roman" w:hAnsi="Times New Roman"/>
          <w:bCs/>
          <w:color w:val="0070C0"/>
          <w:sz w:val="32"/>
          <w:szCs w:val="32"/>
        </w:rPr>
      </w:pPr>
    </w:p>
    <w:p w14:paraId="3B7ABECC" w14:textId="77777777" w:rsidR="002655ED" w:rsidRDefault="002655ED" w:rsidP="002655ED">
      <w:pPr>
        <w:pStyle w:val="Heading1"/>
        <w:spacing w:line="360" w:lineRule="auto"/>
        <w:jc w:val="left"/>
        <w:rPr>
          <w:rFonts w:ascii="Times New Roman" w:hAnsi="Times New Roman"/>
          <w:bCs/>
          <w:color w:val="0070C0"/>
          <w:sz w:val="32"/>
          <w:szCs w:val="32"/>
        </w:rPr>
      </w:pPr>
    </w:p>
    <w:p w14:paraId="6EF66E0D" w14:textId="77777777" w:rsidR="002655ED" w:rsidRDefault="002655ED" w:rsidP="002655ED"/>
    <w:p w14:paraId="7EE8CFAC" w14:textId="77777777" w:rsidR="002655ED" w:rsidRPr="00FB73E9" w:rsidRDefault="002655ED" w:rsidP="002655ED"/>
    <w:p w14:paraId="4473E981" w14:textId="685F8898" w:rsidR="002655ED" w:rsidRDefault="002655ED" w:rsidP="002655ED">
      <w:pPr>
        <w:pStyle w:val="Heading1"/>
        <w:spacing w:line="360" w:lineRule="auto"/>
        <w:rPr>
          <w:rFonts w:ascii="Times New Roman" w:hAnsi="Times New Roman"/>
          <w:bCs/>
          <w:color w:val="000000" w:themeColor="text1"/>
          <w:sz w:val="26"/>
        </w:rPr>
      </w:pPr>
      <w:bookmarkStart w:id="560" w:name="_Toc91855627"/>
      <w:bookmarkStart w:id="561" w:name="_Toc105591705"/>
      <w:r w:rsidRPr="00707129">
        <w:rPr>
          <w:rFonts w:ascii="Times New Roman" w:hAnsi="Times New Roman"/>
          <w:bCs/>
          <w:color w:val="000000" w:themeColor="text1"/>
          <w:sz w:val="26"/>
        </w:rPr>
        <w:t>TÀI LIỆU THAM KHẢO</w:t>
      </w:r>
      <w:bookmarkEnd w:id="560"/>
      <w:bookmarkEnd w:id="561"/>
    </w:p>
    <w:p w14:paraId="34081785" w14:textId="16B20EAA" w:rsidR="00F675EF" w:rsidRDefault="00801482" w:rsidP="00F675EF">
      <w:r>
        <w:t xml:space="preserve">[1] </w:t>
      </w:r>
      <w:r w:rsidRPr="00801482">
        <w:t>Xamarin documentation</w:t>
      </w:r>
      <w:r>
        <w:t xml:space="preserve"> </w:t>
      </w:r>
      <w:r w:rsidRPr="00801482">
        <w:t>10/29/2019</w:t>
      </w:r>
      <w:r>
        <w:t xml:space="preserve"> – Xamarin Android</w:t>
      </w:r>
    </w:p>
    <w:p w14:paraId="60E3D2F2" w14:textId="1F2066A2" w:rsidR="00F84FDE" w:rsidRDefault="00801482" w:rsidP="00F675EF">
      <w:pPr>
        <w:rPr>
          <w:u w:val="single"/>
        </w:rPr>
      </w:pPr>
      <w:r>
        <w:lastRenderedPageBreak/>
        <w:t xml:space="preserve">Link Website: </w:t>
      </w:r>
      <w:hyperlink r:id="rId152" w:history="1">
        <w:r w:rsidRPr="00BF5C93">
          <w:rPr>
            <w:rStyle w:val="Hyperlink"/>
          </w:rPr>
          <w:t>https://docs.microsoft.com/en-us/xamarin/android/</w:t>
        </w:r>
      </w:hyperlink>
    </w:p>
    <w:p w14:paraId="6291399F" w14:textId="4116132B" w:rsidR="00F84FDE" w:rsidRDefault="00F84FDE" w:rsidP="00F84FDE">
      <w:r>
        <w:t>[2] Quantrimang.(28/04/2020).Android Studio là gì?.Quantrimang</w:t>
      </w:r>
    </w:p>
    <w:p w14:paraId="785C733B" w14:textId="42BDD315" w:rsidR="00F84FDE" w:rsidRDefault="00F84FDE" w:rsidP="00F84FDE">
      <w:pPr>
        <w:rPr>
          <w:u w:val="single"/>
        </w:rPr>
      </w:pPr>
      <w:r>
        <w:t>Link website:</w:t>
      </w:r>
      <w:r w:rsidRPr="00F84FDE">
        <w:t xml:space="preserve"> </w:t>
      </w:r>
      <w:hyperlink r:id="rId153" w:history="1">
        <w:r w:rsidRPr="00BF5C93">
          <w:rPr>
            <w:rStyle w:val="Hyperlink"/>
          </w:rPr>
          <w:t>https://quantrimang.com/android-studio-la-gi-149713</w:t>
        </w:r>
      </w:hyperlink>
    </w:p>
    <w:p w14:paraId="54699AF4" w14:textId="6E5C36A4" w:rsidR="00F84FDE" w:rsidRPr="00F84FDE" w:rsidRDefault="00F84FDE" w:rsidP="00F84FDE">
      <w:r w:rsidRPr="00F84FDE">
        <w:t>[3]Đỗ Đức Đình Đạt.(3/08/2020).Firebase là gì? Giải pháp lập trình không cần Backend từ</w:t>
      </w:r>
      <w:r>
        <w:t xml:space="preserve"> </w:t>
      </w:r>
      <w:r w:rsidRPr="00F84FDE">
        <w:t>Google.MATBAO.</w:t>
      </w:r>
    </w:p>
    <w:p w14:paraId="7425DAF7" w14:textId="77A9C259" w:rsidR="00F84FDE" w:rsidRDefault="00F84FDE" w:rsidP="00F84FDE">
      <w:pPr>
        <w:rPr>
          <w:u w:val="single"/>
        </w:rPr>
      </w:pPr>
      <w:r w:rsidRPr="00F84FDE">
        <w:t xml:space="preserve">Link website: </w:t>
      </w:r>
      <w:hyperlink r:id="rId154" w:history="1">
        <w:r w:rsidRPr="00BF5C93">
          <w:rPr>
            <w:rStyle w:val="Hyperlink"/>
          </w:rPr>
          <w:t>https://wiki.matbao.net/firebase-la-gi-giai-phap-lap-trinh-khong-can-backend-tu-google/</w:t>
        </w:r>
      </w:hyperlink>
    </w:p>
    <w:p w14:paraId="4691C093" w14:textId="77777777" w:rsidR="00F84FDE" w:rsidRDefault="00F84FDE" w:rsidP="00F84FDE">
      <w:pPr>
        <w:rPr>
          <w:u w:val="single"/>
        </w:rPr>
      </w:pPr>
    </w:p>
    <w:p w14:paraId="47B7A28F" w14:textId="77777777" w:rsidR="00F84FDE" w:rsidRPr="00F84FDE" w:rsidRDefault="00F84FDE" w:rsidP="00F84FDE">
      <w:pPr>
        <w:rPr>
          <w:u w:val="single"/>
        </w:rPr>
      </w:pPr>
    </w:p>
    <w:p w14:paraId="6B4E3AE0" w14:textId="77777777" w:rsidR="00F84FDE" w:rsidRPr="00F84FDE" w:rsidRDefault="00F84FDE" w:rsidP="00F84FDE"/>
    <w:p w14:paraId="4098145C" w14:textId="77777777" w:rsidR="00F84FDE" w:rsidRDefault="00F84FDE" w:rsidP="00F84FDE"/>
    <w:p w14:paraId="3A5E705C" w14:textId="1EC8F589" w:rsidR="002655ED" w:rsidRDefault="002655ED" w:rsidP="00995CF0">
      <w:pPr>
        <w:spacing w:line="360" w:lineRule="auto"/>
        <w:jc w:val="both"/>
        <w:rPr>
          <w:rFonts w:eastAsia="Montserrat"/>
          <w:i/>
          <w:iCs/>
          <w:color w:val="101419"/>
          <w:sz w:val="24"/>
          <w:szCs w:val="24"/>
          <w:shd w:val="clear" w:color="auto" w:fill="FFFFFF"/>
        </w:rPr>
      </w:pPr>
    </w:p>
    <w:p w14:paraId="5409439A" w14:textId="77777777" w:rsidR="002655ED" w:rsidRDefault="002655ED" w:rsidP="002655ED">
      <w:pPr>
        <w:spacing w:line="360" w:lineRule="auto"/>
        <w:jc w:val="both"/>
        <w:rPr>
          <w:rFonts w:eastAsia="Montserrat"/>
          <w:i/>
          <w:iCs/>
          <w:color w:val="101419"/>
          <w:sz w:val="24"/>
          <w:szCs w:val="24"/>
          <w:shd w:val="clear" w:color="auto" w:fill="FFFFFF"/>
        </w:rPr>
      </w:pPr>
    </w:p>
    <w:p w14:paraId="02733E0B" w14:textId="77777777" w:rsidR="002655ED" w:rsidRDefault="002655ED" w:rsidP="002655ED">
      <w:pPr>
        <w:spacing w:line="360" w:lineRule="auto"/>
        <w:jc w:val="both"/>
        <w:rPr>
          <w:rFonts w:eastAsia="Montserrat"/>
          <w:i/>
          <w:iCs/>
          <w:color w:val="101419"/>
          <w:sz w:val="24"/>
          <w:szCs w:val="24"/>
          <w:shd w:val="clear" w:color="auto" w:fill="FFFFFF"/>
        </w:rPr>
      </w:pPr>
    </w:p>
    <w:p w14:paraId="1A1FF055" w14:textId="77777777" w:rsidR="002655ED" w:rsidRDefault="002655ED" w:rsidP="002655ED">
      <w:pPr>
        <w:spacing w:line="360" w:lineRule="auto"/>
        <w:jc w:val="both"/>
        <w:rPr>
          <w:rFonts w:eastAsia="Montserrat"/>
          <w:i/>
          <w:iCs/>
          <w:color w:val="101419"/>
          <w:sz w:val="24"/>
          <w:szCs w:val="24"/>
          <w:shd w:val="clear" w:color="auto" w:fill="FFFFFF"/>
        </w:rPr>
      </w:pPr>
    </w:p>
    <w:p w14:paraId="5653B988" w14:textId="77777777" w:rsidR="002655ED" w:rsidRDefault="002655ED" w:rsidP="002655ED">
      <w:pPr>
        <w:spacing w:line="360" w:lineRule="auto"/>
        <w:jc w:val="both"/>
        <w:rPr>
          <w:rFonts w:eastAsia="Montserrat"/>
          <w:i/>
          <w:iCs/>
          <w:color w:val="101419"/>
          <w:sz w:val="24"/>
          <w:szCs w:val="24"/>
          <w:shd w:val="clear" w:color="auto" w:fill="FFFFFF"/>
        </w:rPr>
      </w:pPr>
    </w:p>
    <w:p w14:paraId="65018047" w14:textId="77777777" w:rsidR="002655ED" w:rsidRDefault="002655ED" w:rsidP="002655ED">
      <w:pPr>
        <w:spacing w:line="360" w:lineRule="auto"/>
        <w:jc w:val="both"/>
        <w:rPr>
          <w:rFonts w:eastAsia="Montserrat"/>
          <w:i/>
          <w:iCs/>
          <w:color w:val="101419"/>
          <w:sz w:val="24"/>
          <w:szCs w:val="24"/>
          <w:shd w:val="clear" w:color="auto" w:fill="FFFFFF"/>
        </w:rPr>
      </w:pPr>
    </w:p>
    <w:p w14:paraId="1B1A88FE" w14:textId="77777777" w:rsidR="002655ED" w:rsidRDefault="002655ED" w:rsidP="002655ED">
      <w:pPr>
        <w:spacing w:line="360" w:lineRule="auto"/>
        <w:jc w:val="both"/>
        <w:rPr>
          <w:rFonts w:eastAsia="Montserrat"/>
          <w:i/>
          <w:iCs/>
          <w:color w:val="101419"/>
          <w:sz w:val="24"/>
          <w:szCs w:val="24"/>
          <w:shd w:val="clear" w:color="auto" w:fill="FFFFFF"/>
        </w:rPr>
      </w:pPr>
    </w:p>
    <w:p w14:paraId="6406435A" w14:textId="77777777" w:rsidR="002655ED" w:rsidRDefault="002655ED" w:rsidP="002655ED">
      <w:pPr>
        <w:spacing w:line="360" w:lineRule="auto"/>
        <w:jc w:val="both"/>
        <w:rPr>
          <w:rFonts w:eastAsia="Montserrat"/>
          <w:i/>
          <w:iCs/>
          <w:color w:val="101419"/>
          <w:sz w:val="24"/>
          <w:szCs w:val="24"/>
          <w:shd w:val="clear" w:color="auto" w:fill="FFFFFF"/>
        </w:rPr>
      </w:pPr>
    </w:p>
    <w:p w14:paraId="5F52ADAF" w14:textId="77777777" w:rsidR="002655ED" w:rsidRDefault="002655ED" w:rsidP="002655ED">
      <w:pPr>
        <w:jc w:val="both"/>
        <w:rPr>
          <w:rFonts w:eastAsia="Montserrat"/>
          <w:i/>
          <w:iCs/>
          <w:color w:val="101419"/>
          <w:sz w:val="24"/>
          <w:szCs w:val="24"/>
          <w:shd w:val="clear" w:color="auto" w:fill="FFFFFF"/>
        </w:rPr>
      </w:pPr>
    </w:p>
    <w:p w14:paraId="01DDF230" w14:textId="77777777" w:rsidR="002655ED" w:rsidRPr="004C715D" w:rsidRDefault="002655ED" w:rsidP="002655ED">
      <w:pPr>
        <w:rPr>
          <w:b/>
          <w:bCs/>
          <w:sz w:val="28"/>
          <w:szCs w:val="28"/>
        </w:rPr>
      </w:pPr>
      <w:r>
        <w:rPr>
          <w:b/>
          <w:bCs/>
          <w:sz w:val="28"/>
          <w:szCs w:val="28"/>
        </w:rPr>
        <w:br w:type="page"/>
      </w:r>
    </w:p>
    <w:p w14:paraId="3AA0C639" w14:textId="77777777" w:rsidR="002655ED" w:rsidRPr="00707129" w:rsidRDefault="002655ED" w:rsidP="002655ED">
      <w:pPr>
        <w:pStyle w:val="Heading1"/>
        <w:rPr>
          <w:rFonts w:ascii="Times New Roman" w:hAnsi="Times New Roman"/>
          <w:color w:val="000000" w:themeColor="text1"/>
          <w:sz w:val="26"/>
        </w:rPr>
      </w:pPr>
      <w:bookmarkStart w:id="562" w:name="_Toc91855628"/>
      <w:bookmarkStart w:id="563" w:name="_Toc105591706"/>
      <w:r w:rsidRPr="00707129">
        <w:rPr>
          <w:rFonts w:ascii="Times New Roman" w:hAnsi="Times New Roman"/>
          <w:color w:val="000000" w:themeColor="text1"/>
          <w:sz w:val="26"/>
        </w:rPr>
        <w:lastRenderedPageBreak/>
        <w:t>NHẬN XÉT</w:t>
      </w:r>
      <w:bookmarkEnd w:id="562"/>
      <w:bookmarkEnd w:id="563"/>
    </w:p>
    <w:p w14:paraId="44E147AF" w14:textId="77777777" w:rsidR="002655ED" w:rsidRDefault="002655ED" w:rsidP="002655ED">
      <w:pPr>
        <w:tabs>
          <w:tab w:val="left" w:leader="dot" w:pos="8820"/>
        </w:tabs>
        <w:spacing w:line="360" w:lineRule="auto"/>
        <w:jc w:val="both"/>
        <w:rPr>
          <w:sz w:val="24"/>
          <w:szCs w:val="24"/>
        </w:rPr>
      </w:pPr>
      <w:r>
        <w:rPr>
          <w:sz w:val="24"/>
          <w:szCs w:val="24"/>
        </w:rPr>
        <w:tab/>
      </w:r>
    </w:p>
    <w:p w14:paraId="1187E04A" w14:textId="77777777" w:rsidR="002655ED" w:rsidRDefault="002655ED" w:rsidP="002655ED">
      <w:pPr>
        <w:tabs>
          <w:tab w:val="left" w:leader="dot" w:pos="8820"/>
        </w:tabs>
        <w:spacing w:line="360" w:lineRule="auto"/>
        <w:jc w:val="both"/>
        <w:rPr>
          <w:sz w:val="24"/>
          <w:szCs w:val="24"/>
        </w:rPr>
      </w:pPr>
      <w:r>
        <w:rPr>
          <w:sz w:val="24"/>
          <w:szCs w:val="24"/>
        </w:rPr>
        <w:tab/>
      </w:r>
    </w:p>
    <w:p w14:paraId="24B436F3" w14:textId="77777777" w:rsidR="002655ED" w:rsidRDefault="002655ED" w:rsidP="002655ED">
      <w:pPr>
        <w:tabs>
          <w:tab w:val="left" w:leader="dot" w:pos="8820"/>
        </w:tabs>
        <w:spacing w:line="360" w:lineRule="auto"/>
        <w:jc w:val="both"/>
        <w:rPr>
          <w:sz w:val="24"/>
          <w:szCs w:val="24"/>
        </w:rPr>
      </w:pPr>
      <w:r>
        <w:rPr>
          <w:sz w:val="24"/>
          <w:szCs w:val="24"/>
        </w:rPr>
        <w:tab/>
      </w:r>
    </w:p>
    <w:p w14:paraId="30ACC75E" w14:textId="77777777" w:rsidR="002655ED" w:rsidRDefault="002655ED" w:rsidP="002655ED">
      <w:pPr>
        <w:tabs>
          <w:tab w:val="left" w:leader="dot" w:pos="8820"/>
        </w:tabs>
        <w:spacing w:line="360" w:lineRule="auto"/>
        <w:jc w:val="both"/>
        <w:rPr>
          <w:sz w:val="24"/>
          <w:szCs w:val="24"/>
        </w:rPr>
      </w:pPr>
      <w:r>
        <w:rPr>
          <w:sz w:val="24"/>
          <w:szCs w:val="24"/>
        </w:rPr>
        <w:tab/>
      </w:r>
    </w:p>
    <w:p w14:paraId="6F6938BD" w14:textId="77777777" w:rsidR="002655ED" w:rsidRDefault="002655ED" w:rsidP="002655ED">
      <w:pPr>
        <w:tabs>
          <w:tab w:val="left" w:leader="dot" w:pos="8820"/>
        </w:tabs>
        <w:spacing w:line="360" w:lineRule="auto"/>
        <w:jc w:val="both"/>
        <w:rPr>
          <w:sz w:val="24"/>
          <w:szCs w:val="24"/>
        </w:rPr>
      </w:pPr>
      <w:r>
        <w:rPr>
          <w:sz w:val="24"/>
          <w:szCs w:val="24"/>
        </w:rPr>
        <w:tab/>
      </w:r>
    </w:p>
    <w:p w14:paraId="32B29177" w14:textId="77777777" w:rsidR="002655ED" w:rsidRDefault="002655ED" w:rsidP="002655ED">
      <w:pPr>
        <w:tabs>
          <w:tab w:val="left" w:leader="dot" w:pos="8820"/>
        </w:tabs>
        <w:spacing w:line="360" w:lineRule="auto"/>
        <w:jc w:val="both"/>
        <w:rPr>
          <w:sz w:val="24"/>
          <w:szCs w:val="24"/>
        </w:rPr>
      </w:pPr>
      <w:r>
        <w:rPr>
          <w:sz w:val="24"/>
          <w:szCs w:val="24"/>
        </w:rPr>
        <w:tab/>
      </w:r>
    </w:p>
    <w:p w14:paraId="07833DCD" w14:textId="77777777" w:rsidR="002655ED" w:rsidRDefault="002655ED" w:rsidP="002655ED">
      <w:pPr>
        <w:tabs>
          <w:tab w:val="left" w:leader="dot" w:pos="8820"/>
        </w:tabs>
        <w:spacing w:line="360" w:lineRule="auto"/>
        <w:jc w:val="both"/>
        <w:rPr>
          <w:sz w:val="24"/>
          <w:szCs w:val="24"/>
        </w:rPr>
      </w:pPr>
      <w:r>
        <w:rPr>
          <w:sz w:val="24"/>
          <w:szCs w:val="24"/>
        </w:rPr>
        <w:tab/>
      </w:r>
    </w:p>
    <w:p w14:paraId="50E6A475" w14:textId="77777777" w:rsidR="002655ED" w:rsidRDefault="002655ED" w:rsidP="002655ED">
      <w:pPr>
        <w:tabs>
          <w:tab w:val="left" w:leader="dot" w:pos="8820"/>
        </w:tabs>
        <w:spacing w:line="360" w:lineRule="auto"/>
        <w:jc w:val="both"/>
        <w:rPr>
          <w:sz w:val="24"/>
          <w:szCs w:val="24"/>
        </w:rPr>
      </w:pPr>
      <w:r>
        <w:rPr>
          <w:sz w:val="24"/>
          <w:szCs w:val="24"/>
        </w:rPr>
        <w:tab/>
      </w:r>
    </w:p>
    <w:p w14:paraId="3B40052E" w14:textId="77777777" w:rsidR="002655ED" w:rsidRDefault="002655ED" w:rsidP="002655ED">
      <w:pPr>
        <w:tabs>
          <w:tab w:val="left" w:leader="dot" w:pos="8820"/>
        </w:tabs>
        <w:spacing w:line="360" w:lineRule="auto"/>
        <w:jc w:val="both"/>
        <w:rPr>
          <w:sz w:val="24"/>
          <w:szCs w:val="24"/>
        </w:rPr>
      </w:pPr>
      <w:r>
        <w:rPr>
          <w:sz w:val="24"/>
          <w:szCs w:val="24"/>
        </w:rPr>
        <w:tab/>
      </w:r>
    </w:p>
    <w:p w14:paraId="22138609" w14:textId="77777777" w:rsidR="002655ED" w:rsidRDefault="002655ED" w:rsidP="002655ED">
      <w:pPr>
        <w:tabs>
          <w:tab w:val="left" w:leader="dot" w:pos="8820"/>
        </w:tabs>
        <w:spacing w:line="360" w:lineRule="auto"/>
        <w:jc w:val="both"/>
        <w:rPr>
          <w:sz w:val="24"/>
          <w:szCs w:val="24"/>
        </w:rPr>
      </w:pPr>
      <w:r>
        <w:rPr>
          <w:sz w:val="24"/>
          <w:szCs w:val="24"/>
        </w:rPr>
        <w:tab/>
      </w:r>
    </w:p>
    <w:p w14:paraId="6209D651" w14:textId="77777777" w:rsidR="002655ED" w:rsidRDefault="002655ED" w:rsidP="002655ED">
      <w:pPr>
        <w:tabs>
          <w:tab w:val="left" w:leader="dot" w:pos="8820"/>
        </w:tabs>
        <w:spacing w:line="360" w:lineRule="auto"/>
        <w:jc w:val="both"/>
        <w:rPr>
          <w:sz w:val="24"/>
          <w:szCs w:val="24"/>
        </w:rPr>
      </w:pPr>
      <w:r>
        <w:rPr>
          <w:sz w:val="24"/>
          <w:szCs w:val="24"/>
        </w:rPr>
        <w:tab/>
      </w:r>
    </w:p>
    <w:p w14:paraId="2E6FD378" w14:textId="77777777" w:rsidR="002655ED" w:rsidRDefault="002655ED" w:rsidP="002655ED">
      <w:pPr>
        <w:tabs>
          <w:tab w:val="left" w:leader="dot" w:pos="8820"/>
        </w:tabs>
        <w:spacing w:line="360" w:lineRule="auto"/>
        <w:jc w:val="both"/>
        <w:rPr>
          <w:sz w:val="24"/>
          <w:szCs w:val="24"/>
        </w:rPr>
      </w:pPr>
      <w:r>
        <w:rPr>
          <w:sz w:val="24"/>
          <w:szCs w:val="24"/>
        </w:rPr>
        <w:tab/>
      </w:r>
    </w:p>
    <w:p w14:paraId="1310679B" w14:textId="77777777" w:rsidR="002655ED" w:rsidRDefault="002655ED" w:rsidP="002655ED">
      <w:pPr>
        <w:tabs>
          <w:tab w:val="left" w:leader="dot" w:pos="8820"/>
        </w:tabs>
        <w:spacing w:line="360" w:lineRule="auto"/>
        <w:jc w:val="both"/>
        <w:rPr>
          <w:sz w:val="24"/>
          <w:szCs w:val="24"/>
        </w:rPr>
      </w:pPr>
      <w:r>
        <w:rPr>
          <w:sz w:val="24"/>
          <w:szCs w:val="24"/>
        </w:rPr>
        <w:tab/>
      </w:r>
    </w:p>
    <w:p w14:paraId="776363F2" w14:textId="77777777" w:rsidR="002655ED" w:rsidRDefault="002655ED" w:rsidP="002655ED">
      <w:pPr>
        <w:tabs>
          <w:tab w:val="left" w:leader="dot" w:pos="8820"/>
        </w:tabs>
        <w:spacing w:line="360" w:lineRule="auto"/>
        <w:jc w:val="both"/>
        <w:rPr>
          <w:sz w:val="24"/>
          <w:szCs w:val="24"/>
        </w:rPr>
      </w:pPr>
      <w:r>
        <w:rPr>
          <w:sz w:val="24"/>
          <w:szCs w:val="24"/>
        </w:rPr>
        <w:tab/>
      </w:r>
    </w:p>
    <w:p w14:paraId="3AFE356C" w14:textId="77777777" w:rsidR="002655ED" w:rsidRDefault="002655ED" w:rsidP="002655ED">
      <w:pPr>
        <w:tabs>
          <w:tab w:val="left" w:leader="dot" w:pos="8820"/>
        </w:tabs>
        <w:spacing w:line="360" w:lineRule="auto"/>
        <w:jc w:val="both"/>
        <w:rPr>
          <w:sz w:val="24"/>
          <w:szCs w:val="24"/>
        </w:rPr>
      </w:pPr>
      <w:r>
        <w:rPr>
          <w:sz w:val="24"/>
          <w:szCs w:val="24"/>
        </w:rPr>
        <w:tab/>
      </w:r>
    </w:p>
    <w:p w14:paraId="45544979" w14:textId="77777777" w:rsidR="002655ED" w:rsidRDefault="002655ED" w:rsidP="002655ED">
      <w:pPr>
        <w:tabs>
          <w:tab w:val="left" w:leader="dot" w:pos="8820"/>
        </w:tabs>
        <w:spacing w:line="360" w:lineRule="auto"/>
        <w:jc w:val="both"/>
        <w:rPr>
          <w:sz w:val="24"/>
          <w:szCs w:val="24"/>
        </w:rPr>
      </w:pPr>
      <w:r>
        <w:rPr>
          <w:sz w:val="24"/>
          <w:szCs w:val="24"/>
        </w:rPr>
        <w:tab/>
      </w:r>
    </w:p>
    <w:p w14:paraId="4D938D9C" w14:textId="77777777" w:rsidR="002655ED" w:rsidRDefault="002655ED" w:rsidP="002655ED">
      <w:pPr>
        <w:tabs>
          <w:tab w:val="left" w:leader="dot" w:pos="8820"/>
        </w:tabs>
        <w:spacing w:line="360" w:lineRule="auto"/>
        <w:jc w:val="both"/>
        <w:rPr>
          <w:sz w:val="24"/>
          <w:szCs w:val="24"/>
        </w:rPr>
      </w:pPr>
      <w:r>
        <w:rPr>
          <w:sz w:val="24"/>
          <w:szCs w:val="24"/>
        </w:rPr>
        <w:tab/>
      </w:r>
    </w:p>
    <w:p w14:paraId="30AC6DAB" w14:textId="77777777" w:rsidR="002655ED" w:rsidRDefault="002655ED" w:rsidP="002655ED">
      <w:pPr>
        <w:tabs>
          <w:tab w:val="left" w:leader="dot" w:pos="8820"/>
        </w:tabs>
        <w:spacing w:line="360" w:lineRule="auto"/>
        <w:jc w:val="both"/>
        <w:rPr>
          <w:sz w:val="24"/>
          <w:szCs w:val="24"/>
        </w:rPr>
      </w:pPr>
      <w:r>
        <w:rPr>
          <w:sz w:val="24"/>
          <w:szCs w:val="24"/>
        </w:rPr>
        <w:tab/>
      </w:r>
    </w:p>
    <w:p w14:paraId="61F80459" w14:textId="77777777" w:rsidR="002655ED" w:rsidRDefault="002655ED" w:rsidP="002655ED">
      <w:pPr>
        <w:tabs>
          <w:tab w:val="left" w:leader="dot" w:pos="8820"/>
        </w:tabs>
        <w:spacing w:line="360" w:lineRule="auto"/>
        <w:jc w:val="both"/>
        <w:rPr>
          <w:sz w:val="24"/>
          <w:szCs w:val="24"/>
        </w:rPr>
      </w:pPr>
      <w:r>
        <w:rPr>
          <w:sz w:val="24"/>
          <w:szCs w:val="24"/>
        </w:rPr>
        <w:tab/>
      </w:r>
    </w:p>
    <w:p w14:paraId="02CBB243" w14:textId="77777777" w:rsidR="002655ED" w:rsidRDefault="002655ED" w:rsidP="002655ED">
      <w:pPr>
        <w:tabs>
          <w:tab w:val="left" w:leader="dot" w:pos="8820"/>
        </w:tabs>
        <w:spacing w:line="360" w:lineRule="auto"/>
        <w:jc w:val="both"/>
        <w:rPr>
          <w:sz w:val="24"/>
          <w:szCs w:val="24"/>
        </w:rPr>
      </w:pPr>
      <w:r>
        <w:rPr>
          <w:sz w:val="24"/>
          <w:szCs w:val="24"/>
        </w:rPr>
        <w:tab/>
      </w:r>
    </w:p>
    <w:p w14:paraId="4F06A137" w14:textId="03E12F66" w:rsidR="000B03E5" w:rsidRPr="008475E8" w:rsidRDefault="002655ED" w:rsidP="008475E8">
      <w:pPr>
        <w:tabs>
          <w:tab w:val="left" w:leader="dot" w:pos="8820"/>
        </w:tabs>
        <w:spacing w:line="360" w:lineRule="auto"/>
        <w:jc w:val="both"/>
        <w:rPr>
          <w:sz w:val="24"/>
          <w:szCs w:val="24"/>
        </w:rPr>
      </w:pPr>
      <w:r>
        <w:rPr>
          <w:sz w:val="24"/>
          <w:szCs w:val="24"/>
        </w:rPr>
        <w:tab/>
      </w:r>
    </w:p>
    <w:p w14:paraId="4C63A035" w14:textId="77777777" w:rsidR="000B03E5" w:rsidRDefault="000B03E5">
      <w:pPr>
        <w:pStyle w:val="Heading1"/>
        <w:spacing w:line="360" w:lineRule="auto"/>
        <w:jc w:val="left"/>
        <w:rPr>
          <w:rFonts w:ascii="Times New Roman" w:hAnsi="Times New Roman"/>
          <w:bCs/>
          <w:color w:val="0070C0"/>
          <w:sz w:val="32"/>
          <w:szCs w:val="32"/>
        </w:rPr>
      </w:pPr>
    </w:p>
    <w:p w14:paraId="2505FA4E" w14:textId="77777777" w:rsidR="000B03E5" w:rsidRDefault="000B03E5">
      <w:pPr>
        <w:pStyle w:val="Heading1"/>
        <w:spacing w:line="360" w:lineRule="auto"/>
        <w:jc w:val="left"/>
        <w:rPr>
          <w:rFonts w:ascii="Times New Roman" w:hAnsi="Times New Roman"/>
          <w:bCs/>
          <w:color w:val="0070C0"/>
          <w:sz w:val="32"/>
          <w:szCs w:val="32"/>
        </w:rPr>
      </w:pPr>
    </w:p>
    <w:bookmarkEnd w:id="532"/>
    <w:bookmarkEnd w:id="533"/>
    <w:bookmarkEnd w:id="534"/>
    <w:bookmarkEnd w:id="535"/>
    <w:bookmarkEnd w:id="536"/>
    <w:bookmarkEnd w:id="537"/>
    <w:p w14:paraId="4022AADC" w14:textId="0307AE96" w:rsidR="00C66C08" w:rsidRPr="00F2399A" w:rsidRDefault="00C66C08" w:rsidP="00F2399A">
      <w:pPr>
        <w:rPr>
          <w:b/>
          <w:sz w:val="28"/>
          <w:szCs w:val="28"/>
        </w:rPr>
      </w:pPr>
    </w:p>
    <w:sectPr w:rsidR="00C66C08" w:rsidRPr="00F2399A" w:rsidSect="00707129">
      <w:footerReference w:type="default" r:id="rId155"/>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2F22F" w14:textId="77777777" w:rsidR="00410906" w:rsidRDefault="00410906" w:rsidP="00310187">
      <w:pPr>
        <w:spacing w:after="0" w:line="240" w:lineRule="auto"/>
      </w:pPr>
      <w:r>
        <w:separator/>
      </w:r>
    </w:p>
  </w:endnote>
  <w:endnote w:type="continuationSeparator" w:id="0">
    <w:p w14:paraId="0D1E11C6" w14:textId="77777777" w:rsidR="00410906" w:rsidRDefault="00410906" w:rsidP="00310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Light">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VNI-Fato">
    <w:altName w:val="Times New Roman"/>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ontserrat">
    <w:panose1 w:val="02000505000000020004"/>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5769326"/>
      <w:docPartObj>
        <w:docPartGallery w:val="Page Numbers (Bottom of Page)"/>
        <w:docPartUnique/>
      </w:docPartObj>
    </w:sdtPr>
    <w:sdtEndPr>
      <w:rPr>
        <w:noProof/>
      </w:rPr>
    </w:sdtEndPr>
    <w:sdtContent>
      <w:p w14:paraId="456FC5C4" w14:textId="7C851447" w:rsidR="00143AD8" w:rsidRDefault="00143AD8">
        <w:pPr>
          <w:pStyle w:val="Footer"/>
          <w:jc w:val="right"/>
        </w:pPr>
        <w:r>
          <w:fldChar w:fldCharType="begin"/>
        </w:r>
        <w:r>
          <w:instrText xml:space="preserve"> PAGE   \* MERGEFORMAT </w:instrText>
        </w:r>
        <w:r>
          <w:fldChar w:fldCharType="separate"/>
        </w:r>
        <w:r w:rsidR="0054163D">
          <w:rPr>
            <w:noProof/>
          </w:rPr>
          <w:t>20</w:t>
        </w:r>
        <w:r>
          <w:rPr>
            <w:noProof/>
          </w:rPr>
          <w:fldChar w:fldCharType="end"/>
        </w:r>
      </w:p>
    </w:sdtContent>
  </w:sdt>
  <w:p w14:paraId="5F49F8AF" w14:textId="77777777" w:rsidR="00143AD8" w:rsidRDefault="00143A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A6F7CE" w14:textId="77777777" w:rsidR="00410906" w:rsidRDefault="00410906" w:rsidP="00310187">
      <w:pPr>
        <w:spacing w:after="0" w:line="240" w:lineRule="auto"/>
      </w:pPr>
      <w:r>
        <w:separator/>
      </w:r>
    </w:p>
  </w:footnote>
  <w:footnote w:type="continuationSeparator" w:id="0">
    <w:p w14:paraId="213E2954" w14:textId="77777777" w:rsidR="00410906" w:rsidRDefault="00410906" w:rsidP="003101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12CDAB6"/>
    <w:multiLevelType w:val="multilevel"/>
    <w:tmpl w:val="D12CDAB6"/>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F0E6D6BA"/>
    <w:multiLevelType w:val="multilevel"/>
    <w:tmpl w:val="F0E6D6BA"/>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02D25E75"/>
    <w:multiLevelType w:val="hybridMultilevel"/>
    <w:tmpl w:val="C4F6A14C"/>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 w15:restartNumberingAfterBreak="0">
    <w:nsid w:val="02E8318B"/>
    <w:multiLevelType w:val="hybridMultilevel"/>
    <w:tmpl w:val="CC08FA3C"/>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4" w15:restartNumberingAfterBreak="0">
    <w:nsid w:val="07922E2A"/>
    <w:multiLevelType w:val="hybridMultilevel"/>
    <w:tmpl w:val="74229A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D5C4D"/>
    <w:multiLevelType w:val="hybridMultilevel"/>
    <w:tmpl w:val="42B8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3285A"/>
    <w:multiLevelType w:val="hybridMultilevel"/>
    <w:tmpl w:val="D626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41738"/>
    <w:multiLevelType w:val="hybridMultilevel"/>
    <w:tmpl w:val="059EF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141D2"/>
    <w:multiLevelType w:val="hybridMultilevel"/>
    <w:tmpl w:val="C23C045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0E9A4C07"/>
    <w:multiLevelType w:val="hybridMultilevel"/>
    <w:tmpl w:val="FA62160E"/>
    <w:lvl w:ilvl="0" w:tplc="0409000B">
      <w:start w:val="1"/>
      <w:numFmt w:val="bullet"/>
      <w:lvlText w:val=""/>
      <w:lvlJc w:val="left"/>
      <w:pPr>
        <w:ind w:left="3024" w:hanging="360"/>
      </w:pPr>
      <w:rPr>
        <w:rFonts w:ascii="Wingdings" w:hAnsi="Wingdings"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0" w15:restartNumberingAfterBreak="0">
    <w:nsid w:val="109F69E1"/>
    <w:multiLevelType w:val="hybridMultilevel"/>
    <w:tmpl w:val="786C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F43CD7"/>
    <w:multiLevelType w:val="hybridMultilevel"/>
    <w:tmpl w:val="9EAA88D8"/>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13363C45"/>
    <w:multiLevelType w:val="hybridMultilevel"/>
    <w:tmpl w:val="0DD4BD10"/>
    <w:lvl w:ilvl="0" w:tplc="81D6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872908"/>
    <w:multiLevelType w:val="hybridMultilevel"/>
    <w:tmpl w:val="9754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B15DAB"/>
    <w:multiLevelType w:val="hybridMultilevel"/>
    <w:tmpl w:val="7F1E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66F04"/>
    <w:multiLevelType w:val="multilevel"/>
    <w:tmpl w:val="58C4E06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B4974F7"/>
    <w:multiLevelType w:val="hybridMultilevel"/>
    <w:tmpl w:val="75E4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4E2533"/>
    <w:multiLevelType w:val="multilevel"/>
    <w:tmpl w:val="52E0F0B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C162820"/>
    <w:multiLevelType w:val="hybridMultilevel"/>
    <w:tmpl w:val="3D683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29177D"/>
    <w:multiLevelType w:val="hybridMultilevel"/>
    <w:tmpl w:val="3ED26E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C7900A5"/>
    <w:multiLevelType w:val="hybridMultilevel"/>
    <w:tmpl w:val="B1E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CD1862"/>
    <w:multiLevelType w:val="hybridMultilevel"/>
    <w:tmpl w:val="1BB0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190FE6"/>
    <w:multiLevelType w:val="hybridMultilevel"/>
    <w:tmpl w:val="A60A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2033C2"/>
    <w:multiLevelType w:val="hybridMultilevel"/>
    <w:tmpl w:val="3BBA9FA0"/>
    <w:lvl w:ilvl="0" w:tplc="0409000D">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BAC42AA">
      <w:numFmt w:val="bullet"/>
      <w:lvlText w:val=""/>
      <w:lvlJc w:val="left"/>
      <w:pPr>
        <w:ind w:left="3600" w:hanging="360"/>
      </w:pPr>
      <w:rPr>
        <w:rFonts w:ascii="Wingdings" w:eastAsia="Yu Mincho Light" w:hAnsi="Wingdings"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563B4C"/>
    <w:multiLevelType w:val="hybridMultilevel"/>
    <w:tmpl w:val="15083D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08C41AB"/>
    <w:multiLevelType w:val="hybridMultilevel"/>
    <w:tmpl w:val="8528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5D2150"/>
    <w:multiLevelType w:val="hybridMultilevel"/>
    <w:tmpl w:val="7772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F016B4"/>
    <w:multiLevelType w:val="hybridMultilevel"/>
    <w:tmpl w:val="4036E0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C27045"/>
    <w:multiLevelType w:val="hybridMultilevel"/>
    <w:tmpl w:val="6C9AE42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284E7746"/>
    <w:multiLevelType w:val="hybridMultilevel"/>
    <w:tmpl w:val="FAB8185A"/>
    <w:lvl w:ilvl="0" w:tplc="3AF2CA42">
      <w:numFmt w:val="bullet"/>
      <w:lvlText w:val="-"/>
      <w:lvlJc w:val="left"/>
      <w:pPr>
        <w:ind w:left="1145" w:hanging="360"/>
      </w:pPr>
      <w:rPr>
        <w:rFonts w:ascii="Times New Roman" w:eastAsia="Calibr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0" w15:restartNumberingAfterBreak="0">
    <w:nsid w:val="2945003F"/>
    <w:multiLevelType w:val="hybridMultilevel"/>
    <w:tmpl w:val="228227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A635EAD"/>
    <w:multiLevelType w:val="hybridMultilevel"/>
    <w:tmpl w:val="CEC27E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CD058C7"/>
    <w:multiLevelType w:val="hybridMultilevel"/>
    <w:tmpl w:val="0992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D29585"/>
    <w:multiLevelType w:val="multilevel"/>
    <w:tmpl w:val="2CD29585"/>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4" w15:restartNumberingAfterBreak="0">
    <w:nsid w:val="2D07294A"/>
    <w:multiLevelType w:val="hybridMultilevel"/>
    <w:tmpl w:val="F1145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1239D2"/>
    <w:multiLevelType w:val="hybridMultilevel"/>
    <w:tmpl w:val="D912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F84ECB"/>
    <w:multiLevelType w:val="hybridMultilevel"/>
    <w:tmpl w:val="B32A0054"/>
    <w:lvl w:ilvl="0" w:tplc="7A383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897446"/>
    <w:multiLevelType w:val="hybridMultilevel"/>
    <w:tmpl w:val="C1208B5E"/>
    <w:lvl w:ilvl="0" w:tplc="04090001">
      <w:start w:val="1"/>
      <w:numFmt w:val="bullet"/>
      <w:lvlText w:val=""/>
      <w:lvlJc w:val="left"/>
      <w:pPr>
        <w:ind w:left="1584" w:hanging="360"/>
      </w:pPr>
      <w:rPr>
        <w:rFonts w:ascii="Symbol" w:hAnsi="Symbol"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38" w15:restartNumberingAfterBreak="0">
    <w:nsid w:val="2ED44359"/>
    <w:multiLevelType w:val="hybridMultilevel"/>
    <w:tmpl w:val="A274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E06928"/>
    <w:multiLevelType w:val="hybridMultilevel"/>
    <w:tmpl w:val="C94624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0183FB1"/>
    <w:multiLevelType w:val="hybridMultilevel"/>
    <w:tmpl w:val="63A4182C"/>
    <w:lvl w:ilvl="0" w:tplc="A9AEF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FF1"/>
    <w:multiLevelType w:val="hybridMultilevel"/>
    <w:tmpl w:val="26D0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190AEC"/>
    <w:multiLevelType w:val="hybridMultilevel"/>
    <w:tmpl w:val="8738F8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39F0D50"/>
    <w:multiLevelType w:val="hybridMultilevel"/>
    <w:tmpl w:val="DE24B1D6"/>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4" w15:restartNumberingAfterBreak="0">
    <w:nsid w:val="340C5CE0"/>
    <w:multiLevelType w:val="hybridMultilevel"/>
    <w:tmpl w:val="9D4E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167C7E"/>
    <w:multiLevelType w:val="hybridMultilevel"/>
    <w:tmpl w:val="69D8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542030"/>
    <w:multiLevelType w:val="hybridMultilevel"/>
    <w:tmpl w:val="36D87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767956"/>
    <w:multiLevelType w:val="hybridMultilevel"/>
    <w:tmpl w:val="6C14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D7944"/>
    <w:multiLevelType w:val="hybridMultilevel"/>
    <w:tmpl w:val="D418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65355"/>
    <w:multiLevelType w:val="hybridMultilevel"/>
    <w:tmpl w:val="42A2CFC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89A34BF"/>
    <w:multiLevelType w:val="hybridMultilevel"/>
    <w:tmpl w:val="A8EA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CA4531"/>
    <w:multiLevelType w:val="hybridMultilevel"/>
    <w:tmpl w:val="014E5A00"/>
    <w:lvl w:ilvl="0" w:tplc="7DA6A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6B53BA"/>
    <w:multiLevelType w:val="hybridMultilevel"/>
    <w:tmpl w:val="7DAA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9F2C1F"/>
    <w:multiLevelType w:val="hybridMultilevel"/>
    <w:tmpl w:val="C94624F2"/>
    <w:lvl w:ilvl="0" w:tplc="7A383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4E5D0A"/>
    <w:multiLevelType w:val="hybridMultilevel"/>
    <w:tmpl w:val="1BBC50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B6424C7"/>
    <w:multiLevelType w:val="hybridMultilevel"/>
    <w:tmpl w:val="35627BF6"/>
    <w:lvl w:ilvl="0" w:tplc="85C07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F822DD"/>
    <w:multiLevelType w:val="hybridMultilevel"/>
    <w:tmpl w:val="44C0F97A"/>
    <w:lvl w:ilvl="0" w:tplc="94703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F27FA0"/>
    <w:multiLevelType w:val="hybridMultilevel"/>
    <w:tmpl w:val="D594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9C7649"/>
    <w:multiLevelType w:val="hybridMultilevel"/>
    <w:tmpl w:val="3A8EA8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44DC7EE9"/>
    <w:multiLevelType w:val="hybridMultilevel"/>
    <w:tmpl w:val="A00C9762"/>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46060B8B"/>
    <w:multiLevelType w:val="hybridMultilevel"/>
    <w:tmpl w:val="110A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7AF5847"/>
    <w:multiLevelType w:val="hybridMultilevel"/>
    <w:tmpl w:val="DAF81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BB69D8"/>
    <w:multiLevelType w:val="hybridMultilevel"/>
    <w:tmpl w:val="B906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BD3979"/>
    <w:multiLevelType w:val="hybridMultilevel"/>
    <w:tmpl w:val="27B4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1132A4"/>
    <w:multiLevelType w:val="hybridMultilevel"/>
    <w:tmpl w:val="136211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AAD1F2C"/>
    <w:multiLevelType w:val="hybridMultilevel"/>
    <w:tmpl w:val="38102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1F054C"/>
    <w:multiLevelType w:val="hybridMultilevel"/>
    <w:tmpl w:val="582AD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581D82"/>
    <w:multiLevelType w:val="hybridMultilevel"/>
    <w:tmpl w:val="7F86C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D811089"/>
    <w:multiLevelType w:val="hybridMultilevel"/>
    <w:tmpl w:val="22021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E338A8"/>
    <w:multiLevelType w:val="hybridMultilevel"/>
    <w:tmpl w:val="7C207498"/>
    <w:lvl w:ilvl="0" w:tplc="3DD6C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624A42"/>
    <w:multiLevelType w:val="hybridMultilevel"/>
    <w:tmpl w:val="FD22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F55E8B"/>
    <w:multiLevelType w:val="hybridMultilevel"/>
    <w:tmpl w:val="28549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7722FC"/>
    <w:multiLevelType w:val="hybridMultilevel"/>
    <w:tmpl w:val="DFBC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241CD4"/>
    <w:multiLevelType w:val="hybridMultilevel"/>
    <w:tmpl w:val="851E386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75D6177"/>
    <w:multiLevelType w:val="multilevel"/>
    <w:tmpl w:val="D636596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CCF3246"/>
    <w:multiLevelType w:val="multilevel"/>
    <w:tmpl w:val="FE721C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DFA12B4"/>
    <w:multiLevelType w:val="hybridMultilevel"/>
    <w:tmpl w:val="5D0C18B2"/>
    <w:lvl w:ilvl="0" w:tplc="3DF07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FBD223B"/>
    <w:multiLevelType w:val="hybridMultilevel"/>
    <w:tmpl w:val="BC7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FF05CA"/>
    <w:multiLevelType w:val="hybridMultilevel"/>
    <w:tmpl w:val="227A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0C7E91"/>
    <w:multiLevelType w:val="hybridMultilevel"/>
    <w:tmpl w:val="B32A00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08B7E2F"/>
    <w:multiLevelType w:val="hybridMultilevel"/>
    <w:tmpl w:val="2BE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09174B8"/>
    <w:multiLevelType w:val="hybridMultilevel"/>
    <w:tmpl w:val="5776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A0B37"/>
    <w:multiLevelType w:val="hybridMultilevel"/>
    <w:tmpl w:val="D74C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491F5F"/>
    <w:multiLevelType w:val="hybridMultilevel"/>
    <w:tmpl w:val="73F61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6E05FA4"/>
    <w:multiLevelType w:val="hybridMultilevel"/>
    <w:tmpl w:val="DF0EC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67213B29"/>
    <w:multiLevelType w:val="hybridMultilevel"/>
    <w:tmpl w:val="C974ED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6" w15:restartNumberingAfterBreak="0">
    <w:nsid w:val="68A54C9A"/>
    <w:multiLevelType w:val="hybridMultilevel"/>
    <w:tmpl w:val="0F2E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5340D2"/>
    <w:multiLevelType w:val="hybridMultilevel"/>
    <w:tmpl w:val="DF6E3D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E3B1D68"/>
    <w:multiLevelType w:val="hybridMultilevel"/>
    <w:tmpl w:val="1304D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6E5A3787"/>
    <w:multiLevelType w:val="hybridMultilevel"/>
    <w:tmpl w:val="B03A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EF296F"/>
    <w:multiLevelType w:val="hybridMultilevel"/>
    <w:tmpl w:val="A7421C7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6F281A93"/>
    <w:multiLevelType w:val="hybridMultilevel"/>
    <w:tmpl w:val="5D46B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F5D07E0"/>
    <w:multiLevelType w:val="hybridMultilevel"/>
    <w:tmpl w:val="1794CAD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5C560DC"/>
    <w:multiLevelType w:val="hybridMultilevel"/>
    <w:tmpl w:val="3B86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590693"/>
    <w:multiLevelType w:val="multilevel"/>
    <w:tmpl w:val="9E48B0B6"/>
    <w:lvl w:ilvl="0">
      <w:start w:val="1"/>
      <w:numFmt w:val="decimal"/>
      <w:lvlText w:val="%1."/>
      <w:lvlJc w:val="left"/>
      <w:pPr>
        <w:ind w:left="720" w:hanging="360"/>
      </w:pPr>
      <w:rPr>
        <w:rFonts w:hint="default"/>
      </w:rPr>
    </w:lvl>
    <w:lvl w:ilvl="1">
      <w:start w:val="15"/>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76E63A1A"/>
    <w:multiLevelType w:val="hybridMultilevel"/>
    <w:tmpl w:val="2F16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2442F9"/>
    <w:multiLevelType w:val="hybridMultilevel"/>
    <w:tmpl w:val="8D14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6C0AA9"/>
    <w:multiLevelType w:val="hybridMultilevel"/>
    <w:tmpl w:val="319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AA733D"/>
    <w:multiLevelType w:val="hybridMultilevel"/>
    <w:tmpl w:val="B32A00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8C4529D"/>
    <w:multiLevelType w:val="hybridMultilevel"/>
    <w:tmpl w:val="17021D3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9D77DC2"/>
    <w:multiLevelType w:val="hybridMultilevel"/>
    <w:tmpl w:val="A368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9860DA"/>
    <w:multiLevelType w:val="hybridMultilevel"/>
    <w:tmpl w:val="E2022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AC93A1C"/>
    <w:multiLevelType w:val="hybridMultilevel"/>
    <w:tmpl w:val="FB78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C04748B"/>
    <w:multiLevelType w:val="hybridMultilevel"/>
    <w:tmpl w:val="E4505BBC"/>
    <w:lvl w:ilvl="0" w:tplc="9D402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CA75DEC"/>
    <w:multiLevelType w:val="hybridMultilevel"/>
    <w:tmpl w:val="D886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C7427B"/>
    <w:multiLevelType w:val="multilevel"/>
    <w:tmpl w:val="7360AC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FE66A0C"/>
    <w:multiLevelType w:val="hybridMultilevel"/>
    <w:tmpl w:val="31E0CD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5"/>
  </w:num>
  <w:num w:numId="2">
    <w:abstractNumId w:val="29"/>
  </w:num>
  <w:num w:numId="3">
    <w:abstractNumId w:val="2"/>
  </w:num>
  <w:num w:numId="4">
    <w:abstractNumId w:val="99"/>
  </w:num>
  <w:num w:numId="5">
    <w:abstractNumId w:val="20"/>
  </w:num>
  <w:num w:numId="6">
    <w:abstractNumId w:val="43"/>
  </w:num>
  <w:num w:numId="7">
    <w:abstractNumId w:val="16"/>
  </w:num>
  <w:num w:numId="8">
    <w:abstractNumId w:val="37"/>
  </w:num>
  <w:num w:numId="9">
    <w:abstractNumId w:val="67"/>
  </w:num>
  <w:num w:numId="10">
    <w:abstractNumId w:val="97"/>
  </w:num>
  <w:num w:numId="11">
    <w:abstractNumId w:val="96"/>
  </w:num>
  <w:num w:numId="12">
    <w:abstractNumId w:val="52"/>
  </w:num>
  <w:num w:numId="13">
    <w:abstractNumId w:val="70"/>
  </w:num>
  <w:num w:numId="14">
    <w:abstractNumId w:val="93"/>
  </w:num>
  <w:num w:numId="15">
    <w:abstractNumId w:val="32"/>
  </w:num>
  <w:num w:numId="16">
    <w:abstractNumId w:val="44"/>
  </w:num>
  <w:num w:numId="17">
    <w:abstractNumId w:val="65"/>
  </w:num>
  <w:num w:numId="18">
    <w:abstractNumId w:val="22"/>
  </w:num>
  <w:num w:numId="19">
    <w:abstractNumId w:val="47"/>
  </w:num>
  <w:num w:numId="20">
    <w:abstractNumId w:val="61"/>
  </w:num>
  <w:num w:numId="21">
    <w:abstractNumId w:val="14"/>
  </w:num>
  <w:num w:numId="22">
    <w:abstractNumId w:val="25"/>
  </w:num>
  <w:num w:numId="23">
    <w:abstractNumId w:val="59"/>
  </w:num>
  <w:num w:numId="24">
    <w:abstractNumId w:val="83"/>
  </w:num>
  <w:num w:numId="25">
    <w:abstractNumId w:val="19"/>
  </w:num>
  <w:num w:numId="26">
    <w:abstractNumId w:val="18"/>
  </w:num>
  <w:num w:numId="27">
    <w:abstractNumId w:val="92"/>
  </w:num>
  <w:num w:numId="28">
    <w:abstractNumId w:val="73"/>
  </w:num>
  <w:num w:numId="29">
    <w:abstractNumId w:val="34"/>
  </w:num>
  <w:num w:numId="30">
    <w:abstractNumId w:val="50"/>
  </w:num>
  <w:num w:numId="31">
    <w:abstractNumId w:val="21"/>
  </w:num>
  <w:num w:numId="32">
    <w:abstractNumId w:val="82"/>
  </w:num>
  <w:num w:numId="33">
    <w:abstractNumId w:val="57"/>
  </w:num>
  <w:num w:numId="34">
    <w:abstractNumId w:val="68"/>
  </w:num>
  <w:num w:numId="35">
    <w:abstractNumId w:val="71"/>
  </w:num>
  <w:num w:numId="36">
    <w:abstractNumId w:val="26"/>
  </w:num>
  <w:num w:numId="37">
    <w:abstractNumId w:val="60"/>
  </w:num>
  <w:num w:numId="38">
    <w:abstractNumId w:val="66"/>
  </w:num>
  <w:num w:numId="39">
    <w:abstractNumId w:val="46"/>
  </w:num>
  <w:num w:numId="40">
    <w:abstractNumId w:val="95"/>
  </w:num>
  <w:num w:numId="41">
    <w:abstractNumId w:val="28"/>
  </w:num>
  <w:num w:numId="42">
    <w:abstractNumId w:val="62"/>
  </w:num>
  <w:num w:numId="43">
    <w:abstractNumId w:val="89"/>
  </w:num>
  <w:num w:numId="44">
    <w:abstractNumId w:val="100"/>
  </w:num>
  <w:num w:numId="45">
    <w:abstractNumId w:val="45"/>
  </w:num>
  <w:num w:numId="46">
    <w:abstractNumId w:val="10"/>
  </w:num>
  <w:num w:numId="47">
    <w:abstractNumId w:val="105"/>
  </w:num>
  <w:num w:numId="48">
    <w:abstractNumId w:val="104"/>
  </w:num>
  <w:num w:numId="49">
    <w:abstractNumId w:val="1"/>
  </w:num>
  <w:num w:numId="50">
    <w:abstractNumId w:val="33"/>
  </w:num>
  <w:num w:numId="51">
    <w:abstractNumId w:val="6"/>
  </w:num>
  <w:num w:numId="52">
    <w:abstractNumId w:val="36"/>
  </w:num>
  <w:num w:numId="53">
    <w:abstractNumId w:val="98"/>
  </w:num>
  <w:num w:numId="54">
    <w:abstractNumId w:val="0"/>
  </w:num>
  <w:num w:numId="55">
    <w:abstractNumId w:val="53"/>
  </w:num>
  <w:num w:numId="56">
    <w:abstractNumId w:val="39"/>
  </w:num>
  <w:num w:numId="57">
    <w:abstractNumId w:val="78"/>
  </w:num>
  <w:num w:numId="58">
    <w:abstractNumId w:val="79"/>
  </w:num>
  <w:num w:numId="59">
    <w:abstractNumId w:val="101"/>
  </w:num>
  <w:num w:numId="60">
    <w:abstractNumId w:val="13"/>
  </w:num>
  <w:num w:numId="61">
    <w:abstractNumId w:val="5"/>
  </w:num>
  <w:num w:numId="62">
    <w:abstractNumId w:val="41"/>
  </w:num>
  <w:num w:numId="63">
    <w:abstractNumId w:val="94"/>
  </w:num>
  <w:num w:numId="64">
    <w:abstractNumId w:val="38"/>
  </w:num>
  <w:num w:numId="65">
    <w:abstractNumId w:val="69"/>
  </w:num>
  <w:num w:numId="66">
    <w:abstractNumId w:val="49"/>
  </w:num>
  <w:num w:numId="67">
    <w:abstractNumId w:val="72"/>
  </w:num>
  <w:num w:numId="68">
    <w:abstractNumId w:val="12"/>
  </w:num>
  <w:num w:numId="69">
    <w:abstractNumId w:val="55"/>
  </w:num>
  <w:num w:numId="70">
    <w:abstractNumId w:val="102"/>
  </w:num>
  <w:num w:numId="71">
    <w:abstractNumId w:val="56"/>
  </w:num>
  <w:num w:numId="72">
    <w:abstractNumId w:val="17"/>
  </w:num>
  <w:num w:numId="73">
    <w:abstractNumId w:val="7"/>
  </w:num>
  <w:num w:numId="74">
    <w:abstractNumId w:val="40"/>
  </w:num>
  <w:num w:numId="75">
    <w:abstractNumId w:val="81"/>
  </w:num>
  <w:num w:numId="76">
    <w:abstractNumId w:val="76"/>
  </w:num>
  <w:num w:numId="77">
    <w:abstractNumId w:val="103"/>
  </w:num>
  <w:num w:numId="78">
    <w:abstractNumId w:val="23"/>
  </w:num>
  <w:num w:numId="79">
    <w:abstractNumId w:val="87"/>
  </w:num>
  <w:num w:numId="80">
    <w:abstractNumId w:val="106"/>
  </w:num>
  <w:num w:numId="81">
    <w:abstractNumId w:val="24"/>
  </w:num>
  <w:num w:numId="82">
    <w:abstractNumId w:val="31"/>
  </w:num>
  <w:num w:numId="83">
    <w:abstractNumId w:val="30"/>
  </w:num>
  <w:num w:numId="84">
    <w:abstractNumId w:val="64"/>
  </w:num>
  <w:num w:numId="85">
    <w:abstractNumId w:val="54"/>
  </w:num>
  <w:num w:numId="86">
    <w:abstractNumId w:val="91"/>
  </w:num>
  <w:num w:numId="87">
    <w:abstractNumId w:val="4"/>
  </w:num>
  <w:num w:numId="88">
    <w:abstractNumId w:val="8"/>
  </w:num>
  <w:num w:numId="89">
    <w:abstractNumId w:val="58"/>
  </w:num>
  <w:num w:numId="90">
    <w:abstractNumId w:val="42"/>
  </w:num>
  <w:num w:numId="91">
    <w:abstractNumId w:val="27"/>
  </w:num>
  <w:num w:numId="92">
    <w:abstractNumId w:val="3"/>
  </w:num>
  <w:num w:numId="93">
    <w:abstractNumId w:val="77"/>
  </w:num>
  <w:num w:numId="94">
    <w:abstractNumId w:val="86"/>
  </w:num>
  <w:num w:numId="95">
    <w:abstractNumId w:val="9"/>
  </w:num>
  <w:num w:numId="96">
    <w:abstractNumId w:val="48"/>
  </w:num>
  <w:num w:numId="97">
    <w:abstractNumId w:val="80"/>
  </w:num>
  <w:num w:numId="98">
    <w:abstractNumId w:val="75"/>
  </w:num>
  <w:num w:numId="99">
    <w:abstractNumId w:val="11"/>
  </w:num>
  <w:num w:numId="100">
    <w:abstractNumId w:val="90"/>
  </w:num>
  <w:num w:numId="101">
    <w:abstractNumId w:val="63"/>
  </w:num>
  <w:num w:numId="102">
    <w:abstractNumId w:val="51"/>
  </w:num>
  <w:num w:numId="103">
    <w:abstractNumId w:val="35"/>
  </w:num>
  <w:num w:numId="104">
    <w:abstractNumId w:val="84"/>
  </w:num>
  <w:num w:numId="105">
    <w:abstractNumId w:val="88"/>
  </w:num>
  <w:num w:numId="106">
    <w:abstractNumId w:val="74"/>
  </w:num>
  <w:num w:numId="107">
    <w:abstractNumId w:val="1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D45D50"/>
    <w:rsid w:val="0000063E"/>
    <w:rsid w:val="000035BD"/>
    <w:rsid w:val="00004486"/>
    <w:rsid w:val="000049FD"/>
    <w:rsid w:val="00011C9E"/>
    <w:rsid w:val="00012C3E"/>
    <w:rsid w:val="00013401"/>
    <w:rsid w:val="000135B6"/>
    <w:rsid w:val="00013A26"/>
    <w:rsid w:val="00013AE8"/>
    <w:rsid w:val="0001432C"/>
    <w:rsid w:val="000149B3"/>
    <w:rsid w:val="00015DAB"/>
    <w:rsid w:val="00015F1F"/>
    <w:rsid w:val="000175B9"/>
    <w:rsid w:val="00017989"/>
    <w:rsid w:val="00020B5C"/>
    <w:rsid w:val="00020EAF"/>
    <w:rsid w:val="0002181E"/>
    <w:rsid w:val="00023598"/>
    <w:rsid w:val="00027444"/>
    <w:rsid w:val="00030EF5"/>
    <w:rsid w:val="00030FA0"/>
    <w:rsid w:val="00032CF3"/>
    <w:rsid w:val="00033F4B"/>
    <w:rsid w:val="0003492B"/>
    <w:rsid w:val="00034CB4"/>
    <w:rsid w:val="0003731B"/>
    <w:rsid w:val="00037518"/>
    <w:rsid w:val="00037D55"/>
    <w:rsid w:val="000424B0"/>
    <w:rsid w:val="00042AB5"/>
    <w:rsid w:val="00043940"/>
    <w:rsid w:val="00043A03"/>
    <w:rsid w:val="000441C6"/>
    <w:rsid w:val="00046242"/>
    <w:rsid w:val="00046289"/>
    <w:rsid w:val="0004693C"/>
    <w:rsid w:val="000476A4"/>
    <w:rsid w:val="00050B51"/>
    <w:rsid w:val="00051A87"/>
    <w:rsid w:val="000528B7"/>
    <w:rsid w:val="0005396E"/>
    <w:rsid w:val="00053E12"/>
    <w:rsid w:val="000549CE"/>
    <w:rsid w:val="00055053"/>
    <w:rsid w:val="00056EC3"/>
    <w:rsid w:val="00057683"/>
    <w:rsid w:val="00060B53"/>
    <w:rsid w:val="000615D9"/>
    <w:rsid w:val="00063B89"/>
    <w:rsid w:val="00063CEA"/>
    <w:rsid w:val="000642E2"/>
    <w:rsid w:val="00064FD9"/>
    <w:rsid w:val="0006601D"/>
    <w:rsid w:val="000668FD"/>
    <w:rsid w:val="000669C6"/>
    <w:rsid w:val="000703BF"/>
    <w:rsid w:val="00070754"/>
    <w:rsid w:val="00070BA0"/>
    <w:rsid w:val="00071E7B"/>
    <w:rsid w:val="00072E4E"/>
    <w:rsid w:val="00074224"/>
    <w:rsid w:val="00074D87"/>
    <w:rsid w:val="00075BE5"/>
    <w:rsid w:val="000762C7"/>
    <w:rsid w:val="0007768D"/>
    <w:rsid w:val="000839C4"/>
    <w:rsid w:val="00085DEC"/>
    <w:rsid w:val="0008655E"/>
    <w:rsid w:val="00091A24"/>
    <w:rsid w:val="00093624"/>
    <w:rsid w:val="000A0009"/>
    <w:rsid w:val="000A0572"/>
    <w:rsid w:val="000A0698"/>
    <w:rsid w:val="000A3C9B"/>
    <w:rsid w:val="000A3EFB"/>
    <w:rsid w:val="000A4BBB"/>
    <w:rsid w:val="000A5403"/>
    <w:rsid w:val="000A5F8F"/>
    <w:rsid w:val="000A677A"/>
    <w:rsid w:val="000A6CF5"/>
    <w:rsid w:val="000B0052"/>
    <w:rsid w:val="000B03E5"/>
    <w:rsid w:val="000B1E32"/>
    <w:rsid w:val="000B1E52"/>
    <w:rsid w:val="000B2369"/>
    <w:rsid w:val="000B2B0B"/>
    <w:rsid w:val="000B2DE7"/>
    <w:rsid w:val="000B30D1"/>
    <w:rsid w:val="000B4177"/>
    <w:rsid w:val="000B4F52"/>
    <w:rsid w:val="000B5263"/>
    <w:rsid w:val="000B57E4"/>
    <w:rsid w:val="000B68A8"/>
    <w:rsid w:val="000B743B"/>
    <w:rsid w:val="000C219B"/>
    <w:rsid w:val="000C2692"/>
    <w:rsid w:val="000C401E"/>
    <w:rsid w:val="000C45BA"/>
    <w:rsid w:val="000C4F77"/>
    <w:rsid w:val="000C5B2F"/>
    <w:rsid w:val="000D121B"/>
    <w:rsid w:val="000D16A3"/>
    <w:rsid w:val="000D1DDE"/>
    <w:rsid w:val="000D2471"/>
    <w:rsid w:val="000D48A6"/>
    <w:rsid w:val="000D559F"/>
    <w:rsid w:val="000D5730"/>
    <w:rsid w:val="000E093F"/>
    <w:rsid w:val="000E1649"/>
    <w:rsid w:val="000E7675"/>
    <w:rsid w:val="000F1192"/>
    <w:rsid w:val="000F556A"/>
    <w:rsid w:val="000F662E"/>
    <w:rsid w:val="00100FB1"/>
    <w:rsid w:val="001018E7"/>
    <w:rsid w:val="00101A61"/>
    <w:rsid w:val="001029A8"/>
    <w:rsid w:val="001039F2"/>
    <w:rsid w:val="00104537"/>
    <w:rsid w:val="00110F8F"/>
    <w:rsid w:val="001136E1"/>
    <w:rsid w:val="00115103"/>
    <w:rsid w:val="0011543D"/>
    <w:rsid w:val="0011559D"/>
    <w:rsid w:val="00116C69"/>
    <w:rsid w:val="00122237"/>
    <w:rsid w:val="0012566D"/>
    <w:rsid w:val="0012642C"/>
    <w:rsid w:val="0012732D"/>
    <w:rsid w:val="00130A51"/>
    <w:rsid w:val="001310F9"/>
    <w:rsid w:val="00132D39"/>
    <w:rsid w:val="0013371A"/>
    <w:rsid w:val="001349AB"/>
    <w:rsid w:val="001350CE"/>
    <w:rsid w:val="0013531D"/>
    <w:rsid w:val="001354CB"/>
    <w:rsid w:val="0013591F"/>
    <w:rsid w:val="00136567"/>
    <w:rsid w:val="00137883"/>
    <w:rsid w:val="00140A3F"/>
    <w:rsid w:val="00141824"/>
    <w:rsid w:val="0014282F"/>
    <w:rsid w:val="00143AD8"/>
    <w:rsid w:val="00143C95"/>
    <w:rsid w:val="00144877"/>
    <w:rsid w:val="00144AAA"/>
    <w:rsid w:val="00145348"/>
    <w:rsid w:val="001464FC"/>
    <w:rsid w:val="00146726"/>
    <w:rsid w:val="00150015"/>
    <w:rsid w:val="00153F08"/>
    <w:rsid w:val="00154269"/>
    <w:rsid w:val="00154925"/>
    <w:rsid w:val="00154D90"/>
    <w:rsid w:val="00157CB6"/>
    <w:rsid w:val="00157DCA"/>
    <w:rsid w:val="00160C1C"/>
    <w:rsid w:val="001628B8"/>
    <w:rsid w:val="00166236"/>
    <w:rsid w:val="00167943"/>
    <w:rsid w:val="00170E57"/>
    <w:rsid w:val="001740D8"/>
    <w:rsid w:val="00175215"/>
    <w:rsid w:val="00177504"/>
    <w:rsid w:val="001777B8"/>
    <w:rsid w:val="00177BAC"/>
    <w:rsid w:val="001801B2"/>
    <w:rsid w:val="001808F0"/>
    <w:rsid w:val="00180DBA"/>
    <w:rsid w:val="00181537"/>
    <w:rsid w:val="00182834"/>
    <w:rsid w:val="001832E1"/>
    <w:rsid w:val="00184626"/>
    <w:rsid w:val="0018491F"/>
    <w:rsid w:val="00184C3E"/>
    <w:rsid w:val="0019123E"/>
    <w:rsid w:val="001918EB"/>
    <w:rsid w:val="0019375F"/>
    <w:rsid w:val="001938AF"/>
    <w:rsid w:val="00194134"/>
    <w:rsid w:val="00194B7C"/>
    <w:rsid w:val="00196095"/>
    <w:rsid w:val="001A1267"/>
    <w:rsid w:val="001A1AAE"/>
    <w:rsid w:val="001A3B7C"/>
    <w:rsid w:val="001A5097"/>
    <w:rsid w:val="001A527C"/>
    <w:rsid w:val="001A60BD"/>
    <w:rsid w:val="001A61F5"/>
    <w:rsid w:val="001A7371"/>
    <w:rsid w:val="001B0306"/>
    <w:rsid w:val="001B10FD"/>
    <w:rsid w:val="001B1ABF"/>
    <w:rsid w:val="001B1E1C"/>
    <w:rsid w:val="001B34D6"/>
    <w:rsid w:val="001B3703"/>
    <w:rsid w:val="001B3C05"/>
    <w:rsid w:val="001B724A"/>
    <w:rsid w:val="001C1136"/>
    <w:rsid w:val="001C2904"/>
    <w:rsid w:val="001C39DB"/>
    <w:rsid w:val="001C42EA"/>
    <w:rsid w:val="001C504E"/>
    <w:rsid w:val="001D10D1"/>
    <w:rsid w:val="001D7A9C"/>
    <w:rsid w:val="001E48DB"/>
    <w:rsid w:val="001E6E07"/>
    <w:rsid w:val="001E6FC7"/>
    <w:rsid w:val="001F12C2"/>
    <w:rsid w:val="001F1C73"/>
    <w:rsid w:val="001F2CDE"/>
    <w:rsid w:val="001F3139"/>
    <w:rsid w:val="001F3577"/>
    <w:rsid w:val="001F433D"/>
    <w:rsid w:val="001F5D5C"/>
    <w:rsid w:val="001F691C"/>
    <w:rsid w:val="001F6AF0"/>
    <w:rsid w:val="001F6B49"/>
    <w:rsid w:val="001F78E5"/>
    <w:rsid w:val="001F7E75"/>
    <w:rsid w:val="001F7F1B"/>
    <w:rsid w:val="00200B3C"/>
    <w:rsid w:val="00200DBE"/>
    <w:rsid w:val="0020131A"/>
    <w:rsid w:val="00201925"/>
    <w:rsid w:val="00201FA0"/>
    <w:rsid w:val="00202016"/>
    <w:rsid w:val="002057B5"/>
    <w:rsid w:val="00206E52"/>
    <w:rsid w:val="002074F2"/>
    <w:rsid w:val="00207659"/>
    <w:rsid w:val="00210337"/>
    <w:rsid w:val="002103FC"/>
    <w:rsid w:val="00214496"/>
    <w:rsid w:val="002165D5"/>
    <w:rsid w:val="00216AF7"/>
    <w:rsid w:val="00220A86"/>
    <w:rsid w:val="00220ECB"/>
    <w:rsid w:val="00221055"/>
    <w:rsid w:val="00221699"/>
    <w:rsid w:val="00222ACB"/>
    <w:rsid w:val="00224151"/>
    <w:rsid w:val="00224AFE"/>
    <w:rsid w:val="00224F83"/>
    <w:rsid w:val="00230531"/>
    <w:rsid w:val="00230D1C"/>
    <w:rsid w:val="00231D56"/>
    <w:rsid w:val="00232561"/>
    <w:rsid w:val="00235589"/>
    <w:rsid w:val="00235BF2"/>
    <w:rsid w:val="00235DBD"/>
    <w:rsid w:val="002369DC"/>
    <w:rsid w:val="00237840"/>
    <w:rsid w:val="0024193C"/>
    <w:rsid w:val="00243EE4"/>
    <w:rsid w:val="00245364"/>
    <w:rsid w:val="00245D9F"/>
    <w:rsid w:val="00247179"/>
    <w:rsid w:val="002474FB"/>
    <w:rsid w:val="00250057"/>
    <w:rsid w:val="00253B1E"/>
    <w:rsid w:val="00254B25"/>
    <w:rsid w:val="00260181"/>
    <w:rsid w:val="0026091F"/>
    <w:rsid w:val="002610E7"/>
    <w:rsid w:val="00262902"/>
    <w:rsid w:val="002638BD"/>
    <w:rsid w:val="002655ED"/>
    <w:rsid w:val="00267BD6"/>
    <w:rsid w:val="00271386"/>
    <w:rsid w:val="00272172"/>
    <w:rsid w:val="00272979"/>
    <w:rsid w:val="00272BD7"/>
    <w:rsid w:val="00272C68"/>
    <w:rsid w:val="00273518"/>
    <w:rsid w:val="00273B0A"/>
    <w:rsid w:val="002761CD"/>
    <w:rsid w:val="002763CE"/>
    <w:rsid w:val="002776D7"/>
    <w:rsid w:val="0028140D"/>
    <w:rsid w:val="002828EC"/>
    <w:rsid w:val="002833AF"/>
    <w:rsid w:val="002835D9"/>
    <w:rsid w:val="00283944"/>
    <w:rsid w:val="00285B49"/>
    <w:rsid w:val="00285E5A"/>
    <w:rsid w:val="00285FEC"/>
    <w:rsid w:val="00290CD4"/>
    <w:rsid w:val="00292EAE"/>
    <w:rsid w:val="00293FD1"/>
    <w:rsid w:val="002970EC"/>
    <w:rsid w:val="00297916"/>
    <w:rsid w:val="002A0C39"/>
    <w:rsid w:val="002A0D48"/>
    <w:rsid w:val="002A1D45"/>
    <w:rsid w:val="002A4B71"/>
    <w:rsid w:val="002A59BB"/>
    <w:rsid w:val="002A79F8"/>
    <w:rsid w:val="002A7BF7"/>
    <w:rsid w:val="002B139F"/>
    <w:rsid w:val="002B1A3A"/>
    <w:rsid w:val="002B1BA4"/>
    <w:rsid w:val="002B4C53"/>
    <w:rsid w:val="002B5247"/>
    <w:rsid w:val="002B5275"/>
    <w:rsid w:val="002C1E96"/>
    <w:rsid w:val="002C232F"/>
    <w:rsid w:val="002C368E"/>
    <w:rsid w:val="002D050A"/>
    <w:rsid w:val="002D1AFE"/>
    <w:rsid w:val="002D5A69"/>
    <w:rsid w:val="002D6059"/>
    <w:rsid w:val="002D7120"/>
    <w:rsid w:val="002D7CAD"/>
    <w:rsid w:val="002E271E"/>
    <w:rsid w:val="002E2E85"/>
    <w:rsid w:val="002E3CB2"/>
    <w:rsid w:val="002E5676"/>
    <w:rsid w:val="002E630A"/>
    <w:rsid w:val="002E7B2E"/>
    <w:rsid w:val="002F03CE"/>
    <w:rsid w:val="002F0A9F"/>
    <w:rsid w:val="002F4E57"/>
    <w:rsid w:val="002F667E"/>
    <w:rsid w:val="00300382"/>
    <w:rsid w:val="0030260D"/>
    <w:rsid w:val="00303105"/>
    <w:rsid w:val="00310187"/>
    <w:rsid w:val="003108D1"/>
    <w:rsid w:val="00310BB1"/>
    <w:rsid w:val="003121B3"/>
    <w:rsid w:val="003122C4"/>
    <w:rsid w:val="00313069"/>
    <w:rsid w:val="0031636E"/>
    <w:rsid w:val="00320E28"/>
    <w:rsid w:val="00323C78"/>
    <w:rsid w:val="00325461"/>
    <w:rsid w:val="00326785"/>
    <w:rsid w:val="0032693D"/>
    <w:rsid w:val="00327B55"/>
    <w:rsid w:val="00331612"/>
    <w:rsid w:val="0033635C"/>
    <w:rsid w:val="00336BB2"/>
    <w:rsid w:val="0033701C"/>
    <w:rsid w:val="003402D9"/>
    <w:rsid w:val="0034064A"/>
    <w:rsid w:val="00341DBE"/>
    <w:rsid w:val="00341E69"/>
    <w:rsid w:val="00342209"/>
    <w:rsid w:val="00343279"/>
    <w:rsid w:val="0034348D"/>
    <w:rsid w:val="00347186"/>
    <w:rsid w:val="00352889"/>
    <w:rsid w:val="00353511"/>
    <w:rsid w:val="003545A7"/>
    <w:rsid w:val="003549EC"/>
    <w:rsid w:val="00355DBD"/>
    <w:rsid w:val="00356BC2"/>
    <w:rsid w:val="00361AE5"/>
    <w:rsid w:val="00362BF6"/>
    <w:rsid w:val="00362CDD"/>
    <w:rsid w:val="00362D89"/>
    <w:rsid w:val="0036322F"/>
    <w:rsid w:val="003632D6"/>
    <w:rsid w:val="00364183"/>
    <w:rsid w:val="003654F5"/>
    <w:rsid w:val="003656E7"/>
    <w:rsid w:val="003663CA"/>
    <w:rsid w:val="00370068"/>
    <w:rsid w:val="00371023"/>
    <w:rsid w:val="0037527E"/>
    <w:rsid w:val="0037683C"/>
    <w:rsid w:val="0037697C"/>
    <w:rsid w:val="00377160"/>
    <w:rsid w:val="00382566"/>
    <w:rsid w:val="00383980"/>
    <w:rsid w:val="00384DF8"/>
    <w:rsid w:val="00384E84"/>
    <w:rsid w:val="00385297"/>
    <w:rsid w:val="003856D6"/>
    <w:rsid w:val="00385DAB"/>
    <w:rsid w:val="00387E17"/>
    <w:rsid w:val="00391269"/>
    <w:rsid w:val="003A011F"/>
    <w:rsid w:val="003A10A4"/>
    <w:rsid w:val="003A470C"/>
    <w:rsid w:val="003A63C6"/>
    <w:rsid w:val="003A6E39"/>
    <w:rsid w:val="003A7954"/>
    <w:rsid w:val="003A7FB1"/>
    <w:rsid w:val="003B2D20"/>
    <w:rsid w:val="003B431C"/>
    <w:rsid w:val="003B4491"/>
    <w:rsid w:val="003B4D56"/>
    <w:rsid w:val="003B626B"/>
    <w:rsid w:val="003B7646"/>
    <w:rsid w:val="003C023B"/>
    <w:rsid w:val="003C02A4"/>
    <w:rsid w:val="003C096E"/>
    <w:rsid w:val="003C0E76"/>
    <w:rsid w:val="003C1942"/>
    <w:rsid w:val="003C258A"/>
    <w:rsid w:val="003C30EF"/>
    <w:rsid w:val="003C41D0"/>
    <w:rsid w:val="003C56FF"/>
    <w:rsid w:val="003C6611"/>
    <w:rsid w:val="003D041E"/>
    <w:rsid w:val="003D04EB"/>
    <w:rsid w:val="003D05C1"/>
    <w:rsid w:val="003D0B67"/>
    <w:rsid w:val="003D1A3C"/>
    <w:rsid w:val="003D2B21"/>
    <w:rsid w:val="003D3AF4"/>
    <w:rsid w:val="003D3C29"/>
    <w:rsid w:val="003D4000"/>
    <w:rsid w:val="003D4667"/>
    <w:rsid w:val="003D4B12"/>
    <w:rsid w:val="003D4E37"/>
    <w:rsid w:val="003D5186"/>
    <w:rsid w:val="003D6B6A"/>
    <w:rsid w:val="003E0935"/>
    <w:rsid w:val="003E0C1C"/>
    <w:rsid w:val="003E24AA"/>
    <w:rsid w:val="003E2CF6"/>
    <w:rsid w:val="003E6AE5"/>
    <w:rsid w:val="003E72E4"/>
    <w:rsid w:val="003E77E9"/>
    <w:rsid w:val="003F1904"/>
    <w:rsid w:val="003F4405"/>
    <w:rsid w:val="003F5A81"/>
    <w:rsid w:val="003F7AE5"/>
    <w:rsid w:val="00401A18"/>
    <w:rsid w:val="00401EC6"/>
    <w:rsid w:val="004022BC"/>
    <w:rsid w:val="0040238E"/>
    <w:rsid w:val="00402DC3"/>
    <w:rsid w:val="00405460"/>
    <w:rsid w:val="00407ACF"/>
    <w:rsid w:val="00407C20"/>
    <w:rsid w:val="00407E5D"/>
    <w:rsid w:val="00410906"/>
    <w:rsid w:val="00417B85"/>
    <w:rsid w:val="00417D12"/>
    <w:rsid w:val="00420DA0"/>
    <w:rsid w:val="0042152D"/>
    <w:rsid w:val="004225A1"/>
    <w:rsid w:val="00423F19"/>
    <w:rsid w:val="00424B00"/>
    <w:rsid w:val="004255E2"/>
    <w:rsid w:val="004259EA"/>
    <w:rsid w:val="00425A2F"/>
    <w:rsid w:val="00430459"/>
    <w:rsid w:val="00432FC3"/>
    <w:rsid w:val="00434D10"/>
    <w:rsid w:val="00440EFE"/>
    <w:rsid w:val="004432A6"/>
    <w:rsid w:val="0044341C"/>
    <w:rsid w:val="0044359F"/>
    <w:rsid w:val="00451249"/>
    <w:rsid w:val="0045139A"/>
    <w:rsid w:val="00452235"/>
    <w:rsid w:val="00452E86"/>
    <w:rsid w:val="00453A43"/>
    <w:rsid w:val="00453CC0"/>
    <w:rsid w:val="0045533F"/>
    <w:rsid w:val="004560B2"/>
    <w:rsid w:val="00456DCA"/>
    <w:rsid w:val="0045776F"/>
    <w:rsid w:val="00457D96"/>
    <w:rsid w:val="00460833"/>
    <w:rsid w:val="00462BA2"/>
    <w:rsid w:val="00467188"/>
    <w:rsid w:val="00467B41"/>
    <w:rsid w:val="0047020C"/>
    <w:rsid w:val="004705C7"/>
    <w:rsid w:val="00470A88"/>
    <w:rsid w:val="00471B25"/>
    <w:rsid w:val="00471E3E"/>
    <w:rsid w:val="00471F6B"/>
    <w:rsid w:val="00472E68"/>
    <w:rsid w:val="00475E22"/>
    <w:rsid w:val="0047658A"/>
    <w:rsid w:val="00476AC4"/>
    <w:rsid w:val="00477DA5"/>
    <w:rsid w:val="004809C6"/>
    <w:rsid w:val="004816F4"/>
    <w:rsid w:val="00483751"/>
    <w:rsid w:val="0048622F"/>
    <w:rsid w:val="0048673A"/>
    <w:rsid w:val="004901D2"/>
    <w:rsid w:val="00490211"/>
    <w:rsid w:val="004948B9"/>
    <w:rsid w:val="00495D8A"/>
    <w:rsid w:val="00496FDB"/>
    <w:rsid w:val="004A158F"/>
    <w:rsid w:val="004A1D7E"/>
    <w:rsid w:val="004A2BDA"/>
    <w:rsid w:val="004A3738"/>
    <w:rsid w:val="004A54A3"/>
    <w:rsid w:val="004A7AB1"/>
    <w:rsid w:val="004B01BA"/>
    <w:rsid w:val="004B2B48"/>
    <w:rsid w:val="004B519A"/>
    <w:rsid w:val="004B6B53"/>
    <w:rsid w:val="004B76D3"/>
    <w:rsid w:val="004C19EE"/>
    <w:rsid w:val="004C46DA"/>
    <w:rsid w:val="004C4BAC"/>
    <w:rsid w:val="004C5333"/>
    <w:rsid w:val="004C5B62"/>
    <w:rsid w:val="004C5CFD"/>
    <w:rsid w:val="004C715D"/>
    <w:rsid w:val="004C7C91"/>
    <w:rsid w:val="004C7FED"/>
    <w:rsid w:val="004D0714"/>
    <w:rsid w:val="004D11A4"/>
    <w:rsid w:val="004D2D91"/>
    <w:rsid w:val="004D49C7"/>
    <w:rsid w:val="004D6491"/>
    <w:rsid w:val="004D7157"/>
    <w:rsid w:val="004D777B"/>
    <w:rsid w:val="004E0E83"/>
    <w:rsid w:val="004E3E5F"/>
    <w:rsid w:val="004F0032"/>
    <w:rsid w:val="004F15A6"/>
    <w:rsid w:val="004F19FC"/>
    <w:rsid w:val="004F1C2D"/>
    <w:rsid w:val="004F2BEE"/>
    <w:rsid w:val="004F3169"/>
    <w:rsid w:val="004F517D"/>
    <w:rsid w:val="004F5D06"/>
    <w:rsid w:val="004F73A1"/>
    <w:rsid w:val="00500395"/>
    <w:rsid w:val="00500E15"/>
    <w:rsid w:val="00500E49"/>
    <w:rsid w:val="00501B84"/>
    <w:rsid w:val="00502E1E"/>
    <w:rsid w:val="005051C0"/>
    <w:rsid w:val="005064BA"/>
    <w:rsid w:val="00510016"/>
    <w:rsid w:val="005103B9"/>
    <w:rsid w:val="00512481"/>
    <w:rsid w:val="005126AD"/>
    <w:rsid w:val="00515DCA"/>
    <w:rsid w:val="0051783B"/>
    <w:rsid w:val="005234F0"/>
    <w:rsid w:val="0052390E"/>
    <w:rsid w:val="00523D03"/>
    <w:rsid w:val="0052488F"/>
    <w:rsid w:val="0052697A"/>
    <w:rsid w:val="00526A96"/>
    <w:rsid w:val="00530DAF"/>
    <w:rsid w:val="005349AA"/>
    <w:rsid w:val="00536F37"/>
    <w:rsid w:val="0054163D"/>
    <w:rsid w:val="00543F9E"/>
    <w:rsid w:val="00544F5E"/>
    <w:rsid w:val="005450BC"/>
    <w:rsid w:val="00547FC6"/>
    <w:rsid w:val="00550951"/>
    <w:rsid w:val="00551912"/>
    <w:rsid w:val="00552FD8"/>
    <w:rsid w:val="00553E60"/>
    <w:rsid w:val="00554D91"/>
    <w:rsid w:val="00556150"/>
    <w:rsid w:val="005575FA"/>
    <w:rsid w:val="0055765E"/>
    <w:rsid w:val="005609FA"/>
    <w:rsid w:val="00564CC2"/>
    <w:rsid w:val="00565401"/>
    <w:rsid w:val="005667FE"/>
    <w:rsid w:val="00566C1E"/>
    <w:rsid w:val="00567A27"/>
    <w:rsid w:val="0057091D"/>
    <w:rsid w:val="005710C1"/>
    <w:rsid w:val="005719D3"/>
    <w:rsid w:val="00573251"/>
    <w:rsid w:val="00574BDC"/>
    <w:rsid w:val="005763FA"/>
    <w:rsid w:val="00577DC5"/>
    <w:rsid w:val="00581546"/>
    <w:rsid w:val="0058299A"/>
    <w:rsid w:val="00584AC0"/>
    <w:rsid w:val="00584B30"/>
    <w:rsid w:val="0058549A"/>
    <w:rsid w:val="00585CDA"/>
    <w:rsid w:val="005867B6"/>
    <w:rsid w:val="00587546"/>
    <w:rsid w:val="00587EA0"/>
    <w:rsid w:val="00590263"/>
    <w:rsid w:val="00591B13"/>
    <w:rsid w:val="0059235A"/>
    <w:rsid w:val="005944D1"/>
    <w:rsid w:val="005951CF"/>
    <w:rsid w:val="00597533"/>
    <w:rsid w:val="005A044F"/>
    <w:rsid w:val="005A04BB"/>
    <w:rsid w:val="005A0CF5"/>
    <w:rsid w:val="005A1894"/>
    <w:rsid w:val="005A3295"/>
    <w:rsid w:val="005A4C65"/>
    <w:rsid w:val="005A5977"/>
    <w:rsid w:val="005A62E8"/>
    <w:rsid w:val="005B04F0"/>
    <w:rsid w:val="005C332A"/>
    <w:rsid w:val="005C340B"/>
    <w:rsid w:val="005C3693"/>
    <w:rsid w:val="005C3AD6"/>
    <w:rsid w:val="005C530D"/>
    <w:rsid w:val="005C6E9C"/>
    <w:rsid w:val="005D3BC7"/>
    <w:rsid w:val="005E3AD5"/>
    <w:rsid w:val="005E4F5C"/>
    <w:rsid w:val="005E50BA"/>
    <w:rsid w:val="005F1950"/>
    <w:rsid w:val="005F2007"/>
    <w:rsid w:val="005F283D"/>
    <w:rsid w:val="005F2EB0"/>
    <w:rsid w:val="005F2F5B"/>
    <w:rsid w:val="005F3780"/>
    <w:rsid w:val="005F3D1C"/>
    <w:rsid w:val="005F5FE5"/>
    <w:rsid w:val="005F6FDC"/>
    <w:rsid w:val="005F7A7C"/>
    <w:rsid w:val="006003F5"/>
    <w:rsid w:val="00601423"/>
    <w:rsid w:val="00604E29"/>
    <w:rsid w:val="0060627F"/>
    <w:rsid w:val="006116CF"/>
    <w:rsid w:val="006117C0"/>
    <w:rsid w:val="0061603F"/>
    <w:rsid w:val="00623748"/>
    <w:rsid w:val="00623FC5"/>
    <w:rsid w:val="00624647"/>
    <w:rsid w:val="00626F5C"/>
    <w:rsid w:val="00627DDD"/>
    <w:rsid w:val="006325C6"/>
    <w:rsid w:val="00635555"/>
    <w:rsid w:val="0063612A"/>
    <w:rsid w:val="00640496"/>
    <w:rsid w:val="0064298B"/>
    <w:rsid w:val="00643075"/>
    <w:rsid w:val="0064378F"/>
    <w:rsid w:val="00643A21"/>
    <w:rsid w:val="006443C4"/>
    <w:rsid w:val="00645A15"/>
    <w:rsid w:val="00647229"/>
    <w:rsid w:val="00647812"/>
    <w:rsid w:val="006479D5"/>
    <w:rsid w:val="00651063"/>
    <w:rsid w:val="0065295F"/>
    <w:rsid w:val="00653CB4"/>
    <w:rsid w:val="00653CC8"/>
    <w:rsid w:val="0065421E"/>
    <w:rsid w:val="00654858"/>
    <w:rsid w:val="00657C80"/>
    <w:rsid w:val="00661753"/>
    <w:rsid w:val="0066408D"/>
    <w:rsid w:val="00664C33"/>
    <w:rsid w:val="00667E3B"/>
    <w:rsid w:val="00670340"/>
    <w:rsid w:val="00670985"/>
    <w:rsid w:val="00672130"/>
    <w:rsid w:val="00672E87"/>
    <w:rsid w:val="006750B0"/>
    <w:rsid w:val="00675690"/>
    <w:rsid w:val="00675A53"/>
    <w:rsid w:val="00676084"/>
    <w:rsid w:val="0067675B"/>
    <w:rsid w:val="00681A5F"/>
    <w:rsid w:val="006822C4"/>
    <w:rsid w:val="00683DC3"/>
    <w:rsid w:val="006840F8"/>
    <w:rsid w:val="00684255"/>
    <w:rsid w:val="00684B03"/>
    <w:rsid w:val="00686074"/>
    <w:rsid w:val="006869B7"/>
    <w:rsid w:val="00686AB7"/>
    <w:rsid w:val="006904F0"/>
    <w:rsid w:val="00690587"/>
    <w:rsid w:val="00692B92"/>
    <w:rsid w:val="0069331D"/>
    <w:rsid w:val="00694E18"/>
    <w:rsid w:val="00697190"/>
    <w:rsid w:val="006A0BA7"/>
    <w:rsid w:val="006A1846"/>
    <w:rsid w:val="006A1AA6"/>
    <w:rsid w:val="006A1F8C"/>
    <w:rsid w:val="006A4D28"/>
    <w:rsid w:val="006A5F22"/>
    <w:rsid w:val="006A6ABA"/>
    <w:rsid w:val="006B0B47"/>
    <w:rsid w:val="006B26B2"/>
    <w:rsid w:val="006D1196"/>
    <w:rsid w:val="006D1280"/>
    <w:rsid w:val="006D1568"/>
    <w:rsid w:val="006D172C"/>
    <w:rsid w:val="006D199E"/>
    <w:rsid w:val="006D1E29"/>
    <w:rsid w:val="006D2850"/>
    <w:rsid w:val="006D36B9"/>
    <w:rsid w:val="006D3BC0"/>
    <w:rsid w:val="006D520E"/>
    <w:rsid w:val="006D6294"/>
    <w:rsid w:val="006E0514"/>
    <w:rsid w:val="006E0EA7"/>
    <w:rsid w:val="006E114B"/>
    <w:rsid w:val="006E2B7E"/>
    <w:rsid w:val="006E3843"/>
    <w:rsid w:val="006E49F0"/>
    <w:rsid w:val="006E77BB"/>
    <w:rsid w:val="006F447F"/>
    <w:rsid w:val="006F50D3"/>
    <w:rsid w:val="00700009"/>
    <w:rsid w:val="0070030F"/>
    <w:rsid w:val="007003BC"/>
    <w:rsid w:val="00700577"/>
    <w:rsid w:val="007015E0"/>
    <w:rsid w:val="00701DCF"/>
    <w:rsid w:val="0070240D"/>
    <w:rsid w:val="00702775"/>
    <w:rsid w:val="00702E46"/>
    <w:rsid w:val="00704B6C"/>
    <w:rsid w:val="00707129"/>
    <w:rsid w:val="00707842"/>
    <w:rsid w:val="00710166"/>
    <w:rsid w:val="00711633"/>
    <w:rsid w:val="00714B35"/>
    <w:rsid w:val="00717A9A"/>
    <w:rsid w:val="00717F6C"/>
    <w:rsid w:val="007230E1"/>
    <w:rsid w:val="007236C8"/>
    <w:rsid w:val="00723A3F"/>
    <w:rsid w:val="00723CEE"/>
    <w:rsid w:val="00724544"/>
    <w:rsid w:val="00724611"/>
    <w:rsid w:val="00724DF6"/>
    <w:rsid w:val="00730E18"/>
    <w:rsid w:val="007312AB"/>
    <w:rsid w:val="00731526"/>
    <w:rsid w:val="00731793"/>
    <w:rsid w:val="00733104"/>
    <w:rsid w:val="00733C69"/>
    <w:rsid w:val="007341D6"/>
    <w:rsid w:val="00734C73"/>
    <w:rsid w:val="007357C4"/>
    <w:rsid w:val="00736994"/>
    <w:rsid w:val="007370C7"/>
    <w:rsid w:val="00737FD1"/>
    <w:rsid w:val="007408A9"/>
    <w:rsid w:val="00741831"/>
    <w:rsid w:val="00742D69"/>
    <w:rsid w:val="00743B86"/>
    <w:rsid w:val="007445E7"/>
    <w:rsid w:val="00745821"/>
    <w:rsid w:val="00746639"/>
    <w:rsid w:val="00746CF3"/>
    <w:rsid w:val="00746FF0"/>
    <w:rsid w:val="00750388"/>
    <w:rsid w:val="00751041"/>
    <w:rsid w:val="00753BB5"/>
    <w:rsid w:val="007566DE"/>
    <w:rsid w:val="007568F5"/>
    <w:rsid w:val="00760528"/>
    <w:rsid w:val="007609E6"/>
    <w:rsid w:val="00761CC1"/>
    <w:rsid w:val="00764929"/>
    <w:rsid w:val="00764A4A"/>
    <w:rsid w:val="007650D2"/>
    <w:rsid w:val="007659B5"/>
    <w:rsid w:val="00767BD4"/>
    <w:rsid w:val="007744A6"/>
    <w:rsid w:val="00775378"/>
    <w:rsid w:val="0077549B"/>
    <w:rsid w:val="00782197"/>
    <w:rsid w:val="00782B16"/>
    <w:rsid w:val="00785B22"/>
    <w:rsid w:val="00785CA7"/>
    <w:rsid w:val="00786179"/>
    <w:rsid w:val="00790424"/>
    <w:rsid w:val="00792F42"/>
    <w:rsid w:val="007962BB"/>
    <w:rsid w:val="007A02A8"/>
    <w:rsid w:val="007A0ACF"/>
    <w:rsid w:val="007A3798"/>
    <w:rsid w:val="007A5B7B"/>
    <w:rsid w:val="007A6EC5"/>
    <w:rsid w:val="007B0201"/>
    <w:rsid w:val="007B1A9E"/>
    <w:rsid w:val="007B1C2B"/>
    <w:rsid w:val="007B3700"/>
    <w:rsid w:val="007B45A8"/>
    <w:rsid w:val="007B4E80"/>
    <w:rsid w:val="007B5228"/>
    <w:rsid w:val="007B52C4"/>
    <w:rsid w:val="007B7A22"/>
    <w:rsid w:val="007C2EEA"/>
    <w:rsid w:val="007C43A9"/>
    <w:rsid w:val="007C57B0"/>
    <w:rsid w:val="007C5A7F"/>
    <w:rsid w:val="007C63A6"/>
    <w:rsid w:val="007C7450"/>
    <w:rsid w:val="007D08DE"/>
    <w:rsid w:val="007D0B32"/>
    <w:rsid w:val="007D18C3"/>
    <w:rsid w:val="007D2047"/>
    <w:rsid w:val="007D4B8D"/>
    <w:rsid w:val="007D4F38"/>
    <w:rsid w:val="007D4FFA"/>
    <w:rsid w:val="007E0AB1"/>
    <w:rsid w:val="007E2000"/>
    <w:rsid w:val="007E4EE7"/>
    <w:rsid w:val="007E58DF"/>
    <w:rsid w:val="007E5B08"/>
    <w:rsid w:val="007E65FA"/>
    <w:rsid w:val="007F013B"/>
    <w:rsid w:val="007F03CB"/>
    <w:rsid w:val="007F1876"/>
    <w:rsid w:val="007F26B2"/>
    <w:rsid w:val="007F2B80"/>
    <w:rsid w:val="007F2BCD"/>
    <w:rsid w:val="007F35BF"/>
    <w:rsid w:val="007F35E8"/>
    <w:rsid w:val="007F4EAA"/>
    <w:rsid w:val="007F7645"/>
    <w:rsid w:val="00801482"/>
    <w:rsid w:val="00801F6E"/>
    <w:rsid w:val="00805B8B"/>
    <w:rsid w:val="0080613D"/>
    <w:rsid w:val="00807521"/>
    <w:rsid w:val="00813804"/>
    <w:rsid w:val="00813EC6"/>
    <w:rsid w:val="00814624"/>
    <w:rsid w:val="00814D58"/>
    <w:rsid w:val="008158F5"/>
    <w:rsid w:val="00816C76"/>
    <w:rsid w:val="00820826"/>
    <w:rsid w:val="00823013"/>
    <w:rsid w:val="008232C5"/>
    <w:rsid w:val="00823706"/>
    <w:rsid w:val="0082642E"/>
    <w:rsid w:val="00831A0E"/>
    <w:rsid w:val="0083209B"/>
    <w:rsid w:val="00832481"/>
    <w:rsid w:val="00833A5D"/>
    <w:rsid w:val="00834864"/>
    <w:rsid w:val="008353B5"/>
    <w:rsid w:val="00835BDA"/>
    <w:rsid w:val="00836930"/>
    <w:rsid w:val="008422C7"/>
    <w:rsid w:val="00843607"/>
    <w:rsid w:val="008437D9"/>
    <w:rsid w:val="008475E8"/>
    <w:rsid w:val="00847B55"/>
    <w:rsid w:val="0085013D"/>
    <w:rsid w:val="00853EC4"/>
    <w:rsid w:val="008553AF"/>
    <w:rsid w:val="008559E4"/>
    <w:rsid w:val="00857B2C"/>
    <w:rsid w:val="00860E98"/>
    <w:rsid w:val="0086286A"/>
    <w:rsid w:val="00862A18"/>
    <w:rsid w:val="00863B93"/>
    <w:rsid w:val="00864F65"/>
    <w:rsid w:val="00865290"/>
    <w:rsid w:val="008668E6"/>
    <w:rsid w:val="00867038"/>
    <w:rsid w:val="0086731C"/>
    <w:rsid w:val="00870D48"/>
    <w:rsid w:val="00872A66"/>
    <w:rsid w:val="008744DE"/>
    <w:rsid w:val="0087493F"/>
    <w:rsid w:val="008762F7"/>
    <w:rsid w:val="00877AB7"/>
    <w:rsid w:val="008810B2"/>
    <w:rsid w:val="00881432"/>
    <w:rsid w:val="00884C3D"/>
    <w:rsid w:val="00885BA0"/>
    <w:rsid w:val="00885F35"/>
    <w:rsid w:val="008922EB"/>
    <w:rsid w:val="00895197"/>
    <w:rsid w:val="00896AE2"/>
    <w:rsid w:val="008A0147"/>
    <w:rsid w:val="008A0599"/>
    <w:rsid w:val="008A0A5F"/>
    <w:rsid w:val="008A1553"/>
    <w:rsid w:val="008A35AA"/>
    <w:rsid w:val="008A3F08"/>
    <w:rsid w:val="008A5463"/>
    <w:rsid w:val="008A57D7"/>
    <w:rsid w:val="008A617A"/>
    <w:rsid w:val="008A736C"/>
    <w:rsid w:val="008A768E"/>
    <w:rsid w:val="008A79B4"/>
    <w:rsid w:val="008A7F08"/>
    <w:rsid w:val="008B0289"/>
    <w:rsid w:val="008B1601"/>
    <w:rsid w:val="008B2CBB"/>
    <w:rsid w:val="008B3B14"/>
    <w:rsid w:val="008B4478"/>
    <w:rsid w:val="008B5D20"/>
    <w:rsid w:val="008C1777"/>
    <w:rsid w:val="008C2C8D"/>
    <w:rsid w:val="008C4358"/>
    <w:rsid w:val="008C4646"/>
    <w:rsid w:val="008C5EFF"/>
    <w:rsid w:val="008D075D"/>
    <w:rsid w:val="008D3B8C"/>
    <w:rsid w:val="008D3C53"/>
    <w:rsid w:val="008D3FC5"/>
    <w:rsid w:val="008D40B5"/>
    <w:rsid w:val="008D41C9"/>
    <w:rsid w:val="008D4928"/>
    <w:rsid w:val="008D5071"/>
    <w:rsid w:val="008D51A8"/>
    <w:rsid w:val="008D76C3"/>
    <w:rsid w:val="008D7987"/>
    <w:rsid w:val="008E3853"/>
    <w:rsid w:val="008E4298"/>
    <w:rsid w:val="008E44B5"/>
    <w:rsid w:val="008E7935"/>
    <w:rsid w:val="008F3D0B"/>
    <w:rsid w:val="008F3F34"/>
    <w:rsid w:val="008F5138"/>
    <w:rsid w:val="008F5354"/>
    <w:rsid w:val="008F5CF1"/>
    <w:rsid w:val="008F7285"/>
    <w:rsid w:val="008F78C6"/>
    <w:rsid w:val="00900541"/>
    <w:rsid w:val="00900AF1"/>
    <w:rsid w:val="00900E04"/>
    <w:rsid w:val="00902337"/>
    <w:rsid w:val="00902A9F"/>
    <w:rsid w:val="0090331A"/>
    <w:rsid w:val="009035A9"/>
    <w:rsid w:val="00904BCA"/>
    <w:rsid w:val="00904D71"/>
    <w:rsid w:val="00906E5D"/>
    <w:rsid w:val="00907232"/>
    <w:rsid w:val="00907A4A"/>
    <w:rsid w:val="00907F06"/>
    <w:rsid w:val="00910270"/>
    <w:rsid w:val="00912A22"/>
    <w:rsid w:val="0091615E"/>
    <w:rsid w:val="00917604"/>
    <w:rsid w:val="00917E1E"/>
    <w:rsid w:val="00920228"/>
    <w:rsid w:val="00920312"/>
    <w:rsid w:val="0092229B"/>
    <w:rsid w:val="00922B6F"/>
    <w:rsid w:val="00923FF8"/>
    <w:rsid w:val="009243FF"/>
    <w:rsid w:val="00924FCA"/>
    <w:rsid w:val="009263C8"/>
    <w:rsid w:val="00926637"/>
    <w:rsid w:val="00930217"/>
    <w:rsid w:val="0093032E"/>
    <w:rsid w:val="00932369"/>
    <w:rsid w:val="009323DE"/>
    <w:rsid w:val="00934150"/>
    <w:rsid w:val="009345DC"/>
    <w:rsid w:val="00934A39"/>
    <w:rsid w:val="009353B0"/>
    <w:rsid w:val="00936E7A"/>
    <w:rsid w:val="00937874"/>
    <w:rsid w:val="00937954"/>
    <w:rsid w:val="009409A0"/>
    <w:rsid w:val="00940B86"/>
    <w:rsid w:val="00942537"/>
    <w:rsid w:val="009435A7"/>
    <w:rsid w:val="00943C40"/>
    <w:rsid w:val="00946D67"/>
    <w:rsid w:val="00947671"/>
    <w:rsid w:val="00947C3F"/>
    <w:rsid w:val="009517E3"/>
    <w:rsid w:val="00951F0B"/>
    <w:rsid w:val="0095285D"/>
    <w:rsid w:val="0095485F"/>
    <w:rsid w:val="0095498C"/>
    <w:rsid w:val="00955097"/>
    <w:rsid w:val="00960988"/>
    <w:rsid w:val="00961750"/>
    <w:rsid w:val="00961F4E"/>
    <w:rsid w:val="00962E84"/>
    <w:rsid w:val="00963152"/>
    <w:rsid w:val="00965224"/>
    <w:rsid w:val="00965978"/>
    <w:rsid w:val="009664E9"/>
    <w:rsid w:val="009739DD"/>
    <w:rsid w:val="009762C4"/>
    <w:rsid w:val="00977C02"/>
    <w:rsid w:val="009814E0"/>
    <w:rsid w:val="0098159E"/>
    <w:rsid w:val="009827D8"/>
    <w:rsid w:val="0098403E"/>
    <w:rsid w:val="009842B4"/>
    <w:rsid w:val="009852A2"/>
    <w:rsid w:val="0099121D"/>
    <w:rsid w:val="00992FF5"/>
    <w:rsid w:val="00993AA1"/>
    <w:rsid w:val="00993ACF"/>
    <w:rsid w:val="00994F98"/>
    <w:rsid w:val="00995212"/>
    <w:rsid w:val="00995299"/>
    <w:rsid w:val="009953F7"/>
    <w:rsid w:val="00995CF0"/>
    <w:rsid w:val="009961BF"/>
    <w:rsid w:val="00997144"/>
    <w:rsid w:val="009971BC"/>
    <w:rsid w:val="009971C6"/>
    <w:rsid w:val="00997322"/>
    <w:rsid w:val="009A01AA"/>
    <w:rsid w:val="009A0342"/>
    <w:rsid w:val="009A10AE"/>
    <w:rsid w:val="009A2723"/>
    <w:rsid w:val="009A2A3E"/>
    <w:rsid w:val="009A3014"/>
    <w:rsid w:val="009A41F1"/>
    <w:rsid w:val="009A4510"/>
    <w:rsid w:val="009A466D"/>
    <w:rsid w:val="009A74E6"/>
    <w:rsid w:val="009B2A71"/>
    <w:rsid w:val="009B7AEE"/>
    <w:rsid w:val="009C2846"/>
    <w:rsid w:val="009C2FC7"/>
    <w:rsid w:val="009C41E9"/>
    <w:rsid w:val="009C59A6"/>
    <w:rsid w:val="009C5C31"/>
    <w:rsid w:val="009C601C"/>
    <w:rsid w:val="009D0126"/>
    <w:rsid w:val="009D047A"/>
    <w:rsid w:val="009D1C1B"/>
    <w:rsid w:val="009D231F"/>
    <w:rsid w:val="009D34EF"/>
    <w:rsid w:val="009D3A35"/>
    <w:rsid w:val="009D5887"/>
    <w:rsid w:val="009D5E99"/>
    <w:rsid w:val="009D618C"/>
    <w:rsid w:val="009D7C1D"/>
    <w:rsid w:val="009E00D1"/>
    <w:rsid w:val="009E044E"/>
    <w:rsid w:val="009E19A9"/>
    <w:rsid w:val="009E1E9A"/>
    <w:rsid w:val="009E2B73"/>
    <w:rsid w:val="009E3A51"/>
    <w:rsid w:val="009E5139"/>
    <w:rsid w:val="009E562B"/>
    <w:rsid w:val="009E599E"/>
    <w:rsid w:val="009E5E56"/>
    <w:rsid w:val="009E62E5"/>
    <w:rsid w:val="009E6871"/>
    <w:rsid w:val="009F4A46"/>
    <w:rsid w:val="009F6679"/>
    <w:rsid w:val="009F732F"/>
    <w:rsid w:val="00A012B7"/>
    <w:rsid w:val="00A02F6C"/>
    <w:rsid w:val="00A04678"/>
    <w:rsid w:val="00A059CD"/>
    <w:rsid w:val="00A06819"/>
    <w:rsid w:val="00A1075D"/>
    <w:rsid w:val="00A1219F"/>
    <w:rsid w:val="00A143A0"/>
    <w:rsid w:val="00A15EA4"/>
    <w:rsid w:val="00A224D2"/>
    <w:rsid w:val="00A225FA"/>
    <w:rsid w:val="00A2344B"/>
    <w:rsid w:val="00A23543"/>
    <w:rsid w:val="00A25EA1"/>
    <w:rsid w:val="00A25FFE"/>
    <w:rsid w:val="00A26115"/>
    <w:rsid w:val="00A30F14"/>
    <w:rsid w:val="00A31611"/>
    <w:rsid w:val="00A34030"/>
    <w:rsid w:val="00A341E6"/>
    <w:rsid w:val="00A36156"/>
    <w:rsid w:val="00A36D48"/>
    <w:rsid w:val="00A3731A"/>
    <w:rsid w:val="00A40B02"/>
    <w:rsid w:val="00A40FC5"/>
    <w:rsid w:val="00A41C3D"/>
    <w:rsid w:val="00A42F77"/>
    <w:rsid w:val="00A4433F"/>
    <w:rsid w:val="00A44A84"/>
    <w:rsid w:val="00A46523"/>
    <w:rsid w:val="00A47DE7"/>
    <w:rsid w:val="00A47EE1"/>
    <w:rsid w:val="00A5138E"/>
    <w:rsid w:val="00A526CE"/>
    <w:rsid w:val="00A527AF"/>
    <w:rsid w:val="00A52EC8"/>
    <w:rsid w:val="00A53196"/>
    <w:rsid w:val="00A53938"/>
    <w:rsid w:val="00A54963"/>
    <w:rsid w:val="00A55DC9"/>
    <w:rsid w:val="00A56A5F"/>
    <w:rsid w:val="00A5738B"/>
    <w:rsid w:val="00A60640"/>
    <w:rsid w:val="00A635A5"/>
    <w:rsid w:val="00A6370C"/>
    <w:rsid w:val="00A639BD"/>
    <w:rsid w:val="00A6411B"/>
    <w:rsid w:val="00A6491E"/>
    <w:rsid w:val="00A66E5A"/>
    <w:rsid w:val="00A71429"/>
    <w:rsid w:val="00A726A9"/>
    <w:rsid w:val="00A72AC0"/>
    <w:rsid w:val="00A74397"/>
    <w:rsid w:val="00A74FF7"/>
    <w:rsid w:val="00A7689E"/>
    <w:rsid w:val="00A76FC9"/>
    <w:rsid w:val="00A806EF"/>
    <w:rsid w:val="00A812E4"/>
    <w:rsid w:val="00A81A84"/>
    <w:rsid w:val="00A829CB"/>
    <w:rsid w:val="00A829E6"/>
    <w:rsid w:val="00A84669"/>
    <w:rsid w:val="00A847B7"/>
    <w:rsid w:val="00A84CE8"/>
    <w:rsid w:val="00A8636E"/>
    <w:rsid w:val="00A86847"/>
    <w:rsid w:val="00A904E8"/>
    <w:rsid w:val="00A920E4"/>
    <w:rsid w:val="00A933A5"/>
    <w:rsid w:val="00A9606C"/>
    <w:rsid w:val="00A97D09"/>
    <w:rsid w:val="00A97F01"/>
    <w:rsid w:val="00A97F52"/>
    <w:rsid w:val="00AA16A5"/>
    <w:rsid w:val="00AA177B"/>
    <w:rsid w:val="00AA1BE5"/>
    <w:rsid w:val="00AA7816"/>
    <w:rsid w:val="00AB0770"/>
    <w:rsid w:val="00AB0A70"/>
    <w:rsid w:val="00AB0BC1"/>
    <w:rsid w:val="00AB18B6"/>
    <w:rsid w:val="00AB1A48"/>
    <w:rsid w:val="00AB248A"/>
    <w:rsid w:val="00AB5214"/>
    <w:rsid w:val="00AB5F89"/>
    <w:rsid w:val="00AB64B6"/>
    <w:rsid w:val="00AB774B"/>
    <w:rsid w:val="00AB7F8E"/>
    <w:rsid w:val="00AC160B"/>
    <w:rsid w:val="00AC2349"/>
    <w:rsid w:val="00AC26C5"/>
    <w:rsid w:val="00AC3AD3"/>
    <w:rsid w:val="00AC3D9E"/>
    <w:rsid w:val="00AC4738"/>
    <w:rsid w:val="00AC5E11"/>
    <w:rsid w:val="00AC6FBF"/>
    <w:rsid w:val="00AC7A6F"/>
    <w:rsid w:val="00AC7FF1"/>
    <w:rsid w:val="00AD085D"/>
    <w:rsid w:val="00AD10D2"/>
    <w:rsid w:val="00AD38BA"/>
    <w:rsid w:val="00AD3CAF"/>
    <w:rsid w:val="00AD425F"/>
    <w:rsid w:val="00AD4869"/>
    <w:rsid w:val="00AD4E30"/>
    <w:rsid w:val="00AD69CB"/>
    <w:rsid w:val="00AD7BD0"/>
    <w:rsid w:val="00AE2DEF"/>
    <w:rsid w:val="00AE3F59"/>
    <w:rsid w:val="00AE3F83"/>
    <w:rsid w:val="00AE43BB"/>
    <w:rsid w:val="00AE6480"/>
    <w:rsid w:val="00AF1BAD"/>
    <w:rsid w:val="00AF3E3A"/>
    <w:rsid w:val="00AF4284"/>
    <w:rsid w:val="00AF5F8F"/>
    <w:rsid w:val="00AF72E7"/>
    <w:rsid w:val="00AF770C"/>
    <w:rsid w:val="00AF7CA2"/>
    <w:rsid w:val="00B00D09"/>
    <w:rsid w:val="00B014CF"/>
    <w:rsid w:val="00B01AB1"/>
    <w:rsid w:val="00B01B77"/>
    <w:rsid w:val="00B0366F"/>
    <w:rsid w:val="00B03901"/>
    <w:rsid w:val="00B04A74"/>
    <w:rsid w:val="00B059C8"/>
    <w:rsid w:val="00B06804"/>
    <w:rsid w:val="00B0710C"/>
    <w:rsid w:val="00B078AF"/>
    <w:rsid w:val="00B07CDF"/>
    <w:rsid w:val="00B10791"/>
    <w:rsid w:val="00B133C2"/>
    <w:rsid w:val="00B1562A"/>
    <w:rsid w:val="00B1638E"/>
    <w:rsid w:val="00B16B63"/>
    <w:rsid w:val="00B16DE7"/>
    <w:rsid w:val="00B17DAA"/>
    <w:rsid w:val="00B2354F"/>
    <w:rsid w:val="00B26376"/>
    <w:rsid w:val="00B27F12"/>
    <w:rsid w:val="00B30450"/>
    <w:rsid w:val="00B314B7"/>
    <w:rsid w:val="00B3311D"/>
    <w:rsid w:val="00B3423B"/>
    <w:rsid w:val="00B34A5A"/>
    <w:rsid w:val="00B34B9D"/>
    <w:rsid w:val="00B351EC"/>
    <w:rsid w:val="00B40A7B"/>
    <w:rsid w:val="00B40D22"/>
    <w:rsid w:val="00B42834"/>
    <w:rsid w:val="00B42BE8"/>
    <w:rsid w:val="00B47F16"/>
    <w:rsid w:val="00B50631"/>
    <w:rsid w:val="00B511B2"/>
    <w:rsid w:val="00B5187B"/>
    <w:rsid w:val="00B52A6A"/>
    <w:rsid w:val="00B5323A"/>
    <w:rsid w:val="00B5330F"/>
    <w:rsid w:val="00B54A6C"/>
    <w:rsid w:val="00B55471"/>
    <w:rsid w:val="00B60704"/>
    <w:rsid w:val="00B60F74"/>
    <w:rsid w:val="00B64B7C"/>
    <w:rsid w:val="00B7183B"/>
    <w:rsid w:val="00B71E75"/>
    <w:rsid w:val="00B725AA"/>
    <w:rsid w:val="00B7381C"/>
    <w:rsid w:val="00B73EA1"/>
    <w:rsid w:val="00B742C0"/>
    <w:rsid w:val="00B74C6A"/>
    <w:rsid w:val="00B75E18"/>
    <w:rsid w:val="00B80894"/>
    <w:rsid w:val="00B80B8B"/>
    <w:rsid w:val="00B80F7C"/>
    <w:rsid w:val="00B8128D"/>
    <w:rsid w:val="00B814C9"/>
    <w:rsid w:val="00B862A2"/>
    <w:rsid w:val="00B900F3"/>
    <w:rsid w:val="00B93173"/>
    <w:rsid w:val="00B93A21"/>
    <w:rsid w:val="00B94A75"/>
    <w:rsid w:val="00B95348"/>
    <w:rsid w:val="00B95A05"/>
    <w:rsid w:val="00B96383"/>
    <w:rsid w:val="00BA0AF0"/>
    <w:rsid w:val="00BA2745"/>
    <w:rsid w:val="00BA2A08"/>
    <w:rsid w:val="00BA2FCD"/>
    <w:rsid w:val="00BA4553"/>
    <w:rsid w:val="00BA45BF"/>
    <w:rsid w:val="00BA6CC8"/>
    <w:rsid w:val="00BA7F90"/>
    <w:rsid w:val="00BB021F"/>
    <w:rsid w:val="00BB0503"/>
    <w:rsid w:val="00BB1701"/>
    <w:rsid w:val="00BB40FA"/>
    <w:rsid w:val="00BB535C"/>
    <w:rsid w:val="00BB6120"/>
    <w:rsid w:val="00BC113E"/>
    <w:rsid w:val="00BC6230"/>
    <w:rsid w:val="00BC64F5"/>
    <w:rsid w:val="00BC7860"/>
    <w:rsid w:val="00BD2083"/>
    <w:rsid w:val="00BD271F"/>
    <w:rsid w:val="00BD38EB"/>
    <w:rsid w:val="00BD5AA3"/>
    <w:rsid w:val="00BD5E17"/>
    <w:rsid w:val="00BD7426"/>
    <w:rsid w:val="00BD7DAE"/>
    <w:rsid w:val="00BE1FBA"/>
    <w:rsid w:val="00BE25CB"/>
    <w:rsid w:val="00BE37EA"/>
    <w:rsid w:val="00BE436C"/>
    <w:rsid w:val="00BE587A"/>
    <w:rsid w:val="00BE5BAD"/>
    <w:rsid w:val="00BE6A2C"/>
    <w:rsid w:val="00BF1BF7"/>
    <w:rsid w:val="00BF2CFA"/>
    <w:rsid w:val="00BF2DEB"/>
    <w:rsid w:val="00BF3372"/>
    <w:rsid w:val="00C01056"/>
    <w:rsid w:val="00C02430"/>
    <w:rsid w:val="00C03DF2"/>
    <w:rsid w:val="00C040DF"/>
    <w:rsid w:val="00C046E3"/>
    <w:rsid w:val="00C05BBC"/>
    <w:rsid w:val="00C06380"/>
    <w:rsid w:val="00C11AEE"/>
    <w:rsid w:val="00C11BCB"/>
    <w:rsid w:val="00C15B36"/>
    <w:rsid w:val="00C15E65"/>
    <w:rsid w:val="00C178E0"/>
    <w:rsid w:val="00C206C4"/>
    <w:rsid w:val="00C20E55"/>
    <w:rsid w:val="00C211FF"/>
    <w:rsid w:val="00C217E0"/>
    <w:rsid w:val="00C27063"/>
    <w:rsid w:val="00C3033A"/>
    <w:rsid w:val="00C3184D"/>
    <w:rsid w:val="00C345E4"/>
    <w:rsid w:val="00C363AC"/>
    <w:rsid w:val="00C37126"/>
    <w:rsid w:val="00C40967"/>
    <w:rsid w:val="00C40E98"/>
    <w:rsid w:val="00C4302D"/>
    <w:rsid w:val="00C455B4"/>
    <w:rsid w:val="00C45B16"/>
    <w:rsid w:val="00C45D3A"/>
    <w:rsid w:val="00C45F3B"/>
    <w:rsid w:val="00C47D0C"/>
    <w:rsid w:val="00C5015D"/>
    <w:rsid w:val="00C5070D"/>
    <w:rsid w:val="00C5168E"/>
    <w:rsid w:val="00C54A92"/>
    <w:rsid w:val="00C55458"/>
    <w:rsid w:val="00C578BA"/>
    <w:rsid w:val="00C61903"/>
    <w:rsid w:val="00C63149"/>
    <w:rsid w:val="00C63B66"/>
    <w:rsid w:val="00C66083"/>
    <w:rsid w:val="00C660A7"/>
    <w:rsid w:val="00C66C08"/>
    <w:rsid w:val="00C6789E"/>
    <w:rsid w:val="00C71947"/>
    <w:rsid w:val="00C74C34"/>
    <w:rsid w:val="00C8008A"/>
    <w:rsid w:val="00C807F0"/>
    <w:rsid w:val="00C80EBF"/>
    <w:rsid w:val="00C81381"/>
    <w:rsid w:val="00C81A4E"/>
    <w:rsid w:val="00C838FE"/>
    <w:rsid w:val="00C83DF6"/>
    <w:rsid w:val="00C844A3"/>
    <w:rsid w:val="00C84D7D"/>
    <w:rsid w:val="00C87C12"/>
    <w:rsid w:val="00C90476"/>
    <w:rsid w:val="00C91092"/>
    <w:rsid w:val="00C9218A"/>
    <w:rsid w:val="00C93471"/>
    <w:rsid w:val="00C949EA"/>
    <w:rsid w:val="00C97E1A"/>
    <w:rsid w:val="00CA005C"/>
    <w:rsid w:val="00CA17A6"/>
    <w:rsid w:val="00CA227A"/>
    <w:rsid w:val="00CA3432"/>
    <w:rsid w:val="00CA385E"/>
    <w:rsid w:val="00CA557C"/>
    <w:rsid w:val="00CA6F2E"/>
    <w:rsid w:val="00CB0452"/>
    <w:rsid w:val="00CB09C9"/>
    <w:rsid w:val="00CB40EB"/>
    <w:rsid w:val="00CB65F0"/>
    <w:rsid w:val="00CC078D"/>
    <w:rsid w:val="00CC0828"/>
    <w:rsid w:val="00CC097D"/>
    <w:rsid w:val="00CC13D9"/>
    <w:rsid w:val="00CC31F3"/>
    <w:rsid w:val="00CC51DA"/>
    <w:rsid w:val="00CC66B4"/>
    <w:rsid w:val="00CD0B84"/>
    <w:rsid w:val="00CD1755"/>
    <w:rsid w:val="00CD1966"/>
    <w:rsid w:val="00CD3428"/>
    <w:rsid w:val="00CD615D"/>
    <w:rsid w:val="00CD61D1"/>
    <w:rsid w:val="00CD760E"/>
    <w:rsid w:val="00CE12FB"/>
    <w:rsid w:val="00CE14CD"/>
    <w:rsid w:val="00CE1BDC"/>
    <w:rsid w:val="00CE2151"/>
    <w:rsid w:val="00CE3059"/>
    <w:rsid w:val="00CE330B"/>
    <w:rsid w:val="00CE37BA"/>
    <w:rsid w:val="00CE3AA0"/>
    <w:rsid w:val="00CE52DC"/>
    <w:rsid w:val="00CE5DEC"/>
    <w:rsid w:val="00CF0A5F"/>
    <w:rsid w:val="00CF1451"/>
    <w:rsid w:val="00CF25F2"/>
    <w:rsid w:val="00CF2B9A"/>
    <w:rsid w:val="00CF448F"/>
    <w:rsid w:val="00CF471D"/>
    <w:rsid w:val="00CF5820"/>
    <w:rsid w:val="00CF6175"/>
    <w:rsid w:val="00CF715A"/>
    <w:rsid w:val="00CF78A3"/>
    <w:rsid w:val="00D00A27"/>
    <w:rsid w:val="00D00D8B"/>
    <w:rsid w:val="00D0197C"/>
    <w:rsid w:val="00D03F9E"/>
    <w:rsid w:val="00D06C5C"/>
    <w:rsid w:val="00D10441"/>
    <w:rsid w:val="00D12648"/>
    <w:rsid w:val="00D1427C"/>
    <w:rsid w:val="00D15854"/>
    <w:rsid w:val="00D159E9"/>
    <w:rsid w:val="00D16942"/>
    <w:rsid w:val="00D16B82"/>
    <w:rsid w:val="00D16CCC"/>
    <w:rsid w:val="00D22BF6"/>
    <w:rsid w:val="00D22F80"/>
    <w:rsid w:val="00D232DC"/>
    <w:rsid w:val="00D253A7"/>
    <w:rsid w:val="00D276C7"/>
    <w:rsid w:val="00D27F07"/>
    <w:rsid w:val="00D303E0"/>
    <w:rsid w:val="00D330D0"/>
    <w:rsid w:val="00D34D39"/>
    <w:rsid w:val="00D402B5"/>
    <w:rsid w:val="00D42A4F"/>
    <w:rsid w:val="00D434F6"/>
    <w:rsid w:val="00D46CBE"/>
    <w:rsid w:val="00D5066C"/>
    <w:rsid w:val="00D50690"/>
    <w:rsid w:val="00D50AD4"/>
    <w:rsid w:val="00D515AC"/>
    <w:rsid w:val="00D51740"/>
    <w:rsid w:val="00D52D26"/>
    <w:rsid w:val="00D534EB"/>
    <w:rsid w:val="00D55EA3"/>
    <w:rsid w:val="00D613DD"/>
    <w:rsid w:val="00D62D42"/>
    <w:rsid w:val="00D630EC"/>
    <w:rsid w:val="00D6394B"/>
    <w:rsid w:val="00D65747"/>
    <w:rsid w:val="00D71642"/>
    <w:rsid w:val="00D72C5A"/>
    <w:rsid w:val="00D738D4"/>
    <w:rsid w:val="00D75008"/>
    <w:rsid w:val="00D76A5D"/>
    <w:rsid w:val="00D81C60"/>
    <w:rsid w:val="00D81F41"/>
    <w:rsid w:val="00D83EC4"/>
    <w:rsid w:val="00D840CE"/>
    <w:rsid w:val="00D85609"/>
    <w:rsid w:val="00D8567E"/>
    <w:rsid w:val="00D85C93"/>
    <w:rsid w:val="00D8680C"/>
    <w:rsid w:val="00D86E3F"/>
    <w:rsid w:val="00D8744A"/>
    <w:rsid w:val="00D90866"/>
    <w:rsid w:val="00D92FE6"/>
    <w:rsid w:val="00D95740"/>
    <w:rsid w:val="00D96FE4"/>
    <w:rsid w:val="00DA083B"/>
    <w:rsid w:val="00DA4BE5"/>
    <w:rsid w:val="00DA5CC2"/>
    <w:rsid w:val="00DB012C"/>
    <w:rsid w:val="00DB0676"/>
    <w:rsid w:val="00DB3A66"/>
    <w:rsid w:val="00DB3AFE"/>
    <w:rsid w:val="00DB3E41"/>
    <w:rsid w:val="00DB7B41"/>
    <w:rsid w:val="00DC0276"/>
    <w:rsid w:val="00DC23F2"/>
    <w:rsid w:val="00DC2498"/>
    <w:rsid w:val="00DC5953"/>
    <w:rsid w:val="00DC5D5E"/>
    <w:rsid w:val="00DC6949"/>
    <w:rsid w:val="00DC76FB"/>
    <w:rsid w:val="00DD18B9"/>
    <w:rsid w:val="00DD1C62"/>
    <w:rsid w:val="00DD3837"/>
    <w:rsid w:val="00DD541D"/>
    <w:rsid w:val="00DD6539"/>
    <w:rsid w:val="00DE18A2"/>
    <w:rsid w:val="00DE4E0D"/>
    <w:rsid w:val="00DE50DF"/>
    <w:rsid w:val="00DE5F79"/>
    <w:rsid w:val="00DF01E2"/>
    <w:rsid w:val="00DF2292"/>
    <w:rsid w:val="00DF3BF6"/>
    <w:rsid w:val="00DF7EFC"/>
    <w:rsid w:val="00E009FA"/>
    <w:rsid w:val="00E01C02"/>
    <w:rsid w:val="00E02980"/>
    <w:rsid w:val="00E04DA0"/>
    <w:rsid w:val="00E04E6B"/>
    <w:rsid w:val="00E04F5B"/>
    <w:rsid w:val="00E06262"/>
    <w:rsid w:val="00E06288"/>
    <w:rsid w:val="00E06817"/>
    <w:rsid w:val="00E10382"/>
    <w:rsid w:val="00E10552"/>
    <w:rsid w:val="00E1067F"/>
    <w:rsid w:val="00E11812"/>
    <w:rsid w:val="00E14299"/>
    <w:rsid w:val="00E146BF"/>
    <w:rsid w:val="00E148DF"/>
    <w:rsid w:val="00E14C7E"/>
    <w:rsid w:val="00E16017"/>
    <w:rsid w:val="00E179C3"/>
    <w:rsid w:val="00E20901"/>
    <w:rsid w:val="00E20DC7"/>
    <w:rsid w:val="00E215B0"/>
    <w:rsid w:val="00E22E27"/>
    <w:rsid w:val="00E24F96"/>
    <w:rsid w:val="00E25ABB"/>
    <w:rsid w:val="00E25C7D"/>
    <w:rsid w:val="00E25C82"/>
    <w:rsid w:val="00E25F05"/>
    <w:rsid w:val="00E30D7B"/>
    <w:rsid w:val="00E313A2"/>
    <w:rsid w:val="00E31807"/>
    <w:rsid w:val="00E32CA1"/>
    <w:rsid w:val="00E3354D"/>
    <w:rsid w:val="00E34E99"/>
    <w:rsid w:val="00E3506C"/>
    <w:rsid w:val="00E40C0D"/>
    <w:rsid w:val="00E42234"/>
    <w:rsid w:val="00E44A31"/>
    <w:rsid w:val="00E45366"/>
    <w:rsid w:val="00E45A42"/>
    <w:rsid w:val="00E5010A"/>
    <w:rsid w:val="00E516AC"/>
    <w:rsid w:val="00E51B3A"/>
    <w:rsid w:val="00E51F7D"/>
    <w:rsid w:val="00E52CE1"/>
    <w:rsid w:val="00E53527"/>
    <w:rsid w:val="00E5381D"/>
    <w:rsid w:val="00E53914"/>
    <w:rsid w:val="00E54450"/>
    <w:rsid w:val="00E54B32"/>
    <w:rsid w:val="00E556AF"/>
    <w:rsid w:val="00E556F9"/>
    <w:rsid w:val="00E61836"/>
    <w:rsid w:val="00E63A16"/>
    <w:rsid w:val="00E63B85"/>
    <w:rsid w:val="00E64F6C"/>
    <w:rsid w:val="00E71953"/>
    <w:rsid w:val="00E7414B"/>
    <w:rsid w:val="00E75C8D"/>
    <w:rsid w:val="00E76658"/>
    <w:rsid w:val="00E8076D"/>
    <w:rsid w:val="00E80911"/>
    <w:rsid w:val="00E80A1E"/>
    <w:rsid w:val="00E84109"/>
    <w:rsid w:val="00E8514A"/>
    <w:rsid w:val="00E871CA"/>
    <w:rsid w:val="00E9168B"/>
    <w:rsid w:val="00E91714"/>
    <w:rsid w:val="00E929D0"/>
    <w:rsid w:val="00E944CA"/>
    <w:rsid w:val="00E94605"/>
    <w:rsid w:val="00E9557C"/>
    <w:rsid w:val="00E979D9"/>
    <w:rsid w:val="00E97A5F"/>
    <w:rsid w:val="00EA2640"/>
    <w:rsid w:val="00EA5355"/>
    <w:rsid w:val="00EA53FF"/>
    <w:rsid w:val="00EA5B96"/>
    <w:rsid w:val="00EB07ED"/>
    <w:rsid w:val="00EB2C20"/>
    <w:rsid w:val="00EB2DAD"/>
    <w:rsid w:val="00EB41AC"/>
    <w:rsid w:val="00EB557A"/>
    <w:rsid w:val="00EC072F"/>
    <w:rsid w:val="00EC0D5C"/>
    <w:rsid w:val="00EC1495"/>
    <w:rsid w:val="00EC26BC"/>
    <w:rsid w:val="00EC38FE"/>
    <w:rsid w:val="00EC3C04"/>
    <w:rsid w:val="00EC3FE9"/>
    <w:rsid w:val="00EC466C"/>
    <w:rsid w:val="00EC6115"/>
    <w:rsid w:val="00EC7423"/>
    <w:rsid w:val="00EC7428"/>
    <w:rsid w:val="00ED1635"/>
    <w:rsid w:val="00ED2C3C"/>
    <w:rsid w:val="00ED558A"/>
    <w:rsid w:val="00ED7EAA"/>
    <w:rsid w:val="00EE0820"/>
    <w:rsid w:val="00EE0B04"/>
    <w:rsid w:val="00EE253A"/>
    <w:rsid w:val="00EE2FAB"/>
    <w:rsid w:val="00EE3333"/>
    <w:rsid w:val="00EE3C31"/>
    <w:rsid w:val="00EE4654"/>
    <w:rsid w:val="00EE48BE"/>
    <w:rsid w:val="00EE73B1"/>
    <w:rsid w:val="00EE75CA"/>
    <w:rsid w:val="00EF0669"/>
    <w:rsid w:val="00EF1243"/>
    <w:rsid w:val="00EF1B15"/>
    <w:rsid w:val="00EF23D3"/>
    <w:rsid w:val="00EF2F9D"/>
    <w:rsid w:val="00EF4EAC"/>
    <w:rsid w:val="00EF74EF"/>
    <w:rsid w:val="00F01B7E"/>
    <w:rsid w:val="00F03670"/>
    <w:rsid w:val="00F07CD5"/>
    <w:rsid w:val="00F109A0"/>
    <w:rsid w:val="00F1211E"/>
    <w:rsid w:val="00F13366"/>
    <w:rsid w:val="00F13798"/>
    <w:rsid w:val="00F22EA8"/>
    <w:rsid w:val="00F2399A"/>
    <w:rsid w:val="00F24C26"/>
    <w:rsid w:val="00F25CE8"/>
    <w:rsid w:val="00F2656D"/>
    <w:rsid w:val="00F31817"/>
    <w:rsid w:val="00F32AF6"/>
    <w:rsid w:val="00F34759"/>
    <w:rsid w:val="00F374A3"/>
    <w:rsid w:val="00F378CC"/>
    <w:rsid w:val="00F41E22"/>
    <w:rsid w:val="00F43951"/>
    <w:rsid w:val="00F46E89"/>
    <w:rsid w:val="00F50F39"/>
    <w:rsid w:val="00F53234"/>
    <w:rsid w:val="00F534FE"/>
    <w:rsid w:val="00F53A26"/>
    <w:rsid w:val="00F5521C"/>
    <w:rsid w:val="00F55395"/>
    <w:rsid w:val="00F57693"/>
    <w:rsid w:val="00F5780D"/>
    <w:rsid w:val="00F60CC9"/>
    <w:rsid w:val="00F61253"/>
    <w:rsid w:val="00F6352A"/>
    <w:rsid w:val="00F6374E"/>
    <w:rsid w:val="00F6448B"/>
    <w:rsid w:val="00F65CE1"/>
    <w:rsid w:val="00F66FE2"/>
    <w:rsid w:val="00F675EF"/>
    <w:rsid w:val="00F73AA2"/>
    <w:rsid w:val="00F7588D"/>
    <w:rsid w:val="00F773F5"/>
    <w:rsid w:val="00F80963"/>
    <w:rsid w:val="00F83186"/>
    <w:rsid w:val="00F83F06"/>
    <w:rsid w:val="00F84068"/>
    <w:rsid w:val="00F84FDE"/>
    <w:rsid w:val="00F85540"/>
    <w:rsid w:val="00F85563"/>
    <w:rsid w:val="00F865B1"/>
    <w:rsid w:val="00F87F82"/>
    <w:rsid w:val="00F90201"/>
    <w:rsid w:val="00F92E4F"/>
    <w:rsid w:val="00F9426C"/>
    <w:rsid w:val="00F95757"/>
    <w:rsid w:val="00F959D0"/>
    <w:rsid w:val="00FA0486"/>
    <w:rsid w:val="00FA04F5"/>
    <w:rsid w:val="00FA079A"/>
    <w:rsid w:val="00FA1019"/>
    <w:rsid w:val="00FA2B06"/>
    <w:rsid w:val="00FA335C"/>
    <w:rsid w:val="00FA3DCD"/>
    <w:rsid w:val="00FA4327"/>
    <w:rsid w:val="00FA479E"/>
    <w:rsid w:val="00FA58C3"/>
    <w:rsid w:val="00FA688D"/>
    <w:rsid w:val="00FA6BC3"/>
    <w:rsid w:val="00FA7A46"/>
    <w:rsid w:val="00FA7E2D"/>
    <w:rsid w:val="00FB074A"/>
    <w:rsid w:val="00FB0A19"/>
    <w:rsid w:val="00FB15FC"/>
    <w:rsid w:val="00FB16ED"/>
    <w:rsid w:val="00FB1DA1"/>
    <w:rsid w:val="00FB3178"/>
    <w:rsid w:val="00FB5534"/>
    <w:rsid w:val="00FB580B"/>
    <w:rsid w:val="00FB6276"/>
    <w:rsid w:val="00FB73E9"/>
    <w:rsid w:val="00FB78D3"/>
    <w:rsid w:val="00FC1597"/>
    <w:rsid w:val="00FC32E8"/>
    <w:rsid w:val="00FC4F3D"/>
    <w:rsid w:val="00FC5181"/>
    <w:rsid w:val="00FC5403"/>
    <w:rsid w:val="00FC568E"/>
    <w:rsid w:val="00FC6ABA"/>
    <w:rsid w:val="00FD0906"/>
    <w:rsid w:val="00FD1A01"/>
    <w:rsid w:val="00FD26AC"/>
    <w:rsid w:val="00FD5F83"/>
    <w:rsid w:val="00FD5F92"/>
    <w:rsid w:val="00FD69A3"/>
    <w:rsid w:val="00FD7064"/>
    <w:rsid w:val="00FE19FF"/>
    <w:rsid w:val="00FE271E"/>
    <w:rsid w:val="00FE2F04"/>
    <w:rsid w:val="00FE417A"/>
    <w:rsid w:val="00FE490F"/>
    <w:rsid w:val="00FE495B"/>
    <w:rsid w:val="00FE5542"/>
    <w:rsid w:val="00FE56A3"/>
    <w:rsid w:val="00FE7377"/>
    <w:rsid w:val="00FE75F3"/>
    <w:rsid w:val="00FF17F6"/>
    <w:rsid w:val="00FF238D"/>
    <w:rsid w:val="00FF402C"/>
    <w:rsid w:val="00FF4868"/>
    <w:rsid w:val="0134025B"/>
    <w:rsid w:val="02AE3EBF"/>
    <w:rsid w:val="02EF2550"/>
    <w:rsid w:val="090A107C"/>
    <w:rsid w:val="09B223EF"/>
    <w:rsid w:val="09C34F9D"/>
    <w:rsid w:val="09D36A72"/>
    <w:rsid w:val="0AC543D2"/>
    <w:rsid w:val="0B2377B6"/>
    <w:rsid w:val="0CE27CA0"/>
    <w:rsid w:val="0D394353"/>
    <w:rsid w:val="0D3D510E"/>
    <w:rsid w:val="0D8B2C0D"/>
    <w:rsid w:val="0D8C0512"/>
    <w:rsid w:val="0D937ED7"/>
    <w:rsid w:val="103B187F"/>
    <w:rsid w:val="10980629"/>
    <w:rsid w:val="122E1272"/>
    <w:rsid w:val="12563ECD"/>
    <w:rsid w:val="137D4CC3"/>
    <w:rsid w:val="1496461E"/>
    <w:rsid w:val="15D565DF"/>
    <w:rsid w:val="167D29B6"/>
    <w:rsid w:val="1683253B"/>
    <w:rsid w:val="17B22AFA"/>
    <w:rsid w:val="18F37E5F"/>
    <w:rsid w:val="1BA73676"/>
    <w:rsid w:val="1C754773"/>
    <w:rsid w:val="1C9569A6"/>
    <w:rsid w:val="1D5B618C"/>
    <w:rsid w:val="1ED33BFA"/>
    <w:rsid w:val="211A7C58"/>
    <w:rsid w:val="291338C5"/>
    <w:rsid w:val="2A1C1EFF"/>
    <w:rsid w:val="2AB63621"/>
    <w:rsid w:val="2F3F3853"/>
    <w:rsid w:val="2F7D6021"/>
    <w:rsid w:val="306A4D24"/>
    <w:rsid w:val="31A05012"/>
    <w:rsid w:val="326C1217"/>
    <w:rsid w:val="34D45D50"/>
    <w:rsid w:val="35FE1F10"/>
    <w:rsid w:val="387B01A9"/>
    <w:rsid w:val="392A7D43"/>
    <w:rsid w:val="395B0FDF"/>
    <w:rsid w:val="3BBB30F3"/>
    <w:rsid w:val="3D855B47"/>
    <w:rsid w:val="43C40C7B"/>
    <w:rsid w:val="44184F3E"/>
    <w:rsid w:val="444E3503"/>
    <w:rsid w:val="44797174"/>
    <w:rsid w:val="460E2551"/>
    <w:rsid w:val="480F3BB5"/>
    <w:rsid w:val="48497DB0"/>
    <w:rsid w:val="48E02B33"/>
    <w:rsid w:val="4B2B1AB6"/>
    <w:rsid w:val="4BE25BBB"/>
    <w:rsid w:val="4BF95997"/>
    <w:rsid w:val="4DC45828"/>
    <w:rsid w:val="4F235B2E"/>
    <w:rsid w:val="50B03428"/>
    <w:rsid w:val="53190836"/>
    <w:rsid w:val="544B657A"/>
    <w:rsid w:val="552726C3"/>
    <w:rsid w:val="554E357D"/>
    <w:rsid w:val="55E320F2"/>
    <w:rsid w:val="55E45EDB"/>
    <w:rsid w:val="57AC6280"/>
    <w:rsid w:val="57DD0B25"/>
    <w:rsid w:val="57F465A9"/>
    <w:rsid w:val="59237EE1"/>
    <w:rsid w:val="5AA05557"/>
    <w:rsid w:val="5C0A2CFD"/>
    <w:rsid w:val="5FA9511F"/>
    <w:rsid w:val="6043186E"/>
    <w:rsid w:val="60D5340A"/>
    <w:rsid w:val="614566C1"/>
    <w:rsid w:val="61542A1E"/>
    <w:rsid w:val="61EA6688"/>
    <w:rsid w:val="625E449D"/>
    <w:rsid w:val="636274D2"/>
    <w:rsid w:val="652215F3"/>
    <w:rsid w:val="6530202C"/>
    <w:rsid w:val="677E55F7"/>
    <w:rsid w:val="67984E95"/>
    <w:rsid w:val="67B234F7"/>
    <w:rsid w:val="680A20EB"/>
    <w:rsid w:val="68240ACD"/>
    <w:rsid w:val="685D21AE"/>
    <w:rsid w:val="68A50556"/>
    <w:rsid w:val="6A251D7B"/>
    <w:rsid w:val="6A8D1971"/>
    <w:rsid w:val="6BB554D8"/>
    <w:rsid w:val="6FBA28E6"/>
    <w:rsid w:val="6FC233E3"/>
    <w:rsid w:val="70733A5E"/>
    <w:rsid w:val="707474CC"/>
    <w:rsid w:val="70A64F8D"/>
    <w:rsid w:val="748530C8"/>
    <w:rsid w:val="74A31B81"/>
    <w:rsid w:val="79DC45C5"/>
    <w:rsid w:val="7A414ED5"/>
    <w:rsid w:val="7B236334"/>
    <w:rsid w:val="7B8A62FE"/>
    <w:rsid w:val="7C270157"/>
    <w:rsid w:val="7E8655D3"/>
    <w:rsid w:val="7EAB0BBA"/>
    <w:rsid w:val="7F2C7DEC"/>
    <w:rsid w:val="7F901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6F5BCB1"/>
  <w15:docId w15:val="{7CB015EC-A223-4D7F-AE05-5D510A919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qFormat="1"/>
    <w:lsdException w:name="caption" w:unhideWhenUsed="1" w:qFormat="1"/>
    <w:lsdException w:name="table of figures" w:uiPriority="99" w:qFormat="1"/>
    <w:lsdException w:name="Title" w:qFormat="1"/>
    <w:lsdException w:name="Default Paragraph Font" w:semiHidden="1" w:uiPriority="1" w:unhideWhenUsed="1" w:qFormat="1"/>
    <w:lsdException w:name="Body Text" w:qFormat="1"/>
    <w:lsdException w:name="Subtitle" w:qFormat="1"/>
    <w:lsdException w:name="Hyperlink" w:uiPriority="99" w:unhideWhenUsed="1" w:qFormat="1"/>
    <w:lsdException w:name="Followed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Keyboard" w:semiHidden="1" w:unhideWhenUsed="1"/>
    <w:lsdException w:name="HTML Preformatted"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9C8"/>
  </w:style>
  <w:style w:type="paragraph" w:styleId="Heading1">
    <w:name w:val="heading 1"/>
    <w:basedOn w:val="Normal"/>
    <w:next w:val="Normal"/>
    <w:link w:val="Heading1Char"/>
    <w:qFormat/>
    <w:pPr>
      <w:keepNext/>
      <w:jc w:val="center"/>
      <w:outlineLvl w:val="0"/>
    </w:pPr>
    <w:rPr>
      <w:rFonts w:ascii="VNI-Times" w:hAnsi="VNI-Times"/>
      <w:b/>
      <w:sz w:val="34"/>
    </w:rPr>
  </w:style>
  <w:style w:type="paragraph" w:styleId="Heading2">
    <w:name w:val="heading 2"/>
    <w:basedOn w:val="Normal"/>
    <w:next w:val="Normal"/>
    <w:link w:val="Heading2Char"/>
    <w:qFormat/>
    <w:pPr>
      <w:keepNext/>
      <w:jc w:val="center"/>
      <w:outlineLvl w:val="1"/>
    </w:pPr>
    <w:rPr>
      <w:rFonts w:ascii="VNI-Fato" w:hAnsi="VNI-Fato"/>
      <w:b/>
      <w:bCs/>
      <w:sz w:val="32"/>
    </w:rPr>
  </w:style>
  <w:style w:type="paragraph" w:styleId="Heading3">
    <w:name w:val="heading 3"/>
    <w:basedOn w:val="Normal"/>
    <w:next w:val="Normal"/>
    <w:link w:val="Heading3Char"/>
    <w:unhideWhenUsed/>
    <w:qFormat/>
    <w:pPr>
      <w:keepNext/>
      <w:spacing w:before="240" w:after="60"/>
      <w:outlineLvl w:val="2"/>
    </w:pPr>
    <w:rPr>
      <w:rFonts w:ascii="Calibri Light" w:hAnsi="Calibri Light"/>
      <w:b/>
    </w:rPr>
  </w:style>
  <w:style w:type="paragraph" w:styleId="Heading5">
    <w:name w:val="heading 5"/>
    <w:basedOn w:val="Normal"/>
    <w:next w:val="Normal"/>
    <w:link w:val="Heading5Char"/>
    <w:uiPriority w:val="1"/>
    <w:qFormat/>
    <w:rsid w:val="000B417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5485F"/>
    <w:rPr>
      <w:rFonts w:ascii="VNI-Times" w:eastAsia="SimSun" w:hAnsi="VNI-Times" w:cs="Times New Roman"/>
      <w:b/>
      <w:sz w:val="34"/>
      <w:szCs w:val="26"/>
    </w:rPr>
  </w:style>
  <w:style w:type="character" w:customStyle="1" w:styleId="Heading2Char">
    <w:name w:val="Heading 2 Char"/>
    <w:basedOn w:val="DefaultParagraphFont"/>
    <w:link w:val="Heading2"/>
    <w:rsid w:val="006A4D28"/>
    <w:rPr>
      <w:rFonts w:ascii="VNI-Fato" w:eastAsia="SimSun" w:hAnsi="VNI-Fato" w:cs="Times New Roman"/>
      <w:b/>
      <w:bCs/>
      <w:sz w:val="32"/>
      <w:szCs w:val="26"/>
    </w:rPr>
  </w:style>
  <w:style w:type="character" w:customStyle="1" w:styleId="Heading3Char">
    <w:name w:val="Heading 3 Char"/>
    <w:link w:val="Heading3"/>
    <w:qFormat/>
    <w:rPr>
      <w:rFonts w:ascii="Calibri Light" w:eastAsia="SimSun" w:hAnsi="Calibri Light" w:cs="Times New Roman"/>
      <w:b/>
    </w:rPr>
  </w:style>
  <w:style w:type="character" w:customStyle="1" w:styleId="Heading5Char">
    <w:name w:val="Heading 5 Char"/>
    <w:basedOn w:val="DefaultParagraphFont"/>
    <w:link w:val="Heading5"/>
    <w:uiPriority w:val="1"/>
    <w:rsid w:val="000B4177"/>
    <w:rPr>
      <w:rFonts w:asciiTheme="majorHAnsi" w:eastAsiaTheme="majorEastAsia" w:hAnsiTheme="majorHAnsi" w:cstheme="majorBidi"/>
      <w:color w:val="365F91" w:themeColor="accent1" w:themeShade="BF"/>
    </w:r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EC466C"/>
    <w:rPr>
      <w:rFonts w:ascii="Times New Roman" w:eastAsia="SimSun" w:hAnsi="Times New Roman" w:cs="Times New Roman"/>
      <w:sz w:val="18"/>
      <w:szCs w:val="18"/>
    </w:rPr>
  </w:style>
  <w:style w:type="paragraph" w:styleId="Header">
    <w:name w:val="header"/>
    <w:basedOn w:val="Normal"/>
    <w:link w:val="HeaderChar"/>
    <w:pPr>
      <w:tabs>
        <w:tab w:val="center" w:pos="4153"/>
        <w:tab w:val="right" w:pos="8306"/>
      </w:tabs>
      <w:snapToGrid w:val="0"/>
    </w:pPr>
    <w:rPr>
      <w:sz w:val="18"/>
      <w:szCs w:val="18"/>
    </w:rPr>
  </w:style>
  <w:style w:type="paragraph" w:styleId="HTMLPreformatted">
    <w:name w:val="HTML Preformatted"/>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hint="eastAsia"/>
      <w:sz w:val="24"/>
      <w:szCs w:val="24"/>
      <w:lang w:eastAsia="zh-CN"/>
    </w:rPr>
  </w:style>
  <w:style w:type="character" w:customStyle="1" w:styleId="HTMLPreformattedChar">
    <w:name w:val="HTML Preformatted Char"/>
    <w:basedOn w:val="DefaultParagraphFont"/>
    <w:link w:val="HTMLPreformatted"/>
    <w:qFormat/>
    <w:rPr>
      <w:rFonts w:ascii="SimSun" w:hAnsi="SimSun"/>
      <w:sz w:val="24"/>
      <w:szCs w:val="24"/>
      <w:lang w:eastAsia="zh-CN"/>
    </w:rPr>
  </w:style>
  <w:style w:type="paragraph" w:styleId="NormalWeb">
    <w:name w:val="Normal (Web)"/>
    <w:basedOn w:val="Normal"/>
    <w:uiPriority w:val="99"/>
    <w:unhideWhenUsed/>
    <w:pPr>
      <w:spacing w:before="100" w:beforeAutospacing="1" w:after="100" w:afterAutospacing="1"/>
    </w:pPr>
    <w:rPr>
      <w:sz w:val="24"/>
      <w:szCs w:val="24"/>
    </w:rPr>
  </w:style>
  <w:style w:type="paragraph" w:styleId="TableofFigures">
    <w:name w:val="table of figures"/>
    <w:basedOn w:val="Normal"/>
    <w:next w:val="Normal"/>
    <w:uiPriority w:val="99"/>
    <w:qFormat/>
    <w:pPr>
      <w:spacing w:after="0"/>
    </w:p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60"/>
    </w:pPr>
  </w:style>
  <w:style w:type="paragraph" w:styleId="TOC3">
    <w:name w:val="toc 3"/>
    <w:basedOn w:val="Normal"/>
    <w:next w:val="Normal"/>
    <w:uiPriority w:val="39"/>
    <w:qFormat/>
    <w:pPr>
      <w:spacing w:after="100"/>
      <w:ind w:left="520"/>
    </w:pPr>
  </w:style>
  <w:style w:type="character" w:styleId="Emphasis">
    <w:name w:val="Emphasis"/>
    <w:qFormat/>
    <w:rPr>
      <w:i/>
      <w:iCs/>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rPr>
      <w:rFonts w:eastAsia="SimSun"/>
    </w:rPr>
  </w:style>
  <w:style w:type="paragraph" w:customStyle="1" w:styleId="TOCHeading1">
    <w:name w:val="TOC Heading1"/>
    <w:basedOn w:val="Heading1"/>
    <w:next w:val="Normal"/>
    <w:uiPriority w:val="39"/>
    <w:unhideWhenUsed/>
    <w:qFormat/>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basedOn w:val="Normal"/>
    <w:uiPriority w:val="99"/>
    <w:qFormat/>
    <w:pPr>
      <w:ind w:left="720"/>
      <w:contextualSpacing/>
    </w:pPr>
  </w:style>
  <w:style w:type="paragraph" w:customStyle="1" w:styleId="TOCHeading2">
    <w:name w:val="TOC Heading2"/>
    <w:basedOn w:val="Heading1"/>
    <w:next w:val="Normal"/>
    <w:uiPriority w:val="39"/>
    <w:unhideWhenUsed/>
    <w:qFormat/>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WPSOffice2">
    <w:name w:val="WPSOffice手动目录 2"/>
    <w:qFormat/>
    <w:pPr>
      <w:ind w:leftChars="200" w:left="200"/>
    </w:pPr>
    <w:rPr>
      <w:rFonts w:eastAsia="Times New Roman"/>
    </w:rPr>
  </w:style>
  <w:style w:type="table" w:styleId="PlainTable5">
    <w:name w:val="Plain Table 5"/>
    <w:basedOn w:val="TableNormal"/>
    <w:uiPriority w:val="45"/>
    <w:rsid w:val="006D28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28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6D2850"/>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6D285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6D2850"/>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4">
    <w:name w:val="Grid Table 4 Accent 4"/>
    <w:basedOn w:val="TableNormal"/>
    <w:uiPriority w:val="49"/>
    <w:rsid w:val="006D285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TMLCode">
    <w:name w:val="HTML Code"/>
    <w:basedOn w:val="DefaultParagraphFont"/>
    <w:uiPriority w:val="99"/>
    <w:unhideWhenUsed/>
    <w:rsid w:val="0070030F"/>
    <w:rPr>
      <w:rFonts w:ascii="Courier New" w:eastAsia="Times New Roman" w:hAnsi="Courier New" w:cs="Courier New"/>
      <w:sz w:val="20"/>
      <w:szCs w:val="20"/>
    </w:rPr>
  </w:style>
  <w:style w:type="paragraph" w:styleId="EndnoteText">
    <w:name w:val="endnote text"/>
    <w:basedOn w:val="Normal"/>
    <w:link w:val="EndnoteTextChar"/>
    <w:rsid w:val="003A10A4"/>
    <w:pPr>
      <w:spacing w:after="0" w:line="240" w:lineRule="auto"/>
    </w:pPr>
    <w:rPr>
      <w:sz w:val="20"/>
      <w:szCs w:val="20"/>
    </w:rPr>
  </w:style>
  <w:style w:type="character" w:customStyle="1" w:styleId="EndnoteTextChar">
    <w:name w:val="Endnote Text Char"/>
    <w:basedOn w:val="DefaultParagraphFont"/>
    <w:link w:val="EndnoteText"/>
    <w:rsid w:val="003A10A4"/>
    <w:rPr>
      <w:rFonts w:ascii="Times New Roman" w:eastAsia="SimSun" w:hAnsi="Times New Roman" w:cs="Times New Roman"/>
    </w:rPr>
  </w:style>
  <w:style w:type="character" w:styleId="EndnoteReference">
    <w:name w:val="endnote reference"/>
    <w:basedOn w:val="DefaultParagraphFont"/>
    <w:rsid w:val="003A10A4"/>
    <w:rPr>
      <w:vertAlign w:val="superscript"/>
    </w:rPr>
  </w:style>
  <w:style w:type="character" w:styleId="Strong">
    <w:name w:val="Strong"/>
    <w:basedOn w:val="DefaultParagraphFont"/>
    <w:uiPriority w:val="22"/>
    <w:qFormat/>
    <w:rsid w:val="00262902"/>
    <w:rPr>
      <w:b/>
      <w:bCs/>
    </w:rPr>
  </w:style>
  <w:style w:type="table" w:styleId="GridTable3-Accent3">
    <w:name w:val="Grid Table 3 Accent 3"/>
    <w:basedOn w:val="TableNormal"/>
    <w:uiPriority w:val="48"/>
    <w:rsid w:val="00BA2A08"/>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ListTable3-Accent6">
    <w:name w:val="List Table 3 Accent 6"/>
    <w:basedOn w:val="TableNormal"/>
    <w:uiPriority w:val="48"/>
    <w:rsid w:val="00BA2A08"/>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6">
    <w:name w:val="List Table 5 Dark Accent 6"/>
    <w:basedOn w:val="TableNormal"/>
    <w:uiPriority w:val="50"/>
    <w:rsid w:val="00BA2A08"/>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BA2A08"/>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A2A08"/>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BA2A0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dTable6Colorful-Accent1">
    <w:name w:val="Grid Table 6 Colorful Accent 1"/>
    <w:basedOn w:val="TableNormal"/>
    <w:uiPriority w:val="51"/>
    <w:rsid w:val="00BA2A08"/>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semiHidden/>
    <w:unhideWhenUsed/>
    <w:rsid w:val="001B37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1B3703"/>
    <w:rPr>
      <w:rFonts w:ascii="Segoe UI" w:hAnsi="Segoe UI" w:cs="Segoe UI"/>
      <w:sz w:val="18"/>
      <w:szCs w:val="18"/>
    </w:rPr>
  </w:style>
  <w:style w:type="paragraph" w:styleId="TOCHeading">
    <w:name w:val="TOC Heading"/>
    <w:basedOn w:val="Heading1"/>
    <w:next w:val="Normal"/>
    <w:uiPriority w:val="39"/>
    <w:unhideWhenUsed/>
    <w:qFormat/>
    <w:rsid w:val="00D95740"/>
    <w:pPr>
      <w:keepLine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aliases w:val="Char, Char"/>
    <w:basedOn w:val="Normal"/>
    <w:link w:val="BodyTextChar"/>
    <w:rsid w:val="000F662E"/>
    <w:pPr>
      <w:tabs>
        <w:tab w:val="right" w:pos="8640"/>
      </w:tabs>
      <w:spacing w:before="120" w:after="120" w:line="240" w:lineRule="auto"/>
      <w:ind w:left="547"/>
      <w:jc w:val="both"/>
    </w:pPr>
    <w:rPr>
      <w:rFonts w:ascii="Yu Mincho Light" w:eastAsia="Cambria Math" w:hAnsi="Yu Mincho Light" w:cstheme="minorBidi"/>
      <w:spacing w:val="4"/>
      <w:sz w:val="24"/>
      <w:szCs w:val="24"/>
    </w:rPr>
  </w:style>
  <w:style w:type="character" w:customStyle="1" w:styleId="BodyTextChar">
    <w:name w:val="Body Text Char"/>
    <w:aliases w:val="Char Char, Char Char"/>
    <w:basedOn w:val="DefaultParagraphFont"/>
    <w:link w:val="BodyText"/>
    <w:rsid w:val="000F662E"/>
    <w:rPr>
      <w:rFonts w:ascii="Yu Mincho Light" w:eastAsia="Cambria Math" w:hAnsi="Yu Mincho Light" w:cstheme="minorBidi"/>
      <w:spacing w:val="4"/>
      <w:sz w:val="24"/>
      <w:szCs w:val="24"/>
    </w:rPr>
  </w:style>
  <w:style w:type="table" w:styleId="PlainTable1">
    <w:name w:val="Plain Table 1"/>
    <w:basedOn w:val="TableNormal"/>
    <w:uiPriority w:val="41"/>
    <w:rsid w:val="00A25F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A25FF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5">
    <w:name w:val="List Table 6 Colorful Accent 5"/>
    <w:basedOn w:val="TableNormal"/>
    <w:uiPriority w:val="51"/>
    <w:rsid w:val="00A25FFE"/>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707129"/>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707129"/>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707129"/>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07129"/>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07129"/>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07129"/>
    <w:pPr>
      <w:spacing w:after="100"/>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707129"/>
    <w:rPr>
      <w:color w:val="605E5C"/>
      <w:shd w:val="clear" w:color="auto" w:fill="E1DFDD"/>
    </w:rPr>
  </w:style>
  <w:style w:type="table" w:styleId="GridTable4-Accent1">
    <w:name w:val="Grid Table 4 Accent 1"/>
    <w:basedOn w:val="TableNormal"/>
    <w:uiPriority w:val="49"/>
    <w:rsid w:val="008D5071"/>
    <w:pPr>
      <w:spacing w:after="0" w:line="240" w:lineRule="auto"/>
    </w:pPr>
    <w:rPr>
      <w:rFonts w:asciiTheme="minorHAnsi" w:hAnsiTheme="minorHAnsi" w:cstheme="minorBidi"/>
      <w:sz w:val="22"/>
      <w:szCs w:val="22"/>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erChar">
    <w:name w:val="Header Char"/>
    <w:basedOn w:val="DefaultParagraphFont"/>
    <w:link w:val="Header"/>
    <w:rsid w:val="00F675EF"/>
    <w:rPr>
      <w:sz w:val="18"/>
      <w:szCs w:val="18"/>
    </w:rPr>
  </w:style>
  <w:style w:type="character" w:styleId="FollowedHyperlink">
    <w:name w:val="FollowedHyperlink"/>
    <w:basedOn w:val="DefaultParagraphFont"/>
    <w:uiPriority w:val="99"/>
    <w:unhideWhenUsed/>
    <w:rsid w:val="00F675E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00424">
      <w:bodyDiv w:val="1"/>
      <w:marLeft w:val="0"/>
      <w:marRight w:val="0"/>
      <w:marTop w:val="0"/>
      <w:marBottom w:val="0"/>
      <w:divBdr>
        <w:top w:val="none" w:sz="0" w:space="0" w:color="auto"/>
        <w:left w:val="none" w:sz="0" w:space="0" w:color="auto"/>
        <w:bottom w:val="none" w:sz="0" w:space="0" w:color="auto"/>
        <w:right w:val="none" w:sz="0" w:space="0" w:color="auto"/>
      </w:divBdr>
      <w:divsChild>
        <w:div w:id="503514816">
          <w:marLeft w:val="-108"/>
          <w:marRight w:val="0"/>
          <w:marTop w:val="0"/>
          <w:marBottom w:val="0"/>
          <w:divBdr>
            <w:top w:val="none" w:sz="0" w:space="0" w:color="auto"/>
            <w:left w:val="none" w:sz="0" w:space="0" w:color="auto"/>
            <w:bottom w:val="none" w:sz="0" w:space="0" w:color="auto"/>
            <w:right w:val="none" w:sz="0" w:space="0" w:color="auto"/>
          </w:divBdr>
        </w:div>
      </w:divsChild>
    </w:div>
    <w:div w:id="217405227">
      <w:bodyDiv w:val="1"/>
      <w:marLeft w:val="0"/>
      <w:marRight w:val="0"/>
      <w:marTop w:val="0"/>
      <w:marBottom w:val="0"/>
      <w:divBdr>
        <w:top w:val="none" w:sz="0" w:space="0" w:color="auto"/>
        <w:left w:val="none" w:sz="0" w:space="0" w:color="auto"/>
        <w:bottom w:val="none" w:sz="0" w:space="0" w:color="auto"/>
        <w:right w:val="none" w:sz="0" w:space="0" w:color="auto"/>
      </w:divBdr>
      <w:divsChild>
        <w:div w:id="2125348163">
          <w:marLeft w:val="0"/>
          <w:marRight w:val="0"/>
          <w:marTop w:val="0"/>
          <w:marBottom w:val="0"/>
          <w:divBdr>
            <w:top w:val="none" w:sz="0" w:space="0" w:color="auto"/>
            <w:left w:val="none" w:sz="0" w:space="0" w:color="auto"/>
            <w:bottom w:val="none" w:sz="0" w:space="0" w:color="auto"/>
            <w:right w:val="none" w:sz="0" w:space="0" w:color="auto"/>
          </w:divBdr>
          <w:divsChild>
            <w:div w:id="1969241783">
              <w:marLeft w:val="0"/>
              <w:marRight w:val="0"/>
              <w:marTop w:val="0"/>
              <w:marBottom w:val="0"/>
              <w:divBdr>
                <w:top w:val="none" w:sz="0" w:space="0" w:color="auto"/>
                <w:left w:val="none" w:sz="0" w:space="0" w:color="auto"/>
                <w:bottom w:val="none" w:sz="0" w:space="0" w:color="auto"/>
                <w:right w:val="none" w:sz="0" w:space="0" w:color="auto"/>
              </w:divBdr>
              <w:divsChild>
                <w:div w:id="2605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8">
          <w:marLeft w:val="0"/>
          <w:marRight w:val="0"/>
          <w:marTop w:val="0"/>
          <w:marBottom w:val="0"/>
          <w:divBdr>
            <w:top w:val="none" w:sz="0" w:space="0" w:color="auto"/>
            <w:left w:val="none" w:sz="0" w:space="0" w:color="auto"/>
            <w:bottom w:val="none" w:sz="0" w:space="0" w:color="auto"/>
            <w:right w:val="none" w:sz="0" w:space="0" w:color="auto"/>
          </w:divBdr>
          <w:divsChild>
            <w:div w:id="2071610273">
              <w:marLeft w:val="0"/>
              <w:marRight w:val="0"/>
              <w:marTop w:val="0"/>
              <w:marBottom w:val="0"/>
              <w:divBdr>
                <w:top w:val="none" w:sz="0" w:space="0" w:color="auto"/>
                <w:left w:val="none" w:sz="0" w:space="0" w:color="auto"/>
                <w:bottom w:val="none" w:sz="0" w:space="0" w:color="auto"/>
                <w:right w:val="none" w:sz="0" w:space="0" w:color="auto"/>
              </w:divBdr>
              <w:divsChild>
                <w:div w:id="10337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5010">
          <w:marLeft w:val="0"/>
          <w:marRight w:val="0"/>
          <w:marTop w:val="0"/>
          <w:marBottom w:val="0"/>
          <w:divBdr>
            <w:top w:val="none" w:sz="0" w:space="0" w:color="auto"/>
            <w:left w:val="none" w:sz="0" w:space="0" w:color="auto"/>
            <w:bottom w:val="none" w:sz="0" w:space="0" w:color="auto"/>
            <w:right w:val="none" w:sz="0" w:space="0" w:color="auto"/>
          </w:divBdr>
          <w:divsChild>
            <w:div w:id="703098757">
              <w:marLeft w:val="0"/>
              <w:marRight w:val="0"/>
              <w:marTop w:val="0"/>
              <w:marBottom w:val="0"/>
              <w:divBdr>
                <w:top w:val="none" w:sz="0" w:space="0" w:color="auto"/>
                <w:left w:val="none" w:sz="0" w:space="0" w:color="auto"/>
                <w:bottom w:val="none" w:sz="0" w:space="0" w:color="auto"/>
                <w:right w:val="none" w:sz="0" w:space="0" w:color="auto"/>
              </w:divBdr>
              <w:divsChild>
                <w:div w:id="8780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8072">
          <w:marLeft w:val="0"/>
          <w:marRight w:val="0"/>
          <w:marTop w:val="0"/>
          <w:marBottom w:val="0"/>
          <w:divBdr>
            <w:top w:val="none" w:sz="0" w:space="0" w:color="auto"/>
            <w:left w:val="none" w:sz="0" w:space="0" w:color="auto"/>
            <w:bottom w:val="none" w:sz="0" w:space="0" w:color="auto"/>
            <w:right w:val="none" w:sz="0" w:space="0" w:color="auto"/>
          </w:divBdr>
          <w:divsChild>
            <w:div w:id="652486839">
              <w:marLeft w:val="0"/>
              <w:marRight w:val="0"/>
              <w:marTop w:val="0"/>
              <w:marBottom w:val="0"/>
              <w:divBdr>
                <w:top w:val="none" w:sz="0" w:space="0" w:color="auto"/>
                <w:left w:val="none" w:sz="0" w:space="0" w:color="auto"/>
                <w:bottom w:val="none" w:sz="0" w:space="0" w:color="auto"/>
                <w:right w:val="none" w:sz="0" w:space="0" w:color="auto"/>
              </w:divBdr>
              <w:divsChild>
                <w:div w:id="10394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1540">
          <w:marLeft w:val="0"/>
          <w:marRight w:val="0"/>
          <w:marTop w:val="0"/>
          <w:marBottom w:val="0"/>
          <w:divBdr>
            <w:top w:val="none" w:sz="0" w:space="0" w:color="auto"/>
            <w:left w:val="none" w:sz="0" w:space="0" w:color="auto"/>
            <w:bottom w:val="none" w:sz="0" w:space="0" w:color="auto"/>
            <w:right w:val="none" w:sz="0" w:space="0" w:color="auto"/>
          </w:divBdr>
          <w:divsChild>
            <w:div w:id="1181043212">
              <w:marLeft w:val="0"/>
              <w:marRight w:val="0"/>
              <w:marTop w:val="0"/>
              <w:marBottom w:val="0"/>
              <w:divBdr>
                <w:top w:val="none" w:sz="0" w:space="0" w:color="auto"/>
                <w:left w:val="none" w:sz="0" w:space="0" w:color="auto"/>
                <w:bottom w:val="none" w:sz="0" w:space="0" w:color="auto"/>
                <w:right w:val="none" w:sz="0" w:space="0" w:color="auto"/>
              </w:divBdr>
              <w:divsChild>
                <w:div w:id="12182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338">
          <w:marLeft w:val="0"/>
          <w:marRight w:val="0"/>
          <w:marTop w:val="0"/>
          <w:marBottom w:val="0"/>
          <w:divBdr>
            <w:top w:val="none" w:sz="0" w:space="0" w:color="auto"/>
            <w:left w:val="none" w:sz="0" w:space="0" w:color="auto"/>
            <w:bottom w:val="none" w:sz="0" w:space="0" w:color="auto"/>
            <w:right w:val="none" w:sz="0" w:space="0" w:color="auto"/>
          </w:divBdr>
          <w:divsChild>
            <w:div w:id="1343095231">
              <w:marLeft w:val="0"/>
              <w:marRight w:val="0"/>
              <w:marTop w:val="0"/>
              <w:marBottom w:val="0"/>
              <w:divBdr>
                <w:top w:val="none" w:sz="0" w:space="0" w:color="auto"/>
                <w:left w:val="none" w:sz="0" w:space="0" w:color="auto"/>
                <w:bottom w:val="none" w:sz="0" w:space="0" w:color="auto"/>
                <w:right w:val="none" w:sz="0" w:space="0" w:color="auto"/>
              </w:divBdr>
              <w:divsChild>
                <w:div w:id="12694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2141">
          <w:marLeft w:val="0"/>
          <w:marRight w:val="0"/>
          <w:marTop w:val="0"/>
          <w:marBottom w:val="0"/>
          <w:divBdr>
            <w:top w:val="none" w:sz="0" w:space="0" w:color="auto"/>
            <w:left w:val="none" w:sz="0" w:space="0" w:color="auto"/>
            <w:bottom w:val="none" w:sz="0" w:space="0" w:color="auto"/>
            <w:right w:val="none" w:sz="0" w:space="0" w:color="auto"/>
          </w:divBdr>
          <w:divsChild>
            <w:div w:id="739333631">
              <w:marLeft w:val="0"/>
              <w:marRight w:val="0"/>
              <w:marTop w:val="0"/>
              <w:marBottom w:val="0"/>
              <w:divBdr>
                <w:top w:val="none" w:sz="0" w:space="0" w:color="auto"/>
                <w:left w:val="none" w:sz="0" w:space="0" w:color="auto"/>
                <w:bottom w:val="none" w:sz="0" w:space="0" w:color="auto"/>
                <w:right w:val="none" w:sz="0" w:space="0" w:color="auto"/>
              </w:divBdr>
              <w:divsChild>
                <w:div w:id="80342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339">
          <w:marLeft w:val="0"/>
          <w:marRight w:val="0"/>
          <w:marTop w:val="0"/>
          <w:marBottom w:val="0"/>
          <w:divBdr>
            <w:top w:val="none" w:sz="0" w:space="0" w:color="auto"/>
            <w:left w:val="none" w:sz="0" w:space="0" w:color="auto"/>
            <w:bottom w:val="none" w:sz="0" w:space="0" w:color="auto"/>
            <w:right w:val="none" w:sz="0" w:space="0" w:color="auto"/>
          </w:divBdr>
          <w:divsChild>
            <w:div w:id="416366770">
              <w:marLeft w:val="0"/>
              <w:marRight w:val="0"/>
              <w:marTop w:val="0"/>
              <w:marBottom w:val="0"/>
              <w:divBdr>
                <w:top w:val="none" w:sz="0" w:space="0" w:color="auto"/>
                <w:left w:val="none" w:sz="0" w:space="0" w:color="auto"/>
                <w:bottom w:val="none" w:sz="0" w:space="0" w:color="auto"/>
                <w:right w:val="none" w:sz="0" w:space="0" w:color="auto"/>
              </w:divBdr>
              <w:divsChild>
                <w:div w:id="2034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2861">
          <w:marLeft w:val="0"/>
          <w:marRight w:val="0"/>
          <w:marTop w:val="0"/>
          <w:marBottom w:val="0"/>
          <w:divBdr>
            <w:top w:val="none" w:sz="0" w:space="0" w:color="auto"/>
            <w:left w:val="none" w:sz="0" w:space="0" w:color="auto"/>
            <w:bottom w:val="none" w:sz="0" w:space="0" w:color="auto"/>
            <w:right w:val="none" w:sz="0" w:space="0" w:color="auto"/>
          </w:divBdr>
          <w:divsChild>
            <w:div w:id="1415391610">
              <w:marLeft w:val="0"/>
              <w:marRight w:val="0"/>
              <w:marTop w:val="0"/>
              <w:marBottom w:val="0"/>
              <w:divBdr>
                <w:top w:val="none" w:sz="0" w:space="0" w:color="auto"/>
                <w:left w:val="none" w:sz="0" w:space="0" w:color="auto"/>
                <w:bottom w:val="none" w:sz="0" w:space="0" w:color="auto"/>
                <w:right w:val="none" w:sz="0" w:space="0" w:color="auto"/>
              </w:divBdr>
              <w:divsChild>
                <w:div w:id="20197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7919">
          <w:marLeft w:val="0"/>
          <w:marRight w:val="0"/>
          <w:marTop w:val="0"/>
          <w:marBottom w:val="0"/>
          <w:divBdr>
            <w:top w:val="none" w:sz="0" w:space="0" w:color="auto"/>
            <w:left w:val="none" w:sz="0" w:space="0" w:color="auto"/>
            <w:bottom w:val="none" w:sz="0" w:space="0" w:color="auto"/>
            <w:right w:val="none" w:sz="0" w:space="0" w:color="auto"/>
          </w:divBdr>
          <w:divsChild>
            <w:div w:id="799499830">
              <w:marLeft w:val="0"/>
              <w:marRight w:val="0"/>
              <w:marTop w:val="0"/>
              <w:marBottom w:val="0"/>
              <w:divBdr>
                <w:top w:val="none" w:sz="0" w:space="0" w:color="auto"/>
                <w:left w:val="none" w:sz="0" w:space="0" w:color="auto"/>
                <w:bottom w:val="none" w:sz="0" w:space="0" w:color="auto"/>
                <w:right w:val="none" w:sz="0" w:space="0" w:color="auto"/>
              </w:divBdr>
              <w:divsChild>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1202">
          <w:marLeft w:val="0"/>
          <w:marRight w:val="0"/>
          <w:marTop w:val="0"/>
          <w:marBottom w:val="0"/>
          <w:divBdr>
            <w:top w:val="none" w:sz="0" w:space="0" w:color="auto"/>
            <w:left w:val="none" w:sz="0" w:space="0" w:color="auto"/>
            <w:bottom w:val="none" w:sz="0" w:space="0" w:color="auto"/>
            <w:right w:val="none" w:sz="0" w:space="0" w:color="auto"/>
          </w:divBdr>
          <w:divsChild>
            <w:div w:id="470055870">
              <w:marLeft w:val="0"/>
              <w:marRight w:val="0"/>
              <w:marTop w:val="0"/>
              <w:marBottom w:val="0"/>
              <w:divBdr>
                <w:top w:val="none" w:sz="0" w:space="0" w:color="auto"/>
                <w:left w:val="none" w:sz="0" w:space="0" w:color="auto"/>
                <w:bottom w:val="none" w:sz="0" w:space="0" w:color="auto"/>
                <w:right w:val="none" w:sz="0" w:space="0" w:color="auto"/>
              </w:divBdr>
              <w:divsChild>
                <w:div w:id="187684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518">
          <w:marLeft w:val="0"/>
          <w:marRight w:val="0"/>
          <w:marTop w:val="0"/>
          <w:marBottom w:val="0"/>
          <w:divBdr>
            <w:top w:val="none" w:sz="0" w:space="0" w:color="auto"/>
            <w:left w:val="none" w:sz="0" w:space="0" w:color="auto"/>
            <w:bottom w:val="none" w:sz="0" w:space="0" w:color="auto"/>
            <w:right w:val="none" w:sz="0" w:space="0" w:color="auto"/>
          </w:divBdr>
          <w:divsChild>
            <w:div w:id="807666569">
              <w:marLeft w:val="0"/>
              <w:marRight w:val="0"/>
              <w:marTop w:val="0"/>
              <w:marBottom w:val="0"/>
              <w:divBdr>
                <w:top w:val="none" w:sz="0" w:space="0" w:color="auto"/>
                <w:left w:val="none" w:sz="0" w:space="0" w:color="auto"/>
                <w:bottom w:val="none" w:sz="0" w:space="0" w:color="auto"/>
                <w:right w:val="none" w:sz="0" w:space="0" w:color="auto"/>
              </w:divBdr>
              <w:divsChild>
                <w:div w:id="12443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0108">
          <w:marLeft w:val="0"/>
          <w:marRight w:val="0"/>
          <w:marTop w:val="0"/>
          <w:marBottom w:val="0"/>
          <w:divBdr>
            <w:top w:val="none" w:sz="0" w:space="0" w:color="auto"/>
            <w:left w:val="none" w:sz="0" w:space="0" w:color="auto"/>
            <w:bottom w:val="none" w:sz="0" w:space="0" w:color="auto"/>
            <w:right w:val="none" w:sz="0" w:space="0" w:color="auto"/>
          </w:divBdr>
          <w:divsChild>
            <w:div w:id="1691688019">
              <w:marLeft w:val="0"/>
              <w:marRight w:val="0"/>
              <w:marTop w:val="0"/>
              <w:marBottom w:val="0"/>
              <w:divBdr>
                <w:top w:val="none" w:sz="0" w:space="0" w:color="auto"/>
                <w:left w:val="none" w:sz="0" w:space="0" w:color="auto"/>
                <w:bottom w:val="none" w:sz="0" w:space="0" w:color="auto"/>
                <w:right w:val="none" w:sz="0" w:space="0" w:color="auto"/>
              </w:divBdr>
              <w:divsChild>
                <w:div w:id="966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8536">
          <w:marLeft w:val="0"/>
          <w:marRight w:val="0"/>
          <w:marTop w:val="0"/>
          <w:marBottom w:val="0"/>
          <w:divBdr>
            <w:top w:val="none" w:sz="0" w:space="0" w:color="auto"/>
            <w:left w:val="none" w:sz="0" w:space="0" w:color="auto"/>
            <w:bottom w:val="none" w:sz="0" w:space="0" w:color="auto"/>
            <w:right w:val="none" w:sz="0" w:space="0" w:color="auto"/>
          </w:divBdr>
          <w:divsChild>
            <w:div w:id="1623686261">
              <w:marLeft w:val="0"/>
              <w:marRight w:val="0"/>
              <w:marTop w:val="0"/>
              <w:marBottom w:val="0"/>
              <w:divBdr>
                <w:top w:val="none" w:sz="0" w:space="0" w:color="auto"/>
                <w:left w:val="none" w:sz="0" w:space="0" w:color="auto"/>
                <w:bottom w:val="none" w:sz="0" w:space="0" w:color="auto"/>
                <w:right w:val="none" w:sz="0" w:space="0" w:color="auto"/>
              </w:divBdr>
              <w:divsChild>
                <w:div w:id="636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992">
          <w:marLeft w:val="0"/>
          <w:marRight w:val="0"/>
          <w:marTop w:val="0"/>
          <w:marBottom w:val="0"/>
          <w:divBdr>
            <w:top w:val="none" w:sz="0" w:space="0" w:color="auto"/>
            <w:left w:val="none" w:sz="0" w:space="0" w:color="auto"/>
            <w:bottom w:val="none" w:sz="0" w:space="0" w:color="auto"/>
            <w:right w:val="none" w:sz="0" w:space="0" w:color="auto"/>
          </w:divBdr>
          <w:divsChild>
            <w:div w:id="1317421972">
              <w:marLeft w:val="0"/>
              <w:marRight w:val="0"/>
              <w:marTop w:val="0"/>
              <w:marBottom w:val="0"/>
              <w:divBdr>
                <w:top w:val="none" w:sz="0" w:space="0" w:color="auto"/>
                <w:left w:val="none" w:sz="0" w:space="0" w:color="auto"/>
                <w:bottom w:val="none" w:sz="0" w:space="0" w:color="auto"/>
                <w:right w:val="none" w:sz="0" w:space="0" w:color="auto"/>
              </w:divBdr>
              <w:divsChild>
                <w:div w:id="16982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6703">
          <w:marLeft w:val="0"/>
          <w:marRight w:val="0"/>
          <w:marTop w:val="0"/>
          <w:marBottom w:val="0"/>
          <w:divBdr>
            <w:top w:val="none" w:sz="0" w:space="0" w:color="auto"/>
            <w:left w:val="none" w:sz="0" w:space="0" w:color="auto"/>
            <w:bottom w:val="none" w:sz="0" w:space="0" w:color="auto"/>
            <w:right w:val="none" w:sz="0" w:space="0" w:color="auto"/>
          </w:divBdr>
          <w:divsChild>
            <w:div w:id="1752727504">
              <w:marLeft w:val="0"/>
              <w:marRight w:val="0"/>
              <w:marTop w:val="0"/>
              <w:marBottom w:val="0"/>
              <w:divBdr>
                <w:top w:val="none" w:sz="0" w:space="0" w:color="auto"/>
                <w:left w:val="none" w:sz="0" w:space="0" w:color="auto"/>
                <w:bottom w:val="none" w:sz="0" w:space="0" w:color="auto"/>
                <w:right w:val="none" w:sz="0" w:space="0" w:color="auto"/>
              </w:divBdr>
              <w:divsChild>
                <w:div w:id="8230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1659">
          <w:marLeft w:val="0"/>
          <w:marRight w:val="0"/>
          <w:marTop w:val="0"/>
          <w:marBottom w:val="0"/>
          <w:divBdr>
            <w:top w:val="none" w:sz="0" w:space="0" w:color="auto"/>
            <w:left w:val="none" w:sz="0" w:space="0" w:color="auto"/>
            <w:bottom w:val="none" w:sz="0" w:space="0" w:color="auto"/>
            <w:right w:val="none" w:sz="0" w:space="0" w:color="auto"/>
          </w:divBdr>
          <w:divsChild>
            <w:div w:id="1781951612">
              <w:marLeft w:val="0"/>
              <w:marRight w:val="0"/>
              <w:marTop w:val="0"/>
              <w:marBottom w:val="0"/>
              <w:divBdr>
                <w:top w:val="none" w:sz="0" w:space="0" w:color="auto"/>
                <w:left w:val="none" w:sz="0" w:space="0" w:color="auto"/>
                <w:bottom w:val="none" w:sz="0" w:space="0" w:color="auto"/>
                <w:right w:val="none" w:sz="0" w:space="0" w:color="auto"/>
              </w:divBdr>
              <w:divsChild>
                <w:div w:id="142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8853">
          <w:marLeft w:val="0"/>
          <w:marRight w:val="0"/>
          <w:marTop w:val="0"/>
          <w:marBottom w:val="0"/>
          <w:divBdr>
            <w:top w:val="none" w:sz="0" w:space="0" w:color="auto"/>
            <w:left w:val="none" w:sz="0" w:space="0" w:color="auto"/>
            <w:bottom w:val="none" w:sz="0" w:space="0" w:color="auto"/>
            <w:right w:val="none" w:sz="0" w:space="0" w:color="auto"/>
          </w:divBdr>
          <w:divsChild>
            <w:div w:id="1924684477">
              <w:marLeft w:val="0"/>
              <w:marRight w:val="0"/>
              <w:marTop w:val="0"/>
              <w:marBottom w:val="0"/>
              <w:divBdr>
                <w:top w:val="none" w:sz="0" w:space="0" w:color="auto"/>
                <w:left w:val="none" w:sz="0" w:space="0" w:color="auto"/>
                <w:bottom w:val="none" w:sz="0" w:space="0" w:color="auto"/>
                <w:right w:val="none" w:sz="0" w:space="0" w:color="auto"/>
              </w:divBdr>
              <w:divsChild>
                <w:div w:id="8070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69479">
          <w:marLeft w:val="0"/>
          <w:marRight w:val="0"/>
          <w:marTop w:val="0"/>
          <w:marBottom w:val="0"/>
          <w:divBdr>
            <w:top w:val="none" w:sz="0" w:space="0" w:color="auto"/>
            <w:left w:val="none" w:sz="0" w:space="0" w:color="auto"/>
            <w:bottom w:val="none" w:sz="0" w:space="0" w:color="auto"/>
            <w:right w:val="none" w:sz="0" w:space="0" w:color="auto"/>
          </w:divBdr>
          <w:divsChild>
            <w:div w:id="808934311">
              <w:marLeft w:val="0"/>
              <w:marRight w:val="0"/>
              <w:marTop w:val="0"/>
              <w:marBottom w:val="0"/>
              <w:divBdr>
                <w:top w:val="none" w:sz="0" w:space="0" w:color="auto"/>
                <w:left w:val="none" w:sz="0" w:space="0" w:color="auto"/>
                <w:bottom w:val="none" w:sz="0" w:space="0" w:color="auto"/>
                <w:right w:val="none" w:sz="0" w:space="0" w:color="auto"/>
              </w:divBdr>
              <w:divsChild>
                <w:div w:id="1341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49945">
          <w:marLeft w:val="0"/>
          <w:marRight w:val="0"/>
          <w:marTop w:val="0"/>
          <w:marBottom w:val="0"/>
          <w:divBdr>
            <w:top w:val="none" w:sz="0" w:space="0" w:color="auto"/>
            <w:left w:val="none" w:sz="0" w:space="0" w:color="auto"/>
            <w:bottom w:val="none" w:sz="0" w:space="0" w:color="auto"/>
            <w:right w:val="none" w:sz="0" w:space="0" w:color="auto"/>
          </w:divBdr>
          <w:divsChild>
            <w:div w:id="582298648">
              <w:marLeft w:val="0"/>
              <w:marRight w:val="0"/>
              <w:marTop w:val="0"/>
              <w:marBottom w:val="0"/>
              <w:divBdr>
                <w:top w:val="none" w:sz="0" w:space="0" w:color="auto"/>
                <w:left w:val="none" w:sz="0" w:space="0" w:color="auto"/>
                <w:bottom w:val="none" w:sz="0" w:space="0" w:color="auto"/>
                <w:right w:val="none" w:sz="0" w:space="0" w:color="auto"/>
              </w:divBdr>
              <w:divsChild>
                <w:div w:id="21143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43489">
          <w:marLeft w:val="0"/>
          <w:marRight w:val="0"/>
          <w:marTop w:val="0"/>
          <w:marBottom w:val="0"/>
          <w:divBdr>
            <w:top w:val="none" w:sz="0" w:space="0" w:color="auto"/>
            <w:left w:val="none" w:sz="0" w:space="0" w:color="auto"/>
            <w:bottom w:val="none" w:sz="0" w:space="0" w:color="auto"/>
            <w:right w:val="none" w:sz="0" w:space="0" w:color="auto"/>
          </w:divBdr>
          <w:divsChild>
            <w:div w:id="451289935">
              <w:marLeft w:val="0"/>
              <w:marRight w:val="0"/>
              <w:marTop w:val="0"/>
              <w:marBottom w:val="0"/>
              <w:divBdr>
                <w:top w:val="none" w:sz="0" w:space="0" w:color="auto"/>
                <w:left w:val="none" w:sz="0" w:space="0" w:color="auto"/>
                <w:bottom w:val="none" w:sz="0" w:space="0" w:color="auto"/>
                <w:right w:val="none" w:sz="0" w:space="0" w:color="auto"/>
              </w:divBdr>
              <w:divsChild>
                <w:div w:id="16319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3636">
          <w:marLeft w:val="0"/>
          <w:marRight w:val="0"/>
          <w:marTop w:val="0"/>
          <w:marBottom w:val="0"/>
          <w:divBdr>
            <w:top w:val="none" w:sz="0" w:space="0" w:color="auto"/>
            <w:left w:val="none" w:sz="0" w:space="0" w:color="auto"/>
            <w:bottom w:val="none" w:sz="0" w:space="0" w:color="auto"/>
            <w:right w:val="none" w:sz="0" w:space="0" w:color="auto"/>
          </w:divBdr>
          <w:divsChild>
            <w:div w:id="2065526161">
              <w:marLeft w:val="0"/>
              <w:marRight w:val="0"/>
              <w:marTop w:val="0"/>
              <w:marBottom w:val="0"/>
              <w:divBdr>
                <w:top w:val="none" w:sz="0" w:space="0" w:color="auto"/>
                <w:left w:val="none" w:sz="0" w:space="0" w:color="auto"/>
                <w:bottom w:val="none" w:sz="0" w:space="0" w:color="auto"/>
                <w:right w:val="none" w:sz="0" w:space="0" w:color="auto"/>
              </w:divBdr>
              <w:divsChild>
                <w:div w:id="168947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4079">
          <w:marLeft w:val="0"/>
          <w:marRight w:val="0"/>
          <w:marTop w:val="0"/>
          <w:marBottom w:val="0"/>
          <w:divBdr>
            <w:top w:val="none" w:sz="0" w:space="0" w:color="auto"/>
            <w:left w:val="none" w:sz="0" w:space="0" w:color="auto"/>
            <w:bottom w:val="none" w:sz="0" w:space="0" w:color="auto"/>
            <w:right w:val="none" w:sz="0" w:space="0" w:color="auto"/>
          </w:divBdr>
          <w:divsChild>
            <w:div w:id="1572152490">
              <w:marLeft w:val="0"/>
              <w:marRight w:val="0"/>
              <w:marTop w:val="0"/>
              <w:marBottom w:val="0"/>
              <w:divBdr>
                <w:top w:val="none" w:sz="0" w:space="0" w:color="auto"/>
                <w:left w:val="none" w:sz="0" w:space="0" w:color="auto"/>
                <w:bottom w:val="none" w:sz="0" w:space="0" w:color="auto"/>
                <w:right w:val="none" w:sz="0" w:space="0" w:color="auto"/>
              </w:divBdr>
              <w:divsChild>
                <w:div w:id="13079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2204">
          <w:marLeft w:val="0"/>
          <w:marRight w:val="0"/>
          <w:marTop w:val="0"/>
          <w:marBottom w:val="0"/>
          <w:divBdr>
            <w:top w:val="none" w:sz="0" w:space="0" w:color="auto"/>
            <w:left w:val="none" w:sz="0" w:space="0" w:color="auto"/>
            <w:bottom w:val="none" w:sz="0" w:space="0" w:color="auto"/>
            <w:right w:val="none" w:sz="0" w:space="0" w:color="auto"/>
          </w:divBdr>
          <w:divsChild>
            <w:div w:id="1866554471">
              <w:marLeft w:val="0"/>
              <w:marRight w:val="0"/>
              <w:marTop w:val="0"/>
              <w:marBottom w:val="0"/>
              <w:divBdr>
                <w:top w:val="none" w:sz="0" w:space="0" w:color="auto"/>
                <w:left w:val="none" w:sz="0" w:space="0" w:color="auto"/>
                <w:bottom w:val="none" w:sz="0" w:space="0" w:color="auto"/>
                <w:right w:val="none" w:sz="0" w:space="0" w:color="auto"/>
              </w:divBdr>
              <w:divsChild>
                <w:div w:id="5384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23313">
          <w:marLeft w:val="0"/>
          <w:marRight w:val="0"/>
          <w:marTop w:val="0"/>
          <w:marBottom w:val="0"/>
          <w:divBdr>
            <w:top w:val="none" w:sz="0" w:space="0" w:color="auto"/>
            <w:left w:val="none" w:sz="0" w:space="0" w:color="auto"/>
            <w:bottom w:val="none" w:sz="0" w:space="0" w:color="auto"/>
            <w:right w:val="none" w:sz="0" w:space="0" w:color="auto"/>
          </w:divBdr>
          <w:divsChild>
            <w:div w:id="528182980">
              <w:marLeft w:val="0"/>
              <w:marRight w:val="0"/>
              <w:marTop w:val="0"/>
              <w:marBottom w:val="0"/>
              <w:divBdr>
                <w:top w:val="none" w:sz="0" w:space="0" w:color="auto"/>
                <w:left w:val="none" w:sz="0" w:space="0" w:color="auto"/>
                <w:bottom w:val="none" w:sz="0" w:space="0" w:color="auto"/>
                <w:right w:val="none" w:sz="0" w:space="0" w:color="auto"/>
              </w:divBdr>
              <w:divsChild>
                <w:div w:id="692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1890">
          <w:marLeft w:val="0"/>
          <w:marRight w:val="0"/>
          <w:marTop w:val="0"/>
          <w:marBottom w:val="0"/>
          <w:divBdr>
            <w:top w:val="none" w:sz="0" w:space="0" w:color="auto"/>
            <w:left w:val="none" w:sz="0" w:space="0" w:color="auto"/>
            <w:bottom w:val="none" w:sz="0" w:space="0" w:color="auto"/>
            <w:right w:val="none" w:sz="0" w:space="0" w:color="auto"/>
          </w:divBdr>
          <w:divsChild>
            <w:div w:id="1817139853">
              <w:marLeft w:val="0"/>
              <w:marRight w:val="0"/>
              <w:marTop w:val="0"/>
              <w:marBottom w:val="0"/>
              <w:divBdr>
                <w:top w:val="none" w:sz="0" w:space="0" w:color="auto"/>
                <w:left w:val="none" w:sz="0" w:space="0" w:color="auto"/>
                <w:bottom w:val="none" w:sz="0" w:space="0" w:color="auto"/>
                <w:right w:val="none" w:sz="0" w:space="0" w:color="auto"/>
              </w:divBdr>
              <w:divsChild>
                <w:div w:id="13599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4403">
          <w:marLeft w:val="0"/>
          <w:marRight w:val="0"/>
          <w:marTop w:val="0"/>
          <w:marBottom w:val="0"/>
          <w:divBdr>
            <w:top w:val="none" w:sz="0" w:space="0" w:color="auto"/>
            <w:left w:val="none" w:sz="0" w:space="0" w:color="auto"/>
            <w:bottom w:val="none" w:sz="0" w:space="0" w:color="auto"/>
            <w:right w:val="none" w:sz="0" w:space="0" w:color="auto"/>
          </w:divBdr>
          <w:divsChild>
            <w:div w:id="590967446">
              <w:marLeft w:val="0"/>
              <w:marRight w:val="0"/>
              <w:marTop w:val="0"/>
              <w:marBottom w:val="0"/>
              <w:divBdr>
                <w:top w:val="none" w:sz="0" w:space="0" w:color="auto"/>
                <w:left w:val="none" w:sz="0" w:space="0" w:color="auto"/>
                <w:bottom w:val="none" w:sz="0" w:space="0" w:color="auto"/>
                <w:right w:val="none" w:sz="0" w:space="0" w:color="auto"/>
              </w:divBdr>
              <w:divsChild>
                <w:div w:id="1813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29932">
          <w:marLeft w:val="0"/>
          <w:marRight w:val="0"/>
          <w:marTop w:val="0"/>
          <w:marBottom w:val="0"/>
          <w:divBdr>
            <w:top w:val="none" w:sz="0" w:space="0" w:color="auto"/>
            <w:left w:val="none" w:sz="0" w:space="0" w:color="auto"/>
            <w:bottom w:val="none" w:sz="0" w:space="0" w:color="auto"/>
            <w:right w:val="none" w:sz="0" w:space="0" w:color="auto"/>
          </w:divBdr>
          <w:divsChild>
            <w:div w:id="323051450">
              <w:marLeft w:val="0"/>
              <w:marRight w:val="0"/>
              <w:marTop w:val="0"/>
              <w:marBottom w:val="0"/>
              <w:divBdr>
                <w:top w:val="none" w:sz="0" w:space="0" w:color="auto"/>
                <w:left w:val="none" w:sz="0" w:space="0" w:color="auto"/>
                <w:bottom w:val="none" w:sz="0" w:space="0" w:color="auto"/>
                <w:right w:val="none" w:sz="0" w:space="0" w:color="auto"/>
              </w:divBdr>
              <w:divsChild>
                <w:div w:id="14976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003">
          <w:marLeft w:val="0"/>
          <w:marRight w:val="0"/>
          <w:marTop w:val="0"/>
          <w:marBottom w:val="0"/>
          <w:divBdr>
            <w:top w:val="none" w:sz="0" w:space="0" w:color="auto"/>
            <w:left w:val="none" w:sz="0" w:space="0" w:color="auto"/>
            <w:bottom w:val="none" w:sz="0" w:space="0" w:color="auto"/>
            <w:right w:val="none" w:sz="0" w:space="0" w:color="auto"/>
          </w:divBdr>
          <w:divsChild>
            <w:div w:id="2080013358">
              <w:marLeft w:val="0"/>
              <w:marRight w:val="0"/>
              <w:marTop w:val="0"/>
              <w:marBottom w:val="0"/>
              <w:divBdr>
                <w:top w:val="none" w:sz="0" w:space="0" w:color="auto"/>
                <w:left w:val="none" w:sz="0" w:space="0" w:color="auto"/>
                <w:bottom w:val="none" w:sz="0" w:space="0" w:color="auto"/>
                <w:right w:val="none" w:sz="0" w:space="0" w:color="auto"/>
              </w:divBdr>
              <w:divsChild>
                <w:div w:id="19291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3176">
          <w:marLeft w:val="0"/>
          <w:marRight w:val="0"/>
          <w:marTop w:val="0"/>
          <w:marBottom w:val="0"/>
          <w:divBdr>
            <w:top w:val="none" w:sz="0" w:space="0" w:color="auto"/>
            <w:left w:val="none" w:sz="0" w:space="0" w:color="auto"/>
            <w:bottom w:val="none" w:sz="0" w:space="0" w:color="auto"/>
            <w:right w:val="none" w:sz="0" w:space="0" w:color="auto"/>
          </w:divBdr>
          <w:divsChild>
            <w:div w:id="490870764">
              <w:marLeft w:val="0"/>
              <w:marRight w:val="0"/>
              <w:marTop w:val="0"/>
              <w:marBottom w:val="0"/>
              <w:divBdr>
                <w:top w:val="none" w:sz="0" w:space="0" w:color="auto"/>
                <w:left w:val="none" w:sz="0" w:space="0" w:color="auto"/>
                <w:bottom w:val="none" w:sz="0" w:space="0" w:color="auto"/>
                <w:right w:val="none" w:sz="0" w:space="0" w:color="auto"/>
              </w:divBdr>
              <w:divsChild>
                <w:div w:id="13160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820">
          <w:marLeft w:val="0"/>
          <w:marRight w:val="0"/>
          <w:marTop w:val="0"/>
          <w:marBottom w:val="0"/>
          <w:divBdr>
            <w:top w:val="none" w:sz="0" w:space="0" w:color="auto"/>
            <w:left w:val="none" w:sz="0" w:space="0" w:color="auto"/>
            <w:bottom w:val="none" w:sz="0" w:space="0" w:color="auto"/>
            <w:right w:val="none" w:sz="0" w:space="0" w:color="auto"/>
          </w:divBdr>
          <w:divsChild>
            <w:div w:id="1437166248">
              <w:marLeft w:val="0"/>
              <w:marRight w:val="0"/>
              <w:marTop w:val="0"/>
              <w:marBottom w:val="0"/>
              <w:divBdr>
                <w:top w:val="none" w:sz="0" w:space="0" w:color="auto"/>
                <w:left w:val="none" w:sz="0" w:space="0" w:color="auto"/>
                <w:bottom w:val="none" w:sz="0" w:space="0" w:color="auto"/>
                <w:right w:val="none" w:sz="0" w:space="0" w:color="auto"/>
              </w:divBdr>
              <w:divsChild>
                <w:div w:id="9303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6868">
          <w:marLeft w:val="0"/>
          <w:marRight w:val="0"/>
          <w:marTop w:val="0"/>
          <w:marBottom w:val="0"/>
          <w:divBdr>
            <w:top w:val="none" w:sz="0" w:space="0" w:color="auto"/>
            <w:left w:val="none" w:sz="0" w:space="0" w:color="auto"/>
            <w:bottom w:val="none" w:sz="0" w:space="0" w:color="auto"/>
            <w:right w:val="none" w:sz="0" w:space="0" w:color="auto"/>
          </w:divBdr>
          <w:divsChild>
            <w:div w:id="1134643236">
              <w:marLeft w:val="0"/>
              <w:marRight w:val="0"/>
              <w:marTop w:val="0"/>
              <w:marBottom w:val="0"/>
              <w:divBdr>
                <w:top w:val="none" w:sz="0" w:space="0" w:color="auto"/>
                <w:left w:val="none" w:sz="0" w:space="0" w:color="auto"/>
                <w:bottom w:val="none" w:sz="0" w:space="0" w:color="auto"/>
                <w:right w:val="none" w:sz="0" w:space="0" w:color="auto"/>
              </w:divBdr>
              <w:divsChild>
                <w:div w:id="1922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1756">
          <w:marLeft w:val="0"/>
          <w:marRight w:val="0"/>
          <w:marTop w:val="0"/>
          <w:marBottom w:val="0"/>
          <w:divBdr>
            <w:top w:val="none" w:sz="0" w:space="0" w:color="auto"/>
            <w:left w:val="none" w:sz="0" w:space="0" w:color="auto"/>
            <w:bottom w:val="none" w:sz="0" w:space="0" w:color="auto"/>
            <w:right w:val="none" w:sz="0" w:space="0" w:color="auto"/>
          </w:divBdr>
          <w:divsChild>
            <w:div w:id="1231039475">
              <w:marLeft w:val="0"/>
              <w:marRight w:val="0"/>
              <w:marTop w:val="0"/>
              <w:marBottom w:val="0"/>
              <w:divBdr>
                <w:top w:val="none" w:sz="0" w:space="0" w:color="auto"/>
                <w:left w:val="none" w:sz="0" w:space="0" w:color="auto"/>
                <w:bottom w:val="none" w:sz="0" w:space="0" w:color="auto"/>
                <w:right w:val="none" w:sz="0" w:space="0" w:color="auto"/>
              </w:divBdr>
              <w:divsChild>
                <w:div w:id="15862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7869">
          <w:marLeft w:val="0"/>
          <w:marRight w:val="0"/>
          <w:marTop w:val="0"/>
          <w:marBottom w:val="0"/>
          <w:divBdr>
            <w:top w:val="none" w:sz="0" w:space="0" w:color="auto"/>
            <w:left w:val="none" w:sz="0" w:space="0" w:color="auto"/>
            <w:bottom w:val="none" w:sz="0" w:space="0" w:color="auto"/>
            <w:right w:val="none" w:sz="0" w:space="0" w:color="auto"/>
          </w:divBdr>
          <w:divsChild>
            <w:div w:id="1649673888">
              <w:marLeft w:val="0"/>
              <w:marRight w:val="0"/>
              <w:marTop w:val="0"/>
              <w:marBottom w:val="0"/>
              <w:divBdr>
                <w:top w:val="none" w:sz="0" w:space="0" w:color="auto"/>
                <w:left w:val="none" w:sz="0" w:space="0" w:color="auto"/>
                <w:bottom w:val="none" w:sz="0" w:space="0" w:color="auto"/>
                <w:right w:val="none" w:sz="0" w:space="0" w:color="auto"/>
              </w:divBdr>
              <w:divsChild>
                <w:div w:id="12502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8909">
          <w:marLeft w:val="0"/>
          <w:marRight w:val="0"/>
          <w:marTop w:val="0"/>
          <w:marBottom w:val="0"/>
          <w:divBdr>
            <w:top w:val="none" w:sz="0" w:space="0" w:color="auto"/>
            <w:left w:val="none" w:sz="0" w:space="0" w:color="auto"/>
            <w:bottom w:val="none" w:sz="0" w:space="0" w:color="auto"/>
            <w:right w:val="none" w:sz="0" w:space="0" w:color="auto"/>
          </w:divBdr>
          <w:divsChild>
            <w:div w:id="1696955725">
              <w:marLeft w:val="0"/>
              <w:marRight w:val="0"/>
              <w:marTop w:val="0"/>
              <w:marBottom w:val="0"/>
              <w:divBdr>
                <w:top w:val="none" w:sz="0" w:space="0" w:color="auto"/>
                <w:left w:val="none" w:sz="0" w:space="0" w:color="auto"/>
                <w:bottom w:val="none" w:sz="0" w:space="0" w:color="auto"/>
                <w:right w:val="none" w:sz="0" w:space="0" w:color="auto"/>
              </w:divBdr>
              <w:divsChild>
                <w:div w:id="11168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1288">
          <w:marLeft w:val="0"/>
          <w:marRight w:val="0"/>
          <w:marTop w:val="0"/>
          <w:marBottom w:val="0"/>
          <w:divBdr>
            <w:top w:val="none" w:sz="0" w:space="0" w:color="auto"/>
            <w:left w:val="none" w:sz="0" w:space="0" w:color="auto"/>
            <w:bottom w:val="none" w:sz="0" w:space="0" w:color="auto"/>
            <w:right w:val="none" w:sz="0" w:space="0" w:color="auto"/>
          </w:divBdr>
          <w:divsChild>
            <w:div w:id="128522097">
              <w:marLeft w:val="0"/>
              <w:marRight w:val="0"/>
              <w:marTop w:val="0"/>
              <w:marBottom w:val="0"/>
              <w:divBdr>
                <w:top w:val="none" w:sz="0" w:space="0" w:color="auto"/>
                <w:left w:val="none" w:sz="0" w:space="0" w:color="auto"/>
                <w:bottom w:val="none" w:sz="0" w:space="0" w:color="auto"/>
                <w:right w:val="none" w:sz="0" w:space="0" w:color="auto"/>
              </w:divBdr>
              <w:divsChild>
                <w:div w:id="7999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9545">
          <w:marLeft w:val="0"/>
          <w:marRight w:val="0"/>
          <w:marTop w:val="0"/>
          <w:marBottom w:val="0"/>
          <w:divBdr>
            <w:top w:val="none" w:sz="0" w:space="0" w:color="auto"/>
            <w:left w:val="none" w:sz="0" w:space="0" w:color="auto"/>
            <w:bottom w:val="none" w:sz="0" w:space="0" w:color="auto"/>
            <w:right w:val="none" w:sz="0" w:space="0" w:color="auto"/>
          </w:divBdr>
          <w:divsChild>
            <w:div w:id="1108356153">
              <w:marLeft w:val="0"/>
              <w:marRight w:val="0"/>
              <w:marTop w:val="0"/>
              <w:marBottom w:val="0"/>
              <w:divBdr>
                <w:top w:val="none" w:sz="0" w:space="0" w:color="auto"/>
                <w:left w:val="none" w:sz="0" w:space="0" w:color="auto"/>
                <w:bottom w:val="none" w:sz="0" w:space="0" w:color="auto"/>
                <w:right w:val="none" w:sz="0" w:space="0" w:color="auto"/>
              </w:divBdr>
              <w:divsChild>
                <w:div w:id="12394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0605">
          <w:marLeft w:val="0"/>
          <w:marRight w:val="0"/>
          <w:marTop w:val="0"/>
          <w:marBottom w:val="0"/>
          <w:divBdr>
            <w:top w:val="none" w:sz="0" w:space="0" w:color="auto"/>
            <w:left w:val="none" w:sz="0" w:space="0" w:color="auto"/>
            <w:bottom w:val="none" w:sz="0" w:space="0" w:color="auto"/>
            <w:right w:val="none" w:sz="0" w:space="0" w:color="auto"/>
          </w:divBdr>
          <w:divsChild>
            <w:div w:id="1015884730">
              <w:marLeft w:val="0"/>
              <w:marRight w:val="0"/>
              <w:marTop w:val="0"/>
              <w:marBottom w:val="0"/>
              <w:divBdr>
                <w:top w:val="none" w:sz="0" w:space="0" w:color="auto"/>
                <w:left w:val="none" w:sz="0" w:space="0" w:color="auto"/>
                <w:bottom w:val="none" w:sz="0" w:space="0" w:color="auto"/>
                <w:right w:val="none" w:sz="0" w:space="0" w:color="auto"/>
              </w:divBdr>
              <w:divsChild>
                <w:div w:id="12984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61213">
          <w:marLeft w:val="0"/>
          <w:marRight w:val="0"/>
          <w:marTop w:val="0"/>
          <w:marBottom w:val="0"/>
          <w:divBdr>
            <w:top w:val="none" w:sz="0" w:space="0" w:color="auto"/>
            <w:left w:val="none" w:sz="0" w:space="0" w:color="auto"/>
            <w:bottom w:val="none" w:sz="0" w:space="0" w:color="auto"/>
            <w:right w:val="none" w:sz="0" w:space="0" w:color="auto"/>
          </w:divBdr>
          <w:divsChild>
            <w:div w:id="1818179432">
              <w:marLeft w:val="0"/>
              <w:marRight w:val="0"/>
              <w:marTop w:val="0"/>
              <w:marBottom w:val="0"/>
              <w:divBdr>
                <w:top w:val="none" w:sz="0" w:space="0" w:color="auto"/>
                <w:left w:val="none" w:sz="0" w:space="0" w:color="auto"/>
                <w:bottom w:val="none" w:sz="0" w:space="0" w:color="auto"/>
                <w:right w:val="none" w:sz="0" w:space="0" w:color="auto"/>
              </w:divBdr>
              <w:divsChild>
                <w:div w:id="16593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3755">
          <w:marLeft w:val="0"/>
          <w:marRight w:val="0"/>
          <w:marTop w:val="0"/>
          <w:marBottom w:val="0"/>
          <w:divBdr>
            <w:top w:val="none" w:sz="0" w:space="0" w:color="auto"/>
            <w:left w:val="none" w:sz="0" w:space="0" w:color="auto"/>
            <w:bottom w:val="none" w:sz="0" w:space="0" w:color="auto"/>
            <w:right w:val="none" w:sz="0" w:space="0" w:color="auto"/>
          </w:divBdr>
          <w:divsChild>
            <w:div w:id="1634821641">
              <w:marLeft w:val="0"/>
              <w:marRight w:val="0"/>
              <w:marTop w:val="0"/>
              <w:marBottom w:val="0"/>
              <w:divBdr>
                <w:top w:val="none" w:sz="0" w:space="0" w:color="auto"/>
                <w:left w:val="none" w:sz="0" w:space="0" w:color="auto"/>
                <w:bottom w:val="none" w:sz="0" w:space="0" w:color="auto"/>
                <w:right w:val="none" w:sz="0" w:space="0" w:color="auto"/>
              </w:divBdr>
              <w:divsChild>
                <w:div w:id="7208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4774">
          <w:marLeft w:val="0"/>
          <w:marRight w:val="0"/>
          <w:marTop w:val="0"/>
          <w:marBottom w:val="0"/>
          <w:divBdr>
            <w:top w:val="none" w:sz="0" w:space="0" w:color="auto"/>
            <w:left w:val="none" w:sz="0" w:space="0" w:color="auto"/>
            <w:bottom w:val="none" w:sz="0" w:space="0" w:color="auto"/>
            <w:right w:val="none" w:sz="0" w:space="0" w:color="auto"/>
          </w:divBdr>
          <w:divsChild>
            <w:div w:id="1329408807">
              <w:marLeft w:val="0"/>
              <w:marRight w:val="0"/>
              <w:marTop w:val="0"/>
              <w:marBottom w:val="0"/>
              <w:divBdr>
                <w:top w:val="none" w:sz="0" w:space="0" w:color="auto"/>
                <w:left w:val="none" w:sz="0" w:space="0" w:color="auto"/>
                <w:bottom w:val="none" w:sz="0" w:space="0" w:color="auto"/>
                <w:right w:val="none" w:sz="0" w:space="0" w:color="auto"/>
              </w:divBdr>
              <w:divsChild>
                <w:div w:id="21233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22885">
      <w:bodyDiv w:val="1"/>
      <w:marLeft w:val="0"/>
      <w:marRight w:val="0"/>
      <w:marTop w:val="0"/>
      <w:marBottom w:val="0"/>
      <w:divBdr>
        <w:top w:val="none" w:sz="0" w:space="0" w:color="auto"/>
        <w:left w:val="none" w:sz="0" w:space="0" w:color="auto"/>
        <w:bottom w:val="none" w:sz="0" w:space="0" w:color="auto"/>
        <w:right w:val="none" w:sz="0" w:space="0" w:color="auto"/>
      </w:divBdr>
    </w:div>
    <w:div w:id="746540887">
      <w:bodyDiv w:val="1"/>
      <w:marLeft w:val="0"/>
      <w:marRight w:val="0"/>
      <w:marTop w:val="0"/>
      <w:marBottom w:val="0"/>
      <w:divBdr>
        <w:top w:val="none" w:sz="0" w:space="0" w:color="auto"/>
        <w:left w:val="none" w:sz="0" w:space="0" w:color="auto"/>
        <w:bottom w:val="none" w:sz="0" w:space="0" w:color="auto"/>
        <w:right w:val="none" w:sz="0" w:space="0" w:color="auto"/>
      </w:divBdr>
    </w:div>
    <w:div w:id="889927260">
      <w:bodyDiv w:val="1"/>
      <w:marLeft w:val="0"/>
      <w:marRight w:val="0"/>
      <w:marTop w:val="0"/>
      <w:marBottom w:val="0"/>
      <w:divBdr>
        <w:top w:val="none" w:sz="0" w:space="0" w:color="auto"/>
        <w:left w:val="none" w:sz="0" w:space="0" w:color="auto"/>
        <w:bottom w:val="none" w:sz="0" w:space="0" w:color="auto"/>
        <w:right w:val="none" w:sz="0" w:space="0" w:color="auto"/>
      </w:divBdr>
    </w:div>
    <w:div w:id="955915093">
      <w:bodyDiv w:val="1"/>
      <w:marLeft w:val="0"/>
      <w:marRight w:val="0"/>
      <w:marTop w:val="0"/>
      <w:marBottom w:val="0"/>
      <w:divBdr>
        <w:top w:val="none" w:sz="0" w:space="0" w:color="auto"/>
        <w:left w:val="none" w:sz="0" w:space="0" w:color="auto"/>
        <w:bottom w:val="none" w:sz="0" w:space="0" w:color="auto"/>
        <w:right w:val="none" w:sz="0" w:space="0" w:color="auto"/>
      </w:divBdr>
    </w:div>
    <w:div w:id="966740417">
      <w:bodyDiv w:val="1"/>
      <w:marLeft w:val="0"/>
      <w:marRight w:val="0"/>
      <w:marTop w:val="0"/>
      <w:marBottom w:val="0"/>
      <w:divBdr>
        <w:top w:val="none" w:sz="0" w:space="0" w:color="auto"/>
        <w:left w:val="none" w:sz="0" w:space="0" w:color="auto"/>
        <w:bottom w:val="none" w:sz="0" w:space="0" w:color="auto"/>
        <w:right w:val="none" w:sz="0" w:space="0" w:color="auto"/>
      </w:divBdr>
    </w:div>
    <w:div w:id="1070232016">
      <w:bodyDiv w:val="1"/>
      <w:marLeft w:val="0"/>
      <w:marRight w:val="0"/>
      <w:marTop w:val="0"/>
      <w:marBottom w:val="0"/>
      <w:divBdr>
        <w:top w:val="none" w:sz="0" w:space="0" w:color="auto"/>
        <w:left w:val="none" w:sz="0" w:space="0" w:color="auto"/>
        <w:bottom w:val="none" w:sz="0" w:space="0" w:color="auto"/>
        <w:right w:val="none" w:sz="0" w:space="0" w:color="auto"/>
      </w:divBdr>
    </w:div>
    <w:div w:id="1290092832">
      <w:bodyDiv w:val="1"/>
      <w:marLeft w:val="0"/>
      <w:marRight w:val="0"/>
      <w:marTop w:val="0"/>
      <w:marBottom w:val="0"/>
      <w:divBdr>
        <w:top w:val="none" w:sz="0" w:space="0" w:color="auto"/>
        <w:left w:val="none" w:sz="0" w:space="0" w:color="auto"/>
        <w:bottom w:val="none" w:sz="0" w:space="0" w:color="auto"/>
        <w:right w:val="none" w:sz="0" w:space="0" w:color="auto"/>
      </w:divBdr>
    </w:div>
    <w:div w:id="1306154772">
      <w:bodyDiv w:val="1"/>
      <w:marLeft w:val="0"/>
      <w:marRight w:val="0"/>
      <w:marTop w:val="0"/>
      <w:marBottom w:val="0"/>
      <w:divBdr>
        <w:top w:val="none" w:sz="0" w:space="0" w:color="auto"/>
        <w:left w:val="none" w:sz="0" w:space="0" w:color="auto"/>
        <w:bottom w:val="none" w:sz="0" w:space="0" w:color="auto"/>
        <w:right w:val="none" w:sz="0" w:space="0" w:color="auto"/>
      </w:divBdr>
    </w:div>
    <w:div w:id="1444762249">
      <w:bodyDiv w:val="1"/>
      <w:marLeft w:val="0"/>
      <w:marRight w:val="0"/>
      <w:marTop w:val="0"/>
      <w:marBottom w:val="0"/>
      <w:divBdr>
        <w:top w:val="none" w:sz="0" w:space="0" w:color="auto"/>
        <w:left w:val="none" w:sz="0" w:space="0" w:color="auto"/>
        <w:bottom w:val="none" w:sz="0" w:space="0" w:color="auto"/>
        <w:right w:val="none" w:sz="0" w:space="0" w:color="auto"/>
      </w:divBdr>
    </w:div>
    <w:div w:id="1643995810">
      <w:bodyDiv w:val="1"/>
      <w:marLeft w:val="0"/>
      <w:marRight w:val="0"/>
      <w:marTop w:val="0"/>
      <w:marBottom w:val="0"/>
      <w:divBdr>
        <w:top w:val="none" w:sz="0" w:space="0" w:color="auto"/>
        <w:left w:val="none" w:sz="0" w:space="0" w:color="auto"/>
        <w:bottom w:val="none" w:sz="0" w:space="0" w:color="auto"/>
        <w:right w:val="none" w:sz="0" w:space="0" w:color="auto"/>
      </w:divBdr>
    </w:div>
    <w:div w:id="1653363412">
      <w:bodyDiv w:val="1"/>
      <w:marLeft w:val="0"/>
      <w:marRight w:val="0"/>
      <w:marTop w:val="0"/>
      <w:marBottom w:val="0"/>
      <w:divBdr>
        <w:top w:val="none" w:sz="0" w:space="0" w:color="auto"/>
        <w:left w:val="none" w:sz="0" w:space="0" w:color="auto"/>
        <w:bottom w:val="none" w:sz="0" w:space="0" w:color="auto"/>
        <w:right w:val="none" w:sz="0" w:space="0" w:color="auto"/>
      </w:divBdr>
    </w:div>
    <w:div w:id="1678458726">
      <w:bodyDiv w:val="1"/>
      <w:marLeft w:val="0"/>
      <w:marRight w:val="0"/>
      <w:marTop w:val="0"/>
      <w:marBottom w:val="0"/>
      <w:divBdr>
        <w:top w:val="none" w:sz="0" w:space="0" w:color="auto"/>
        <w:left w:val="none" w:sz="0" w:space="0" w:color="auto"/>
        <w:bottom w:val="none" w:sz="0" w:space="0" w:color="auto"/>
        <w:right w:val="none" w:sz="0" w:space="0" w:color="auto"/>
      </w:divBdr>
    </w:div>
    <w:div w:id="1771049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hyperlink" Target="https://wiki.matbao.net/firebase-la-gi-giai-phap-lap-trinh-khong-can-backend-tu-google/"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jpe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hyperlink" Target="https://quantrimang.com/android-studio-la-gi-14971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docs.microsoft.com/en-us/xamarin/android/"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B&#7896;-GI&#193;O-D&#7908;C-V&#192;-&#272;&#192;O-T&#7840;O1111.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CC61E5-EA30-431B-B9AB-ECAEFCC1E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BỘ-GIÁO-DỤC-VÀ-ĐÀO-TẠO1111.dot</Template>
  <TotalTime>1295</TotalTime>
  <Pages>1</Pages>
  <Words>14404</Words>
  <Characters>82109</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google1588738486</dc:creator>
  <cp:keywords/>
  <dc:description/>
  <cp:lastModifiedBy>admin</cp:lastModifiedBy>
  <cp:revision>17</cp:revision>
  <dcterms:created xsi:type="dcterms:W3CDTF">2022-06-06T08:42:00Z</dcterms:created>
  <dcterms:modified xsi:type="dcterms:W3CDTF">2022-06-12T14:03:00Z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