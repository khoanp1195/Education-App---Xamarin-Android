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C3F2B3" w14:textId="78216A1D" w:rsidR="001B29ED" w:rsidRPr="00EB4BA0" w:rsidRDefault="001B29ED" w:rsidP="001B29ED">
      <w:pPr>
        <w:pStyle w:val="NormalWeb"/>
        <w:spacing w:before="240" w:beforeAutospacing="0" w:after="720" w:afterAutospacing="0"/>
        <w:jc w:val="center"/>
        <w:rPr>
          <w:rFonts w:cs="Segoe UI"/>
          <w:b/>
          <w:lang w:val="en-GB"/>
        </w:rPr>
      </w:pPr>
      <w:bookmarkStart w:id="0" w:name="_Toc19859"/>
      <w:bookmarkStart w:id="1" w:name="_Toc5285"/>
      <w:bookmarkStart w:id="2" w:name="_Toc7709"/>
      <w:bookmarkStart w:id="3" w:name="_Toc14677"/>
      <w:r w:rsidRPr="00EB4BA0">
        <w:rPr>
          <w:color w:val="4F81BD" w:themeColor="accent1"/>
        </w:rPr>
        <w:drawing>
          <wp:inline distT="0" distB="0" distL="0" distR="0" wp14:anchorId="34F0D4E5" wp14:editId="1624207F">
            <wp:extent cx="3392443" cy="2374710"/>
            <wp:effectExtent l="0" t="0" r="0" b="6985"/>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9"/>
                    <a:stretch>
                      <a:fillRect/>
                    </a:stretch>
                  </pic:blipFill>
                  <pic:spPr>
                    <a:xfrm>
                      <a:off x="0" y="0"/>
                      <a:ext cx="3412985" cy="2389090"/>
                    </a:xfrm>
                    <a:prstGeom prst="rect">
                      <a:avLst/>
                    </a:prstGeom>
                  </pic:spPr>
                </pic:pic>
              </a:graphicData>
            </a:graphic>
          </wp:inline>
        </w:drawing>
      </w:r>
    </w:p>
    <w:p w14:paraId="7292FEDA" w14:textId="77A1E06C" w:rsidR="001B29ED" w:rsidRPr="001B29ED" w:rsidRDefault="001B29ED" w:rsidP="001B29ED">
      <w:pPr>
        <w:pStyle w:val="NormalWeb"/>
        <w:spacing w:before="240" w:beforeAutospacing="0" w:after="720" w:afterAutospacing="0"/>
        <w:jc w:val="right"/>
        <w:rPr>
          <w:rFonts w:eastAsia="Times New Roman"/>
          <w:color w:val="4F81BD" w:themeColor="accent1"/>
        </w:rPr>
      </w:pPr>
      <w:r w:rsidRPr="00EB4BA0">
        <w:rPr>
          <w:rFonts w:ascii="Arial" w:eastAsia="Times New Roman" w:hAnsi="Arial" w:cs="Arial"/>
          <w:color w:val="4F81BD" w:themeColor="accent1"/>
          <w:sz w:val="64"/>
          <w:szCs w:val="64"/>
        </w:rPr>
        <w:t>BÁO CÁO TÍNH NĂNG ĐỀ TÀI ỨNG DỤNG EDUCATION</w:t>
      </w:r>
      <w:r w:rsidRPr="001B29ED">
        <w:rPr>
          <w:rFonts w:ascii="Arial" w:eastAsia="Times New Roman" w:hAnsi="Arial" w:cs="Arial"/>
          <w:color w:val="4F81BD" w:themeColor="accent1"/>
          <w:sz w:val="64"/>
          <w:szCs w:val="64"/>
        </w:rPr>
        <w:t> </w:t>
      </w:r>
    </w:p>
    <w:p w14:paraId="0C47D394" w14:textId="540CEFC2" w:rsidR="001B29ED" w:rsidRDefault="001B29ED" w:rsidP="001B29ED">
      <w:pPr>
        <w:spacing w:before="240" w:after="720" w:line="240" w:lineRule="auto"/>
        <w:jc w:val="right"/>
        <w:rPr>
          <w:rFonts w:ascii="Arial" w:eastAsia="Times New Roman" w:hAnsi="Arial" w:cs="Arial"/>
          <w:b/>
          <w:bCs/>
          <w:color w:val="000000"/>
          <w:sz w:val="28"/>
          <w:szCs w:val="28"/>
        </w:rPr>
      </w:pPr>
      <w:r w:rsidRPr="001B29ED">
        <w:rPr>
          <w:rFonts w:ascii="Arial" w:eastAsia="Times New Roman" w:hAnsi="Arial" w:cs="Arial"/>
          <w:b/>
          <w:bCs/>
          <w:color w:val="000000"/>
          <w:sz w:val="28"/>
          <w:szCs w:val="28"/>
        </w:rPr>
        <w:t xml:space="preserve">Version 1.0 </w:t>
      </w:r>
    </w:p>
    <w:p w14:paraId="0E271F01" w14:textId="77777777" w:rsidR="0023100A" w:rsidRDefault="006C6300" w:rsidP="001B29ED">
      <w:pPr>
        <w:spacing w:before="240" w:after="720" w:line="240" w:lineRule="auto"/>
        <w:jc w:val="right"/>
        <w:rPr>
          <w:rFonts w:ascii="Arial" w:eastAsia="Times New Roman" w:hAnsi="Arial" w:cs="Arial"/>
          <w:b/>
          <w:bCs/>
          <w:color w:val="000000"/>
          <w:sz w:val="28"/>
          <w:szCs w:val="28"/>
        </w:rPr>
      </w:pPr>
      <w:r>
        <w:rPr>
          <w:rFonts w:ascii="Arial" w:eastAsia="Times New Roman" w:hAnsi="Arial" w:cs="Arial"/>
          <w:b/>
          <w:bCs/>
          <w:color w:val="000000"/>
          <w:sz w:val="28"/>
          <w:szCs w:val="28"/>
        </w:rPr>
        <w:t>Link GitHub dự án:</w:t>
      </w:r>
      <w:r w:rsidR="0023100A">
        <w:rPr>
          <w:rFonts w:ascii="Arial" w:eastAsia="Times New Roman" w:hAnsi="Arial" w:cs="Arial"/>
          <w:b/>
          <w:bCs/>
          <w:color w:val="000000"/>
          <w:sz w:val="28"/>
          <w:szCs w:val="28"/>
        </w:rPr>
        <w:t xml:space="preserve"> </w:t>
      </w:r>
    </w:p>
    <w:p w14:paraId="0F56CE3B" w14:textId="7BDDFC5B" w:rsidR="006C6300" w:rsidRPr="0023100A" w:rsidRDefault="0023100A" w:rsidP="001B29ED">
      <w:pPr>
        <w:spacing w:before="240" w:after="720" w:line="240" w:lineRule="auto"/>
        <w:jc w:val="right"/>
        <w:rPr>
          <w:rFonts w:ascii="Arial" w:eastAsia="Times New Roman" w:hAnsi="Arial" w:cs="Arial"/>
          <w:b/>
          <w:bCs/>
          <w:color w:val="4F81BD" w:themeColor="accent1"/>
          <w:sz w:val="28"/>
          <w:szCs w:val="28"/>
          <w:u w:val="single"/>
        </w:rPr>
      </w:pPr>
      <w:r w:rsidRPr="0023100A">
        <w:rPr>
          <w:rFonts w:eastAsia="Times New Roman"/>
          <w:color w:val="4F81BD" w:themeColor="accent1"/>
          <w:u w:val="single"/>
        </w:rPr>
        <w:t>https://github.com/khoanp1195/Education-App---Xamarin-Android</w:t>
      </w:r>
      <w:r w:rsidR="006C6300" w:rsidRPr="0023100A">
        <w:rPr>
          <w:rFonts w:ascii="Arial" w:eastAsia="Times New Roman" w:hAnsi="Arial" w:cs="Arial"/>
          <w:b/>
          <w:bCs/>
          <w:color w:val="4F81BD" w:themeColor="accent1"/>
          <w:sz w:val="28"/>
          <w:szCs w:val="28"/>
          <w:u w:val="single"/>
        </w:rPr>
        <w:t xml:space="preserve"> </w:t>
      </w:r>
    </w:p>
    <w:p w14:paraId="1D33B693" w14:textId="33E42DBB" w:rsidR="0085799B" w:rsidRPr="001B29ED" w:rsidRDefault="0085799B" w:rsidP="001B29ED">
      <w:pPr>
        <w:spacing w:before="240" w:after="720" w:line="240" w:lineRule="auto"/>
        <w:jc w:val="right"/>
        <w:rPr>
          <w:rFonts w:eastAsia="Times New Roman"/>
          <w:sz w:val="24"/>
          <w:szCs w:val="24"/>
        </w:rPr>
      </w:pPr>
      <w:r w:rsidRPr="00EB4BA0">
        <w:rPr>
          <w:rFonts w:ascii="Arial" w:eastAsia="Times New Roman" w:hAnsi="Arial" w:cs="Arial"/>
          <w:b/>
          <w:bCs/>
          <w:color w:val="000000"/>
          <w:sz w:val="28"/>
          <w:szCs w:val="28"/>
        </w:rPr>
        <w:t>Người tạo: Nguyễn Phương Khoa</w:t>
      </w:r>
    </w:p>
    <w:p w14:paraId="390D877F" w14:textId="3666C1AC" w:rsidR="001B29ED" w:rsidRPr="00EB4BA0" w:rsidRDefault="001B29ED" w:rsidP="001B29ED">
      <w:pPr>
        <w:spacing w:before="240" w:after="720" w:line="240" w:lineRule="auto"/>
        <w:jc w:val="right"/>
        <w:rPr>
          <w:rFonts w:eastAsia="Times New Roman"/>
          <w:sz w:val="24"/>
          <w:szCs w:val="24"/>
        </w:rPr>
      </w:pPr>
      <w:r w:rsidRPr="00EB4BA0">
        <w:rPr>
          <w:rFonts w:ascii="Arial" w:eastAsia="Times New Roman" w:hAnsi="Arial" w:cs="Arial"/>
          <w:b/>
          <w:bCs/>
          <w:color w:val="000000"/>
          <w:sz w:val="28"/>
          <w:szCs w:val="28"/>
        </w:rPr>
        <w:t>6</w:t>
      </w:r>
      <w:r w:rsidRPr="001B29ED">
        <w:rPr>
          <w:rFonts w:ascii="Arial" w:eastAsia="Times New Roman" w:hAnsi="Arial" w:cs="Arial"/>
          <w:b/>
          <w:bCs/>
          <w:color w:val="000000"/>
          <w:sz w:val="28"/>
          <w:szCs w:val="28"/>
        </w:rPr>
        <w:t>/</w:t>
      </w:r>
      <w:r w:rsidRPr="00EB4BA0">
        <w:rPr>
          <w:rFonts w:ascii="Arial" w:eastAsia="Times New Roman" w:hAnsi="Arial" w:cs="Arial"/>
          <w:b/>
          <w:bCs/>
          <w:color w:val="000000"/>
          <w:sz w:val="28"/>
          <w:szCs w:val="28"/>
        </w:rPr>
        <w:t>3</w:t>
      </w:r>
      <w:r w:rsidRPr="001B29ED">
        <w:rPr>
          <w:rFonts w:ascii="Arial" w:eastAsia="Times New Roman" w:hAnsi="Arial" w:cs="Arial"/>
          <w:b/>
          <w:bCs/>
          <w:color w:val="000000"/>
          <w:sz w:val="28"/>
          <w:szCs w:val="28"/>
        </w:rPr>
        <w:t>/202</w:t>
      </w:r>
      <w:r w:rsidRPr="00EB4BA0">
        <w:rPr>
          <w:rFonts w:ascii="Arial" w:eastAsia="Times New Roman" w:hAnsi="Arial" w:cs="Arial"/>
          <w:b/>
          <w:bCs/>
          <w:color w:val="000000"/>
          <w:sz w:val="28"/>
          <w:szCs w:val="28"/>
        </w:rPr>
        <w:t>2</w:t>
      </w:r>
    </w:p>
    <w:p w14:paraId="5A024F3E" w14:textId="77777777" w:rsidR="001B29ED" w:rsidRPr="00EB4BA0" w:rsidRDefault="001B29ED">
      <w:pPr>
        <w:rPr>
          <w:rFonts w:cs="Segoe UI"/>
          <w:b/>
          <w:lang w:val="en-GB"/>
        </w:rPr>
      </w:pPr>
      <w:r w:rsidRPr="00EB4BA0">
        <w:rPr>
          <w:rFonts w:cs="Segoe UI"/>
          <w:b/>
          <w:lang w:val="en-GB"/>
        </w:rPr>
        <w:br w:type="page"/>
      </w:r>
    </w:p>
    <w:p w14:paraId="3D81AD5A" w14:textId="182B8E64" w:rsidR="00242C19" w:rsidRPr="00EB4BA0" w:rsidRDefault="001B29ED" w:rsidP="001B29ED">
      <w:pPr>
        <w:rPr>
          <w:rFonts w:cs="Segoe UI"/>
          <w:b/>
          <w:lang w:val="en-GB"/>
        </w:rPr>
      </w:pPr>
      <w:r w:rsidRPr="00EB4BA0">
        <w:rPr>
          <w:rFonts w:cs="Segoe UI"/>
          <w:b/>
          <w:lang w:val="en-GB"/>
        </w:rPr>
        <w:lastRenderedPageBreak/>
        <w:t>Lịch sử sửa đổi</w:t>
      </w:r>
    </w:p>
    <w:tbl>
      <w:tblPr>
        <w:tblW w:w="9705" w:type="dxa"/>
        <w:tblCellMar>
          <w:top w:w="15" w:type="dxa"/>
          <w:left w:w="15" w:type="dxa"/>
          <w:bottom w:w="15" w:type="dxa"/>
          <w:right w:w="15" w:type="dxa"/>
        </w:tblCellMar>
        <w:tblLook w:val="04A0" w:firstRow="1" w:lastRow="0" w:firstColumn="1" w:lastColumn="0" w:noHBand="0" w:noVBand="1"/>
      </w:tblPr>
      <w:tblGrid>
        <w:gridCol w:w="2235"/>
        <w:gridCol w:w="1440"/>
        <w:gridCol w:w="4500"/>
        <w:gridCol w:w="1530"/>
      </w:tblGrid>
      <w:tr w:rsidR="00951499" w:rsidRPr="00951499" w14:paraId="58C9C3E0" w14:textId="77777777" w:rsidTr="00E639A4">
        <w:tc>
          <w:tcPr>
            <w:tcW w:w="2235" w:type="dxa"/>
            <w:tcBorders>
              <w:top w:val="single" w:sz="12" w:space="0" w:color="000000"/>
              <w:left w:val="single" w:sz="12" w:space="0" w:color="000000"/>
              <w:bottom w:val="single" w:sz="12" w:space="0" w:color="000000"/>
              <w:right w:val="single" w:sz="6" w:space="0" w:color="000000"/>
            </w:tcBorders>
            <w:tcMar>
              <w:top w:w="0" w:type="dxa"/>
              <w:left w:w="108" w:type="dxa"/>
              <w:bottom w:w="0" w:type="dxa"/>
              <w:right w:w="108" w:type="dxa"/>
            </w:tcMar>
            <w:hideMark/>
          </w:tcPr>
          <w:p w14:paraId="4FBEF832" w14:textId="77777777" w:rsidR="00951499" w:rsidRPr="00951499" w:rsidRDefault="00951499" w:rsidP="00951499">
            <w:pPr>
              <w:spacing w:before="40" w:after="40" w:line="240" w:lineRule="auto"/>
              <w:rPr>
                <w:rFonts w:eastAsia="Times New Roman"/>
                <w:sz w:val="24"/>
                <w:szCs w:val="24"/>
              </w:rPr>
            </w:pPr>
            <w:r w:rsidRPr="00951499">
              <w:rPr>
                <w:rFonts w:eastAsia="Times New Roman"/>
                <w:b/>
                <w:bCs/>
                <w:color w:val="000000"/>
                <w:sz w:val="24"/>
                <w:szCs w:val="24"/>
              </w:rPr>
              <w:t>Name</w:t>
            </w:r>
          </w:p>
        </w:tc>
        <w:tc>
          <w:tcPr>
            <w:tcW w:w="1440" w:type="dxa"/>
            <w:tcBorders>
              <w:top w:val="single" w:sz="12" w:space="0" w:color="000000"/>
              <w:left w:val="single" w:sz="6" w:space="0" w:color="000000"/>
              <w:bottom w:val="single" w:sz="12" w:space="0" w:color="000000"/>
              <w:right w:val="single" w:sz="6" w:space="0" w:color="000000"/>
            </w:tcBorders>
            <w:tcMar>
              <w:top w:w="0" w:type="dxa"/>
              <w:left w:w="108" w:type="dxa"/>
              <w:bottom w:w="0" w:type="dxa"/>
              <w:right w:w="108" w:type="dxa"/>
            </w:tcMar>
            <w:hideMark/>
          </w:tcPr>
          <w:p w14:paraId="6C4481D5" w14:textId="77777777" w:rsidR="00951499" w:rsidRPr="00951499" w:rsidRDefault="00951499" w:rsidP="00951499">
            <w:pPr>
              <w:spacing w:before="40" w:after="40" w:line="240" w:lineRule="auto"/>
              <w:rPr>
                <w:rFonts w:eastAsia="Times New Roman"/>
                <w:sz w:val="24"/>
                <w:szCs w:val="24"/>
              </w:rPr>
            </w:pPr>
            <w:r w:rsidRPr="00951499">
              <w:rPr>
                <w:rFonts w:eastAsia="Times New Roman"/>
                <w:b/>
                <w:bCs/>
                <w:color w:val="000000"/>
                <w:sz w:val="24"/>
                <w:szCs w:val="24"/>
              </w:rPr>
              <w:t>Date</w:t>
            </w:r>
          </w:p>
        </w:tc>
        <w:tc>
          <w:tcPr>
            <w:tcW w:w="4500" w:type="dxa"/>
            <w:tcBorders>
              <w:top w:val="single" w:sz="12" w:space="0" w:color="000000"/>
              <w:left w:val="single" w:sz="6" w:space="0" w:color="000000"/>
              <w:bottom w:val="single" w:sz="12" w:space="0" w:color="000000"/>
              <w:right w:val="single" w:sz="6" w:space="0" w:color="000000"/>
            </w:tcBorders>
            <w:tcMar>
              <w:top w:w="0" w:type="dxa"/>
              <w:left w:w="108" w:type="dxa"/>
              <w:bottom w:w="0" w:type="dxa"/>
              <w:right w:w="108" w:type="dxa"/>
            </w:tcMar>
            <w:hideMark/>
          </w:tcPr>
          <w:p w14:paraId="1B35C942" w14:textId="77777777" w:rsidR="00951499" w:rsidRPr="00951499" w:rsidRDefault="00951499" w:rsidP="00951499">
            <w:pPr>
              <w:spacing w:before="40" w:after="40" w:line="240" w:lineRule="auto"/>
              <w:rPr>
                <w:rFonts w:eastAsia="Times New Roman"/>
                <w:sz w:val="24"/>
                <w:szCs w:val="24"/>
              </w:rPr>
            </w:pPr>
            <w:r w:rsidRPr="00951499">
              <w:rPr>
                <w:rFonts w:eastAsia="Times New Roman"/>
                <w:b/>
                <w:bCs/>
                <w:color w:val="000000"/>
                <w:sz w:val="24"/>
                <w:szCs w:val="24"/>
              </w:rPr>
              <w:t>Reason For Changes</w:t>
            </w:r>
          </w:p>
        </w:tc>
        <w:tc>
          <w:tcPr>
            <w:tcW w:w="1530" w:type="dxa"/>
            <w:tcBorders>
              <w:top w:val="single" w:sz="12" w:space="0" w:color="000000"/>
              <w:left w:val="single" w:sz="6" w:space="0" w:color="000000"/>
              <w:bottom w:val="single" w:sz="12" w:space="0" w:color="000000"/>
              <w:right w:val="single" w:sz="12" w:space="0" w:color="000000"/>
            </w:tcBorders>
            <w:tcMar>
              <w:top w:w="0" w:type="dxa"/>
              <w:left w:w="108" w:type="dxa"/>
              <w:bottom w:w="0" w:type="dxa"/>
              <w:right w:w="108" w:type="dxa"/>
            </w:tcMar>
            <w:hideMark/>
          </w:tcPr>
          <w:p w14:paraId="7976ACA2" w14:textId="77777777" w:rsidR="00951499" w:rsidRPr="00951499" w:rsidRDefault="00951499" w:rsidP="00951499">
            <w:pPr>
              <w:spacing w:before="40" w:after="40" w:line="240" w:lineRule="auto"/>
              <w:rPr>
                <w:rFonts w:eastAsia="Times New Roman"/>
                <w:sz w:val="24"/>
                <w:szCs w:val="24"/>
              </w:rPr>
            </w:pPr>
            <w:r w:rsidRPr="00951499">
              <w:rPr>
                <w:rFonts w:eastAsia="Times New Roman"/>
                <w:b/>
                <w:bCs/>
                <w:color w:val="000000"/>
                <w:sz w:val="24"/>
                <w:szCs w:val="24"/>
              </w:rPr>
              <w:t>Version</w:t>
            </w:r>
          </w:p>
        </w:tc>
      </w:tr>
      <w:tr w:rsidR="00951499" w:rsidRPr="00951499" w14:paraId="068E5FAE" w14:textId="77777777" w:rsidTr="00E639A4">
        <w:tc>
          <w:tcPr>
            <w:tcW w:w="2235" w:type="dxa"/>
            <w:tcBorders>
              <w:top w:val="single" w:sz="12" w:space="0" w:color="000000"/>
              <w:left w:val="single" w:sz="12" w:space="0" w:color="000000"/>
              <w:bottom w:val="single" w:sz="12" w:space="0" w:color="000000"/>
              <w:right w:val="single" w:sz="6" w:space="0" w:color="000000"/>
            </w:tcBorders>
            <w:tcMar>
              <w:top w:w="0" w:type="dxa"/>
              <w:left w:w="108" w:type="dxa"/>
              <w:bottom w:w="0" w:type="dxa"/>
              <w:right w:w="108" w:type="dxa"/>
            </w:tcMar>
            <w:hideMark/>
          </w:tcPr>
          <w:p w14:paraId="4F6C607C" w14:textId="77777777" w:rsidR="00951499" w:rsidRPr="00951499" w:rsidRDefault="00951499" w:rsidP="00951499">
            <w:pPr>
              <w:spacing w:before="40" w:after="40" w:line="240" w:lineRule="auto"/>
              <w:rPr>
                <w:rFonts w:eastAsia="Times New Roman"/>
                <w:sz w:val="24"/>
                <w:szCs w:val="24"/>
              </w:rPr>
            </w:pPr>
            <w:r w:rsidRPr="00951499">
              <w:rPr>
                <w:rFonts w:eastAsia="Times New Roman"/>
                <w:color w:val="000000"/>
                <w:sz w:val="24"/>
                <w:szCs w:val="24"/>
              </w:rPr>
              <w:t>First Version</w:t>
            </w:r>
          </w:p>
        </w:tc>
        <w:tc>
          <w:tcPr>
            <w:tcW w:w="1440" w:type="dxa"/>
            <w:tcBorders>
              <w:top w:val="single" w:sz="12" w:space="0" w:color="000000"/>
              <w:left w:val="single" w:sz="6" w:space="0" w:color="000000"/>
              <w:bottom w:val="single" w:sz="12" w:space="0" w:color="000000"/>
              <w:right w:val="single" w:sz="6" w:space="0" w:color="000000"/>
            </w:tcBorders>
            <w:tcMar>
              <w:top w:w="0" w:type="dxa"/>
              <w:left w:w="108" w:type="dxa"/>
              <w:bottom w:w="0" w:type="dxa"/>
              <w:right w:w="108" w:type="dxa"/>
            </w:tcMar>
            <w:hideMark/>
          </w:tcPr>
          <w:p w14:paraId="0BBE5568" w14:textId="72D44F03" w:rsidR="00951499" w:rsidRPr="00951499" w:rsidRDefault="00951499" w:rsidP="00951499">
            <w:pPr>
              <w:spacing w:before="40" w:after="40" w:line="240" w:lineRule="auto"/>
              <w:rPr>
                <w:rFonts w:eastAsia="Times New Roman"/>
                <w:sz w:val="24"/>
                <w:szCs w:val="24"/>
              </w:rPr>
            </w:pPr>
            <w:r w:rsidRPr="00951499">
              <w:rPr>
                <w:rFonts w:eastAsia="Times New Roman"/>
                <w:color w:val="000000"/>
                <w:sz w:val="24"/>
                <w:szCs w:val="24"/>
              </w:rPr>
              <w:t>2</w:t>
            </w:r>
            <w:r w:rsidR="00DE6D5D" w:rsidRPr="00EB4BA0">
              <w:rPr>
                <w:rFonts w:eastAsia="Times New Roman"/>
                <w:color w:val="000000"/>
                <w:sz w:val="24"/>
                <w:szCs w:val="24"/>
              </w:rPr>
              <w:t>5/</w:t>
            </w:r>
            <w:r w:rsidRPr="00951499">
              <w:rPr>
                <w:rFonts w:eastAsia="Times New Roman"/>
                <w:color w:val="000000"/>
                <w:sz w:val="24"/>
                <w:szCs w:val="24"/>
              </w:rPr>
              <w:t>5/202</w:t>
            </w:r>
            <w:r w:rsidR="00DE6D5D" w:rsidRPr="00EB4BA0">
              <w:rPr>
                <w:rFonts w:eastAsia="Times New Roman"/>
                <w:color w:val="000000"/>
                <w:sz w:val="24"/>
                <w:szCs w:val="24"/>
              </w:rPr>
              <w:t>2</w:t>
            </w:r>
          </w:p>
        </w:tc>
        <w:tc>
          <w:tcPr>
            <w:tcW w:w="4500" w:type="dxa"/>
            <w:tcBorders>
              <w:top w:val="single" w:sz="12" w:space="0" w:color="000000"/>
              <w:left w:val="single" w:sz="6" w:space="0" w:color="000000"/>
              <w:bottom w:val="single" w:sz="12" w:space="0" w:color="000000"/>
              <w:right w:val="single" w:sz="6" w:space="0" w:color="000000"/>
            </w:tcBorders>
            <w:tcMar>
              <w:top w:w="0" w:type="dxa"/>
              <w:left w:w="108" w:type="dxa"/>
              <w:bottom w:w="0" w:type="dxa"/>
              <w:right w:w="108" w:type="dxa"/>
            </w:tcMar>
            <w:hideMark/>
          </w:tcPr>
          <w:p w14:paraId="1FDF40E3" w14:textId="167E2D33" w:rsidR="00951499" w:rsidRPr="00951499" w:rsidRDefault="00951499" w:rsidP="00951499">
            <w:pPr>
              <w:spacing w:before="40" w:after="40" w:line="240" w:lineRule="auto"/>
              <w:rPr>
                <w:rFonts w:eastAsia="Times New Roman"/>
                <w:sz w:val="24"/>
                <w:szCs w:val="24"/>
              </w:rPr>
            </w:pPr>
          </w:p>
        </w:tc>
        <w:tc>
          <w:tcPr>
            <w:tcW w:w="1530" w:type="dxa"/>
            <w:tcBorders>
              <w:top w:val="single" w:sz="12" w:space="0" w:color="000000"/>
              <w:left w:val="single" w:sz="6" w:space="0" w:color="000000"/>
              <w:bottom w:val="single" w:sz="12" w:space="0" w:color="000000"/>
              <w:right w:val="single" w:sz="12" w:space="0" w:color="000000"/>
            </w:tcBorders>
            <w:tcMar>
              <w:top w:w="0" w:type="dxa"/>
              <w:left w:w="108" w:type="dxa"/>
              <w:bottom w:w="0" w:type="dxa"/>
              <w:right w:w="108" w:type="dxa"/>
            </w:tcMar>
            <w:hideMark/>
          </w:tcPr>
          <w:p w14:paraId="52C91097" w14:textId="77777777" w:rsidR="00951499" w:rsidRPr="00951499" w:rsidRDefault="00951499" w:rsidP="00951499">
            <w:pPr>
              <w:spacing w:before="40" w:after="40" w:line="240" w:lineRule="auto"/>
              <w:rPr>
                <w:rFonts w:eastAsia="Times New Roman"/>
                <w:sz w:val="24"/>
                <w:szCs w:val="24"/>
              </w:rPr>
            </w:pPr>
            <w:r w:rsidRPr="00951499">
              <w:rPr>
                <w:rFonts w:eastAsia="Times New Roman"/>
                <w:color w:val="000000"/>
                <w:sz w:val="24"/>
                <w:szCs w:val="24"/>
              </w:rPr>
              <w:t>1.0</w:t>
            </w:r>
          </w:p>
        </w:tc>
      </w:tr>
      <w:tr w:rsidR="001B29ED" w:rsidRPr="00EB4BA0" w14:paraId="7A4F61D9" w14:textId="77777777" w:rsidTr="00E639A4">
        <w:tc>
          <w:tcPr>
            <w:tcW w:w="2235" w:type="dxa"/>
            <w:tcBorders>
              <w:top w:val="single" w:sz="12" w:space="0" w:color="000000"/>
              <w:left w:val="single" w:sz="12" w:space="0" w:color="000000"/>
              <w:bottom w:val="single" w:sz="6" w:space="0" w:color="000000"/>
              <w:right w:val="single" w:sz="6" w:space="0" w:color="000000"/>
            </w:tcBorders>
            <w:tcMar>
              <w:top w:w="0" w:type="dxa"/>
              <w:left w:w="108" w:type="dxa"/>
              <w:bottom w:w="0" w:type="dxa"/>
              <w:right w:w="108" w:type="dxa"/>
            </w:tcMar>
          </w:tcPr>
          <w:p w14:paraId="5617576B" w14:textId="3D537E08" w:rsidR="001B29ED" w:rsidRPr="00EB4BA0" w:rsidRDefault="001B29ED" w:rsidP="00951499">
            <w:pPr>
              <w:spacing w:before="40" w:after="40" w:line="240" w:lineRule="auto"/>
              <w:rPr>
                <w:rFonts w:eastAsia="Times New Roman"/>
                <w:color w:val="000000"/>
                <w:sz w:val="24"/>
                <w:szCs w:val="24"/>
              </w:rPr>
            </w:pPr>
            <w:r w:rsidRPr="00EB4BA0">
              <w:rPr>
                <w:rFonts w:eastAsia="Times New Roman"/>
                <w:color w:val="000000"/>
                <w:sz w:val="24"/>
                <w:szCs w:val="24"/>
              </w:rPr>
              <w:t>Second Version</w:t>
            </w:r>
          </w:p>
        </w:tc>
        <w:tc>
          <w:tcPr>
            <w:tcW w:w="1440" w:type="dxa"/>
            <w:tcBorders>
              <w:top w:val="single" w:sz="12"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8817E4F" w14:textId="5A62DF61" w:rsidR="001B29ED" w:rsidRPr="00EB4BA0" w:rsidRDefault="001B29ED" w:rsidP="00951499">
            <w:pPr>
              <w:spacing w:before="40" w:after="40" w:line="240" w:lineRule="auto"/>
              <w:rPr>
                <w:rFonts w:eastAsia="Times New Roman"/>
                <w:color w:val="000000"/>
                <w:sz w:val="24"/>
                <w:szCs w:val="24"/>
              </w:rPr>
            </w:pPr>
            <w:r w:rsidRPr="00EB4BA0">
              <w:rPr>
                <w:rFonts w:eastAsia="Times New Roman"/>
                <w:color w:val="000000"/>
                <w:sz w:val="24"/>
                <w:szCs w:val="24"/>
              </w:rPr>
              <w:t>6/3/2022</w:t>
            </w:r>
          </w:p>
        </w:tc>
        <w:tc>
          <w:tcPr>
            <w:tcW w:w="4500" w:type="dxa"/>
            <w:tcBorders>
              <w:top w:val="single" w:sz="12"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AD77FC0" w14:textId="2BFDC2F4" w:rsidR="001B29ED" w:rsidRPr="00EB4BA0" w:rsidRDefault="001B29ED" w:rsidP="00951499">
            <w:pPr>
              <w:spacing w:before="40" w:after="40" w:line="240" w:lineRule="auto"/>
              <w:rPr>
                <w:rFonts w:eastAsia="Times New Roman"/>
                <w:color w:val="000000"/>
                <w:sz w:val="24"/>
                <w:szCs w:val="24"/>
              </w:rPr>
            </w:pPr>
            <w:r w:rsidRPr="00EB4BA0">
              <w:rPr>
                <w:rFonts w:eastAsia="Times New Roman"/>
                <w:color w:val="000000"/>
                <w:sz w:val="24"/>
                <w:szCs w:val="24"/>
              </w:rPr>
              <w:t>Thêm tính năng thay đổi password, xác nhận địa chỉ Email,</w:t>
            </w:r>
            <w:r w:rsidR="009445E8" w:rsidRPr="00EB4BA0">
              <w:rPr>
                <w:rFonts w:eastAsia="Times New Roman"/>
                <w:color w:val="000000"/>
                <w:sz w:val="24"/>
                <w:szCs w:val="24"/>
              </w:rPr>
              <w:t xml:space="preserve"> Scan hình ảnh,</w:t>
            </w:r>
            <w:r w:rsidRPr="00EB4BA0">
              <w:rPr>
                <w:rFonts w:eastAsia="Times New Roman"/>
                <w:color w:val="000000"/>
                <w:sz w:val="24"/>
                <w:szCs w:val="24"/>
              </w:rPr>
              <w:t xml:space="preserve"> </w:t>
            </w:r>
            <w:r w:rsidR="00E639A4" w:rsidRPr="00EB4BA0">
              <w:rPr>
                <w:rFonts w:eastAsia="Times New Roman"/>
                <w:color w:val="000000"/>
                <w:sz w:val="24"/>
                <w:szCs w:val="24"/>
              </w:rPr>
              <w:t>chia sẽ đoạn văn được Scan, cập nhật giao diện, cập nhật tài liệu.</w:t>
            </w:r>
          </w:p>
        </w:tc>
        <w:tc>
          <w:tcPr>
            <w:tcW w:w="1530" w:type="dxa"/>
            <w:tcBorders>
              <w:top w:val="single" w:sz="12" w:space="0" w:color="000000"/>
              <w:left w:val="single" w:sz="6" w:space="0" w:color="000000"/>
              <w:bottom w:val="single" w:sz="6" w:space="0" w:color="000000"/>
              <w:right w:val="single" w:sz="12" w:space="0" w:color="000000"/>
            </w:tcBorders>
            <w:tcMar>
              <w:top w:w="0" w:type="dxa"/>
              <w:left w:w="108" w:type="dxa"/>
              <w:bottom w:w="0" w:type="dxa"/>
              <w:right w:w="108" w:type="dxa"/>
            </w:tcMar>
          </w:tcPr>
          <w:p w14:paraId="384CEDE6" w14:textId="462D6E8C" w:rsidR="001B29ED" w:rsidRPr="00EB4BA0" w:rsidRDefault="00DE6D5D" w:rsidP="00951499">
            <w:pPr>
              <w:spacing w:before="40" w:after="40" w:line="240" w:lineRule="auto"/>
              <w:rPr>
                <w:rFonts w:eastAsia="Times New Roman"/>
                <w:color w:val="000000"/>
                <w:sz w:val="24"/>
                <w:szCs w:val="24"/>
              </w:rPr>
            </w:pPr>
            <w:r w:rsidRPr="00EB4BA0">
              <w:rPr>
                <w:rFonts w:eastAsia="Times New Roman"/>
                <w:color w:val="000000"/>
                <w:sz w:val="24"/>
                <w:szCs w:val="24"/>
              </w:rPr>
              <w:t>1.0</w:t>
            </w:r>
          </w:p>
        </w:tc>
      </w:tr>
    </w:tbl>
    <w:p w14:paraId="349DD22E" w14:textId="77777777" w:rsidR="00D9667C" w:rsidRPr="00EB4BA0" w:rsidRDefault="00D9667C" w:rsidP="00D9667C">
      <w:pPr>
        <w:rPr>
          <w:rFonts w:cs="Segoe UI"/>
          <w:b/>
          <w:bCs/>
          <w:lang w:val="en-GB"/>
        </w:rPr>
      </w:pPr>
    </w:p>
    <w:p w14:paraId="19CCC4B9" w14:textId="18E69C1C" w:rsidR="00D9667C" w:rsidRPr="00EB4BA0" w:rsidRDefault="00D9667C" w:rsidP="00D9667C">
      <w:pPr>
        <w:jc w:val="center"/>
        <w:rPr>
          <w:color w:val="4F81BD" w:themeColor="accent1"/>
        </w:rPr>
      </w:pPr>
    </w:p>
    <w:p w14:paraId="1FC1DE1D" w14:textId="77777777" w:rsidR="00245D9F" w:rsidRPr="00EB4BA0" w:rsidRDefault="00245D9F" w:rsidP="0052697A"/>
    <w:bookmarkEnd w:id="0"/>
    <w:bookmarkEnd w:id="1"/>
    <w:bookmarkEnd w:id="2"/>
    <w:bookmarkEnd w:id="3"/>
    <w:p w14:paraId="2E6FB21B" w14:textId="5A0EFD0E" w:rsidR="00242C19" w:rsidRPr="00EB4BA0" w:rsidRDefault="00743B86">
      <w:r w:rsidRPr="00EB4BA0">
        <w:br w:type="page"/>
      </w:r>
      <w:bookmarkStart w:id="4" w:name="_Toc59614375"/>
      <w:bookmarkStart w:id="5" w:name="_Toc60170844"/>
    </w:p>
    <w:sdt>
      <w:sdtPr>
        <w:rPr>
          <w:rFonts w:ascii="Times New Roman" w:hAnsi="Times New Roman" w:cs="Times New Roman"/>
          <w:b/>
          <w:bCs/>
        </w:rPr>
        <w:id w:val="-100576227"/>
        <w:docPartObj>
          <w:docPartGallery w:val="Table of Contents"/>
          <w:docPartUnique/>
        </w:docPartObj>
      </w:sdtPr>
      <w:sdtEndPr>
        <w:rPr>
          <w:rFonts w:eastAsiaTheme="minorHAnsi"/>
          <w:noProof/>
          <w:color w:val="auto"/>
          <w:sz w:val="26"/>
          <w:szCs w:val="26"/>
        </w:rPr>
      </w:sdtEndPr>
      <w:sdtContent>
        <w:p w14:paraId="0E107846" w14:textId="3EE2A4D9" w:rsidR="00242C19" w:rsidRDefault="00E6746B" w:rsidP="00E6746B">
          <w:pPr>
            <w:pStyle w:val="TOCHeading"/>
            <w:jc w:val="center"/>
            <w:rPr>
              <w:rFonts w:ascii="Times New Roman" w:hAnsi="Times New Roman" w:cs="Times New Roman"/>
              <w:b/>
              <w:bCs/>
            </w:rPr>
          </w:pPr>
          <w:r w:rsidRPr="00EB4BA0">
            <w:rPr>
              <w:rFonts w:ascii="Times New Roman" w:hAnsi="Times New Roman" w:cs="Times New Roman"/>
              <w:b/>
              <w:bCs/>
            </w:rPr>
            <w:t>MỤC LỤC</w:t>
          </w:r>
        </w:p>
        <w:p w14:paraId="17DAE509" w14:textId="77777777" w:rsidR="008C67A7" w:rsidRPr="008C67A7" w:rsidRDefault="008C67A7" w:rsidP="008C67A7"/>
        <w:p w14:paraId="72CA6523" w14:textId="7D58B694" w:rsidR="0085799B" w:rsidRPr="00EB4BA0" w:rsidRDefault="00242C19">
          <w:pPr>
            <w:pStyle w:val="TOC1"/>
            <w:tabs>
              <w:tab w:val="right" w:leader="dot" w:pos="9350"/>
            </w:tabs>
            <w:rPr>
              <w:rFonts w:asciiTheme="minorHAnsi" w:eastAsiaTheme="minorEastAsia" w:hAnsiTheme="minorHAnsi" w:cstheme="minorBidi"/>
              <w:noProof/>
              <w:sz w:val="22"/>
              <w:szCs w:val="22"/>
            </w:rPr>
          </w:pPr>
          <w:r w:rsidRPr="00EB4BA0">
            <w:fldChar w:fldCharType="begin"/>
          </w:r>
          <w:r w:rsidRPr="00EB4BA0">
            <w:instrText xml:space="preserve"> TOC \o "1-3" \h \z \u </w:instrText>
          </w:r>
          <w:r w:rsidRPr="00EB4BA0">
            <w:fldChar w:fldCharType="separate"/>
          </w:r>
          <w:hyperlink w:anchor="_Toc105157124" w:history="1">
            <w:r w:rsidR="0085799B" w:rsidRPr="00EB4BA0">
              <w:rPr>
                <w:rStyle w:val="Hyperlink"/>
                <w:rFonts w:eastAsia="Helvetica"/>
                <w:noProof/>
                <w:shd w:val="clear" w:color="auto" w:fill="FFFFFF"/>
              </w:rPr>
              <w:t>CHƯƠNG 1: MÔ TẢ YÊU CẦU PHẦN MỀM</w:t>
            </w:r>
            <w:r w:rsidR="0085799B" w:rsidRPr="00EB4BA0">
              <w:rPr>
                <w:noProof/>
                <w:webHidden/>
              </w:rPr>
              <w:tab/>
            </w:r>
            <w:r w:rsidR="0085799B" w:rsidRPr="00EB4BA0">
              <w:rPr>
                <w:noProof/>
                <w:webHidden/>
              </w:rPr>
              <w:fldChar w:fldCharType="begin"/>
            </w:r>
            <w:r w:rsidR="0085799B" w:rsidRPr="00EB4BA0">
              <w:rPr>
                <w:noProof/>
                <w:webHidden/>
              </w:rPr>
              <w:instrText xml:space="preserve"> PAGEREF _Toc105157124 \h </w:instrText>
            </w:r>
            <w:r w:rsidR="0085799B" w:rsidRPr="00EB4BA0">
              <w:rPr>
                <w:noProof/>
                <w:webHidden/>
              </w:rPr>
            </w:r>
            <w:r w:rsidR="0085799B" w:rsidRPr="00EB4BA0">
              <w:rPr>
                <w:noProof/>
                <w:webHidden/>
              </w:rPr>
              <w:fldChar w:fldCharType="separate"/>
            </w:r>
            <w:r w:rsidR="0085799B" w:rsidRPr="00EB4BA0">
              <w:rPr>
                <w:noProof/>
                <w:webHidden/>
              </w:rPr>
              <w:t>9</w:t>
            </w:r>
            <w:r w:rsidR="0085799B" w:rsidRPr="00EB4BA0">
              <w:rPr>
                <w:noProof/>
                <w:webHidden/>
              </w:rPr>
              <w:fldChar w:fldCharType="end"/>
            </w:r>
          </w:hyperlink>
        </w:p>
        <w:p w14:paraId="5996DD69" w14:textId="3F6AC746" w:rsidR="0085799B" w:rsidRPr="00EB4BA0" w:rsidRDefault="0085799B">
          <w:pPr>
            <w:pStyle w:val="TOC2"/>
            <w:tabs>
              <w:tab w:val="right" w:leader="dot" w:pos="9350"/>
            </w:tabs>
            <w:rPr>
              <w:rFonts w:asciiTheme="minorHAnsi" w:eastAsiaTheme="minorEastAsia" w:hAnsiTheme="minorHAnsi" w:cstheme="minorBidi"/>
              <w:noProof/>
              <w:sz w:val="22"/>
              <w:szCs w:val="22"/>
            </w:rPr>
          </w:pPr>
          <w:hyperlink w:anchor="_Toc105157125" w:history="1">
            <w:r w:rsidRPr="00EB4BA0">
              <w:rPr>
                <w:rStyle w:val="Hyperlink"/>
                <w:rFonts w:eastAsia="Helvetica"/>
                <w:noProof/>
                <w:shd w:val="clear" w:color="auto" w:fill="FFFFFF"/>
              </w:rPr>
              <w:t>1. Giới thiệu đề tài</w:t>
            </w:r>
            <w:r w:rsidRPr="00EB4BA0">
              <w:rPr>
                <w:noProof/>
                <w:webHidden/>
              </w:rPr>
              <w:tab/>
            </w:r>
            <w:r w:rsidRPr="00EB4BA0">
              <w:rPr>
                <w:noProof/>
                <w:webHidden/>
              </w:rPr>
              <w:fldChar w:fldCharType="begin"/>
            </w:r>
            <w:r w:rsidRPr="00EB4BA0">
              <w:rPr>
                <w:noProof/>
                <w:webHidden/>
              </w:rPr>
              <w:instrText xml:space="preserve"> PAGEREF _Toc105157125 \h </w:instrText>
            </w:r>
            <w:r w:rsidRPr="00EB4BA0">
              <w:rPr>
                <w:noProof/>
                <w:webHidden/>
              </w:rPr>
            </w:r>
            <w:r w:rsidRPr="00EB4BA0">
              <w:rPr>
                <w:noProof/>
                <w:webHidden/>
              </w:rPr>
              <w:fldChar w:fldCharType="separate"/>
            </w:r>
            <w:r w:rsidRPr="00EB4BA0">
              <w:rPr>
                <w:noProof/>
                <w:webHidden/>
              </w:rPr>
              <w:t>9</w:t>
            </w:r>
            <w:r w:rsidRPr="00EB4BA0">
              <w:rPr>
                <w:noProof/>
                <w:webHidden/>
              </w:rPr>
              <w:fldChar w:fldCharType="end"/>
            </w:r>
          </w:hyperlink>
        </w:p>
        <w:p w14:paraId="0BB8DBFD" w14:textId="72FD6423" w:rsidR="0085799B" w:rsidRPr="00EB4BA0" w:rsidRDefault="0085799B">
          <w:pPr>
            <w:pStyle w:val="TOC2"/>
            <w:tabs>
              <w:tab w:val="right" w:leader="dot" w:pos="9350"/>
            </w:tabs>
            <w:rPr>
              <w:rFonts w:asciiTheme="minorHAnsi" w:eastAsiaTheme="minorEastAsia" w:hAnsiTheme="minorHAnsi" w:cstheme="minorBidi"/>
              <w:noProof/>
              <w:sz w:val="22"/>
              <w:szCs w:val="22"/>
            </w:rPr>
          </w:pPr>
          <w:hyperlink w:anchor="_Toc105157126" w:history="1">
            <w:r w:rsidRPr="00EB4BA0">
              <w:rPr>
                <w:rStyle w:val="Hyperlink"/>
                <w:noProof/>
              </w:rPr>
              <w:t>2. Mục đích</w:t>
            </w:r>
            <w:r w:rsidRPr="00EB4BA0">
              <w:rPr>
                <w:noProof/>
                <w:webHidden/>
              </w:rPr>
              <w:tab/>
            </w:r>
            <w:r w:rsidRPr="00EB4BA0">
              <w:rPr>
                <w:noProof/>
                <w:webHidden/>
              </w:rPr>
              <w:fldChar w:fldCharType="begin"/>
            </w:r>
            <w:r w:rsidRPr="00EB4BA0">
              <w:rPr>
                <w:noProof/>
                <w:webHidden/>
              </w:rPr>
              <w:instrText xml:space="preserve"> PAGEREF _Toc105157126 \h </w:instrText>
            </w:r>
            <w:r w:rsidRPr="00EB4BA0">
              <w:rPr>
                <w:noProof/>
                <w:webHidden/>
              </w:rPr>
            </w:r>
            <w:r w:rsidRPr="00EB4BA0">
              <w:rPr>
                <w:noProof/>
                <w:webHidden/>
              </w:rPr>
              <w:fldChar w:fldCharType="separate"/>
            </w:r>
            <w:r w:rsidRPr="00EB4BA0">
              <w:rPr>
                <w:noProof/>
                <w:webHidden/>
              </w:rPr>
              <w:t>9</w:t>
            </w:r>
            <w:r w:rsidRPr="00EB4BA0">
              <w:rPr>
                <w:noProof/>
                <w:webHidden/>
              </w:rPr>
              <w:fldChar w:fldCharType="end"/>
            </w:r>
          </w:hyperlink>
        </w:p>
        <w:p w14:paraId="4DDC4064" w14:textId="6624B495" w:rsidR="0085799B" w:rsidRPr="00EB4BA0" w:rsidRDefault="0085799B">
          <w:pPr>
            <w:pStyle w:val="TOC2"/>
            <w:tabs>
              <w:tab w:val="right" w:leader="dot" w:pos="9350"/>
            </w:tabs>
            <w:rPr>
              <w:rFonts w:asciiTheme="minorHAnsi" w:eastAsiaTheme="minorEastAsia" w:hAnsiTheme="minorHAnsi" w:cstheme="minorBidi"/>
              <w:noProof/>
              <w:sz w:val="22"/>
              <w:szCs w:val="22"/>
            </w:rPr>
          </w:pPr>
          <w:hyperlink w:anchor="_Toc105157127" w:history="1">
            <w:r w:rsidRPr="00EB4BA0">
              <w:rPr>
                <w:rStyle w:val="Hyperlink"/>
                <w:noProof/>
              </w:rPr>
              <w:t>3. Phạm vi</w:t>
            </w:r>
            <w:r w:rsidRPr="00EB4BA0">
              <w:rPr>
                <w:noProof/>
                <w:webHidden/>
              </w:rPr>
              <w:tab/>
            </w:r>
            <w:r w:rsidRPr="00EB4BA0">
              <w:rPr>
                <w:noProof/>
                <w:webHidden/>
              </w:rPr>
              <w:fldChar w:fldCharType="begin"/>
            </w:r>
            <w:r w:rsidRPr="00EB4BA0">
              <w:rPr>
                <w:noProof/>
                <w:webHidden/>
              </w:rPr>
              <w:instrText xml:space="preserve"> PAGEREF _Toc105157127 \h </w:instrText>
            </w:r>
            <w:r w:rsidRPr="00EB4BA0">
              <w:rPr>
                <w:noProof/>
                <w:webHidden/>
              </w:rPr>
            </w:r>
            <w:r w:rsidRPr="00EB4BA0">
              <w:rPr>
                <w:noProof/>
                <w:webHidden/>
              </w:rPr>
              <w:fldChar w:fldCharType="separate"/>
            </w:r>
            <w:r w:rsidRPr="00EB4BA0">
              <w:rPr>
                <w:noProof/>
                <w:webHidden/>
              </w:rPr>
              <w:t>9</w:t>
            </w:r>
            <w:r w:rsidRPr="00EB4BA0">
              <w:rPr>
                <w:noProof/>
                <w:webHidden/>
              </w:rPr>
              <w:fldChar w:fldCharType="end"/>
            </w:r>
          </w:hyperlink>
        </w:p>
        <w:p w14:paraId="159F211C" w14:textId="3F7BBE09" w:rsidR="0085799B" w:rsidRPr="00EB4BA0" w:rsidRDefault="0085799B">
          <w:pPr>
            <w:pStyle w:val="TOC2"/>
            <w:tabs>
              <w:tab w:val="right" w:leader="dot" w:pos="9350"/>
            </w:tabs>
            <w:rPr>
              <w:rFonts w:asciiTheme="minorHAnsi" w:eastAsiaTheme="minorEastAsia" w:hAnsiTheme="minorHAnsi" w:cstheme="minorBidi"/>
              <w:noProof/>
              <w:sz w:val="22"/>
              <w:szCs w:val="22"/>
            </w:rPr>
          </w:pPr>
          <w:hyperlink w:anchor="_Toc105157128" w:history="1">
            <w:r w:rsidRPr="00EB4BA0">
              <w:rPr>
                <w:rStyle w:val="Hyperlink"/>
                <w:noProof/>
              </w:rPr>
              <w:t>4. Tính năng của ứng dụng</w:t>
            </w:r>
            <w:r w:rsidRPr="00EB4BA0">
              <w:rPr>
                <w:noProof/>
                <w:webHidden/>
              </w:rPr>
              <w:tab/>
            </w:r>
            <w:r w:rsidRPr="00EB4BA0">
              <w:rPr>
                <w:noProof/>
                <w:webHidden/>
              </w:rPr>
              <w:fldChar w:fldCharType="begin"/>
            </w:r>
            <w:r w:rsidRPr="00EB4BA0">
              <w:rPr>
                <w:noProof/>
                <w:webHidden/>
              </w:rPr>
              <w:instrText xml:space="preserve"> PAGEREF _Toc105157128 \h </w:instrText>
            </w:r>
            <w:r w:rsidRPr="00EB4BA0">
              <w:rPr>
                <w:noProof/>
                <w:webHidden/>
              </w:rPr>
            </w:r>
            <w:r w:rsidRPr="00EB4BA0">
              <w:rPr>
                <w:noProof/>
                <w:webHidden/>
              </w:rPr>
              <w:fldChar w:fldCharType="separate"/>
            </w:r>
            <w:r w:rsidRPr="00EB4BA0">
              <w:rPr>
                <w:noProof/>
                <w:webHidden/>
              </w:rPr>
              <w:t>10</w:t>
            </w:r>
            <w:r w:rsidRPr="00EB4BA0">
              <w:rPr>
                <w:noProof/>
                <w:webHidden/>
              </w:rPr>
              <w:fldChar w:fldCharType="end"/>
            </w:r>
          </w:hyperlink>
        </w:p>
        <w:p w14:paraId="14C5EE6A" w14:textId="4652E4D2" w:rsidR="0085799B" w:rsidRPr="00EB4BA0" w:rsidRDefault="0085799B">
          <w:pPr>
            <w:pStyle w:val="TOC3"/>
            <w:tabs>
              <w:tab w:val="right" w:leader="dot" w:pos="9350"/>
            </w:tabs>
            <w:rPr>
              <w:rFonts w:asciiTheme="minorHAnsi" w:eastAsiaTheme="minorEastAsia" w:hAnsiTheme="minorHAnsi" w:cstheme="minorBidi"/>
              <w:noProof/>
              <w:sz w:val="22"/>
              <w:szCs w:val="22"/>
            </w:rPr>
          </w:pPr>
          <w:hyperlink w:anchor="_Toc105157129" w:history="1">
            <w:r w:rsidRPr="00EB4BA0">
              <w:rPr>
                <w:rStyle w:val="Hyperlink"/>
                <w:bCs/>
                <w:noProof/>
              </w:rPr>
              <w:t>4.1 Ứng dụng phía người dùng</w:t>
            </w:r>
            <w:r w:rsidRPr="00EB4BA0">
              <w:rPr>
                <w:noProof/>
                <w:webHidden/>
              </w:rPr>
              <w:tab/>
            </w:r>
            <w:r w:rsidRPr="00EB4BA0">
              <w:rPr>
                <w:noProof/>
                <w:webHidden/>
              </w:rPr>
              <w:fldChar w:fldCharType="begin"/>
            </w:r>
            <w:r w:rsidRPr="00EB4BA0">
              <w:rPr>
                <w:noProof/>
                <w:webHidden/>
              </w:rPr>
              <w:instrText xml:space="preserve"> PAGEREF _Toc105157129 \h </w:instrText>
            </w:r>
            <w:r w:rsidRPr="00EB4BA0">
              <w:rPr>
                <w:noProof/>
                <w:webHidden/>
              </w:rPr>
            </w:r>
            <w:r w:rsidRPr="00EB4BA0">
              <w:rPr>
                <w:noProof/>
                <w:webHidden/>
              </w:rPr>
              <w:fldChar w:fldCharType="separate"/>
            </w:r>
            <w:r w:rsidRPr="00EB4BA0">
              <w:rPr>
                <w:noProof/>
                <w:webHidden/>
              </w:rPr>
              <w:t>10</w:t>
            </w:r>
            <w:r w:rsidRPr="00EB4BA0">
              <w:rPr>
                <w:noProof/>
                <w:webHidden/>
              </w:rPr>
              <w:fldChar w:fldCharType="end"/>
            </w:r>
          </w:hyperlink>
        </w:p>
        <w:p w14:paraId="085817AD" w14:textId="3D251CFD" w:rsidR="0085799B" w:rsidRPr="00EB4BA0" w:rsidRDefault="0085799B">
          <w:pPr>
            <w:pStyle w:val="TOC3"/>
            <w:tabs>
              <w:tab w:val="right" w:leader="dot" w:pos="9350"/>
            </w:tabs>
            <w:rPr>
              <w:rFonts w:asciiTheme="minorHAnsi" w:eastAsiaTheme="minorEastAsia" w:hAnsiTheme="minorHAnsi" w:cstheme="minorBidi"/>
              <w:noProof/>
              <w:sz w:val="22"/>
              <w:szCs w:val="22"/>
            </w:rPr>
          </w:pPr>
          <w:hyperlink w:anchor="_Toc105157130" w:history="1">
            <w:r w:rsidRPr="00EB4BA0">
              <w:rPr>
                <w:rStyle w:val="Hyperlink"/>
                <w:bCs/>
                <w:noProof/>
              </w:rPr>
              <w:t>4.2 Ứng dụng phía Admin</w:t>
            </w:r>
            <w:r w:rsidRPr="00EB4BA0">
              <w:rPr>
                <w:noProof/>
                <w:webHidden/>
              </w:rPr>
              <w:tab/>
            </w:r>
            <w:r w:rsidRPr="00EB4BA0">
              <w:rPr>
                <w:noProof/>
                <w:webHidden/>
              </w:rPr>
              <w:fldChar w:fldCharType="begin"/>
            </w:r>
            <w:r w:rsidRPr="00EB4BA0">
              <w:rPr>
                <w:noProof/>
                <w:webHidden/>
              </w:rPr>
              <w:instrText xml:space="preserve"> PAGEREF _Toc105157130 \h </w:instrText>
            </w:r>
            <w:r w:rsidRPr="00EB4BA0">
              <w:rPr>
                <w:noProof/>
                <w:webHidden/>
              </w:rPr>
            </w:r>
            <w:r w:rsidRPr="00EB4BA0">
              <w:rPr>
                <w:noProof/>
                <w:webHidden/>
              </w:rPr>
              <w:fldChar w:fldCharType="separate"/>
            </w:r>
            <w:r w:rsidRPr="00EB4BA0">
              <w:rPr>
                <w:noProof/>
                <w:webHidden/>
              </w:rPr>
              <w:t>10</w:t>
            </w:r>
            <w:r w:rsidRPr="00EB4BA0">
              <w:rPr>
                <w:noProof/>
                <w:webHidden/>
              </w:rPr>
              <w:fldChar w:fldCharType="end"/>
            </w:r>
          </w:hyperlink>
        </w:p>
        <w:p w14:paraId="3691000B" w14:textId="55AE3E3C" w:rsidR="0085799B" w:rsidRPr="00EB4BA0" w:rsidRDefault="0085799B">
          <w:pPr>
            <w:pStyle w:val="TOC1"/>
            <w:tabs>
              <w:tab w:val="right" w:leader="dot" w:pos="9350"/>
            </w:tabs>
            <w:rPr>
              <w:rFonts w:asciiTheme="minorHAnsi" w:eastAsiaTheme="minorEastAsia" w:hAnsiTheme="minorHAnsi" w:cstheme="minorBidi"/>
              <w:noProof/>
              <w:sz w:val="22"/>
              <w:szCs w:val="22"/>
            </w:rPr>
          </w:pPr>
          <w:hyperlink w:anchor="_Toc105157131" w:history="1">
            <w:r w:rsidRPr="00EB4BA0">
              <w:rPr>
                <w:rStyle w:val="Hyperlink"/>
                <w:noProof/>
              </w:rPr>
              <w:t>CHƯƠNG 2: PHÂN TÍCH VÀ THIẾT KẾ HỆ THỐNG</w:t>
            </w:r>
            <w:r w:rsidRPr="00EB4BA0">
              <w:rPr>
                <w:noProof/>
                <w:webHidden/>
              </w:rPr>
              <w:tab/>
            </w:r>
            <w:r w:rsidRPr="00EB4BA0">
              <w:rPr>
                <w:noProof/>
                <w:webHidden/>
              </w:rPr>
              <w:fldChar w:fldCharType="begin"/>
            </w:r>
            <w:r w:rsidRPr="00EB4BA0">
              <w:rPr>
                <w:noProof/>
                <w:webHidden/>
              </w:rPr>
              <w:instrText xml:space="preserve"> PAGEREF _Toc105157131 \h </w:instrText>
            </w:r>
            <w:r w:rsidRPr="00EB4BA0">
              <w:rPr>
                <w:noProof/>
                <w:webHidden/>
              </w:rPr>
            </w:r>
            <w:r w:rsidRPr="00EB4BA0">
              <w:rPr>
                <w:noProof/>
                <w:webHidden/>
              </w:rPr>
              <w:fldChar w:fldCharType="separate"/>
            </w:r>
            <w:r w:rsidRPr="00EB4BA0">
              <w:rPr>
                <w:noProof/>
                <w:webHidden/>
              </w:rPr>
              <w:t>11</w:t>
            </w:r>
            <w:r w:rsidRPr="00EB4BA0">
              <w:rPr>
                <w:noProof/>
                <w:webHidden/>
              </w:rPr>
              <w:fldChar w:fldCharType="end"/>
            </w:r>
          </w:hyperlink>
        </w:p>
        <w:p w14:paraId="73BB88AC" w14:textId="7A68BBE5" w:rsidR="0085799B" w:rsidRPr="00EB4BA0" w:rsidRDefault="0085799B">
          <w:pPr>
            <w:pStyle w:val="TOC2"/>
            <w:tabs>
              <w:tab w:val="left" w:pos="880"/>
              <w:tab w:val="right" w:leader="dot" w:pos="9350"/>
            </w:tabs>
            <w:rPr>
              <w:rFonts w:asciiTheme="minorHAnsi" w:eastAsiaTheme="minorEastAsia" w:hAnsiTheme="minorHAnsi" w:cstheme="minorBidi"/>
              <w:noProof/>
              <w:sz w:val="22"/>
              <w:szCs w:val="22"/>
            </w:rPr>
          </w:pPr>
          <w:hyperlink w:anchor="_Toc105157132" w:history="1">
            <w:r w:rsidRPr="00EB4BA0">
              <w:rPr>
                <w:rStyle w:val="Hyperlink"/>
                <w:noProof/>
              </w:rPr>
              <w:t>1.</w:t>
            </w:r>
            <w:r w:rsidR="004E710D">
              <w:rPr>
                <w:rFonts w:asciiTheme="minorHAnsi" w:eastAsiaTheme="minorEastAsia" w:hAnsiTheme="minorHAnsi" w:cstheme="minorBidi"/>
                <w:noProof/>
                <w:sz w:val="22"/>
                <w:szCs w:val="22"/>
              </w:rPr>
              <w:t xml:space="preserve"> </w:t>
            </w:r>
            <w:r w:rsidRPr="00EB4BA0">
              <w:rPr>
                <w:rStyle w:val="Hyperlink"/>
                <w:noProof/>
              </w:rPr>
              <w:t>Use Case Identification</w:t>
            </w:r>
            <w:r w:rsidRPr="00EB4BA0">
              <w:rPr>
                <w:noProof/>
                <w:webHidden/>
              </w:rPr>
              <w:tab/>
            </w:r>
            <w:r w:rsidRPr="00EB4BA0">
              <w:rPr>
                <w:noProof/>
                <w:webHidden/>
              </w:rPr>
              <w:fldChar w:fldCharType="begin"/>
            </w:r>
            <w:r w:rsidRPr="00EB4BA0">
              <w:rPr>
                <w:noProof/>
                <w:webHidden/>
              </w:rPr>
              <w:instrText xml:space="preserve"> PAGEREF _Toc105157132 \h </w:instrText>
            </w:r>
            <w:r w:rsidRPr="00EB4BA0">
              <w:rPr>
                <w:noProof/>
                <w:webHidden/>
              </w:rPr>
            </w:r>
            <w:r w:rsidRPr="00EB4BA0">
              <w:rPr>
                <w:noProof/>
                <w:webHidden/>
              </w:rPr>
              <w:fldChar w:fldCharType="separate"/>
            </w:r>
            <w:r w:rsidRPr="00EB4BA0">
              <w:rPr>
                <w:noProof/>
                <w:webHidden/>
              </w:rPr>
              <w:t>11</w:t>
            </w:r>
            <w:r w:rsidRPr="00EB4BA0">
              <w:rPr>
                <w:noProof/>
                <w:webHidden/>
              </w:rPr>
              <w:fldChar w:fldCharType="end"/>
            </w:r>
          </w:hyperlink>
        </w:p>
        <w:p w14:paraId="7C773726" w14:textId="3F9CF86C" w:rsidR="0085799B" w:rsidRPr="00EB4BA0" w:rsidRDefault="0085799B">
          <w:pPr>
            <w:pStyle w:val="TOC2"/>
            <w:tabs>
              <w:tab w:val="left" w:pos="880"/>
              <w:tab w:val="right" w:leader="dot" w:pos="9350"/>
            </w:tabs>
            <w:rPr>
              <w:rFonts w:asciiTheme="minorHAnsi" w:eastAsiaTheme="minorEastAsia" w:hAnsiTheme="minorHAnsi" w:cstheme="minorBidi"/>
              <w:noProof/>
              <w:sz w:val="22"/>
              <w:szCs w:val="22"/>
            </w:rPr>
          </w:pPr>
          <w:hyperlink w:anchor="_Toc105157133" w:history="1">
            <w:r w:rsidRPr="00EB4BA0">
              <w:rPr>
                <w:rStyle w:val="Hyperlink"/>
                <w:noProof/>
              </w:rPr>
              <w:t>2.</w:t>
            </w:r>
            <w:r w:rsidR="004E710D">
              <w:rPr>
                <w:rFonts w:asciiTheme="minorHAnsi" w:eastAsiaTheme="minorEastAsia" w:hAnsiTheme="minorHAnsi" w:cstheme="minorBidi"/>
                <w:noProof/>
                <w:sz w:val="22"/>
                <w:szCs w:val="22"/>
              </w:rPr>
              <w:t xml:space="preserve"> </w:t>
            </w:r>
            <w:r w:rsidRPr="00EB4BA0">
              <w:rPr>
                <w:rStyle w:val="Hyperlink"/>
                <w:noProof/>
              </w:rPr>
              <w:t>Usecase Diagram</w:t>
            </w:r>
            <w:r w:rsidRPr="00EB4BA0">
              <w:rPr>
                <w:noProof/>
                <w:webHidden/>
              </w:rPr>
              <w:tab/>
            </w:r>
            <w:r w:rsidRPr="00EB4BA0">
              <w:rPr>
                <w:noProof/>
                <w:webHidden/>
              </w:rPr>
              <w:fldChar w:fldCharType="begin"/>
            </w:r>
            <w:r w:rsidRPr="00EB4BA0">
              <w:rPr>
                <w:noProof/>
                <w:webHidden/>
              </w:rPr>
              <w:instrText xml:space="preserve"> PAGEREF _Toc105157133 \h </w:instrText>
            </w:r>
            <w:r w:rsidRPr="00EB4BA0">
              <w:rPr>
                <w:noProof/>
                <w:webHidden/>
              </w:rPr>
            </w:r>
            <w:r w:rsidRPr="00EB4BA0">
              <w:rPr>
                <w:noProof/>
                <w:webHidden/>
              </w:rPr>
              <w:fldChar w:fldCharType="separate"/>
            </w:r>
            <w:r w:rsidRPr="00EB4BA0">
              <w:rPr>
                <w:noProof/>
                <w:webHidden/>
              </w:rPr>
              <w:t>12</w:t>
            </w:r>
            <w:r w:rsidRPr="00EB4BA0">
              <w:rPr>
                <w:noProof/>
                <w:webHidden/>
              </w:rPr>
              <w:fldChar w:fldCharType="end"/>
            </w:r>
          </w:hyperlink>
        </w:p>
        <w:p w14:paraId="048BB900" w14:textId="5B7EB935" w:rsidR="0085799B" w:rsidRPr="00EB4BA0" w:rsidRDefault="0085799B">
          <w:pPr>
            <w:pStyle w:val="TOC3"/>
            <w:tabs>
              <w:tab w:val="right" w:leader="dot" w:pos="9350"/>
            </w:tabs>
            <w:rPr>
              <w:rFonts w:asciiTheme="minorHAnsi" w:eastAsiaTheme="minorEastAsia" w:hAnsiTheme="minorHAnsi" w:cstheme="minorBidi"/>
              <w:noProof/>
              <w:sz w:val="22"/>
              <w:szCs w:val="22"/>
            </w:rPr>
          </w:pPr>
          <w:hyperlink w:anchor="_Toc105157134" w:history="1">
            <w:r w:rsidRPr="00EB4BA0">
              <w:rPr>
                <w:rStyle w:val="Hyperlink"/>
                <w:noProof/>
              </w:rPr>
              <w:t>2.1 App Mobile User</w:t>
            </w:r>
            <w:r w:rsidRPr="00EB4BA0">
              <w:rPr>
                <w:noProof/>
                <w:webHidden/>
              </w:rPr>
              <w:tab/>
            </w:r>
            <w:r w:rsidRPr="00EB4BA0">
              <w:rPr>
                <w:noProof/>
                <w:webHidden/>
              </w:rPr>
              <w:fldChar w:fldCharType="begin"/>
            </w:r>
            <w:r w:rsidRPr="00EB4BA0">
              <w:rPr>
                <w:noProof/>
                <w:webHidden/>
              </w:rPr>
              <w:instrText xml:space="preserve"> PAGEREF _Toc105157134 \h </w:instrText>
            </w:r>
            <w:r w:rsidRPr="00EB4BA0">
              <w:rPr>
                <w:noProof/>
                <w:webHidden/>
              </w:rPr>
            </w:r>
            <w:r w:rsidRPr="00EB4BA0">
              <w:rPr>
                <w:noProof/>
                <w:webHidden/>
              </w:rPr>
              <w:fldChar w:fldCharType="separate"/>
            </w:r>
            <w:r w:rsidRPr="00EB4BA0">
              <w:rPr>
                <w:noProof/>
                <w:webHidden/>
              </w:rPr>
              <w:t>12</w:t>
            </w:r>
            <w:r w:rsidRPr="00EB4BA0">
              <w:rPr>
                <w:noProof/>
                <w:webHidden/>
              </w:rPr>
              <w:fldChar w:fldCharType="end"/>
            </w:r>
          </w:hyperlink>
        </w:p>
        <w:p w14:paraId="7F44E2C7" w14:textId="1D3CF21D" w:rsidR="0085799B" w:rsidRPr="00EB4BA0" w:rsidRDefault="0085799B">
          <w:pPr>
            <w:pStyle w:val="TOC3"/>
            <w:tabs>
              <w:tab w:val="right" w:leader="dot" w:pos="9350"/>
            </w:tabs>
            <w:rPr>
              <w:rFonts w:asciiTheme="minorHAnsi" w:eastAsiaTheme="minorEastAsia" w:hAnsiTheme="minorHAnsi" w:cstheme="minorBidi"/>
              <w:noProof/>
              <w:sz w:val="22"/>
              <w:szCs w:val="22"/>
            </w:rPr>
          </w:pPr>
          <w:hyperlink w:anchor="_Toc105157135" w:history="1">
            <w:r w:rsidRPr="00EB4BA0">
              <w:rPr>
                <w:rStyle w:val="Hyperlink"/>
                <w:noProof/>
              </w:rPr>
              <w:t>2.2 App Mobile Admin</w:t>
            </w:r>
            <w:r w:rsidRPr="00EB4BA0">
              <w:rPr>
                <w:noProof/>
                <w:webHidden/>
              </w:rPr>
              <w:tab/>
            </w:r>
            <w:r w:rsidRPr="00EB4BA0">
              <w:rPr>
                <w:noProof/>
                <w:webHidden/>
              </w:rPr>
              <w:fldChar w:fldCharType="begin"/>
            </w:r>
            <w:r w:rsidRPr="00EB4BA0">
              <w:rPr>
                <w:noProof/>
                <w:webHidden/>
              </w:rPr>
              <w:instrText xml:space="preserve"> PAGEREF _Toc105157135 \h </w:instrText>
            </w:r>
            <w:r w:rsidRPr="00EB4BA0">
              <w:rPr>
                <w:noProof/>
                <w:webHidden/>
              </w:rPr>
            </w:r>
            <w:r w:rsidRPr="00EB4BA0">
              <w:rPr>
                <w:noProof/>
                <w:webHidden/>
              </w:rPr>
              <w:fldChar w:fldCharType="separate"/>
            </w:r>
            <w:r w:rsidRPr="00EB4BA0">
              <w:rPr>
                <w:noProof/>
                <w:webHidden/>
              </w:rPr>
              <w:t>16</w:t>
            </w:r>
            <w:r w:rsidRPr="00EB4BA0">
              <w:rPr>
                <w:noProof/>
                <w:webHidden/>
              </w:rPr>
              <w:fldChar w:fldCharType="end"/>
            </w:r>
          </w:hyperlink>
        </w:p>
        <w:p w14:paraId="10BCEBD3" w14:textId="1F23A047" w:rsidR="0085799B" w:rsidRPr="00EB4BA0" w:rsidRDefault="0085799B">
          <w:pPr>
            <w:pStyle w:val="TOC2"/>
            <w:tabs>
              <w:tab w:val="left" w:pos="880"/>
              <w:tab w:val="right" w:leader="dot" w:pos="9350"/>
            </w:tabs>
            <w:rPr>
              <w:rFonts w:asciiTheme="minorHAnsi" w:eastAsiaTheme="minorEastAsia" w:hAnsiTheme="minorHAnsi" w:cstheme="minorBidi"/>
              <w:noProof/>
              <w:sz w:val="22"/>
              <w:szCs w:val="22"/>
            </w:rPr>
          </w:pPr>
          <w:hyperlink w:anchor="_Toc105157136" w:history="1">
            <w:r w:rsidRPr="00EB4BA0">
              <w:rPr>
                <w:rStyle w:val="Hyperlink"/>
                <w:noProof/>
              </w:rPr>
              <w:t>3.</w:t>
            </w:r>
            <w:r w:rsidR="004E710D">
              <w:rPr>
                <w:rFonts w:asciiTheme="minorHAnsi" w:eastAsiaTheme="minorEastAsia" w:hAnsiTheme="minorHAnsi" w:cstheme="minorBidi"/>
                <w:noProof/>
                <w:sz w:val="22"/>
                <w:szCs w:val="22"/>
              </w:rPr>
              <w:t xml:space="preserve"> </w:t>
            </w:r>
            <w:r w:rsidRPr="00EB4BA0">
              <w:rPr>
                <w:rStyle w:val="Hyperlink"/>
                <w:noProof/>
              </w:rPr>
              <w:t>Đặc tả Use – case</w:t>
            </w:r>
            <w:r w:rsidRPr="00EB4BA0">
              <w:rPr>
                <w:noProof/>
                <w:webHidden/>
              </w:rPr>
              <w:tab/>
            </w:r>
            <w:r w:rsidRPr="00EB4BA0">
              <w:rPr>
                <w:noProof/>
                <w:webHidden/>
              </w:rPr>
              <w:fldChar w:fldCharType="begin"/>
            </w:r>
            <w:r w:rsidRPr="00EB4BA0">
              <w:rPr>
                <w:noProof/>
                <w:webHidden/>
              </w:rPr>
              <w:instrText xml:space="preserve"> PAGEREF _Toc105157136 \h </w:instrText>
            </w:r>
            <w:r w:rsidRPr="00EB4BA0">
              <w:rPr>
                <w:noProof/>
                <w:webHidden/>
              </w:rPr>
            </w:r>
            <w:r w:rsidRPr="00EB4BA0">
              <w:rPr>
                <w:noProof/>
                <w:webHidden/>
              </w:rPr>
              <w:fldChar w:fldCharType="separate"/>
            </w:r>
            <w:r w:rsidRPr="00EB4BA0">
              <w:rPr>
                <w:noProof/>
                <w:webHidden/>
              </w:rPr>
              <w:t>17</w:t>
            </w:r>
            <w:r w:rsidRPr="00EB4BA0">
              <w:rPr>
                <w:noProof/>
                <w:webHidden/>
              </w:rPr>
              <w:fldChar w:fldCharType="end"/>
            </w:r>
          </w:hyperlink>
        </w:p>
        <w:p w14:paraId="3AAFB71F" w14:textId="6F7A9F23" w:rsidR="0085799B" w:rsidRPr="00EB4BA0" w:rsidRDefault="0085799B">
          <w:pPr>
            <w:pStyle w:val="TOC3"/>
            <w:tabs>
              <w:tab w:val="right" w:leader="dot" w:pos="9350"/>
            </w:tabs>
            <w:rPr>
              <w:rFonts w:asciiTheme="minorHAnsi" w:eastAsiaTheme="minorEastAsia" w:hAnsiTheme="minorHAnsi" w:cstheme="minorBidi"/>
              <w:noProof/>
              <w:sz w:val="22"/>
              <w:szCs w:val="22"/>
            </w:rPr>
          </w:pPr>
          <w:hyperlink w:anchor="_Toc105157137" w:history="1">
            <w:r w:rsidRPr="00EB4BA0">
              <w:rPr>
                <w:rStyle w:val="Hyperlink"/>
                <w:noProof/>
              </w:rPr>
              <w:t>3.1 Đặc tả Use-case người dùng</w:t>
            </w:r>
            <w:r w:rsidRPr="00EB4BA0">
              <w:rPr>
                <w:noProof/>
                <w:webHidden/>
              </w:rPr>
              <w:tab/>
            </w:r>
            <w:r w:rsidRPr="00EB4BA0">
              <w:rPr>
                <w:noProof/>
                <w:webHidden/>
              </w:rPr>
              <w:fldChar w:fldCharType="begin"/>
            </w:r>
            <w:r w:rsidRPr="00EB4BA0">
              <w:rPr>
                <w:noProof/>
                <w:webHidden/>
              </w:rPr>
              <w:instrText xml:space="preserve"> PAGEREF _Toc105157137 \h </w:instrText>
            </w:r>
            <w:r w:rsidRPr="00EB4BA0">
              <w:rPr>
                <w:noProof/>
                <w:webHidden/>
              </w:rPr>
            </w:r>
            <w:r w:rsidRPr="00EB4BA0">
              <w:rPr>
                <w:noProof/>
                <w:webHidden/>
              </w:rPr>
              <w:fldChar w:fldCharType="separate"/>
            </w:r>
            <w:r w:rsidRPr="00EB4BA0">
              <w:rPr>
                <w:noProof/>
                <w:webHidden/>
              </w:rPr>
              <w:t>17</w:t>
            </w:r>
            <w:r w:rsidRPr="00EB4BA0">
              <w:rPr>
                <w:noProof/>
                <w:webHidden/>
              </w:rPr>
              <w:fldChar w:fldCharType="end"/>
            </w:r>
          </w:hyperlink>
        </w:p>
        <w:p w14:paraId="02110651" w14:textId="67AF3928" w:rsidR="0085799B" w:rsidRPr="00EB4BA0" w:rsidRDefault="0085799B">
          <w:pPr>
            <w:pStyle w:val="TOC3"/>
            <w:tabs>
              <w:tab w:val="right" w:leader="dot" w:pos="9350"/>
            </w:tabs>
            <w:rPr>
              <w:rFonts w:asciiTheme="minorHAnsi" w:eastAsiaTheme="minorEastAsia" w:hAnsiTheme="minorHAnsi" w:cstheme="minorBidi"/>
              <w:noProof/>
              <w:sz w:val="22"/>
              <w:szCs w:val="22"/>
            </w:rPr>
          </w:pPr>
          <w:hyperlink w:anchor="_Toc105157138" w:history="1">
            <w:r w:rsidRPr="00EB4BA0">
              <w:rPr>
                <w:rStyle w:val="Hyperlink"/>
                <w:bCs/>
                <w:noProof/>
              </w:rPr>
              <w:t>3.2 Đặc tả Use-case Admin</w:t>
            </w:r>
            <w:r w:rsidRPr="00EB4BA0">
              <w:rPr>
                <w:noProof/>
                <w:webHidden/>
              </w:rPr>
              <w:tab/>
            </w:r>
            <w:r w:rsidRPr="00EB4BA0">
              <w:rPr>
                <w:noProof/>
                <w:webHidden/>
              </w:rPr>
              <w:fldChar w:fldCharType="begin"/>
            </w:r>
            <w:r w:rsidRPr="00EB4BA0">
              <w:rPr>
                <w:noProof/>
                <w:webHidden/>
              </w:rPr>
              <w:instrText xml:space="preserve"> PAGEREF _Toc105157138 \h </w:instrText>
            </w:r>
            <w:r w:rsidRPr="00EB4BA0">
              <w:rPr>
                <w:noProof/>
                <w:webHidden/>
              </w:rPr>
            </w:r>
            <w:r w:rsidRPr="00EB4BA0">
              <w:rPr>
                <w:noProof/>
                <w:webHidden/>
              </w:rPr>
              <w:fldChar w:fldCharType="separate"/>
            </w:r>
            <w:r w:rsidRPr="00EB4BA0">
              <w:rPr>
                <w:noProof/>
                <w:webHidden/>
              </w:rPr>
              <w:t>28</w:t>
            </w:r>
            <w:r w:rsidRPr="00EB4BA0">
              <w:rPr>
                <w:noProof/>
                <w:webHidden/>
              </w:rPr>
              <w:fldChar w:fldCharType="end"/>
            </w:r>
          </w:hyperlink>
        </w:p>
        <w:p w14:paraId="622C1409" w14:textId="09E1340F" w:rsidR="0085799B" w:rsidRPr="00EB4BA0" w:rsidRDefault="0085799B">
          <w:pPr>
            <w:pStyle w:val="TOC1"/>
            <w:tabs>
              <w:tab w:val="right" w:leader="dot" w:pos="9350"/>
            </w:tabs>
            <w:rPr>
              <w:rFonts w:asciiTheme="minorHAnsi" w:eastAsiaTheme="minorEastAsia" w:hAnsiTheme="minorHAnsi" w:cstheme="minorBidi"/>
              <w:noProof/>
              <w:sz w:val="22"/>
              <w:szCs w:val="22"/>
            </w:rPr>
          </w:pPr>
          <w:hyperlink w:anchor="_Toc105157139" w:history="1">
            <w:r w:rsidRPr="00EB4BA0">
              <w:rPr>
                <w:rStyle w:val="Hyperlink"/>
                <w:noProof/>
              </w:rPr>
              <w:t>CHƯƠNG 3: THẾT KẾ DATABASE</w:t>
            </w:r>
            <w:r w:rsidRPr="00EB4BA0">
              <w:rPr>
                <w:noProof/>
                <w:webHidden/>
              </w:rPr>
              <w:tab/>
            </w:r>
            <w:r w:rsidRPr="00EB4BA0">
              <w:rPr>
                <w:noProof/>
                <w:webHidden/>
              </w:rPr>
              <w:fldChar w:fldCharType="begin"/>
            </w:r>
            <w:r w:rsidRPr="00EB4BA0">
              <w:rPr>
                <w:noProof/>
                <w:webHidden/>
              </w:rPr>
              <w:instrText xml:space="preserve"> PAGEREF _Toc105157139 \h </w:instrText>
            </w:r>
            <w:r w:rsidRPr="00EB4BA0">
              <w:rPr>
                <w:noProof/>
                <w:webHidden/>
              </w:rPr>
            </w:r>
            <w:r w:rsidRPr="00EB4BA0">
              <w:rPr>
                <w:noProof/>
                <w:webHidden/>
              </w:rPr>
              <w:fldChar w:fldCharType="separate"/>
            </w:r>
            <w:r w:rsidRPr="00EB4BA0">
              <w:rPr>
                <w:noProof/>
                <w:webHidden/>
              </w:rPr>
              <w:t>37</w:t>
            </w:r>
            <w:r w:rsidRPr="00EB4BA0">
              <w:rPr>
                <w:noProof/>
                <w:webHidden/>
              </w:rPr>
              <w:fldChar w:fldCharType="end"/>
            </w:r>
          </w:hyperlink>
        </w:p>
        <w:p w14:paraId="50098978" w14:textId="0C7CE23F" w:rsidR="0085799B" w:rsidRPr="00EB4BA0" w:rsidRDefault="0085799B">
          <w:pPr>
            <w:pStyle w:val="TOC2"/>
            <w:tabs>
              <w:tab w:val="left" w:pos="880"/>
              <w:tab w:val="right" w:leader="dot" w:pos="9350"/>
            </w:tabs>
            <w:rPr>
              <w:rFonts w:asciiTheme="minorHAnsi" w:eastAsiaTheme="minorEastAsia" w:hAnsiTheme="minorHAnsi" w:cstheme="minorBidi"/>
              <w:noProof/>
              <w:sz w:val="22"/>
              <w:szCs w:val="22"/>
            </w:rPr>
          </w:pPr>
          <w:hyperlink w:anchor="_Toc105157140" w:history="1">
            <w:r w:rsidRPr="00EB4BA0">
              <w:rPr>
                <w:rStyle w:val="Hyperlink"/>
                <w:noProof/>
              </w:rPr>
              <w:t>1.</w:t>
            </w:r>
            <w:r w:rsidR="004E710D">
              <w:rPr>
                <w:rFonts w:asciiTheme="minorHAnsi" w:eastAsiaTheme="minorEastAsia" w:hAnsiTheme="minorHAnsi" w:cstheme="minorBidi"/>
                <w:noProof/>
                <w:sz w:val="22"/>
                <w:szCs w:val="22"/>
              </w:rPr>
              <w:t xml:space="preserve"> </w:t>
            </w:r>
            <w:r w:rsidRPr="00EB4BA0">
              <w:rPr>
                <w:rStyle w:val="Hyperlink"/>
                <w:noProof/>
              </w:rPr>
              <w:t>Database dữ liệu các bài thi trắc nghiệm với SQLITE</w:t>
            </w:r>
            <w:r w:rsidRPr="00EB4BA0">
              <w:rPr>
                <w:noProof/>
                <w:webHidden/>
              </w:rPr>
              <w:tab/>
            </w:r>
            <w:r w:rsidRPr="00EB4BA0">
              <w:rPr>
                <w:noProof/>
                <w:webHidden/>
              </w:rPr>
              <w:fldChar w:fldCharType="begin"/>
            </w:r>
            <w:r w:rsidRPr="00EB4BA0">
              <w:rPr>
                <w:noProof/>
                <w:webHidden/>
              </w:rPr>
              <w:instrText xml:space="preserve"> PAGEREF _Toc105157140 \h </w:instrText>
            </w:r>
            <w:r w:rsidRPr="00EB4BA0">
              <w:rPr>
                <w:noProof/>
                <w:webHidden/>
              </w:rPr>
            </w:r>
            <w:r w:rsidRPr="00EB4BA0">
              <w:rPr>
                <w:noProof/>
                <w:webHidden/>
              </w:rPr>
              <w:fldChar w:fldCharType="separate"/>
            </w:r>
            <w:r w:rsidRPr="00EB4BA0">
              <w:rPr>
                <w:noProof/>
                <w:webHidden/>
              </w:rPr>
              <w:t>37</w:t>
            </w:r>
            <w:r w:rsidRPr="00EB4BA0">
              <w:rPr>
                <w:noProof/>
                <w:webHidden/>
              </w:rPr>
              <w:fldChar w:fldCharType="end"/>
            </w:r>
          </w:hyperlink>
        </w:p>
        <w:p w14:paraId="18EB962A" w14:textId="1718D369" w:rsidR="0085799B" w:rsidRPr="00EB4BA0" w:rsidRDefault="0085799B">
          <w:pPr>
            <w:pStyle w:val="TOC2"/>
            <w:tabs>
              <w:tab w:val="left" w:pos="880"/>
              <w:tab w:val="right" w:leader="dot" w:pos="9350"/>
            </w:tabs>
            <w:rPr>
              <w:rFonts w:asciiTheme="minorHAnsi" w:eastAsiaTheme="minorEastAsia" w:hAnsiTheme="minorHAnsi" w:cstheme="minorBidi"/>
              <w:noProof/>
              <w:sz w:val="22"/>
              <w:szCs w:val="22"/>
            </w:rPr>
          </w:pPr>
          <w:hyperlink w:anchor="_Toc105157141" w:history="1">
            <w:r w:rsidRPr="00EB4BA0">
              <w:rPr>
                <w:rStyle w:val="Hyperlink"/>
                <w:noProof/>
              </w:rPr>
              <w:t>2.</w:t>
            </w:r>
            <w:r w:rsidR="004E710D">
              <w:rPr>
                <w:rFonts w:asciiTheme="minorHAnsi" w:eastAsiaTheme="minorEastAsia" w:hAnsiTheme="minorHAnsi" w:cstheme="minorBidi"/>
                <w:noProof/>
                <w:sz w:val="22"/>
                <w:szCs w:val="22"/>
              </w:rPr>
              <w:t xml:space="preserve"> </w:t>
            </w:r>
            <w:r w:rsidRPr="00EB4BA0">
              <w:rPr>
                <w:rStyle w:val="Hyperlink"/>
                <w:noProof/>
              </w:rPr>
              <w:t>Database dữ liệu Firebase</w:t>
            </w:r>
            <w:r w:rsidRPr="00EB4BA0">
              <w:rPr>
                <w:noProof/>
                <w:webHidden/>
              </w:rPr>
              <w:tab/>
            </w:r>
            <w:r w:rsidRPr="00EB4BA0">
              <w:rPr>
                <w:noProof/>
                <w:webHidden/>
              </w:rPr>
              <w:fldChar w:fldCharType="begin"/>
            </w:r>
            <w:r w:rsidRPr="00EB4BA0">
              <w:rPr>
                <w:noProof/>
                <w:webHidden/>
              </w:rPr>
              <w:instrText xml:space="preserve"> PAGEREF _Toc105157141 \h </w:instrText>
            </w:r>
            <w:r w:rsidRPr="00EB4BA0">
              <w:rPr>
                <w:noProof/>
                <w:webHidden/>
              </w:rPr>
            </w:r>
            <w:r w:rsidRPr="00EB4BA0">
              <w:rPr>
                <w:noProof/>
                <w:webHidden/>
              </w:rPr>
              <w:fldChar w:fldCharType="separate"/>
            </w:r>
            <w:r w:rsidRPr="00EB4BA0">
              <w:rPr>
                <w:noProof/>
                <w:webHidden/>
              </w:rPr>
              <w:t>40</w:t>
            </w:r>
            <w:r w:rsidRPr="00EB4BA0">
              <w:rPr>
                <w:noProof/>
                <w:webHidden/>
              </w:rPr>
              <w:fldChar w:fldCharType="end"/>
            </w:r>
          </w:hyperlink>
        </w:p>
        <w:p w14:paraId="20EC8D5F" w14:textId="03699644" w:rsidR="0085799B" w:rsidRPr="00EB4BA0" w:rsidRDefault="0085799B">
          <w:pPr>
            <w:pStyle w:val="TOC2"/>
            <w:tabs>
              <w:tab w:val="right" w:leader="dot" w:pos="9350"/>
            </w:tabs>
            <w:rPr>
              <w:rFonts w:asciiTheme="minorHAnsi" w:eastAsiaTheme="minorEastAsia" w:hAnsiTheme="minorHAnsi" w:cstheme="minorBidi"/>
              <w:noProof/>
              <w:sz w:val="22"/>
              <w:szCs w:val="22"/>
            </w:rPr>
          </w:pPr>
          <w:hyperlink w:anchor="_Toc105157142" w:history="1">
            <w:r w:rsidRPr="00EB4BA0">
              <w:rPr>
                <w:noProof/>
                <w:webHidden/>
              </w:rPr>
              <w:tab/>
            </w:r>
            <w:r w:rsidRPr="00EB4BA0">
              <w:rPr>
                <w:noProof/>
                <w:webHidden/>
              </w:rPr>
              <w:fldChar w:fldCharType="begin"/>
            </w:r>
            <w:r w:rsidRPr="00EB4BA0">
              <w:rPr>
                <w:noProof/>
                <w:webHidden/>
              </w:rPr>
              <w:instrText xml:space="preserve"> PAGEREF _Toc105157142 \h </w:instrText>
            </w:r>
            <w:r w:rsidRPr="00EB4BA0">
              <w:rPr>
                <w:noProof/>
                <w:webHidden/>
              </w:rPr>
            </w:r>
            <w:r w:rsidRPr="00EB4BA0">
              <w:rPr>
                <w:noProof/>
                <w:webHidden/>
              </w:rPr>
              <w:fldChar w:fldCharType="separate"/>
            </w:r>
            <w:r w:rsidRPr="00EB4BA0">
              <w:rPr>
                <w:noProof/>
                <w:webHidden/>
              </w:rPr>
              <w:t>41</w:t>
            </w:r>
            <w:r w:rsidRPr="00EB4BA0">
              <w:rPr>
                <w:noProof/>
                <w:webHidden/>
              </w:rPr>
              <w:fldChar w:fldCharType="end"/>
            </w:r>
          </w:hyperlink>
        </w:p>
        <w:p w14:paraId="2DF82D43" w14:textId="54436B31" w:rsidR="0085799B" w:rsidRPr="00EB4BA0" w:rsidRDefault="0085799B">
          <w:pPr>
            <w:pStyle w:val="TOC1"/>
            <w:tabs>
              <w:tab w:val="right" w:leader="dot" w:pos="9350"/>
            </w:tabs>
            <w:rPr>
              <w:rFonts w:asciiTheme="minorHAnsi" w:eastAsiaTheme="minorEastAsia" w:hAnsiTheme="minorHAnsi" w:cstheme="minorBidi"/>
              <w:noProof/>
              <w:sz w:val="22"/>
              <w:szCs w:val="22"/>
            </w:rPr>
          </w:pPr>
          <w:hyperlink w:anchor="_Toc105157143" w:history="1">
            <w:r w:rsidRPr="00EB4BA0">
              <w:rPr>
                <w:rStyle w:val="Hyperlink"/>
                <w:noProof/>
              </w:rPr>
              <w:t xml:space="preserve">CHƯƠNG </w:t>
            </w:r>
            <w:r w:rsidR="000B52A1">
              <w:rPr>
                <w:rStyle w:val="Hyperlink"/>
                <w:noProof/>
              </w:rPr>
              <w:t>4</w:t>
            </w:r>
            <w:r w:rsidRPr="00EB4BA0">
              <w:rPr>
                <w:rStyle w:val="Hyperlink"/>
                <w:noProof/>
              </w:rPr>
              <w:t>: GIAO DIỆN VÀ MÔ TẢ TÍNH NĂNG ỨNG DỤNG</w:t>
            </w:r>
            <w:r w:rsidRPr="00EB4BA0">
              <w:rPr>
                <w:noProof/>
                <w:webHidden/>
              </w:rPr>
              <w:tab/>
            </w:r>
            <w:r w:rsidRPr="00EB4BA0">
              <w:rPr>
                <w:noProof/>
                <w:webHidden/>
              </w:rPr>
              <w:fldChar w:fldCharType="begin"/>
            </w:r>
            <w:r w:rsidRPr="00EB4BA0">
              <w:rPr>
                <w:noProof/>
                <w:webHidden/>
              </w:rPr>
              <w:instrText xml:space="preserve"> PAGEREF _Toc105157143 \h </w:instrText>
            </w:r>
            <w:r w:rsidRPr="00EB4BA0">
              <w:rPr>
                <w:noProof/>
                <w:webHidden/>
              </w:rPr>
            </w:r>
            <w:r w:rsidRPr="00EB4BA0">
              <w:rPr>
                <w:noProof/>
                <w:webHidden/>
              </w:rPr>
              <w:fldChar w:fldCharType="separate"/>
            </w:r>
            <w:r w:rsidRPr="00EB4BA0">
              <w:rPr>
                <w:noProof/>
                <w:webHidden/>
              </w:rPr>
              <w:t>56</w:t>
            </w:r>
            <w:r w:rsidRPr="00EB4BA0">
              <w:rPr>
                <w:noProof/>
                <w:webHidden/>
              </w:rPr>
              <w:fldChar w:fldCharType="end"/>
            </w:r>
          </w:hyperlink>
        </w:p>
        <w:p w14:paraId="24ED1C36" w14:textId="2C99E18D" w:rsidR="0085799B" w:rsidRPr="00EB4BA0" w:rsidRDefault="0085799B">
          <w:pPr>
            <w:pStyle w:val="TOC2"/>
            <w:tabs>
              <w:tab w:val="right" w:leader="dot" w:pos="9350"/>
            </w:tabs>
            <w:rPr>
              <w:rFonts w:asciiTheme="minorHAnsi" w:eastAsiaTheme="minorEastAsia" w:hAnsiTheme="minorHAnsi" w:cstheme="minorBidi"/>
              <w:noProof/>
              <w:sz w:val="22"/>
              <w:szCs w:val="22"/>
            </w:rPr>
          </w:pPr>
          <w:hyperlink w:anchor="_Toc105157144" w:history="1">
            <w:r w:rsidRPr="00EB4BA0">
              <w:rPr>
                <w:rStyle w:val="Hyperlink"/>
                <w:noProof/>
              </w:rPr>
              <w:t>1. Giao diện ứng dụng phía người dùng</w:t>
            </w:r>
            <w:r w:rsidRPr="00EB4BA0">
              <w:rPr>
                <w:noProof/>
                <w:webHidden/>
              </w:rPr>
              <w:tab/>
            </w:r>
            <w:r w:rsidRPr="00EB4BA0">
              <w:rPr>
                <w:noProof/>
                <w:webHidden/>
              </w:rPr>
              <w:fldChar w:fldCharType="begin"/>
            </w:r>
            <w:r w:rsidRPr="00EB4BA0">
              <w:rPr>
                <w:noProof/>
                <w:webHidden/>
              </w:rPr>
              <w:instrText xml:space="preserve"> PAGEREF _Toc105157144 \h </w:instrText>
            </w:r>
            <w:r w:rsidRPr="00EB4BA0">
              <w:rPr>
                <w:noProof/>
                <w:webHidden/>
              </w:rPr>
            </w:r>
            <w:r w:rsidRPr="00EB4BA0">
              <w:rPr>
                <w:noProof/>
                <w:webHidden/>
              </w:rPr>
              <w:fldChar w:fldCharType="separate"/>
            </w:r>
            <w:r w:rsidRPr="00EB4BA0">
              <w:rPr>
                <w:noProof/>
                <w:webHidden/>
              </w:rPr>
              <w:t>56</w:t>
            </w:r>
            <w:r w:rsidRPr="00EB4BA0">
              <w:rPr>
                <w:noProof/>
                <w:webHidden/>
              </w:rPr>
              <w:fldChar w:fldCharType="end"/>
            </w:r>
          </w:hyperlink>
        </w:p>
        <w:p w14:paraId="37601849" w14:textId="7581B9C3" w:rsidR="0085799B" w:rsidRPr="00EB4BA0" w:rsidRDefault="0085799B">
          <w:pPr>
            <w:pStyle w:val="TOC3"/>
            <w:tabs>
              <w:tab w:val="right" w:leader="dot" w:pos="9350"/>
            </w:tabs>
            <w:rPr>
              <w:rFonts w:asciiTheme="minorHAnsi" w:eastAsiaTheme="minorEastAsia" w:hAnsiTheme="minorHAnsi" w:cstheme="minorBidi"/>
              <w:noProof/>
              <w:sz w:val="22"/>
              <w:szCs w:val="22"/>
            </w:rPr>
          </w:pPr>
          <w:hyperlink w:anchor="_Toc105157145" w:history="1">
            <w:r w:rsidRPr="00EB4BA0">
              <w:rPr>
                <w:rStyle w:val="Hyperlink"/>
                <w:noProof/>
              </w:rPr>
              <w:t>1.1 Xây dựng trang chờ:</w:t>
            </w:r>
            <w:r w:rsidRPr="00EB4BA0">
              <w:rPr>
                <w:noProof/>
                <w:webHidden/>
              </w:rPr>
              <w:tab/>
            </w:r>
            <w:r w:rsidRPr="00EB4BA0">
              <w:rPr>
                <w:noProof/>
                <w:webHidden/>
              </w:rPr>
              <w:fldChar w:fldCharType="begin"/>
            </w:r>
            <w:r w:rsidRPr="00EB4BA0">
              <w:rPr>
                <w:noProof/>
                <w:webHidden/>
              </w:rPr>
              <w:instrText xml:space="preserve"> PAGEREF _Toc105157145 \h </w:instrText>
            </w:r>
            <w:r w:rsidRPr="00EB4BA0">
              <w:rPr>
                <w:noProof/>
                <w:webHidden/>
              </w:rPr>
            </w:r>
            <w:r w:rsidRPr="00EB4BA0">
              <w:rPr>
                <w:noProof/>
                <w:webHidden/>
              </w:rPr>
              <w:fldChar w:fldCharType="separate"/>
            </w:r>
            <w:r w:rsidRPr="00EB4BA0">
              <w:rPr>
                <w:noProof/>
                <w:webHidden/>
              </w:rPr>
              <w:t>56</w:t>
            </w:r>
            <w:r w:rsidRPr="00EB4BA0">
              <w:rPr>
                <w:noProof/>
                <w:webHidden/>
              </w:rPr>
              <w:fldChar w:fldCharType="end"/>
            </w:r>
          </w:hyperlink>
        </w:p>
        <w:p w14:paraId="7C908C19" w14:textId="4431A64E" w:rsidR="0085799B" w:rsidRPr="00EB4BA0" w:rsidRDefault="0085799B">
          <w:pPr>
            <w:pStyle w:val="TOC3"/>
            <w:tabs>
              <w:tab w:val="right" w:leader="dot" w:pos="9350"/>
            </w:tabs>
            <w:rPr>
              <w:rFonts w:asciiTheme="minorHAnsi" w:eastAsiaTheme="minorEastAsia" w:hAnsiTheme="minorHAnsi" w:cstheme="minorBidi"/>
              <w:noProof/>
              <w:sz w:val="22"/>
              <w:szCs w:val="22"/>
            </w:rPr>
          </w:pPr>
          <w:hyperlink w:anchor="_Toc105157146" w:history="1">
            <w:r w:rsidRPr="00EB4BA0">
              <w:rPr>
                <w:rStyle w:val="Hyperlink"/>
                <w:noProof/>
              </w:rPr>
              <w:t>1.2 Xây dựng trang đăng ký. Cho người dùng nhập họ và tên, địa chỉ, số điện thoại, tài khoản, mật khẩu, xác nhận mật khẩu.</w:t>
            </w:r>
            <w:r w:rsidRPr="00EB4BA0">
              <w:rPr>
                <w:noProof/>
                <w:webHidden/>
              </w:rPr>
              <w:tab/>
            </w:r>
            <w:r w:rsidRPr="00EB4BA0">
              <w:rPr>
                <w:noProof/>
                <w:webHidden/>
              </w:rPr>
              <w:fldChar w:fldCharType="begin"/>
            </w:r>
            <w:r w:rsidRPr="00EB4BA0">
              <w:rPr>
                <w:noProof/>
                <w:webHidden/>
              </w:rPr>
              <w:instrText xml:space="preserve"> PAGEREF _Toc105157146 \h </w:instrText>
            </w:r>
            <w:r w:rsidRPr="00EB4BA0">
              <w:rPr>
                <w:noProof/>
                <w:webHidden/>
              </w:rPr>
            </w:r>
            <w:r w:rsidRPr="00EB4BA0">
              <w:rPr>
                <w:noProof/>
                <w:webHidden/>
              </w:rPr>
              <w:fldChar w:fldCharType="separate"/>
            </w:r>
            <w:r w:rsidRPr="00EB4BA0">
              <w:rPr>
                <w:noProof/>
                <w:webHidden/>
              </w:rPr>
              <w:t>57</w:t>
            </w:r>
            <w:r w:rsidRPr="00EB4BA0">
              <w:rPr>
                <w:noProof/>
                <w:webHidden/>
              </w:rPr>
              <w:fldChar w:fldCharType="end"/>
            </w:r>
          </w:hyperlink>
        </w:p>
        <w:p w14:paraId="505B8448" w14:textId="69ED2B7B" w:rsidR="0085799B" w:rsidRPr="00EB4BA0" w:rsidRDefault="0085799B">
          <w:pPr>
            <w:pStyle w:val="TOC3"/>
            <w:tabs>
              <w:tab w:val="right" w:leader="dot" w:pos="9350"/>
            </w:tabs>
            <w:rPr>
              <w:rFonts w:asciiTheme="minorHAnsi" w:eastAsiaTheme="minorEastAsia" w:hAnsiTheme="minorHAnsi" w:cstheme="minorBidi"/>
              <w:noProof/>
              <w:sz w:val="22"/>
              <w:szCs w:val="22"/>
            </w:rPr>
          </w:pPr>
          <w:hyperlink w:anchor="_Toc105157147" w:history="1">
            <w:r w:rsidRPr="00EB4BA0">
              <w:rPr>
                <w:rStyle w:val="Hyperlink"/>
                <w:noProof/>
              </w:rPr>
              <w:t>1.3 Xây dựng trang đăng nhập. Cho người dùng nhập tài khoản và mật khẩu.</w:t>
            </w:r>
            <w:r w:rsidRPr="00EB4BA0">
              <w:rPr>
                <w:noProof/>
                <w:webHidden/>
              </w:rPr>
              <w:tab/>
            </w:r>
            <w:r w:rsidRPr="00EB4BA0">
              <w:rPr>
                <w:noProof/>
                <w:webHidden/>
              </w:rPr>
              <w:fldChar w:fldCharType="begin"/>
            </w:r>
            <w:r w:rsidRPr="00EB4BA0">
              <w:rPr>
                <w:noProof/>
                <w:webHidden/>
              </w:rPr>
              <w:instrText xml:space="preserve"> PAGEREF _Toc105157147 \h </w:instrText>
            </w:r>
            <w:r w:rsidRPr="00EB4BA0">
              <w:rPr>
                <w:noProof/>
                <w:webHidden/>
              </w:rPr>
            </w:r>
            <w:r w:rsidRPr="00EB4BA0">
              <w:rPr>
                <w:noProof/>
                <w:webHidden/>
              </w:rPr>
              <w:fldChar w:fldCharType="separate"/>
            </w:r>
            <w:r w:rsidRPr="00EB4BA0">
              <w:rPr>
                <w:noProof/>
                <w:webHidden/>
              </w:rPr>
              <w:t>60</w:t>
            </w:r>
            <w:r w:rsidRPr="00EB4BA0">
              <w:rPr>
                <w:noProof/>
                <w:webHidden/>
              </w:rPr>
              <w:fldChar w:fldCharType="end"/>
            </w:r>
          </w:hyperlink>
        </w:p>
        <w:p w14:paraId="61EE98E5" w14:textId="1BE436D9" w:rsidR="0085799B" w:rsidRPr="00EB4BA0" w:rsidRDefault="0085799B">
          <w:pPr>
            <w:pStyle w:val="TOC3"/>
            <w:tabs>
              <w:tab w:val="right" w:leader="dot" w:pos="9350"/>
            </w:tabs>
            <w:rPr>
              <w:rFonts w:asciiTheme="minorHAnsi" w:eastAsiaTheme="minorEastAsia" w:hAnsiTheme="minorHAnsi" w:cstheme="minorBidi"/>
              <w:noProof/>
              <w:sz w:val="22"/>
              <w:szCs w:val="22"/>
            </w:rPr>
          </w:pPr>
          <w:hyperlink w:anchor="_Toc105157148" w:history="1">
            <w:r w:rsidRPr="00EB4BA0">
              <w:rPr>
                <w:rStyle w:val="Hyperlink"/>
                <w:noProof/>
              </w:rPr>
              <w:t>1.4  Xây dựng chức năng Forgot Password:</w:t>
            </w:r>
            <w:r w:rsidRPr="00EB4BA0">
              <w:rPr>
                <w:noProof/>
                <w:webHidden/>
              </w:rPr>
              <w:tab/>
            </w:r>
            <w:r w:rsidRPr="00EB4BA0">
              <w:rPr>
                <w:noProof/>
                <w:webHidden/>
              </w:rPr>
              <w:fldChar w:fldCharType="begin"/>
            </w:r>
            <w:r w:rsidRPr="00EB4BA0">
              <w:rPr>
                <w:noProof/>
                <w:webHidden/>
              </w:rPr>
              <w:instrText xml:space="preserve"> PAGEREF _Toc105157148 \h </w:instrText>
            </w:r>
            <w:r w:rsidRPr="00EB4BA0">
              <w:rPr>
                <w:noProof/>
                <w:webHidden/>
              </w:rPr>
            </w:r>
            <w:r w:rsidRPr="00EB4BA0">
              <w:rPr>
                <w:noProof/>
                <w:webHidden/>
              </w:rPr>
              <w:fldChar w:fldCharType="separate"/>
            </w:r>
            <w:r w:rsidRPr="00EB4BA0">
              <w:rPr>
                <w:noProof/>
                <w:webHidden/>
              </w:rPr>
              <w:t>62</w:t>
            </w:r>
            <w:r w:rsidRPr="00EB4BA0">
              <w:rPr>
                <w:noProof/>
                <w:webHidden/>
              </w:rPr>
              <w:fldChar w:fldCharType="end"/>
            </w:r>
          </w:hyperlink>
        </w:p>
        <w:p w14:paraId="196C61C2" w14:textId="0A1188D5" w:rsidR="0085799B" w:rsidRPr="00EB4BA0" w:rsidRDefault="0085799B">
          <w:pPr>
            <w:pStyle w:val="TOC3"/>
            <w:tabs>
              <w:tab w:val="right" w:leader="dot" w:pos="9350"/>
            </w:tabs>
            <w:rPr>
              <w:rFonts w:asciiTheme="minorHAnsi" w:eastAsiaTheme="minorEastAsia" w:hAnsiTheme="minorHAnsi" w:cstheme="minorBidi"/>
              <w:noProof/>
              <w:sz w:val="22"/>
              <w:szCs w:val="22"/>
            </w:rPr>
          </w:pPr>
          <w:hyperlink w:anchor="_Toc105157149" w:history="1">
            <w:r w:rsidRPr="00EB4BA0">
              <w:rPr>
                <w:rStyle w:val="Hyperlink"/>
                <w:noProof/>
              </w:rPr>
              <w:t>1.5 Xây dựng trang xác nhận tài khoản Email của người dùng</w:t>
            </w:r>
            <w:r w:rsidRPr="00EB4BA0">
              <w:rPr>
                <w:noProof/>
                <w:webHidden/>
              </w:rPr>
              <w:tab/>
            </w:r>
            <w:r w:rsidRPr="00EB4BA0">
              <w:rPr>
                <w:noProof/>
                <w:webHidden/>
              </w:rPr>
              <w:fldChar w:fldCharType="begin"/>
            </w:r>
            <w:r w:rsidRPr="00EB4BA0">
              <w:rPr>
                <w:noProof/>
                <w:webHidden/>
              </w:rPr>
              <w:instrText xml:space="preserve"> PAGEREF _Toc105157149 \h </w:instrText>
            </w:r>
            <w:r w:rsidRPr="00EB4BA0">
              <w:rPr>
                <w:noProof/>
                <w:webHidden/>
              </w:rPr>
            </w:r>
            <w:r w:rsidRPr="00EB4BA0">
              <w:rPr>
                <w:noProof/>
                <w:webHidden/>
              </w:rPr>
              <w:fldChar w:fldCharType="separate"/>
            </w:r>
            <w:r w:rsidRPr="00EB4BA0">
              <w:rPr>
                <w:noProof/>
                <w:webHidden/>
              </w:rPr>
              <w:t>65</w:t>
            </w:r>
            <w:r w:rsidRPr="00EB4BA0">
              <w:rPr>
                <w:noProof/>
                <w:webHidden/>
              </w:rPr>
              <w:fldChar w:fldCharType="end"/>
            </w:r>
          </w:hyperlink>
        </w:p>
        <w:p w14:paraId="6DEF1DC6" w14:textId="37D571AD" w:rsidR="0085799B" w:rsidRPr="00EB4BA0" w:rsidRDefault="0085799B">
          <w:pPr>
            <w:pStyle w:val="TOC3"/>
            <w:tabs>
              <w:tab w:val="right" w:leader="dot" w:pos="9350"/>
            </w:tabs>
            <w:rPr>
              <w:rFonts w:asciiTheme="minorHAnsi" w:eastAsiaTheme="minorEastAsia" w:hAnsiTheme="minorHAnsi" w:cstheme="minorBidi"/>
              <w:noProof/>
              <w:sz w:val="22"/>
              <w:szCs w:val="22"/>
            </w:rPr>
          </w:pPr>
          <w:hyperlink w:anchor="_Toc105157150" w:history="1">
            <w:r w:rsidRPr="00EB4BA0">
              <w:rPr>
                <w:rStyle w:val="Hyperlink"/>
                <w:noProof/>
              </w:rPr>
              <w:t>1.6  Xây dựng trang chủ:</w:t>
            </w:r>
            <w:r w:rsidRPr="00EB4BA0">
              <w:rPr>
                <w:noProof/>
                <w:webHidden/>
              </w:rPr>
              <w:tab/>
            </w:r>
            <w:r w:rsidRPr="00EB4BA0">
              <w:rPr>
                <w:noProof/>
                <w:webHidden/>
              </w:rPr>
              <w:fldChar w:fldCharType="begin"/>
            </w:r>
            <w:r w:rsidRPr="00EB4BA0">
              <w:rPr>
                <w:noProof/>
                <w:webHidden/>
              </w:rPr>
              <w:instrText xml:space="preserve"> PAGEREF _Toc105157150 \h </w:instrText>
            </w:r>
            <w:r w:rsidRPr="00EB4BA0">
              <w:rPr>
                <w:noProof/>
                <w:webHidden/>
              </w:rPr>
            </w:r>
            <w:r w:rsidRPr="00EB4BA0">
              <w:rPr>
                <w:noProof/>
                <w:webHidden/>
              </w:rPr>
              <w:fldChar w:fldCharType="separate"/>
            </w:r>
            <w:r w:rsidRPr="00EB4BA0">
              <w:rPr>
                <w:noProof/>
                <w:webHidden/>
              </w:rPr>
              <w:t>67</w:t>
            </w:r>
            <w:r w:rsidRPr="00EB4BA0">
              <w:rPr>
                <w:noProof/>
                <w:webHidden/>
              </w:rPr>
              <w:fldChar w:fldCharType="end"/>
            </w:r>
          </w:hyperlink>
        </w:p>
        <w:p w14:paraId="09562E04" w14:textId="4845C14D" w:rsidR="0085799B" w:rsidRPr="00EB4BA0" w:rsidRDefault="0085799B">
          <w:pPr>
            <w:pStyle w:val="TOC3"/>
            <w:tabs>
              <w:tab w:val="right" w:leader="dot" w:pos="9350"/>
            </w:tabs>
            <w:rPr>
              <w:rFonts w:asciiTheme="minorHAnsi" w:eastAsiaTheme="minorEastAsia" w:hAnsiTheme="minorHAnsi" w:cstheme="minorBidi"/>
              <w:noProof/>
              <w:sz w:val="22"/>
              <w:szCs w:val="22"/>
            </w:rPr>
          </w:pPr>
          <w:hyperlink w:anchor="_Toc105157151" w:history="1">
            <w:r w:rsidRPr="00EB4BA0">
              <w:rPr>
                <w:rStyle w:val="Hyperlink"/>
                <w:bCs/>
                <w:noProof/>
              </w:rPr>
              <w:t>1.7 Xây dựng trang máy tính:</w:t>
            </w:r>
            <w:r w:rsidRPr="00EB4BA0">
              <w:rPr>
                <w:noProof/>
                <w:webHidden/>
              </w:rPr>
              <w:tab/>
            </w:r>
            <w:r w:rsidRPr="00EB4BA0">
              <w:rPr>
                <w:noProof/>
                <w:webHidden/>
              </w:rPr>
              <w:fldChar w:fldCharType="begin"/>
            </w:r>
            <w:r w:rsidRPr="00EB4BA0">
              <w:rPr>
                <w:noProof/>
                <w:webHidden/>
              </w:rPr>
              <w:instrText xml:space="preserve"> PAGEREF _Toc105157151 \h </w:instrText>
            </w:r>
            <w:r w:rsidRPr="00EB4BA0">
              <w:rPr>
                <w:noProof/>
                <w:webHidden/>
              </w:rPr>
            </w:r>
            <w:r w:rsidRPr="00EB4BA0">
              <w:rPr>
                <w:noProof/>
                <w:webHidden/>
              </w:rPr>
              <w:fldChar w:fldCharType="separate"/>
            </w:r>
            <w:r w:rsidRPr="00EB4BA0">
              <w:rPr>
                <w:noProof/>
                <w:webHidden/>
              </w:rPr>
              <w:t>74</w:t>
            </w:r>
            <w:r w:rsidRPr="00EB4BA0">
              <w:rPr>
                <w:noProof/>
                <w:webHidden/>
              </w:rPr>
              <w:fldChar w:fldCharType="end"/>
            </w:r>
          </w:hyperlink>
        </w:p>
        <w:p w14:paraId="4A30174F" w14:textId="6CB9A5E6" w:rsidR="0085799B" w:rsidRPr="00EB4BA0" w:rsidRDefault="0085799B">
          <w:pPr>
            <w:pStyle w:val="TOC3"/>
            <w:tabs>
              <w:tab w:val="right" w:leader="dot" w:pos="9350"/>
            </w:tabs>
            <w:rPr>
              <w:rFonts w:asciiTheme="minorHAnsi" w:eastAsiaTheme="minorEastAsia" w:hAnsiTheme="minorHAnsi" w:cstheme="minorBidi"/>
              <w:noProof/>
              <w:sz w:val="22"/>
              <w:szCs w:val="22"/>
            </w:rPr>
          </w:pPr>
          <w:hyperlink w:anchor="_Toc105157152" w:history="1">
            <w:r w:rsidRPr="00EB4BA0">
              <w:rPr>
                <w:rStyle w:val="Hyperlink"/>
                <w:noProof/>
              </w:rPr>
              <w:t>1.8 Xây dựng trang máy ảnh và Scan</w:t>
            </w:r>
            <w:r w:rsidRPr="00EB4BA0">
              <w:rPr>
                <w:noProof/>
                <w:webHidden/>
              </w:rPr>
              <w:tab/>
            </w:r>
            <w:r w:rsidRPr="00EB4BA0">
              <w:rPr>
                <w:noProof/>
                <w:webHidden/>
              </w:rPr>
              <w:fldChar w:fldCharType="begin"/>
            </w:r>
            <w:r w:rsidRPr="00EB4BA0">
              <w:rPr>
                <w:noProof/>
                <w:webHidden/>
              </w:rPr>
              <w:instrText xml:space="preserve"> PAGEREF _Toc105157152 \h </w:instrText>
            </w:r>
            <w:r w:rsidRPr="00EB4BA0">
              <w:rPr>
                <w:noProof/>
                <w:webHidden/>
              </w:rPr>
            </w:r>
            <w:r w:rsidRPr="00EB4BA0">
              <w:rPr>
                <w:noProof/>
                <w:webHidden/>
              </w:rPr>
              <w:fldChar w:fldCharType="separate"/>
            </w:r>
            <w:r w:rsidRPr="00EB4BA0">
              <w:rPr>
                <w:noProof/>
                <w:webHidden/>
              </w:rPr>
              <w:t>75</w:t>
            </w:r>
            <w:r w:rsidRPr="00EB4BA0">
              <w:rPr>
                <w:noProof/>
                <w:webHidden/>
              </w:rPr>
              <w:fldChar w:fldCharType="end"/>
            </w:r>
          </w:hyperlink>
        </w:p>
        <w:p w14:paraId="31FB12F5" w14:textId="18902449" w:rsidR="0085799B" w:rsidRPr="00EB4BA0" w:rsidRDefault="0085799B">
          <w:pPr>
            <w:pStyle w:val="TOC3"/>
            <w:tabs>
              <w:tab w:val="right" w:leader="dot" w:pos="9350"/>
            </w:tabs>
            <w:rPr>
              <w:rFonts w:asciiTheme="minorHAnsi" w:eastAsiaTheme="minorEastAsia" w:hAnsiTheme="minorHAnsi" w:cstheme="minorBidi"/>
              <w:noProof/>
              <w:sz w:val="22"/>
              <w:szCs w:val="22"/>
            </w:rPr>
          </w:pPr>
          <w:hyperlink w:anchor="_Toc105157153" w:history="1">
            <w:r w:rsidRPr="00EB4BA0">
              <w:rPr>
                <w:rStyle w:val="Hyperlink"/>
                <w:noProof/>
              </w:rPr>
              <w:t>1.9 Xây dựng trang từ vựng Tiếng Anh:</w:t>
            </w:r>
            <w:r w:rsidRPr="00EB4BA0">
              <w:rPr>
                <w:noProof/>
                <w:webHidden/>
              </w:rPr>
              <w:tab/>
            </w:r>
            <w:r w:rsidRPr="00EB4BA0">
              <w:rPr>
                <w:noProof/>
                <w:webHidden/>
              </w:rPr>
              <w:fldChar w:fldCharType="begin"/>
            </w:r>
            <w:r w:rsidRPr="00EB4BA0">
              <w:rPr>
                <w:noProof/>
                <w:webHidden/>
              </w:rPr>
              <w:instrText xml:space="preserve"> PAGEREF _Toc105157153 \h </w:instrText>
            </w:r>
            <w:r w:rsidRPr="00EB4BA0">
              <w:rPr>
                <w:noProof/>
                <w:webHidden/>
              </w:rPr>
            </w:r>
            <w:r w:rsidRPr="00EB4BA0">
              <w:rPr>
                <w:noProof/>
                <w:webHidden/>
              </w:rPr>
              <w:fldChar w:fldCharType="separate"/>
            </w:r>
            <w:r w:rsidRPr="00EB4BA0">
              <w:rPr>
                <w:noProof/>
                <w:webHidden/>
              </w:rPr>
              <w:t>87</w:t>
            </w:r>
            <w:r w:rsidRPr="00EB4BA0">
              <w:rPr>
                <w:noProof/>
                <w:webHidden/>
              </w:rPr>
              <w:fldChar w:fldCharType="end"/>
            </w:r>
          </w:hyperlink>
        </w:p>
        <w:p w14:paraId="08131201" w14:textId="4C34DB39" w:rsidR="0085799B" w:rsidRPr="00EB4BA0" w:rsidRDefault="0085799B">
          <w:pPr>
            <w:pStyle w:val="TOC3"/>
            <w:tabs>
              <w:tab w:val="right" w:leader="dot" w:pos="9350"/>
            </w:tabs>
            <w:rPr>
              <w:rFonts w:asciiTheme="minorHAnsi" w:eastAsiaTheme="minorEastAsia" w:hAnsiTheme="minorHAnsi" w:cstheme="minorBidi"/>
              <w:noProof/>
              <w:sz w:val="22"/>
              <w:szCs w:val="22"/>
            </w:rPr>
          </w:pPr>
          <w:hyperlink w:anchor="_Toc105157154" w:history="1">
            <w:r w:rsidRPr="00EB4BA0">
              <w:rPr>
                <w:rStyle w:val="Hyperlink"/>
                <w:noProof/>
              </w:rPr>
              <w:t>1.10 Xây dựng trang Help Center:</w:t>
            </w:r>
            <w:r w:rsidRPr="00EB4BA0">
              <w:rPr>
                <w:noProof/>
                <w:webHidden/>
              </w:rPr>
              <w:tab/>
            </w:r>
            <w:r w:rsidRPr="00EB4BA0">
              <w:rPr>
                <w:noProof/>
                <w:webHidden/>
              </w:rPr>
              <w:fldChar w:fldCharType="begin"/>
            </w:r>
            <w:r w:rsidRPr="00EB4BA0">
              <w:rPr>
                <w:noProof/>
                <w:webHidden/>
              </w:rPr>
              <w:instrText xml:space="preserve"> PAGEREF _Toc105157154 \h </w:instrText>
            </w:r>
            <w:r w:rsidRPr="00EB4BA0">
              <w:rPr>
                <w:noProof/>
                <w:webHidden/>
              </w:rPr>
            </w:r>
            <w:r w:rsidRPr="00EB4BA0">
              <w:rPr>
                <w:noProof/>
                <w:webHidden/>
              </w:rPr>
              <w:fldChar w:fldCharType="separate"/>
            </w:r>
            <w:r w:rsidRPr="00EB4BA0">
              <w:rPr>
                <w:noProof/>
                <w:webHidden/>
              </w:rPr>
              <w:t>97</w:t>
            </w:r>
            <w:r w:rsidRPr="00EB4BA0">
              <w:rPr>
                <w:noProof/>
                <w:webHidden/>
              </w:rPr>
              <w:fldChar w:fldCharType="end"/>
            </w:r>
          </w:hyperlink>
        </w:p>
        <w:p w14:paraId="5EA67166" w14:textId="3DB7A022" w:rsidR="0085799B" w:rsidRPr="00EB4BA0" w:rsidRDefault="0085799B">
          <w:pPr>
            <w:pStyle w:val="TOC3"/>
            <w:tabs>
              <w:tab w:val="right" w:leader="dot" w:pos="9350"/>
            </w:tabs>
            <w:rPr>
              <w:rFonts w:asciiTheme="minorHAnsi" w:eastAsiaTheme="minorEastAsia" w:hAnsiTheme="minorHAnsi" w:cstheme="minorBidi"/>
              <w:noProof/>
              <w:sz w:val="22"/>
              <w:szCs w:val="22"/>
            </w:rPr>
          </w:pPr>
          <w:hyperlink w:anchor="_Toc105157155" w:history="1">
            <w:r w:rsidRPr="00EB4BA0">
              <w:rPr>
                <w:rStyle w:val="Hyperlink"/>
                <w:noProof/>
              </w:rPr>
              <w:t>1.12 Xây dựng trang Study</w:t>
            </w:r>
            <w:r w:rsidRPr="00EB4BA0">
              <w:rPr>
                <w:noProof/>
                <w:webHidden/>
              </w:rPr>
              <w:tab/>
            </w:r>
            <w:r w:rsidRPr="00EB4BA0">
              <w:rPr>
                <w:noProof/>
                <w:webHidden/>
              </w:rPr>
              <w:fldChar w:fldCharType="begin"/>
            </w:r>
            <w:r w:rsidRPr="00EB4BA0">
              <w:rPr>
                <w:noProof/>
                <w:webHidden/>
              </w:rPr>
              <w:instrText xml:space="preserve"> PAGEREF _Toc105157155 \h </w:instrText>
            </w:r>
            <w:r w:rsidRPr="00EB4BA0">
              <w:rPr>
                <w:noProof/>
                <w:webHidden/>
              </w:rPr>
            </w:r>
            <w:r w:rsidRPr="00EB4BA0">
              <w:rPr>
                <w:noProof/>
                <w:webHidden/>
              </w:rPr>
              <w:fldChar w:fldCharType="separate"/>
            </w:r>
            <w:r w:rsidRPr="00EB4BA0">
              <w:rPr>
                <w:noProof/>
                <w:webHidden/>
              </w:rPr>
              <w:t>102</w:t>
            </w:r>
            <w:r w:rsidRPr="00EB4BA0">
              <w:rPr>
                <w:noProof/>
                <w:webHidden/>
              </w:rPr>
              <w:fldChar w:fldCharType="end"/>
            </w:r>
          </w:hyperlink>
        </w:p>
        <w:p w14:paraId="3259495F" w14:textId="2DCECF88" w:rsidR="0085799B" w:rsidRPr="00EB4BA0" w:rsidRDefault="0085799B">
          <w:pPr>
            <w:pStyle w:val="TOC3"/>
            <w:tabs>
              <w:tab w:val="right" w:leader="dot" w:pos="9350"/>
            </w:tabs>
            <w:rPr>
              <w:rFonts w:asciiTheme="minorHAnsi" w:eastAsiaTheme="minorEastAsia" w:hAnsiTheme="minorHAnsi" w:cstheme="minorBidi"/>
              <w:noProof/>
              <w:sz w:val="22"/>
              <w:szCs w:val="22"/>
            </w:rPr>
          </w:pPr>
          <w:hyperlink w:anchor="_Toc105157156" w:history="1">
            <w:r w:rsidRPr="00EB4BA0">
              <w:rPr>
                <w:rStyle w:val="Hyperlink"/>
                <w:noProof/>
              </w:rPr>
              <w:t>1.13 Xây dựng trang làm bài kiểm tra</w:t>
            </w:r>
            <w:r w:rsidRPr="00EB4BA0">
              <w:rPr>
                <w:noProof/>
                <w:webHidden/>
              </w:rPr>
              <w:tab/>
            </w:r>
            <w:r w:rsidRPr="00EB4BA0">
              <w:rPr>
                <w:noProof/>
                <w:webHidden/>
              </w:rPr>
              <w:fldChar w:fldCharType="begin"/>
            </w:r>
            <w:r w:rsidRPr="00EB4BA0">
              <w:rPr>
                <w:noProof/>
                <w:webHidden/>
              </w:rPr>
              <w:instrText xml:space="preserve"> PAGEREF _Toc105157156 \h </w:instrText>
            </w:r>
            <w:r w:rsidRPr="00EB4BA0">
              <w:rPr>
                <w:noProof/>
                <w:webHidden/>
              </w:rPr>
            </w:r>
            <w:r w:rsidRPr="00EB4BA0">
              <w:rPr>
                <w:noProof/>
                <w:webHidden/>
              </w:rPr>
              <w:fldChar w:fldCharType="separate"/>
            </w:r>
            <w:r w:rsidRPr="00EB4BA0">
              <w:rPr>
                <w:noProof/>
                <w:webHidden/>
              </w:rPr>
              <w:t>106</w:t>
            </w:r>
            <w:r w:rsidRPr="00EB4BA0">
              <w:rPr>
                <w:noProof/>
                <w:webHidden/>
              </w:rPr>
              <w:fldChar w:fldCharType="end"/>
            </w:r>
          </w:hyperlink>
        </w:p>
        <w:p w14:paraId="266089E5" w14:textId="531E0E47" w:rsidR="0085799B" w:rsidRPr="00EB4BA0" w:rsidRDefault="0085799B">
          <w:pPr>
            <w:pStyle w:val="TOC3"/>
            <w:tabs>
              <w:tab w:val="right" w:leader="dot" w:pos="9350"/>
            </w:tabs>
            <w:rPr>
              <w:rFonts w:asciiTheme="minorHAnsi" w:eastAsiaTheme="minorEastAsia" w:hAnsiTheme="minorHAnsi" w:cstheme="minorBidi"/>
              <w:noProof/>
              <w:sz w:val="22"/>
              <w:szCs w:val="22"/>
            </w:rPr>
          </w:pPr>
          <w:hyperlink w:anchor="_Toc105157157" w:history="1">
            <w:r w:rsidRPr="00EB4BA0">
              <w:rPr>
                <w:rStyle w:val="Hyperlink"/>
                <w:noProof/>
              </w:rPr>
              <w:t>1.14 Xây dựng trang kết thúc bài kiểm tra</w:t>
            </w:r>
            <w:r w:rsidRPr="00EB4BA0">
              <w:rPr>
                <w:noProof/>
                <w:webHidden/>
              </w:rPr>
              <w:tab/>
            </w:r>
            <w:r w:rsidRPr="00EB4BA0">
              <w:rPr>
                <w:noProof/>
                <w:webHidden/>
              </w:rPr>
              <w:fldChar w:fldCharType="begin"/>
            </w:r>
            <w:r w:rsidRPr="00EB4BA0">
              <w:rPr>
                <w:noProof/>
                <w:webHidden/>
              </w:rPr>
              <w:instrText xml:space="preserve"> PAGEREF _Toc105157157 \h </w:instrText>
            </w:r>
            <w:r w:rsidRPr="00EB4BA0">
              <w:rPr>
                <w:noProof/>
                <w:webHidden/>
              </w:rPr>
            </w:r>
            <w:r w:rsidRPr="00EB4BA0">
              <w:rPr>
                <w:noProof/>
                <w:webHidden/>
              </w:rPr>
              <w:fldChar w:fldCharType="separate"/>
            </w:r>
            <w:r w:rsidRPr="00EB4BA0">
              <w:rPr>
                <w:noProof/>
                <w:webHidden/>
              </w:rPr>
              <w:t>113</w:t>
            </w:r>
            <w:r w:rsidRPr="00EB4BA0">
              <w:rPr>
                <w:noProof/>
                <w:webHidden/>
              </w:rPr>
              <w:fldChar w:fldCharType="end"/>
            </w:r>
          </w:hyperlink>
        </w:p>
        <w:p w14:paraId="6096DB80" w14:textId="3AF17D9A" w:rsidR="0085799B" w:rsidRPr="00EB4BA0" w:rsidRDefault="0085799B">
          <w:pPr>
            <w:pStyle w:val="TOC3"/>
            <w:tabs>
              <w:tab w:val="right" w:leader="dot" w:pos="9350"/>
            </w:tabs>
            <w:rPr>
              <w:rFonts w:asciiTheme="minorHAnsi" w:eastAsiaTheme="minorEastAsia" w:hAnsiTheme="minorHAnsi" w:cstheme="minorBidi"/>
              <w:noProof/>
              <w:sz w:val="22"/>
              <w:szCs w:val="22"/>
            </w:rPr>
          </w:pPr>
          <w:hyperlink w:anchor="_Toc105157158" w:history="1">
            <w:r w:rsidRPr="00EB4BA0">
              <w:rPr>
                <w:rStyle w:val="Hyperlink"/>
                <w:noProof/>
              </w:rPr>
              <w:t>1.15 Xây dựng trang tự thêm câu hỏi cho bài kiểm tra</w:t>
            </w:r>
            <w:r w:rsidRPr="00EB4BA0">
              <w:rPr>
                <w:noProof/>
                <w:webHidden/>
              </w:rPr>
              <w:tab/>
            </w:r>
            <w:r w:rsidRPr="00EB4BA0">
              <w:rPr>
                <w:noProof/>
                <w:webHidden/>
              </w:rPr>
              <w:fldChar w:fldCharType="begin"/>
            </w:r>
            <w:r w:rsidRPr="00EB4BA0">
              <w:rPr>
                <w:noProof/>
                <w:webHidden/>
              </w:rPr>
              <w:instrText xml:space="preserve"> PAGEREF _Toc105157158 \h </w:instrText>
            </w:r>
            <w:r w:rsidRPr="00EB4BA0">
              <w:rPr>
                <w:noProof/>
                <w:webHidden/>
              </w:rPr>
            </w:r>
            <w:r w:rsidRPr="00EB4BA0">
              <w:rPr>
                <w:noProof/>
                <w:webHidden/>
              </w:rPr>
              <w:fldChar w:fldCharType="separate"/>
            </w:r>
            <w:r w:rsidRPr="00EB4BA0">
              <w:rPr>
                <w:noProof/>
                <w:webHidden/>
              </w:rPr>
              <w:t>114</w:t>
            </w:r>
            <w:r w:rsidRPr="00EB4BA0">
              <w:rPr>
                <w:noProof/>
                <w:webHidden/>
              </w:rPr>
              <w:fldChar w:fldCharType="end"/>
            </w:r>
          </w:hyperlink>
        </w:p>
        <w:p w14:paraId="166F9804" w14:textId="3C97E367" w:rsidR="0085799B" w:rsidRPr="00EB4BA0" w:rsidRDefault="0085799B">
          <w:pPr>
            <w:pStyle w:val="TOC3"/>
            <w:tabs>
              <w:tab w:val="right" w:leader="dot" w:pos="9350"/>
            </w:tabs>
            <w:rPr>
              <w:rFonts w:asciiTheme="minorHAnsi" w:eastAsiaTheme="minorEastAsia" w:hAnsiTheme="minorHAnsi" w:cstheme="minorBidi"/>
              <w:noProof/>
              <w:sz w:val="22"/>
              <w:szCs w:val="22"/>
            </w:rPr>
          </w:pPr>
          <w:hyperlink w:anchor="_Toc105157159" w:history="1">
            <w:r w:rsidRPr="00EB4BA0">
              <w:rPr>
                <w:rStyle w:val="Hyperlink"/>
                <w:noProof/>
              </w:rPr>
              <w:t>1.16 Trang Ranking</w:t>
            </w:r>
            <w:r w:rsidRPr="00EB4BA0">
              <w:rPr>
                <w:noProof/>
                <w:webHidden/>
              </w:rPr>
              <w:tab/>
            </w:r>
            <w:r w:rsidRPr="00EB4BA0">
              <w:rPr>
                <w:noProof/>
                <w:webHidden/>
              </w:rPr>
              <w:fldChar w:fldCharType="begin"/>
            </w:r>
            <w:r w:rsidRPr="00EB4BA0">
              <w:rPr>
                <w:noProof/>
                <w:webHidden/>
              </w:rPr>
              <w:instrText xml:space="preserve"> PAGEREF _Toc105157159 \h </w:instrText>
            </w:r>
            <w:r w:rsidRPr="00EB4BA0">
              <w:rPr>
                <w:noProof/>
                <w:webHidden/>
              </w:rPr>
            </w:r>
            <w:r w:rsidRPr="00EB4BA0">
              <w:rPr>
                <w:noProof/>
                <w:webHidden/>
              </w:rPr>
              <w:fldChar w:fldCharType="separate"/>
            </w:r>
            <w:r w:rsidRPr="00EB4BA0">
              <w:rPr>
                <w:noProof/>
                <w:webHidden/>
              </w:rPr>
              <w:t>118</w:t>
            </w:r>
            <w:r w:rsidRPr="00EB4BA0">
              <w:rPr>
                <w:noProof/>
                <w:webHidden/>
              </w:rPr>
              <w:fldChar w:fldCharType="end"/>
            </w:r>
          </w:hyperlink>
        </w:p>
        <w:p w14:paraId="5227951D" w14:textId="7F91FE36" w:rsidR="0085799B" w:rsidRPr="00EB4BA0" w:rsidRDefault="0085799B">
          <w:pPr>
            <w:pStyle w:val="TOC3"/>
            <w:tabs>
              <w:tab w:val="right" w:leader="dot" w:pos="9350"/>
            </w:tabs>
            <w:rPr>
              <w:rFonts w:asciiTheme="minorHAnsi" w:eastAsiaTheme="minorEastAsia" w:hAnsiTheme="minorHAnsi" w:cstheme="minorBidi"/>
              <w:noProof/>
              <w:sz w:val="22"/>
              <w:szCs w:val="22"/>
            </w:rPr>
          </w:pPr>
          <w:hyperlink w:anchor="_Toc105157160" w:history="1">
            <w:r w:rsidRPr="00EB4BA0">
              <w:rPr>
                <w:rStyle w:val="Hyperlink"/>
                <w:noProof/>
              </w:rPr>
              <w:t>1.17 Trang Report Problem</w:t>
            </w:r>
            <w:r w:rsidRPr="00EB4BA0">
              <w:rPr>
                <w:noProof/>
                <w:webHidden/>
              </w:rPr>
              <w:tab/>
            </w:r>
            <w:r w:rsidRPr="00EB4BA0">
              <w:rPr>
                <w:noProof/>
                <w:webHidden/>
              </w:rPr>
              <w:fldChar w:fldCharType="begin"/>
            </w:r>
            <w:r w:rsidRPr="00EB4BA0">
              <w:rPr>
                <w:noProof/>
                <w:webHidden/>
              </w:rPr>
              <w:instrText xml:space="preserve"> PAGEREF _Toc105157160 \h </w:instrText>
            </w:r>
            <w:r w:rsidRPr="00EB4BA0">
              <w:rPr>
                <w:noProof/>
                <w:webHidden/>
              </w:rPr>
            </w:r>
            <w:r w:rsidRPr="00EB4BA0">
              <w:rPr>
                <w:noProof/>
                <w:webHidden/>
              </w:rPr>
              <w:fldChar w:fldCharType="separate"/>
            </w:r>
            <w:r w:rsidRPr="00EB4BA0">
              <w:rPr>
                <w:noProof/>
                <w:webHidden/>
              </w:rPr>
              <w:t>120</w:t>
            </w:r>
            <w:r w:rsidRPr="00EB4BA0">
              <w:rPr>
                <w:noProof/>
                <w:webHidden/>
              </w:rPr>
              <w:fldChar w:fldCharType="end"/>
            </w:r>
          </w:hyperlink>
        </w:p>
        <w:p w14:paraId="53905433" w14:textId="3B97C412" w:rsidR="0085799B" w:rsidRPr="00EB4BA0" w:rsidRDefault="0085799B">
          <w:pPr>
            <w:pStyle w:val="TOC3"/>
            <w:tabs>
              <w:tab w:val="right" w:leader="dot" w:pos="9350"/>
            </w:tabs>
            <w:rPr>
              <w:rFonts w:asciiTheme="minorHAnsi" w:eastAsiaTheme="minorEastAsia" w:hAnsiTheme="minorHAnsi" w:cstheme="minorBidi"/>
              <w:noProof/>
              <w:sz w:val="22"/>
              <w:szCs w:val="22"/>
            </w:rPr>
          </w:pPr>
          <w:hyperlink w:anchor="_Toc105157161" w:history="1">
            <w:r w:rsidRPr="00EB4BA0">
              <w:rPr>
                <w:rStyle w:val="Hyperlink"/>
                <w:noProof/>
              </w:rPr>
              <w:t>1.18  Chức năng Feedback</w:t>
            </w:r>
            <w:r w:rsidRPr="00EB4BA0">
              <w:rPr>
                <w:noProof/>
                <w:webHidden/>
              </w:rPr>
              <w:tab/>
            </w:r>
            <w:r w:rsidRPr="00EB4BA0">
              <w:rPr>
                <w:noProof/>
                <w:webHidden/>
              </w:rPr>
              <w:fldChar w:fldCharType="begin"/>
            </w:r>
            <w:r w:rsidRPr="00EB4BA0">
              <w:rPr>
                <w:noProof/>
                <w:webHidden/>
              </w:rPr>
              <w:instrText xml:space="preserve"> PAGEREF _Toc105157161 \h </w:instrText>
            </w:r>
            <w:r w:rsidRPr="00EB4BA0">
              <w:rPr>
                <w:noProof/>
                <w:webHidden/>
              </w:rPr>
            </w:r>
            <w:r w:rsidRPr="00EB4BA0">
              <w:rPr>
                <w:noProof/>
                <w:webHidden/>
              </w:rPr>
              <w:fldChar w:fldCharType="separate"/>
            </w:r>
            <w:r w:rsidRPr="00EB4BA0">
              <w:rPr>
                <w:noProof/>
                <w:webHidden/>
              </w:rPr>
              <w:t>121</w:t>
            </w:r>
            <w:r w:rsidRPr="00EB4BA0">
              <w:rPr>
                <w:noProof/>
                <w:webHidden/>
              </w:rPr>
              <w:fldChar w:fldCharType="end"/>
            </w:r>
          </w:hyperlink>
        </w:p>
        <w:p w14:paraId="62FAFA1F" w14:textId="12907597" w:rsidR="0085799B" w:rsidRPr="00EB4BA0" w:rsidRDefault="0085799B">
          <w:pPr>
            <w:pStyle w:val="TOC3"/>
            <w:tabs>
              <w:tab w:val="right" w:leader="dot" w:pos="9350"/>
            </w:tabs>
            <w:rPr>
              <w:rFonts w:asciiTheme="minorHAnsi" w:eastAsiaTheme="minorEastAsia" w:hAnsiTheme="minorHAnsi" w:cstheme="minorBidi"/>
              <w:noProof/>
              <w:sz w:val="22"/>
              <w:szCs w:val="22"/>
            </w:rPr>
          </w:pPr>
          <w:hyperlink w:anchor="_Toc105157162" w:history="1">
            <w:r w:rsidRPr="00EB4BA0">
              <w:rPr>
                <w:rStyle w:val="Hyperlink"/>
                <w:noProof/>
              </w:rPr>
              <w:t>1.19 Privacy Policy</w:t>
            </w:r>
            <w:r w:rsidRPr="00EB4BA0">
              <w:rPr>
                <w:noProof/>
                <w:webHidden/>
              </w:rPr>
              <w:tab/>
            </w:r>
            <w:r w:rsidRPr="00EB4BA0">
              <w:rPr>
                <w:noProof/>
                <w:webHidden/>
              </w:rPr>
              <w:fldChar w:fldCharType="begin"/>
            </w:r>
            <w:r w:rsidRPr="00EB4BA0">
              <w:rPr>
                <w:noProof/>
                <w:webHidden/>
              </w:rPr>
              <w:instrText xml:space="preserve"> PAGEREF _Toc105157162 \h </w:instrText>
            </w:r>
            <w:r w:rsidRPr="00EB4BA0">
              <w:rPr>
                <w:noProof/>
                <w:webHidden/>
              </w:rPr>
            </w:r>
            <w:r w:rsidRPr="00EB4BA0">
              <w:rPr>
                <w:noProof/>
                <w:webHidden/>
              </w:rPr>
              <w:fldChar w:fldCharType="separate"/>
            </w:r>
            <w:r w:rsidRPr="00EB4BA0">
              <w:rPr>
                <w:noProof/>
                <w:webHidden/>
              </w:rPr>
              <w:t>121</w:t>
            </w:r>
            <w:r w:rsidRPr="00EB4BA0">
              <w:rPr>
                <w:noProof/>
                <w:webHidden/>
              </w:rPr>
              <w:fldChar w:fldCharType="end"/>
            </w:r>
          </w:hyperlink>
        </w:p>
        <w:p w14:paraId="515A700C" w14:textId="3E4B1DC3" w:rsidR="0085799B" w:rsidRPr="00EB4BA0" w:rsidRDefault="0085799B">
          <w:pPr>
            <w:pStyle w:val="TOC3"/>
            <w:tabs>
              <w:tab w:val="right" w:leader="dot" w:pos="9350"/>
            </w:tabs>
            <w:rPr>
              <w:rFonts w:asciiTheme="minorHAnsi" w:eastAsiaTheme="minorEastAsia" w:hAnsiTheme="minorHAnsi" w:cstheme="minorBidi"/>
              <w:noProof/>
              <w:sz w:val="22"/>
              <w:szCs w:val="22"/>
            </w:rPr>
          </w:pPr>
          <w:hyperlink w:anchor="_Toc105157163" w:history="1">
            <w:r w:rsidRPr="00EB4BA0">
              <w:rPr>
                <w:rStyle w:val="Hyperlink"/>
                <w:noProof/>
              </w:rPr>
              <w:t>1.20 Trang Sign Out</w:t>
            </w:r>
            <w:r w:rsidRPr="00EB4BA0">
              <w:rPr>
                <w:noProof/>
                <w:webHidden/>
              </w:rPr>
              <w:tab/>
            </w:r>
            <w:r w:rsidRPr="00EB4BA0">
              <w:rPr>
                <w:noProof/>
                <w:webHidden/>
              </w:rPr>
              <w:fldChar w:fldCharType="begin"/>
            </w:r>
            <w:r w:rsidRPr="00EB4BA0">
              <w:rPr>
                <w:noProof/>
                <w:webHidden/>
              </w:rPr>
              <w:instrText xml:space="preserve"> PAGEREF _Toc105157163 \h </w:instrText>
            </w:r>
            <w:r w:rsidRPr="00EB4BA0">
              <w:rPr>
                <w:noProof/>
                <w:webHidden/>
              </w:rPr>
            </w:r>
            <w:r w:rsidRPr="00EB4BA0">
              <w:rPr>
                <w:noProof/>
                <w:webHidden/>
              </w:rPr>
              <w:fldChar w:fldCharType="separate"/>
            </w:r>
            <w:r w:rsidRPr="00EB4BA0">
              <w:rPr>
                <w:noProof/>
                <w:webHidden/>
              </w:rPr>
              <w:t>122</w:t>
            </w:r>
            <w:r w:rsidRPr="00EB4BA0">
              <w:rPr>
                <w:noProof/>
                <w:webHidden/>
              </w:rPr>
              <w:fldChar w:fldCharType="end"/>
            </w:r>
          </w:hyperlink>
        </w:p>
        <w:p w14:paraId="15894EB5" w14:textId="75B888E3" w:rsidR="0085799B" w:rsidRPr="00EB4BA0" w:rsidRDefault="0085799B">
          <w:pPr>
            <w:pStyle w:val="TOC3"/>
            <w:tabs>
              <w:tab w:val="right" w:leader="dot" w:pos="9350"/>
            </w:tabs>
            <w:rPr>
              <w:rFonts w:asciiTheme="minorHAnsi" w:eastAsiaTheme="minorEastAsia" w:hAnsiTheme="minorHAnsi" w:cstheme="minorBidi"/>
              <w:noProof/>
              <w:sz w:val="22"/>
              <w:szCs w:val="22"/>
            </w:rPr>
          </w:pPr>
          <w:hyperlink w:anchor="_Toc105157164" w:history="1">
            <w:r w:rsidRPr="00EB4BA0">
              <w:rPr>
                <w:rStyle w:val="Hyperlink"/>
                <w:noProof/>
              </w:rPr>
              <w:t>1.21 Trang About Us</w:t>
            </w:r>
            <w:r w:rsidRPr="00EB4BA0">
              <w:rPr>
                <w:noProof/>
                <w:webHidden/>
              </w:rPr>
              <w:tab/>
            </w:r>
            <w:r w:rsidRPr="00EB4BA0">
              <w:rPr>
                <w:noProof/>
                <w:webHidden/>
              </w:rPr>
              <w:fldChar w:fldCharType="begin"/>
            </w:r>
            <w:r w:rsidRPr="00EB4BA0">
              <w:rPr>
                <w:noProof/>
                <w:webHidden/>
              </w:rPr>
              <w:instrText xml:space="preserve"> PAGEREF _Toc105157164 \h </w:instrText>
            </w:r>
            <w:r w:rsidRPr="00EB4BA0">
              <w:rPr>
                <w:noProof/>
                <w:webHidden/>
              </w:rPr>
            </w:r>
            <w:r w:rsidRPr="00EB4BA0">
              <w:rPr>
                <w:noProof/>
                <w:webHidden/>
              </w:rPr>
              <w:fldChar w:fldCharType="separate"/>
            </w:r>
            <w:r w:rsidRPr="00EB4BA0">
              <w:rPr>
                <w:noProof/>
                <w:webHidden/>
              </w:rPr>
              <w:t>123</w:t>
            </w:r>
            <w:r w:rsidRPr="00EB4BA0">
              <w:rPr>
                <w:noProof/>
                <w:webHidden/>
              </w:rPr>
              <w:fldChar w:fldCharType="end"/>
            </w:r>
          </w:hyperlink>
        </w:p>
        <w:p w14:paraId="4F9D4122" w14:textId="0583D5AC" w:rsidR="0085799B" w:rsidRPr="00EB4BA0" w:rsidRDefault="0085799B">
          <w:pPr>
            <w:pStyle w:val="TOC3"/>
            <w:tabs>
              <w:tab w:val="right" w:leader="dot" w:pos="9350"/>
            </w:tabs>
            <w:rPr>
              <w:rFonts w:asciiTheme="minorHAnsi" w:eastAsiaTheme="minorEastAsia" w:hAnsiTheme="minorHAnsi" w:cstheme="minorBidi"/>
              <w:noProof/>
              <w:sz w:val="22"/>
              <w:szCs w:val="22"/>
            </w:rPr>
          </w:pPr>
          <w:hyperlink w:anchor="_Toc105157165" w:history="1">
            <w:r w:rsidRPr="00EB4BA0">
              <w:rPr>
                <w:rStyle w:val="Hyperlink"/>
                <w:noProof/>
              </w:rPr>
              <w:t>1.22 Xây dựng trang Take Notes</w:t>
            </w:r>
            <w:r w:rsidRPr="00EB4BA0">
              <w:rPr>
                <w:noProof/>
                <w:webHidden/>
              </w:rPr>
              <w:tab/>
            </w:r>
            <w:r w:rsidRPr="00EB4BA0">
              <w:rPr>
                <w:noProof/>
                <w:webHidden/>
              </w:rPr>
              <w:fldChar w:fldCharType="begin"/>
            </w:r>
            <w:r w:rsidRPr="00EB4BA0">
              <w:rPr>
                <w:noProof/>
                <w:webHidden/>
              </w:rPr>
              <w:instrText xml:space="preserve"> PAGEREF _Toc105157165 \h </w:instrText>
            </w:r>
            <w:r w:rsidRPr="00EB4BA0">
              <w:rPr>
                <w:noProof/>
                <w:webHidden/>
              </w:rPr>
            </w:r>
            <w:r w:rsidRPr="00EB4BA0">
              <w:rPr>
                <w:noProof/>
                <w:webHidden/>
              </w:rPr>
              <w:fldChar w:fldCharType="separate"/>
            </w:r>
            <w:r w:rsidRPr="00EB4BA0">
              <w:rPr>
                <w:noProof/>
                <w:webHidden/>
              </w:rPr>
              <w:t>124</w:t>
            </w:r>
            <w:r w:rsidRPr="00EB4BA0">
              <w:rPr>
                <w:noProof/>
                <w:webHidden/>
              </w:rPr>
              <w:fldChar w:fldCharType="end"/>
            </w:r>
          </w:hyperlink>
        </w:p>
        <w:p w14:paraId="5ED884D9" w14:textId="1441608B" w:rsidR="0085799B" w:rsidRPr="00EB4BA0" w:rsidRDefault="0085799B">
          <w:pPr>
            <w:pStyle w:val="TOC3"/>
            <w:tabs>
              <w:tab w:val="right" w:leader="dot" w:pos="9350"/>
            </w:tabs>
            <w:rPr>
              <w:rFonts w:asciiTheme="minorHAnsi" w:eastAsiaTheme="minorEastAsia" w:hAnsiTheme="minorHAnsi" w:cstheme="minorBidi"/>
              <w:noProof/>
              <w:sz w:val="22"/>
              <w:szCs w:val="22"/>
            </w:rPr>
          </w:pPr>
          <w:hyperlink w:anchor="_Toc105157166" w:history="1">
            <w:r w:rsidRPr="00EB4BA0">
              <w:rPr>
                <w:rStyle w:val="Hyperlink"/>
                <w:noProof/>
              </w:rPr>
              <w:t>1.23 Trang Profile</w:t>
            </w:r>
            <w:r w:rsidRPr="00EB4BA0">
              <w:rPr>
                <w:noProof/>
                <w:webHidden/>
              </w:rPr>
              <w:tab/>
            </w:r>
            <w:r w:rsidRPr="00EB4BA0">
              <w:rPr>
                <w:noProof/>
                <w:webHidden/>
              </w:rPr>
              <w:fldChar w:fldCharType="begin"/>
            </w:r>
            <w:r w:rsidRPr="00EB4BA0">
              <w:rPr>
                <w:noProof/>
                <w:webHidden/>
              </w:rPr>
              <w:instrText xml:space="preserve"> PAGEREF _Toc105157166 \h </w:instrText>
            </w:r>
            <w:r w:rsidRPr="00EB4BA0">
              <w:rPr>
                <w:noProof/>
                <w:webHidden/>
              </w:rPr>
            </w:r>
            <w:r w:rsidRPr="00EB4BA0">
              <w:rPr>
                <w:noProof/>
                <w:webHidden/>
              </w:rPr>
              <w:fldChar w:fldCharType="separate"/>
            </w:r>
            <w:r w:rsidRPr="00EB4BA0">
              <w:rPr>
                <w:noProof/>
                <w:webHidden/>
              </w:rPr>
              <w:t>125</w:t>
            </w:r>
            <w:r w:rsidRPr="00EB4BA0">
              <w:rPr>
                <w:noProof/>
                <w:webHidden/>
              </w:rPr>
              <w:fldChar w:fldCharType="end"/>
            </w:r>
          </w:hyperlink>
        </w:p>
        <w:p w14:paraId="336D6E52" w14:textId="5E8636EF" w:rsidR="0085799B" w:rsidRPr="00EB4BA0" w:rsidRDefault="0085799B">
          <w:pPr>
            <w:pStyle w:val="TOC2"/>
            <w:tabs>
              <w:tab w:val="right" w:leader="dot" w:pos="9350"/>
            </w:tabs>
            <w:rPr>
              <w:rFonts w:asciiTheme="minorHAnsi" w:eastAsiaTheme="minorEastAsia" w:hAnsiTheme="minorHAnsi" w:cstheme="minorBidi"/>
              <w:noProof/>
              <w:sz w:val="22"/>
              <w:szCs w:val="22"/>
            </w:rPr>
          </w:pPr>
          <w:hyperlink w:anchor="_Toc105157167" w:history="1">
            <w:r w:rsidRPr="00EB4BA0">
              <w:rPr>
                <w:rStyle w:val="Hyperlink"/>
                <w:noProof/>
              </w:rPr>
              <w:t>2. Ứng dụng phía Admin</w:t>
            </w:r>
            <w:r w:rsidRPr="00EB4BA0">
              <w:rPr>
                <w:noProof/>
                <w:webHidden/>
              </w:rPr>
              <w:tab/>
            </w:r>
            <w:r w:rsidRPr="00EB4BA0">
              <w:rPr>
                <w:noProof/>
                <w:webHidden/>
              </w:rPr>
              <w:fldChar w:fldCharType="begin"/>
            </w:r>
            <w:r w:rsidRPr="00EB4BA0">
              <w:rPr>
                <w:noProof/>
                <w:webHidden/>
              </w:rPr>
              <w:instrText xml:space="preserve"> PAGEREF _Toc105157167 \h </w:instrText>
            </w:r>
            <w:r w:rsidRPr="00EB4BA0">
              <w:rPr>
                <w:noProof/>
                <w:webHidden/>
              </w:rPr>
            </w:r>
            <w:r w:rsidRPr="00EB4BA0">
              <w:rPr>
                <w:noProof/>
                <w:webHidden/>
              </w:rPr>
              <w:fldChar w:fldCharType="separate"/>
            </w:r>
            <w:r w:rsidRPr="00EB4BA0">
              <w:rPr>
                <w:noProof/>
                <w:webHidden/>
              </w:rPr>
              <w:t>126</w:t>
            </w:r>
            <w:r w:rsidRPr="00EB4BA0">
              <w:rPr>
                <w:noProof/>
                <w:webHidden/>
              </w:rPr>
              <w:fldChar w:fldCharType="end"/>
            </w:r>
          </w:hyperlink>
        </w:p>
        <w:p w14:paraId="082E1270" w14:textId="3CB05CD0" w:rsidR="0085799B" w:rsidRPr="00EB4BA0" w:rsidRDefault="0085799B">
          <w:pPr>
            <w:pStyle w:val="TOC3"/>
            <w:tabs>
              <w:tab w:val="right" w:leader="dot" w:pos="9350"/>
            </w:tabs>
            <w:rPr>
              <w:rFonts w:asciiTheme="minorHAnsi" w:eastAsiaTheme="minorEastAsia" w:hAnsiTheme="minorHAnsi" w:cstheme="minorBidi"/>
              <w:noProof/>
              <w:sz w:val="22"/>
              <w:szCs w:val="22"/>
            </w:rPr>
          </w:pPr>
          <w:hyperlink w:anchor="_Toc105157168" w:history="1">
            <w:r w:rsidRPr="00EB4BA0">
              <w:rPr>
                <w:rStyle w:val="Hyperlink"/>
                <w:bCs/>
                <w:noProof/>
              </w:rPr>
              <w:t>2.1 Xây dựng trang Add English Question</w:t>
            </w:r>
            <w:r w:rsidRPr="00EB4BA0">
              <w:rPr>
                <w:noProof/>
                <w:webHidden/>
              </w:rPr>
              <w:tab/>
            </w:r>
            <w:r w:rsidRPr="00EB4BA0">
              <w:rPr>
                <w:noProof/>
                <w:webHidden/>
              </w:rPr>
              <w:fldChar w:fldCharType="begin"/>
            </w:r>
            <w:r w:rsidRPr="00EB4BA0">
              <w:rPr>
                <w:noProof/>
                <w:webHidden/>
              </w:rPr>
              <w:instrText xml:space="preserve"> PAGEREF _Toc105157168 \h </w:instrText>
            </w:r>
            <w:r w:rsidRPr="00EB4BA0">
              <w:rPr>
                <w:noProof/>
                <w:webHidden/>
              </w:rPr>
            </w:r>
            <w:r w:rsidRPr="00EB4BA0">
              <w:rPr>
                <w:noProof/>
                <w:webHidden/>
              </w:rPr>
              <w:fldChar w:fldCharType="separate"/>
            </w:r>
            <w:r w:rsidRPr="00EB4BA0">
              <w:rPr>
                <w:noProof/>
                <w:webHidden/>
              </w:rPr>
              <w:t>126</w:t>
            </w:r>
            <w:r w:rsidRPr="00EB4BA0">
              <w:rPr>
                <w:noProof/>
                <w:webHidden/>
              </w:rPr>
              <w:fldChar w:fldCharType="end"/>
            </w:r>
          </w:hyperlink>
        </w:p>
        <w:p w14:paraId="6A861393" w14:textId="1AB1539D" w:rsidR="0085799B" w:rsidRPr="00EB4BA0" w:rsidRDefault="0085799B">
          <w:pPr>
            <w:pStyle w:val="TOC3"/>
            <w:tabs>
              <w:tab w:val="right" w:leader="dot" w:pos="9350"/>
            </w:tabs>
            <w:rPr>
              <w:rFonts w:asciiTheme="minorHAnsi" w:eastAsiaTheme="minorEastAsia" w:hAnsiTheme="minorHAnsi" w:cstheme="minorBidi"/>
              <w:noProof/>
              <w:sz w:val="22"/>
              <w:szCs w:val="22"/>
            </w:rPr>
          </w:pPr>
          <w:hyperlink w:anchor="_Toc105157169" w:history="1">
            <w:r w:rsidRPr="00EB4BA0">
              <w:rPr>
                <w:rStyle w:val="Hyperlink"/>
                <w:bCs/>
                <w:noProof/>
              </w:rPr>
              <w:t>4.2.2 Xây dựng trang quản lý người dùng.</w:t>
            </w:r>
            <w:r w:rsidRPr="00EB4BA0">
              <w:rPr>
                <w:noProof/>
                <w:webHidden/>
              </w:rPr>
              <w:tab/>
            </w:r>
            <w:r w:rsidRPr="00EB4BA0">
              <w:rPr>
                <w:noProof/>
                <w:webHidden/>
              </w:rPr>
              <w:fldChar w:fldCharType="begin"/>
            </w:r>
            <w:r w:rsidRPr="00EB4BA0">
              <w:rPr>
                <w:noProof/>
                <w:webHidden/>
              </w:rPr>
              <w:instrText xml:space="preserve"> PAGEREF _Toc105157169 \h </w:instrText>
            </w:r>
            <w:r w:rsidRPr="00EB4BA0">
              <w:rPr>
                <w:noProof/>
                <w:webHidden/>
              </w:rPr>
            </w:r>
            <w:r w:rsidRPr="00EB4BA0">
              <w:rPr>
                <w:noProof/>
                <w:webHidden/>
              </w:rPr>
              <w:fldChar w:fldCharType="separate"/>
            </w:r>
            <w:r w:rsidRPr="00EB4BA0">
              <w:rPr>
                <w:noProof/>
                <w:webHidden/>
              </w:rPr>
              <w:t>129</w:t>
            </w:r>
            <w:r w:rsidRPr="00EB4BA0">
              <w:rPr>
                <w:noProof/>
                <w:webHidden/>
              </w:rPr>
              <w:fldChar w:fldCharType="end"/>
            </w:r>
          </w:hyperlink>
        </w:p>
        <w:p w14:paraId="34A9D3C8" w14:textId="3094D47E" w:rsidR="0085799B" w:rsidRPr="00EB4BA0" w:rsidRDefault="0085799B">
          <w:pPr>
            <w:pStyle w:val="TOC3"/>
            <w:tabs>
              <w:tab w:val="right" w:leader="dot" w:pos="9350"/>
            </w:tabs>
            <w:rPr>
              <w:rFonts w:asciiTheme="minorHAnsi" w:eastAsiaTheme="minorEastAsia" w:hAnsiTheme="minorHAnsi" w:cstheme="minorBidi"/>
              <w:noProof/>
              <w:sz w:val="22"/>
              <w:szCs w:val="22"/>
            </w:rPr>
          </w:pPr>
          <w:hyperlink w:anchor="_Toc105157170" w:history="1">
            <w:r w:rsidRPr="00EB4BA0">
              <w:rPr>
                <w:rStyle w:val="Hyperlink"/>
                <w:bCs/>
                <w:noProof/>
              </w:rPr>
              <w:t>4.2.3 Xây dựng trang quản lý những câu hỏi, câu trả lời của người dùng.</w:t>
            </w:r>
            <w:r w:rsidRPr="00EB4BA0">
              <w:rPr>
                <w:noProof/>
                <w:webHidden/>
              </w:rPr>
              <w:tab/>
            </w:r>
            <w:r w:rsidRPr="00EB4BA0">
              <w:rPr>
                <w:noProof/>
                <w:webHidden/>
              </w:rPr>
              <w:fldChar w:fldCharType="begin"/>
            </w:r>
            <w:r w:rsidRPr="00EB4BA0">
              <w:rPr>
                <w:noProof/>
                <w:webHidden/>
              </w:rPr>
              <w:instrText xml:space="preserve"> PAGEREF _Toc105157170 \h </w:instrText>
            </w:r>
            <w:r w:rsidRPr="00EB4BA0">
              <w:rPr>
                <w:noProof/>
                <w:webHidden/>
              </w:rPr>
            </w:r>
            <w:r w:rsidRPr="00EB4BA0">
              <w:rPr>
                <w:noProof/>
                <w:webHidden/>
              </w:rPr>
              <w:fldChar w:fldCharType="separate"/>
            </w:r>
            <w:r w:rsidRPr="00EB4BA0">
              <w:rPr>
                <w:noProof/>
                <w:webHidden/>
              </w:rPr>
              <w:t>130</w:t>
            </w:r>
            <w:r w:rsidRPr="00EB4BA0">
              <w:rPr>
                <w:noProof/>
                <w:webHidden/>
              </w:rPr>
              <w:fldChar w:fldCharType="end"/>
            </w:r>
          </w:hyperlink>
        </w:p>
        <w:p w14:paraId="722E7047" w14:textId="423CB805" w:rsidR="0085799B" w:rsidRPr="00EB4BA0" w:rsidRDefault="0085799B">
          <w:pPr>
            <w:pStyle w:val="TOC3"/>
            <w:tabs>
              <w:tab w:val="right" w:leader="dot" w:pos="9350"/>
            </w:tabs>
            <w:rPr>
              <w:rFonts w:asciiTheme="minorHAnsi" w:eastAsiaTheme="minorEastAsia" w:hAnsiTheme="minorHAnsi" w:cstheme="minorBidi"/>
              <w:noProof/>
              <w:sz w:val="22"/>
              <w:szCs w:val="22"/>
            </w:rPr>
          </w:pPr>
          <w:hyperlink w:anchor="_Toc105157171" w:history="1">
            <w:r w:rsidRPr="00EB4BA0">
              <w:rPr>
                <w:rStyle w:val="Hyperlink"/>
                <w:bCs/>
                <w:noProof/>
              </w:rPr>
              <w:t>2.4 Xây dựng trang quản lý từ vựng mà người dùng đóng góp</w:t>
            </w:r>
            <w:r w:rsidRPr="00EB4BA0">
              <w:rPr>
                <w:noProof/>
                <w:webHidden/>
              </w:rPr>
              <w:tab/>
            </w:r>
            <w:r w:rsidRPr="00EB4BA0">
              <w:rPr>
                <w:noProof/>
                <w:webHidden/>
              </w:rPr>
              <w:fldChar w:fldCharType="begin"/>
            </w:r>
            <w:r w:rsidRPr="00EB4BA0">
              <w:rPr>
                <w:noProof/>
                <w:webHidden/>
              </w:rPr>
              <w:instrText xml:space="preserve"> PAGEREF _Toc105157171 \h </w:instrText>
            </w:r>
            <w:r w:rsidRPr="00EB4BA0">
              <w:rPr>
                <w:noProof/>
                <w:webHidden/>
              </w:rPr>
            </w:r>
            <w:r w:rsidRPr="00EB4BA0">
              <w:rPr>
                <w:noProof/>
                <w:webHidden/>
              </w:rPr>
              <w:fldChar w:fldCharType="separate"/>
            </w:r>
            <w:r w:rsidRPr="00EB4BA0">
              <w:rPr>
                <w:noProof/>
                <w:webHidden/>
              </w:rPr>
              <w:t>134</w:t>
            </w:r>
            <w:r w:rsidRPr="00EB4BA0">
              <w:rPr>
                <w:noProof/>
                <w:webHidden/>
              </w:rPr>
              <w:fldChar w:fldCharType="end"/>
            </w:r>
          </w:hyperlink>
        </w:p>
        <w:p w14:paraId="7A963EB6" w14:textId="342CF0ED" w:rsidR="0085799B" w:rsidRPr="00EB4BA0" w:rsidRDefault="0085799B">
          <w:pPr>
            <w:pStyle w:val="TOC3"/>
            <w:tabs>
              <w:tab w:val="right" w:leader="dot" w:pos="9350"/>
            </w:tabs>
            <w:rPr>
              <w:rFonts w:asciiTheme="minorHAnsi" w:eastAsiaTheme="minorEastAsia" w:hAnsiTheme="minorHAnsi" w:cstheme="minorBidi"/>
              <w:noProof/>
              <w:sz w:val="22"/>
              <w:szCs w:val="22"/>
            </w:rPr>
          </w:pPr>
          <w:hyperlink w:anchor="_Toc105157172" w:history="1">
            <w:r w:rsidRPr="00EB4BA0">
              <w:rPr>
                <w:rStyle w:val="Hyperlink"/>
                <w:bCs/>
                <w:noProof/>
              </w:rPr>
              <w:t>2.5 Xây dựng trang quản lý các khóa học</w:t>
            </w:r>
            <w:r w:rsidRPr="00EB4BA0">
              <w:rPr>
                <w:noProof/>
                <w:webHidden/>
              </w:rPr>
              <w:tab/>
            </w:r>
            <w:r w:rsidRPr="00EB4BA0">
              <w:rPr>
                <w:noProof/>
                <w:webHidden/>
              </w:rPr>
              <w:fldChar w:fldCharType="begin"/>
            </w:r>
            <w:r w:rsidRPr="00EB4BA0">
              <w:rPr>
                <w:noProof/>
                <w:webHidden/>
              </w:rPr>
              <w:instrText xml:space="preserve"> PAGEREF _Toc105157172 \h </w:instrText>
            </w:r>
            <w:r w:rsidRPr="00EB4BA0">
              <w:rPr>
                <w:noProof/>
                <w:webHidden/>
              </w:rPr>
            </w:r>
            <w:r w:rsidRPr="00EB4BA0">
              <w:rPr>
                <w:noProof/>
                <w:webHidden/>
              </w:rPr>
              <w:fldChar w:fldCharType="separate"/>
            </w:r>
            <w:r w:rsidRPr="00EB4BA0">
              <w:rPr>
                <w:noProof/>
                <w:webHidden/>
              </w:rPr>
              <w:t>136</w:t>
            </w:r>
            <w:r w:rsidRPr="00EB4BA0">
              <w:rPr>
                <w:noProof/>
                <w:webHidden/>
              </w:rPr>
              <w:fldChar w:fldCharType="end"/>
            </w:r>
          </w:hyperlink>
        </w:p>
        <w:p w14:paraId="70F0D41C" w14:textId="02DA1523" w:rsidR="0085799B" w:rsidRPr="00EB4BA0" w:rsidRDefault="0085799B">
          <w:pPr>
            <w:pStyle w:val="TOC3"/>
            <w:tabs>
              <w:tab w:val="right" w:leader="dot" w:pos="9350"/>
            </w:tabs>
            <w:rPr>
              <w:rFonts w:asciiTheme="minorHAnsi" w:eastAsiaTheme="minorEastAsia" w:hAnsiTheme="minorHAnsi" w:cstheme="minorBidi"/>
              <w:noProof/>
              <w:sz w:val="22"/>
              <w:szCs w:val="22"/>
            </w:rPr>
          </w:pPr>
          <w:hyperlink w:anchor="_Toc105157173" w:history="1">
            <w:r w:rsidRPr="00EB4BA0">
              <w:rPr>
                <w:rStyle w:val="Hyperlink"/>
                <w:bCs/>
                <w:noProof/>
              </w:rPr>
              <w:t>4.2.6 Xây dựng trang quản lý điểm người dùng.</w:t>
            </w:r>
            <w:r w:rsidRPr="00EB4BA0">
              <w:rPr>
                <w:noProof/>
                <w:webHidden/>
              </w:rPr>
              <w:tab/>
            </w:r>
            <w:r w:rsidRPr="00EB4BA0">
              <w:rPr>
                <w:noProof/>
                <w:webHidden/>
              </w:rPr>
              <w:fldChar w:fldCharType="begin"/>
            </w:r>
            <w:r w:rsidRPr="00EB4BA0">
              <w:rPr>
                <w:noProof/>
                <w:webHidden/>
              </w:rPr>
              <w:instrText xml:space="preserve"> PAGEREF _Toc105157173 \h </w:instrText>
            </w:r>
            <w:r w:rsidRPr="00EB4BA0">
              <w:rPr>
                <w:noProof/>
                <w:webHidden/>
              </w:rPr>
            </w:r>
            <w:r w:rsidRPr="00EB4BA0">
              <w:rPr>
                <w:noProof/>
                <w:webHidden/>
              </w:rPr>
              <w:fldChar w:fldCharType="separate"/>
            </w:r>
            <w:r w:rsidRPr="00EB4BA0">
              <w:rPr>
                <w:noProof/>
                <w:webHidden/>
              </w:rPr>
              <w:t>144</w:t>
            </w:r>
            <w:r w:rsidRPr="00EB4BA0">
              <w:rPr>
                <w:noProof/>
                <w:webHidden/>
              </w:rPr>
              <w:fldChar w:fldCharType="end"/>
            </w:r>
          </w:hyperlink>
        </w:p>
        <w:p w14:paraId="28E2CD54" w14:textId="62062A16" w:rsidR="00242C19" w:rsidRPr="00EB4BA0" w:rsidRDefault="00242C19">
          <w:r w:rsidRPr="00EB4BA0">
            <w:rPr>
              <w:b/>
              <w:bCs/>
              <w:noProof/>
            </w:rPr>
            <w:fldChar w:fldCharType="end"/>
          </w:r>
        </w:p>
      </w:sdtContent>
    </w:sdt>
    <w:p w14:paraId="78C1B9EF" w14:textId="27CD56AF" w:rsidR="00242C19" w:rsidRPr="00EB4BA0" w:rsidRDefault="00242C19">
      <w:r w:rsidRPr="00EB4BA0">
        <w:br w:type="page"/>
      </w:r>
    </w:p>
    <w:p w14:paraId="5B3CBB20" w14:textId="1F24AA36" w:rsidR="00242C19" w:rsidRPr="00EB4BA0" w:rsidRDefault="003E2CF6" w:rsidP="002443E8">
      <w:pPr>
        <w:jc w:val="center"/>
        <w:rPr>
          <w:color w:val="000000" w:themeColor="text1"/>
        </w:rPr>
      </w:pPr>
      <w:r w:rsidRPr="00EB4BA0">
        <w:rPr>
          <w:b/>
          <w:bCs/>
          <w:color w:val="000000" w:themeColor="text1"/>
        </w:rPr>
        <w:lastRenderedPageBreak/>
        <w:t>LAYOUT US</w:t>
      </w:r>
      <w:r w:rsidR="002443E8" w:rsidRPr="00EB4BA0">
        <w:rPr>
          <w:b/>
          <w:bCs/>
          <w:color w:val="000000" w:themeColor="text1"/>
        </w:rPr>
        <w:t>ER</w:t>
      </w:r>
      <w:r w:rsidR="00242C19" w:rsidRPr="00EB4BA0">
        <w:rPr>
          <w:color w:val="000000" w:themeColor="text1"/>
        </w:rPr>
        <w:fldChar w:fldCharType="begin"/>
      </w:r>
      <w:r w:rsidR="00242C19" w:rsidRPr="00EB4BA0">
        <w:rPr>
          <w:color w:val="000000" w:themeColor="text1"/>
        </w:rPr>
        <w:instrText xml:space="preserve"> TOC \h \z \c "User Interface" </w:instrText>
      </w:r>
      <w:r w:rsidR="00242C19" w:rsidRPr="00EB4BA0">
        <w:rPr>
          <w:color w:val="000000" w:themeColor="text1"/>
        </w:rPr>
        <w:fldChar w:fldCharType="separate"/>
      </w:r>
    </w:p>
    <w:p w14:paraId="43E39344" w14:textId="2A8FD463" w:rsidR="00242C19" w:rsidRPr="00EB4BA0" w:rsidRDefault="00242C19">
      <w:pPr>
        <w:pStyle w:val="TableofFigures"/>
        <w:tabs>
          <w:tab w:val="right" w:leader="dot" w:pos="9350"/>
        </w:tabs>
        <w:rPr>
          <w:rFonts w:asciiTheme="minorHAnsi" w:eastAsiaTheme="minorEastAsia" w:hAnsiTheme="minorHAnsi" w:cstheme="minorBidi"/>
          <w:noProof/>
          <w:color w:val="000000" w:themeColor="text1"/>
          <w:sz w:val="22"/>
          <w:szCs w:val="22"/>
        </w:rPr>
      </w:pPr>
      <w:hyperlink w:anchor="_Toc105144431" w:history="1">
        <w:r w:rsidRPr="00EB4BA0">
          <w:rPr>
            <w:rStyle w:val="Hyperlink"/>
            <w:noProof/>
            <w:color w:val="000000" w:themeColor="text1"/>
          </w:rPr>
          <w:t>User Interface 1: Trang Đợi</w:t>
        </w:r>
        <w:r w:rsidRPr="00EB4BA0">
          <w:rPr>
            <w:noProof/>
            <w:webHidden/>
            <w:color w:val="000000" w:themeColor="text1"/>
          </w:rPr>
          <w:tab/>
        </w:r>
        <w:r w:rsidRPr="00EB4BA0">
          <w:rPr>
            <w:noProof/>
            <w:webHidden/>
            <w:color w:val="000000" w:themeColor="text1"/>
          </w:rPr>
          <w:fldChar w:fldCharType="begin"/>
        </w:r>
        <w:r w:rsidRPr="00EB4BA0">
          <w:rPr>
            <w:noProof/>
            <w:webHidden/>
            <w:color w:val="000000" w:themeColor="text1"/>
          </w:rPr>
          <w:instrText xml:space="preserve"> PAGEREF _Toc105144431 \h </w:instrText>
        </w:r>
        <w:r w:rsidRPr="00EB4BA0">
          <w:rPr>
            <w:noProof/>
            <w:webHidden/>
            <w:color w:val="000000" w:themeColor="text1"/>
          </w:rPr>
        </w:r>
        <w:r w:rsidRPr="00EB4BA0">
          <w:rPr>
            <w:noProof/>
            <w:webHidden/>
            <w:color w:val="000000" w:themeColor="text1"/>
          </w:rPr>
          <w:fldChar w:fldCharType="separate"/>
        </w:r>
        <w:r w:rsidRPr="00EB4BA0">
          <w:rPr>
            <w:noProof/>
            <w:webHidden/>
            <w:color w:val="000000" w:themeColor="text1"/>
          </w:rPr>
          <w:t>50</w:t>
        </w:r>
        <w:r w:rsidRPr="00EB4BA0">
          <w:rPr>
            <w:noProof/>
            <w:webHidden/>
            <w:color w:val="000000" w:themeColor="text1"/>
          </w:rPr>
          <w:fldChar w:fldCharType="end"/>
        </w:r>
      </w:hyperlink>
    </w:p>
    <w:p w14:paraId="0C956CFA" w14:textId="2ACDF310" w:rsidR="00242C19" w:rsidRPr="00EB4BA0" w:rsidRDefault="00242C19">
      <w:pPr>
        <w:pStyle w:val="TableofFigures"/>
        <w:tabs>
          <w:tab w:val="right" w:leader="dot" w:pos="9350"/>
        </w:tabs>
        <w:rPr>
          <w:rFonts w:asciiTheme="minorHAnsi" w:eastAsiaTheme="minorEastAsia" w:hAnsiTheme="minorHAnsi" w:cstheme="minorBidi"/>
          <w:noProof/>
          <w:color w:val="000000" w:themeColor="text1"/>
          <w:sz w:val="22"/>
          <w:szCs w:val="22"/>
        </w:rPr>
      </w:pPr>
      <w:hyperlink w:anchor="_Toc105144432" w:history="1">
        <w:r w:rsidRPr="00EB4BA0">
          <w:rPr>
            <w:rStyle w:val="Hyperlink"/>
            <w:noProof/>
            <w:color w:val="000000" w:themeColor="text1"/>
          </w:rPr>
          <w:t>User Interface 2: Sign Up</w:t>
        </w:r>
        <w:r w:rsidRPr="00EB4BA0">
          <w:rPr>
            <w:noProof/>
            <w:webHidden/>
            <w:color w:val="000000" w:themeColor="text1"/>
          </w:rPr>
          <w:tab/>
        </w:r>
        <w:r w:rsidRPr="00EB4BA0">
          <w:rPr>
            <w:noProof/>
            <w:webHidden/>
            <w:color w:val="000000" w:themeColor="text1"/>
          </w:rPr>
          <w:fldChar w:fldCharType="begin"/>
        </w:r>
        <w:r w:rsidRPr="00EB4BA0">
          <w:rPr>
            <w:noProof/>
            <w:webHidden/>
            <w:color w:val="000000" w:themeColor="text1"/>
          </w:rPr>
          <w:instrText xml:space="preserve"> PAGEREF _Toc105144432 \h </w:instrText>
        </w:r>
        <w:r w:rsidRPr="00EB4BA0">
          <w:rPr>
            <w:noProof/>
            <w:webHidden/>
            <w:color w:val="000000" w:themeColor="text1"/>
          </w:rPr>
        </w:r>
        <w:r w:rsidRPr="00EB4BA0">
          <w:rPr>
            <w:noProof/>
            <w:webHidden/>
            <w:color w:val="000000" w:themeColor="text1"/>
          </w:rPr>
          <w:fldChar w:fldCharType="separate"/>
        </w:r>
        <w:r w:rsidRPr="00EB4BA0">
          <w:rPr>
            <w:noProof/>
            <w:webHidden/>
            <w:color w:val="000000" w:themeColor="text1"/>
          </w:rPr>
          <w:t>52</w:t>
        </w:r>
        <w:r w:rsidRPr="00EB4BA0">
          <w:rPr>
            <w:noProof/>
            <w:webHidden/>
            <w:color w:val="000000" w:themeColor="text1"/>
          </w:rPr>
          <w:fldChar w:fldCharType="end"/>
        </w:r>
      </w:hyperlink>
    </w:p>
    <w:p w14:paraId="5B825B0E" w14:textId="13A90857" w:rsidR="00242C19" w:rsidRPr="00EB4BA0" w:rsidRDefault="00242C19">
      <w:pPr>
        <w:pStyle w:val="TableofFigures"/>
        <w:tabs>
          <w:tab w:val="right" w:leader="dot" w:pos="9350"/>
        </w:tabs>
        <w:rPr>
          <w:rFonts w:asciiTheme="minorHAnsi" w:eastAsiaTheme="minorEastAsia" w:hAnsiTheme="minorHAnsi" w:cstheme="minorBidi"/>
          <w:noProof/>
          <w:color w:val="000000" w:themeColor="text1"/>
          <w:sz w:val="22"/>
          <w:szCs w:val="22"/>
        </w:rPr>
      </w:pPr>
      <w:hyperlink w:anchor="_Toc105144433" w:history="1">
        <w:r w:rsidRPr="00EB4BA0">
          <w:rPr>
            <w:rStyle w:val="Hyperlink"/>
            <w:noProof/>
            <w:color w:val="000000" w:themeColor="text1"/>
          </w:rPr>
          <w:t>User Interface 3: Message Error (Sign Up)</w:t>
        </w:r>
        <w:r w:rsidRPr="00EB4BA0">
          <w:rPr>
            <w:noProof/>
            <w:webHidden/>
            <w:color w:val="000000" w:themeColor="text1"/>
          </w:rPr>
          <w:tab/>
        </w:r>
        <w:r w:rsidRPr="00EB4BA0">
          <w:rPr>
            <w:noProof/>
            <w:webHidden/>
            <w:color w:val="000000" w:themeColor="text1"/>
          </w:rPr>
          <w:fldChar w:fldCharType="begin"/>
        </w:r>
        <w:r w:rsidRPr="00EB4BA0">
          <w:rPr>
            <w:noProof/>
            <w:webHidden/>
            <w:color w:val="000000" w:themeColor="text1"/>
          </w:rPr>
          <w:instrText xml:space="preserve"> PAGEREF _Toc105144433 \h </w:instrText>
        </w:r>
        <w:r w:rsidRPr="00EB4BA0">
          <w:rPr>
            <w:noProof/>
            <w:webHidden/>
            <w:color w:val="000000" w:themeColor="text1"/>
          </w:rPr>
        </w:r>
        <w:r w:rsidRPr="00EB4BA0">
          <w:rPr>
            <w:noProof/>
            <w:webHidden/>
            <w:color w:val="000000" w:themeColor="text1"/>
          </w:rPr>
          <w:fldChar w:fldCharType="separate"/>
        </w:r>
        <w:r w:rsidRPr="00EB4BA0">
          <w:rPr>
            <w:noProof/>
            <w:webHidden/>
            <w:color w:val="000000" w:themeColor="text1"/>
          </w:rPr>
          <w:t>53</w:t>
        </w:r>
        <w:r w:rsidRPr="00EB4BA0">
          <w:rPr>
            <w:noProof/>
            <w:webHidden/>
            <w:color w:val="000000" w:themeColor="text1"/>
          </w:rPr>
          <w:fldChar w:fldCharType="end"/>
        </w:r>
      </w:hyperlink>
    </w:p>
    <w:p w14:paraId="32EC16AE" w14:textId="5F06F24D" w:rsidR="00242C19" w:rsidRPr="00EB4BA0" w:rsidRDefault="00242C19">
      <w:pPr>
        <w:pStyle w:val="TableofFigures"/>
        <w:tabs>
          <w:tab w:val="right" w:leader="dot" w:pos="9350"/>
        </w:tabs>
        <w:rPr>
          <w:rFonts w:asciiTheme="minorHAnsi" w:eastAsiaTheme="minorEastAsia" w:hAnsiTheme="minorHAnsi" w:cstheme="minorBidi"/>
          <w:noProof/>
          <w:color w:val="000000" w:themeColor="text1"/>
          <w:sz w:val="22"/>
          <w:szCs w:val="22"/>
        </w:rPr>
      </w:pPr>
      <w:hyperlink w:anchor="_Toc105144434" w:history="1">
        <w:r w:rsidRPr="00EB4BA0">
          <w:rPr>
            <w:rStyle w:val="Hyperlink"/>
            <w:noProof/>
            <w:color w:val="000000" w:themeColor="text1"/>
          </w:rPr>
          <w:t>User Interface 4: Login</w:t>
        </w:r>
        <w:r w:rsidRPr="00EB4BA0">
          <w:rPr>
            <w:noProof/>
            <w:webHidden/>
            <w:color w:val="000000" w:themeColor="text1"/>
          </w:rPr>
          <w:tab/>
        </w:r>
        <w:r w:rsidRPr="00EB4BA0">
          <w:rPr>
            <w:noProof/>
            <w:webHidden/>
            <w:color w:val="000000" w:themeColor="text1"/>
          </w:rPr>
          <w:fldChar w:fldCharType="begin"/>
        </w:r>
        <w:r w:rsidRPr="00EB4BA0">
          <w:rPr>
            <w:noProof/>
            <w:webHidden/>
            <w:color w:val="000000" w:themeColor="text1"/>
          </w:rPr>
          <w:instrText xml:space="preserve"> PAGEREF _Toc105144434 \h </w:instrText>
        </w:r>
        <w:r w:rsidRPr="00EB4BA0">
          <w:rPr>
            <w:noProof/>
            <w:webHidden/>
            <w:color w:val="000000" w:themeColor="text1"/>
          </w:rPr>
        </w:r>
        <w:r w:rsidRPr="00EB4BA0">
          <w:rPr>
            <w:noProof/>
            <w:webHidden/>
            <w:color w:val="000000" w:themeColor="text1"/>
          </w:rPr>
          <w:fldChar w:fldCharType="separate"/>
        </w:r>
        <w:r w:rsidRPr="00EB4BA0">
          <w:rPr>
            <w:noProof/>
            <w:webHidden/>
            <w:color w:val="000000" w:themeColor="text1"/>
          </w:rPr>
          <w:t>55</w:t>
        </w:r>
        <w:r w:rsidRPr="00EB4BA0">
          <w:rPr>
            <w:noProof/>
            <w:webHidden/>
            <w:color w:val="000000" w:themeColor="text1"/>
          </w:rPr>
          <w:fldChar w:fldCharType="end"/>
        </w:r>
      </w:hyperlink>
    </w:p>
    <w:p w14:paraId="262EEEF3" w14:textId="750E0487" w:rsidR="00242C19" w:rsidRPr="00EB4BA0" w:rsidRDefault="00242C19">
      <w:pPr>
        <w:pStyle w:val="TableofFigures"/>
        <w:tabs>
          <w:tab w:val="right" w:leader="dot" w:pos="9350"/>
        </w:tabs>
        <w:rPr>
          <w:rFonts w:asciiTheme="minorHAnsi" w:eastAsiaTheme="minorEastAsia" w:hAnsiTheme="minorHAnsi" w:cstheme="minorBidi"/>
          <w:noProof/>
          <w:color w:val="000000" w:themeColor="text1"/>
          <w:sz w:val="22"/>
          <w:szCs w:val="22"/>
        </w:rPr>
      </w:pPr>
      <w:hyperlink w:anchor="_Toc105144435" w:history="1">
        <w:r w:rsidRPr="00EB4BA0">
          <w:rPr>
            <w:rStyle w:val="Hyperlink"/>
            <w:noProof/>
            <w:color w:val="000000" w:themeColor="text1"/>
          </w:rPr>
          <w:t>User Interface 5: Message Error (Login)</w:t>
        </w:r>
        <w:r w:rsidRPr="00EB4BA0">
          <w:rPr>
            <w:noProof/>
            <w:webHidden/>
            <w:color w:val="000000" w:themeColor="text1"/>
          </w:rPr>
          <w:tab/>
        </w:r>
        <w:r w:rsidRPr="00EB4BA0">
          <w:rPr>
            <w:noProof/>
            <w:webHidden/>
            <w:color w:val="000000" w:themeColor="text1"/>
          </w:rPr>
          <w:fldChar w:fldCharType="begin"/>
        </w:r>
        <w:r w:rsidRPr="00EB4BA0">
          <w:rPr>
            <w:noProof/>
            <w:webHidden/>
            <w:color w:val="000000" w:themeColor="text1"/>
          </w:rPr>
          <w:instrText xml:space="preserve"> PAGEREF _Toc105144435 \h </w:instrText>
        </w:r>
        <w:r w:rsidRPr="00EB4BA0">
          <w:rPr>
            <w:noProof/>
            <w:webHidden/>
            <w:color w:val="000000" w:themeColor="text1"/>
          </w:rPr>
        </w:r>
        <w:r w:rsidRPr="00EB4BA0">
          <w:rPr>
            <w:noProof/>
            <w:webHidden/>
            <w:color w:val="000000" w:themeColor="text1"/>
          </w:rPr>
          <w:fldChar w:fldCharType="separate"/>
        </w:r>
        <w:r w:rsidRPr="00EB4BA0">
          <w:rPr>
            <w:noProof/>
            <w:webHidden/>
            <w:color w:val="000000" w:themeColor="text1"/>
          </w:rPr>
          <w:t>56</w:t>
        </w:r>
        <w:r w:rsidRPr="00EB4BA0">
          <w:rPr>
            <w:noProof/>
            <w:webHidden/>
            <w:color w:val="000000" w:themeColor="text1"/>
          </w:rPr>
          <w:fldChar w:fldCharType="end"/>
        </w:r>
      </w:hyperlink>
    </w:p>
    <w:p w14:paraId="71919CAB" w14:textId="6AA8AECD" w:rsidR="00242C19" w:rsidRPr="00EB4BA0" w:rsidRDefault="00242C19">
      <w:pPr>
        <w:pStyle w:val="TableofFigures"/>
        <w:tabs>
          <w:tab w:val="right" w:leader="dot" w:pos="9350"/>
        </w:tabs>
        <w:rPr>
          <w:rFonts w:asciiTheme="minorHAnsi" w:eastAsiaTheme="minorEastAsia" w:hAnsiTheme="minorHAnsi" w:cstheme="minorBidi"/>
          <w:noProof/>
          <w:color w:val="000000" w:themeColor="text1"/>
          <w:sz w:val="22"/>
          <w:szCs w:val="22"/>
        </w:rPr>
      </w:pPr>
      <w:hyperlink w:anchor="_Toc105144436" w:history="1">
        <w:r w:rsidRPr="00EB4BA0">
          <w:rPr>
            <w:rStyle w:val="Hyperlink"/>
            <w:noProof/>
            <w:color w:val="000000" w:themeColor="text1"/>
          </w:rPr>
          <w:t>User Interface 6: Forgot Password</w:t>
        </w:r>
        <w:r w:rsidRPr="00EB4BA0">
          <w:rPr>
            <w:noProof/>
            <w:webHidden/>
            <w:color w:val="000000" w:themeColor="text1"/>
          </w:rPr>
          <w:tab/>
        </w:r>
        <w:r w:rsidRPr="00EB4BA0">
          <w:rPr>
            <w:noProof/>
            <w:webHidden/>
            <w:color w:val="000000" w:themeColor="text1"/>
          </w:rPr>
          <w:fldChar w:fldCharType="begin"/>
        </w:r>
        <w:r w:rsidRPr="00EB4BA0">
          <w:rPr>
            <w:noProof/>
            <w:webHidden/>
            <w:color w:val="000000" w:themeColor="text1"/>
          </w:rPr>
          <w:instrText xml:space="preserve"> PAGEREF _Toc105144436 \h </w:instrText>
        </w:r>
        <w:r w:rsidRPr="00EB4BA0">
          <w:rPr>
            <w:noProof/>
            <w:webHidden/>
            <w:color w:val="000000" w:themeColor="text1"/>
          </w:rPr>
        </w:r>
        <w:r w:rsidRPr="00EB4BA0">
          <w:rPr>
            <w:noProof/>
            <w:webHidden/>
            <w:color w:val="000000" w:themeColor="text1"/>
          </w:rPr>
          <w:fldChar w:fldCharType="separate"/>
        </w:r>
        <w:r w:rsidRPr="00EB4BA0">
          <w:rPr>
            <w:noProof/>
            <w:webHidden/>
            <w:color w:val="000000" w:themeColor="text1"/>
          </w:rPr>
          <w:t>57</w:t>
        </w:r>
        <w:r w:rsidRPr="00EB4BA0">
          <w:rPr>
            <w:noProof/>
            <w:webHidden/>
            <w:color w:val="000000" w:themeColor="text1"/>
          </w:rPr>
          <w:fldChar w:fldCharType="end"/>
        </w:r>
      </w:hyperlink>
    </w:p>
    <w:p w14:paraId="7A343564" w14:textId="4E5B0C3F" w:rsidR="00242C19" w:rsidRPr="00EB4BA0" w:rsidRDefault="00242C19">
      <w:pPr>
        <w:pStyle w:val="TableofFigures"/>
        <w:tabs>
          <w:tab w:val="right" w:leader="dot" w:pos="9350"/>
        </w:tabs>
        <w:rPr>
          <w:rFonts w:asciiTheme="minorHAnsi" w:eastAsiaTheme="minorEastAsia" w:hAnsiTheme="minorHAnsi" w:cstheme="minorBidi"/>
          <w:noProof/>
          <w:color w:val="000000" w:themeColor="text1"/>
          <w:sz w:val="22"/>
          <w:szCs w:val="22"/>
        </w:rPr>
      </w:pPr>
      <w:hyperlink w:anchor="_Toc105144437" w:history="1">
        <w:r w:rsidRPr="00EB4BA0">
          <w:rPr>
            <w:rStyle w:val="Hyperlink"/>
            <w:noProof/>
            <w:color w:val="000000" w:themeColor="text1"/>
          </w:rPr>
          <w:t>User Interface 7: Message Error (Forgot Password)</w:t>
        </w:r>
        <w:r w:rsidRPr="00EB4BA0">
          <w:rPr>
            <w:noProof/>
            <w:webHidden/>
            <w:color w:val="000000" w:themeColor="text1"/>
          </w:rPr>
          <w:tab/>
        </w:r>
        <w:r w:rsidRPr="00EB4BA0">
          <w:rPr>
            <w:noProof/>
            <w:webHidden/>
            <w:color w:val="000000" w:themeColor="text1"/>
          </w:rPr>
          <w:fldChar w:fldCharType="begin"/>
        </w:r>
        <w:r w:rsidRPr="00EB4BA0">
          <w:rPr>
            <w:noProof/>
            <w:webHidden/>
            <w:color w:val="000000" w:themeColor="text1"/>
          </w:rPr>
          <w:instrText xml:space="preserve"> PAGEREF _Toc105144437 \h </w:instrText>
        </w:r>
        <w:r w:rsidRPr="00EB4BA0">
          <w:rPr>
            <w:noProof/>
            <w:webHidden/>
            <w:color w:val="000000" w:themeColor="text1"/>
          </w:rPr>
        </w:r>
        <w:r w:rsidRPr="00EB4BA0">
          <w:rPr>
            <w:noProof/>
            <w:webHidden/>
            <w:color w:val="000000" w:themeColor="text1"/>
          </w:rPr>
          <w:fldChar w:fldCharType="separate"/>
        </w:r>
        <w:r w:rsidRPr="00EB4BA0">
          <w:rPr>
            <w:noProof/>
            <w:webHidden/>
            <w:color w:val="000000" w:themeColor="text1"/>
          </w:rPr>
          <w:t>58</w:t>
        </w:r>
        <w:r w:rsidRPr="00EB4BA0">
          <w:rPr>
            <w:noProof/>
            <w:webHidden/>
            <w:color w:val="000000" w:themeColor="text1"/>
          </w:rPr>
          <w:fldChar w:fldCharType="end"/>
        </w:r>
      </w:hyperlink>
    </w:p>
    <w:p w14:paraId="3FF14579" w14:textId="715BD6C6" w:rsidR="00242C19" w:rsidRPr="00EB4BA0" w:rsidRDefault="00242C19">
      <w:pPr>
        <w:pStyle w:val="TableofFigures"/>
        <w:tabs>
          <w:tab w:val="right" w:leader="dot" w:pos="9350"/>
        </w:tabs>
        <w:rPr>
          <w:rFonts w:asciiTheme="minorHAnsi" w:eastAsiaTheme="minorEastAsia" w:hAnsiTheme="minorHAnsi" w:cstheme="minorBidi"/>
          <w:noProof/>
          <w:color w:val="000000" w:themeColor="text1"/>
          <w:sz w:val="22"/>
          <w:szCs w:val="22"/>
        </w:rPr>
      </w:pPr>
      <w:hyperlink w:anchor="_Toc105144438" w:history="1">
        <w:r w:rsidRPr="00EB4BA0">
          <w:rPr>
            <w:rStyle w:val="Hyperlink"/>
            <w:noProof/>
            <w:color w:val="000000" w:themeColor="text1"/>
          </w:rPr>
          <w:t>User Interface 8: Email thay đổi Password</w:t>
        </w:r>
        <w:r w:rsidRPr="00EB4BA0">
          <w:rPr>
            <w:noProof/>
            <w:webHidden/>
            <w:color w:val="000000" w:themeColor="text1"/>
          </w:rPr>
          <w:tab/>
        </w:r>
        <w:r w:rsidRPr="00EB4BA0">
          <w:rPr>
            <w:noProof/>
            <w:webHidden/>
            <w:color w:val="000000" w:themeColor="text1"/>
          </w:rPr>
          <w:fldChar w:fldCharType="begin"/>
        </w:r>
        <w:r w:rsidRPr="00EB4BA0">
          <w:rPr>
            <w:noProof/>
            <w:webHidden/>
            <w:color w:val="000000" w:themeColor="text1"/>
          </w:rPr>
          <w:instrText xml:space="preserve"> PAGEREF _Toc105144438 \h </w:instrText>
        </w:r>
        <w:r w:rsidRPr="00EB4BA0">
          <w:rPr>
            <w:noProof/>
            <w:webHidden/>
            <w:color w:val="000000" w:themeColor="text1"/>
          </w:rPr>
        </w:r>
        <w:r w:rsidRPr="00EB4BA0">
          <w:rPr>
            <w:noProof/>
            <w:webHidden/>
            <w:color w:val="000000" w:themeColor="text1"/>
          </w:rPr>
          <w:fldChar w:fldCharType="separate"/>
        </w:r>
        <w:r w:rsidRPr="00EB4BA0">
          <w:rPr>
            <w:noProof/>
            <w:webHidden/>
            <w:color w:val="000000" w:themeColor="text1"/>
          </w:rPr>
          <w:t>59</w:t>
        </w:r>
        <w:r w:rsidRPr="00EB4BA0">
          <w:rPr>
            <w:noProof/>
            <w:webHidden/>
            <w:color w:val="000000" w:themeColor="text1"/>
          </w:rPr>
          <w:fldChar w:fldCharType="end"/>
        </w:r>
      </w:hyperlink>
    </w:p>
    <w:p w14:paraId="26030E72" w14:textId="1C7D4FD8" w:rsidR="00242C19" w:rsidRPr="00EB4BA0" w:rsidRDefault="00242C19">
      <w:pPr>
        <w:pStyle w:val="TableofFigures"/>
        <w:tabs>
          <w:tab w:val="right" w:leader="dot" w:pos="9350"/>
        </w:tabs>
        <w:rPr>
          <w:rFonts w:asciiTheme="minorHAnsi" w:eastAsiaTheme="minorEastAsia" w:hAnsiTheme="minorHAnsi" w:cstheme="minorBidi"/>
          <w:noProof/>
          <w:color w:val="000000" w:themeColor="text1"/>
          <w:sz w:val="22"/>
          <w:szCs w:val="22"/>
        </w:rPr>
      </w:pPr>
      <w:hyperlink w:anchor="_Toc105144439" w:history="1">
        <w:r w:rsidRPr="00EB4BA0">
          <w:rPr>
            <w:rStyle w:val="Hyperlink"/>
            <w:noProof/>
            <w:color w:val="000000" w:themeColor="text1"/>
          </w:rPr>
          <w:t>User Interface 9: Trang đợi</w:t>
        </w:r>
        <w:r w:rsidRPr="00EB4BA0">
          <w:rPr>
            <w:noProof/>
            <w:webHidden/>
            <w:color w:val="000000" w:themeColor="text1"/>
          </w:rPr>
          <w:tab/>
        </w:r>
        <w:r w:rsidRPr="00EB4BA0">
          <w:rPr>
            <w:noProof/>
            <w:webHidden/>
            <w:color w:val="000000" w:themeColor="text1"/>
          </w:rPr>
          <w:fldChar w:fldCharType="begin"/>
        </w:r>
        <w:r w:rsidRPr="00EB4BA0">
          <w:rPr>
            <w:noProof/>
            <w:webHidden/>
            <w:color w:val="000000" w:themeColor="text1"/>
          </w:rPr>
          <w:instrText xml:space="preserve"> PAGEREF _Toc105144439 \h </w:instrText>
        </w:r>
        <w:r w:rsidRPr="00EB4BA0">
          <w:rPr>
            <w:noProof/>
            <w:webHidden/>
            <w:color w:val="000000" w:themeColor="text1"/>
          </w:rPr>
        </w:r>
        <w:r w:rsidRPr="00EB4BA0">
          <w:rPr>
            <w:noProof/>
            <w:webHidden/>
            <w:color w:val="000000" w:themeColor="text1"/>
          </w:rPr>
          <w:fldChar w:fldCharType="separate"/>
        </w:r>
        <w:r w:rsidRPr="00EB4BA0">
          <w:rPr>
            <w:noProof/>
            <w:webHidden/>
            <w:color w:val="000000" w:themeColor="text1"/>
          </w:rPr>
          <w:t>60</w:t>
        </w:r>
        <w:r w:rsidRPr="00EB4BA0">
          <w:rPr>
            <w:noProof/>
            <w:webHidden/>
            <w:color w:val="000000" w:themeColor="text1"/>
          </w:rPr>
          <w:fldChar w:fldCharType="end"/>
        </w:r>
      </w:hyperlink>
    </w:p>
    <w:p w14:paraId="5E4DFCEF" w14:textId="7A0289B4" w:rsidR="00242C19" w:rsidRPr="00EB4BA0" w:rsidRDefault="00242C19">
      <w:pPr>
        <w:pStyle w:val="TableofFigures"/>
        <w:tabs>
          <w:tab w:val="right" w:leader="dot" w:pos="9350"/>
        </w:tabs>
        <w:rPr>
          <w:rFonts w:asciiTheme="minorHAnsi" w:eastAsiaTheme="minorEastAsia" w:hAnsiTheme="minorHAnsi" w:cstheme="minorBidi"/>
          <w:noProof/>
          <w:color w:val="000000" w:themeColor="text1"/>
          <w:sz w:val="22"/>
          <w:szCs w:val="22"/>
        </w:rPr>
      </w:pPr>
      <w:hyperlink w:anchor="_Toc105144440" w:history="1">
        <w:r w:rsidRPr="00EB4BA0">
          <w:rPr>
            <w:rStyle w:val="Hyperlink"/>
            <w:noProof/>
            <w:color w:val="000000" w:themeColor="text1"/>
          </w:rPr>
          <w:t>User Interface 10:Request Location</w:t>
        </w:r>
        <w:r w:rsidRPr="00EB4BA0">
          <w:rPr>
            <w:noProof/>
            <w:webHidden/>
            <w:color w:val="000000" w:themeColor="text1"/>
          </w:rPr>
          <w:tab/>
        </w:r>
        <w:r w:rsidRPr="00EB4BA0">
          <w:rPr>
            <w:noProof/>
            <w:webHidden/>
            <w:color w:val="000000" w:themeColor="text1"/>
          </w:rPr>
          <w:fldChar w:fldCharType="begin"/>
        </w:r>
        <w:r w:rsidRPr="00EB4BA0">
          <w:rPr>
            <w:noProof/>
            <w:webHidden/>
            <w:color w:val="000000" w:themeColor="text1"/>
          </w:rPr>
          <w:instrText xml:space="preserve"> PAGEREF _Toc105144440 \h </w:instrText>
        </w:r>
        <w:r w:rsidRPr="00EB4BA0">
          <w:rPr>
            <w:noProof/>
            <w:webHidden/>
            <w:color w:val="000000" w:themeColor="text1"/>
          </w:rPr>
        </w:r>
        <w:r w:rsidRPr="00EB4BA0">
          <w:rPr>
            <w:noProof/>
            <w:webHidden/>
            <w:color w:val="000000" w:themeColor="text1"/>
          </w:rPr>
          <w:fldChar w:fldCharType="separate"/>
        </w:r>
        <w:r w:rsidRPr="00EB4BA0">
          <w:rPr>
            <w:noProof/>
            <w:webHidden/>
            <w:color w:val="000000" w:themeColor="text1"/>
          </w:rPr>
          <w:t>62</w:t>
        </w:r>
        <w:r w:rsidRPr="00EB4BA0">
          <w:rPr>
            <w:noProof/>
            <w:webHidden/>
            <w:color w:val="000000" w:themeColor="text1"/>
          </w:rPr>
          <w:fldChar w:fldCharType="end"/>
        </w:r>
      </w:hyperlink>
    </w:p>
    <w:p w14:paraId="70ED4EA3" w14:textId="1435BA8E" w:rsidR="00242C19" w:rsidRPr="00EB4BA0" w:rsidRDefault="00242C19">
      <w:pPr>
        <w:pStyle w:val="TableofFigures"/>
        <w:tabs>
          <w:tab w:val="right" w:leader="dot" w:pos="9350"/>
        </w:tabs>
        <w:rPr>
          <w:rFonts w:asciiTheme="minorHAnsi" w:eastAsiaTheme="minorEastAsia" w:hAnsiTheme="minorHAnsi" w:cstheme="minorBidi"/>
          <w:noProof/>
          <w:color w:val="000000" w:themeColor="text1"/>
          <w:sz w:val="22"/>
          <w:szCs w:val="22"/>
        </w:rPr>
      </w:pPr>
      <w:hyperlink w:anchor="_Toc105144441" w:history="1">
        <w:r w:rsidRPr="00EB4BA0">
          <w:rPr>
            <w:rStyle w:val="Hyperlink"/>
            <w:noProof/>
            <w:color w:val="000000" w:themeColor="text1"/>
          </w:rPr>
          <w:t>User Interface 11: Home</w:t>
        </w:r>
        <w:r w:rsidRPr="00EB4BA0">
          <w:rPr>
            <w:noProof/>
            <w:webHidden/>
            <w:color w:val="000000" w:themeColor="text1"/>
          </w:rPr>
          <w:tab/>
        </w:r>
        <w:r w:rsidRPr="00EB4BA0">
          <w:rPr>
            <w:noProof/>
            <w:webHidden/>
            <w:color w:val="000000" w:themeColor="text1"/>
          </w:rPr>
          <w:fldChar w:fldCharType="begin"/>
        </w:r>
        <w:r w:rsidRPr="00EB4BA0">
          <w:rPr>
            <w:noProof/>
            <w:webHidden/>
            <w:color w:val="000000" w:themeColor="text1"/>
          </w:rPr>
          <w:instrText xml:space="preserve"> PAGEREF _Toc105144441 \h </w:instrText>
        </w:r>
        <w:r w:rsidRPr="00EB4BA0">
          <w:rPr>
            <w:noProof/>
            <w:webHidden/>
            <w:color w:val="000000" w:themeColor="text1"/>
          </w:rPr>
        </w:r>
        <w:r w:rsidRPr="00EB4BA0">
          <w:rPr>
            <w:noProof/>
            <w:webHidden/>
            <w:color w:val="000000" w:themeColor="text1"/>
          </w:rPr>
          <w:fldChar w:fldCharType="separate"/>
        </w:r>
        <w:r w:rsidRPr="00EB4BA0">
          <w:rPr>
            <w:noProof/>
            <w:webHidden/>
            <w:color w:val="000000" w:themeColor="text1"/>
          </w:rPr>
          <w:t>63</w:t>
        </w:r>
        <w:r w:rsidRPr="00EB4BA0">
          <w:rPr>
            <w:noProof/>
            <w:webHidden/>
            <w:color w:val="000000" w:themeColor="text1"/>
          </w:rPr>
          <w:fldChar w:fldCharType="end"/>
        </w:r>
      </w:hyperlink>
    </w:p>
    <w:p w14:paraId="5AEEC00B" w14:textId="3CA9F6DB" w:rsidR="00242C19" w:rsidRPr="00EB4BA0" w:rsidRDefault="00242C19">
      <w:pPr>
        <w:pStyle w:val="TableofFigures"/>
        <w:tabs>
          <w:tab w:val="right" w:leader="dot" w:pos="9350"/>
        </w:tabs>
        <w:rPr>
          <w:rFonts w:asciiTheme="minorHAnsi" w:eastAsiaTheme="minorEastAsia" w:hAnsiTheme="minorHAnsi" w:cstheme="minorBidi"/>
          <w:noProof/>
          <w:color w:val="000000" w:themeColor="text1"/>
          <w:sz w:val="22"/>
          <w:szCs w:val="22"/>
        </w:rPr>
      </w:pPr>
      <w:hyperlink w:anchor="_Toc105144442" w:history="1">
        <w:r w:rsidRPr="00EB4BA0">
          <w:rPr>
            <w:rStyle w:val="Hyperlink"/>
            <w:noProof/>
            <w:color w:val="000000" w:themeColor="text1"/>
          </w:rPr>
          <w:t>User Interface 12:Map</w:t>
        </w:r>
        <w:r w:rsidRPr="00EB4BA0">
          <w:rPr>
            <w:noProof/>
            <w:webHidden/>
            <w:color w:val="000000" w:themeColor="text1"/>
          </w:rPr>
          <w:tab/>
        </w:r>
        <w:r w:rsidRPr="00EB4BA0">
          <w:rPr>
            <w:noProof/>
            <w:webHidden/>
            <w:color w:val="000000" w:themeColor="text1"/>
          </w:rPr>
          <w:fldChar w:fldCharType="begin"/>
        </w:r>
        <w:r w:rsidRPr="00EB4BA0">
          <w:rPr>
            <w:noProof/>
            <w:webHidden/>
            <w:color w:val="000000" w:themeColor="text1"/>
          </w:rPr>
          <w:instrText xml:space="preserve"> PAGEREF _Toc105144442 \h </w:instrText>
        </w:r>
        <w:r w:rsidRPr="00EB4BA0">
          <w:rPr>
            <w:noProof/>
            <w:webHidden/>
            <w:color w:val="000000" w:themeColor="text1"/>
          </w:rPr>
        </w:r>
        <w:r w:rsidRPr="00EB4BA0">
          <w:rPr>
            <w:noProof/>
            <w:webHidden/>
            <w:color w:val="000000" w:themeColor="text1"/>
          </w:rPr>
          <w:fldChar w:fldCharType="separate"/>
        </w:r>
        <w:r w:rsidRPr="00EB4BA0">
          <w:rPr>
            <w:noProof/>
            <w:webHidden/>
            <w:color w:val="000000" w:themeColor="text1"/>
          </w:rPr>
          <w:t>65</w:t>
        </w:r>
        <w:r w:rsidRPr="00EB4BA0">
          <w:rPr>
            <w:noProof/>
            <w:webHidden/>
            <w:color w:val="000000" w:themeColor="text1"/>
          </w:rPr>
          <w:fldChar w:fldCharType="end"/>
        </w:r>
      </w:hyperlink>
    </w:p>
    <w:p w14:paraId="144A5784" w14:textId="0CB4CC63" w:rsidR="00242C19" w:rsidRPr="00EB4BA0" w:rsidRDefault="00242C19">
      <w:pPr>
        <w:pStyle w:val="TableofFigures"/>
        <w:tabs>
          <w:tab w:val="right" w:leader="dot" w:pos="9350"/>
        </w:tabs>
        <w:rPr>
          <w:rFonts w:asciiTheme="minorHAnsi" w:eastAsiaTheme="minorEastAsia" w:hAnsiTheme="minorHAnsi" w:cstheme="minorBidi"/>
          <w:noProof/>
          <w:color w:val="000000" w:themeColor="text1"/>
          <w:sz w:val="22"/>
          <w:szCs w:val="22"/>
        </w:rPr>
      </w:pPr>
      <w:hyperlink w:anchor="_Toc105144443" w:history="1">
        <w:r w:rsidRPr="00EB4BA0">
          <w:rPr>
            <w:rStyle w:val="Hyperlink"/>
            <w:noProof/>
            <w:color w:val="000000" w:themeColor="text1"/>
          </w:rPr>
          <w:t>User Interface 13: Thanh Menu</w:t>
        </w:r>
        <w:r w:rsidRPr="00EB4BA0">
          <w:rPr>
            <w:noProof/>
            <w:webHidden/>
            <w:color w:val="000000" w:themeColor="text1"/>
          </w:rPr>
          <w:tab/>
        </w:r>
        <w:r w:rsidRPr="00EB4BA0">
          <w:rPr>
            <w:noProof/>
            <w:webHidden/>
            <w:color w:val="000000" w:themeColor="text1"/>
          </w:rPr>
          <w:fldChar w:fldCharType="begin"/>
        </w:r>
        <w:r w:rsidRPr="00EB4BA0">
          <w:rPr>
            <w:noProof/>
            <w:webHidden/>
            <w:color w:val="000000" w:themeColor="text1"/>
          </w:rPr>
          <w:instrText xml:space="preserve"> PAGEREF _Toc105144443 \h </w:instrText>
        </w:r>
        <w:r w:rsidRPr="00EB4BA0">
          <w:rPr>
            <w:noProof/>
            <w:webHidden/>
            <w:color w:val="000000" w:themeColor="text1"/>
          </w:rPr>
        </w:r>
        <w:r w:rsidRPr="00EB4BA0">
          <w:rPr>
            <w:noProof/>
            <w:webHidden/>
            <w:color w:val="000000" w:themeColor="text1"/>
          </w:rPr>
          <w:fldChar w:fldCharType="separate"/>
        </w:r>
        <w:r w:rsidRPr="00EB4BA0">
          <w:rPr>
            <w:noProof/>
            <w:webHidden/>
            <w:color w:val="000000" w:themeColor="text1"/>
          </w:rPr>
          <w:t>66</w:t>
        </w:r>
        <w:r w:rsidRPr="00EB4BA0">
          <w:rPr>
            <w:noProof/>
            <w:webHidden/>
            <w:color w:val="000000" w:themeColor="text1"/>
          </w:rPr>
          <w:fldChar w:fldCharType="end"/>
        </w:r>
      </w:hyperlink>
    </w:p>
    <w:p w14:paraId="030C1D8D" w14:textId="4065FC16" w:rsidR="00242C19" w:rsidRPr="00EB4BA0" w:rsidRDefault="00242C19">
      <w:pPr>
        <w:pStyle w:val="TableofFigures"/>
        <w:tabs>
          <w:tab w:val="right" w:leader="dot" w:pos="9350"/>
        </w:tabs>
        <w:rPr>
          <w:rFonts w:asciiTheme="minorHAnsi" w:eastAsiaTheme="minorEastAsia" w:hAnsiTheme="minorHAnsi" w:cstheme="minorBidi"/>
          <w:noProof/>
          <w:color w:val="000000" w:themeColor="text1"/>
          <w:sz w:val="22"/>
          <w:szCs w:val="22"/>
        </w:rPr>
      </w:pPr>
      <w:hyperlink w:anchor="_Toc105144444" w:history="1">
        <w:r w:rsidRPr="00EB4BA0">
          <w:rPr>
            <w:rStyle w:val="Hyperlink"/>
            <w:noProof/>
            <w:color w:val="000000" w:themeColor="text1"/>
          </w:rPr>
          <w:t>User Interface 14: Floating Button</w:t>
        </w:r>
        <w:r w:rsidRPr="00EB4BA0">
          <w:rPr>
            <w:noProof/>
            <w:webHidden/>
            <w:color w:val="000000" w:themeColor="text1"/>
          </w:rPr>
          <w:tab/>
        </w:r>
        <w:r w:rsidRPr="00EB4BA0">
          <w:rPr>
            <w:noProof/>
            <w:webHidden/>
            <w:color w:val="000000" w:themeColor="text1"/>
          </w:rPr>
          <w:fldChar w:fldCharType="begin"/>
        </w:r>
        <w:r w:rsidRPr="00EB4BA0">
          <w:rPr>
            <w:noProof/>
            <w:webHidden/>
            <w:color w:val="000000" w:themeColor="text1"/>
          </w:rPr>
          <w:instrText xml:space="preserve"> PAGEREF _Toc105144444 \h </w:instrText>
        </w:r>
        <w:r w:rsidRPr="00EB4BA0">
          <w:rPr>
            <w:noProof/>
            <w:webHidden/>
            <w:color w:val="000000" w:themeColor="text1"/>
          </w:rPr>
        </w:r>
        <w:r w:rsidRPr="00EB4BA0">
          <w:rPr>
            <w:noProof/>
            <w:webHidden/>
            <w:color w:val="000000" w:themeColor="text1"/>
          </w:rPr>
          <w:fldChar w:fldCharType="separate"/>
        </w:r>
        <w:r w:rsidRPr="00EB4BA0">
          <w:rPr>
            <w:noProof/>
            <w:webHidden/>
            <w:color w:val="000000" w:themeColor="text1"/>
          </w:rPr>
          <w:t>67</w:t>
        </w:r>
        <w:r w:rsidRPr="00EB4BA0">
          <w:rPr>
            <w:noProof/>
            <w:webHidden/>
            <w:color w:val="000000" w:themeColor="text1"/>
          </w:rPr>
          <w:fldChar w:fldCharType="end"/>
        </w:r>
      </w:hyperlink>
    </w:p>
    <w:p w14:paraId="02D65F5A" w14:textId="0FD610AF" w:rsidR="00242C19" w:rsidRPr="00EB4BA0" w:rsidRDefault="00242C19">
      <w:pPr>
        <w:pStyle w:val="TableofFigures"/>
        <w:tabs>
          <w:tab w:val="right" w:leader="dot" w:pos="9350"/>
        </w:tabs>
        <w:rPr>
          <w:rFonts w:asciiTheme="minorHAnsi" w:eastAsiaTheme="minorEastAsia" w:hAnsiTheme="minorHAnsi" w:cstheme="minorBidi"/>
          <w:noProof/>
          <w:color w:val="000000" w:themeColor="text1"/>
          <w:sz w:val="22"/>
          <w:szCs w:val="22"/>
        </w:rPr>
      </w:pPr>
      <w:hyperlink w:anchor="_Toc105144445" w:history="1">
        <w:r w:rsidRPr="00EB4BA0">
          <w:rPr>
            <w:rStyle w:val="Hyperlink"/>
            <w:noProof/>
            <w:color w:val="000000" w:themeColor="text1"/>
          </w:rPr>
          <w:t>User Interface 15: Calculator</w:t>
        </w:r>
        <w:r w:rsidRPr="00EB4BA0">
          <w:rPr>
            <w:noProof/>
            <w:webHidden/>
            <w:color w:val="000000" w:themeColor="text1"/>
          </w:rPr>
          <w:tab/>
        </w:r>
        <w:r w:rsidRPr="00EB4BA0">
          <w:rPr>
            <w:noProof/>
            <w:webHidden/>
            <w:color w:val="000000" w:themeColor="text1"/>
          </w:rPr>
          <w:fldChar w:fldCharType="begin"/>
        </w:r>
        <w:r w:rsidRPr="00EB4BA0">
          <w:rPr>
            <w:noProof/>
            <w:webHidden/>
            <w:color w:val="000000" w:themeColor="text1"/>
          </w:rPr>
          <w:instrText xml:space="preserve"> PAGEREF _Toc105144445 \h </w:instrText>
        </w:r>
        <w:r w:rsidRPr="00EB4BA0">
          <w:rPr>
            <w:noProof/>
            <w:webHidden/>
            <w:color w:val="000000" w:themeColor="text1"/>
          </w:rPr>
        </w:r>
        <w:r w:rsidRPr="00EB4BA0">
          <w:rPr>
            <w:noProof/>
            <w:webHidden/>
            <w:color w:val="000000" w:themeColor="text1"/>
          </w:rPr>
          <w:fldChar w:fldCharType="separate"/>
        </w:r>
        <w:r w:rsidRPr="00EB4BA0">
          <w:rPr>
            <w:noProof/>
            <w:webHidden/>
            <w:color w:val="000000" w:themeColor="text1"/>
          </w:rPr>
          <w:t>68</w:t>
        </w:r>
        <w:r w:rsidRPr="00EB4BA0">
          <w:rPr>
            <w:noProof/>
            <w:webHidden/>
            <w:color w:val="000000" w:themeColor="text1"/>
          </w:rPr>
          <w:fldChar w:fldCharType="end"/>
        </w:r>
      </w:hyperlink>
    </w:p>
    <w:p w14:paraId="7514AADA" w14:textId="0108C167" w:rsidR="00242C19" w:rsidRPr="00EB4BA0" w:rsidRDefault="00242C19">
      <w:pPr>
        <w:pStyle w:val="TableofFigures"/>
        <w:tabs>
          <w:tab w:val="right" w:leader="dot" w:pos="9350"/>
        </w:tabs>
        <w:rPr>
          <w:rFonts w:asciiTheme="minorHAnsi" w:eastAsiaTheme="minorEastAsia" w:hAnsiTheme="minorHAnsi" w:cstheme="minorBidi"/>
          <w:noProof/>
          <w:color w:val="000000" w:themeColor="text1"/>
          <w:sz w:val="22"/>
          <w:szCs w:val="22"/>
        </w:rPr>
      </w:pPr>
      <w:hyperlink w:anchor="_Toc105144446" w:history="1">
        <w:r w:rsidRPr="00EB4BA0">
          <w:rPr>
            <w:rStyle w:val="Hyperlink"/>
            <w:noProof/>
            <w:color w:val="000000" w:themeColor="text1"/>
          </w:rPr>
          <w:t>User Interface 16: Request Camera</w:t>
        </w:r>
        <w:r w:rsidRPr="00EB4BA0">
          <w:rPr>
            <w:noProof/>
            <w:webHidden/>
            <w:color w:val="000000" w:themeColor="text1"/>
          </w:rPr>
          <w:tab/>
        </w:r>
        <w:r w:rsidRPr="00EB4BA0">
          <w:rPr>
            <w:noProof/>
            <w:webHidden/>
            <w:color w:val="000000" w:themeColor="text1"/>
          </w:rPr>
          <w:fldChar w:fldCharType="begin"/>
        </w:r>
        <w:r w:rsidRPr="00EB4BA0">
          <w:rPr>
            <w:noProof/>
            <w:webHidden/>
            <w:color w:val="000000" w:themeColor="text1"/>
          </w:rPr>
          <w:instrText xml:space="preserve"> PAGEREF _Toc105144446 \h </w:instrText>
        </w:r>
        <w:r w:rsidRPr="00EB4BA0">
          <w:rPr>
            <w:noProof/>
            <w:webHidden/>
            <w:color w:val="000000" w:themeColor="text1"/>
          </w:rPr>
        </w:r>
        <w:r w:rsidRPr="00EB4BA0">
          <w:rPr>
            <w:noProof/>
            <w:webHidden/>
            <w:color w:val="000000" w:themeColor="text1"/>
          </w:rPr>
          <w:fldChar w:fldCharType="separate"/>
        </w:r>
        <w:r w:rsidRPr="00EB4BA0">
          <w:rPr>
            <w:noProof/>
            <w:webHidden/>
            <w:color w:val="000000" w:themeColor="text1"/>
          </w:rPr>
          <w:t>69</w:t>
        </w:r>
        <w:r w:rsidRPr="00EB4BA0">
          <w:rPr>
            <w:noProof/>
            <w:webHidden/>
            <w:color w:val="000000" w:themeColor="text1"/>
          </w:rPr>
          <w:fldChar w:fldCharType="end"/>
        </w:r>
      </w:hyperlink>
    </w:p>
    <w:p w14:paraId="34EB7603" w14:textId="4DC20D8F" w:rsidR="00242C19" w:rsidRPr="00EB4BA0" w:rsidRDefault="00242C19">
      <w:pPr>
        <w:pStyle w:val="TableofFigures"/>
        <w:tabs>
          <w:tab w:val="right" w:leader="dot" w:pos="9350"/>
        </w:tabs>
        <w:rPr>
          <w:rFonts w:asciiTheme="minorHAnsi" w:eastAsiaTheme="minorEastAsia" w:hAnsiTheme="minorHAnsi" w:cstheme="minorBidi"/>
          <w:noProof/>
          <w:color w:val="000000" w:themeColor="text1"/>
          <w:sz w:val="22"/>
          <w:szCs w:val="22"/>
        </w:rPr>
      </w:pPr>
      <w:hyperlink w:anchor="_Toc105144447" w:history="1">
        <w:r w:rsidRPr="00EB4BA0">
          <w:rPr>
            <w:rStyle w:val="Hyperlink"/>
            <w:noProof/>
            <w:color w:val="000000" w:themeColor="text1"/>
          </w:rPr>
          <w:t>User Interface 17: Camera &amp; Scan</w:t>
        </w:r>
        <w:r w:rsidRPr="00EB4BA0">
          <w:rPr>
            <w:noProof/>
            <w:webHidden/>
            <w:color w:val="000000" w:themeColor="text1"/>
          </w:rPr>
          <w:tab/>
        </w:r>
        <w:r w:rsidRPr="00EB4BA0">
          <w:rPr>
            <w:noProof/>
            <w:webHidden/>
            <w:color w:val="000000" w:themeColor="text1"/>
          </w:rPr>
          <w:fldChar w:fldCharType="begin"/>
        </w:r>
        <w:r w:rsidRPr="00EB4BA0">
          <w:rPr>
            <w:noProof/>
            <w:webHidden/>
            <w:color w:val="000000" w:themeColor="text1"/>
          </w:rPr>
          <w:instrText xml:space="preserve"> PAGEREF _Toc105144447 \h </w:instrText>
        </w:r>
        <w:r w:rsidRPr="00EB4BA0">
          <w:rPr>
            <w:noProof/>
            <w:webHidden/>
            <w:color w:val="000000" w:themeColor="text1"/>
          </w:rPr>
        </w:r>
        <w:r w:rsidRPr="00EB4BA0">
          <w:rPr>
            <w:noProof/>
            <w:webHidden/>
            <w:color w:val="000000" w:themeColor="text1"/>
          </w:rPr>
          <w:fldChar w:fldCharType="separate"/>
        </w:r>
        <w:r w:rsidRPr="00EB4BA0">
          <w:rPr>
            <w:noProof/>
            <w:webHidden/>
            <w:color w:val="000000" w:themeColor="text1"/>
          </w:rPr>
          <w:t>70</w:t>
        </w:r>
        <w:r w:rsidRPr="00EB4BA0">
          <w:rPr>
            <w:noProof/>
            <w:webHidden/>
            <w:color w:val="000000" w:themeColor="text1"/>
          </w:rPr>
          <w:fldChar w:fldCharType="end"/>
        </w:r>
      </w:hyperlink>
    </w:p>
    <w:p w14:paraId="481B16FF" w14:textId="54770C53" w:rsidR="00242C19" w:rsidRPr="00EB4BA0" w:rsidRDefault="00242C19">
      <w:pPr>
        <w:pStyle w:val="TableofFigures"/>
        <w:tabs>
          <w:tab w:val="right" w:leader="dot" w:pos="9350"/>
        </w:tabs>
        <w:rPr>
          <w:rFonts w:asciiTheme="minorHAnsi" w:eastAsiaTheme="minorEastAsia" w:hAnsiTheme="minorHAnsi" w:cstheme="minorBidi"/>
          <w:noProof/>
          <w:color w:val="000000" w:themeColor="text1"/>
          <w:sz w:val="22"/>
          <w:szCs w:val="22"/>
        </w:rPr>
      </w:pPr>
      <w:hyperlink w:anchor="_Toc105144448" w:history="1">
        <w:r w:rsidRPr="00EB4BA0">
          <w:rPr>
            <w:rStyle w:val="Hyperlink"/>
            <w:noProof/>
            <w:color w:val="000000" w:themeColor="text1"/>
          </w:rPr>
          <w:t>User Interface 18: Camera &amp; Scan (2)</w:t>
        </w:r>
        <w:r w:rsidRPr="00EB4BA0">
          <w:rPr>
            <w:noProof/>
            <w:webHidden/>
            <w:color w:val="000000" w:themeColor="text1"/>
          </w:rPr>
          <w:tab/>
        </w:r>
        <w:r w:rsidRPr="00EB4BA0">
          <w:rPr>
            <w:noProof/>
            <w:webHidden/>
            <w:color w:val="000000" w:themeColor="text1"/>
          </w:rPr>
          <w:fldChar w:fldCharType="begin"/>
        </w:r>
        <w:r w:rsidRPr="00EB4BA0">
          <w:rPr>
            <w:noProof/>
            <w:webHidden/>
            <w:color w:val="000000" w:themeColor="text1"/>
          </w:rPr>
          <w:instrText xml:space="preserve"> PAGEREF _Toc105144448 \h </w:instrText>
        </w:r>
        <w:r w:rsidRPr="00EB4BA0">
          <w:rPr>
            <w:noProof/>
            <w:webHidden/>
            <w:color w:val="000000" w:themeColor="text1"/>
          </w:rPr>
        </w:r>
        <w:r w:rsidRPr="00EB4BA0">
          <w:rPr>
            <w:noProof/>
            <w:webHidden/>
            <w:color w:val="000000" w:themeColor="text1"/>
          </w:rPr>
          <w:fldChar w:fldCharType="separate"/>
        </w:r>
        <w:r w:rsidRPr="00EB4BA0">
          <w:rPr>
            <w:noProof/>
            <w:webHidden/>
            <w:color w:val="000000" w:themeColor="text1"/>
          </w:rPr>
          <w:t>71</w:t>
        </w:r>
        <w:r w:rsidRPr="00EB4BA0">
          <w:rPr>
            <w:noProof/>
            <w:webHidden/>
            <w:color w:val="000000" w:themeColor="text1"/>
          </w:rPr>
          <w:fldChar w:fldCharType="end"/>
        </w:r>
      </w:hyperlink>
    </w:p>
    <w:p w14:paraId="524E2088" w14:textId="092A57C4" w:rsidR="00242C19" w:rsidRPr="00EB4BA0" w:rsidRDefault="00242C19">
      <w:pPr>
        <w:pStyle w:val="TableofFigures"/>
        <w:tabs>
          <w:tab w:val="right" w:leader="dot" w:pos="9350"/>
        </w:tabs>
        <w:rPr>
          <w:rFonts w:asciiTheme="minorHAnsi" w:eastAsiaTheme="minorEastAsia" w:hAnsiTheme="minorHAnsi" w:cstheme="minorBidi"/>
          <w:noProof/>
          <w:color w:val="000000" w:themeColor="text1"/>
          <w:sz w:val="22"/>
          <w:szCs w:val="22"/>
        </w:rPr>
      </w:pPr>
      <w:hyperlink w:anchor="_Toc105144449" w:history="1">
        <w:r w:rsidRPr="00EB4BA0">
          <w:rPr>
            <w:rStyle w:val="Hyperlink"/>
            <w:noProof/>
            <w:color w:val="000000" w:themeColor="text1"/>
          </w:rPr>
          <w:t>User Interface 19: History Scan Text</w:t>
        </w:r>
        <w:r w:rsidRPr="00EB4BA0">
          <w:rPr>
            <w:noProof/>
            <w:webHidden/>
            <w:color w:val="000000" w:themeColor="text1"/>
          </w:rPr>
          <w:tab/>
        </w:r>
        <w:r w:rsidRPr="00EB4BA0">
          <w:rPr>
            <w:noProof/>
            <w:webHidden/>
            <w:color w:val="000000" w:themeColor="text1"/>
          </w:rPr>
          <w:fldChar w:fldCharType="begin"/>
        </w:r>
        <w:r w:rsidRPr="00EB4BA0">
          <w:rPr>
            <w:noProof/>
            <w:webHidden/>
            <w:color w:val="000000" w:themeColor="text1"/>
          </w:rPr>
          <w:instrText xml:space="preserve"> PAGEREF _Toc105144449 \h </w:instrText>
        </w:r>
        <w:r w:rsidRPr="00EB4BA0">
          <w:rPr>
            <w:noProof/>
            <w:webHidden/>
            <w:color w:val="000000" w:themeColor="text1"/>
          </w:rPr>
        </w:r>
        <w:r w:rsidRPr="00EB4BA0">
          <w:rPr>
            <w:noProof/>
            <w:webHidden/>
            <w:color w:val="000000" w:themeColor="text1"/>
          </w:rPr>
          <w:fldChar w:fldCharType="separate"/>
        </w:r>
        <w:r w:rsidRPr="00EB4BA0">
          <w:rPr>
            <w:noProof/>
            <w:webHidden/>
            <w:color w:val="000000" w:themeColor="text1"/>
          </w:rPr>
          <w:t>73</w:t>
        </w:r>
        <w:r w:rsidRPr="00EB4BA0">
          <w:rPr>
            <w:noProof/>
            <w:webHidden/>
            <w:color w:val="000000" w:themeColor="text1"/>
          </w:rPr>
          <w:fldChar w:fldCharType="end"/>
        </w:r>
      </w:hyperlink>
    </w:p>
    <w:p w14:paraId="1A42F0D4" w14:textId="293EE2C0" w:rsidR="00242C19" w:rsidRPr="00EB4BA0" w:rsidRDefault="00242C19">
      <w:pPr>
        <w:pStyle w:val="TableofFigures"/>
        <w:tabs>
          <w:tab w:val="right" w:leader="dot" w:pos="9350"/>
        </w:tabs>
        <w:rPr>
          <w:rFonts w:asciiTheme="minorHAnsi" w:eastAsiaTheme="minorEastAsia" w:hAnsiTheme="minorHAnsi" w:cstheme="minorBidi"/>
          <w:noProof/>
          <w:color w:val="000000" w:themeColor="text1"/>
          <w:sz w:val="22"/>
          <w:szCs w:val="22"/>
        </w:rPr>
      </w:pPr>
      <w:hyperlink w:anchor="_Toc105144450" w:history="1">
        <w:r w:rsidRPr="00EB4BA0">
          <w:rPr>
            <w:rStyle w:val="Hyperlink"/>
            <w:noProof/>
            <w:color w:val="000000" w:themeColor="text1"/>
          </w:rPr>
          <w:t>User Interface 20: Today Questions</w:t>
        </w:r>
        <w:r w:rsidRPr="00EB4BA0">
          <w:rPr>
            <w:noProof/>
            <w:webHidden/>
            <w:color w:val="000000" w:themeColor="text1"/>
          </w:rPr>
          <w:tab/>
        </w:r>
        <w:r w:rsidRPr="00EB4BA0">
          <w:rPr>
            <w:noProof/>
            <w:webHidden/>
            <w:color w:val="000000" w:themeColor="text1"/>
          </w:rPr>
          <w:fldChar w:fldCharType="begin"/>
        </w:r>
        <w:r w:rsidRPr="00EB4BA0">
          <w:rPr>
            <w:noProof/>
            <w:webHidden/>
            <w:color w:val="000000" w:themeColor="text1"/>
          </w:rPr>
          <w:instrText xml:space="preserve"> PAGEREF _Toc105144450 \h </w:instrText>
        </w:r>
        <w:r w:rsidRPr="00EB4BA0">
          <w:rPr>
            <w:noProof/>
            <w:webHidden/>
            <w:color w:val="000000" w:themeColor="text1"/>
          </w:rPr>
        </w:r>
        <w:r w:rsidRPr="00EB4BA0">
          <w:rPr>
            <w:noProof/>
            <w:webHidden/>
            <w:color w:val="000000" w:themeColor="text1"/>
          </w:rPr>
          <w:fldChar w:fldCharType="separate"/>
        </w:r>
        <w:r w:rsidRPr="00EB4BA0">
          <w:rPr>
            <w:noProof/>
            <w:webHidden/>
            <w:color w:val="000000" w:themeColor="text1"/>
          </w:rPr>
          <w:t>74</w:t>
        </w:r>
        <w:r w:rsidRPr="00EB4BA0">
          <w:rPr>
            <w:noProof/>
            <w:webHidden/>
            <w:color w:val="000000" w:themeColor="text1"/>
          </w:rPr>
          <w:fldChar w:fldCharType="end"/>
        </w:r>
      </w:hyperlink>
    </w:p>
    <w:p w14:paraId="151DAC51" w14:textId="6F47FC23" w:rsidR="00242C19" w:rsidRPr="00EB4BA0" w:rsidRDefault="00242C19">
      <w:pPr>
        <w:pStyle w:val="TableofFigures"/>
        <w:tabs>
          <w:tab w:val="right" w:leader="dot" w:pos="9350"/>
        </w:tabs>
        <w:rPr>
          <w:rFonts w:asciiTheme="minorHAnsi" w:eastAsiaTheme="minorEastAsia" w:hAnsiTheme="minorHAnsi" w:cstheme="minorBidi"/>
          <w:noProof/>
          <w:color w:val="000000" w:themeColor="text1"/>
          <w:sz w:val="22"/>
          <w:szCs w:val="22"/>
        </w:rPr>
      </w:pPr>
      <w:hyperlink w:anchor="_Toc105144451" w:history="1">
        <w:r w:rsidRPr="00EB4BA0">
          <w:rPr>
            <w:rStyle w:val="Hyperlink"/>
            <w:noProof/>
            <w:color w:val="000000" w:themeColor="text1"/>
          </w:rPr>
          <w:t>User Interface 21: Reply Question</w:t>
        </w:r>
        <w:r w:rsidRPr="00EB4BA0">
          <w:rPr>
            <w:noProof/>
            <w:webHidden/>
            <w:color w:val="000000" w:themeColor="text1"/>
          </w:rPr>
          <w:tab/>
        </w:r>
        <w:r w:rsidRPr="00EB4BA0">
          <w:rPr>
            <w:noProof/>
            <w:webHidden/>
            <w:color w:val="000000" w:themeColor="text1"/>
          </w:rPr>
          <w:fldChar w:fldCharType="begin"/>
        </w:r>
        <w:r w:rsidRPr="00EB4BA0">
          <w:rPr>
            <w:noProof/>
            <w:webHidden/>
            <w:color w:val="000000" w:themeColor="text1"/>
          </w:rPr>
          <w:instrText xml:space="preserve"> PAGEREF _Toc105144451 \h </w:instrText>
        </w:r>
        <w:r w:rsidRPr="00EB4BA0">
          <w:rPr>
            <w:noProof/>
            <w:webHidden/>
            <w:color w:val="000000" w:themeColor="text1"/>
          </w:rPr>
        </w:r>
        <w:r w:rsidRPr="00EB4BA0">
          <w:rPr>
            <w:noProof/>
            <w:webHidden/>
            <w:color w:val="000000" w:themeColor="text1"/>
          </w:rPr>
          <w:fldChar w:fldCharType="separate"/>
        </w:r>
        <w:r w:rsidRPr="00EB4BA0">
          <w:rPr>
            <w:noProof/>
            <w:webHidden/>
            <w:color w:val="000000" w:themeColor="text1"/>
          </w:rPr>
          <w:t>75</w:t>
        </w:r>
        <w:r w:rsidRPr="00EB4BA0">
          <w:rPr>
            <w:noProof/>
            <w:webHidden/>
            <w:color w:val="000000" w:themeColor="text1"/>
          </w:rPr>
          <w:fldChar w:fldCharType="end"/>
        </w:r>
      </w:hyperlink>
    </w:p>
    <w:p w14:paraId="2E6854DA" w14:textId="2B45AB28" w:rsidR="00242C19" w:rsidRPr="00EB4BA0" w:rsidRDefault="00242C19">
      <w:pPr>
        <w:pStyle w:val="TableofFigures"/>
        <w:tabs>
          <w:tab w:val="right" w:leader="dot" w:pos="9350"/>
        </w:tabs>
        <w:rPr>
          <w:rFonts w:asciiTheme="minorHAnsi" w:eastAsiaTheme="minorEastAsia" w:hAnsiTheme="minorHAnsi" w:cstheme="minorBidi"/>
          <w:noProof/>
          <w:color w:val="000000" w:themeColor="text1"/>
          <w:sz w:val="22"/>
          <w:szCs w:val="22"/>
        </w:rPr>
      </w:pPr>
      <w:hyperlink w:anchor="_Toc105144452" w:history="1">
        <w:r w:rsidRPr="00EB4BA0">
          <w:rPr>
            <w:rStyle w:val="Hyperlink"/>
            <w:noProof/>
            <w:color w:val="000000" w:themeColor="text1"/>
          </w:rPr>
          <w:t>User Interface 22: Success Message Dialog Ask Question</w:t>
        </w:r>
        <w:r w:rsidRPr="00EB4BA0">
          <w:rPr>
            <w:noProof/>
            <w:webHidden/>
            <w:color w:val="000000" w:themeColor="text1"/>
          </w:rPr>
          <w:tab/>
        </w:r>
        <w:r w:rsidRPr="00EB4BA0">
          <w:rPr>
            <w:noProof/>
            <w:webHidden/>
            <w:color w:val="000000" w:themeColor="text1"/>
          </w:rPr>
          <w:fldChar w:fldCharType="begin"/>
        </w:r>
        <w:r w:rsidRPr="00EB4BA0">
          <w:rPr>
            <w:noProof/>
            <w:webHidden/>
            <w:color w:val="000000" w:themeColor="text1"/>
          </w:rPr>
          <w:instrText xml:space="preserve"> PAGEREF _Toc105144452 \h </w:instrText>
        </w:r>
        <w:r w:rsidRPr="00EB4BA0">
          <w:rPr>
            <w:noProof/>
            <w:webHidden/>
            <w:color w:val="000000" w:themeColor="text1"/>
          </w:rPr>
        </w:r>
        <w:r w:rsidRPr="00EB4BA0">
          <w:rPr>
            <w:noProof/>
            <w:webHidden/>
            <w:color w:val="000000" w:themeColor="text1"/>
          </w:rPr>
          <w:fldChar w:fldCharType="separate"/>
        </w:r>
        <w:r w:rsidRPr="00EB4BA0">
          <w:rPr>
            <w:noProof/>
            <w:webHidden/>
            <w:color w:val="000000" w:themeColor="text1"/>
          </w:rPr>
          <w:t>76</w:t>
        </w:r>
        <w:r w:rsidRPr="00EB4BA0">
          <w:rPr>
            <w:noProof/>
            <w:webHidden/>
            <w:color w:val="000000" w:themeColor="text1"/>
          </w:rPr>
          <w:fldChar w:fldCharType="end"/>
        </w:r>
      </w:hyperlink>
    </w:p>
    <w:p w14:paraId="738BF639" w14:textId="2A6CF4EB" w:rsidR="00242C19" w:rsidRPr="00EB4BA0" w:rsidRDefault="00242C19">
      <w:pPr>
        <w:pStyle w:val="TableofFigures"/>
        <w:tabs>
          <w:tab w:val="right" w:leader="dot" w:pos="9350"/>
        </w:tabs>
        <w:rPr>
          <w:rFonts w:asciiTheme="minorHAnsi" w:eastAsiaTheme="minorEastAsia" w:hAnsiTheme="minorHAnsi" w:cstheme="minorBidi"/>
          <w:noProof/>
          <w:color w:val="000000" w:themeColor="text1"/>
          <w:sz w:val="22"/>
          <w:szCs w:val="22"/>
        </w:rPr>
      </w:pPr>
      <w:hyperlink w:anchor="_Toc105144453" w:history="1">
        <w:r w:rsidRPr="00EB4BA0">
          <w:rPr>
            <w:rStyle w:val="Hyperlink"/>
            <w:noProof/>
            <w:color w:val="000000" w:themeColor="text1"/>
          </w:rPr>
          <w:t>User Interface 23: Error Message Dialog Ask Question</w:t>
        </w:r>
        <w:r w:rsidRPr="00EB4BA0">
          <w:rPr>
            <w:noProof/>
            <w:webHidden/>
            <w:color w:val="000000" w:themeColor="text1"/>
          </w:rPr>
          <w:tab/>
        </w:r>
        <w:r w:rsidRPr="00EB4BA0">
          <w:rPr>
            <w:noProof/>
            <w:webHidden/>
            <w:color w:val="000000" w:themeColor="text1"/>
          </w:rPr>
          <w:fldChar w:fldCharType="begin"/>
        </w:r>
        <w:r w:rsidRPr="00EB4BA0">
          <w:rPr>
            <w:noProof/>
            <w:webHidden/>
            <w:color w:val="000000" w:themeColor="text1"/>
          </w:rPr>
          <w:instrText xml:space="preserve"> PAGEREF _Toc105144453 \h </w:instrText>
        </w:r>
        <w:r w:rsidRPr="00EB4BA0">
          <w:rPr>
            <w:noProof/>
            <w:webHidden/>
            <w:color w:val="000000" w:themeColor="text1"/>
          </w:rPr>
        </w:r>
        <w:r w:rsidRPr="00EB4BA0">
          <w:rPr>
            <w:noProof/>
            <w:webHidden/>
            <w:color w:val="000000" w:themeColor="text1"/>
          </w:rPr>
          <w:fldChar w:fldCharType="separate"/>
        </w:r>
        <w:r w:rsidRPr="00EB4BA0">
          <w:rPr>
            <w:noProof/>
            <w:webHidden/>
            <w:color w:val="000000" w:themeColor="text1"/>
          </w:rPr>
          <w:t>77</w:t>
        </w:r>
        <w:r w:rsidRPr="00EB4BA0">
          <w:rPr>
            <w:noProof/>
            <w:webHidden/>
            <w:color w:val="000000" w:themeColor="text1"/>
          </w:rPr>
          <w:fldChar w:fldCharType="end"/>
        </w:r>
      </w:hyperlink>
    </w:p>
    <w:p w14:paraId="5B71F067" w14:textId="2EFB86F5" w:rsidR="00242C19" w:rsidRPr="00EB4BA0" w:rsidRDefault="00242C19">
      <w:pPr>
        <w:pStyle w:val="TableofFigures"/>
        <w:tabs>
          <w:tab w:val="right" w:leader="dot" w:pos="9350"/>
        </w:tabs>
        <w:rPr>
          <w:rFonts w:asciiTheme="minorHAnsi" w:eastAsiaTheme="minorEastAsia" w:hAnsiTheme="minorHAnsi" w:cstheme="minorBidi"/>
          <w:noProof/>
          <w:color w:val="000000" w:themeColor="text1"/>
          <w:sz w:val="22"/>
          <w:szCs w:val="22"/>
        </w:rPr>
      </w:pPr>
      <w:hyperlink w:anchor="_Toc105144454" w:history="1">
        <w:r w:rsidRPr="00EB4BA0">
          <w:rPr>
            <w:rStyle w:val="Hyperlink"/>
            <w:noProof/>
            <w:color w:val="000000" w:themeColor="text1"/>
          </w:rPr>
          <w:t>User Interface 24: Top Score &amp; Today Quiz</w:t>
        </w:r>
        <w:r w:rsidRPr="00EB4BA0">
          <w:rPr>
            <w:noProof/>
            <w:webHidden/>
            <w:color w:val="000000" w:themeColor="text1"/>
          </w:rPr>
          <w:tab/>
        </w:r>
        <w:r w:rsidRPr="00EB4BA0">
          <w:rPr>
            <w:noProof/>
            <w:webHidden/>
            <w:color w:val="000000" w:themeColor="text1"/>
          </w:rPr>
          <w:fldChar w:fldCharType="begin"/>
        </w:r>
        <w:r w:rsidRPr="00EB4BA0">
          <w:rPr>
            <w:noProof/>
            <w:webHidden/>
            <w:color w:val="000000" w:themeColor="text1"/>
          </w:rPr>
          <w:instrText xml:space="preserve"> PAGEREF _Toc105144454 \h </w:instrText>
        </w:r>
        <w:r w:rsidRPr="00EB4BA0">
          <w:rPr>
            <w:noProof/>
            <w:webHidden/>
            <w:color w:val="000000" w:themeColor="text1"/>
          </w:rPr>
        </w:r>
        <w:r w:rsidRPr="00EB4BA0">
          <w:rPr>
            <w:noProof/>
            <w:webHidden/>
            <w:color w:val="000000" w:themeColor="text1"/>
          </w:rPr>
          <w:fldChar w:fldCharType="separate"/>
        </w:r>
        <w:r w:rsidRPr="00EB4BA0">
          <w:rPr>
            <w:noProof/>
            <w:webHidden/>
            <w:color w:val="000000" w:themeColor="text1"/>
          </w:rPr>
          <w:t>78</w:t>
        </w:r>
        <w:r w:rsidRPr="00EB4BA0">
          <w:rPr>
            <w:noProof/>
            <w:webHidden/>
            <w:color w:val="000000" w:themeColor="text1"/>
          </w:rPr>
          <w:fldChar w:fldCharType="end"/>
        </w:r>
      </w:hyperlink>
    </w:p>
    <w:p w14:paraId="3D207776" w14:textId="755B5ECD" w:rsidR="00242C19" w:rsidRPr="00EB4BA0" w:rsidRDefault="00242C19">
      <w:pPr>
        <w:pStyle w:val="TableofFigures"/>
        <w:tabs>
          <w:tab w:val="right" w:leader="dot" w:pos="9350"/>
        </w:tabs>
        <w:rPr>
          <w:rFonts w:asciiTheme="minorHAnsi" w:eastAsiaTheme="minorEastAsia" w:hAnsiTheme="minorHAnsi" w:cstheme="minorBidi"/>
          <w:noProof/>
          <w:color w:val="000000" w:themeColor="text1"/>
          <w:sz w:val="22"/>
          <w:szCs w:val="22"/>
        </w:rPr>
      </w:pPr>
      <w:hyperlink w:anchor="_Toc105144455" w:history="1">
        <w:r w:rsidRPr="00EB4BA0">
          <w:rPr>
            <w:rStyle w:val="Hyperlink"/>
            <w:noProof/>
            <w:color w:val="000000" w:themeColor="text1"/>
          </w:rPr>
          <w:t>User Interface 25: List Of Score</w:t>
        </w:r>
        <w:r w:rsidRPr="00EB4BA0">
          <w:rPr>
            <w:noProof/>
            <w:webHidden/>
            <w:color w:val="000000" w:themeColor="text1"/>
          </w:rPr>
          <w:tab/>
        </w:r>
        <w:r w:rsidRPr="00EB4BA0">
          <w:rPr>
            <w:noProof/>
            <w:webHidden/>
            <w:color w:val="000000" w:themeColor="text1"/>
          </w:rPr>
          <w:fldChar w:fldCharType="begin"/>
        </w:r>
        <w:r w:rsidRPr="00EB4BA0">
          <w:rPr>
            <w:noProof/>
            <w:webHidden/>
            <w:color w:val="000000" w:themeColor="text1"/>
          </w:rPr>
          <w:instrText xml:space="preserve"> PAGEREF _Toc105144455 \h </w:instrText>
        </w:r>
        <w:r w:rsidRPr="00EB4BA0">
          <w:rPr>
            <w:noProof/>
            <w:webHidden/>
            <w:color w:val="000000" w:themeColor="text1"/>
          </w:rPr>
        </w:r>
        <w:r w:rsidRPr="00EB4BA0">
          <w:rPr>
            <w:noProof/>
            <w:webHidden/>
            <w:color w:val="000000" w:themeColor="text1"/>
          </w:rPr>
          <w:fldChar w:fldCharType="separate"/>
        </w:r>
        <w:r w:rsidRPr="00EB4BA0">
          <w:rPr>
            <w:noProof/>
            <w:webHidden/>
            <w:color w:val="000000" w:themeColor="text1"/>
          </w:rPr>
          <w:t>79</w:t>
        </w:r>
        <w:r w:rsidRPr="00EB4BA0">
          <w:rPr>
            <w:noProof/>
            <w:webHidden/>
            <w:color w:val="000000" w:themeColor="text1"/>
          </w:rPr>
          <w:fldChar w:fldCharType="end"/>
        </w:r>
      </w:hyperlink>
    </w:p>
    <w:p w14:paraId="2193ADC1" w14:textId="729058D6" w:rsidR="00242C19" w:rsidRPr="00EB4BA0" w:rsidRDefault="00242C19">
      <w:pPr>
        <w:pStyle w:val="TableofFigures"/>
        <w:tabs>
          <w:tab w:val="right" w:leader="dot" w:pos="9350"/>
        </w:tabs>
        <w:rPr>
          <w:rFonts w:asciiTheme="minorHAnsi" w:eastAsiaTheme="minorEastAsia" w:hAnsiTheme="minorHAnsi" w:cstheme="minorBidi"/>
          <w:noProof/>
          <w:color w:val="000000" w:themeColor="text1"/>
          <w:sz w:val="22"/>
          <w:szCs w:val="22"/>
        </w:rPr>
      </w:pPr>
      <w:hyperlink w:anchor="_Toc105144456" w:history="1">
        <w:r w:rsidRPr="00EB4BA0">
          <w:rPr>
            <w:rStyle w:val="Hyperlink"/>
            <w:noProof/>
            <w:color w:val="000000" w:themeColor="text1"/>
          </w:rPr>
          <w:t>User Interface 26: TodayWord &amp; AddQuestionTest</w:t>
        </w:r>
        <w:r w:rsidRPr="00EB4BA0">
          <w:rPr>
            <w:noProof/>
            <w:webHidden/>
            <w:color w:val="000000" w:themeColor="text1"/>
          </w:rPr>
          <w:tab/>
        </w:r>
        <w:r w:rsidRPr="00EB4BA0">
          <w:rPr>
            <w:noProof/>
            <w:webHidden/>
            <w:color w:val="000000" w:themeColor="text1"/>
          </w:rPr>
          <w:fldChar w:fldCharType="begin"/>
        </w:r>
        <w:r w:rsidRPr="00EB4BA0">
          <w:rPr>
            <w:noProof/>
            <w:webHidden/>
            <w:color w:val="000000" w:themeColor="text1"/>
          </w:rPr>
          <w:instrText xml:space="preserve"> PAGEREF _Toc105144456 \h </w:instrText>
        </w:r>
        <w:r w:rsidRPr="00EB4BA0">
          <w:rPr>
            <w:noProof/>
            <w:webHidden/>
            <w:color w:val="000000" w:themeColor="text1"/>
          </w:rPr>
        </w:r>
        <w:r w:rsidRPr="00EB4BA0">
          <w:rPr>
            <w:noProof/>
            <w:webHidden/>
            <w:color w:val="000000" w:themeColor="text1"/>
          </w:rPr>
          <w:fldChar w:fldCharType="separate"/>
        </w:r>
        <w:r w:rsidRPr="00EB4BA0">
          <w:rPr>
            <w:noProof/>
            <w:webHidden/>
            <w:color w:val="000000" w:themeColor="text1"/>
          </w:rPr>
          <w:t>80</w:t>
        </w:r>
        <w:r w:rsidRPr="00EB4BA0">
          <w:rPr>
            <w:noProof/>
            <w:webHidden/>
            <w:color w:val="000000" w:themeColor="text1"/>
          </w:rPr>
          <w:fldChar w:fldCharType="end"/>
        </w:r>
      </w:hyperlink>
    </w:p>
    <w:p w14:paraId="397D8E52" w14:textId="6F881203" w:rsidR="00242C19" w:rsidRPr="00EB4BA0" w:rsidRDefault="00242C19">
      <w:pPr>
        <w:pStyle w:val="TableofFigures"/>
        <w:tabs>
          <w:tab w:val="right" w:leader="dot" w:pos="9350"/>
        </w:tabs>
        <w:rPr>
          <w:rFonts w:asciiTheme="minorHAnsi" w:eastAsiaTheme="minorEastAsia" w:hAnsiTheme="minorHAnsi" w:cstheme="minorBidi"/>
          <w:noProof/>
          <w:color w:val="000000" w:themeColor="text1"/>
          <w:sz w:val="22"/>
          <w:szCs w:val="22"/>
        </w:rPr>
      </w:pPr>
      <w:hyperlink w:anchor="_Toc105144457" w:history="1">
        <w:r w:rsidRPr="00EB4BA0">
          <w:rPr>
            <w:rStyle w:val="Hyperlink"/>
            <w:noProof/>
            <w:color w:val="000000" w:themeColor="text1"/>
          </w:rPr>
          <w:t>User Interface 27: English</w:t>
        </w:r>
        <w:r w:rsidRPr="00EB4BA0">
          <w:rPr>
            <w:noProof/>
            <w:webHidden/>
            <w:color w:val="000000" w:themeColor="text1"/>
          </w:rPr>
          <w:tab/>
        </w:r>
        <w:r w:rsidRPr="00EB4BA0">
          <w:rPr>
            <w:noProof/>
            <w:webHidden/>
            <w:color w:val="000000" w:themeColor="text1"/>
          </w:rPr>
          <w:fldChar w:fldCharType="begin"/>
        </w:r>
        <w:r w:rsidRPr="00EB4BA0">
          <w:rPr>
            <w:noProof/>
            <w:webHidden/>
            <w:color w:val="000000" w:themeColor="text1"/>
          </w:rPr>
          <w:instrText xml:space="preserve"> PAGEREF _Toc105144457 \h </w:instrText>
        </w:r>
        <w:r w:rsidRPr="00EB4BA0">
          <w:rPr>
            <w:noProof/>
            <w:webHidden/>
            <w:color w:val="000000" w:themeColor="text1"/>
          </w:rPr>
        </w:r>
        <w:r w:rsidRPr="00EB4BA0">
          <w:rPr>
            <w:noProof/>
            <w:webHidden/>
            <w:color w:val="000000" w:themeColor="text1"/>
          </w:rPr>
          <w:fldChar w:fldCharType="separate"/>
        </w:r>
        <w:r w:rsidRPr="00EB4BA0">
          <w:rPr>
            <w:noProof/>
            <w:webHidden/>
            <w:color w:val="000000" w:themeColor="text1"/>
          </w:rPr>
          <w:t>82</w:t>
        </w:r>
        <w:r w:rsidRPr="00EB4BA0">
          <w:rPr>
            <w:noProof/>
            <w:webHidden/>
            <w:color w:val="000000" w:themeColor="text1"/>
          </w:rPr>
          <w:fldChar w:fldCharType="end"/>
        </w:r>
      </w:hyperlink>
    </w:p>
    <w:p w14:paraId="20C9A506" w14:textId="0F278447" w:rsidR="00242C19" w:rsidRPr="00EB4BA0" w:rsidRDefault="00242C19">
      <w:pPr>
        <w:pStyle w:val="TableofFigures"/>
        <w:tabs>
          <w:tab w:val="right" w:leader="dot" w:pos="9350"/>
        </w:tabs>
        <w:rPr>
          <w:rFonts w:asciiTheme="minorHAnsi" w:eastAsiaTheme="minorEastAsia" w:hAnsiTheme="minorHAnsi" w:cstheme="minorBidi"/>
          <w:noProof/>
          <w:color w:val="000000" w:themeColor="text1"/>
          <w:sz w:val="22"/>
          <w:szCs w:val="22"/>
        </w:rPr>
      </w:pPr>
      <w:hyperlink w:anchor="_Toc105144458" w:history="1">
        <w:r w:rsidRPr="00EB4BA0">
          <w:rPr>
            <w:rStyle w:val="Hyperlink"/>
            <w:noProof/>
            <w:color w:val="000000" w:themeColor="text1"/>
          </w:rPr>
          <w:t>User Interface 28: English Word</w:t>
        </w:r>
        <w:r w:rsidRPr="00EB4BA0">
          <w:rPr>
            <w:noProof/>
            <w:webHidden/>
            <w:color w:val="000000" w:themeColor="text1"/>
          </w:rPr>
          <w:tab/>
        </w:r>
        <w:r w:rsidRPr="00EB4BA0">
          <w:rPr>
            <w:noProof/>
            <w:webHidden/>
            <w:color w:val="000000" w:themeColor="text1"/>
          </w:rPr>
          <w:fldChar w:fldCharType="begin"/>
        </w:r>
        <w:r w:rsidRPr="00EB4BA0">
          <w:rPr>
            <w:noProof/>
            <w:webHidden/>
            <w:color w:val="000000" w:themeColor="text1"/>
          </w:rPr>
          <w:instrText xml:space="preserve"> PAGEREF _Toc105144458 \h </w:instrText>
        </w:r>
        <w:r w:rsidRPr="00EB4BA0">
          <w:rPr>
            <w:noProof/>
            <w:webHidden/>
            <w:color w:val="000000" w:themeColor="text1"/>
          </w:rPr>
        </w:r>
        <w:r w:rsidRPr="00EB4BA0">
          <w:rPr>
            <w:noProof/>
            <w:webHidden/>
            <w:color w:val="000000" w:themeColor="text1"/>
          </w:rPr>
          <w:fldChar w:fldCharType="separate"/>
        </w:r>
        <w:r w:rsidRPr="00EB4BA0">
          <w:rPr>
            <w:noProof/>
            <w:webHidden/>
            <w:color w:val="000000" w:themeColor="text1"/>
          </w:rPr>
          <w:t>83</w:t>
        </w:r>
        <w:r w:rsidRPr="00EB4BA0">
          <w:rPr>
            <w:noProof/>
            <w:webHidden/>
            <w:color w:val="000000" w:themeColor="text1"/>
          </w:rPr>
          <w:fldChar w:fldCharType="end"/>
        </w:r>
      </w:hyperlink>
    </w:p>
    <w:p w14:paraId="72CCAAB9" w14:textId="73152149" w:rsidR="00242C19" w:rsidRPr="00EB4BA0" w:rsidRDefault="00242C19">
      <w:pPr>
        <w:pStyle w:val="TableofFigures"/>
        <w:tabs>
          <w:tab w:val="right" w:leader="dot" w:pos="9350"/>
        </w:tabs>
        <w:rPr>
          <w:rFonts w:asciiTheme="minorHAnsi" w:eastAsiaTheme="minorEastAsia" w:hAnsiTheme="minorHAnsi" w:cstheme="minorBidi"/>
          <w:noProof/>
          <w:color w:val="000000" w:themeColor="text1"/>
          <w:sz w:val="22"/>
          <w:szCs w:val="22"/>
        </w:rPr>
      </w:pPr>
      <w:hyperlink w:anchor="_Toc105144459" w:history="1">
        <w:r w:rsidRPr="00EB4BA0">
          <w:rPr>
            <w:rStyle w:val="Hyperlink"/>
            <w:noProof/>
            <w:color w:val="000000" w:themeColor="text1"/>
          </w:rPr>
          <w:t>User Interface 29: Detail Word</w:t>
        </w:r>
        <w:r w:rsidRPr="00EB4BA0">
          <w:rPr>
            <w:noProof/>
            <w:webHidden/>
            <w:color w:val="000000" w:themeColor="text1"/>
          </w:rPr>
          <w:tab/>
        </w:r>
        <w:r w:rsidRPr="00EB4BA0">
          <w:rPr>
            <w:noProof/>
            <w:webHidden/>
            <w:color w:val="000000" w:themeColor="text1"/>
          </w:rPr>
          <w:fldChar w:fldCharType="begin"/>
        </w:r>
        <w:r w:rsidRPr="00EB4BA0">
          <w:rPr>
            <w:noProof/>
            <w:webHidden/>
            <w:color w:val="000000" w:themeColor="text1"/>
          </w:rPr>
          <w:instrText xml:space="preserve"> PAGEREF _Toc105144459 \h </w:instrText>
        </w:r>
        <w:r w:rsidRPr="00EB4BA0">
          <w:rPr>
            <w:noProof/>
            <w:webHidden/>
            <w:color w:val="000000" w:themeColor="text1"/>
          </w:rPr>
        </w:r>
        <w:r w:rsidRPr="00EB4BA0">
          <w:rPr>
            <w:noProof/>
            <w:webHidden/>
            <w:color w:val="000000" w:themeColor="text1"/>
          </w:rPr>
          <w:fldChar w:fldCharType="separate"/>
        </w:r>
        <w:r w:rsidRPr="00EB4BA0">
          <w:rPr>
            <w:noProof/>
            <w:webHidden/>
            <w:color w:val="000000" w:themeColor="text1"/>
          </w:rPr>
          <w:t>84</w:t>
        </w:r>
        <w:r w:rsidRPr="00EB4BA0">
          <w:rPr>
            <w:noProof/>
            <w:webHidden/>
            <w:color w:val="000000" w:themeColor="text1"/>
          </w:rPr>
          <w:fldChar w:fldCharType="end"/>
        </w:r>
      </w:hyperlink>
    </w:p>
    <w:p w14:paraId="30BE695A" w14:textId="0FBACB74" w:rsidR="00242C19" w:rsidRPr="00EB4BA0" w:rsidRDefault="00242C19">
      <w:pPr>
        <w:pStyle w:val="TableofFigures"/>
        <w:tabs>
          <w:tab w:val="right" w:leader="dot" w:pos="9350"/>
        </w:tabs>
        <w:rPr>
          <w:rFonts w:asciiTheme="minorHAnsi" w:eastAsiaTheme="minorEastAsia" w:hAnsiTheme="minorHAnsi" w:cstheme="minorBidi"/>
          <w:noProof/>
          <w:color w:val="000000" w:themeColor="text1"/>
          <w:sz w:val="22"/>
          <w:szCs w:val="22"/>
        </w:rPr>
      </w:pPr>
      <w:hyperlink w:anchor="_Toc105144460" w:history="1">
        <w:r w:rsidRPr="00EB4BA0">
          <w:rPr>
            <w:rStyle w:val="Hyperlink"/>
            <w:noProof/>
            <w:color w:val="000000" w:themeColor="text1"/>
          </w:rPr>
          <w:t>User Interface 30: Form Add</w:t>
        </w:r>
        <w:r w:rsidRPr="00EB4BA0">
          <w:rPr>
            <w:noProof/>
            <w:webHidden/>
            <w:color w:val="000000" w:themeColor="text1"/>
          </w:rPr>
          <w:tab/>
        </w:r>
        <w:r w:rsidRPr="00EB4BA0">
          <w:rPr>
            <w:noProof/>
            <w:webHidden/>
            <w:color w:val="000000" w:themeColor="text1"/>
          </w:rPr>
          <w:fldChar w:fldCharType="begin"/>
        </w:r>
        <w:r w:rsidRPr="00EB4BA0">
          <w:rPr>
            <w:noProof/>
            <w:webHidden/>
            <w:color w:val="000000" w:themeColor="text1"/>
          </w:rPr>
          <w:instrText xml:space="preserve"> PAGEREF _Toc105144460 \h </w:instrText>
        </w:r>
        <w:r w:rsidRPr="00EB4BA0">
          <w:rPr>
            <w:noProof/>
            <w:webHidden/>
            <w:color w:val="000000" w:themeColor="text1"/>
          </w:rPr>
        </w:r>
        <w:r w:rsidRPr="00EB4BA0">
          <w:rPr>
            <w:noProof/>
            <w:webHidden/>
            <w:color w:val="000000" w:themeColor="text1"/>
          </w:rPr>
          <w:fldChar w:fldCharType="separate"/>
        </w:r>
        <w:r w:rsidRPr="00EB4BA0">
          <w:rPr>
            <w:noProof/>
            <w:webHidden/>
            <w:color w:val="000000" w:themeColor="text1"/>
          </w:rPr>
          <w:t>86</w:t>
        </w:r>
        <w:r w:rsidRPr="00EB4BA0">
          <w:rPr>
            <w:noProof/>
            <w:webHidden/>
            <w:color w:val="000000" w:themeColor="text1"/>
          </w:rPr>
          <w:fldChar w:fldCharType="end"/>
        </w:r>
      </w:hyperlink>
    </w:p>
    <w:p w14:paraId="13DC7C23" w14:textId="775D5208" w:rsidR="00242C19" w:rsidRPr="00EB4BA0" w:rsidRDefault="00242C19">
      <w:pPr>
        <w:pStyle w:val="TableofFigures"/>
        <w:tabs>
          <w:tab w:val="right" w:leader="dot" w:pos="9350"/>
        </w:tabs>
        <w:rPr>
          <w:rFonts w:asciiTheme="minorHAnsi" w:eastAsiaTheme="minorEastAsia" w:hAnsiTheme="minorHAnsi" w:cstheme="minorBidi"/>
          <w:noProof/>
          <w:color w:val="000000" w:themeColor="text1"/>
          <w:sz w:val="22"/>
          <w:szCs w:val="22"/>
        </w:rPr>
      </w:pPr>
      <w:hyperlink w:anchor="_Toc105144461" w:history="1">
        <w:r w:rsidRPr="00EB4BA0">
          <w:rPr>
            <w:rStyle w:val="Hyperlink"/>
            <w:noProof/>
            <w:color w:val="000000" w:themeColor="text1"/>
          </w:rPr>
          <w:t>User Interface 31: Notice Dialog</w:t>
        </w:r>
        <w:r w:rsidRPr="00EB4BA0">
          <w:rPr>
            <w:noProof/>
            <w:webHidden/>
            <w:color w:val="000000" w:themeColor="text1"/>
          </w:rPr>
          <w:tab/>
        </w:r>
        <w:r w:rsidRPr="00EB4BA0">
          <w:rPr>
            <w:noProof/>
            <w:webHidden/>
            <w:color w:val="000000" w:themeColor="text1"/>
          </w:rPr>
          <w:fldChar w:fldCharType="begin"/>
        </w:r>
        <w:r w:rsidRPr="00EB4BA0">
          <w:rPr>
            <w:noProof/>
            <w:webHidden/>
            <w:color w:val="000000" w:themeColor="text1"/>
          </w:rPr>
          <w:instrText xml:space="preserve"> PAGEREF _Toc105144461 \h </w:instrText>
        </w:r>
        <w:r w:rsidRPr="00EB4BA0">
          <w:rPr>
            <w:noProof/>
            <w:webHidden/>
            <w:color w:val="000000" w:themeColor="text1"/>
          </w:rPr>
        </w:r>
        <w:r w:rsidRPr="00EB4BA0">
          <w:rPr>
            <w:noProof/>
            <w:webHidden/>
            <w:color w:val="000000" w:themeColor="text1"/>
          </w:rPr>
          <w:fldChar w:fldCharType="separate"/>
        </w:r>
        <w:r w:rsidRPr="00EB4BA0">
          <w:rPr>
            <w:noProof/>
            <w:webHidden/>
            <w:color w:val="000000" w:themeColor="text1"/>
          </w:rPr>
          <w:t>87</w:t>
        </w:r>
        <w:r w:rsidRPr="00EB4BA0">
          <w:rPr>
            <w:noProof/>
            <w:webHidden/>
            <w:color w:val="000000" w:themeColor="text1"/>
          </w:rPr>
          <w:fldChar w:fldCharType="end"/>
        </w:r>
      </w:hyperlink>
    </w:p>
    <w:p w14:paraId="0C930769" w14:textId="361304A5" w:rsidR="00242C19" w:rsidRPr="00EB4BA0" w:rsidRDefault="00242C19">
      <w:pPr>
        <w:pStyle w:val="TableofFigures"/>
        <w:tabs>
          <w:tab w:val="right" w:leader="dot" w:pos="9350"/>
        </w:tabs>
        <w:rPr>
          <w:rFonts w:asciiTheme="minorHAnsi" w:eastAsiaTheme="minorEastAsia" w:hAnsiTheme="minorHAnsi" w:cstheme="minorBidi"/>
          <w:noProof/>
          <w:color w:val="000000" w:themeColor="text1"/>
          <w:sz w:val="22"/>
          <w:szCs w:val="22"/>
        </w:rPr>
      </w:pPr>
      <w:hyperlink w:anchor="_Toc105144462" w:history="1">
        <w:r w:rsidRPr="00EB4BA0">
          <w:rPr>
            <w:rStyle w:val="Hyperlink"/>
            <w:noProof/>
            <w:color w:val="000000" w:themeColor="text1"/>
          </w:rPr>
          <w:t>User Interface 32: Error Message (Form Add)</w:t>
        </w:r>
        <w:r w:rsidRPr="00EB4BA0">
          <w:rPr>
            <w:noProof/>
            <w:webHidden/>
            <w:color w:val="000000" w:themeColor="text1"/>
          </w:rPr>
          <w:tab/>
        </w:r>
        <w:r w:rsidRPr="00EB4BA0">
          <w:rPr>
            <w:noProof/>
            <w:webHidden/>
            <w:color w:val="000000" w:themeColor="text1"/>
          </w:rPr>
          <w:fldChar w:fldCharType="begin"/>
        </w:r>
        <w:r w:rsidRPr="00EB4BA0">
          <w:rPr>
            <w:noProof/>
            <w:webHidden/>
            <w:color w:val="000000" w:themeColor="text1"/>
          </w:rPr>
          <w:instrText xml:space="preserve"> PAGEREF _Toc105144462 \h </w:instrText>
        </w:r>
        <w:r w:rsidRPr="00EB4BA0">
          <w:rPr>
            <w:noProof/>
            <w:webHidden/>
            <w:color w:val="000000" w:themeColor="text1"/>
          </w:rPr>
        </w:r>
        <w:r w:rsidRPr="00EB4BA0">
          <w:rPr>
            <w:noProof/>
            <w:webHidden/>
            <w:color w:val="000000" w:themeColor="text1"/>
          </w:rPr>
          <w:fldChar w:fldCharType="separate"/>
        </w:r>
        <w:r w:rsidRPr="00EB4BA0">
          <w:rPr>
            <w:noProof/>
            <w:webHidden/>
            <w:color w:val="000000" w:themeColor="text1"/>
          </w:rPr>
          <w:t>88</w:t>
        </w:r>
        <w:r w:rsidRPr="00EB4BA0">
          <w:rPr>
            <w:noProof/>
            <w:webHidden/>
            <w:color w:val="000000" w:themeColor="text1"/>
          </w:rPr>
          <w:fldChar w:fldCharType="end"/>
        </w:r>
      </w:hyperlink>
    </w:p>
    <w:p w14:paraId="7F8FFF90" w14:textId="532FF5B0" w:rsidR="00242C19" w:rsidRPr="00EB4BA0" w:rsidRDefault="00242C19">
      <w:pPr>
        <w:pStyle w:val="TableofFigures"/>
        <w:tabs>
          <w:tab w:val="right" w:leader="dot" w:pos="9350"/>
        </w:tabs>
        <w:rPr>
          <w:rFonts w:asciiTheme="minorHAnsi" w:eastAsiaTheme="minorEastAsia" w:hAnsiTheme="minorHAnsi" w:cstheme="minorBidi"/>
          <w:noProof/>
          <w:color w:val="000000" w:themeColor="text1"/>
          <w:sz w:val="22"/>
          <w:szCs w:val="22"/>
        </w:rPr>
      </w:pPr>
      <w:hyperlink w:anchor="_Toc105144463" w:history="1">
        <w:r w:rsidRPr="00EB4BA0">
          <w:rPr>
            <w:rStyle w:val="Hyperlink"/>
            <w:noProof/>
            <w:color w:val="000000" w:themeColor="text1"/>
          </w:rPr>
          <w:t>User Interface 33: User Contribute Word</w:t>
        </w:r>
        <w:r w:rsidRPr="00EB4BA0">
          <w:rPr>
            <w:noProof/>
            <w:webHidden/>
            <w:color w:val="000000" w:themeColor="text1"/>
          </w:rPr>
          <w:tab/>
        </w:r>
        <w:r w:rsidRPr="00EB4BA0">
          <w:rPr>
            <w:noProof/>
            <w:webHidden/>
            <w:color w:val="000000" w:themeColor="text1"/>
          </w:rPr>
          <w:fldChar w:fldCharType="begin"/>
        </w:r>
        <w:r w:rsidRPr="00EB4BA0">
          <w:rPr>
            <w:noProof/>
            <w:webHidden/>
            <w:color w:val="000000" w:themeColor="text1"/>
          </w:rPr>
          <w:instrText xml:space="preserve"> PAGEREF _Toc105144463 \h </w:instrText>
        </w:r>
        <w:r w:rsidRPr="00EB4BA0">
          <w:rPr>
            <w:noProof/>
            <w:webHidden/>
            <w:color w:val="000000" w:themeColor="text1"/>
          </w:rPr>
        </w:r>
        <w:r w:rsidRPr="00EB4BA0">
          <w:rPr>
            <w:noProof/>
            <w:webHidden/>
            <w:color w:val="000000" w:themeColor="text1"/>
          </w:rPr>
          <w:fldChar w:fldCharType="separate"/>
        </w:r>
        <w:r w:rsidRPr="00EB4BA0">
          <w:rPr>
            <w:noProof/>
            <w:webHidden/>
            <w:color w:val="000000" w:themeColor="text1"/>
          </w:rPr>
          <w:t>89</w:t>
        </w:r>
        <w:r w:rsidRPr="00EB4BA0">
          <w:rPr>
            <w:noProof/>
            <w:webHidden/>
            <w:color w:val="000000" w:themeColor="text1"/>
          </w:rPr>
          <w:fldChar w:fldCharType="end"/>
        </w:r>
      </w:hyperlink>
    </w:p>
    <w:p w14:paraId="524C2EE6" w14:textId="0FEBB557" w:rsidR="00242C19" w:rsidRPr="00EB4BA0" w:rsidRDefault="00242C19">
      <w:pPr>
        <w:pStyle w:val="TableofFigures"/>
        <w:tabs>
          <w:tab w:val="right" w:leader="dot" w:pos="9350"/>
        </w:tabs>
        <w:rPr>
          <w:rFonts w:asciiTheme="minorHAnsi" w:eastAsiaTheme="minorEastAsia" w:hAnsiTheme="minorHAnsi" w:cstheme="minorBidi"/>
          <w:noProof/>
          <w:color w:val="000000" w:themeColor="text1"/>
          <w:sz w:val="22"/>
          <w:szCs w:val="22"/>
        </w:rPr>
      </w:pPr>
      <w:hyperlink w:anchor="_Toc105144464" w:history="1">
        <w:r w:rsidRPr="00EB4BA0">
          <w:rPr>
            <w:rStyle w:val="Hyperlink"/>
            <w:noProof/>
            <w:color w:val="000000" w:themeColor="text1"/>
          </w:rPr>
          <w:t>User Interface 34: Help Center</w:t>
        </w:r>
        <w:r w:rsidRPr="00EB4BA0">
          <w:rPr>
            <w:noProof/>
            <w:webHidden/>
            <w:color w:val="000000" w:themeColor="text1"/>
          </w:rPr>
          <w:tab/>
        </w:r>
        <w:r w:rsidRPr="00EB4BA0">
          <w:rPr>
            <w:noProof/>
            <w:webHidden/>
            <w:color w:val="000000" w:themeColor="text1"/>
          </w:rPr>
          <w:fldChar w:fldCharType="begin"/>
        </w:r>
        <w:r w:rsidRPr="00EB4BA0">
          <w:rPr>
            <w:noProof/>
            <w:webHidden/>
            <w:color w:val="000000" w:themeColor="text1"/>
          </w:rPr>
          <w:instrText xml:space="preserve"> PAGEREF _Toc105144464 \h </w:instrText>
        </w:r>
        <w:r w:rsidRPr="00EB4BA0">
          <w:rPr>
            <w:noProof/>
            <w:webHidden/>
            <w:color w:val="000000" w:themeColor="text1"/>
          </w:rPr>
        </w:r>
        <w:r w:rsidRPr="00EB4BA0">
          <w:rPr>
            <w:noProof/>
            <w:webHidden/>
            <w:color w:val="000000" w:themeColor="text1"/>
          </w:rPr>
          <w:fldChar w:fldCharType="separate"/>
        </w:r>
        <w:r w:rsidRPr="00EB4BA0">
          <w:rPr>
            <w:noProof/>
            <w:webHidden/>
            <w:color w:val="000000" w:themeColor="text1"/>
          </w:rPr>
          <w:t>91</w:t>
        </w:r>
        <w:r w:rsidRPr="00EB4BA0">
          <w:rPr>
            <w:noProof/>
            <w:webHidden/>
            <w:color w:val="000000" w:themeColor="text1"/>
          </w:rPr>
          <w:fldChar w:fldCharType="end"/>
        </w:r>
      </w:hyperlink>
    </w:p>
    <w:p w14:paraId="4FB0037F" w14:textId="2E335C94" w:rsidR="00242C19" w:rsidRPr="00EB4BA0" w:rsidRDefault="00242C19">
      <w:pPr>
        <w:pStyle w:val="TableofFigures"/>
        <w:tabs>
          <w:tab w:val="right" w:leader="dot" w:pos="9350"/>
        </w:tabs>
        <w:rPr>
          <w:rFonts w:asciiTheme="minorHAnsi" w:eastAsiaTheme="minorEastAsia" w:hAnsiTheme="minorHAnsi" w:cstheme="minorBidi"/>
          <w:noProof/>
          <w:color w:val="000000" w:themeColor="text1"/>
          <w:sz w:val="22"/>
          <w:szCs w:val="22"/>
        </w:rPr>
      </w:pPr>
      <w:hyperlink w:anchor="_Toc105144465" w:history="1">
        <w:r w:rsidRPr="00EB4BA0">
          <w:rPr>
            <w:rStyle w:val="Hyperlink"/>
            <w:noProof/>
            <w:color w:val="000000" w:themeColor="text1"/>
          </w:rPr>
          <w:t>User Interface 35: Dialog Ask Question</w:t>
        </w:r>
        <w:r w:rsidRPr="00EB4BA0">
          <w:rPr>
            <w:noProof/>
            <w:webHidden/>
            <w:color w:val="000000" w:themeColor="text1"/>
          </w:rPr>
          <w:tab/>
        </w:r>
        <w:r w:rsidRPr="00EB4BA0">
          <w:rPr>
            <w:noProof/>
            <w:webHidden/>
            <w:color w:val="000000" w:themeColor="text1"/>
          </w:rPr>
          <w:fldChar w:fldCharType="begin"/>
        </w:r>
        <w:r w:rsidRPr="00EB4BA0">
          <w:rPr>
            <w:noProof/>
            <w:webHidden/>
            <w:color w:val="000000" w:themeColor="text1"/>
          </w:rPr>
          <w:instrText xml:space="preserve"> PAGEREF _Toc105144465 \h </w:instrText>
        </w:r>
        <w:r w:rsidRPr="00EB4BA0">
          <w:rPr>
            <w:noProof/>
            <w:webHidden/>
            <w:color w:val="000000" w:themeColor="text1"/>
          </w:rPr>
        </w:r>
        <w:r w:rsidRPr="00EB4BA0">
          <w:rPr>
            <w:noProof/>
            <w:webHidden/>
            <w:color w:val="000000" w:themeColor="text1"/>
          </w:rPr>
          <w:fldChar w:fldCharType="separate"/>
        </w:r>
        <w:r w:rsidRPr="00EB4BA0">
          <w:rPr>
            <w:noProof/>
            <w:webHidden/>
            <w:color w:val="000000" w:themeColor="text1"/>
          </w:rPr>
          <w:t>92</w:t>
        </w:r>
        <w:r w:rsidRPr="00EB4BA0">
          <w:rPr>
            <w:noProof/>
            <w:webHidden/>
            <w:color w:val="000000" w:themeColor="text1"/>
          </w:rPr>
          <w:fldChar w:fldCharType="end"/>
        </w:r>
      </w:hyperlink>
    </w:p>
    <w:p w14:paraId="2E830617" w14:textId="487F4A96" w:rsidR="00242C19" w:rsidRPr="00EB4BA0" w:rsidRDefault="00242C19">
      <w:pPr>
        <w:pStyle w:val="TableofFigures"/>
        <w:tabs>
          <w:tab w:val="right" w:leader="dot" w:pos="9350"/>
        </w:tabs>
        <w:rPr>
          <w:rFonts w:asciiTheme="minorHAnsi" w:eastAsiaTheme="minorEastAsia" w:hAnsiTheme="minorHAnsi" w:cstheme="minorBidi"/>
          <w:noProof/>
          <w:color w:val="000000" w:themeColor="text1"/>
          <w:sz w:val="22"/>
          <w:szCs w:val="22"/>
        </w:rPr>
      </w:pPr>
      <w:hyperlink w:anchor="_Toc105144466" w:history="1">
        <w:r w:rsidRPr="00EB4BA0">
          <w:rPr>
            <w:rStyle w:val="Hyperlink"/>
            <w:noProof/>
            <w:color w:val="000000" w:themeColor="text1"/>
          </w:rPr>
          <w:t>User Interface 36: Dialog Ask Question(2)</w:t>
        </w:r>
        <w:r w:rsidRPr="00EB4BA0">
          <w:rPr>
            <w:noProof/>
            <w:webHidden/>
            <w:color w:val="000000" w:themeColor="text1"/>
          </w:rPr>
          <w:tab/>
        </w:r>
        <w:r w:rsidRPr="00EB4BA0">
          <w:rPr>
            <w:noProof/>
            <w:webHidden/>
            <w:color w:val="000000" w:themeColor="text1"/>
          </w:rPr>
          <w:fldChar w:fldCharType="begin"/>
        </w:r>
        <w:r w:rsidRPr="00EB4BA0">
          <w:rPr>
            <w:noProof/>
            <w:webHidden/>
            <w:color w:val="000000" w:themeColor="text1"/>
          </w:rPr>
          <w:instrText xml:space="preserve"> PAGEREF _Toc105144466 \h </w:instrText>
        </w:r>
        <w:r w:rsidRPr="00EB4BA0">
          <w:rPr>
            <w:noProof/>
            <w:webHidden/>
            <w:color w:val="000000" w:themeColor="text1"/>
          </w:rPr>
        </w:r>
        <w:r w:rsidRPr="00EB4BA0">
          <w:rPr>
            <w:noProof/>
            <w:webHidden/>
            <w:color w:val="000000" w:themeColor="text1"/>
          </w:rPr>
          <w:fldChar w:fldCharType="separate"/>
        </w:r>
        <w:r w:rsidRPr="00EB4BA0">
          <w:rPr>
            <w:noProof/>
            <w:webHidden/>
            <w:color w:val="000000" w:themeColor="text1"/>
          </w:rPr>
          <w:t>93</w:t>
        </w:r>
        <w:r w:rsidRPr="00EB4BA0">
          <w:rPr>
            <w:noProof/>
            <w:webHidden/>
            <w:color w:val="000000" w:themeColor="text1"/>
          </w:rPr>
          <w:fldChar w:fldCharType="end"/>
        </w:r>
      </w:hyperlink>
    </w:p>
    <w:p w14:paraId="738D69DB" w14:textId="238EC16B" w:rsidR="00242C19" w:rsidRPr="00EB4BA0" w:rsidRDefault="00242C19">
      <w:pPr>
        <w:pStyle w:val="TableofFigures"/>
        <w:tabs>
          <w:tab w:val="right" w:leader="dot" w:pos="9350"/>
        </w:tabs>
        <w:rPr>
          <w:rFonts w:asciiTheme="minorHAnsi" w:eastAsiaTheme="minorEastAsia" w:hAnsiTheme="minorHAnsi" w:cstheme="minorBidi"/>
          <w:noProof/>
          <w:color w:val="000000" w:themeColor="text1"/>
          <w:sz w:val="22"/>
          <w:szCs w:val="22"/>
        </w:rPr>
      </w:pPr>
      <w:hyperlink w:anchor="_Toc105144467" w:history="1">
        <w:r w:rsidRPr="00EB4BA0">
          <w:rPr>
            <w:rStyle w:val="Hyperlink"/>
            <w:noProof/>
            <w:color w:val="000000" w:themeColor="text1"/>
          </w:rPr>
          <w:t>User Interface 37: Error Message (Dialog Ask Question)</w:t>
        </w:r>
        <w:r w:rsidRPr="00EB4BA0">
          <w:rPr>
            <w:noProof/>
            <w:webHidden/>
            <w:color w:val="000000" w:themeColor="text1"/>
          </w:rPr>
          <w:tab/>
        </w:r>
        <w:r w:rsidRPr="00EB4BA0">
          <w:rPr>
            <w:noProof/>
            <w:webHidden/>
            <w:color w:val="000000" w:themeColor="text1"/>
          </w:rPr>
          <w:fldChar w:fldCharType="begin"/>
        </w:r>
        <w:r w:rsidRPr="00EB4BA0">
          <w:rPr>
            <w:noProof/>
            <w:webHidden/>
            <w:color w:val="000000" w:themeColor="text1"/>
          </w:rPr>
          <w:instrText xml:space="preserve"> PAGEREF _Toc105144467 \h </w:instrText>
        </w:r>
        <w:r w:rsidRPr="00EB4BA0">
          <w:rPr>
            <w:noProof/>
            <w:webHidden/>
            <w:color w:val="000000" w:themeColor="text1"/>
          </w:rPr>
        </w:r>
        <w:r w:rsidRPr="00EB4BA0">
          <w:rPr>
            <w:noProof/>
            <w:webHidden/>
            <w:color w:val="000000" w:themeColor="text1"/>
          </w:rPr>
          <w:fldChar w:fldCharType="separate"/>
        </w:r>
        <w:r w:rsidRPr="00EB4BA0">
          <w:rPr>
            <w:noProof/>
            <w:webHidden/>
            <w:color w:val="000000" w:themeColor="text1"/>
          </w:rPr>
          <w:t>94</w:t>
        </w:r>
        <w:r w:rsidRPr="00EB4BA0">
          <w:rPr>
            <w:noProof/>
            <w:webHidden/>
            <w:color w:val="000000" w:themeColor="text1"/>
          </w:rPr>
          <w:fldChar w:fldCharType="end"/>
        </w:r>
      </w:hyperlink>
    </w:p>
    <w:p w14:paraId="1322FE08" w14:textId="2893E170" w:rsidR="00242C19" w:rsidRPr="00EB4BA0" w:rsidRDefault="00242C19">
      <w:pPr>
        <w:pStyle w:val="TableofFigures"/>
        <w:tabs>
          <w:tab w:val="right" w:leader="dot" w:pos="9350"/>
        </w:tabs>
        <w:rPr>
          <w:rFonts w:asciiTheme="minorHAnsi" w:eastAsiaTheme="minorEastAsia" w:hAnsiTheme="minorHAnsi" w:cstheme="minorBidi"/>
          <w:noProof/>
          <w:color w:val="000000" w:themeColor="text1"/>
          <w:sz w:val="22"/>
          <w:szCs w:val="22"/>
        </w:rPr>
      </w:pPr>
      <w:hyperlink w:anchor="_Toc105144468" w:history="1">
        <w:r w:rsidRPr="00EB4BA0">
          <w:rPr>
            <w:rStyle w:val="Hyperlink"/>
            <w:noProof/>
            <w:color w:val="000000" w:themeColor="text1"/>
          </w:rPr>
          <w:t>User Interface 38: Success Message (Dialog Ask Question)</w:t>
        </w:r>
        <w:r w:rsidRPr="00EB4BA0">
          <w:rPr>
            <w:noProof/>
            <w:webHidden/>
            <w:color w:val="000000" w:themeColor="text1"/>
          </w:rPr>
          <w:tab/>
        </w:r>
        <w:r w:rsidRPr="00EB4BA0">
          <w:rPr>
            <w:noProof/>
            <w:webHidden/>
            <w:color w:val="000000" w:themeColor="text1"/>
          </w:rPr>
          <w:fldChar w:fldCharType="begin"/>
        </w:r>
        <w:r w:rsidRPr="00EB4BA0">
          <w:rPr>
            <w:noProof/>
            <w:webHidden/>
            <w:color w:val="000000" w:themeColor="text1"/>
          </w:rPr>
          <w:instrText xml:space="preserve"> PAGEREF _Toc105144468 \h </w:instrText>
        </w:r>
        <w:r w:rsidRPr="00EB4BA0">
          <w:rPr>
            <w:noProof/>
            <w:webHidden/>
            <w:color w:val="000000" w:themeColor="text1"/>
          </w:rPr>
        </w:r>
        <w:r w:rsidRPr="00EB4BA0">
          <w:rPr>
            <w:noProof/>
            <w:webHidden/>
            <w:color w:val="000000" w:themeColor="text1"/>
          </w:rPr>
          <w:fldChar w:fldCharType="separate"/>
        </w:r>
        <w:r w:rsidRPr="00EB4BA0">
          <w:rPr>
            <w:noProof/>
            <w:webHidden/>
            <w:color w:val="000000" w:themeColor="text1"/>
          </w:rPr>
          <w:t>95</w:t>
        </w:r>
        <w:r w:rsidRPr="00EB4BA0">
          <w:rPr>
            <w:noProof/>
            <w:webHidden/>
            <w:color w:val="000000" w:themeColor="text1"/>
          </w:rPr>
          <w:fldChar w:fldCharType="end"/>
        </w:r>
      </w:hyperlink>
    </w:p>
    <w:p w14:paraId="40783BF8" w14:textId="4F42ECF1" w:rsidR="00242C19" w:rsidRPr="00EB4BA0" w:rsidRDefault="00242C19">
      <w:pPr>
        <w:pStyle w:val="TableofFigures"/>
        <w:tabs>
          <w:tab w:val="right" w:leader="dot" w:pos="9350"/>
        </w:tabs>
        <w:rPr>
          <w:rFonts w:asciiTheme="minorHAnsi" w:eastAsiaTheme="minorEastAsia" w:hAnsiTheme="minorHAnsi" w:cstheme="minorBidi"/>
          <w:noProof/>
          <w:color w:val="000000" w:themeColor="text1"/>
          <w:sz w:val="22"/>
          <w:szCs w:val="22"/>
        </w:rPr>
      </w:pPr>
      <w:hyperlink w:anchor="_Toc105144469" w:history="1">
        <w:r w:rsidRPr="00EB4BA0">
          <w:rPr>
            <w:rStyle w:val="Hyperlink"/>
            <w:noProof/>
            <w:color w:val="000000" w:themeColor="text1"/>
          </w:rPr>
          <w:t>User Interface 39: Course</w:t>
        </w:r>
        <w:r w:rsidRPr="00EB4BA0">
          <w:rPr>
            <w:noProof/>
            <w:webHidden/>
            <w:color w:val="000000" w:themeColor="text1"/>
          </w:rPr>
          <w:tab/>
        </w:r>
        <w:r w:rsidRPr="00EB4BA0">
          <w:rPr>
            <w:noProof/>
            <w:webHidden/>
            <w:color w:val="000000" w:themeColor="text1"/>
          </w:rPr>
          <w:fldChar w:fldCharType="begin"/>
        </w:r>
        <w:r w:rsidRPr="00EB4BA0">
          <w:rPr>
            <w:noProof/>
            <w:webHidden/>
            <w:color w:val="000000" w:themeColor="text1"/>
          </w:rPr>
          <w:instrText xml:space="preserve"> PAGEREF _Toc105144469 \h </w:instrText>
        </w:r>
        <w:r w:rsidRPr="00EB4BA0">
          <w:rPr>
            <w:noProof/>
            <w:webHidden/>
            <w:color w:val="000000" w:themeColor="text1"/>
          </w:rPr>
        </w:r>
        <w:r w:rsidRPr="00EB4BA0">
          <w:rPr>
            <w:noProof/>
            <w:webHidden/>
            <w:color w:val="000000" w:themeColor="text1"/>
          </w:rPr>
          <w:fldChar w:fldCharType="separate"/>
        </w:r>
        <w:r w:rsidRPr="00EB4BA0">
          <w:rPr>
            <w:noProof/>
            <w:webHidden/>
            <w:color w:val="000000" w:themeColor="text1"/>
          </w:rPr>
          <w:t>96</w:t>
        </w:r>
        <w:r w:rsidRPr="00EB4BA0">
          <w:rPr>
            <w:noProof/>
            <w:webHidden/>
            <w:color w:val="000000" w:themeColor="text1"/>
          </w:rPr>
          <w:fldChar w:fldCharType="end"/>
        </w:r>
      </w:hyperlink>
    </w:p>
    <w:p w14:paraId="5FA1625F" w14:textId="35767D80" w:rsidR="00242C19" w:rsidRPr="00EB4BA0" w:rsidRDefault="00242C19">
      <w:pPr>
        <w:pStyle w:val="TableofFigures"/>
        <w:tabs>
          <w:tab w:val="right" w:leader="dot" w:pos="9350"/>
        </w:tabs>
        <w:rPr>
          <w:rFonts w:asciiTheme="minorHAnsi" w:eastAsiaTheme="minorEastAsia" w:hAnsiTheme="minorHAnsi" w:cstheme="minorBidi"/>
          <w:noProof/>
          <w:color w:val="000000" w:themeColor="text1"/>
          <w:sz w:val="22"/>
          <w:szCs w:val="22"/>
        </w:rPr>
      </w:pPr>
      <w:hyperlink w:anchor="_Toc105144470" w:history="1">
        <w:r w:rsidRPr="00EB4BA0">
          <w:rPr>
            <w:rStyle w:val="Hyperlink"/>
            <w:noProof/>
            <w:color w:val="000000" w:themeColor="text1"/>
          </w:rPr>
          <w:t>User Interface 40: Detail Course</w:t>
        </w:r>
        <w:r w:rsidRPr="00EB4BA0">
          <w:rPr>
            <w:noProof/>
            <w:webHidden/>
            <w:color w:val="000000" w:themeColor="text1"/>
          </w:rPr>
          <w:tab/>
        </w:r>
        <w:r w:rsidRPr="00EB4BA0">
          <w:rPr>
            <w:noProof/>
            <w:webHidden/>
            <w:color w:val="000000" w:themeColor="text1"/>
          </w:rPr>
          <w:fldChar w:fldCharType="begin"/>
        </w:r>
        <w:r w:rsidRPr="00EB4BA0">
          <w:rPr>
            <w:noProof/>
            <w:webHidden/>
            <w:color w:val="000000" w:themeColor="text1"/>
          </w:rPr>
          <w:instrText xml:space="preserve"> PAGEREF _Toc105144470 \h </w:instrText>
        </w:r>
        <w:r w:rsidRPr="00EB4BA0">
          <w:rPr>
            <w:noProof/>
            <w:webHidden/>
            <w:color w:val="000000" w:themeColor="text1"/>
          </w:rPr>
        </w:r>
        <w:r w:rsidRPr="00EB4BA0">
          <w:rPr>
            <w:noProof/>
            <w:webHidden/>
            <w:color w:val="000000" w:themeColor="text1"/>
          </w:rPr>
          <w:fldChar w:fldCharType="separate"/>
        </w:r>
        <w:r w:rsidRPr="00EB4BA0">
          <w:rPr>
            <w:noProof/>
            <w:webHidden/>
            <w:color w:val="000000" w:themeColor="text1"/>
          </w:rPr>
          <w:t>97</w:t>
        </w:r>
        <w:r w:rsidRPr="00EB4BA0">
          <w:rPr>
            <w:noProof/>
            <w:webHidden/>
            <w:color w:val="000000" w:themeColor="text1"/>
          </w:rPr>
          <w:fldChar w:fldCharType="end"/>
        </w:r>
      </w:hyperlink>
    </w:p>
    <w:p w14:paraId="4D47C914" w14:textId="628BB5D6" w:rsidR="00242C19" w:rsidRPr="00EB4BA0" w:rsidRDefault="00242C19">
      <w:pPr>
        <w:pStyle w:val="TableofFigures"/>
        <w:tabs>
          <w:tab w:val="right" w:leader="dot" w:pos="9350"/>
        </w:tabs>
        <w:rPr>
          <w:rFonts w:asciiTheme="minorHAnsi" w:eastAsiaTheme="minorEastAsia" w:hAnsiTheme="minorHAnsi" w:cstheme="minorBidi"/>
          <w:noProof/>
          <w:color w:val="000000" w:themeColor="text1"/>
          <w:sz w:val="22"/>
          <w:szCs w:val="22"/>
        </w:rPr>
      </w:pPr>
      <w:hyperlink w:anchor="_Toc105144471" w:history="1">
        <w:r w:rsidRPr="00EB4BA0">
          <w:rPr>
            <w:rStyle w:val="Hyperlink"/>
            <w:noProof/>
            <w:color w:val="000000" w:themeColor="text1"/>
          </w:rPr>
          <w:t>User Interface 41: Detail Course (1)</w:t>
        </w:r>
        <w:r w:rsidRPr="00EB4BA0">
          <w:rPr>
            <w:noProof/>
            <w:webHidden/>
            <w:color w:val="000000" w:themeColor="text1"/>
          </w:rPr>
          <w:tab/>
        </w:r>
        <w:r w:rsidRPr="00EB4BA0">
          <w:rPr>
            <w:noProof/>
            <w:webHidden/>
            <w:color w:val="000000" w:themeColor="text1"/>
          </w:rPr>
          <w:fldChar w:fldCharType="begin"/>
        </w:r>
        <w:r w:rsidRPr="00EB4BA0">
          <w:rPr>
            <w:noProof/>
            <w:webHidden/>
            <w:color w:val="000000" w:themeColor="text1"/>
          </w:rPr>
          <w:instrText xml:space="preserve"> PAGEREF _Toc105144471 \h </w:instrText>
        </w:r>
        <w:r w:rsidRPr="00EB4BA0">
          <w:rPr>
            <w:noProof/>
            <w:webHidden/>
            <w:color w:val="000000" w:themeColor="text1"/>
          </w:rPr>
        </w:r>
        <w:r w:rsidRPr="00EB4BA0">
          <w:rPr>
            <w:noProof/>
            <w:webHidden/>
            <w:color w:val="000000" w:themeColor="text1"/>
          </w:rPr>
          <w:fldChar w:fldCharType="separate"/>
        </w:r>
        <w:r w:rsidRPr="00EB4BA0">
          <w:rPr>
            <w:noProof/>
            <w:webHidden/>
            <w:color w:val="000000" w:themeColor="text1"/>
          </w:rPr>
          <w:t>98</w:t>
        </w:r>
        <w:r w:rsidRPr="00EB4BA0">
          <w:rPr>
            <w:noProof/>
            <w:webHidden/>
            <w:color w:val="000000" w:themeColor="text1"/>
          </w:rPr>
          <w:fldChar w:fldCharType="end"/>
        </w:r>
      </w:hyperlink>
    </w:p>
    <w:p w14:paraId="55F9D3B0" w14:textId="3DBA2CD0" w:rsidR="00242C19" w:rsidRPr="00EB4BA0" w:rsidRDefault="00242C19">
      <w:pPr>
        <w:pStyle w:val="TableofFigures"/>
        <w:tabs>
          <w:tab w:val="right" w:leader="dot" w:pos="9350"/>
        </w:tabs>
        <w:rPr>
          <w:rFonts w:asciiTheme="minorHAnsi" w:eastAsiaTheme="minorEastAsia" w:hAnsiTheme="minorHAnsi" w:cstheme="minorBidi"/>
          <w:noProof/>
          <w:color w:val="000000" w:themeColor="text1"/>
          <w:sz w:val="22"/>
          <w:szCs w:val="22"/>
        </w:rPr>
      </w:pPr>
      <w:hyperlink w:anchor="_Toc105144472" w:history="1">
        <w:r w:rsidRPr="00EB4BA0">
          <w:rPr>
            <w:rStyle w:val="Hyperlink"/>
            <w:noProof/>
            <w:color w:val="000000" w:themeColor="text1"/>
          </w:rPr>
          <w:t>User Interface 42: Detail Course (2)</w:t>
        </w:r>
        <w:r w:rsidRPr="00EB4BA0">
          <w:rPr>
            <w:noProof/>
            <w:webHidden/>
            <w:color w:val="000000" w:themeColor="text1"/>
          </w:rPr>
          <w:tab/>
        </w:r>
        <w:r w:rsidRPr="00EB4BA0">
          <w:rPr>
            <w:noProof/>
            <w:webHidden/>
            <w:color w:val="000000" w:themeColor="text1"/>
          </w:rPr>
          <w:fldChar w:fldCharType="begin"/>
        </w:r>
        <w:r w:rsidRPr="00EB4BA0">
          <w:rPr>
            <w:noProof/>
            <w:webHidden/>
            <w:color w:val="000000" w:themeColor="text1"/>
          </w:rPr>
          <w:instrText xml:space="preserve"> PAGEREF _Toc105144472 \h </w:instrText>
        </w:r>
        <w:r w:rsidRPr="00EB4BA0">
          <w:rPr>
            <w:noProof/>
            <w:webHidden/>
            <w:color w:val="000000" w:themeColor="text1"/>
          </w:rPr>
        </w:r>
        <w:r w:rsidRPr="00EB4BA0">
          <w:rPr>
            <w:noProof/>
            <w:webHidden/>
            <w:color w:val="000000" w:themeColor="text1"/>
          </w:rPr>
          <w:fldChar w:fldCharType="separate"/>
        </w:r>
        <w:r w:rsidRPr="00EB4BA0">
          <w:rPr>
            <w:noProof/>
            <w:webHidden/>
            <w:color w:val="000000" w:themeColor="text1"/>
          </w:rPr>
          <w:t>99</w:t>
        </w:r>
        <w:r w:rsidRPr="00EB4BA0">
          <w:rPr>
            <w:noProof/>
            <w:webHidden/>
            <w:color w:val="000000" w:themeColor="text1"/>
          </w:rPr>
          <w:fldChar w:fldCharType="end"/>
        </w:r>
      </w:hyperlink>
    </w:p>
    <w:p w14:paraId="6C3AF574" w14:textId="646CD01A" w:rsidR="00242C19" w:rsidRPr="00EB4BA0" w:rsidRDefault="00242C19">
      <w:pPr>
        <w:pStyle w:val="TableofFigures"/>
        <w:tabs>
          <w:tab w:val="right" w:leader="dot" w:pos="9350"/>
        </w:tabs>
        <w:rPr>
          <w:rFonts w:asciiTheme="minorHAnsi" w:eastAsiaTheme="minorEastAsia" w:hAnsiTheme="minorHAnsi" w:cstheme="minorBidi"/>
          <w:noProof/>
          <w:color w:val="000000" w:themeColor="text1"/>
          <w:sz w:val="22"/>
          <w:szCs w:val="22"/>
        </w:rPr>
      </w:pPr>
      <w:hyperlink w:anchor="_Toc105144473" w:history="1">
        <w:r w:rsidRPr="00EB4BA0">
          <w:rPr>
            <w:rStyle w:val="Hyperlink"/>
            <w:noProof/>
            <w:color w:val="000000" w:themeColor="text1"/>
          </w:rPr>
          <w:t>User Interface 43: Tip Interview</w:t>
        </w:r>
        <w:r w:rsidRPr="00EB4BA0">
          <w:rPr>
            <w:noProof/>
            <w:webHidden/>
            <w:color w:val="000000" w:themeColor="text1"/>
          </w:rPr>
          <w:tab/>
        </w:r>
        <w:r w:rsidRPr="00EB4BA0">
          <w:rPr>
            <w:noProof/>
            <w:webHidden/>
            <w:color w:val="000000" w:themeColor="text1"/>
          </w:rPr>
          <w:fldChar w:fldCharType="begin"/>
        </w:r>
        <w:r w:rsidRPr="00EB4BA0">
          <w:rPr>
            <w:noProof/>
            <w:webHidden/>
            <w:color w:val="000000" w:themeColor="text1"/>
          </w:rPr>
          <w:instrText xml:space="preserve"> PAGEREF _Toc105144473 \h </w:instrText>
        </w:r>
        <w:r w:rsidRPr="00EB4BA0">
          <w:rPr>
            <w:noProof/>
            <w:webHidden/>
            <w:color w:val="000000" w:themeColor="text1"/>
          </w:rPr>
        </w:r>
        <w:r w:rsidRPr="00EB4BA0">
          <w:rPr>
            <w:noProof/>
            <w:webHidden/>
            <w:color w:val="000000" w:themeColor="text1"/>
          </w:rPr>
          <w:fldChar w:fldCharType="separate"/>
        </w:r>
        <w:r w:rsidRPr="00EB4BA0">
          <w:rPr>
            <w:noProof/>
            <w:webHidden/>
            <w:color w:val="000000" w:themeColor="text1"/>
          </w:rPr>
          <w:t>100</w:t>
        </w:r>
        <w:r w:rsidRPr="00EB4BA0">
          <w:rPr>
            <w:noProof/>
            <w:webHidden/>
            <w:color w:val="000000" w:themeColor="text1"/>
          </w:rPr>
          <w:fldChar w:fldCharType="end"/>
        </w:r>
      </w:hyperlink>
    </w:p>
    <w:p w14:paraId="2CE76046" w14:textId="4BEA1748" w:rsidR="00242C19" w:rsidRPr="00EB4BA0" w:rsidRDefault="00242C19">
      <w:pPr>
        <w:pStyle w:val="TableofFigures"/>
        <w:tabs>
          <w:tab w:val="right" w:leader="dot" w:pos="9350"/>
        </w:tabs>
        <w:rPr>
          <w:rFonts w:asciiTheme="minorHAnsi" w:eastAsiaTheme="minorEastAsia" w:hAnsiTheme="minorHAnsi" w:cstheme="minorBidi"/>
          <w:noProof/>
          <w:color w:val="000000" w:themeColor="text1"/>
          <w:sz w:val="22"/>
          <w:szCs w:val="22"/>
        </w:rPr>
      </w:pPr>
      <w:hyperlink w:anchor="_Toc105144474" w:history="1">
        <w:r w:rsidRPr="00EB4BA0">
          <w:rPr>
            <w:rStyle w:val="Hyperlink"/>
            <w:noProof/>
            <w:color w:val="000000" w:themeColor="text1"/>
          </w:rPr>
          <w:t>User Interface 44: Intro Test</w:t>
        </w:r>
        <w:r w:rsidRPr="00EB4BA0">
          <w:rPr>
            <w:noProof/>
            <w:webHidden/>
            <w:color w:val="000000" w:themeColor="text1"/>
          </w:rPr>
          <w:tab/>
        </w:r>
        <w:r w:rsidRPr="00EB4BA0">
          <w:rPr>
            <w:noProof/>
            <w:webHidden/>
            <w:color w:val="000000" w:themeColor="text1"/>
          </w:rPr>
          <w:fldChar w:fldCharType="begin"/>
        </w:r>
        <w:r w:rsidRPr="00EB4BA0">
          <w:rPr>
            <w:noProof/>
            <w:webHidden/>
            <w:color w:val="000000" w:themeColor="text1"/>
          </w:rPr>
          <w:instrText xml:space="preserve"> PAGEREF _Toc105144474 \h </w:instrText>
        </w:r>
        <w:r w:rsidRPr="00EB4BA0">
          <w:rPr>
            <w:noProof/>
            <w:webHidden/>
            <w:color w:val="000000" w:themeColor="text1"/>
          </w:rPr>
        </w:r>
        <w:r w:rsidRPr="00EB4BA0">
          <w:rPr>
            <w:noProof/>
            <w:webHidden/>
            <w:color w:val="000000" w:themeColor="text1"/>
          </w:rPr>
          <w:fldChar w:fldCharType="separate"/>
        </w:r>
        <w:r w:rsidRPr="00EB4BA0">
          <w:rPr>
            <w:noProof/>
            <w:webHidden/>
            <w:color w:val="000000" w:themeColor="text1"/>
          </w:rPr>
          <w:t>101</w:t>
        </w:r>
        <w:r w:rsidRPr="00EB4BA0">
          <w:rPr>
            <w:noProof/>
            <w:webHidden/>
            <w:color w:val="000000" w:themeColor="text1"/>
          </w:rPr>
          <w:fldChar w:fldCharType="end"/>
        </w:r>
      </w:hyperlink>
    </w:p>
    <w:p w14:paraId="43651E18" w14:textId="30D0A8DA" w:rsidR="00242C19" w:rsidRPr="00EB4BA0" w:rsidRDefault="00242C19">
      <w:pPr>
        <w:pStyle w:val="TableofFigures"/>
        <w:tabs>
          <w:tab w:val="right" w:leader="dot" w:pos="9350"/>
        </w:tabs>
        <w:rPr>
          <w:rFonts w:asciiTheme="minorHAnsi" w:eastAsiaTheme="minorEastAsia" w:hAnsiTheme="minorHAnsi" w:cstheme="minorBidi"/>
          <w:noProof/>
          <w:color w:val="000000" w:themeColor="text1"/>
          <w:sz w:val="22"/>
          <w:szCs w:val="22"/>
        </w:rPr>
      </w:pPr>
      <w:hyperlink w:anchor="_Toc105144475" w:history="1">
        <w:r w:rsidRPr="00EB4BA0">
          <w:rPr>
            <w:rStyle w:val="Hyperlink"/>
            <w:noProof/>
            <w:color w:val="000000" w:themeColor="text1"/>
          </w:rPr>
          <w:t>User Interface 45: Play Test</w:t>
        </w:r>
        <w:r w:rsidRPr="00EB4BA0">
          <w:rPr>
            <w:noProof/>
            <w:webHidden/>
            <w:color w:val="000000" w:themeColor="text1"/>
          </w:rPr>
          <w:tab/>
        </w:r>
        <w:r w:rsidRPr="00EB4BA0">
          <w:rPr>
            <w:noProof/>
            <w:webHidden/>
            <w:color w:val="000000" w:themeColor="text1"/>
          </w:rPr>
          <w:fldChar w:fldCharType="begin"/>
        </w:r>
        <w:r w:rsidRPr="00EB4BA0">
          <w:rPr>
            <w:noProof/>
            <w:webHidden/>
            <w:color w:val="000000" w:themeColor="text1"/>
          </w:rPr>
          <w:instrText xml:space="preserve"> PAGEREF _Toc105144475 \h </w:instrText>
        </w:r>
        <w:r w:rsidRPr="00EB4BA0">
          <w:rPr>
            <w:noProof/>
            <w:webHidden/>
            <w:color w:val="000000" w:themeColor="text1"/>
          </w:rPr>
        </w:r>
        <w:r w:rsidRPr="00EB4BA0">
          <w:rPr>
            <w:noProof/>
            <w:webHidden/>
            <w:color w:val="000000" w:themeColor="text1"/>
          </w:rPr>
          <w:fldChar w:fldCharType="separate"/>
        </w:r>
        <w:r w:rsidRPr="00EB4BA0">
          <w:rPr>
            <w:noProof/>
            <w:webHidden/>
            <w:color w:val="000000" w:themeColor="text1"/>
          </w:rPr>
          <w:t>102</w:t>
        </w:r>
        <w:r w:rsidRPr="00EB4BA0">
          <w:rPr>
            <w:noProof/>
            <w:webHidden/>
            <w:color w:val="000000" w:themeColor="text1"/>
          </w:rPr>
          <w:fldChar w:fldCharType="end"/>
        </w:r>
      </w:hyperlink>
    </w:p>
    <w:p w14:paraId="19404F32" w14:textId="21E0E180" w:rsidR="00242C19" w:rsidRPr="00EB4BA0" w:rsidRDefault="00242C19">
      <w:pPr>
        <w:pStyle w:val="TableofFigures"/>
        <w:tabs>
          <w:tab w:val="right" w:leader="dot" w:pos="9350"/>
        </w:tabs>
        <w:rPr>
          <w:rFonts w:asciiTheme="minorHAnsi" w:eastAsiaTheme="minorEastAsia" w:hAnsiTheme="minorHAnsi" w:cstheme="minorBidi"/>
          <w:noProof/>
          <w:color w:val="000000" w:themeColor="text1"/>
          <w:sz w:val="22"/>
          <w:szCs w:val="22"/>
        </w:rPr>
      </w:pPr>
      <w:hyperlink w:anchor="_Toc105144476" w:history="1">
        <w:r w:rsidRPr="00EB4BA0">
          <w:rPr>
            <w:rStyle w:val="Hyperlink"/>
            <w:noProof/>
            <w:color w:val="000000" w:themeColor="text1"/>
          </w:rPr>
          <w:t>User Interface 46: Dialog Back Home (Test)</w:t>
        </w:r>
        <w:r w:rsidRPr="00EB4BA0">
          <w:rPr>
            <w:noProof/>
            <w:webHidden/>
            <w:color w:val="000000" w:themeColor="text1"/>
          </w:rPr>
          <w:tab/>
        </w:r>
        <w:r w:rsidRPr="00EB4BA0">
          <w:rPr>
            <w:noProof/>
            <w:webHidden/>
            <w:color w:val="000000" w:themeColor="text1"/>
          </w:rPr>
          <w:fldChar w:fldCharType="begin"/>
        </w:r>
        <w:r w:rsidRPr="00EB4BA0">
          <w:rPr>
            <w:noProof/>
            <w:webHidden/>
            <w:color w:val="000000" w:themeColor="text1"/>
          </w:rPr>
          <w:instrText xml:space="preserve"> PAGEREF _Toc105144476 \h </w:instrText>
        </w:r>
        <w:r w:rsidRPr="00EB4BA0">
          <w:rPr>
            <w:noProof/>
            <w:webHidden/>
            <w:color w:val="000000" w:themeColor="text1"/>
          </w:rPr>
        </w:r>
        <w:r w:rsidRPr="00EB4BA0">
          <w:rPr>
            <w:noProof/>
            <w:webHidden/>
            <w:color w:val="000000" w:themeColor="text1"/>
          </w:rPr>
          <w:fldChar w:fldCharType="separate"/>
        </w:r>
        <w:r w:rsidRPr="00EB4BA0">
          <w:rPr>
            <w:noProof/>
            <w:webHidden/>
            <w:color w:val="000000" w:themeColor="text1"/>
          </w:rPr>
          <w:t>104</w:t>
        </w:r>
        <w:r w:rsidRPr="00EB4BA0">
          <w:rPr>
            <w:noProof/>
            <w:webHidden/>
            <w:color w:val="000000" w:themeColor="text1"/>
          </w:rPr>
          <w:fldChar w:fldCharType="end"/>
        </w:r>
      </w:hyperlink>
    </w:p>
    <w:p w14:paraId="532AE7C9" w14:textId="4C57044C" w:rsidR="00242C19" w:rsidRPr="00EB4BA0" w:rsidRDefault="00242C19">
      <w:pPr>
        <w:pStyle w:val="TableofFigures"/>
        <w:tabs>
          <w:tab w:val="right" w:leader="dot" w:pos="9350"/>
        </w:tabs>
        <w:rPr>
          <w:rFonts w:asciiTheme="minorHAnsi" w:eastAsiaTheme="minorEastAsia" w:hAnsiTheme="minorHAnsi" w:cstheme="minorBidi"/>
          <w:noProof/>
          <w:color w:val="000000" w:themeColor="text1"/>
          <w:sz w:val="22"/>
          <w:szCs w:val="22"/>
        </w:rPr>
      </w:pPr>
      <w:hyperlink w:anchor="_Toc105144477" w:history="1">
        <w:r w:rsidRPr="00EB4BA0">
          <w:rPr>
            <w:rStyle w:val="Hyperlink"/>
            <w:noProof/>
            <w:color w:val="000000" w:themeColor="text1"/>
          </w:rPr>
          <w:t>User Interface 47: Success Message (Test)</w:t>
        </w:r>
        <w:r w:rsidRPr="00EB4BA0">
          <w:rPr>
            <w:noProof/>
            <w:webHidden/>
            <w:color w:val="000000" w:themeColor="text1"/>
          </w:rPr>
          <w:tab/>
        </w:r>
        <w:r w:rsidRPr="00EB4BA0">
          <w:rPr>
            <w:noProof/>
            <w:webHidden/>
            <w:color w:val="000000" w:themeColor="text1"/>
          </w:rPr>
          <w:fldChar w:fldCharType="begin"/>
        </w:r>
        <w:r w:rsidRPr="00EB4BA0">
          <w:rPr>
            <w:noProof/>
            <w:webHidden/>
            <w:color w:val="000000" w:themeColor="text1"/>
          </w:rPr>
          <w:instrText xml:space="preserve"> PAGEREF _Toc105144477 \h </w:instrText>
        </w:r>
        <w:r w:rsidRPr="00EB4BA0">
          <w:rPr>
            <w:noProof/>
            <w:webHidden/>
            <w:color w:val="000000" w:themeColor="text1"/>
          </w:rPr>
        </w:r>
        <w:r w:rsidRPr="00EB4BA0">
          <w:rPr>
            <w:noProof/>
            <w:webHidden/>
            <w:color w:val="000000" w:themeColor="text1"/>
          </w:rPr>
          <w:fldChar w:fldCharType="separate"/>
        </w:r>
        <w:r w:rsidRPr="00EB4BA0">
          <w:rPr>
            <w:noProof/>
            <w:webHidden/>
            <w:color w:val="000000" w:themeColor="text1"/>
          </w:rPr>
          <w:t>105</w:t>
        </w:r>
        <w:r w:rsidRPr="00EB4BA0">
          <w:rPr>
            <w:noProof/>
            <w:webHidden/>
            <w:color w:val="000000" w:themeColor="text1"/>
          </w:rPr>
          <w:fldChar w:fldCharType="end"/>
        </w:r>
      </w:hyperlink>
    </w:p>
    <w:p w14:paraId="300AF3D2" w14:textId="0AF8F0B8" w:rsidR="00242C19" w:rsidRPr="00EB4BA0" w:rsidRDefault="00242C19">
      <w:pPr>
        <w:pStyle w:val="TableofFigures"/>
        <w:tabs>
          <w:tab w:val="right" w:leader="dot" w:pos="9350"/>
        </w:tabs>
        <w:rPr>
          <w:rFonts w:asciiTheme="minorHAnsi" w:eastAsiaTheme="minorEastAsia" w:hAnsiTheme="minorHAnsi" w:cstheme="minorBidi"/>
          <w:noProof/>
          <w:color w:val="000000" w:themeColor="text1"/>
          <w:sz w:val="22"/>
          <w:szCs w:val="22"/>
        </w:rPr>
      </w:pPr>
      <w:hyperlink w:anchor="_Toc105144478" w:history="1">
        <w:r w:rsidRPr="00EB4BA0">
          <w:rPr>
            <w:rStyle w:val="Hyperlink"/>
            <w:noProof/>
            <w:color w:val="000000" w:themeColor="text1"/>
          </w:rPr>
          <w:t>User Interface 48: Error Message (Test)</w:t>
        </w:r>
        <w:r w:rsidRPr="00EB4BA0">
          <w:rPr>
            <w:noProof/>
            <w:webHidden/>
            <w:color w:val="000000" w:themeColor="text1"/>
          </w:rPr>
          <w:tab/>
        </w:r>
        <w:r w:rsidRPr="00EB4BA0">
          <w:rPr>
            <w:noProof/>
            <w:webHidden/>
            <w:color w:val="000000" w:themeColor="text1"/>
          </w:rPr>
          <w:fldChar w:fldCharType="begin"/>
        </w:r>
        <w:r w:rsidRPr="00EB4BA0">
          <w:rPr>
            <w:noProof/>
            <w:webHidden/>
            <w:color w:val="000000" w:themeColor="text1"/>
          </w:rPr>
          <w:instrText xml:space="preserve"> PAGEREF _Toc105144478 \h </w:instrText>
        </w:r>
        <w:r w:rsidRPr="00EB4BA0">
          <w:rPr>
            <w:noProof/>
            <w:webHidden/>
            <w:color w:val="000000" w:themeColor="text1"/>
          </w:rPr>
        </w:r>
        <w:r w:rsidRPr="00EB4BA0">
          <w:rPr>
            <w:noProof/>
            <w:webHidden/>
            <w:color w:val="000000" w:themeColor="text1"/>
          </w:rPr>
          <w:fldChar w:fldCharType="separate"/>
        </w:r>
        <w:r w:rsidRPr="00EB4BA0">
          <w:rPr>
            <w:noProof/>
            <w:webHidden/>
            <w:color w:val="000000" w:themeColor="text1"/>
          </w:rPr>
          <w:t>106</w:t>
        </w:r>
        <w:r w:rsidRPr="00EB4BA0">
          <w:rPr>
            <w:noProof/>
            <w:webHidden/>
            <w:color w:val="000000" w:themeColor="text1"/>
          </w:rPr>
          <w:fldChar w:fldCharType="end"/>
        </w:r>
      </w:hyperlink>
    </w:p>
    <w:p w14:paraId="2F38850C" w14:textId="29520152" w:rsidR="00242C19" w:rsidRPr="00EB4BA0" w:rsidRDefault="00242C19">
      <w:pPr>
        <w:pStyle w:val="TableofFigures"/>
        <w:tabs>
          <w:tab w:val="right" w:leader="dot" w:pos="9350"/>
        </w:tabs>
        <w:rPr>
          <w:rFonts w:asciiTheme="minorHAnsi" w:eastAsiaTheme="minorEastAsia" w:hAnsiTheme="minorHAnsi" w:cstheme="minorBidi"/>
          <w:noProof/>
          <w:color w:val="000000" w:themeColor="text1"/>
          <w:sz w:val="22"/>
          <w:szCs w:val="22"/>
        </w:rPr>
      </w:pPr>
      <w:hyperlink w:anchor="_Toc105144479" w:history="1">
        <w:r w:rsidRPr="00EB4BA0">
          <w:rPr>
            <w:rStyle w:val="Hyperlink"/>
            <w:noProof/>
            <w:color w:val="000000" w:themeColor="text1"/>
          </w:rPr>
          <w:t>User Interface 49: Done</w:t>
        </w:r>
        <w:r w:rsidRPr="00EB4BA0">
          <w:rPr>
            <w:noProof/>
            <w:webHidden/>
            <w:color w:val="000000" w:themeColor="text1"/>
          </w:rPr>
          <w:tab/>
        </w:r>
        <w:r w:rsidRPr="00EB4BA0">
          <w:rPr>
            <w:noProof/>
            <w:webHidden/>
            <w:color w:val="000000" w:themeColor="text1"/>
          </w:rPr>
          <w:fldChar w:fldCharType="begin"/>
        </w:r>
        <w:r w:rsidRPr="00EB4BA0">
          <w:rPr>
            <w:noProof/>
            <w:webHidden/>
            <w:color w:val="000000" w:themeColor="text1"/>
          </w:rPr>
          <w:instrText xml:space="preserve"> PAGEREF _Toc105144479 \h </w:instrText>
        </w:r>
        <w:r w:rsidRPr="00EB4BA0">
          <w:rPr>
            <w:noProof/>
            <w:webHidden/>
            <w:color w:val="000000" w:themeColor="text1"/>
          </w:rPr>
        </w:r>
        <w:r w:rsidRPr="00EB4BA0">
          <w:rPr>
            <w:noProof/>
            <w:webHidden/>
            <w:color w:val="000000" w:themeColor="text1"/>
          </w:rPr>
          <w:fldChar w:fldCharType="separate"/>
        </w:r>
        <w:r w:rsidRPr="00EB4BA0">
          <w:rPr>
            <w:noProof/>
            <w:webHidden/>
            <w:color w:val="000000" w:themeColor="text1"/>
          </w:rPr>
          <w:t>107</w:t>
        </w:r>
        <w:r w:rsidRPr="00EB4BA0">
          <w:rPr>
            <w:noProof/>
            <w:webHidden/>
            <w:color w:val="000000" w:themeColor="text1"/>
          </w:rPr>
          <w:fldChar w:fldCharType="end"/>
        </w:r>
      </w:hyperlink>
    </w:p>
    <w:p w14:paraId="2654FB52" w14:textId="37313D89" w:rsidR="00242C19" w:rsidRPr="00EB4BA0" w:rsidRDefault="00242C19">
      <w:pPr>
        <w:pStyle w:val="TableofFigures"/>
        <w:tabs>
          <w:tab w:val="right" w:leader="dot" w:pos="9350"/>
        </w:tabs>
        <w:rPr>
          <w:rFonts w:asciiTheme="minorHAnsi" w:eastAsiaTheme="minorEastAsia" w:hAnsiTheme="minorHAnsi" w:cstheme="minorBidi"/>
          <w:noProof/>
          <w:color w:val="000000" w:themeColor="text1"/>
          <w:sz w:val="22"/>
          <w:szCs w:val="22"/>
        </w:rPr>
      </w:pPr>
      <w:hyperlink w:anchor="_Toc105144480" w:history="1">
        <w:r w:rsidRPr="00EB4BA0">
          <w:rPr>
            <w:rStyle w:val="Hyperlink"/>
            <w:noProof/>
            <w:color w:val="000000" w:themeColor="text1"/>
          </w:rPr>
          <w:t>User Interface 50: List Question User Add</w:t>
        </w:r>
        <w:r w:rsidRPr="00EB4BA0">
          <w:rPr>
            <w:noProof/>
            <w:webHidden/>
            <w:color w:val="000000" w:themeColor="text1"/>
          </w:rPr>
          <w:tab/>
        </w:r>
        <w:r w:rsidRPr="00EB4BA0">
          <w:rPr>
            <w:noProof/>
            <w:webHidden/>
            <w:color w:val="000000" w:themeColor="text1"/>
          </w:rPr>
          <w:fldChar w:fldCharType="begin"/>
        </w:r>
        <w:r w:rsidRPr="00EB4BA0">
          <w:rPr>
            <w:noProof/>
            <w:webHidden/>
            <w:color w:val="000000" w:themeColor="text1"/>
          </w:rPr>
          <w:instrText xml:space="preserve"> PAGEREF _Toc105144480 \h </w:instrText>
        </w:r>
        <w:r w:rsidRPr="00EB4BA0">
          <w:rPr>
            <w:noProof/>
            <w:webHidden/>
            <w:color w:val="000000" w:themeColor="text1"/>
          </w:rPr>
        </w:r>
        <w:r w:rsidRPr="00EB4BA0">
          <w:rPr>
            <w:noProof/>
            <w:webHidden/>
            <w:color w:val="000000" w:themeColor="text1"/>
          </w:rPr>
          <w:fldChar w:fldCharType="separate"/>
        </w:r>
        <w:r w:rsidRPr="00EB4BA0">
          <w:rPr>
            <w:noProof/>
            <w:webHidden/>
            <w:color w:val="000000" w:themeColor="text1"/>
          </w:rPr>
          <w:t>109</w:t>
        </w:r>
        <w:r w:rsidRPr="00EB4BA0">
          <w:rPr>
            <w:noProof/>
            <w:webHidden/>
            <w:color w:val="000000" w:themeColor="text1"/>
          </w:rPr>
          <w:fldChar w:fldCharType="end"/>
        </w:r>
      </w:hyperlink>
    </w:p>
    <w:p w14:paraId="253A4A17" w14:textId="0429C9E6" w:rsidR="00242C19" w:rsidRPr="00EB4BA0" w:rsidRDefault="00242C19">
      <w:pPr>
        <w:pStyle w:val="TableofFigures"/>
        <w:tabs>
          <w:tab w:val="right" w:leader="dot" w:pos="9350"/>
        </w:tabs>
        <w:rPr>
          <w:rFonts w:asciiTheme="minorHAnsi" w:eastAsiaTheme="minorEastAsia" w:hAnsiTheme="minorHAnsi" w:cstheme="minorBidi"/>
          <w:noProof/>
          <w:color w:val="000000" w:themeColor="text1"/>
          <w:sz w:val="22"/>
          <w:szCs w:val="22"/>
        </w:rPr>
      </w:pPr>
      <w:hyperlink w:anchor="_Toc105144481" w:history="1">
        <w:r w:rsidRPr="00EB4BA0">
          <w:rPr>
            <w:rStyle w:val="Hyperlink"/>
            <w:noProof/>
            <w:color w:val="000000" w:themeColor="text1"/>
          </w:rPr>
          <w:t>User Interface 51: Scan Text</w:t>
        </w:r>
        <w:r w:rsidRPr="00EB4BA0">
          <w:rPr>
            <w:noProof/>
            <w:webHidden/>
            <w:color w:val="000000" w:themeColor="text1"/>
          </w:rPr>
          <w:tab/>
        </w:r>
        <w:r w:rsidRPr="00EB4BA0">
          <w:rPr>
            <w:noProof/>
            <w:webHidden/>
            <w:color w:val="000000" w:themeColor="text1"/>
          </w:rPr>
          <w:fldChar w:fldCharType="begin"/>
        </w:r>
        <w:r w:rsidRPr="00EB4BA0">
          <w:rPr>
            <w:noProof/>
            <w:webHidden/>
            <w:color w:val="000000" w:themeColor="text1"/>
          </w:rPr>
          <w:instrText xml:space="preserve"> PAGEREF _Toc105144481 \h </w:instrText>
        </w:r>
        <w:r w:rsidRPr="00EB4BA0">
          <w:rPr>
            <w:noProof/>
            <w:webHidden/>
            <w:color w:val="000000" w:themeColor="text1"/>
          </w:rPr>
        </w:r>
        <w:r w:rsidRPr="00EB4BA0">
          <w:rPr>
            <w:noProof/>
            <w:webHidden/>
            <w:color w:val="000000" w:themeColor="text1"/>
          </w:rPr>
          <w:fldChar w:fldCharType="separate"/>
        </w:r>
        <w:r w:rsidRPr="00EB4BA0">
          <w:rPr>
            <w:noProof/>
            <w:webHidden/>
            <w:color w:val="000000" w:themeColor="text1"/>
          </w:rPr>
          <w:t>111</w:t>
        </w:r>
        <w:r w:rsidRPr="00EB4BA0">
          <w:rPr>
            <w:noProof/>
            <w:webHidden/>
            <w:color w:val="000000" w:themeColor="text1"/>
          </w:rPr>
          <w:fldChar w:fldCharType="end"/>
        </w:r>
      </w:hyperlink>
    </w:p>
    <w:p w14:paraId="48390AE7" w14:textId="46A933A0" w:rsidR="00242C19" w:rsidRPr="00EB4BA0" w:rsidRDefault="00242C19">
      <w:pPr>
        <w:pStyle w:val="TableofFigures"/>
        <w:tabs>
          <w:tab w:val="right" w:leader="dot" w:pos="9350"/>
        </w:tabs>
        <w:rPr>
          <w:rFonts w:asciiTheme="minorHAnsi" w:eastAsiaTheme="minorEastAsia" w:hAnsiTheme="minorHAnsi" w:cstheme="minorBidi"/>
          <w:noProof/>
          <w:color w:val="000000" w:themeColor="text1"/>
          <w:sz w:val="22"/>
          <w:szCs w:val="22"/>
        </w:rPr>
      </w:pPr>
      <w:hyperlink w:anchor="_Toc105144482" w:history="1">
        <w:r w:rsidRPr="00EB4BA0">
          <w:rPr>
            <w:rStyle w:val="Hyperlink"/>
            <w:noProof/>
            <w:color w:val="000000" w:themeColor="text1"/>
          </w:rPr>
          <w:t>User Interface 52: Ranking</w:t>
        </w:r>
        <w:r w:rsidRPr="00EB4BA0">
          <w:rPr>
            <w:noProof/>
            <w:webHidden/>
            <w:color w:val="000000" w:themeColor="text1"/>
          </w:rPr>
          <w:tab/>
        </w:r>
        <w:r w:rsidRPr="00EB4BA0">
          <w:rPr>
            <w:noProof/>
            <w:webHidden/>
            <w:color w:val="000000" w:themeColor="text1"/>
          </w:rPr>
          <w:fldChar w:fldCharType="begin"/>
        </w:r>
        <w:r w:rsidRPr="00EB4BA0">
          <w:rPr>
            <w:noProof/>
            <w:webHidden/>
            <w:color w:val="000000" w:themeColor="text1"/>
          </w:rPr>
          <w:instrText xml:space="preserve"> PAGEREF _Toc105144482 \h </w:instrText>
        </w:r>
        <w:r w:rsidRPr="00EB4BA0">
          <w:rPr>
            <w:noProof/>
            <w:webHidden/>
            <w:color w:val="000000" w:themeColor="text1"/>
          </w:rPr>
        </w:r>
        <w:r w:rsidRPr="00EB4BA0">
          <w:rPr>
            <w:noProof/>
            <w:webHidden/>
            <w:color w:val="000000" w:themeColor="text1"/>
          </w:rPr>
          <w:fldChar w:fldCharType="separate"/>
        </w:r>
        <w:r w:rsidRPr="00EB4BA0">
          <w:rPr>
            <w:noProof/>
            <w:webHidden/>
            <w:color w:val="000000" w:themeColor="text1"/>
          </w:rPr>
          <w:t>113</w:t>
        </w:r>
        <w:r w:rsidRPr="00EB4BA0">
          <w:rPr>
            <w:noProof/>
            <w:webHidden/>
            <w:color w:val="000000" w:themeColor="text1"/>
          </w:rPr>
          <w:fldChar w:fldCharType="end"/>
        </w:r>
      </w:hyperlink>
    </w:p>
    <w:p w14:paraId="4F6422BF" w14:textId="77E4F416" w:rsidR="00242C19" w:rsidRPr="00EB4BA0" w:rsidRDefault="00242C19">
      <w:pPr>
        <w:pStyle w:val="TableofFigures"/>
        <w:tabs>
          <w:tab w:val="right" w:leader="dot" w:pos="9350"/>
        </w:tabs>
        <w:rPr>
          <w:rFonts w:asciiTheme="minorHAnsi" w:eastAsiaTheme="minorEastAsia" w:hAnsiTheme="minorHAnsi" w:cstheme="minorBidi"/>
          <w:noProof/>
          <w:color w:val="000000" w:themeColor="text1"/>
          <w:sz w:val="22"/>
          <w:szCs w:val="22"/>
        </w:rPr>
      </w:pPr>
      <w:hyperlink w:anchor="_Toc105144483" w:history="1">
        <w:r w:rsidRPr="00EB4BA0">
          <w:rPr>
            <w:rStyle w:val="Hyperlink"/>
            <w:noProof/>
            <w:color w:val="000000" w:themeColor="text1"/>
          </w:rPr>
          <w:t>User Interface 53: Report Problem</w:t>
        </w:r>
        <w:r w:rsidRPr="00EB4BA0">
          <w:rPr>
            <w:noProof/>
            <w:webHidden/>
            <w:color w:val="000000" w:themeColor="text1"/>
          </w:rPr>
          <w:tab/>
        </w:r>
        <w:r w:rsidRPr="00EB4BA0">
          <w:rPr>
            <w:noProof/>
            <w:webHidden/>
            <w:color w:val="000000" w:themeColor="text1"/>
          </w:rPr>
          <w:fldChar w:fldCharType="begin"/>
        </w:r>
        <w:r w:rsidRPr="00EB4BA0">
          <w:rPr>
            <w:noProof/>
            <w:webHidden/>
            <w:color w:val="000000" w:themeColor="text1"/>
          </w:rPr>
          <w:instrText xml:space="preserve"> PAGEREF _Toc105144483 \h </w:instrText>
        </w:r>
        <w:r w:rsidRPr="00EB4BA0">
          <w:rPr>
            <w:noProof/>
            <w:webHidden/>
            <w:color w:val="000000" w:themeColor="text1"/>
          </w:rPr>
        </w:r>
        <w:r w:rsidRPr="00EB4BA0">
          <w:rPr>
            <w:noProof/>
            <w:webHidden/>
            <w:color w:val="000000" w:themeColor="text1"/>
          </w:rPr>
          <w:fldChar w:fldCharType="separate"/>
        </w:r>
        <w:r w:rsidRPr="00EB4BA0">
          <w:rPr>
            <w:noProof/>
            <w:webHidden/>
            <w:color w:val="000000" w:themeColor="text1"/>
          </w:rPr>
          <w:t>114</w:t>
        </w:r>
        <w:r w:rsidRPr="00EB4BA0">
          <w:rPr>
            <w:noProof/>
            <w:webHidden/>
            <w:color w:val="000000" w:themeColor="text1"/>
          </w:rPr>
          <w:fldChar w:fldCharType="end"/>
        </w:r>
      </w:hyperlink>
    </w:p>
    <w:p w14:paraId="4F95E9A1" w14:textId="3C32AD56" w:rsidR="00242C19" w:rsidRPr="00EB4BA0" w:rsidRDefault="00242C19">
      <w:pPr>
        <w:pStyle w:val="TableofFigures"/>
        <w:tabs>
          <w:tab w:val="right" w:leader="dot" w:pos="9350"/>
        </w:tabs>
        <w:rPr>
          <w:rFonts w:asciiTheme="minorHAnsi" w:eastAsiaTheme="minorEastAsia" w:hAnsiTheme="minorHAnsi" w:cstheme="minorBidi"/>
          <w:noProof/>
          <w:color w:val="000000" w:themeColor="text1"/>
          <w:sz w:val="22"/>
          <w:szCs w:val="22"/>
        </w:rPr>
      </w:pPr>
      <w:hyperlink w:anchor="_Toc105144484" w:history="1">
        <w:r w:rsidRPr="00EB4BA0">
          <w:rPr>
            <w:rStyle w:val="Hyperlink"/>
            <w:noProof/>
            <w:color w:val="000000" w:themeColor="text1"/>
          </w:rPr>
          <w:t>User Interface 54: Privacy Policy</w:t>
        </w:r>
        <w:r w:rsidRPr="00EB4BA0">
          <w:rPr>
            <w:noProof/>
            <w:webHidden/>
            <w:color w:val="000000" w:themeColor="text1"/>
          </w:rPr>
          <w:tab/>
        </w:r>
        <w:r w:rsidRPr="00EB4BA0">
          <w:rPr>
            <w:noProof/>
            <w:webHidden/>
            <w:color w:val="000000" w:themeColor="text1"/>
          </w:rPr>
          <w:fldChar w:fldCharType="begin"/>
        </w:r>
        <w:r w:rsidRPr="00EB4BA0">
          <w:rPr>
            <w:noProof/>
            <w:webHidden/>
            <w:color w:val="000000" w:themeColor="text1"/>
          </w:rPr>
          <w:instrText xml:space="preserve"> PAGEREF _Toc105144484 \h </w:instrText>
        </w:r>
        <w:r w:rsidRPr="00EB4BA0">
          <w:rPr>
            <w:noProof/>
            <w:webHidden/>
            <w:color w:val="000000" w:themeColor="text1"/>
          </w:rPr>
        </w:r>
        <w:r w:rsidRPr="00EB4BA0">
          <w:rPr>
            <w:noProof/>
            <w:webHidden/>
            <w:color w:val="000000" w:themeColor="text1"/>
          </w:rPr>
          <w:fldChar w:fldCharType="separate"/>
        </w:r>
        <w:r w:rsidRPr="00EB4BA0">
          <w:rPr>
            <w:noProof/>
            <w:webHidden/>
            <w:color w:val="000000" w:themeColor="text1"/>
          </w:rPr>
          <w:t>115</w:t>
        </w:r>
        <w:r w:rsidRPr="00EB4BA0">
          <w:rPr>
            <w:noProof/>
            <w:webHidden/>
            <w:color w:val="000000" w:themeColor="text1"/>
          </w:rPr>
          <w:fldChar w:fldCharType="end"/>
        </w:r>
      </w:hyperlink>
    </w:p>
    <w:p w14:paraId="4530A313" w14:textId="6C582518" w:rsidR="00242C19" w:rsidRPr="00EB4BA0" w:rsidRDefault="00242C19">
      <w:pPr>
        <w:pStyle w:val="TableofFigures"/>
        <w:tabs>
          <w:tab w:val="right" w:leader="dot" w:pos="9350"/>
        </w:tabs>
        <w:rPr>
          <w:rFonts w:asciiTheme="minorHAnsi" w:eastAsiaTheme="minorEastAsia" w:hAnsiTheme="minorHAnsi" w:cstheme="minorBidi"/>
          <w:noProof/>
          <w:color w:val="000000" w:themeColor="text1"/>
          <w:sz w:val="22"/>
          <w:szCs w:val="22"/>
        </w:rPr>
      </w:pPr>
      <w:hyperlink w:anchor="_Toc105144485" w:history="1">
        <w:r w:rsidRPr="00EB4BA0">
          <w:rPr>
            <w:rStyle w:val="Hyperlink"/>
            <w:noProof/>
            <w:color w:val="000000" w:themeColor="text1"/>
          </w:rPr>
          <w:t>User Interface 55: Sign Out</w:t>
        </w:r>
        <w:r w:rsidRPr="00EB4BA0">
          <w:rPr>
            <w:noProof/>
            <w:webHidden/>
            <w:color w:val="000000" w:themeColor="text1"/>
          </w:rPr>
          <w:tab/>
        </w:r>
        <w:r w:rsidRPr="00EB4BA0">
          <w:rPr>
            <w:noProof/>
            <w:webHidden/>
            <w:color w:val="000000" w:themeColor="text1"/>
          </w:rPr>
          <w:fldChar w:fldCharType="begin"/>
        </w:r>
        <w:r w:rsidRPr="00EB4BA0">
          <w:rPr>
            <w:noProof/>
            <w:webHidden/>
            <w:color w:val="000000" w:themeColor="text1"/>
          </w:rPr>
          <w:instrText xml:space="preserve"> PAGEREF _Toc105144485 \h </w:instrText>
        </w:r>
        <w:r w:rsidRPr="00EB4BA0">
          <w:rPr>
            <w:noProof/>
            <w:webHidden/>
            <w:color w:val="000000" w:themeColor="text1"/>
          </w:rPr>
        </w:r>
        <w:r w:rsidRPr="00EB4BA0">
          <w:rPr>
            <w:noProof/>
            <w:webHidden/>
            <w:color w:val="000000" w:themeColor="text1"/>
          </w:rPr>
          <w:fldChar w:fldCharType="separate"/>
        </w:r>
        <w:r w:rsidRPr="00EB4BA0">
          <w:rPr>
            <w:noProof/>
            <w:webHidden/>
            <w:color w:val="000000" w:themeColor="text1"/>
          </w:rPr>
          <w:t>116</w:t>
        </w:r>
        <w:r w:rsidRPr="00EB4BA0">
          <w:rPr>
            <w:noProof/>
            <w:webHidden/>
            <w:color w:val="000000" w:themeColor="text1"/>
          </w:rPr>
          <w:fldChar w:fldCharType="end"/>
        </w:r>
      </w:hyperlink>
    </w:p>
    <w:p w14:paraId="75ECE4B8" w14:textId="3B48B89D" w:rsidR="00242C19" w:rsidRPr="00EB4BA0" w:rsidRDefault="00242C19">
      <w:pPr>
        <w:pStyle w:val="TableofFigures"/>
        <w:tabs>
          <w:tab w:val="right" w:leader="dot" w:pos="9350"/>
        </w:tabs>
        <w:rPr>
          <w:rFonts w:asciiTheme="minorHAnsi" w:eastAsiaTheme="minorEastAsia" w:hAnsiTheme="minorHAnsi" w:cstheme="minorBidi"/>
          <w:noProof/>
          <w:color w:val="000000" w:themeColor="text1"/>
          <w:sz w:val="22"/>
          <w:szCs w:val="22"/>
        </w:rPr>
      </w:pPr>
      <w:hyperlink w:anchor="_Toc105144486" w:history="1">
        <w:r w:rsidRPr="00EB4BA0">
          <w:rPr>
            <w:rStyle w:val="Hyperlink"/>
            <w:noProof/>
            <w:color w:val="000000" w:themeColor="text1"/>
          </w:rPr>
          <w:t>User Interface 56: About Us</w:t>
        </w:r>
        <w:r w:rsidRPr="00EB4BA0">
          <w:rPr>
            <w:noProof/>
            <w:webHidden/>
            <w:color w:val="000000" w:themeColor="text1"/>
          </w:rPr>
          <w:tab/>
        </w:r>
        <w:r w:rsidRPr="00EB4BA0">
          <w:rPr>
            <w:noProof/>
            <w:webHidden/>
            <w:color w:val="000000" w:themeColor="text1"/>
          </w:rPr>
          <w:fldChar w:fldCharType="begin"/>
        </w:r>
        <w:r w:rsidRPr="00EB4BA0">
          <w:rPr>
            <w:noProof/>
            <w:webHidden/>
            <w:color w:val="000000" w:themeColor="text1"/>
          </w:rPr>
          <w:instrText xml:space="preserve"> PAGEREF _Toc105144486 \h </w:instrText>
        </w:r>
        <w:r w:rsidRPr="00EB4BA0">
          <w:rPr>
            <w:noProof/>
            <w:webHidden/>
            <w:color w:val="000000" w:themeColor="text1"/>
          </w:rPr>
        </w:r>
        <w:r w:rsidRPr="00EB4BA0">
          <w:rPr>
            <w:noProof/>
            <w:webHidden/>
            <w:color w:val="000000" w:themeColor="text1"/>
          </w:rPr>
          <w:fldChar w:fldCharType="separate"/>
        </w:r>
        <w:r w:rsidRPr="00EB4BA0">
          <w:rPr>
            <w:noProof/>
            <w:webHidden/>
            <w:color w:val="000000" w:themeColor="text1"/>
          </w:rPr>
          <w:t>117</w:t>
        </w:r>
        <w:r w:rsidRPr="00EB4BA0">
          <w:rPr>
            <w:noProof/>
            <w:webHidden/>
            <w:color w:val="000000" w:themeColor="text1"/>
          </w:rPr>
          <w:fldChar w:fldCharType="end"/>
        </w:r>
      </w:hyperlink>
    </w:p>
    <w:p w14:paraId="1C0F585D" w14:textId="6EF6B8D6" w:rsidR="00242C19" w:rsidRPr="00EB4BA0" w:rsidRDefault="00242C19">
      <w:pPr>
        <w:pStyle w:val="TableofFigures"/>
        <w:tabs>
          <w:tab w:val="right" w:leader="dot" w:pos="9350"/>
        </w:tabs>
        <w:rPr>
          <w:rFonts w:asciiTheme="minorHAnsi" w:eastAsiaTheme="minorEastAsia" w:hAnsiTheme="minorHAnsi" w:cstheme="minorBidi"/>
          <w:noProof/>
          <w:color w:val="000000" w:themeColor="text1"/>
          <w:sz w:val="22"/>
          <w:szCs w:val="22"/>
        </w:rPr>
      </w:pPr>
      <w:hyperlink w:anchor="_Toc105144487" w:history="1">
        <w:r w:rsidRPr="00EB4BA0">
          <w:rPr>
            <w:rStyle w:val="Hyperlink"/>
            <w:noProof/>
            <w:color w:val="000000" w:themeColor="text1"/>
          </w:rPr>
          <w:t>User Interface 57: Take Notes</w:t>
        </w:r>
        <w:r w:rsidRPr="00EB4BA0">
          <w:rPr>
            <w:noProof/>
            <w:webHidden/>
            <w:color w:val="000000" w:themeColor="text1"/>
          </w:rPr>
          <w:tab/>
        </w:r>
        <w:r w:rsidRPr="00EB4BA0">
          <w:rPr>
            <w:noProof/>
            <w:webHidden/>
            <w:color w:val="000000" w:themeColor="text1"/>
          </w:rPr>
          <w:fldChar w:fldCharType="begin"/>
        </w:r>
        <w:r w:rsidRPr="00EB4BA0">
          <w:rPr>
            <w:noProof/>
            <w:webHidden/>
            <w:color w:val="000000" w:themeColor="text1"/>
          </w:rPr>
          <w:instrText xml:space="preserve"> PAGEREF _Toc105144487 \h </w:instrText>
        </w:r>
        <w:r w:rsidRPr="00EB4BA0">
          <w:rPr>
            <w:noProof/>
            <w:webHidden/>
            <w:color w:val="000000" w:themeColor="text1"/>
          </w:rPr>
        </w:r>
        <w:r w:rsidRPr="00EB4BA0">
          <w:rPr>
            <w:noProof/>
            <w:webHidden/>
            <w:color w:val="000000" w:themeColor="text1"/>
          </w:rPr>
          <w:fldChar w:fldCharType="separate"/>
        </w:r>
        <w:r w:rsidRPr="00EB4BA0">
          <w:rPr>
            <w:noProof/>
            <w:webHidden/>
            <w:color w:val="000000" w:themeColor="text1"/>
          </w:rPr>
          <w:t>118</w:t>
        </w:r>
        <w:r w:rsidRPr="00EB4BA0">
          <w:rPr>
            <w:noProof/>
            <w:webHidden/>
            <w:color w:val="000000" w:themeColor="text1"/>
          </w:rPr>
          <w:fldChar w:fldCharType="end"/>
        </w:r>
      </w:hyperlink>
    </w:p>
    <w:p w14:paraId="13BDA275" w14:textId="6ED275ED" w:rsidR="00242C19" w:rsidRPr="00EB4BA0" w:rsidRDefault="00242C19">
      <w:pPr>
        <w:pStyle w:val="TableofFigures"/>
        <w:tabs>
          <w:tab w:val="right" w:leader="dot" w:pos="9350"/>
        </w:tabs>
        <w:rPr>
          <w:rFonts w:asciiTheme="minorHAnsi" w:eastAsiaTheme="minorEastAsia" w:hAnsiTheme="minorHAnsi" w:cstheme="minorBidi"/>
          <w:noProof/>
          <w:color w:val="000000" w:themeColor="text1"/>
          <w:sz w:val="22"/>
          <w:szCs w:val="22"/>
        </w:rPr>
      </w:pPr>
      <w:hyperlink w:anchor="_Toc105144488" w:history="1">
        <w:r w:rsidRPr="00EB4BA0">
          <w:rPr>
            <w:rStyle w:val="Hyperlink"/>
            <w:noProof/>
            <w:color w:val="000000" w:themeColor="text1"/>
          </w:rPr>
          <w:t>User Interface 58: Change Password</w:t>
        </w:r>
        <w:r w:rsidRPr="00EB4BA0">
          <w:rPr>
            <w:noProof/>
            <w:webHidden/>
            <w:color w:val="000000" w:themeColor="text1"/>
          </w:rPr>
          <w:tab/>
        </w:r>
        <w:r w:rsidRPr="00EB4BA0">
          <w:rPr>
            <w:noProof/>
            <w:webHidden/>
            <w:color w:val="000000" w:themeColor="text1"/>
          </w:rPr>
          <w:fldChar w:fldCharType="begin"/>
        </w:r>
        <w:r w:rsidRPr="00EB4BA0">
          <w:rPr>
            <w:noProof/>
            <w:webHidden/>
            <w:color w:val="000000" w:themeColor="text1"/>
          </w:rPr>
          <w:instrText xml:space="preserve"> PAGEREF _Toc105144488 \h </w:instrText>
        </w:r>
        <w:r w:rsidRPr="00EB4BA0">
          <w:rPr>
            <w:noProof/>
            <w:webHidden/>
            <w:color w:val="000000" w:themeColor="text1"/>
          </w:rPr>
        </w:r>
        <w:r w:rsidRPr="00EB4BA0">
          <w:rPr>
            <w:noProof/>
            <w:webHidden/>
            <w:color w:val="000000" w:themeColor="text1"/>
          </w:rPr>
          <w:fldChar w:fldCharType="separate"/>
        </w:r>
        <w:r w:rsidRPr="00EB4BA0">
          <w:rPr>
            <w:noProof/>
            <w:webHidden/>
            <w:color w:val="000000" w:themeColor="text1"/>
          </w:rPr>
          <w:t>119</w:t>
        </w:r>
        <w:r w:rsidRPr="00EB4BA0">
          <w:rPr>
            <w:noProof/>
            <w:webHidden/>
            <w:color w:val="000000" w:themeColor="text1"/>
          </w:rPr>
          <w:fldChar w:fldCharType="end"/>
        </w:r>
      </w:hyperlink>
    </w:p>
    <w:p w14:paraId="701825A5" w14:textId="35B426AE" w:rsidR="006E49F0" w:rsidRPr="00EB4BA0" w:rsidRDefault="00242C19" w:rsidP="0052697A">
      <w:r w:rsidRPr="00EB4BA0">
        <w:rPr>
          <w:color w:val="000000" w:themeColor="text1"/>
        </w:rPr>
        <w:fldChar w:fldCharType="end"/>
      </w:r>
    </w:p>
    <w:p w14:paraId="5DCE2DA9" w14:textId="5746AD6B" w:rsidR="00CB0CFB" w:rsidRPr="00EB4BA0" w:rsidRDefault="009961BF" w:rsidP="002443E8">
      <w:pPr>
        <w:jc w:val="center"/>
        <w:rPr>
          <w:b/>
          <w:bCs/>
        </w:rPr>
      </w:pPr>
      <w:r w:rsidRPr="00EB4BA0">
        <w:br w:type="page"/>
      </w:r>
      <w:r w:rsidR="00CB0CFB" w:rsidRPr="00EB4BA0">
        <w:rPr>
          <w:b/>
          <w:bCs/>
        </w:rPr>
        <w:lastRenderedPageBreak/>
        <w:t>LAYOUT ADMIN</w:t>
      </w:r>
    </w:p>
    <w:p w14:paraId="0257A84E" w14:textId="777D4282" w:rsidR="00CB0CFB" w:rsidRPr="00EB4BA0" w:rsidRDefault="00CB0CFB">
      <w:pPr>
        <w:pStyle w:val="TableofFigures"/>
        <w:tabs>
          <w:tab w:val="right" w:leader="dot" w:pos="9350"/>
        </w:tabs>
        <w:rPr>
          <w:rFonts w:asciiTheme="minorHAnsi" w:eastAsiaTheme="minorEastAsia" w:hAnsiTheme="minorHAnsi" w:cstheme="minorBidi"/>
          <w:noProof/>
          <w:sz w:val="22"/>
          <w:szCs w:val="22"/>
        </w:rPr>
      </w:pPr>
      <w:r w:rsidRPr="00EB4BA0">
        <w:rPr>
          <w:b/>
          <w:bCs/>
        </w:rPr>
        <w:fldChar w:fldCharType="begin"/>
      </w:r>
      <w:r w:rsidRPr="00EB4BA0">
        <w:rPr>
          <w:b/>
          <w:bCs/>
        </w:rPr>
        <w:instrText xml:space="preserve"> TOC \h \z \c "Layout Admin" </w:instrText>
      </w:r>
      <w:r w:rsidRPr="00EB4BA0">
        <w:rPr>
          <w:b/>
          <w:bCs/>
        </w:rPr>
        <w:fldChar w:fldCharType="separate"/>
      </w:r>
      <w:hyperlink w:anchor="_Toc105148582" w:history="1">
        <w:r w:rsidRPr="00EB4BA0">
          <w:rPr>
            <w:rStyle w:val="Hyperlink"/>
            <w:noProof/>
          </w:rPr>
          <w:t>Layout Admin 1: Form Add Word</w:t>
        </w:r>
        <w:r w:rsidRPr="00EB4BA0">
          <w:rPr>
            <w:noProof/>
            <w:webHidden/>
          </w:rPr>
          <w:tab/>
        </w:r>
        <w:r w:rsidRPr="00EB4BA0">
          <w:rPr>
            <w:noProof/>
            <w:webHidden/>
          </w:rPr>
          <w:fldChar w:fldCharType="begin"/>
        </w:r>
        <w:r w:rsidRPr="00EB4BA0">
          <w:rPr>
            <w:noProof/>
            <w:webHidden/>
          </w:rPr>
          <w:instrText xml:space="preserve"> PAGEREF _Toc105148582 \h </w:instrText>
        </w:r>
        <w:r w:rsidRPr="00EB4BA0">
          <w:rPr>
            <w:noProof/>
            <w:webHidden/>
          </w:rPr>
        </w:r>
        <w:r w:rsidRPr="00EB4BA0">
          <w:rPr>
            <w:noProof/>
            <w:webHidden/>
          </w:rPr>
          <w:fldChar w:fldCharType="separate"/>
        </w:r>
        <w:r w:rsidRPr="00EB4BA0">
          <w:rPr>
            <w:noProof/>
            <w:webHidden/>
          </w:rPr>
          <w:t>127</w:t>
        </w:r>
        <w:r w:rsidRPr="00EB4BA0">
          <w:rPr>
            <w:noProof/>
            <w:webHidden/>
          </w:rPr>
          <w:fldChar w:fldCharType="end"/>
        </w:r>
      </w:hyperlink>
    </w:p>
    <w:p w14:paraId="77E06CEF" w14:textId="0CDE4FFC" w:rsidR="00CB0CFB" w:rsidRPr="00EB4BA0" w:rsidRDefault="00CB0CFB">
      <w:pPr>
        <w:pStyle w:val="TableofFigures"/>
        <w:tabs>
          <w:tab w:val="right" w:leader="dot" w:pos="9350"/>
        </w:tabs>
        <w:rPr>
          <w:rFonts w:asciiTheme="minorHAnsi" w:eastAsiaTheme="minorEastAsia" w:hAnsiTheme="minorHAnsi" w:cstheme="minorBidi"/>
          <w:noProof/>
          <w:sz w:val="22"/>
          <w:szCs w:val="22"/>
        </w:rPr>
      </w:pPr>
      <w:hyperlink w:anchor="_Toc105148583" w:history="1">
        <w:r w:rsidRPr="00EB4BA0">
          <w:rPr>
            <w:rStyle w:val="Hyperlink"/>
            <w:noProof/>
          </w:rPr>
          <w:t>Layout Admin 2: Error message (Form Add Word)</w:t>
        </w:r>
        <w:r w:rsidRPr="00EB4BA0">
          <w:rPr>
            <w:noProof/>
            <w:webHidden/>
          </w:rPr>
          <w:tab/>
        </w:r>
        <w:r w:rsidRPr="00EB4BA0">
          <w:rPr>
            <w:noProof/>
            <w:webHidden/>
          </w:rPr>
          <w:fldChar w:fldCharType="begin"/>
        </w:r>
        <w:r w:rsidRPr="00EB4BA0">
          <w:rPr>
            <w:noProof/>
            <w:webHidden/>
          </w:rPr>
          <w:instrText xml:space="preserve"> PAGEREF _Toc105148583 \h </w:instrText>
        </w:r>
        <w:r w:rsidRPr="00EB4BA0">
          <w:rPr>
            <w:noProof/>
            <w:webHidden/>
          </w:rPr>
        </w:r>
        <w:r w:rsidRPr="00EB4BA0">
          <w:rPr>
            <w:noProof/>
            <w:webHidden/>
          </w:rPr>
          <w:fldChar w:fldCharType="separate"/>
        </w:r>
        <w:r w:rsidRPr="00EB4BA0">
          <w:rPr>
            <w:noProof/>
            <w:webHidden/>
          </w:rPr>
          <w:t>128</w:t>
        </w:r>
        <w:r w:rsidRPr="00EB4BA0">
          <w:rPr>
            <w:noProof/>
            <w:webHidden/>
          </w:rPr>
          <w:fldChar w:fldCharType="end"/>
        </w:r>
      </w:hyperlink>
    </w:p>
    <w:p w14:paraId="77BFFA4B" w14:textId="1B52486A" w:rsidR="00CB0CFB" w:rsidRPr="00EB4BA0" w:rsidRDefault="00CB0CFB">
      <w:pPr>
        <w:pStyle w:val="TableofFigures"/>
        <w:tabs>
          <w:tab w:val="right" w:leader="dot" w:pos="9350"/>
        </w:tabs>
        <w:rPr>
          <w:rFonts w:asciiTheme="minorHAnsi" w:eastAsiaTheme="minorEastAsia" w:hAnsiTheme="minorHAnsi" w:cstheme="minorBidi"/>
          <w:noProof/>
          <w:sz w:val="22"/>
          <w:szCs w:val="22"/>
        </w:rPr>
      </w:pPr>
      <w:hyperlink w:anchor="_Toc105148584" w:history="1">
        <w:r w:rsidRPr="00EB4BA0">
          <w:rPr>
            <w:rStyle w:val="Hyperlink"/>
            <w:noProof/>
          </w:rPr>
          <w:t>Layout Admin 3: Success Message (Form Add Word)</w:t>
        </w:r>
        <w:r w:rsidRPr="00EB4BA0">
          <w:rPr>
            <w:noProof/>
            <w:webHidden/>
          </w:rPr>
          <w:tab/>
        </w:r>
        <w:r w:rsidRPr="00EB4BA0">
          <w:rPr>
            <w:noProof/>
            <w:webHidden/>
          </w:rPr>
          <w:fldChar w:fldCharType="begin"/>
        </w:r>
        <w:r w:rsidRPr="00EB4BA0">
          <w:rPr>
            <w:noProof/>
            <w:webHidden/>
          </w:rPr>
          <w:instrText xml:space="preserve"> PAGEREF _Toc105148584 \h </w:instrText>
        </w:r>
        <w:r w:rsidRPr="00EB4BA0">
          <w:rPr>
            <w:noProof/>
            <w:webHidden/>
          </w:rPr>
        </w:r>
        <w:r w:rsidRPr="00EB4BA0">
          <w:rPr>
            <w:noProof/>
            <w:webHidden/>
          </w:rPr>
          <w:fldChar w:fldCharType="separate"/>
        </w:r>
        <w:r w:rsidRPr="00EB4BA0">
          <w:rPr>
            <w:noProof/>
            <w:webHidden/>
          </w:rPr>
          <w:t>129</w:t>
        </w:r>
        <w:r w:rsidRPr="00EB4BA0">
          <w:rPr>
            <w:noProof/>
            <w:webHidden/>
          </w:rPr>
          <w:fldChar w:fldCharType="end"/>
        </w:r>
      </w:hyperlink>
    </w:p>
    <w:p w14:paraId="1AF20E8D" w14:textId="0298272B" w:rsidR="00CB0CFB" w:rsidRPr="00EB4BA0" w:rsidRDefault="00CB0CFB">
      <w:pPr>
        <w:pStyle w:val="TableofFigures"/>
        <w:tabs>
          <w:tab w:val="right" w:leader="dot" w:pos="9350"/>
        </w:tabs>
        <w:rPr>
          <w:rFonts w:asciiTheme="minorHAnsi" w:eastAsiaTheme="minorEastAsia" w:hAnsiTheme="minorHAnsi" w:cstheme="minorBidi"/>
          <w:noProof/>
          <w:sz w:val="22"/>
          <w:szCs w:val="22"/>
        </w:rPr>
      </w:pPr>
      <w:hyperlink w:anchor="_Toc105148585" w:history="1">
        <w:r w:rsidRPr="00EB4BA0">
          <w:rPr>
            <w:rStyle w:val="Hyperlink"/>
            <w:noProof/>
          </w:rPr>
          <w:t>Layout Admin 4: Manage User</w:t>
        </w:r>
        <w:r w:rsidRPr="00EB4BA0">
          <w:rPr>
            <w:noProof/>
            <w:webHidden/>
          </w:rPr>
          <w:tab/>
        </w:r>
        <w:r w:rsidRPr="00EB4BA0">
          <w:rPr>
            <w:noProof/>
            <w:webHidden/>
          </w:rPr>
          <w:fldChar w:fldCharType="begin"/>
        </w:r>
        <w:r w:rsidRPr="00EB4BA0">
          <w:rPr>
            <w:noProof/>
            <w:webHidden/>
          </w:rPr>
          <w:instrText xml:space="preserve"> PAGEREF _Toc105148585 \h </w:instrText>
        </w:r>
        <w:r w:rsidRPr="00EB4BA0">
          <w:rPr>
            <w:noProof/>
            <w:webHidden/>
          </w:rPr>
        </w:r>
        <w:r w:rsidRPr="00EB4BA0">
          <w:rPr>
            <w:noProof/>
            <w:webHidden/>
          </w:rPr>
          <w:fldChar w:fldCharType="separate"/>
        </w:r>
        <w:r w:rsidRPr="00EB4BA0">
          <w:rPr>
            <w:noProof/>
            <w:webHidden/>
          </w:rPr>
          <w:t>130</w:t>
        </w:r>
        <w:r w:rsidRPr="00EB4BA0">
          <w:rPr>
            <w:noProof/>
            <w:webHidden/>
          </w:rPr>
          <w:fldChar w:fldCharType="end"/>
        </w:r>
      </w:hyperlink>
    </w:p>
    <w:p w14:paraId="53250213" w14:textId="4854660B" w:rsidR="00CB0CFB" w:rsidRPr="00EB4BA0" w:rsidRDefault="00CB0CFB">
      <w:pPr>
        <w:pStyle w:val="TableofFigures"/>
        <w:tabs>
          <w:tab w:val="right" w:leader="dot" w:pos="9350"/>
        </w:tabs>
        <w:rPr>
          <w:rFonts w:asciiTheme="minorHAnsi" w:eastAsiaTheme="minorEastAsia" w:hAnsiTheme="minorHAnsi" w:cstheme="minorBidi"/>
          <w:noProof/>
          <w:sz w:val="22"/>
          <w:szCs w:val="22"/>
        </w:rPr>
      </w:pPr>
      <w:hyperlink w:anchor="_Toc105148586" w:history="1">
        <w:r w:rsidRPr="00EB4BA0">
          <w:rPr>
            <w:rStyle w:val="Hyperlink"/>
            <w:noProof/>
          </w:rPr>
          <w:t>Layout Admin 5: Manage Question</w:t>
        </w:r>
        <w:r w:rsidRPr="00EB4BA0">
          <w:rPr>
            <w:noProof/>
            <w:webHidden/>
          </w:rPr>
          <w:tab/>
        </w:r>
        <w:r w:rsidRPr="00EB4BA0">
          <w:rPr>
            <w:noProof/>
            <w:webHidden/>
          </w:rPr>
          <w:fldChar w:fldCharType="begin"/>
        </w:r>
        <w:r w:rsidRPr="00EB4BA0">
          <w:rPr>
            <w:noProof/>
            <w:webHidden/>
          </w:rPr>
          <w:instrText xml:space="preserve"> PAGEREF _Toc105148586 \h </w:instrText>
        </w:r>
        <w:r w:rsidRPr="00EB4BA0">
          <w:rPr>
            <w:noProof/>
            <w:webHidden/>
          </w:rPr>
        </w:r>
        <w:r w:rsidRPr="00EB4BA0">
          <w:rPr>
            <w:noProof/>
            <w:webHidden/>
          </w:rPr>
          <w:fldChar w:fldCharType="separate"/>
        </w:r>
        <w:r w:rsidRPr="00EB4BA0">
          <w:rPr>
            <w:noProof/>
            <w:webHidden/>
          </w:rPr>
          <w:t>131</w:t>
        </w:r>
        <w:r w:rsidRPr="00EB4BA0">
          <w:rPr>
            <w:noProof/>
            <w:webHidden/>
          </w:rPr>
          <w:fldChar w:fldCharType="end"/>
        </w:r>
      </w:hyperlink>
    </w:p>
    <w:p w14:paraId="4DCD7E59" w14:textId="7D289124" w:rsidR="00CB0CFB" w:rsidRPr="00EB4BA0" w:rsidRDefault="00CB0CFB">
      <w:pPr>
        <w:pStyle w:val="TableofFigures"/>
        <w:tabs>
          <w:tab w:val="right" w:leader="dot" w:pos="9350"/>
        </w:tabs>
        <w:rPr>
          <w:rFonts w:asciiTheme="minorHAnsi" w:eastAsiaTheme="minorEastAsia" w:hAnsiTheme="minorHAnsi" w:cstheme="minorBidi"/>
          <w:noProof/>
          <w:sz w:val="22"/>
          <w:szCs w:val="22"/>
        </w:rPr>
      </w:pPr>
      <w:hyperlink w:anchor="_Toc105148587" w:history="1">
        <w:r w:rsidRPr="00EB4BA0">
          <w:rPr>
            <w:rStyle w:val="Hyperlink"/>
            <w:noProof/>
          </w:rPr>
          <w:t>Layout Admin 6: Detail Question</w:t>
        </w:r>
        <w:r w:rsidRPr="00EB4BA0">
          <w:rPr>
            <w:noProof/>
            <w:webHidden/>
          </w:rPr>
          <w:tab/>
        </w:r>
        <w:r w:rsidRPr="00EB4BA0">
          <w:rPr>
            <w:noProof/>
            <w:webHidden/>
          </w:rPr>
          <w:fldChar w:fldCharType="begin"/>
        </w:r>
        <w:r w:rsidRPr="00EB4BA0">
          <w:rPr>
            <w:noProof/>
            <w:webHidden/>
          </w:rPr>
          <w:instrText xml:space="preserve"> PAGEREF _Toc105148587 \h </w:instrText>
        </w:r>
        <w:r w:rsidRPr="00EB4BA0">
          <w:rPr>
            <w:noProof/>
            <w:webHidden/>
          </w:rPr>
        </w:r>
        <w:r w:rsidRPr="00EB4BA0">
          <w:rPr>
            <w:noProof/>
            <w:webHidden/>
          </w:rPr>
          <w:fldChar w:fldCharType="separate"/>
        </w:r>
        <w:r w:rsidRPr="00EB4BA0">
          <w:rPr>
            <w:noProof/>
            <w:webHidden/>
          </w:rPr>
          <w:t>133</w:t>
        </w:r>
        <w:r w:rsidRPr="00EB4BA0">
          <w:rPr>
            <w:noProof/>
            <w:webHidden/>
          </w:rPr>
          <w:fldChar w:fldCharType="end"/>
        </w:r>
      </w:hyperlink>
    </w:p>
    <w:p w14:paraId="5F75084D" w14:textId="02F2E129" w:rsidR="00CB0CFB" w:rsidRPr="00EB4BA0" w:rsidRDefault="00CB0CFB">
      <w:pPr>
        <w:pStyle w:val="TableofFigures"/>
        <w:tabs>
          <w:tab w:val="right" w:leader="dot" w:pos="9350"/>
        </w:tabs>
        <w:rPr>
          <w:rFonts w:asciiTheme="minorHAnsi" w:eastAsiaTheme="minorEastAsia" w:hAnsiTheme="minorHAnsi" w:cstheme="minorBidi"/>
          <w:noProof/>
          <w:sz w:val="22"/>
          <w:szCs w:val="22"/>
        </w:rPr>
      </w:pPr>
      <w:hyperlink w:anchor="_Toc105148588" w:history="1">
        <w:r w:rsidRPr="00EB4BA0">
          <w:rPr>
            <w:rStyle w:val="Hyperlink"/>
            <w:noProof/>
          </w:rPr>
          <w:t>Layout Admin 7: Dialog Delete User Reply</w:t>
        </w:r>
        <w:r w:rsidRPr="00EB4BA0">
          <w:rPr>
            <w:noProof/>
            <w:webHidden/>
          </w:rPr>
          <w:tab/>
        </w:r>
        <w:r w:rsidRPr="00EB4BA0">
          <w:rPr>
            <w:noProof/>
            <w:webHidden/>
          </w:rPr>
          <w:fldChar w:fldCharType="begin"/>
        </w:r>
        <w:r w:rsidRPr="00EB4BA0">
          <w:rPr>
            <w:noProof/>
            <w:webHidden/>
          </w:rPr>
          <w:instrText xml:space="preserve"> PAGEREF _Toc105148588 \h </w:instrText>
        </w:r>
        <w:r w:rsidRPr="00EB4BA0">
          <w:rPr>
            <w:noProof/>
            <w:webHidden/>
          </w:rPr>
        </w:r>
        <w:r w:rsidRPr="00EB4BA0">
          <w:rPr>
            <w:noProof/>
            <w:webHidden/>
          </w:rPr>
          <w:fldChar w:fldCharType="separate"/>
        </w:r>
        <w:r w:rsidRPr="00EB4BA0">
          <w:rPr>
            <w:noProof/>
            <w:webHidden/>
          </w:rPr>
          <w:t>134</w:t>
        </w:r>
        <w:r w:rsidRPr="00EB4BA0">
          <w:rPr>
            <w:noProof/>
            <w:webHidden/>
          </w:rPr>
          <w:fldChar w:fldCharType="end"/>
        </w:r>
      </w:hyperlink>
    </w:p>
    <w:p w14:paraId="27CC685C" w14:textId="7FD81609" w:rsidR="00CB0CFB" w:rsidRPr="00EB4BA0" w:rsidRDefault="00CB0CFB">
      <w:pPr>
        <w:pStyle w:val="TableofFigures"/>
        <w:tabs>
          <w:tab w:val="right" w:leader="dot" w:pos="9350"/>
        </w:tabs>
        <w:rPr>
          <w:rFonts w:asciiTheme="minorHAnsi" w:eastAsiaTheme="minorEastAsia" w:hAnsiTheme="minorHAnsi" w:cstheme="minorBidi"/>
          <w:noProof/>
          <w:sz w:val="22"/>
          <w:szCs w:val="22"/>
        </w:rPr>
      </w:pPr>
      <w:hyperlink w:anchor="_Toc105148589" w:history="1">
        <w:r w:rsidRPr="00EB4BA0">
          <w:rPr>
            <w:rStyle w:val="Hyperlink"/>
            <w:noProof/>
          </w:rPr>
          <w:t>Layout Admin 8:Manage user-contributed vocabulary</w:t>
        </w:r>
        <w:r w:rsidRPr="00EB4BA0">
          <w:rPr>
            <w:noProof/>
            <w:webHidden/>
          </w:rPr>
          <w:tab/>
        </w:r>
        <w:r w:rsidRPr="00EB4BA0">
          <w:rPr>
            <w:noProof/>
            <w:webHidden/>
          </w:rPr>
          <w:fldChar w:fldCharType="begin"/>
        </w:r>
        <w:r w:rsidRPr="00EB4BA0">
          <w:rPr>
            <w:noProof/>
            <w:webHidden/>
          </w:rPr>
          <w:instrText xml:space="preserve"> PAGEREF _Toc105148589 \h </w:instrText>
        </w:r>
        <w:r w:rsidRPr="00EB4BA0">
          <w:rPr>
            <w:noProof/>
            <w:webHidden/>
          </w:rPr>
        </w:r>
        <w:r w:rsidRPr="00EB4BA0">
          <w:rPr>
            <w:noProof/>
            <w:webHidden/>
          </w:rPr>
          <w:fldChar w:fldCharType="separate"/>
        </w:r>
        <w:r w:rsidRPr="00EB4BA0">
          <w:rPr>
            <w:noProof/>
            <w:webHidden/>
          </w:rPr>
          <w:t>135</w:t>
        </w:r>
        <w:r w:rsidRPr="00EB4BA0">
          <w:rPr>
            <w:noProof/>
            <w:webHidden/>
          </w:rPr>
          <w:fldChar w:fldCharType="end"/>
        </w:r>
      </w:hyperlink>
    </w:p>
    <w:p w14:paraId="67CC6AF6" w14:textId="1042DFD4" w:rsidR="00CB0CFB" w:rsidRPr="00EB4BA0" w:rsidRDefault="00CB0CFB">
      <w:pPr>
        <w:pStyle w:val="TableofFigures"/>
        <w:tabs>
          <w:tab w:val="right" w:leader="dot" w:pos="9350"/>
        </w:tabs>
        <w:rPr>
          <w:rFonts w:asciiTheme="minorHAnsi" w:eastAsiaTheme="minorEastAsia" w:hAnsiTheme="minorHAnsi" w:cstheme="minorBidi"/>
          <w:noProof/>
          <w:sz w:val="22"/>
          <w:szCs w:val="22"/>
        </w:rPr>
      </w:pPr>
      <w:hyperlink w:anchor="_Toc105148590" w:history="1">
        <w:r w:rsidRPr="00EB4BA0">
          <w:rPr>
            <w:rStyle w:val="Hyperlink"/>
            <w:noProof/>
          </w:rPr>
          <w:t>Layout Admin 9: Detail Word</w:t>
        </w:r>
        <w:r w:rsidRPr="00EB4BA0">
          <w:rPr>
            <w:noProof/>
            <w:webHidden/>
          </w:rPr>
          <w:tab/>
        </w:r>
        <w:r w:rsidRPr="00EB4BA0">
          <w:rPr>
            <w:noProof/>
            <w:webHidden/>
          </w:rPr>
          <w:fldChar w:fldCharType="begin"/>
        </w:r>
        <w:r w:rsidRPr="00EB4BA0">
          <w:rPr>
            <w:noProof/>
            <w:webHidden/>
          </w:rPr>
          <w:instrText xml:space="preserve"> PAGEREF _Toc105148590 \h </w:instrText>
        </w:r>
        <w:r w:rsidRPr="00EB4BA0">
          <w:rPr>
            <w:noProof/>
            <w:webHidden/>
          </w:rPr>
        </w:r>
        <w:r w:rsidRPr="00EB4BA0">
          <w:rPr>
            <w:noProof/>
            <w:webHidden/>
          </w:rPr>
          <w:fldChar w:fldCharType="separate"/>
        </w:r>
        <w:r w:rsidRPr="00EB4BA0">
          <w:rPr>
            <w:noProof/>
            <w:webHidden/>
          </w:rPr>
          <w:t>136</w:t>
        </w:r>
        <w:r w:rsidRPr="00EB4BA0">
          <w:rPr>
            <w:noProof/>
            <w:webHidden/>
          </w:rPr>
          <w:fldChar w:fldCharType="end"/>
        </w:r>
      </w:hyperlink>
    </w:p>
    <w:p w14:paraId="28303B88" w14:textId="1B26CB88" w:rsidR="00CB0CFB" w:rsidRPr="00EB4BA0" w:rsidRDefault="00CB0CFB">
      <w:pPr>
        <w:pStyle w:val="TableofFigures"/>
        <w:tabs>
          <w:tab w:val="right" w:leader="dot" w:pos="9350"/>
        </w:tabs>
        <w:rPr>
          <w:rFonts w:asciiTheme="minorHAnsi" w:eastAsiaTheme="minorEastAsia" w:hAnsiTheme="minorHAnsi" w:cstheme="minorBidi"/>
          <w:noProof/>
          <w:sz w:val="22"/>
          <w:szCs w:val="22"/>
        </w:rPr>
      </w:pPr>
      <w:hyperlink w:anchor="_Toc105148591" w:history="1">
        <w:r w:rsidRPr="00EB4BA0">
          <w:rPr>
            <w:rStyle w:val="Hyperlink"/>
            <w:noProof/>
          </w:rPr>
          <w:t>Layout Admin 10: Manage Course</w:t>
        </w:r>
        <w:r w:rsidRPr="00EB4BA0">
          <w:rPr>
            <w:noProof/>
            <w:webHidden/>
          </w:rPr>
          <w:tab/>
        </w:r>
        <w:r w:rsidRPr="00EB4BA0">
          <w:rPr>
            <w:noProof/>
            <w:webHidden/>
          </w:rPr>
          <w:fldChar w:fldCharType="begin"/>
        </w:r>
        <w:r w:rsidRPr="00EB4BA0">
          <w:rPr>
            <w:noProof/>
            <w:webHidden/>
          </w:rPr>
          <w:instrText xml:space="preserve"> PAGEREF _Toc105148591 \h </w:instrText>
        </w:r>
        <w:r w:rsidRPr="00EB4BA0">
          <w:rPr>
            <w:noProof/>
            <w:webHidden/>
          </w:rPr>
        </w:r>
        <w:r w:rsidRPr="00EB4BA0">
          <w:rPr>
            <w:noProof/>
            <w:webHidden/>
          </w:rPr>
          <w:fldChar w:fldCharType="separate"/>
        </w:r>
        <w:r w:rsidRPr="00EB4BA0">
          <w:rPr>
            <w:noProof/>
            <w:webHidden/>
          </w:rPr>
          <w:t>137</w:t>
        </w:r>
        <w:r w:rsidRPr="00EB4BA0">
          <w:rPr>
            <w:noProof/>
            <w:webHidden/>
          </w:rPr>
          <w:fldChar w:fldCharType="end"/>
        </w:r>
      </w:hyperlink>
    </w:p>
    <w:p w14:paraId="5D6893EA" w14:textId="31C4714A" w:rsidR="00CB0CFB" w:rsidRPr="00EB4BA0" w:rsidRDefault="00CB0CFB">
      <w:pPr>
        <w:pStyle w:val="TableofFigures"/>
        <w:tabs>
          <w:tab w:val="right" w:leader="dot" w:pos="9350"/>
        </w:tabs>
        <w:rPr>
          <w:rFonts w:asciiTheme="minorHAnsi" w:eastAsiaTheme="minorEastAsia" w:hAnsiTheme="minorHAnsi" w:cstheme="minorBidi"/>
          <w:noProof/>
          <w:sz w:val="22"/>
          <w:szCs w:val="22"/>
        </w:rPr>
      </w:pPr>
      <w:hyperlink w:anchor="_Toc105148592" w:history="1">
        <w:r w:rsidRPr="00EB4BA0">
          <w:rPr>
            <w:rStyle w:val="Hyperlink"/>
            <w:noProof/>
          </w:rPr>
          <w:t>Layout Admin 11: Dialog Request Permission Camera</w:t>
        </w:r>
        <w:r w:rsidRPr="00EB4BA0">
          <w:rPr>
            <w:noProof/>
            <w:webHidden/>
          </w:rPr>
          <w:tab/>
        </w:r>
        <w:r w:rsidRPr="00EB4BA0">
          <w:rPr>
            <w:noProof/>
            <w:webHidden/>
          </w:rPr>
          <w:fldChar w:fldCharType="begin"/>
        </w:r>
        <w:r w:rsidRPr="00EB4BA0">
          <w:rPr>
            <w:noProof/>
            <w:webHidden/>
          </w:rPr>
          <w:instrText xml:space="preserve"> PAGEREF _Toc105148592 \h </w:instrText>
        </w:r>
        <w:r w:rsidRPr="00EB4BA0">
          <w:rPr>
            <w:noProof/>
            <w:webHidden/>
          </w:rPr>
        </w:r>
        <w:r w:rsidRPr="00EB4BA0">
          <w:rPr>
            <w:noProof/>
            <w:webHidden/>
          </w:rPr>
          <w:fldChar w:fldCharType="separate"/>
        </w:r>
        <w:r w:rsidRPr="00EB4BA0">
          <w:rPr>
            <w:noProof/>
            <w:webHidden/>
          </w:rPr>
          <w:t>138</w:t>
        </w:r>
        <w:r w:rsidRPr="00EB4BA0">
          <w:rPr>
            <w:noProof/>
            <w:webHidden/>
          </w:rPr>
          <w:fldChar w:fldCharType="end"/>
        </w:r>
      </w:hyperlink>
    </w:p>
    <w:p w14:paraId="0FFF6B1A" w14:textId="4D8E1D52" w:rsidR="00CB0CFB" w:rsidRPr="00EB4BA0" w:rsidRDefault="00CB0CFB">
      <w:pPr>
        <w:pStyle w:val="TableofFigures"/>
        <w:tabs>
          <w:tab w:val="right" w:leader="dot" w:pos="9350"/>
        </w:tabs>
        <w:rPr>
          <w:rFonts w:asciiTheme="minorHAnsi" w:eastAsiaTheme="minorEastAsia" w:hAnsiTheme="minorHAnsi" w:cstheme="minorBidi"/>
          <w:noProof/>
          <w:sz w:val="22"/>
          <w:szCs w:val="22"/>
        </w:rPr>
      </w:pPr>
      <w:hyperlink w:anchor="_Toc105148593" w:history="1">
        <w:r w:rsidRPr="00EB4BA0">
          <w:rPr>
            <w:rStyle w:val="Hyperlink"/>
            <w:noProof/>
          </w:rPr>
          <w:t>Layout Admin 12: Form Add Course Content (1)</w:t>
        </w:r>
        <w:r w:rsidRPr="00EB4BA0">
          <w:rPr>
            <w:noProof/>
            <w:webHidden/>
          </w:rPr>
          <w:tab/>
        </w:r>
        <w:r w:rsidRPr="00EB4BA0">
          <w:rPr>
            <w:noProof/>
            <w:webHidden/>
          </w:rPr>
          <w:fldChar w:fldCharType="begin"/>
        </w:r>
        <w:r w:rsidRPr="00EB4BA0">
          <w:rPr>
            <w:noProof/>
            <w:webHidden/>
          </w:rPr>
          <w:instrText xml:space="preserve"> PAGEREF _Toc105148593 \h </w:instrText>
        </w:r>
        <w:r w:rsidRPr="00EB4BA0">
          <w:rPr>
            <w:noProof/>
            <w:webHidden/>
          </w:rPr>
        </w:r>
        <w:r w:rsidRPr="00EB4BA0">
          <w:rPr>
            <w:noProof/>
            <w:webHidden/>
          </w:rPr>
          <w:fldChar w:fldCharType="separate"/>
        </w:r>
        <w:r w:rsidRPr="00EB4BA0">
          <w:rPr>
            <w:noProof/>
            <w:webHidden/>
          </w:rPr>
          <w:t>139</w:t>
        </w:r>
        <w:r w:rsidRPr="00EB4BA0">
          <w:rPr>
            <w:noProof/>
            <w:webHidden/>
          </w:rPr>
          <w:fldChar w:fldCharType="end"/>
        </w:r>
      </w:hyperlink>
    </w:p>
    <w:p w14:paraId="54BC77EC" w14:textId="741BF1EE" w:rsidR="00CB0CFB" w:rsidRPr="00EB4BA0" w:rsidRDefault="00CB0CFB">
      <w:pPr>
        <w:pStyle w:val="TableofFigures"/>
        <w:tabs>
          <w:tab w:val="right" w:leader="dot" w:pos="9350"/>
        </w:tabs>
        <w:rPr>
          <w:rFonts w:asciiTheme="minorHAnsi" w:eastAsiaTheme="minorEastAsia" w:hAnsiTheme="minorHAnsi" w:cstheme="minorBidi"/>
          <w:noProof/>
          <w:sz w:val="22"/>
          <w:szCs w:val="22"/>
        </w:rPr>
      </w:pPr>
      <w:hyperlink w:anchor="_Toc105148594" w:history="1">
        <w:r w:rsidRPr="00EB4BA0">
          <w:rPr>
            <w:rStyle w:val="Hyperlink"/>
            <w:noProof/>
          </w:rPr>
          <w:t>Layout Admin 13: Form Add Course Content (2)</w:t>
        </w:r>
        <w:r w:rsidRPr="00EB4BA0">
          <w:rPr>
            <w:noProof/>
            <w:webHidden/>
          </w:rPr>
          <w:tab/>
        </w:r>
        <w:r w:rsidRPr="00EB4BA0">
          <w:rPr>
            <w:noProof/>
            <w:webHidden/>
          </w:rPr>
          <w:fldChar w:fldCharType="begin"/>
        </w:r>
        <w:r w:rsidRPr="00EB4BA0">
          <w:rPr>
            <w:noProof/>
            <w:webHidden/>
          </w:rPr>
          <w:instrText xml:space="preserve"> PAGEREF _Toc105148594 \h </w:instrText>
        </w:r>
        <w:r w:rsidRPr="00EB4BA0">
          <w:rPr>
            <w:noProof/>
            <w:webHidden/>
          </w:rPr>
        </w:r>
        <w:r w:rsidRPr="00EB4BA0">
          <w:rPr>
            <w:noProof/>
            <w:webHidden/>
          </w:rPr>
          <w:fldChar w:fldCharType="separate"/>
        </w:r>
        <w:r w:rsidRPr="00EB4BA0">
          <w:rPr>
            <w:noProof/>
            <w:webHidden/>
          </w:rPr>
          <w:t>141</w:t>
        </w:r>
        <w:r w:rsidRPr="00EB4BA0">
          <w:rPr>
            <w:noProof/>
            <w:webHidden/>
          </w:rPr>
          <w:fldChar w:fldCharType="end"/>
        </w:r>
      </w:hyperlink>
    </w:p>
    <w:p w14:paraId="5D516A68" w14:textId="19BE18C1" w:rsidR="00CB0CFB" w:rsidRPr="00EB4BA0" w:rsidRDefault="00CB0CFB">
      <w:pPr>
        <w:pStyle w:val="TableofFigures"/>
        <w:tabs>
          <w:tab w:val="right" w:leader="dot" w:pos="9350"/>
        </w:tabs>
        <w:rPr>
          <w:rFonts w:asciiTheme="minorHAnsi" w:eastAsiaTheme="minorEastAsia" w:hAnsiTheme="minorHAnsi" w:cstheme="minorBidi"/>
          <w:noProof/>
          <w:sz w:val="22"/>
          <w:szCs w:val="22"/>
        </w:rPr>
      </w:pPr>
      <w:hyperlink w:anchor="_Toc105148595" w:history="1">
        <w:r w:rsidRPr="00EB4BA0">
          <w:rPr>
            <w:rStyle w:val="Hyperlink"/>
            <w:noProof/>
          </w:rPr>
          <w:t>Layout Admin 14: Error Message (Form Add Course Content)</w:t>
        </w:r>
        <w:r w:rsidRPr="00EB4BA0">
          <w:rPr>
            <w:noProof/>
            <w:webHidden/>
          </w:rPr>
          <w:tab/>
        </w:r>
        <w:r w:rsidRPr="00EB4BA0">
          <w:rPr>
            <w:noProof/>
            <w:webHidden/>
          </w:rPr>
          <w:fldChar w:fldCharType="begin"/>
        </w:r>
        <w:r w:rsidRPr="00EB4BA0">
          <w:rPr>
            <w:noProof/>
            <w:webHidden/>
          </w:rPr>
          <w:instrText xml:space="preserve"> PAGEREF _Toc105148595 \h </w:instrText>
        </w:r>
        <w:r w:rsidRPr="00EB4BA0">
          <w:rPr>
            <w:noProof/>
            <w:webHidden/>
          </w:rPr>
        </w:r>
        <w:r w:rsidRPr="00EB4BA0">
          <w:rPr>
            <w:noProof/>
            <w:webHidden/>
          </w:rPr>
          <w:fldChar w:fldCharType="separate"/>
        </w:r>
        <w:r w:rsidRPr="00EB4BA0">
          <w:rPr>
            <w:noProof/>
            <w:webHidden/>
          </w:rPr>
          <w:t>142</w:t>
        </w:r>
        <w:r w:rsidRPr="00EB4BA0">
          <w:rPr>
            <w:noProof/>
            <w:webHidden/>
          </w:rPr>
          <w:fldChar w:fldCharType="end"/>
        </w:r>
      </w:hyperlink>
    </w:p>
    <w:p w14:paraId="176BF12C" w14:textId="779D2D42" w:rsidR="00CB0CFB" w:rsidRPr="00EB4BA0" w:rsidRDefault="00CB0CFB">
      <w:pPr>
        <w:pStyle w:val="TableofFigures"/>
        <w:tabs>
          <w:tab w:val="right" w:leader="dot" w:pos="9350"/>
        </w:tabs>
        <w:rPr>
          <w:rFonts w:asciiTheme="minorHAnsi" w:eastAsiaTheme="minorEastAsia" w:hAnsiTheme="minorHAnsi" w:cstheme="minorBidi"/>
          <w:noProof/>
          <w:sz w:val="22"/>
          <w:szCs w:val="22"/>
        </w:rPr>
      </w:pPr>
      <w:hyperlink w:anchor="_Toc105148596" w:history="1">
        <w:r w:rsidRPr="00EB4BA0">
          <w:rPr>
            <w:rStyle w:val="Hyperlink"/>
            <w:noProof/>
          </w:rPr>
          <w:t>Layout Admin 15: Dialog Add (Form Add Course Content)</w:t>
        </w:r>
        <w:r w:rsidRPr="00EB4BA0">
          <w:rPr>
            <w:noProof/>
            <w:webHidden/>
          </w:rPr>
          <w:tab/>
        </w:r>
        <w:r w:rsidRPr="00EB4BA0">
          <w:rPr>
            <w:noProof/>
            <w:webHidden/>
          </w:rPr>
          <w:fldChar w:fldCharType="begin"/>
        </w:r>
        <w:r w:rsidRPr="00EB4BA0">
          <w:rPr>
            <w:noProof/>
            <w:webHidden/>
          </w:rPr>
          <w:instrText xml:space="preserve"> PAGEREF _Toc105148596 \h </w:instrText>
        </w:r>
        <w:r w:rsidRPr="00EB4BA0">
          <w:rPr>
            <w:noProof/>
            <w:webHidden/>
          </w:rPr>
        </w:r>
        <w:r w:rsidRPr="00EB4BA0">
          <w:rPr>
            <w:noProof/>
            <w:webHidden/>
          </w:rPr>
          <w:fldChar w:fldCharType="separate"/>
        </w:r>
        <w:r w:rsidRPr="00EB4BA0">
          <w:rPr>
            <w:noProof/>
            <w:webHidden/>
          </w:rPr>
          <w:t>143</w:t>
        </w:r>
        <w:r w:rsidRPr="00EB4BA0">
          <w:rPr>
            <w:noProof/>
            <w:webHidden/>
          </w:rPr>
          <w:fldChar w:fldCharType="end"/>
        </w:r>
      </w:hyperlink>
    </w:p>
    <w:p w14:paraId="230FF336" w14:textId="53732FA0" w:rsidR="00CB0CFB" w:rsidRPr="00EB4BA0" w:rsidRDefault="00CB0CFB">
      <w:pPr>
        <w:pStyle w:val="TableofFigures"/>
        <w:tabs>
          <w:tab w:val="right" w:leader="dot" w:pos="9350"/>
        </w:tabs>
        <w:rPr>
          <w:rFonts w:asciiTheme="minorHAnsi" w:eastAsiaTheme="minorEastAsia" w:hAnsiTheme="minorHAnsi" w:cstheme="minorBidi"/>
          <w:noProof/>
          <w:sz w:val="22"/>
          <w:szCs w:val="22"/>
        </w:rPr>
      </w:pPr>
      <w:hyperlink w:anchor="_Toc105148597" w:history="1">
        <w:r w:rsidRPr="00EB4BA0">
          <w:rPr>
            <w:rStyle w:val="Hyperlink"/>
            <w:noProof/>
          </w:rPr>
          <w:t>Layout Admin 16: Success Message (Form Add Course Content)</w:t>
        </w:r>
        <w:r w:rsidRPr="00EB4BA0">
          <w:rPr>
            <w:noProof/>
            <w:webHidden/>
          </w:rPr>
          <w:tab/>
        </w:r>
        <w:r w:rsidRPr="00EB4BA0">
          <w:rPr>
            <w:noProof/>
            <w:webHidden/>
          </w:rPr>
          <w:fldChar w:fldCharType="begin"/>
        </w:r>
        <w:r w:rsidRPr="00EB4BA0">
          <w:rPr>
            <w:noProof/>
            <w:webHidden/>
          </w:rPr>
          <w:instrText xml:space="preserve"> PAGEREF _Toc105148597 \h </w:instrText>
        </w:r>
        <w:r w:rsidRPr="00EB4BA0">
          <w:rPr>
            <w:noProof/>
            <w:webHidden/>
          </w:rPr>
        </w:r>
        <w:r w:rsidRPr="00EB4BA0">
          <w:rPr>
            <w:noProof/>
            <w:webHidden/>
          </w:rPr>
          <w:fldChar w:fldCharType="separate"/>
        </w:r>
        <w:r w:rsidRPr="00EB4BA0">
          <w:rPr>
            <w:noProof/>
            <w:webHidden/>
          </w:rPr>
          <w:t>144</w:t>
        </w:r>
        <w:r w:rsidRPr="00EB4BA0">
          <w:rPr>
            <w:noProof/>
            <w:webHidden/>
          </w:rPr>
          <w:fldChar w:fldCharType="end"/>
        </w:r>
      </w:hyperlink>
    </w:p>
    <w:p w14:paraId="35F22A5F" w14:textId="71B280A7" w:rsidR="00CB0CFB" w:rsidRPr="00EB4BA0" w:rsidRDefault="00CB0CFB">
      <w:pPr>
        <w:pStyle w:val="TableofFigures"/>
        <w:tabs>
          <w:tab w:val="right" w:leader="dot" w:pos="9350"/>
        </w:tabs>
        <w:rPr>
          <w:rFonts w:asciiTheme="minorHAnsi" w:eastAsiaTheme="minorEastAsia" w:hAnsiTheme="minorHAnsi" w:cstheme="minorBidi"/>
          <w:noProof/>
          <w:sz w:val="22"/>
          <w:szCs w:val="22"/>
        </w:rPr>
      </w:pPr>
      <w:hyperlink w:anchor="_Toc105148598" w:history="1">
        <w:r w:rsidRPr="00EB4BA0">
          <w:rPr>
            <w:rStyle w:val="Hyperlink"/>
            <w:noProof/>
          </w:rPr>
          <w:t>Layout Admin 17: Manage User Scores</w:t>
        </w:r>
        <w:r w:rsidRPr="00EB4BA0">
          <w:rPr>
            <w:noProof/>
            <w:webHidden/>
          </w:rPr>
          <w:tab/>
        </w:r>
        <w:r w:rsidRPr="00EB4BA0">
          <w:rPr>
            <w:noProof/>
            <w:webHidden/>
          </w:rPr>
          <w:fldChar w:fldCharType="begin"/>
        </w:r>
        <w:r w:rsidRPr="00EB4BA0">
          <w:rPr>
            <w:noProof/>
            <w:webHidden/>
          </w:rPr>
          <w:instrText xml:space="preserve"> PAGEREF _Toc105148598 \h </w:instrText>
        </w:r>
        <w:r w:rsidRPr="00EB4BA0">
          <w:rPr>
            <w:noProof/>
            <w:webHidden/>
          </w:rPr>
        </w:r>
        <w:r w:rsidRPr="00EB4BA0">
          <w:rPr>
            <w:noProof/>
            <w:webHidden/>
          </w:rPr>
          <w:fldChar w:fldCharType="separate"/>
        </w:r>
        <w:r w:rsidRPr="00EB4BA0">
          <w:rPr>
            <w:noProof/>
            <w:webHidden/>
          </w:rPr>
          <w:t>145</w:t>
        </w:r>
        <w:r w:rsidRPr="00EB4BA0">
          <w:rPr>
            <w:noProof/>
            <w:webHidden/>
          </w:rPr>
          <w:fldChar w:fldCharType="end"/>
        </w:r>
      </w:hyperlink>
    </w:p>
    <w:p w14:paraId="26504A7E" w14:textId="3635DE76" w:rsidR="00CB0CFB" w:rsidRPr="00EB4BA0" w:rsidRDefault="00CB0CFB">
      <w:pPr>
        <w:pStyle w:val="TableofFigures"/>
        <w:tabs>
          <w:tab w:val="right" w:leader="dot" w:pos="9350"/>
        </w:tabs>
        <w:rPr>
          <w:rFonts w:asciiTheme="minorHAnsi" w:eastAsiaTheme="minorEastAsia" w:hAnsiTheme="minorHAnsi" w:cstheme="minorBidi"/>
          <w:noProof/>
          <w:sz w:val="22"/>
          <w:szCs w:val="22"/>
        </w:rPr>
      </w:pPr>
      <w:hyperlink w:anchor="_Toc105148599" w:history="1">
        <w:r w:rsidRPr="00EB4BA0">
          <w:rPr>
            <w:rStyle w:val="Hyperlink"/>
            <w:noProof/>
          </w:rPr>
          <w:t>Layout Admin 18: Dialog Detail User Scores</w:t>
        </w:r>
        <w:r w:rsidRPr="00EB4BA0">
          <w:rPr>
            <w:noProof/>
            <w:webHidden/>
          </w:rPr>
          <w:tab/>
        </w:r>
        <w:r w:rsidRPr="00EB4BA0">
          <w:rPr>
            <w:noProof/>
            <w:webHidden/>
          </w:rPr>
          <w:fldChar w:fldCharType="begin"/>
        </w:r>
        <w:r w:rsidRPr="00EB4BA0">
          <w:rPr>
            <w:noProof/>
            <w:webHidden/>
          </w:rPr>
          <w:instrText xml:space="preserve"> PAGEREF _Toc105148599 \h </w:instrText>
        </w:r>
        <w:r w:rsidRPr="00EB4BA0">
          <w:rPr>
            <w:noProof/>
            <w:webHidden/>
          </w:rPr>
        </w:r>
        <w:r w:rsidRPr="00EB4BA0">
          <w:rPr>
            <w:noProof/>
            <w:webHidden/>
          </w:rPr>
          <w:fldChar w:fldCharType="separate"/>
        </w:r>
        <w:r w:rsidRPr="00EB4BA0">
          <w:rPr>
            <w:noProof/>
            <w:webHidden/>
          </w:rPr>
          <w:t>147</w:t>
        </w:r>
        <w:r w:rsidRPr="00EB4BA0">
          <w:rPr>
            <w:noProof/>
            <w:webHidden/>
          </w:rPr>
          <w:fldChar w:fldCharType="end"/>
        </w:r>
      </w:hyperlink>
    </w:p>
    <w:p w14:paraId="2CD089E4" w14:textId="7391E7ED" w:rsidR="00CB0CFB" w:rsidRPr="00EB4BA0" w:rsidRDefault="00CB0CFB" w:rsidP="005349AA">
      <w:pPr>
        <w:rPr>
          <w:b/>
          <w:bCs/>
        </w:rPr>
      </w:pPr>
      <w:r w:rsidRPr="00EB4BA0">
        <w:rPr>
          <w:b/>
          <w:bCs/>
        </w:rPr>
        <w:fldChar w:fldCharType="end"/>
      </w:r>
    </w:p>
    <w:p w14:paraId="3189ECD5" w14:textId="723B054C" w:rsidR="0085799B" w:rsidRPr="00EB4BA0" w:rsidRDefault="00CB0CFB" w:rsidP="0085799B">
      <w:pPr>
        <w:jc w:val="center"/>
        <w:rPr>
          <w:noProof/>
        </w:rPr>
      </w:pPr>
      <w:r w:rsidRPr="00EB4BA0">
        <w:rPr>
          <w:b/>
          <w:bCs/>
        </w:rPr>
        <w:br w:type="page"/>
      </w:r>
      <w:r w:rsidR="0085799B" w:rsidRPr="00EB4BA0">
        <w:rPr>
          <w:b/>
          <w:bCs/>
        </w:rPr>
        <w:lastRenderedPageBreak/>
        <w:t>USECASE DIAGRAM</w:t>
      </w:r>
      <w:r w:rsidR="0085799B" w:rsidRPr="00EB4BA0">
        <w:rPr>
          <w:b/>
          <w:bCs/>
        </w:rPr>
        <w:fldChar w:fldCharType="begin"/>
      </w:r>
      <w:r w:rsidR="0085799B" w:rsidRPr="00EB4BA0">
        <w:rPr>
          <w:b/>
          <w:bCs/>
        </w:rPr>
        <w:instrText xml:space="preserve"> TOC \h \z \c "UseCaseDiagram" </w:instrText>
      </w:r>
      <w:r w:rsidR="0085799B" w:rsidRPr="00EB4BA0">
        <w:rPr>
          <w:b/>
          <w:bCs/>
        </w:rPr>
        <w:fldChar w:fldCharType="separate"/>
      </w:r>
    </w:p>
    <w:p w14:paraId="134F6546" w14:textId="4F06252F" w:rsidR="0085799B" w:rsidRPr="00EB4BA0" w:rsidRDefault="0085799B">
      <w:pPr>
        <w:pStyle w:val="TableofFigures"/>
        <w:tabs>
          <w:tab w:val="right" w:leader="dot" w:pos="9350"/>
        </w:tabs>
        <w:rPr>
          <w:rFonts w:asciiTheme="minorHAnsi" w:eastAsiaTheme="minorEastAsia" w:hAnsiTheme="minorHAnsi" w:cstheme="minorBidi"/>
          <w:noProof/>
          <w:sz w:val="22"/>
          <w:szCs w:val="22"/>
        </w:rPr>
      </w:pPr>
      <w:hyperlink w:anchor="_Toc105157225" w:history="1">
        <w:r w:rsidRPr="00EB4BA0">
          <w:rPr>
            <w:rStyle w:val="Hyperlink"/>
            <w:noProof/>
          </w:rPr>
          <w:t>UseCaseDiagram 1: Home Page</w:t>
        </w:r>
        <w:r w:rsidRPr="00EB4BA0">
          <w:rPr>
            <w:noProof/>
            <w:webHidden/>
          </w:rPr>
          <w:tab/>
        </w:r>
        <w:r w:rsidRPr="00EB4BA0">
          <w:rPr>
            <w:noProof/>
            <w:webHidden/>
          </w:rPr>
          <w:fldChar w:fldCharType="begin"/>
        </w:r>
        <w:r w:rsidRPr="00EB4BA0">
          <w:rPr>
            <w:noProof/>
            <w:webHidden/>
          </w:rPr>
          <w:instrText xml:space="preserve"> PAGEREF _Toc105157225 \h </w:instrText>
        </w:r>
        <w:r w:rsidRPr="00EB4BA0">
          <w:rPr>
            <w:noProof/>
            <w:webHidden/>
          </w:rPr>
        </w:r>
        <w:r w:rsidRPr="00EB4BA0">
          <w:rPr>
            <w:noProof/>
            <w:webHidden/>
          </w:rPr>
          <w:fldChar w:fldCharType="separate"/>
        </w:r>
        <w:r w:rsidRPr="00EB4BA0">
          <w:rPr>
            <w:noProof/>
            <w:webHidden/>
          </w:rPr>
          <w:t>12</w:t>
        </w:r>
        <w:r w:rsidRPr="00EB4BA0">
          <w:rPr>
            <w:noProof/>
            <w:webHidden/>
          </w:rPr>
          <w:fldChar w:fldCharType="end"/>
        </w:r>
      </w:hyperlink>
    </w:p>
    <w:p w14:paraId="67ECE341" w14:textId="58D042FE" w:rsidR="0085799B" w:rsidRPr="00EB4BA0" w:rsidRDefault="0085799B">
      <w:pPr>
        <w:pStyle w:val="TableofFigures"/>
        <w:tabs>
          <w:tab w:val="right" w:leader="dot" w:pos="9350"/>
        </w:tabs>
        <w:rPr>
          <w:rFonts w:asciiTheme="minorHAnsi" w:eastAsiaTheme="minorEastAsia" w:hAnsiTheme="minorHAnsi" w:cstheme="minorBidi"/>
          <w:noProof/>
          <w:sz w:val="22"/>
          <w:szCs w:val="22"/>
        </w:rPr>
      </w:pPr>
      <w:hyperlink w:anchor="_Toc105157226" w:history="1">
        <w:r w:rsidRPr="00EB4BA0">
          <w:rPr>
            <w:rStyle w:val="Hyperlink"/>
            <w:noProof/>
          </w:rPr>
          <w:t>UseCaseDiagram 2: English</w:t>
        </w:r>
        <w:r w:rsidRPr="00EB4BA0">
          <w:rPr>
            <w:noProof/>
            <w:webHidden/>
          </w:rPr>
          <w:tab/>
        </w:r>
        <w:r w:rsidRPr="00EB4BA0">
          <w:rPr>
            <w:noProof/>
            <w:webHidden/>
          </w:rPr>
          <w:fldChar w:fldCharType="begin"/>
        </w:r>
        <w:r w:rsidRPr="00EB4BA0">
          <w:rPr>
            <w:noProof/>
            <w:webHidden/>
          </w:rPr>
          <w:instrText xml:space="preserve"> PAGEREF _Toc105157226 \h </w:instrText>
        </w:r>
        <w:r w:rsidRPr="00EB4BA0">
          <w:rPr>
            <w:noProof/>
            <w:webHidden/>
          </w:rPr>
        </w:r>
        <w:r w:rsidRPr="00EB4BA0">
          <w:rPr>
            <w:noProof/>
            <w:webHidden/>
          </w:rPr>
          <w:fldChar w:fldCharType="separate"/>
        </w:r>
        <w:r w:rsidRPr="00EB4BA0">
          <w:rPr>
            <w:noProof/>
            <w:webHidden/>
          </w:rPr>
          <w:t>13</w:t>
        </w:r>
        <w:r w:rsidRPr="00EB4BA0">
          <w:rPr>
            <w:noProof/>
            <w:webHidden/>
          </w:rPr>
          <w:fldChar w:fldCharType="end"/>
        </w:r>
      </w:hyperlink>
    </w:p>
    <w:p w14:paraId="05D710A1" w14:textId="57CB5A04" w:rsidR="0085799B" w:rsidRPr="00EB4BA0" w:rsidRDefault="0085799B">
      <w:pPr>
        <w:pStyle w:val="TableofFigures"/>
        <w:tabs>
          <w:tab w:val="right" w:leader="dot" w:pos="9350"/>
        </w:tabs>
        <w:rPr>
          <w:rFonts w:asciiTheme="minorHAnsi" w:eastAsiaTheme="minorEastAsia" w:hAnsiTheme="minorHAnsi" w:cstheme="minorBidi"/>
          <w:noProof/>
          <w:sz w:val="22"/>
          <w:szCs w:val="22"/>
        </w:rPr>
      </w:pPr>
      <w:hyperlink w:anchor="_Toc105157227" w:history="1">
        <w:r w:rsidRPr="00EB4BA0">
          <w:rPr>
            <w:rStyle w:val="Hyperlink"/>
            <w:noProof/>
          </w:rPr>
          <w:t>UseCaseDiagram 3: Help Center</w:t>
        </w:r>
        <w:r w:rsidRPr="00EB4BA0">
          <w:rPr>
            <w:noProof/>
            <w:webHidden/>
          </w:rPr>
          <w:tab/>
        </w:r>
        <w:r w:rsidRPr="00EB4BA0">
          <w:rPr>
            <w:noProof/>
            <w:webHidden/>
          </w:rPr>
          <w:fldChar w:fldCharType="begin"/>
        </w:r>
        <w:r w:rsidRPr="00EB4BA0">
          <w:rPr>
            <w:noProof/>
            <w:webHidden/>
          </w:rPr>
          <w:instrText xml:space="preserve"> PAGEREF _Toc105157227 \h </w:instrText>
        </w:r>
        <w:r w:rsidRPr="00EB4BA0">
          <w:rPr>
            <w:noProof/>
            <w:webHidden/>
          </w:rPr>
        </w:r>
        <w:r w:rsidRPr="00EB4BA0">
          <w:rPr>
            <w:noProof/>
            <w:webHidden/>
          </w:rPr>
          <w:fldChar w:fldCharType="separate"/>
        </w:r>
        <w:r w:rsidRPr="00EB4BA0">
          <w:rPr>
            <w:noProof/>
            <w:webHidden/>
          </w:rPr>
          <w:t>14</w:t>
        </w:r>
        <w:r w:rsidRPr="00EB4BA0">
          <w:rPr>
            <w:noProof/>
            <w:webHidden/>
          </w:rPr>
          <w:fldChar w:fldCharType="end"/>
        </w:r>
      </w:hyperlink>
    </w:p>
    <w:p w14:paraId="26A5A610" w14:textId="1C804F65" w:rsidR="0085799B" w:rsidRPr="00EB4BA0" w:rsidRDefault="0085799B">
      <w:pPr>
        <w:pStyle w:val="TableofFigures"/>
        <w:tabs>
          <w:tab w:val="right" w:leader="dot" w:pos="9350"/>
        </w:tabs>
        <w:rPr>
          <w:rFonts w:asciiTheme="minorHAnsi" w:eastAsiaTheme="minorEastAsia" w:hAnsiTheme="minorHAnsi" w:cstheme="minorBidi"/>
          <w:noProof/>
          <w:sz w:val="22"/>
          <w:szCs w:val="22"/>
        </w:rPr>
      </w:pPr>
      <w:hyperlink w:anchor="_Toc105157228" w:history="1">
        <w:r w:rsidRPr="00EB4BA0">
          <w:rPr>
            <w:rStyle w:val="Hyperlink"/>
            <w:noProof/>
          </w:rPr>
          <w:t>UseCaseDiagram 4: Play Quiz</w:t>
        </w:r>
        <w:r w:rsidRPr="00EB4BA0">
          <w:rPr>
            <w:noProof/>
            <w:webHidden/>
          </w:rPr>
          <w:tab/>
        </w:r>
        <w:r w:rsidRPr="00EB4BA0">
          <w:rPr>
            <w:noProof/>
            <w:webHidden/>
          </w:rPr>
          <w:fldChar w:fldCharType="begin"/>
        </w:r>
        <w:r w:rsidRPr="00EB4BA0">
          <w:rPr>
            <w:noProof/>
            <w:webHidden/>
          </w:rPr>
          <w:instrText xml:space="preserve"> PAGEREF _Toc105157228 \h </w:instrText>
        </w:r>
        <w:r w:rsidRPr="00EB4BA0">
          <w:rPr>
            <w:noProof/>
            <w:webHidden/>
          </w:rPr>
        </w:r>
        <w:r w:rsidRPr="00EB4BA0">
          <w:rPr>
            <w:noProof/>
            <w:webHidden/>
          </w:rPr>
          <w:fldChar w:fldCharType="separate"/>
        </w:r>
        <w:r w:rsidRPr="00EB4BA0">
          <w:rPr>
            <w:noProof/>
            <w:webHidden/>
          </w:rPr>
          <w:t>14</w:t>
        </w:r>
        <w:r w:rsidRPr="00EB4BA0">
          <w:rPr>
            <w:noProof/>
            <w:webHidden/>
          </w:rPr>
          <w:fldChar w:fldCharType="end"/>
        </w:r>
      </w:hyperlink>
    </w:p>
    <w:p w14:paraId="3BE088C8" w14:textId="604B5350" w:rsidR="0085799B" w:rsidRPr="00EB4BA0" w:rsidRDefault="0085799B">
      <w:pPr>
        <w:pStyle w:val="TableofFigures"/>
        <w:tabs>
          <w:tab w:val="right" w:leader="dot" w:pos="9350"/>
        </w:tabs>
        <w:rPr>
          <w:rFonts w:asciiTheme="minorHAnsi" w:eastAsiaTheme="minorEastAsia" w:hAnsiTheme="minorHAnsi" w:cstheme="minorBidi"/>
          <w:noProof/>
          <w:sz w:val="22"/>
          <w:szCs w:val="22"/>
        </w:rPr>
      </w:pPr>
      <w:hyperlink w:anchor="_Toc105157229" w:history="1">
        <w:r w:rsidRPr="00EB4BA0">
          <w:rPr>
            <w:rStyle w:val="Hyperlink"/>
            <w:noProof/>
          </w:rPr>
          <w:t>UseCaseDiagram 5: Report Roblem</w:t>
        </w:r>
        <w:r w:rsidRPr="00EB4BA0">
          <w:rPr>
            <w:noProof/>
            <w:webHidden/>
          </w:rPr>
          <w:tab/>
        </w:r>
        <w:r w:rsidRPr="00EB4BA0">
          <w:rPr>
            <w:noProof/>
            <w:webHidden/>
          </w:rPr>
          <w:fldChar w:fldCharType="begin"/>
        </w:r>
        <w:r w:rsidRPr="00EB4BA0">
          <w:rPr>
            <w:noProof/>
            <w:webHidden/>
          </w:rPr>
          <w:instrText xml:space="preserve"> PAGEREF _Toc105157229 \h </w:instrText>
        </w:r>
        <w:r w:rsidRPr="00EB4BA0">
          <w:rPr>
            <w:noProof/>
            <w:webHidden/>
          </w:rPr>
        </w:r>
        <w:r w:rsidRPr="00EB4BA0">
          <w:rPr>
            <w:noProof/>
            <w:webHidden/>
          </w:rPr>
          <w:fldChar w:fldCharType="separate"/>
        </w:r>
        <w:r w:rsidRPr="00EB4BA0">
          <w:rPr>
            <w:noProof/>
            <w:webHidden/>
          </w:rPr>
          <w:t>15</w:t>
        </w:r>
        <w:r w:rsidRPr="00EB4BA0">
          <w:rPr>
            <w:noProof/>
            <w:webHidden/>
          </w:rPr>
          <w:fldChar w:fldCharType="end"/>
        </w:r>
      </w:hyperlink>
    </w:p>
    <w:p w14:paraId="2FEC39BF" w14:textId="21717EC1" w:rsidR="0085799B" w:rsidRPr="00EB4BA0" w:rsidRDefault="0085799B">
      <w:pPr>
        <w:pStyle w:val="TableofFigures"/>
        <w:tabs>
          <w:tab w:val="right" w:leader="dot" w:pos="9350"/>
        </w:tabs>
        <w:rPr>
          <w:rFonts w:asciiTheme="minorHAnsi" w:eastAsiaTheme="minorEastAsia" w:hAnsiTheme="minorHAnsi" w:cstheme="minorBidi"/>
          <w:noProof/>
          <w:sz w:val="22"/>
          <w:szCs w:val="22"/>
        </w:rPr>
      </w:pPr>
      <w:hyperlink w:anchor="_Toc105157230" w:history="1">
        <w:r w:rsidRPr="00EB4BA0">
          <w:rPr>
            <w:rStyle w:val="Hyperlink"/>
            <w:noProof/>
          </w:rPr>
          <w:t>UseCaseDiagram 6: User Ranking</w:t>
        </w:r>
        <w:r w:rsidRPr="00EB4BA0">
          <w:rPr>
            <w:noProof/>
            <w:webHidden/>
          </w:rPr>
          <w:tab/>
        </w:r>
        <w:r w:rsidRPr="00EB4BA0">
          <w:rPr>
            <w:noProof/>
            <w:webHidden/>
          </w:rPr>
          <w:fldChar w:fldCharType="begin"/>
        </w:r>
        <w:r w:rsidRPr="00EB4BA0">
          <w:rPr>
            <w:noProof/>
            <w:webHidden/>
          </w:rPr>
          <w:instrText xml:space="preserve"> PAGEREF _Toc105157230 \h </w:instrText>
        </w:r>
        <w:r w:rsidRPr="00EB4BA0">
          <w:rPr>
            <w:noProof/>
            <w:webHidden/>
          </w:rPr>
        </w:r>
        <w:r w:rsidRPr="00EB4BA0">
          <w:rPr>
            <w:noProof/>
            <w:webHidden/>
          </w:rPr>
          <w:fldChar w:fldCharType="separate"/>
        </w:r>
        <w:r w:rsidRPr="00EB4BA0">
          <w:rPr>
            <w:noProof/>
            <w:webHidden/>
          </w:rPr>
          <w:t>15</w:t>
        </w:r>
        <w:r w:rsidRPr="00EB4BA0">
          <w:rPr>
            <w:noProof/>
            <w:webHidden/>
          </w:rPr>
          <w:fldChar w:fldCharType="end"/>
        </w:r>
      </w:hyperlink>
    </w:p>
    <w:p w14:paraId="14702D1B" w14:textId="15A8112B" w:rsidR="0085799B" w:rsidRPr="00EB4BA0" w:rsidRDefault="0085799B">
      <w:pPr>
        <w:pStyle w:val="TableofFigures"/>
        <w:tabs>
          <w:tab w:val="right" w:leader="dot" w:pos="9350"/>
        </w:tabs>
        <w:rPr>
          <w:rFonts w:asciiTheme="minorHAnsi" w:eastAsiaTheme="minorEastAsia" w:hAnsiTheme="minorHAnsi" w:cstheme="minorBidi"/>
          <w:noProof/>
          <w:sz w:val="22"/>
          <w:szCs w:val="22"/>
        </w:rPr>
      </w:pPr>
      <w:hyperlink w:anchor="_Toc105157231" w:history="1">
        <w:r w:rsidRPr="00EB4BA0">
          <w:rPr>
            <w:rStyle w:val="Hyperlink"/>
            <w:noProof/>
          </w:rPr>
          <w:t>UseCaseDiagram 7: Admin</w:t>
        </w:r>
        <w:r w:rsidRPr="00EB4BA0">
          <w:rPr>
            <w:noProof/>
            <w:webHidden/>
          </w:rPr>
          <w:tab/>
        </w:r>
        <w:r w:rsidRPr="00EB4BA0">
          <w:rPr>
            <w:noProof/>
            <w:webHidden/>
          </w:rPr>
          <w:fldChar w:fldCharType="begin"/>
        </w:r>
        <w:r w:rsidRPr="00EB4BA0">
          <w:rPr>
            <w:noProof/>
            <w:webHidden/>
          </w:rPr>
          <w:instrText xml:space="preserve"> PAGEREF _Toc105157231 \h </w:instrText>
        </w:r>
        <w:r w:rsidRPr="00EB4BA0">
          <w:rPr>
            <w:noProof/>
            <w:webHidden/>
          </w:rPr>
        </w:r>
        <w:r w:rsidRPr="00EB4BA0">
          <w:rPr>
            <w:noProof/>
            <w:webHidden/>
          </w:rPr>
          <w:fldChar w:fldCharType="separate"/>
        </w:r>
        <w:r w:rsidRPr="00EB4BA0">
          <w:rPr>
            <w:noProof/>
            <w:webHidden/>
          </w:rPr>
          <w:t>16</w:t>
        </w:r>
        <w:r w:rsidRPr="00EB4BA0">
          <w:rPr>
            <w:noProof/>
            <w:webHidden/>
          </w:rPr>
          <w:fldChar w:fldCharType="end"/>
        </w:r>
      </w:hyperlink>
    </w:p>
    <w:p w14:paraId="75A91B86" w14:textId="4715FCA4" w:rsidR="0085799B" w:rsidRPr="00EB4BA0" w:rsidRDefault="0085799B">
      <w:pPr>
        <w:rPr>
          <w:b/>
          <w:bCs/>
        </w:rPr>
      </w:pPr>
      <w:r w:rsidRPr="00EB4BA0">
        <w:rPr>
          <w:b/>
          <w:bCs/>
        </w:rPr>
        <w:fldChar w:fldCharType="end"/>
      </w:r>
    </w:p>
    <w:p w14:paraId="0113A9A2" w14:textId="6A5F5AFB" w:rsidR="005349AA" w:rsidRPr="00EB4BA0" w:rsidRDefault="0085799B" w:rsidP="005349AA">
      <w:pPr>
        <w:rPr>
          <w:b/>
          <w:bCs/>
        </w:rPr>
      </w:pPr>
      <w:r w:rsidRPr="00EB4BA0">
        <w:rPr>
          <w:b/>
          <w:bCs/>
        </w:rPr>
        <w:br w:type="page"/>
      </w:r>
    </w:p>
    <w:p w14:paraId="4F64720C" w14:textId="39C338F2" w:rsidR="006D6294" w:rsidRPr="00EB4BA0" w:rsidRDefault="005349AA" w:rsidP="00E43404">
      <w:pPr>
        <w:pStyle w:val="Heading1"/>
      </w:pPr>
      <w:bookmarkStart w:id="6" w:name="_Toc105157123"/>
      <w:r w:rsidRPr="00EB4BA0">
        <w:rPr>
          <w:sz w:val="2"/>
          <w:szCs w:val="2"/>
        </w:rPr>
        <w:lastRenderedPageBreak/>
        <w:t>“</w:t>
      </w:r>
      <w:bookmarkEnd w:id="6"/>
    </w:p>
    <w:p w14:paraId="51438AC5" w14:textId="72D05C0A" w:rsidR="000B03E5" w:rsidRPr="00EB4BA0" w:rsidRDefault="00CB0CFB" w:rsidP="00E43404">
      <w:pPr>
        <w:pStyle w:val="Heading1"/>
        <w:rPr>
          <w:rFonts w:ascii="Times New Roman" w:eastAsia="Helvetica" w:hAnsi="Times New Roman"/>
          <w:color w:val="000000" w:themeColor="text1"/>
          <w:sz w:val="26"/>
          <w:shd w:val="clear" w:color="auto" w:fill="FFFFFF"/>
        </w:rPr>
      </w:pPr>
      <w:bookmarkStart w:id="7" w:name="_Toc91855594"/>
      <w:bookmarkStart w:id="8" w:name="_Toc105094327"/>
      <w:bookmarkStart w:id="9" w:name="_Toc105157124"/>
      <w:bookmarkEnd w:id="4"/>
      <w:bookmarkEnd w:id="5"/>
      <w:r w:rsidRPr="00EB4BA0">
        <w:rPr>
          <w:rFonts w:ascii="Times New Roman" w:eastAsia="Helvetica" w:hAnsi="Times New Roman"/>
          <w:color w:val="000000" w:themeColor="text1"/>
          <w:sz w:val="26"/>
          <w:shd w:val="clear" w:color="auto" w:fill="FFFFFF"/>
        </w:rPr>
        <w:t xml:space="preserve">CHƯƠNG 1: </w:t>
      </w:r>
      <w:r w:rsidR="002B1BA4" w:rsidRPr="00EB4BA0">
        <w:rPr>
          <w:rFonts w:ascii="Times New Roman" w:eastAsia="Helvetica" w:hAnsi="Times New Roman"/>
          <w:color w:val="000000" w:themeColor="text1"/>
          <w:sz w:val="26"/>
          <w:shd w:val="clear" w:color="auto" w:fill="FFFFFF"/>
        </w:rPr>
        <w:t>MÔ TẢ YÊU CẦU PHẦN MỀM</w:t>
      </w:r>
      <w:bookmarkEnd w:id="7"/>
      <w:bookmarkEnd w:id="8"/>
      <w:bookmarkEnd w:id="9"/>
    </w:p>
    <w:p w14:paraId="272F8CA6" w14:textId="25BEDAFB" w:rsidR="000B03E5" w:rsidRPr="00EB4BA0" w:rsidRDefault="00737FD1" w:rsidP="00E43404">
      <w:pPr>
        <w:pStyle w:val="Heading2"/>
        <w:jc w:val="left"/>
        <w:rPr>
          <w:rFonts w:ascii="Times New Roman" w:eastAsia="Helvetica" w:hAnsi="Times New Roman"/>
          <w:color w:val="000000" w:themeColor="text1"/>
          <w:sz w:val="26"/>
          <w:shd w:val="clear" w:color="auto" w:fill="FFFFFF"/>
        </w:rPr>
      </w:pPr>
      <w:r w:rsidRPr="00EB4BA0">
        <w:rPr>
          <w:rFonts w:ascii="Times New Roman" w:eastAsia="Helvetica" w:hAnsi="Times New Roman"/>
          <w:color w:val="000000" w:themeColor="text1"/>
          <w:sz w:val="26"/>
          <w:shd w:val="clear" w:color="auto" w:fill="FFFFFF"/>
        </w:rPr>
        <w:t xml:space="preserve"> </w:t>
      </w:r>
      <w:bookmarkStart w:id="10" w:name="_Toc20781"/>
      <w:bookmarkStart w:id="11" w:name="_Toc1027"/>
      <w:bookmarkStart w:id="12" w:name="_Toc3036"/>
      <w:bookmarkStart w:id="13" w:name="_Toc60170845"/>
      <w:bookmarkStart w:id="14" w:name="_Toc18670"/>
      <w:bookmarkStart w:id="15" w:name="_Toc59614376"/>
      <w:bookmarkStart w:id="16" w:name="_Toc91855595"/>
      <w:bookmarkStart w:id="17" w:name="_Toc105094328"/>
      <w:bookmarkStart w:id="18" w:name="_Toc105157125"/>
      <w:r w:rsidR="006E49F0" w:rsidRPr="00EB4BA0">
        <w:rPr>
          <w:rFonts w:ascii="Times New Roman" w:eastAsia="Helvetica" w:hAnsi="Times New Roman"/>
          <w:color w:val="000000" w:themeColor="text1"/>
          <w:sz w:val="26"/>
          <w:shd w:val="clear" w:color="auto" w:fill="FFFFFF"/>
        </w:rPr>
        <w:t>1</w:t>
      </w:r>
      <w:r w:rsidR="007B45A8" w:rsidRPr="00EB4BA0">
        <w:rPr>
          <w:rFonts w:ascii="Times New Roman" w:eastAsia="Helvetica" w:hAnsi="Times New Roman"/>
          <w:color w:val="000000" w:themeColor="text1"/>
          <w:sz w:val="26"/>
          <w:shd w:val="clear" w:color="auto" w:fill="FFFFFF"/>
        </w:rPr>
        <w:t>.</w:t>
      </w:r>
      <w:r w:rsidR="00E944CA" w:rsidRPr="00EB4BA0">
        <w:rPr>
          <w:rFonts w:ascii="Times New Roman" w:eastAsia="Helvetica" w:hAnsi="Times New Roman"/>
          <w:color w:val="000000" w:themeColor="text1"/>
          <w:sz w:val="26"/>
          <w:shd w:val="clear" w:color="auto" w:fill="FFFFFF"/>
        </w:rPr>
        <w:t xml:space="preserve"> </w:t>
      </w:r>
      <w:r w:rsidRPr="00EB4BA0">
        <w:rPr>
          <w:rFonts w:ascii="Times New Roman" w:eastAsia="Helvetica" w:hAnsi="Times New Roman"/>
          <w:color w:val="000000" w:themeColor="text1"/>
          <w:sz w:val="26"/>
          <w:shd w:val="clear" w:color="auto" w:fill="FFFFFF"/>
        </w:rPr>
        <w:t>Giới thiệu đề tài</w:t>
      </w:r>
      <w:bookmarkEnd w:id="10"/>
      <w:bookmarkEnd w:id="11"/>
      <w:bookmarkEnd w:id="12"/>
      <w:bookmarkEnd w:id="13"/>
      <w:bookmarkEnd w:id="14"/>
      <w:bookmarkEnd w:id="15"/>
      <w:bookmarkEnd w:id="16"/>
      <w:bookmarkEnd w:id="17"/>
      <w:bookmarkEnd w:id="18"/>
    </w:p>
    <w:p w14:paraId="6633710D" w14:textId="33348D79" w:rsidR="00FA6BC3" w:rsidRPr="00EB4BA0" w:rsidRDefault="00DE4E0D" w:rsidP="003E77E9">
      <w:pPr>
        <w:jc w:val="both"/>
      </w:pPr>
      <w:r w:rsidRPr="00EB4BA0">
        <w:t xml:space="preserve">Ứng dụng </w:t>
      </w:r>
      <w:r w:rsidR="003E77E9" w:rsidRPr="00EB4BA0">
        <w:t xml:space="preserve">học tập với nhiều câu hỏi </w:t>
      </w:r>
      <w:r w:rsidRPr="00EB4BA0">
        <w:t xml:space="preserve">trắc nghiệm từ các lĩnh vực khác nhau như: Tiếng Anh, </w:t>
      </w:r>
      <w:r w:rsidR="00860E98" w:rsidRPr="00EB4BA0">
        <w:t>Ngôn ngữ lập trình</w:t>
      </w:r>
      <w:r w:rsidRPr="00EB4BA0">
        <w:t>, Khoa Học, Test IQ…Giup người dùng có thể học tập ở bất cứ đâu</w:t>
      </w:r>
      <w:r w:rsidR="003E77E9" w:rsidRPr="00EB4BA0">
        <w:t>.</w:t>
      </w:r>
      <w:r w:rsidR="00860E98" w:rsidRPr="00EB4BA0">
        <w:t xml:space="preserve"> Ngoài ra ứng dụng cũng là nơi giúp người dùng chia sẽ các kiến thức với nhau</w:t>
      </w:r>
      <w:r w:rsidR="003E77E9" w:rsidRPr="00EB4BA0">
        <w:t>, người dùng có thể ghi chú, scan văn bản…</w:t>
      </w:r>
    </w:p>
    <w:p w14:paraId="71C56692" w14:textId="6067AFCC" w:rsidR="00B55471" w:rsidRPr="00EB4BA0" w:rsidRDefault="00737FD1" w:rsidP="00E43404">
      <w:pPr>
        <w:pStyle w:val="Heading2"/>
        <w:jc w:val="left"/>
        <w:rPr>
          <w:color w:val="000000" w:themeColor="text1"/>
          <w:sz w:val="26"/>
        </w:rPr>
      </w:pPr>
      <w:r w:rsidRPr="00EB4BA0">
        <w:rPr>
          <w:rFonts w:ascii="Times New Roman" w:hAnsi="Times New Roman"/>
          <w:color w:val="000000" w:themeColor="text1"/>
          <w:sz w:val="26"/>
        </w:rPr>
        <w:t xml:space="preserve"> </w:t>
      </w:r>
      <w:bookmarkStart w:id="19" w:name="_Toc60170846"/>
      <w:bookmarkStart w:id="20" w:name="_Toc59614377"/>
      <w:bookmarkStart w:id="21" w:name="_Toc15013"/>
      <w:bookmarkStart w:id="22" w:name="_Toc10298"/>
      <w:bookmarkStart w:id="23" w:name="_Toc25768"/>
      <w:bookmarkStart w:id="24" w:name="_Toc17029"/>
      <w:bookmarkStart w:id="25" w:name="_Toc91855596"/>
      <w:bookmarkStart w:id="26" w:name="_Toc105094329"/>
      <w:bookmarkStart w:id="27" w:name="_Toc105157126"/>
      <w:r w:rsidR="00853EC4" w:rsidRPr="00EB4BA0">
        <w:rPr>
          <w:rFonts w:ascii="Times New Roman" w:hAnsi="Times New Roman"/>
          <w:color w:val="000000" w:themeColor="text1"/>
          <w:sz w:val="26"/>
        </w:rPr>
        <w:t>2.</w:t>
      </w:r>
      <w:r w:rsidR="00E944CA" w:rsidRPr="00EB4BA0">
        <w:rPr>
          <w:rFonts w:ascii="Times New Roman" w:hAnsi="Times New Roman"/>
          <w:color w:val="000000" w:themeColor="text1"/>
          <w:sz w:val="26"/>
        </w:rPr>
        <w:t xml:space="preserve"> </w:t>
      </w:r>
      <w:r w:rsidRPr="00EB4BA0">
        <w:rPr>
          <w:rFonts w:ascii="Times New Roman" w:hAnsi="Times New Roman"/>
          <w:color w:val="000000" w:themeColor="text1"/>
          <w:sz w:val="26"/>
        </w:rPr>
        <w:t>Mục đích</w:t>
      </w:r>
      <w:bookmarkEnd w:id="19"/>
      <w:bookmarkEnd w:id="20"/>
      <w:bookmarkEnd w:id="21"/>
      <w:bookmarkEnd w:id="22"/>
      <w:bookmarkEnd w:id="23"/>
      <w:bookmarkEnd w:id="24"/>
      <w:bookmarkEnd w:id="25"/>
      <w:bookmarkEnd w:id="26"/>
      <w:bookmarkEnd w:id="27"/>
      <w:r w:rsidRPr="00EB4BA0">
        <w:rPr>
          <w:rFonts w:ascii="Times New Roman" w:hAnsi="Times New Roman"/>
          <w:color w:val="000000" w:themeColor="text1"/>
          <w:sz w:val="26"/>
        </w:rPr>
        <w:t xml:space="preserve"> </w:t>
      </w:r>
      <w:bookmarkStart w:id="28" w:name="_Toc59614378"/>
      <w:bookmarkStart w:id="29" w:name="_Toc60170847"/>
    </w:p>
    <w:p w14:paraId="2EA3010C" w14:textId="58583907" w:rsidR="00BC6230" w:rsidRPr="00EB4BA0" w:rsidRDefault="00B55471" w:rsidP="003E77E9">
      <w:pPr>
        <w:jc w:val="both"/>
        <w:rPr>
          <w:sz w:val="2"/>
          <w:szCs w:val="2"/>
        </w:rPr>
      </w:pPr>
      <w:r w:rsidRPr="00EB4BA0">
        <w:t>Mục đính xây dựng ứng dụng Education được phát triển trên Android Mobile. Xây dựng ứng dụng này tôi đã định hướng và xác định các nhu cầu cơ bản thường ngày của các bạn học sinh, sinh viên từ đó đưa ra các giải pháp và tính năng cho ứng dụng.</w:t>
      </w:r>
      <w:r w:rsidR="00CC31F3" w:rsidRPr="00EB4BA0">
        <w:t xml:space="preserve"> Frame work và ngôn ngữ lập trình cho hệ thống là Xamarin android được viết bằng ngôn ngữ C#</w:t>
      </w:r>
      <w:r w:rsidR="006E77BB" w:rsidRPr="00EB4BA0">
        <w:t xml:space="preserve">. Ứng dụng sẽ giúp bạn cải thiện kiến thức </w:t>
      </w:r>
      <w:r w:rsidR="00906E5D" w:rsidRPr="00EB4BA0">
        <w:t>của mình.</w:t>
      </w:r>
      <w:r w:rsidR="00CC31F3" w:rsidRPr="00EB4BA0">
        <w:t xml:space="preserve"> </w:t>
      </w:r>
      <w:r w:rsidR="00694E18" w:rsidRPr="00EB4BA0">
        <w:rPr>
          <w:sz w:val="2"/>
          <w:szCs w:val="2"/>
        </w:rPr>
        <w:t>”</w:t>
      </w:r>
      <w:r w:rsidR="00247179" w:rsidRPr="00EB4BA0">
        <w:rPr>
          <w:sz w:val="2"/>
          <w:szCs w:val="2"/>
        </w:rPr>
        <w:t xml:space="preserve"> </w:t>
      </w:r>
      <w:r w:rsidRPr="00EB4BA0">
        <w:rPr>
          <w:sz w:val="2"/>
          <w:szCs w:val="2"/>
        </w:rPr>
        <w:t xml:space="preserve"> sad</w:t>
      </w:r>
    </w:p>
    <w:p w14:paraId="4B90A400" w14:textId="120FD309" w:rsidR="00D5066C" w:rsidRPr="00EB4BA0" w:rsidRDefault="00D5066C" w:rsidP="003E77E9">
      <w:pPr>
        <w:jc w:val="both"/>
      </w:pPr>
      <w:r w:rsidRPr="00EB4BA0">
        <w:t xml:space="preserve">Ứng </w:t>
      </w:r>
      <w:r w:rsidR="002F5C27" w:rsidRPr="00EB4BA0">
        <w:t xml:space="preserve">dụng </w:t>
      </w:r>
      <w:r w:rsidRPr="00EB4BA0">
        <w:t xml:space="preserve">chứa một kho câu hỏi trắc nghiệm Tiếng Anh với số lượng câu hỏi lên đến </w:t>
      </w:r>
      <w:r w:rsidR="002F5C27" w:rsidRPr="00EB4BA0">
        <w:t>3</w:t>
      </w:r>
      <w:r w:rsidRPr="00EB4BA0">
        <w:t>00 câu gồm cả những câu hỏi hình. Các câu hỏi được phân loại ra thành nhiều mức độ khác nhau từ dễ đến rất khó. Nhằm mục địch giúp chúng ta rèn luyện tiếng anh mỗi ngày với vốn câu trắc nghiệm phong phú đảm bảo tính hiệu quả cao từ kiến thức cơ bản đến nâng cao, nếu bạn chăm chỉ  giành 30 p mỗi ngày để học thì trình độ tiếng anh của bạn sẽ thay đổi đáng kể trong 1 tháng.</w:t>
      </w:r>
    </w:p>
    <w:p w14:paraId="69EE30B1" w14:textId="76A70EA7" w:rsidR="00A84669" w:rsidRPr="00EB4BA0" w:rsidRDefault="00A84669" w:rsidP="003E77E9">
      <w:pPr>
        <w:jc w:val="both"/>
      </w:pPr>
      <w:r w:rsidRPr="00EB4BA0">
        <w:t xml:space="preserve">Ngoài ra ứng dụng còn chứa rất nhiều dữ </w:t>
      </w:r>
      <w:r w:rsidR="00EB4BA0" w:rsidRPr="00EB4BA0">
        <w:t>liệu</w:t>
      </w:r>
      <w:r w:rsidRPr="00EB4BA0">
        <w:t xml:space="preserve"> liên quan đến lập trình. Bộ dữ liệu câu hỏi được chọn lọc tỉ mỉ, đảm bảo rằng nếu bạn ôn luyện mỗi ngày, kiến thức cơ bản của bạn sẽ được</w:t>
      </w:r>
      <w:r w:rsidR="002443E8" w:rsidRPr="00EB4BA0">
        <w:t xml:space="preserve"> cải thiện</w:t>
      </w:r>
      <w:r w:rsidRPr="00EB4BA0">
        <w:t>.</w:t>
      </w:r>
    </w:p>
    <w:p w14:paraId="6A648D2C" w14:textId="6F465CEE" w:rsidR="00A84669" w:rsidRPr="00EB4BA0" w:rsidRDefault="00A84669" w:rsidP="003E77E9">
      <w:pPr>
        <w:jc w:val="both"/>
      </w:pPr>
      <w:r w:rsidRPr="00EB4BA0">
        <w:t>Đồng thời ứng giúp mọi người có thể chia sẽ kiến thức với nhau hoặc có bất kì thắc mắc nào người dùng có thể đặt câu hỏi trên đây, admin sẽ phê duyệt câu hỏi đó và đưa lên diễn đàn để mọi người cùng giúp đỡ bạn.</w:t>
      </w:r>
    </w:p>
    <w:p w14:paraId="1EF82B96" w14:textId="38F6DB96" w:rsidR="00860E98" w:rsidRPr="00EB4BA0" w:rsidRDefault="00860E98" w:rsidP="00CE14CD">
      <w:pPr>
        <w:ind w:firstLine="720"/>
        <w:jc w:val="both"/>
      </w:pPr>
      <w:r w:rsidRPr="00EB4BA0">
        <w:rPr>
          <w:sz w:val="2"/>
          <w:szCs w:val="2"/>
        </w:rPr>
        <w:t>Mu</w:t>
      </w:r>
    </w:p>
    <w:p w14:paraId="3E6BFDF4" w14:textId="52091FA2" w:rsidR="000B03E5" w:rsidRPr="00EB4BA0" w:rsidRDefault="007B45A8" w:rsidP="00E43404">
      <w:pPr>
        <w:pStyle w:val="Heading2"/>
        <w:jc w:val="left"/>
        <w:rPr>
          <w:rFonts w:ascii="Times New Roman" w:hAnsi="Times New Roman"/>
          <w:color w:val="000000" w:themeColor="text1"/>
          <w:sz w:val="26"/>
        </w:rPr>
      </w:pPr>
      <w:bookmarkStart w:id="30" w:name="_Toc28194"/>
      <w:bookmarkStart w:id="31" w:name="_Toc30451"/>
      <w:bookmarkStart w:id="32" w:name="_Toc816"/>
      <w:bookmarkStart w:id="33" w:name="_Toc31238"/>
      <w:bookmarkStart w:id="34" w:name="_Toc91855597"/>
      <w:bookmarkStart w:id="35" w:name="_Toc105094330"/>
      <w:bookmarkStart w:id="36" w:name="_Toc105157127"/>
      <w:r w:rsidRPr="00EB4BA0">
        <w:rPr>
          <w:rFonts w:ascii="Times New Roman" w:hAnsi="Times New Roman"/>
          <w:color w:val="000000" w:themeColor="text1"/>
          <w:sz w:val="26"/>
        </w:rPr>
        <w:t>3</w:t>
      </w:r>
      <w:r w:rsidR="00853EC4" w:rsidRPr="00EB4BA0">
        <w:rPr>
          <w:rFonts w:ascii="Times New Roman" w:hAnsi="Times New Roman"/>
          <w:color w:val="000000" w:themeColor="text1"/>
          <w:sz w:val="26"/>
        </w:rPr>
        <w:t>.</w:t>
      </w:r>
      <w:r w:rsidR="006E49F0" w:rsidRPr="00EB4BA0">
        <w:rPr>
          <w:rFonts w:ascii="Times New Roman" w:hAnsi="Times New Roman"/>
          <w:color w:val="000000" w:themeColor="text1"/>
          <w:sz w:val="26"/>
        </w:rPr>
        <w:t xml:space="preserve"> </w:t>
      </w:r>
      <w:r w:rsidR="00737FD1" w:rsidRPr="00EB4BA0">
        <w:rPr>
          <w:rFonts w:ascii="Times New Roman" w:hAnsi="Times New Roman"/>
          <w:color w:val="000000" w:themeColor="text1"/>
          <w:sz w:val="26"/>
        </w:rPr>
        <w:t>Phạm vi</w:t>
      </w:r>
      <w:bookmarkEnd w:id="28"/>
      <w:bookmarkEnd w:id="29"/>
      <w:bookmarkEnd w:id="30"/>
      <w:bookmarkEnd w:id="31"/>
      <w:bookmarkEnd w:id="32"/>
      <w:bookmarkEnd w:id="33"/>
      <w:bookmarkEnd w:id="34"/>
      <w:bookmarkEnd w:id="35"/>
      <w:bookmarkEnd w:id="36"/>
      <w:r w:rsidR="00737FD1" w:rsidRPr="00EB4BA0">
        <w:rPr>
          <w:rFonts w:ascii="Times New Roman" w:hAnsi="Times New Roman"/>
          <w:color w:val="000000" w:themeColor="text1"/>
          <w:sz w:val="26"/>
        </w:rPr>
        <w:t xml:space="preserve"> </w:t>
      </w:r>
    </w:p>
    <w:p w14:paraId="4FFA5640" w14:textId="122A53C3" w:rsidR="00326785" w:rsidRPr="00EB4BA0" w:rsidRDefault="00326785" w:rsidP="003E77E9">
      <w:pPr>
        <w:jc w:val="both"/>
      </w:pPr>
      <w:r w:rsidRPr="00EB4BA0">
        <w:t>Ứng dụng được phát triển trên môi trường</w:t>
      </w:r>
      <w:r w:rsidR="00906E5D" w:rsidRPr="00EB4BA0">
        <w:t xml:space="preserve"> Android</w:t>
      </w:r>
      <w:r w:rsidRPr="00EB4BA0">
        <w:t xml:space="preserve"> mobile. Người dùng có thể truy cập vào nền tảng</w:t>
      </w:r>
      <w:r w:rsidR="00906E5D" w:rsidRPr="00EB4BA0">
        <w:t xml:space="preserve"> Android</w:t>
      </w:r>
      <w:r w:rsidRPr="00EB4BA0">
        <w:t xml:space="preserve"> để </w:t>
      </w:r>
      <w:r w:rsidR="00906E5D" w:rsidRPr="00EB4BA0">
        <w:t>sử dụng ứng dụng</w:t>
      </w:r>
      <w:r w:rsidRPr="00EB4BA0">
        <w:t>.</w:t>
      </w:r>
    </w:p>
    <w:p w14:paraId="72FFF9A6" w14:textId="5AAA5E21" w:rsidR="009C601C" w:rsidRPr="00EB4BA0" w:rsidRDefault="00906E5D" w:rsidP="003E77E9">
      <w:pPr>
        <w:jc w:val="both"/>
      </w:pPr>
      <w:r w:rsidRPr="00EB4BA0">
        <w:t>Ứng dụng</w:t>
      </w:r>
      <w:r w:rsidR="00326785" w:rsidRPr="00EB4BA0">
        <w:t xml:space="preserve"> có tên </w:t>
      </w:r>
      <w:r w:rsidRPr="00EB4BA0">
        <w:t>Education</w:t>
      </w:r>
      <w:r w:rsidR="00326785" w:rsidRPr="00EB4BA0">
        <w:t xml:space="preserve">, với </w:t>
      </w:r>
      <w:r w:rsidR="00724611" w:rsidRPr="00EB4BA0">
        <w:rPr>
          <w:sz w:val="2"/>
          <w:szCs w:val="2"/>
        </w:rPr>
        <w:t>“</w:t>
      </w:r>
      <w:r w:rsidR="00326785" w:rsidRPr="00EB4BA0">
        <w:t>nền tảng ứng dụng di động android. Ứng dụng được thiết kế đẹp mắt phù hợp với mọi đối tượng người dùng, các thao tác điều khiển cũng vô cùng đơn giản</w:t>
      </w:r>
      <w:r w:rsidRPr="00EB4BA0">
        <w:t>.</w:t>
      </w:r>
    </w:p>
    <w:p w14:paraId="6FCBAB24" w14:textId="6EE735A3" w:rsidR="003E77E9" w:rsidRPr="00EB4BA0" w:rsidRDefault="006E49F0" w:rsidP="00E43404">
      <w:pPr>
        <w:pStyle w:val="Heading2"/>
        <w:jc w:val="left"/>
        <w:rPr>
          <w:rFonts w:ascii="Times New Roman" w:hAnsi="Times New Roman"/>
          <w:color w:val="000000" w:themeColor="text1"/>
          <w:sz w:val="26"/>
        </w:rPr>
      </w:pPr>
      <w:bookmarkStart w:id="37" w:name="_Toc59614379"/>
      <w:bookmarkStart w:id="38" w:name="_Toc60170848"/>
      <w:bookmarkStart w:id="39" w:name="_Toc7411"/>
      <w:bookmarkStart w:id="40" w:name="_Toc6966"/>
      <w:bookmarkStart w:id="41" w:name="_Toc22514"/>
      <w:bookmarkStart w:id="42" w:name="_Toc32673"/>
      <w:bookmarkStart w:id="43" w:name="_Toc91855600"/>
      <w:bookmarkStart w:id="44" w:name="_Toc105094331"/>
      <w:bookmarkStart w:id="45" w:name="_Toc105157128"/>
      <w:r w:rsidRPr="00EB4BA0">
        <w:rPr>
          <w:rFonts w:ascii="Times New Roman" w:hAnsi="Times New Roman"/>
          <w:color w:val="000000" w:themeColor="text1"/>
          <w:sz w:val="26"/>
        </w:rPr>
        <w:lastRenderedPageBreak/>
        <w:t>4</w:t>
      </w:r>
      <w:r w:rsidR="00D50690" w:rsidRPr="00EB4BA0">
        <w:rPr>
          <w:rFonts w:ascii="Times New Roman" w:hAnsi="Times New Roman"/>
          <w:color w:val="000000" w:themeColor="text1"/>
          <w:sz w:val="26"/>
        </w:rPr>
        <w:t>.</w:t>
      </w:r>
      <w:r w:rsidR="003E77E9" w:rsidRPr="00EB4BA0">
        <w:rPr>
          <w:rFonts w:ascii="Times New Roman" w:hAnsi="Times New Roman"/>
          <w:color w:val="000000" w:themeColor="text1"/>
          <w:sz w:val="26"/>
        </w:rPr>
        <w:t xml:space="preserve"> Tính</w:t>
      </w:r>
      <w:r w:rsidR="00737FD1" w:rsidRPr="00EB4BA0">
        <w:rPr>
          <w:rFonts w:ascii="Times New Roman" w:hAnsi="Times New Roman"/>
          <w:color w:val="000000" w:themeColor="text1"/>
          <w:sz w:val="26"/>
        </w:rPr>
        <w:t xml:space="preserve"> năng</w:t>
      </w:r>
      <w:bookmarkEnd w:id="37"/>
      <w:bookmarkEnd w:id="38"/>
      <w:bookmarkEnd w:id="39"/>
      <w:bookmarkEnd w:id="40"/>
      <w:bookmarkEnd w:id="41"/>
      <w:bookmarkEnd w:id="42"/>
      <w:bookmarkEnd w:id="43"/>
      <w:r w:rsidR="003E77E9" w:rsidRPr="00EB4BA0">
        <w:rPr>
          <w:rFonts w:ascii="Times New Roman" w:hAnsi="Times New Roman"/>
          <w:color w:val="000000" w:themeColor="text1"/>
          <w:sz w:val="26"/>
        </w:rPr>
        <w:t xml:space="preserve"> của ứng dụng</w:t>
      </w:r>
      <w:bookmarkEnd w:id="44"/>
      <w:bookmarkEnd w:id="45"/>
    </w:p>
    <w:p w14:paraId="14B0F45C" w14:textId="6107D712" w:rsidR="00C040DF" w:rsidRPr="00EB4BA0" w:rsidRDefault="00C040DF" w:rsidP="00E43404">
      <w:pPr>
        <w:pStyle w:val="Heading3"/>
        <w:rPr>
          <w:rFonts w:ascii="Times New Roman" w:hAnsi="Times New Roman"/>
          <w:b w:val="0"/>
          <w:bCs/>
        </w:rPr>
      </w:pPr>
      <w:bookmarkStart w:id="46" w:name="_Toc105157129"/>
      <w:r w:rsidRPr="00EB4BA0">
        <w:rPr>
          <w:rFonts w:ascii="Times New Roman" w:hAnsi="Times New Roman"/>
          <w:bCs/>
        </w:rPr>
        <w:t>4.1 Ứng dụng phía người dùng</w:t>
      </w:r>
      <w:bookmarkEnd w:id="46"/>
    </w:p>
    <w:p w14:paraId="0EE949F9" w14:textId="1D55B1F6" w:rsidR="00C03DF2" w:rsidRPr="00EB4BA0" w:rsidRDefault="003E77E9" w:rsidP="008E3C78">
      <w:pPr>
        <w:pStyle w:val="ListParagraph"/>
        <w:numPr>
          <w:ilvl w:val="0"/>
          <w:numId w:val="32"/>
        </w:numPr>
        <w:rPr>
          <w:color w:val="000000" w:themeColor="text1"/>
        </w:rPr>
      </w:pPr>
      <w:r w:rsidRPr="00EB4BA0">
        <w:rPr>
          <w:color w:val="000000" w:themeColor="text1"/>
        </w:rPr>
        <w:t>Xem thông số thời tiết,vị trí ở mọi nơi trên thế giới.</w:t>
      </w:r>
    </w:p>
    <w:p w14:paraId="7B98E302" w14:textId="21BD1F4A" w:rsidR="003E77E9" w:rsidRPr="00EB4BA0" w:rsidRDefault="003E77E9" w:rsidP="008E3C78">
      <w:pPr>
        <w:pStyle w:val="ListParagraph"/>
        <w:numPr>
          <w:ilvl w:val="0"/>
          <w:numId w:val="32"/>
        </w:numPr>
        <w:rPr>
          <w:color w:val="000000" w:themeColor="text1"/>
        </w:rPr>
      </w:pPr>
      <w:r w:rsidRPr="00EB4BA0">
        <w:rPr>
          <w:color w:val="000000" w:themeColor="text1"/>
        </w:rPr>
        <w:t>Xem nội dung các khóa học ngắn về lập trình Mobile Android bằng Xamarin Android.</w:t>
      </w:r>
    </w:p>
    <w:p w14:paraId="6F661513" w14:textId="65FD5B5C" w:rsidR="003E77E9" w:rsidRPr="00EB4BA0" w:rsidRDefault="00C040DF" w:rsidP="008E3C78">
      <w:pPr>
        <w:pStyle w:val="ListParagraph"/>
        <w:numPr>
          <w:ilvl w:val="0"/>
          <w:numId w:val="32"/>
        </w:numPr>
        <w:rPr>
          <w:color w:val="000000" w:themeColor="text1"/>
        </w:rPr>
      </w:pPr>
      <w:r w:rsidRPr="00EB4BA0">
        <w:rPr>
          <w:color w:val="000000" w:themeColor="text1"/>
        </w:rPr>
        <w:t>Thực hiện các bài kiểm tra về Xamarin Android, English, Test IQ…</w:t>
      </w:r>
    </w:p>
    <w:p w14:paraId="43A6BB07" w14:textId="5B675090" w:rsidR="00C040DF" w:rsidRPr="00EB4BA0" w:rsidRDefault="00C040DF" w:rsidP="008E3C78">
      <w:pPr>
        <w:pStyle w:val="ListParagraph"/>
        <w:numPr>
          <w:ilvl w:val="0"/>
          <w:numId w:val="32"/>
        </w:numPr>
        <w:rPr>
          <w:color w:val="000000" w:themeColor="text1"/>
        </w:rPr>
      </w:pPr>
      <w:r w:rsidRPr="00EB4BA0">
        <w:rPr>
          <w:color w:val="000000" w:themeColor="text1"/>
        </w:rPr>
        <w:t>Chức năng Scan văn bản, giúp người dùng chụp hình và scan bất kỳ hình ảnh nào có chữ. Khi scan xong ứng dụng sẽ cho phép bạn lưu lại đoạn text đấy hoặc chia sẽ đoạn text với nhiều định dạng khác nhau.</w:t>
      </w:r>
    </w:p>
    <w:p w14:paraId="258A972E" w14:textId="47C256D6" w:rsidR="00C040DF" w:rsidRPr="00EB4BA0" w:rsidRDefault="00C040DF" w:rsidP="008E3C78">
      <w:pPr>
        <w:pStyle w:val="ListParagraph"/>
        <w:numPr>
          <w:ilvl w:val="0"/>
          <w:numId w:val="32"/>
        </w:numPr>
        <w:rPr>
          <w:color w:val="000000" w:themeColor="text1"/>
        </w:rPr>
      </w:pPr>
      <w:r w:rsidRPr="00EB4BA0">
        <w:rPr>
          <w:color w:val="000000" w:themeColor="text1"/>
        </w:rPr>
        <w:t>Chức năng tự thêm nôi dụng cho bài kiểm tra.</w:t>
      </w:r>
    </w:p>
    <w:p w14:paraId="058A3B6B" w14:textId="1DCE23A2" w:rsidR="00C040DF" w:rsidRPr="00EB4BA0" w:rsidRDefault="00C040DF" w:rsidP="008E3C78">
      <w:pPr>
        <w:pStyle w:val="ListParagraph"/>
        <w:numPr>
          <w:ilvl w:val="0"/>
          <w:numId w:val="32"/>
        </w:numPr>
        <w:rPr>
          <w:color w:val="000000" w:themeColor="text1"/>
        </w:rPr>
      </w:pPr>
      <w:r w:rsidRPr="00EB4BA0">
        <w:rPr>
          <w:color w:val="000000" w:themeColor="text1"/>
        </w:rPr>
        <w:t>Chức năng đặt câu hỏi và trả lời câu hỏi.</w:t>
      </w:r>
    </w:p>
    <w:p w14:paraId="0839B860" w14:textId="783D12F6" w:rsidR="00C040DF" w:rsidRPr="00EB4BA0" w:rsidRDefault="00C040DF" w:rsidP="008E3C78">
      <w:pPr>
        <w:pStyle w:val="ListParagraph"/>
        <w:numPr>
          <w:ilvl w:val="0"/>
          <w:numId w:val="32"/>
        </w:numPr>
        <w:rPr>
          <w:color w:val="000000" w:themeColor="text1"/>
        </w:rPr>
      </w:pPr>
      <w:r w:rsidRPr="00EB4BA0">
        <w:rPr>
          <w:color w:val="000000" w:themeColor="text1"/>
        </w:rPr>
        <w:t>Xem các Tip Tutorial về Xamarin, English, OOP.</w:t>
      </w:r>
    </w:p>
    <w:p w14:paraId="5A0D5343" w14:textId="74E1D130" w:rsidR="00C040DF" w:rsidRPr="00EB4BA0" w:rsidRDefault="00C040DF" w:rsidP="008E3C78">
      <w:pPr>
        <w:pStyle w:val="ListParagraph"/>
        <w:numPr>
          <w:ilvl w:val="0"/>
          <w:numId w:val="32"/>
        </w:numPr>
        <w:rPr>
          <w:color w:val="000000" w:themeColor="text1"/>
        </w:rPr>
      </w:pPr>
      <w:r w:rsidRPr="00EB4BA0">
        <w:rPr>
          <w:color w:val="000000" w:themeColor="text1"/>
        </w:rPr>
        <w:t>Xem kho từ vựng tiếng anh.</w:t>
      </w:r>
    </w:p>
    <w:p w14:paraId="16231B1F" w14:textId="05854393" w:rsidR="00724544" w:rsidRPr="00EB4BA0" w:rsidRDefault="00724544" w:rsidP="008E3C78">
      <w:pPr>
        <w:pStyle w:val="ListParagraph"/>
        <w:numPr>
          <w:ilvl w:val="0"/>
          <w:numId w:val="32"/>
        </w:numPr>
        <w:rPr>
          <w:color w:val="000000" w:themeColor="text1"/>
        </w:rPr>
      </w:pPr>
      <w:r w:rsidRPr="00EB4BA0">
        <w:rPr>
          <w:color w:val="000000" w:themeColor="text1"/>
        </w:rPr>
        <w:t>Xem lịch sự các tip và câu hỏi của tất cả các người dùng đã chia sẽ.</w:t>
      </w:r>
    </w:p>
    <w:p w14:paraId="47DCD795" w14:textId="52A0807F" w:rsidR="00C040DF" w:rsidRPr="00EB4BA0" w:rsidRDefault="00C040DF" w:rsidP="008E3C78">
      <w:pPr>
        <w:pStyle w:val="ListParagraph"/>
        <w:numPr>
          <w:ilvl w:val="0"/>
          <w:numId w:val="32"/>
        </w:numPr>
        <w:rPr>
          <w:color w:val="000000" w:themeColor="text1"/>
        </w:rPr>
      </w:pPr>
      <w:r w:rsidRPr="00EB4BA0">
        <w:rPr>
          <w:color w:val="000000" w:themeColor="text1"/>
        </w:rPr>
        <w:t>Một số tính năng cơ bản khác</w:t>
      </w:r>
      <w:r w:rsidR="00724544" w:rsidRPr="00EB4BA0">
        <w:rPr>
          <w:color w:val="000000" w:themeColor="text1"/>
        </w:rPr>
        <w:t>.</w:t>
      </w:r>
    </w:p>
    <w:p w14:paraId="2410CFC2" w14:textId="425029F4" w:rsidR="00724544" w:rsidRPr="00EB4BA0" w:rsidRDefault="00724544" w:rsidP="00E43404">
      <w:pPr>
        <w:pStyle w:val="Heading3"/>
        <w:rPr>
          <w:rFonts w:ascii="Times New Roman" w:hAnsi="Times New Roman"/>
          <w:b w:val="0"/>
          <w:bCs/>
          <w:color w:val="000000" w:themeColor="text1"/>
        </w:rPr>
      </w:pPr>
      <w:bookmarkStart w:id="47" w:name="_Toc105157130"/>
      <w:r w:rsidRPr="00EB4BA0">
        <w:rPr>
          <w:rFonts w:ascii="Times New Roman" w:hAnsi="Times New Roman"/>
          <w:bCs/>
          <w:color w:val="000000" w:themeColor="text1"/>
        </w:rPr>
        <w:t>4.2 Ứng dụng phía Admin</w:t>
      </w:r>
      <w:bookmarkEnd w:id="47"/>
    </w:p>
    <w:p w14:paraId="1866607E" w14:textId="055A5F26" w:rsidR="00724544" w:rsidRPr="00EB4BA0" w:rsidRDefault="00724544" w:rsidP="008E3C78">
      <w:pPr>
        <w:pStyle w:val="ListParagraph"/>
        <w:numPr>
          <w:ilvl w:val="0"/>
          <w:numId w:val="33"/>
        </w:numPr>
        <w:rPr>
          <w:color w:val="000000" w:themeColor="text1"/>
        </w:rPr>
      </w:pPr>
      <w:r w:rsidRPr="00EB4BA0">
        <w:rPr>
          <w:color w:val="000000" w:themeColor="text1"/>
        </w:rPr>
        <w:t>Cho phép quản lý người dùng: có thể xóa người dùng.</w:t>
      </w:r>
    </w:p>
    <w:p w14:paraId="7700F697" w14:textId="41F71A24" w:rsidR="00724544" w:rsidRPr="00EB4BA0" w:rsidRDefault="00724544" w:rsidP="008E3C78">
      <w:pPr>
        <w:pStyle w:val="ListParagraph"/>
        <w:numPr>
          <w:ilvl w:val="0"/>
          <w:numId w:val="33"/>
        </w:numPr>
        <w:rPr>
          <w:color w:val="000000" w:themeColor="text1"/>
        </w:rPr>
      </w:pPr>
      <w:r w:rsidRPr="00EB4BA0">
        <w:rPr>
          <w:color w:val="000000" w:themeColor="text1"/>
        </w:rPr>
        <w:t>Quản lý từ vựng người dùng đóng góp: Thêm nội dung lên phía người , xóa nội dung.</w:t>
      </w:r>
    </w:p>
    <w:p w14:paraId="3FB2A9E0" w14:textId="1EBC4396" w:rsidR="00724544" w:rsidRPr="00EB4BA0" w:rsidRDefault="00724544" w:rsidP="008E3C78">
      <w:pPr>
        <w:pStyle w:val="ListParagraph"/>
        <w:numPr>
          <w:ilvl w:val="0"/>
          <w:numId w:val="33"/>
        </w:numPr>
        <w:rPr>
          <w:color w:val="000000" w:themeColor="text1"/>
        </w:rPr>
      </w:pPr>
      <w:r w:rsidRPr="00EB4BA0">
        <w:rPr>
          <w:color w:val="000000" w:themeColor="text1"/>
        </w:rPr>
        <w:t>Quản lý câu hỏi của người dùng: Thêm câu hỏi lên trang home của ứng dụng người dùng, thêm câu hỏi vào trang thảo luận, thêm câu hỏi vào kho lịch sử câu hỏi, xóa câu hỏi.</w:t>
      </w:r>
    </w:p>
    <w:p w14:paraId="37798FD5" w14:textId="45E2473C" w:rsidR="00724544" w:rsidRPr="00EB4BA0" w:rsidRDefault="00724544" w:rsidP="008E3C78">
      <w:pPr>
        <w:pStyle w:val="ListParagraph"/>
        <w:numPr>
          <w:ilvl w:val="0"/>
          <w:numId w:val="33"/>
        </w:numPr>
        <w:rPr>
          <w:color w:val="000000" w:themeColor="text1"/>
        </w:rPr>
      </w:pPr>
      <w:r w:rsidRPr="00EB4BA0">
        <w:rPr>
          <w:color w:val="000000" w:themeColor="text1"/>
        </w:rPr>
        <w:t>Quản lý kho từ vựng Tiếng Anh: Thêm, xóa, sửa nội dung từ vựng.</w:t>
      </w:r>
    </w:p>
    <w:p w14:paraId="14D3A5F0" w14:textId="244ADC32" w:rsidR="00724544" w:rsidRPr="00EB4BA0" w:rsidRDefault="00724544" w:rsidP="008E3C78">
      <w:pPr>
        <w:pStyle w:val="ListParagraph"/>
        <w:numPr>
          <w:ilvl w:val="0"/>
          <w:numId w:val="33"/>
        </w:numPr>
        <w:rPr>
          <w:color w:val="000000" w:themeColor="text1"/>
        </w:rPr>
      </w:pPr>
      <w:r w:rsidRPr="00EB4BA0">
        <w:rPr>
          <w:color w:val="000000" w:themeColor="text1"/>
        </w:rPr>
        <w:t>Quản lý các khóa học: Thêm, xóa, sửa nôi dụng các khóa học.</w:t>
      </w:r>
    </w:p>
    <w:p w14:paraId="66EE2342" w14:textId="14CDE52E" w:rsidR="00724544" w:rsidRPr="00EB4BA0" w:rsidRDefault="008762F7" w:rsidP="008E3C78">
      <w:pPr>
        <w:pStyle w:val="ListParagraph"/>
        <w:numPr>
          <w:ilvl w:val="0"/>
          <w:numId w:val="33"/>
        </w:numPr>
        <w:rPr>
          <w:color w:val="000000" w:themeColor="text1"/>
        </w:rPr>
      </w:pPr>
      <w:r w:rsidRPr="00EB4BA0">
        <w:rPr>
          <w:color w:val="000000" w:themeColor="text1"/>
        </w:rPr>
        <w:t>Quản lý điểm người dùng: Thêm, phân loại điểm theo từng môn, xóa điểm.</w:t>
      </w:r>
    </w:p>
    <w:p w14:paraId="39DDC870" w14:textId="64860408" w:rsidR="008762F7" w:rsidRPr="00EB4BA0" w:rsidRDefault="008762F7" w:rsidP="008E3C78">
      <w:pPr>
        <w:pStyle w:val="ListParagraph"/>
        <w:numPr>
          <w:ilvl w:val="0"/>
          <w:numId w:val="33"/>
        </w:numPr>
        <w:rPr>
          <w:color w:val="000000" w:themeColor="text1"/>
        </w:rPr>
      </w:pPr>
      <w:r w:rsidRPr="00EB4BA0">
        <w:rPr>
          <w:color w:val="000000" w:themeColor="text1"/>
        </w:rPr>
        <w:t>Quản lý kho lịch sử câu hỏi người dùng: Thêm, Xóa câu hỏi.</w:t>
      </w:r>
    </w:p>
    <w:p w14:paraId="04559DE5" w14:textId="1D91568C" w:rsidR="008762F7" w:rsidRPr="00EB4BA0" w:rsidRDefault="008762F7" w:rsidP="008E3C78">
      <w:pPr>
        <w:pStyle w:val="ListParagraph"/>
        <w:numPr>
          <w:ilvl w:val="0"/>
          <w:numId w:val="33"/>
        </w:numPr>
        <w:rPr>
          <w:color w:val="000000" w:themeColor="text1"/>
        </w:rPr>
      </w:pPr>
      <w:r w:rsidRPr="00EB4BA0">
        <w:rPr>
          <w:color w:val="000000" w:themeColor="text1"/>
        </w:rPr>
        <w:t>Quản lý diễn đàn thảo luận: phê duyệt, thêm, xóa câu trả lời.</w:t>
      </w:r>
    </w:p>
    <w:p w14:paraId="6BB1EA62" w14:textId="0941C1A3" w:rsidR="008762F7" w:rsidRPr="00EB4BA0" w:rsidRDefault="008762F7" w:rsidP="008E3C78">
      <w:pPr>
        <w:pStyle w:val="ListParagraph"/>
        <w:numPr>
          <w:ilvl w:val="0"/>
          <w:numId w:val="33"/>
        </w:numPr>
        <w:rPr>
          <w:color w:val="000000" w:themeColor="text1"/>
        </w:rPr>
      </w:pPr>
      <w:r w:rsidRPr="00EB4BA0">
        <w:rPr>
          <w:color w:val="000000" w:themeColor="text1"/>
        </w:rPr>
        <w:t>Quản lý câu hỏi trên trang home của người dùng: Xóa câu hỏi.</w:t>
      </w:r>
    </w:p>
    <w:p w14:paraId="1780105D" w14:textId="721A0E5B" w:rsidR="00EA5B96" w:rsidRPr="00EB4BA0" w:rsidRDefault="00EA5B96">
      <w:r w:rsidRPr="00EB4BA0">
        <w:br w:type="page"/>
      </w:r>
    </w:p>
    <w:p w14:paraId="43B7FA17" w14:textId="34115F97" w:rsidR="00EA5B96" w:rsidRPr="00EB4BA0" w:rsidRDefault="008762F7" w:rsidP="00EA5B96">
      <w:pPr>
        <w:pStyle w:val="Heading1"/>
        <w:ind w:left="720" w:firstLine="720"/>
        <w:rPr>
          <w:rFonts w:ascii="Times New Roman" w:hAnsi="Times New Roman"/>
          <w:color w:val="000000" w:themeColor="text1"/>
          <w:sz w:val="26"/>
        </w:rPr>
      </w:pPr>
      <w:bookmarkStart w:id="48" w:name="_Toc105094332"/>
      <w:bookmarkStart w:id="49" w:name="_Toc105157131"/>
      <w:r w:rsidRPr="00EB4BA0">
        <w:rPr>
          <w:rFonts w:ascii="Times New Roman" w:hAnsi="Times New Roman"/>
          <w:color w:val="000000" w:themeColor="text1"/>
          <w:sz w:val="26"/>
        </w:rPr>
        <w:lastRenderedPageBreak/>
        <w:t xml:space="preserve">CHƯƠNG </w:t>
      </w:r>
      <w:r w:rsidR="00CB0CFB" w:rsidRPr="00EB4BA0">
        <w:rPr>
          <w:rFonts w:ascii="Times New Roman" w:hAnsi="Times New Roman"/>
          <w:color w:val="000000" w:themeColor="text1"/>
          <w:sz w:val="26"/>
        </w:rPr>
        <w:t>2</w:t>
      </w:r>
      <w:r w:rsidRPr="00EB4BA0">
        <w:rPr>
          <w:rFonts w:ascii="Times New Roman" w:hAnsi="Times New Roman"/>
          <w:color w:val="000000" w:themeColor="text1"/>
          <w:sz w:val="26"/>
        </w:rPr>
        <w:t xml:space="preserve">: </w:t>
      </w:r>
      <w:r w:rsidR="00EA5B96" w:rsidRPr="00EB4BA0">
        <w:rPr>
          <w:rFonts w:ascii="Times New Roman" w:hAnsi="Times New Roman"/>
          <w:color w:val="000000" w:themeColor="text1"/>
          <w:sz w:val="26"/>
        </w:rPr>
        <w:t>PHÂN TÍCH VÀ THIẾT KẾ HỆ THỐNG</w:t>
      </w:r>
      <w:bookmarkEnd w:id="48"/>
      <w:bookmarkEnd w:id="49"/>
    </w:p>
    <w:p w14:paraId="51D3A97D" w14:textId="1EE0A70B" w:rsidR="00E639A4" w:rsidRPr="00EB4BA0" w:rsidRDefault="00E639A4" w:rsidP="008E3C78">
      <w:pPr>
        <w:pStyle w:val="ListParagraph"/>
        <w:numPr>
          <w:ilvl w:val="0"/>
          <w:numId w:val="96"/>
        </w:numPr>
        <w:outlineLvl w:val="1"/>
        <w:rPr>
          <w:b/>
          <w:bCs/>
        </w:rPr>
      </w:pPr>
      <w:bookmarkStart w:id="50" w:name="_Toc105157132"/>
      <w:r w:rsidRPr="00EB4BA0">
        <w:rPr>
          <w:b/>
          <w:bCs/>
        </w:rPr>
        <w:t>Use Case Identification</w:t>
      </w:r>
      <w:bookmarkEnd w:id="50"/>
    </w:p>
    <w:tbl>
      <w:tblPr>
        <w:tblW w:w="7276" w:type="dxa"/>
        <w:jc w:val="center"/>
        <w:tblCellMar>
          <w:top w:w="15" w:type="dxa"/>
          <w:left w:w="15" w:type="dxa"/>
          <w:bottom w:w="15" w:type="dxa"/>
          <w:right w:w="15" w:type="dxa"/>
        </w:tblCellMar>
        <w:tblLook w:val="04A0" w:firstRow="1" w:lastRow="0" w:firstColumn="1" w:lastColumn="0" w:noHBand="0" w:noVBand="1"/>
      </w:tblPr>
      <w:tblGrid>
        <w:gridCol w:w="1781"/>
        <w:gridCol w:w="5495"/>
      </w:tblGrid>
      <w:tr w:rsidR="005754B5" w:rsidRPr="00EB4BA0" w14:paraId="2E7C3764" w14:textId="77777777" w:rsidTr="005754B5">
        <w:trPr>
          <w:trHeight w:val="61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03AC58" w14:textId="77777777" w:rsidR="005754B5" w:rsidRPr="005754B5" w:rsidRDefault="005754B5" w:rsidP="005754B5">
            <w:pPr>
              <w:spacing w:before="60" w:after="60" w:line="240" w:lineRule="auto"/>
              <w:jc w:val="center"/>
              <w:rPr>
                <w:rFonts w:eastAsia="Times New Roman"/>
                <w:sz w:val="24"/>
                <w:szCs w:val="24"/>
              </w:rPr>
            </w:pPr>
            <w:r w:rsidRPr="005754B5">
              <w:rPr>
                <w:rFonts w:ascii="Arial" w:eastAsia="Times New Roman" w:hAnsi="Arial" w:cs="Arial"/>
                <w:b/>
                <w:bCs/>
                <w:color w:val="000000"/>
                <w:sz w:val="22"/>
                <w:szCs w:val="22"/>
              </w:rPr>
              <w:t>Primary 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F77CD2" w14:textId="77777777" w:rsidR="005754B5" w:rsidRPr="005754B5" w:rsidRDefault="005754B5" w:rsidP="005754B5">
            <w:pPr>
              <w:spacing w:before="60" w:after="60" w:line="240" w:lineRule="auto"/>
              <w:jc w:val="center"/>
              <w:rPr>
                <w:rFonts w:eastAsia="Times New Roman"/>
                <w:sz w:val="24"/>
                <w:szCs w:val="24"/>
              </w:rPr>
            </w:pPr>
            <w:r w:rsidRPr="005754B5">
              <w:rPr>
                <w:rFonts w:ascii="Arial" w:eastAsia="Times New Roman" w:hAnsi="Arial" w:cs="Arial"/>
                <w:b/>
                <w:bCs/>
                <w:color w:val="000000"/>
                <w:sz w:val="22"/>
                <w:szCs w:val="22"/>
              </w:rPr>
              <w:t>Use Cases</w:t>
            </w:r>
          </w:p>
        </w:tc>
      </w:tr>
      <w:tr w:rsidR="005754B5" w:rsidRPr="00EB4BA0" w14:paraId="6039E16A" w14:textId="77777777" w:rsidTr="005754B5">
        <w:trPr>
          <w:trHeight w:hRule="exact" w:val="2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65CC85" w14:textId="77777777" w:rsidR="005754B5" w:rsidRPr="005754B5" w:rsidRDefault="005754B5" w:rsidP="005754B5">
            <w:pPr>
              <w:spacing w:after="0" w:line="240" w:lineRule="auto"/>
              <w:rPr>
                <w:rFonts w:eastAsia="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63F84F" w14:textId="77777777" w:rsidR="005754B5" w:rsidRPr="005754B5" w:rsidRDefault="005754B5" w:rsidP="005754B5">
            <w:pPr>
              <w:spacing w:after="0" w:line="240" w:lineRule="auto"/>
              <w:rPr>
                <w:rFonts w:eastAsia="Times New Roman"/>
                <w:sz w:val="24"/>
                <w:szCs w:val="24"/>
              </w:rPr>
            </w:pPr>
          </w:p>
        </w:tc>
      </w:tr>
      <w:tr w:rsidR="005754B5" w:rsidRPr="00EB4BA0" w14:paraId="4AE47932" w14:textId="77777777" w:rsidTr="005754B5">
        <w:trPr>
          <w:trHeight w:val="2532"/>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897CDF" w14:textId="34B11700" w:rsidR="005754B5" w:rsidRPr="005754B5" w:rsidRDefault="005754B5" w:rsidP="005754B5">
            <w:pPr>
              <w:spacing w:before="40" w:after="40" w:line="240" w:lineRule="auto"/>
              <w:ind w:left="72" w:right="72"/>
              <w:rPr>
                <w:rFonts w:eastAsia="Times New Roman"/>
                <w:b/>
                <w:bCs/>
                <w:sz w:val="24"/>
                <w:szCs w:val="24"/>
              </w:rPr>
            </w:pPr>
            <w:r w:rsidRPr="00EB4BA0">
              <w:rPr>
                <w:rFonts w:eastAsia="Times New Roman"/>
                <w:b/>
                <w:bCs/>
                <w:sz w:val="24"/>
                <w:szCs w:val="24"/>
              </w:rPr>
              <w:t>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F8131F" w14:textId="77777777" w:rsidR="005754B5" w:rsidRPr="00EB4BA0" w:rsidRDefault="005754B5" w:rsidP="008E3C78">
            <w:pPr>
              <w:pStyle w:val="ListParagraph"/>
              <w:numPr>
                <w:ilvl w:val="0"/>
                <w:numId w:val="97"/>
              </w:numPr>
              <w:spacing w:before="40" w:after="40" w:line="240" w:lineRule="auto"/>
              <w:ind w:right="72"/>
              <w:rPr>
                <w:rFonts w:eastAsia="Times New Roman"/>
                <w:sz w:val="24"/>
                <w:szCs w:val="24"/>
              </w:rPr>
            </w:pPr>
            <w:r w:rsidRPr="00EB4BA0">
              <w:rPr>
                <w:rFonts w:eastAsia="Times New Roman"/>
                <w:sz w:val="24"/>
                <w:szCs w:val="24"/>
              </w:rPr>
              <w:t>Đăng nhập</w:t>
            </w:r>
          </w:p>
          <w:p w14:paraId="421ED547" w14:textId="18394701" w:rsidR="005754B5" w:rsidRPr="00EB4BA0" w:rsidRDefault="005754B5" w:rsidP="008E3C78">
            <w:pPr>
              <w:pStyle w:val="ListParagraph"/>
              <w:numPr>
                <w:ilvl w:val="0"/>
                <w:numId w:val="97"/>
              </w:numPr>
              <w:spacing w:before="40" w:after="40" w:line="240" w:lineRule="auto"/>
              <w:ind w:right="72"/>
            </w:pPr>
            <w:r w:rsidRPr="00EB4BA0">
              <w:t>Đăng ký</w:t>
            </w:r>
          </w:p>
          <w:p w14:paraId="6865A510" w14:textId="3CBE2D27" w:rsidR="00E24422" w:rsidRPr="00EB4BA0" w:rsidRDefault="00E24422" w:rsidP="008E3C78">
            <w:pPr>
              <w:pStyle w:val="ListParagraph"/>
              <w:numPr>
                <w:ilvl w:val="0"/>
                <w:numId w:val="97"/>
              </w:numPr>
              <w:spacing w:before="40" w:after="40" w:line="240" w:lineRule="auto"/>
              <w:ind w:right="72"/>
            </w:pPr>
            <w:r w:rsidRPr="00EB4BA0">
              <w:t>Đăng nhập với Gmail</w:t>
            </w:r>
          </w:p>
          <w:p w14:paraId="2799379F" w14:textId="66D6FF9E" w:rsidR="005754B5" w:rsidRPr="00EB4BA0" w:rsidRDefault="005754B5" w:rsidP="008E3C78">
            <w:pPr>
              <w:pStyle w:val="ListParagraph"/>
              <w:numPr>
                <w:ilvl w:val="0"/>
                <w:numId w:val="97"/>
              </w:numPr>
              <w:spacing w:before="40" w:after="40" w:line="240" w:lineRule="auto"/>
              <w:ind w:right="72"/>
            </w:pPr>
            <w:r w:rsidRPr="00EB4BA0">
              <w:t>Gửi Email Xác thực</w:t>
            </w:r>
          </w:p>
          <w:p w14:paraId="6119310E" w14:textId="29020526" w:rsidR="00E24422" w:rsidRPr="00EB4BA0" w:rsidRDefault="00E24422" w:rsidP="008E3C78">
            <w:pPr>
              <w:pStyle w:val="ListParagraph"/>
              <w:numPr>
                <w:ilvl w:val="0"/>
                <w:numId w:val="97"/>
              </w:numPr>
              <w:spacing w:before="40" w:after="40" w:line="240" w:lineRule="auto"/>
              <w:ind w:right="72"/>
            </w:pPr>
            <w:r w:rsidRPr="00EB4BA0">
              <w:t>Xem vị trí</w:t>
            </w:r>
          </w:p>
          <w:p w14:paraId="4D8C5AC5" w14:textId="10DBC8FE" w:rsidR="00E24422" w:rsidRPr="00EB4BA0" w:rsidRDefault="00E24422" w:rsidP="008E3C78">
            <w:pPr>
              <w:pStyle w:val="ListParagraph"/>
              <w:numPr>
                <w:ilvl w:val="0"/>
                <w:numId w:val="97"/>
              </w:numPr>
              <w:spacing w:before="40" w:after="40" w:line="240" w:lineRule="auto"/>
              <w:ind w:right="72"/>
            </w:pPr>
            <w:r w:rsidRPr="00EB4BA0">
              <w:t>Xem và tìm kiếm thời tiết.</w:t>
            </w:r>
          </w:p>
          <w:p w14:paraId="5ABA70EB" w14:textId="5AD553A5" w:rsidR="00E24422" w:rsidRPr="00EB4BA0" w:rsidRDefault="00E24422" w:rsidP="008E3C78">
            <w:pPr>
              <w:pStyle w:val="ListParagraph"/>
              <w:numPr>
                <w:ilvl w:val="0"/>
                <w:numId w:val="97"/>
              </w:numPr>
              <w:spacing w:before="40" w:after="40" w:line="240" w:lineRule="auto"/>
              <w:ind w:right="72"/>
            </w:pPr>
            <w:r w:rsidRPr="00EB4BA0">
              <w:t>Scan Text sử dụng Camera</w:t>
            </w:r>
          </w:p>
          <w:p w14:paraId="44F6D59B" w14:textId="45AF10DB" w:rsidR="00E24422" w:rsidRPr="00EB4BA0" w:rsidRDefault="00E24422" w:rsidP="008E3C78">
            <w:pPr>
              <w:pStyle w:val="ListParagraph"/>
              <w:numPr>
                <w:ilvl w:val="0"/>
                <w:numId w:val="97"/>
              </w:numPr>
              <w:spacing w:before="40" w:after="40" w:line="240" w:lineRule="auto"/>
              <w:ind w:right="72"/>
            </w:pPr>
            <w:r w:rsidRPr="00EB4BA0">
              <w:t>Scan Text sử dụng hình ảnh từ thư viện</w:t>
            </w:r>
          </w:p>
          <w:p w14:paraId="68267C4B" w14:textId="4B183D2E" w:rsidR="00E24422" w:rsidRPr="00EB4BA0" w:rsidRDefault="00E24422" w:rsidP="008E3C78">
            <w:pPr>
              <w:pStyle w:val="ListParagraph"/>
              <w:numPr>
                <w:ilvl w:val="0"/>
                <w:numId w:val="97"/>
              </w:numPr>
              <w:spacing w:before="40" w:after="40" w:line="240" w:lineRule="auto"/>
              <w:ind w:right="72"/>
            </w:pPr>
            <w:r w:rsidRPr="00EB4BA0">
              <w:t>Làm bài Test</w:t>
            </w:r>
            <w:r w:rsidR="004A356D" w:rsidRPr="00EB4BA0">
              <w:t>.</w:t>
            </w:r>
          </w:p>
          <w:p w14:paraId="7BEFEFB7" w14:textId="38F1F438" w:rsidR="004A356D" w:rsidRPr="00EB4BA0" w:rsidRDefault="004A356D" w:rsidP="008E3C78">
            <w:pPr>
              <w:pStyle w:val="ListParagraph"/>
              <w:numPr>
                <w:ilvl w:val="0"/>
                <w:numId w:val="97"/>
              </w:numPr>
              <w:spacing w:before="40" w:after="40" w:line="240" w:lineRule="auto"/>
              <w:ind w:right="72"/>
            </w:pPr>
            <w:r w:rsidRPr="00EB4BA0">
              <w:t>Kết Thúc Bài Thi</w:t>
            </w:r>
          </w:p>
          <w:p w14:paraId="3532D944" w14:textId="388182E7" w:rsidR="004A356D" w:rsidRPr="00EB4BA0" w:rsidRDefault="004A356D" w:rsidP="008E3C78">
            <w:pPr>
              <w:pStyle w:val="ListParagraph"/>
              <w:numPr>
                <w:ilvl w:val="0"/>
                <w:numId w:val="97"/>
              </w:numPr>
              <w:spacing w:before="40" w:after="40" w:line="240" w:lineRule="auto"/>
              <w:ind w:right="72"/>
            </w:pPr>
            <w:r w:rsidRPr="00EB4BA0">
              <w:t>Tự thêm câu hỏi cho bài thi</w:t>
            </w:r>
          </w:p>
          <w:p w14:paraId="5B87986E" w14:textId="1DA38362" w:rsidR="004A356D" w:rsidRPr="00EB4BA0" w:rsidRDefault="004A356D" w:rsidP="008E3C78">
            <w:pPr>
              <w:pStyle w:val="ListParagraph"/>
              <w:numPr>
                <w:ilvl w:val="0"/>
                <w:numId w:val="97"/>
              </w:numPr>
              <w:spacing w:before="40" w:after="40" w:line="240" w:lineRule="auto"/>
              <w:ind w:right="72"/>
            </w:pPr>
            <w:r w:rsidRPr="00EB4BA0">
              <w:t>Đóng góp từ vựng</w:t>
            </w:r>
          </w:p>
          <w:p w14:paraId="24F3F7C2" w14:textId="65C93A89" w:rsidR="00AD13C0" w:rsidRPr="00EB4BA0" w:rsidRDefault="00AD13C0" w:rsidP="008E3C78">
            <w:pPr>
              <w:pStyle w:val="ListParagraph"/>
              <w:numPr>
                <w:ilvl w:val="0"/>
                <w:numId w:val="97"/>
              </w:numPr>
              <w:spacing w:before="40" w:after="40" w:line="240" w:lineRule="auto"/>
              <w:ind w:right="72"/>
            </w:pPr>
            <w:r w:rsidRPr="00EB4BA0">
              <w:t>Xem từ vựng</w:t>
            </w:r>
          </w:p>
          <w:p w14:paraId="2BA4111F" w14:textId="3DEE6812" w:rsidR="004A356D" w:rsidRPr="00EB4BA0" w:rsidRDefault="004A356D" w:rsidP="008E3C78">
            <w:pPr>
              <w:pStyle w:val="ListParagraph"/>
              <w:numPr>
                <w:ilvl w:val="0"/>
                <w:numId w:val="97"/>
              </w:numPr>
              <w:spacing w:before="40" w:after="40" w:line="240" w:lineRule="auto"/>
              <w:ind w:right="72"/>
            </w:pPr>
            <w:r w:rsidRPr="00EB4BA0">
              <w:t>Phản hồi câu hỏi</w:t>
            </w:r>
          </w:p>
          <w:p w14:paraId="7E1B599F" w14:textId="257297C4" w:rsidR="004A356D" w:rsidRPr="00EB4BA0" w:rsidRDefault="004A356D" w:rsidP="008E3C78">
            <w:pPr>
              <w:pStyle w:val="ListParagraph"/>
              <w:numPr>
                <w:ilvl w:val="0"/>
                <w:numId w:val="97"/>
              </w:numPr>
              <w:spacing w:before="40" w:after="40" w:line="240" w:lineRule="auto"/>
              <w:ind w:right="72"/>
            </w:pPr>
            <w:r w:rsidRPr="00EB4BA0">
              <w:t>Đặt câu hỏi</w:t>
            </w:r>
          </w:p>
          <w:p w14:paraId="1A36965F" w14:textId="30A8E48D" w:rsidR="00E24422" w:rsidRPr="00EB4BA0" w:rsidRDefault="004A356D" w:rsidP="008E3C78">
            <w:pPr>
              <w:pStyle w:val="ListParagraph"/>
              <w:numPr>
                <w:ilvl w:val="0"/>
                <w:numId w:val="97"/>
              </w:numPr>
              <w:spacing w:before="40" w:after="40" w:line="240" w:lineRule="auto"/>
              <w:ind w:right="72"/>
            </w:pPr>
            <w:r w:rsidRPr="00EB4BA0">
              <w:t>Report Problem</w:t>
            </w:r>
          </w:p>
          <w:p w14:paraId="4B02F100" w14:textId="7A72F7CC" w:rsidR="005754B5" w:rsidRPr="005754B5" w:rsidRDefault="005754B5" w:rsidP="005754B5">
            <w:pPr>
              <w:spacing w:before="40" w:after="40" w:line="240" w:lineRule="auto"/>
              <w:ind w:left="72" w:right="72"/>
              <w:rPr>
                <w:rFonts w:eastAsia="Times New Roman"/>
                <w:sz w:val="24"/>
                <w:szCs w:val="24"/>
              </w:rPr>
            </w:pPr>
          </w:p>
        </w:tc>
      </w:tr>
      <w:tr w:rsidR="005754B5" w:rsidRPr="00EB4BA0" w14:paraId="1C3EA929" w14:textId="77777777" w:rsidTr="005754B5">
        <w:trPr>
          <w:trHeight w:val="151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E25DE5" w14:textId="612E56D6" w:rsidR="005754B5" w:rsidRPr="005754B5" w:rsidRDefault="005754B5" w:rsidP="005754B5">
            <w:pPr>
              <w:spacing w:after="0" w:line="240" w:lineRule="auto"/>
              <w:rPr>
                <w:rFonts w:eastAsia="Times New Roman"/>
                <w:sz w:val="24"/>
                <w:szCs w:val="24"/>
              </w:rPr>
            </w:pPr>
            <w:r w:rsidRPr="00EB4BA0">
              <w:rPr>
                <w:rFonts w:eastAsia="Times New Roman"/>
                <w:b/>
                <w:bCs/>
                <w:color w:val="000000"/>
                <w:sz w:val="24"/>
                <w:szCs w:val="24"/>
              </w:rPr>
              <w:t>Admin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5FE8A5" w14:textId="77777777" w:rsidR="004A356D" w:rsidRPr="00EB4BA0" w:rsidRDefault="004A356D" w:rsidP="008E3C78">
            <w:pPr>
              <w:pStyle w:val="ListParagraph"/>
              <w:numPr>
                <w:ilvl w:val="0"/>
                <w:numId w:val="98"/>
              </w:numPr>
              <w:spacing w:before="40" w:after="40" w:line="240" w:lineRule="auto"/>
              <w:ind w:right="72"/>
              <w:rPr>
                <w:rFonts w:eastAsia="Times New Roman"/>
                <w:sz w:val="24"/>
                <w:szCs w:val="24"/>
              </w:rPr>
            </w:pPr>
            <w:r w:rsidRPr="00EB4BA0">
              <w:rPr>
                <w:rFonts w:eastAsia="Times New Roman"/>
                <w:sz w:val="24"/>
                <w:szCs w:val="24"/>
              </w:rPr>
              <w:t>Quản lý từ vựng đóng góp của người dùng</w:t>
            </w:r>
          </w:p>
          <w:p w14:paraId="716CE299" w14:textId="77777777" w:rsidR="004A356D" w:rsidRPr="00EB4BA0" w:rsidRDefault="004A356D" w:rsidP="008E3C78">
            <w:pPr>
              <w:pStyle w:val="ListParagraph"/>
              <w:numPr>
                <w:ilvl w:val="0"/>
                <w:numId w:val="98"/>
              </w:numPr>
              <w:spacing w:before="40" w:after="40" w:line="240" w:lineRule="auto"/>
              <w:ind w:right="72"/>
              <w:rPr>
                <w:rFonts w:eastAsia="Times New Roman"/>
                <w:sz w:val="24"/>
                <w:szCs w:val="24"/>
              </w:rPr>
            </w:pPr>
            <w:r w:rsidRPr="00EB4BA0">
              <w:rPr>
                <w:rFonts w:eastAsia="Times New Roman"/>
                <w:sz w:val="24"/>
                <w:szCs w:val="24"/>
              </w:rPr>
              <w:t>Quản lý Normal English</w:t>
            </w:r>
          </w:p>
          <w:p w14:paraId="793DED8E" w14:textId="77777777" w:rsidR="004A356D" w:rsidRPr="00EB4BA0" w:rsidRDefault="004A356D" w:rsidP="008E3C78">
            <w:pPr>
              <w:pStyle w:val="ListParagraph"/>
              <w:numPr>
                <w:ilvl w:val="0"/>
                <w:numId w:val="98"/>
              </w:numPr>
              <w:spacing w:before="40" w:after="40" w:line="240" w:lineRule="auto"/>
              <w:ind w:right="72"/>
              <w:rPr>
                <w:rFonts w:eastAsia="Times New Roman"/>
                <w:sz w:val="24"/>
                <w:szCs w:val="24"/>
              </w:rPr>
            </w:pPr>
            <w:r w:rsidRPr="00EB4BA0">
              <w:rPr>
                <w:rFonts w:eastAsia="Times New Roman"/>
                <w:sz w:val="24"/>
                <w:szCs w:val="24"/>
              </w:rPr>
              <w:t>Quản Lý Advanced Engish</w:t>
            </w:r>
          </w:p>
          <w:p w14:paraId="57CF6907" w14:textId="77777777" w:rsidR="004A356D" w:rsidRPr="00EB4BA0" w:rsidRDefault="004A356D" w:rsidP="008E3C78">
            <w:pPr>
              <w:pStyle w:val="ListParagraph"/>
              <w:numPr>
                <w:ilvl w:val="0"/>
                <w:numId w:val="98"/>
              </w:numPr>
              <w:spacing w:before="40" w:after="40" w:line="240" w:lineRule="auto"/>
              <w:ind w:right="72"/>
              <w:rPr>
                <w:rFonts w:eastAsia="Times New Roman"/>
                <w:sz w:val="24"/>
                <w:szCs w:val="24"/>
              </w:rPr>
            </w:pPr>
            <w:r w:rsidRPr="00EB4BA0">
              <w:rPr>
                <w:rFonts w:eastAsia="Times New Roman"/>
                <w:sz w:val="24"/>
                <w:szCs w:val="24"/>
              </w:rPr>
              <w:t>Quản Lý Điểm Số IQ</w:t>
            </w:r>
          </w:p>
          <w:p w14:paraId="4AFD28E7" w14:textId="77777777" w:rsidR="004A356D" w:rsidRPr="00EB4BA0" w:rsidRDefault="004A356D" w:rsidP="008E3C78">
            <w:pPr>
              <w:pStyle w:val="ListParagraph"/>
              <w:numPr>
                <w:ilvl w:val="0"/>
                <w:numId w:val="98"/>
              </w:numPr>
              <w:spacing w:before="40" w:after="40" w:line="240" w:lineRule="auto"/>
              <w:ind w:right="72"/>
              <w:rPr>
                <w:rFonts w:eastAsia="Times New Roman"/>
                <w:sz w:val="24"/>
                <w:szCs w:val="24"/>
              </w:rPr>
            </w:pPr>
            <w:r w:rsidRPr="00EB4BA0">
              <w:rPr>
                <w:rFonts w:eastAsia="Times New Roman"/>
                <w:sz w:val="24"/>
                <w:szCs w:val="24"/>
              </w:rPr>
              <w:t>Quản Lý điểm số bài thi Xamarin</w:t>
            </w:r>
          </w:p>
          <w:p w14:paraId="6D170D51" w14:textId="77777777" w:rsidR="004A356D" w:rsidRPr="00EB4BA0" w:rsidRDefault="004A356D" w:rsidP="008E3C78">
            <w:pPr>
              <w:pStyle w:val="ListParagraph"/>
              <w:numPr>
                <w:ilvl w:val="0"/>
                <w:numId w:val="98"/>
              </w:numPr>
              <w:spacing w:before="40" w:after="40" w:line="240" w:lineRule="auto"/>
              <w:ind w:right="72"/>
              <w:rPr>
                <w:rFonts w:eastAsia="Times New Roman"/>
                <w:sz w:val="24"/>
                <w:szCs w:val="24"/>
              </w:rPr>
            </w:pPr>
            <w:r w:rsidRPr="00EB4BA0">
              <w:rPr>
                <w:rFonts w:eastAsia="Times New Roman"/>
                <w:sz w:val="24"/>
                <w:szCs w:val="24"/>
              </w:rPr>
              <w:t>Quản Lý điểm số bài thi về cờ quốc gia</w:t>
            </w:r>
          </w:p>
          <w:p w14:paraId="2866CFBE" w14:textId="77777777" w:rsidR="004A356D" w:rsidRPr="00EB4BA0" w:rsidRDefault="004A356D" w:rsidP="008E3C78">
            <w:pPr>
              <w:pStyle w:val="ListParagraph"/>
              <w:numPr>
                <w:ilvl w:val="0"/>
                <w:numId w:val="98"/>
              </w:numPr>
              <w:spacing w:before="40" w:after="40" w:line="240" w:lineRule="auto"/>
              <w:ind w:right="72"/>
              <w:rPr>
                <w:rFonts w:eastAsia="Times New Roman"/>
                <w:sz w:val="24"/>
                <w:szCs w:val="24"/>
              </w:rPr>
            </w:pPr>
            <w:r w:rsidRPr="00EB4BA0">
              <w:rPr>
                <w:rFonts w:eastAsia="Times New Roman"/>
                <w:sz w:val="24"/>
                <w:szCs w:val="24"/>
              </w:rPr>
              <w:t>Quản Lý Người dùng</w:t>
            </w:r>
          </w:p>
          <w:p w14:paraId="0B3C747C" w14:textId="77777777" w:rsidR="004A356D" w:rsidRPr="00EB4BA0" w:rsidRDefault="004A356D" w:rsidP="008E3C78">
            <w:pPr>
              <w:pStyle w:val="ListParagraph"/>
              <w:numPr>
                <w:ilvl w:val="0"/>
                <w:numId w:val="98"/>
              </w:numPr>
              <w:spacing w:before="40" w:after="40" w:line="240" w:lineRule="auto"/>
              <w:ind w:right="72"/>
              <w:rPr>
                <w:rFonts w:eastAsia="Times New Roman"/>
                <w:sz w:val="24"/>
                <w:szCs w:val="24"/>
              </w:rPr>
            </w:pPr>
            <w:r w:rsidRPr="00EB4BA0">
              <w:rPr>
                <w:rFonts w:eastAsia="Times New Roman"/>
                <w:sz w:val="24"/>
                <w:szCs w:val="24"/>
              </w:rPr>
              <w:t>Quản lý câu hỏi của người dùng</w:t>
            </w:r>
          </w:p>
          <w:p w14:paraId="35551620" w14:textId="294D5EF6" w:rsidR="005754B5" w:rsidRPr="00EB4BA0" w:rsidRDefault="004A356D" w:rsidP="008E3C78">
            <w:pPr>
              <w:pStyle w:val="ListParagraph"/>
              <w:numPr>
                <w:ilvl w:val="0"/>
                <w:numId w:val="98"/>
              </w:numPr>
              <w:spacing w:before="40" w:after="40" w:line="240" w:lineRule="auto"/>
              <w:ind w:right="72"/>
              <w:rPr>
                <w:rFonts w:eastAsia="Times New Roman"/>
                <w:sz w:val="24"/>
                <w:szCs w:val="24"/>
              </w:rPr>
            </w:pPr>
            <w:r w:rsidRPr="00EB4BA0">
              <w:rPr>
                <w:rFonts w:eastAsia="Times New Roman"/>
                <w:sz w:val="24"/>
                <w:szCs w:val="24"/>
              </w:rPr>
              <w:t>Quản lý câu trả lời của người dùng</w:t>
            </w:r>
          </w:p>
        </w:tc>
      </w:tr>
    </w:tbl>
    <w:p w14:paraId="2B75072C" w14:textId="77777777" w:rsidR="00E639A4" w:rsidRPr="00EB4BA0" w:rsidRDefault="00E639A4" w:rsidP="00E639A4">
      <w:pPr>
        <w:ind w:left="360"/>
        <w:rPr>
          <w:b/>
          <w:bCs/>
        </w:rPr>
      </w:pPr>
    </w:p>
    <w:p w14:paraId="4643C1CB" w14:textId="28E0C96B" w:rsidR="00E639A4" w:rsidRPr="00EB4BA0" w:rsidRDefault="00E639A4" w:rsidP="00E639A4">
      <w:r w:rsidRPr="00EB4BA0">
        <w:br w:type="page"/>
      </w:r>
    </w:p>
    <w:p w14:paraId="0402156F" w14:textId="3AC7AA07" w:rsidR="00EA5B96" w:rsidRPr="00EB4BA0" w:rsidRDefault="00EA5B96" w:rsidP="008E3C78">
      <w:pPr>
        <w:pStyle w:val="Heading2"/>
        <w:numPr>
          <w:ilvl w:val="0"/>
          <w:numId w:val="96"/>
        </w:numPr>
        <w:jc w:val="left"/>
        <w:rPr>
          <w:rFonts w:ascii="Times New Roman" w:hAnsi="Times New Roman"/>
          <w:sz w:val="26"/>
        </w:rPr>
      </w:pPr>
      <w:bookmarkStart w:id="51" w:name="_Toc91855602"/>
      <w:bookmarkStart w:id="52" w:name="_Toc105094333"/>
      <w:bookmarkStart w:id="53" w:name="_Toc105157133"/>
      <w:r w:rsidRPr="00EB4BA0">
        <w:rPr>
          <w:rFonts w:ascii="Times New Roman" w:hAnsi="Times New Roman"/>
          <w:sz w:val="26"/>
        </w:rPr>
        <w:lastRenderedPageBreak/>
        <w:t>Usecase Diagram</w:t>
      </w:r>
      <w:bookmarkEnd w:id="51"/>
      <w:bookmarkEnd w:id="52"/>
      <w:bookmarkEnd w:id="53"/>
    </w:p>
    <w:p w14:paraId="5EFCE4F7" w14:textId="5BE655C1" w:rsidR="00EA5B96" w:rsidRPr="00EB4BA0" w:rsidRDefault="00CB0CFB" w:rsidP="00CB0CFB">
      <w:pPr>
        <w:pStyle w:val="Heading3"/>
        <w:ind w:firstLine="360"/>
        <w:rPr>
          <w:rFonts w:ascii="Times New Roman" w:hAnsi="Times New Roman"/>
        </w:rPr>
      </w:pPr>
      <w:bookmarkStart w:id="54" w:name="_Toc105157134"/>
      <w:r w:rsidRPr="00EB4BA0">
        <w:rPr>
          <w:rFonts w:ascii="Times New Roman" w:hAnsi="Times New Roman"/>
        </w:rPr>
        <w:t xml:space="preserve">2.1 </w:t>
      </w:r>
      <w:r w:rsidR="00EA5B96" w:rsidRPr="00EB4BA0">
        <w:rPr>
          <w:rFonts w:ascii="Times New Roman" w:hAnsi="Times New Roman"/>
        </w:rPr>
        <w:t>App Mobile User</w:t>
      </w:r>
      <w:bookmarkEnd w:id="54"/>
    </w:p>
    <w:p w14:paraId="26E8C6ED" w14:textId="77777777" w:rsidR="00EA5B96" w:rsidRPr="00EB4BA0" w:rsidRDefault="00EA5B96" w:rsidP="008E3C78">
      <w:pPr>
        <w:pStyle w:val="ListParagraph"/>
        <w:numPr>
          <w:ilvl w:val="0"/>
          <w:numId w:val="25"/>
        </w:numPr>
        <w:rPr>
          <w:b/>
        </w:rPr>
      </w:pPr>
      <w:r w:rsidRPr="00EB4BA0">
        <w:rPr>
          <w:b/>
        </w:rPr>
        <w:t>Home</w:t>
      </w:r>
    </w:p>
    <w:p w14:paraId="4B243ADA" w14:textId="493ECB62" w:rsidR="00EA5B96" w:rsidRPr="00EB4BA0" w:rsidRDefault="009645FD" w:rsidP="00EA5B96">
      <w:pPr>
        <w:keepNext/>
      </w:pPr>
      <w:r w:rsidRPr="00EB4BA0">
        <w:drawing>
          <wp:inline distT="0" distB="0" distL="0" distR="0" wp14:anchorId="090D5628" wp14:editId="38610429">
            <wp:extent cx="6720840" cy="5337544"/>
            <wp:effectExtent l="0" t="0" r="381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0"/>
                    <a:stretch>
                      <a:fillRect/>
                    </a:stretch>
                  </pic:blipFill>
                  <pic:spPr>
                    <a:xfrm>
                      <a:off x="0" y="0"/>
                      <a:ext cx="6743184" cy="5355289"/>
                    </a:xfrm>
                    <a:prstGeom prst="rect">
                      <a:avLst/>
                    </a:prstGeom>
                  </pic:spPr>
                </pic:pic>
              </a:graphicData>
            </a:graphic>
          </wp:inline>
        </w:drawing>
      </w:r>
    </w:p>
    <w:p w14:paraId="47F2A558" w14:textId="77777777" w:rsidR="00EA5B96" w:rsidRPr="00EB4BA0" w:rsidRDefault="00EA5B96" w:rsidP="00EA5B96">
      <w:pPr>
        <w:pStyle w:val="Caption"/>
        <w:jc w:val="center"/>
      </w:pPr>
      <w:bookmarkStart w:id="55" w:name="_Toc104389953"/>
      <w:bookmarkStart w:id="56" w:name="_Toc105157225"/>
      <w:r w:rsidRPr="00EB4BA0">
        <w:t xml:space="preserve">UseCaseDiagram </w:t>
      </w:r>
      <w:r w:rsidR="008E3C78" w:rsidRPr="00EB4BA0">
        <w:fldChar w:fldCharType="begin"/>
      </w:r>
      <w:r w:rsidR="008E3C78" w:rsidRPr="00EB4BA0">
        <w:instrText xml:space="preserve"> SEQ UseCaseDiagram \* ARABIC </w:instrText>
      </w:r>
      <w:r w:rsidR="008E3C78" w:rsidRPr="00EB4BA0">
        <w:fldChar w:fldCharType="separate"/>
      </w:r>
      <w:r w:rsidRPr="00EB4BA0">
        <w:rPr>
          <w:noProof/>
        </w:rPr>
        <w:t>1</w:t>
      </w:r>
      <w:r w:rsidR="008E3C78" w:rsidRPr="00EB4BA0">
        <w:rPr>
          <w:noProof/>
        </w:rPr>
        <w:fldChar w:fldCharType="end"/>
      </w:r>
      <w:r w:rsidRPr="00EB4BA0">
        <w:t>: Home Page</w:t>
      </w:r>
      <w:bookmarkEnd w:id="55"/>
      <w:bookmarkEnd w:id="56"/>
    </w:p>
    <w:p w14:paraId="42BE0D3E" w14:textId="6CD31417" w:rsidR="00EA5B96" w:rsidRPr="00EB4BA0" w:rsidRDefault="00EA5B96" w:rsidP="00EA5B96"/>
    <w:p w14:paraId="78B6B7E7" w14:textId="45E271CE" w:rsidR="009645FD" w:rsidRPr="00EB4BA0" w:rsidRDefault="009645FD" w:rsidP="00EA5B96"/>
    <w:p w14:paraId="1B34C12F" w14:textId="51E3D747" w:rsidR="009645FD" w:rsidRPr="00EB4BA0" w:rsidRDefault="009645FD" w:rsidP="00EA5B96"/>
    <w:p w14:paraId="2CC6A944" w14:textId="77777777" w:rsidR="009645FD" w:rsidRPr="00EB4BA0" w:rsidRDefault="009645FD" w:rsidP="00EA5B96"/>
    <w:p w14:paraId="100EC90F" w14:textId="77777777" w:rsidR="00EA5B96" w:rsidRPr="00EB4BA0" w:rsidRDefault="00EA5B96" w:rsidP="00EA5B96">
      <w:pPr>
        <w:keepNext/>
        <w:rPr>
          <w:b/>
        </w:rPr>
      </w:pPr>
    </w:p>
    <w:p w14:paraId="22440D82" w14:textId="77777777" w:rsidR="00EA5B96" w:rsidRPr="00EB4BA0" w:rsidRDefault="00EA5B96" w:rsidP="008E3C78">
      <w:pPr>
        <w:pStyle w:val="ListParagraph"/>
        <w:numPr>
          <w:ilvl w:val="0"/>
          <w:numId w:val="26"/>
        </w:numPr>
        <w:rPr>
          <w:b/>
        </w:rPr>
      </w:pPr>
      <w:r w:rsidRPr="00EB4BA0">
        <w:rPr>
          <w:b/>
        </w:rPr>
        <w:t>English</w:t>
      </w:r>
    </w:p>
    <w:p w14:paraId="27C6EB87" w14:textId="77777777" w:rsidR="00EA5B96" w:rsidRPr="00EB4BA0" w:rsidRDefault="00EA5B96" w:rsidP="00EA5B96">
      <w:pPr>
        <w:keepNext/>
        <w:jc w:val="center"/>
      </w:pPr>
      <w:r w:rsidRPr="00EB4BA0">
        <w:rPr>
          <w:b/>
          <w:noProof/>
        </w:rPr>
        <w:drawing>
          <wp:inline distT="0" distB="0" distL="0" distR="0" wp14:anchorId="47188E70" wp14:editId="141D4079">
            <wp:extent cx="6537451" cy="6369269"/>
            <wp:effectExtent l="0" t="0" r="0" b="0"/>
            <wp:docPr id="1478060582" name="Picture 14780605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0582" name="Picture 1478060582" descr="Diagram&#10;&#10;Description automatically generated"/>
                    <pic:cNvPicPr/>
                  </pic:nvPicPr>
                  <pic:blipFill>
                    <a:blip r:embed="rId11"/>
                    <a:stretch>
                      <a:fillRect/>
                    </a:stretch>
                  </pic:blipFill>
                  <pic:spPr>
                    <a:xfrm>
                      <a:off x="0" y="0"/>
                      <a:ext cx="6560903" cy="6392118"/>
                    </a:xfrm>
                    <a:prstGeom prst="rect">
                      <a:avLst/>
                    </a:prstGeom>
                  </pic:spPr>
                </pic:pic>
              </a:graphicData>
            </a:graphic>
          </wp:inline>
        </w:drawing>
      </w:r>
    </w:p>
    <w:p w14:paraId="15464F78" w14:textId="77777777" w:rsidR="00EA5B96" w:rsidRPr="00EB4BA0" w:rsidRDefault="00EA5B96" w:rsidP="00EA5B96">
      <w:pPr>
        <w:pStyle w:val="Caption"/>
        <w:jc w:val="center"/>
        <w:rPr>
          <w:b/>
        </w:rPr>
      </w:pPr>
      <w:bookmarkStart w:id="57" w:name="_Toc104389954"/>
      <w:bookmarkStart w:id="58" w:name="_Toc105157226"/>
      <w:r w:rsidRPr="00EB4BA0">
        <w:t xml:space="preserve">UseCaseDiagram </w:t>
      </w:r>
      <w:r w:rsidR="008E3C78" w:rsidRPr="00EB4BA0">
        <w:fldChar w:fldCharType="begin"/>
      </w:r>
      <w:r w:rsidR="008E3C78" w:rsidRPr="00EB4BA0">
        <w:instrText xml:space="preserve"> SEQ UseCaseDiagram \* ARABIC </w:instrText>
      </w:r>
      <w:r w:rsidR="008E3C78" w:rsidRPr="00EB4BA0">
        <w:fldChar w:fldCharType="separate"/>
      </w:r>
      <w:r w:rsidRPr="00EB4BA0">
        <w:rPr>
          <w:noProof/>
        </w:rPr>
        <w:t>2</w:t>
      </w:r>
      <w:r w:rsidR="008E3C78" w:rsidRPr="00EB4BA0">
        <w:rPr>
          <w:noProof/>
        </w:rPr>
        <w:fldChar w:fldCharType="end"/>
      </w:r>
      <w:r w:rsidRPr="00EB4BA0">
        <w:t>: English</w:t>
      </w:r>
      <w:bookmarkEnd w:id="57"/>
      <w:bookmarkEnd w:id="58"/>
    </w:p>
    <w:p w14:paraId="456375A0" w14:textId="77777777" w:rsidR="00EA5B96" w:rsidRPr="00EB4BA0" w:rsidRDefault="00EA5B96" w:rsidP="00EA5B96">
      <w:pPr>
        <w:rPr>
          <w:b/>
        </w:rPr>
      </w:pPr>
    </w:p>
    <w:p w14:paraId="13A45C76" w14:textId="77777777" w:rsidR="00EA5B96" w:rsidRPr="00EB4BA0" w:rsidRDefault="00EA5B96" w:rsidP="00EA5B96">
      <w:pPr>
        <w:rPr>
          <w:b/>
        </w:rPr>
      </w:pPr>
    </w:p>
    <w:p w14:paraId="237BCC79" w14:textId="77777777" w:rsidR="00EA5B96" w:rsidRPr="00EB4BA0" w:rsidRDefault="00EA5B96" w:rsidP="00EA5B96">
      <w:pPr>
        <w:rPr>
          <w:b/>
        </w:rPr>
      </w:pPr>
    </w:p>
    <w:p w14:paraId="5F5FFADF" w14:textId="77777777" w:rsidR="00EA5B96" w:rsidRPr="00EB4BA0" w:rsidRDefault="00EA5B96" w:rsidP="008E3C78">
      <w:pPr>
        <w:pStyle w:val="ListParagraph"/>
        <w:numPr>
          <w:ilvl w:val="0"/>
          <w:numId w:val="27"/>
        </w:numPr>
        <w:rPr>
          <w:b/>
        </w:rPr>
      </w:pPr>
      <w:r w:rsidRPr="00EB4BA0">
        <w:rPr>
          <w:b/>
        </w:rPr>
        <w:lastRenderedPageBreak/>
        <w:t>Help Center</w:t>
      </w:r>
    </w:p>
    <w:p w14:paraId="002830B5" w14:textId="77777777" w:rsidR="00EA5B96" w:rsidRPr="00EB4BA0" w:rsidRDefault="00EA5B96" w:rsidP="00EA5B96">
      <w:pPr>
        <w:keepNext/>
        <w:jc w:val="center"/>
      </w:pPr>
      <w:r w:rsidRPr="00EB4BA0">
        <w:rPr>
          <w:b/>
          <w:noProof/>
        </w:rPr>
        <w:drawing>
          <wp:inline distT="0" distB="0" distL="0" distR="0" wp14:anchorId="413F1702" wp14:editId="5728F645">
            <wp:extent cx="4837814" cy="3333750"/>
            <wp:effectExtent l="0" t="0" r="1270" b="0"/>
            <wp:docPr id="1478060583" name="Picture 14780605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0583" name="Picture 1478060583" descr="Diagram&#10;&#10;Description automatically generated"/>
                    <pic:cNvPicPr/>
                  </pic:nvPicPr>
                  <pic:blipFill>
                    <a:blip r:embed="rId12"/>
                    <a:stretch>
                      <a:fillRect/>
                    </a:stretch>
                  </pic:blipFill>
                  <pic:spPr>
                    <a:xfrm>
                      <a:off x="0" y="0"/>
                      <a:ext cx="4852697" cy="3344006"/>
                    </a:xfrm>
                    <a:prstGeom prst="rect">
                      <a:avLst/>
                    </a:prstGeom>
                  </pic:spPr>
                </pic:pic>
              </a:graphicData>
            </a:graphic>
          </wp:inline>
        </w:drawing>
      </w:r>
    </w:p>
    <w:p w14:paraId="20E12E40" w14:textId="77777777" w:rsidR="00EA5B96" w:rsidRPr="00EB4BA0" w:rsidRDefault="00EA5B96" w:rsidP="00EA5B96">
      <w:pPr>
        <w:pStyle w:val="Caption"/>
        <w:jc w:val="center"/>
        <w:rPr>
          <w:b/>
        </w:rPr>
      </w:pPr>
      <w:bookmarkStart w:id="59" w:name="_Toc104389955"/>
      <w:bookmarkStart w:id="60" w:name="_Toc105157227"/>
      <w:r w:rsidRPr="00EB4BA0">
        <w:t xml:space="preserve">UseCaseDiagram </w:t>
      </w:r>
      <w:r w:rsidR="008E3C78" w:rsidRPr="00EB4BA0">
        <w:fldChar w:fldCharType="begin"/>
      </w:r>
      <w:r w:rsidR="008E3C78" w:rsidRPr="00EB4BA0">
        <w:instrText xml:space="preserve"> SEQ UseCaseDiagram \* ARABIC </w:instrText>
      </w:r>
      <w:r w:rsidR="008E3C78" w:rsidRPr="00EB4BA0">
        <w:fldChar w:fldCharType="separate"/>
      </w:r>
      <w:r w:rsidRPr="00EB4BA0">
        <w:rPr>
          <w:noProof/>
        </w:rPr>
        <w:t>3</w:t>
      </w:r>
      <w:r w:rsidR="008E3C78" w:rsidRPr="00EB4BA0">
        <w:rPr>
          <w:noProof/>
        </w:rPr>
        <w:fldChar w:fldCharType="end"/>
      </w:r>
      <w:r w:rsidRPr="00EB4BA0">
        <w:t>: Help Center</w:t>
      </w:r>
      <w:bookmarkEnd w:id="59"/>
      <w:bookmarkEnd w:id="60"/>
    </w:p>
    <w:p w14:paraId="79B82451" w14:textId="77777777" w:rsidR="00EA5B96" w:rsidRPr="00EB4BA0" w:rsidRDefault="00EA5B96" w:rsidP="008E3C78">
      <w:pPr>
        <w:pStyle w:val="ListParagraph"/>
        <w:numPr>
          <w:ilvl w:val="0"/>
          <w:numId w:val="28"/>
        </w:numPr>
        <w:rPr>
          <w:b/>
        </w:rPr>
      </w:pPr>
      <w:r w:rsidRPr="00EB4BA0">
        <w:rPr>
          <w:b/>
        </w:rPr>
        <w:t>Play Quiz</w:t>
      </w:r>
    </w:p>
    <w:p w14:paraId="28562233" w14:textId="77777777" w:rsidR="00EA5B96" w:rsidRPr="00EB4BA0" w:rsidRDefault="00EA5B96" w:rsidP="00EA5B96">
      <w:pPr>
        <w:rPr>
          <w:b/>
        </w:rPr>
      </w:pPr>
    </w:p>
    <w:p w14:paraId="0B6AD23A" w14:textId="77777777" w:rsidR="00EA5B96" w:rsidRPr="00EB4BA0" w:rsidRDefault="00EA5B96" w:rsidP="00EA5B96">
      <w:pPr>
        <w:keepNext/>
        <w:jc w:val="center"/>
      </w:pPr>
      <w:r w:rsidRPr="00EB4BA0">
        <w:rPr>
          <w:b/>
          <w:noProof/>
        </w:rPr>
        <w:drawing>
          <wp:inline distT="0" distB="0" distL="0" distR="0" wp14:anchorId="57C703BB" wp14:editId="08E6F308">
            <wp:extent cx="3543300" cy="3104707"/>
            <wp:effectExtent l="0" t="0" r="0" b="635"/>
            <wp:docPr id="1478060584" name="Picture 14780605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0584" name="Picture 1478060584" descr="Diagram&#10;&#10;Description automatically generated"/>
                    <pic:cNvPicPr/>
                  </pic:nvPicPr>
                  <pic:blipFill>
                    <a:blip r:embed="rId13"/>
                    <a:stretch>
                      <a:fillRect/>
                    </a:stretch>
                  </pic:blipFill>
                  <pic:spPr>
                    <a:xfrm>
                      <a:off x="0" y="0"/>
                      <a:ext cx="3547935" cy="3108768"/>
                    </a:xfrm>
                    <a:prstGeom prst="rect">
                      <a:avLst/>
                    </a:prstGeom>
                  </pic:spPr>
                </pic:pic>
              </a:graphicData>
            </a:graphic>
          </wp:inline>
        </w:drawing>
      </w:r>
    </w:p>
    <w:p w14:paraId="1C0FAA6D" w14:textId="77777777" w:rsidR="00EA5B96" w:rsidRPr="00EB4BA0" w:rsidRDefault="00EA5B96" w:rsidP="00EA5B96">
      <w:pPr>
        <w:pStyle w:val="Caption"/>
        <w:ind w:left="720" w:firstLine="720"/>
        <w:jc w:val="center"/>
        <w:rPr>
          <w:b/>
        </w:rPr>
      </w:pPr>
      <w:bookmarkStart w:id="61" w:name="_Toc104389956"/>
      <w:bookmarkStart w:id="62" w:name="_Toc105157228"/>
      <w:r w:rsidRPr="00EB4BA0">
        <w:t xml:space="preserve">UseCaseDiagram </w:t>
      </w:r>
      <w:r w:rsidR="008E3C78" w:rsidRPr="00EB4BA0">
        <w:fldChar w:fldCharType="begin"/>
      </w:r>
      <w:r w:rsidR="008E3C78" w:rsidRPr="00EB4BA0">
        <w:instrText xml:space="preserve"> SEQ UseCaseDiagram \* ARABIC </w:instrText>
      </w:r>
      <w:r w:rsidR="008E3C78" w:rsidRPr="00EB4BA0">
        <w:fldChar w:fldCharType="separate"/>
      </w:r>
      <w:r w:rsidRPr="00EB4BA0">
        <w:rPr>
          <w:noProof/>
        </w:rPr>
        <w:t>4</w:t>
      </w:r>
      <w:r w:rsidR="008E3C78" w:rsidRPr="00EB4BA0">
        <w:rPr>
          <w:noProof/>
        </w:rPr>
        <w:fldChar w:fldCharType="end"/>
      </w:r>
      <w:r w:rsidRPr="00EB4BA0">
        <w:t>: Play Quiz</w:t>
      </w:r>
      <w:bookmarkEnd w:id="61"/>
      <w:bookmarkEnd w:id="62"/>
    </w:p>
    <w:p w14:paraId="2009E9A5" w14:textId="77777777" w:rsidR="00EA5B96" w:rsidRPr="00EB4BA0" w:rsidRDefault="00EA5B96" w:rsidP="008E3C78">
      <w:pPr>
        <w:pStyle w:val="ListParagraph"/>
        <w:numPr>
          <w:ilvl w:val="0"/>
          <w:numId w:val="29"/>
        </w:numPr>
        <w:rPr>
          <w:b/>
        </w:rPr>
      </w:pPr>
      <w:r w:rsidRPr="00EB4BA0">
        <w:rPr>
          <w:b/>
        </w:rPr>
        <w:lastRenderedPageBreak/>
        <w:t>Report Problem</w:t>
      </w:r>
    </w:p>
    <w:p w14:paraId="375534CF" w14:textId="77777777" w:rsidR="00EA5B96" w:rsidRPr="00EB4BA0" w:rsidRDefault="00EA5B96" w:rsidP="00EA5B96">
      <w:pPr>
        <w:keepNext/>
        <w:jc w:val="center"/>
      </w:pPr>
      <w:r w:rsidRPr="00EB4BA0">
        <w:rPr>
          <w:b/>
          <w:noProof/>
        </w:rPr>
        <w:drawing>
          <wp:inline distT="0" distB="0" distL="0" distR="0" wp14:anchorId="1F062212" wp14:editId="4955CDCD">
            <wp:extent cx="4792717" cy="1597572"/>
            <wp:effectExtent l="0" t="0" r="8255" b="3175"/>
            <wp:docPr id="1478060585" name="Picture 14780605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0585" name="Picture 1478060585" descr="Diagram&#10;&#10;Description automatically generated"/>
                    <pic:cNvPicPr/>
                  </pic:nvPicPr>
                  <pic:blipFill>
                    <a:blip r:embed="rId14"/>
                    <a:stretch>
                      <a:fillRect/>
                    </a:stretch>
                  </pic:blipFill>
                  <pic:spPr>
                    <a:xfrm>
                      <a:off x="0" y="0"/>
                      <a:ext cx="4806936" cy="1602312"/>
                    </a:xfrm>
                    <a:prstGeom prst="rect">
                      <a:avLst/>
                    </a:prstGeom>
                  </pic:spPr>
                </pic:pic>
              </a:graphicData>
            </a:graphic>
          </wp:inline>
        </w:drawing>
      </w:r>
    </w:p>
    <w:p w14:paraId="5AD7C92E" w14:textId="77777777" w:rsidR="00EA5B96" w:rsidRPr="00EB4BA0" w:rsidRDefault="00EA5B96" w:rsidP="00EA5B96">
      <w:pPr>
        <w:pStyle w:val="Caption"/>
        <w:jc w:val="center"/>
        <w:rPr>
          <w:b/>
        </w:rPr>
      </w:pPr>
      <w:bookmarkStart w:id="63" w:name="_Toc104389957"/>
      <w:bookmarkStart w:id="64" w:name="_Toc105157229"/>
      <w:r w:rsidRPr="00EB4BA0">
        <w:t xml:space="preserve">UseCaseDiagram </w:t>
      </w:r>
      <w:r w:rsidR="008E3C78" w:rsidRPr="00EB4BA0">
        <w:fldChar w:fldCharType="begin"/>
      </w:r>
      <w:r w:rsidR="008E3C78" w:rsidRPr="00EB4BA0">
        <w:instrText xml:space="preserve"> SEQ UseCaseDiagram \* ARA</w:instrText>
      </w:r>
      <w:r w:rsidR="008E3C78" w:rsidRPr="00EB4BA0">
        <w:instrText xml:space="preserve">BIC </w:instrText>
      </w:r>
      <w:r w:rsidR="008E3C78" w:rsidRPr="00EB4BA0">
        <w:fldChar w:fldCharType="separate"/>
      </w:r>
      <w:r w:rsidRPr="00EB4BA0">
        <w:rPr>
          <w:noProof/>
        </w:rPr>
        <w:t>5</w:t>
      </w:r>
      <w:r w:rsidR="008E3C78" w:rsidRPr="00EB4BA0">
        <w:rPr>
          <w:noProof/>
        </w:rPr>
        <w:fldChar w:fldCharType="end"/>
      </w:r>
      <w:r w:rsidRPr="00EB4BA0">
        <w:t>: Report Roblem</w:t>
      </w:r>
      <w:bookmarkEnd w:id="63"/>
      <w:bookmarkEnd w:id="64"/>
    </w:p>
    <w:p w14:paraId="234DDDB4" w14:textId="77777777" w:rsidR="00EA5B96" w:rsidRPr="00EB4BA0" w:rsidRDefault="00EA5B96" w:rsidP="008E3C78">
      <w:pPr>
        <w:pStyle w:val="ListParagraph"/>
        <w:numPr>
          <w:ilvl w:val="0"/>
          <w:numId w:val="29"/>
        </w:numPr>
        <w:rPr>
          <w:b/>
        </w:rPr>
      </w:pPr>
      <w:r w:rsidRPr="00EB4BA0">
        <w:rPr>
          <w:b/>
        </w:rPr>
        <w:t>User Ranking</w:t>
      </w:r>
    </w:p>
    <w:p w14:paraId="7D3EFCC2" w14:textId="77777777" w:rsidR="00EA5B96" w:rsidRPr="00EB4BA0" w:rsidRDefault="00EA5B96" w:rsidP="00EA5B96">
      <w:pPr>
        <w:keepNext/>
        <w:jc w:val="center"/>
      </w:pPr>
      <w:r w:rsidRPr="00EB4BA0">
        <w:rPr>
          <w:b/>
          <w:noProof/>
        </w:rPr>
        <w:drawing>
          <wp:inline distT="0" distB="0" distL="0" distR="0" wp14:anchorId="7BC51353" wp14:editId="06CD8D1A">
            <wp:extent cx="3867150" cy="3499945"/>
            <wp:effectExtent l="0" t="0" r="0" b="5715"/>
            <wp:docPr id="1478060586" name="Picture 14780605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0586" name="Picture 1478060586" descr="Diagram&#10;&#10;Description automatically generated"/>
                    <pic:cNvPicPr/>
                  </pic:nvPicPr>
                  <pic:blipFill>
                    <a:blip r:embed="rId15"/>
                    <a:stretch>
                      <a:fillRect/>
                    </a:stretch>
                  </pic:blipFill>
                  <pic:spPr>
                    <a:xfrm>
                      <a:off x="0" y="0"/>
                      <a:ext cx="3868926" cy="3501552"/>
                    </a:xfrm>
                    <a:prstGeom prst="rect">
                      <a:avLst/>
                    </a:prstGeom>
                  </pic:spPr>
                </pic:pic>
              </a:graphicData>
            </a:graphic>
          </wp:inline>
        </w:drawing>
      </w:r>
    </w:p>
    <w:p w14:paraId="74738B6B" w14:textId="77777777" w:rsidR="00EA5B96" w:rsidRPr="00EB4BA0" w:rsidRDefault="00EA5B96" w:rsidP="00EA5B96">
      <w:pPr>
        <w:pStyle w:val="Caption"/>
        <w:jc w:val="center"/>
        <w:rPr>
          <w:b/>
        </w:rPr>
      </w:pPr>
      <w:bookmarkStart w:id="65" w:name="_Toc104389958"/>
      <w:bookmarkStart w:id="66" w:name="_Toc105157230"/>
      <w:r w:rsidRPr="00EB4BA0">
        <w:t xml:space="preserve">UseCaseDiagram </w:t>
      </w:r>
      <w:r w:rsidR="008E3C78" w:rsidRPr="00EB4BA0">
        <w:fldChar w:fldCharType="begin"/>
      </w:r>
      <w:r w:rsidR="008E3C78" w:rsidRPr="00EB4BA0">
        <w:instrText xml:space="preserve"> SEQ UseCaseDiagram \* ARABIC </w:instrText>
      </w:r>
      <w:r w:rsidR="008E3C78" w:rsidRPr="00EB4BA0">
        <w:fldChar w:fldCharType="separate"/>
      </w:r>
      <w:r w:rsidRPr="00EB4BA0">
        <w:rPr>
          <w:noProof/>
        </w:rPr>
        <w:t>6</w:t>
      </w:r>
      <w:r w:rsidR="008E3C78" w:rsidRPr="00EB4BA0">
        <w:rPr>
          <w:noProof/>
        </w:rPr>
        <w:fldChar w:fldCharType="end"/>
      </w:r>
      <w:r w:rsidRPr="00EB4BA0">
        <w:t>: User Ranking</w:t>
      </w:r>
      <w:bookmarkEnd w:id="65"/>
      <w:bookmarkEnd w:id="66"/>
    </w:p>
    <w:p w14:paraId="0FB88C46" w14:textId="77777777" w:rsidR="00EA5B96" w:rsidRPr="00EB4BA0" w:rsidRDefault="00EA5B96" w:rsidP="00EA5B96">
      <w:pPr>
        <w:rPr>
          <w:b/>
        </w:rPr>
      </w:pPr>
    </w:p>
    <w:p w14:paraId="35EA0B68" w14:textId="77777777" w:rsidR="00EA5B96" w:rsidRPr="00EB4BA0" w:rsidRDefault="00EA5B96" w:rsidP="00EA5B96">
      <w:pPr>
        <w:rPr>
          <w:b/>
        </w:rPr>
      </w:pPr>
    </w:p>
    <w:p w14:paraId="6EC47489" w14:textId="77777777" w:rsidR="00EA5B96" w:rsidRPr="00EB4BA0" w:rsidRDefault="00EA5B96" w:rsidP="00EA5B96">
      <w:pPr>
        <w:rPr>
          <w:b/>
        </w:rPr>
      </w:pPr>
    </w:p>
    <w:p w14:paraId="01B7B139" w14:textId="77777777" w:rsidR="00EA5B96" w:rsidRPr="00EB4BA0" w:rsidRDefault="00EA5B96" w:rsidP="00EA5B96">
      <w:pPr>
        <w:rPr>
          <w:b/>
        </w:rPr>
      </w:pPr>
    </w:p>
    <w:p w14:paraId="7F167826" w14:textId="77777777" w:rsidR="00EA5B96" w:rsidRPr="00EB4BA0" w:rsidRDefault="00EA5B96" w:rsidP="00EA5B96">
      <w:pPr>
        <w:rPr>
          <w:b/>
        </w:rPr>
      </w:pPr>
      <w:r w:rsidRPr="00EB4BA0">
        <w:rPr>
          <w:b/>
        </w:rPr>
        <w:br w:type="page"/>
      </w:r>
    </w:p>
    <w:p w14:paraId="1C0C3C9A" w14:textId="6AD6DC8D" w:rsidR="00EA5B96" w:rsidRPr="00EB4BA0" w:rsidRDefault="00CB0CFB" w:rsidP="00CB0CFB">
      <w:pPr>
        <w:pStyle w:val="Heading3"/>
        <w:rPr>
          <w:rFonts w:ascii="Times New Roman" w:hAnsi="Times New Roman"/>
        </w:rPr>
      </w:pPr>
      <w:bookmarkStart w:id="67" w:name="_Toc105157135"/>
      <w:r w:rsidRPr="00EB4BA0">
        <w:rPr>
          <w:rFonts w:ascii="Times New Roman" w:hAnsi="Times New Roman"/>
        </w:rPr>
        <w:lastRenderedPageBreak/>
        <w:t xml:space="preserve">2.2 </w:t>
      </w:r>
      <w:r w:rsidR="00EA5B96" w:rsidRPr="00EB4BA0">
        <w:rPr>
          <w:rFonts w:ascii="Times New Roman" w:hAnsi="Times New Roman"/>
        </w:rPr>
        <w:t>App Mobile Admin</w:t>
      </w:r>
      <w:bookmarkEnd w:id="67"/>
    </w:p>
    <w:p w14:paraId="1C7D8EA1" w14:textId="1162C93B" w:rsidR="00EA5B96" w:rsidRPr="00EB4BA0" w:rsidRDefault="009645FD" w:rsidP="00EA5B96">
      <w:pPr>
        <w:keepNext/>
        <w:jc w:val="center"/>
      </w:pPr>
      <w:r w:rsidRPr="00EB4BA0">
        <w:drawing>
          <wp:inline distT="0" distB="0" distL="0" distR="0" wp14:anchorId="15CE8785" wp14:editId="0685AF23">
            <wp:extent cx="6460003" cy="575437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6"/>
                    <a:stretch>
                      <a:fillRect/>
                    </a:stretch>
                  </pic:blipFill>
                  <pic:spPr>
                    <a:xfrm>
                      <a:off x="0" y="0"/>
                      <a:ext cx="6474256" cy="5767066"/>
                    </a:xfrm>
                    <a:prstGeom prst="rect">
                      <a:avLst/>
                    </a:prstGeom>
                  </pic:spPr>
                </pic:pic>
              </a:graphicData>
            </a:graphic>
          </wp:inline>
        </w:drawing>
      </w:r>
    </w:p>
    <w:p w14:paraId="17D57030" w14:textId="77777777" w:rsidR="00EA5B96" w:rsidRPr="00EB4BA0" w:rsidRDefault="00EA5B96" w:rsidP="00EA5B96">
      <w:pPr>
        <w:pStyle w:val="Caption"/>
        <w:jc w:val="center"/>
        <w:rPr>
          <w:b/>
        </w:rPr>
      </w:pPr>
      <w:bookmarkStart w:id="68" w:name="_Toc104389959"/>
      <w:bookmarkStart w:id="69" w:name="_Toc105157231"/>
      <w:r w:rsidRPr="00EB4BA0">
        <w:t xml:space="preserve">UseCaseDiagram </w:t>
      </w:r>
      <w:r w:rsidR="008E3C78" w:rsidRPr="00EB4BA0">
        <w:fldChar w:fldCharType="begin"/>
      </w:r>
      <w:r w:rsidR="008E3C78" w:rsidRPr="00EB4BA0">
        <w:instrText xml:space="preserve"> SEQ UseCaseDiagram \* ARABIC </w:instrText>
      </w:r>
      <w:r w:rsidR="008E3C78" w:rsidRPr="00EB4BA0">
        <w:fldChar w:fldCharType="separate"/>
      </w:r>
      <w:r w:rsidRPr="00EB4BA0">
        <w:rPr>
          <w:noProof/>
        </w:rPr>
        <w:t>7</w:t>
      </w:r>
      <w:r w:rsidR="008E3C78" w:rsidRPr="00EB4BA0">
        <w:rPr>
          <w:noProof/>
        </w:rPr>
        <w:fldChar w:fldCharType="end"/>
      </w:r>
      <w:r w:rsidRPr="00EB4BA0">
        <w:t>: Admin</w:t>
      </w:r>
      <w:bookmarkEnd w:id="68"/>
      <w:bookmarkEnd w:id="69"/>
    </w:p>
    <w:p w14:paraId="723D8FAA" w14:textId="77777777" w:rsidR="00EA5B96" w:rsidRPr="00EB4BA0" w:rsidRDefault="00EA5B96" w:rsidP="00EA5B96">
      <w:pPr>
        <w:rPr>
          <w:b/>
        </w:rPr>
      </w:pPr>
    </w:p>
    <w:p w14:paraId="3EBD6FBC" w14:textId="77777777" w:rsidR="00EA5B96" w:rsidRPr="00EB4BA0" w:rsidRDefault="00EA5B96" w:rsidP="00EA5B96">
      <w:pPr>
        <w:rPr>
          <w:b/>
        </w:rPr>
      </w:pPr>
    </w:p>
    <w:p w14:paraId="04744642" w14:textId="77777777" w:rsidR="00EA5B96" w:rsidRPr="00EB4BA0" w:rsidRDefault="00EA5B96" w:rsidP="00EA5B96">
      <w:pPr>
        <w:jc w:val="center"/>
      </w:pPr>
    </w:p>
    <w:p w14:paraId="7BB805F9" w14:textId="06A4ED1F" w:rsidR="00490211" w:rsidRPr="00EB4BA0" w:rsidRDefault="00490211">
      <w:r w:rsidRPr="00EB4BA0">
        <w:br w:type="page"/>
      </w:r>
    </w:p>
    <w:p w14:paraId="00296E5F" w14:textId="77777777" w:rsidR="00EA5B96" w:rsidRPr="00EB4BA0" w:rsidRDefault="00EA5B96" w:rsidP="00EA5B96">
      <w:pPr>
        <w:jc w:val="center"/>
      </w:pPr>
    </w:p>
    <w:p w14:paraId="5DCA23E8" w14:textId="0EEBE56C" w:rsidR="00EA5B96" w:rsidRPr="00EB4BA0" w:rsidRDefault="00490211" w:rsidP="008E3C78">
      <w:pPr>
        <w:pStyle w:val="ListParagraph"/>
        <w:numPr>
          <w:ilvl w:val="0"/>
          <w:numId w:val="96"/>
        </w:numPr>
        <w:outlineLvl w:val="1"/>
        <w:rPr>
          <w:b/>
        </w:rPr>
      </w:pPr>
      <w:bookmarkStart w:id="70" w:name="_Toc105094334"/>
      <w:bookmarkStart w:id="71" w:name="_Toc105157136"/>
      <w:r w:rsidRPr="00EB4BA0">
        <w:rPr>
          <w:b/>
        </w:rPr>
        <w:t>Đặc tả Use – case</w:t>
      </w:r>
      <w:bookmarkEnd w:id="70"/>
      <w:bookmarkEnd w:id="71"/>
    </w:p>
    <w:p w14:paraId="1A384CAD" w14:textId="04E59D11" w:rsidR="00490211" w:rsidRPr="00EB4BA0" w:rsidRDefault="00CB0CFB" w:rsidP="00B900F3">
      <w:pPr>
        <w:pStyle w:val="Heading3"/>
        <w:ind w:firstLine="360"/>
        <w:rPr>
          <w:rFonts w:ascii="Times New Roman" w:hAnsi="Times New Roman"/>
          <w:b w:val="0"/>
        </w:rPr>
      </w:pPr>
      <w:bookmarkStart w:id="72" w:name="_Toc105094335"/>
      <w:bookmarkStart w:id="73" w:name="_Toc105157137"/>
      <w:r w:rsidRPr="00EB4BA0">
        <w:rPr>
          <w:rFonts w:ascii="Times New Roman" w:hAnsi="Times New Roman"/>
        </w:rPr>
        <w:t>3</w:t>
      </w:r>
      <w:r w:rsidR="00490211" w:rsidRPr="00EB4BA0">
        <w:rPr>
          <w:rFonts w:ascii="Times New Roman" w:hAnsi="Times New Roman"/>
        </w:rPr>
        <w:t>.1 Đặc tả Use-case người dùng</w:t>
      </w:r>
      <w:bookmarkEnd w:id="72"/>
      <w:bookmarkEnd w:id="73"/>
    </w:p>
    <w:p w14:paraId="30B9940B" w14:textId="408C0F7E" w:rsidR="00490211" w:rsidRPr="00EB4BA0" w:rsidRDefault="00490211" w:rsidP="00577DC5">
      <w:pPr>
        <w:pStyle w:val="ListParagraph"/>
        <w:numPr>
          <w:ilvl w:val="0"/>
          <w:numId w:val="11"/>
        </w:numPr>
        <w:rPr>
          <w:b/>
        </w:rPr>
      </w:pPr>
      <w:r w:rsidRPr="00EB4BA0">
        <w:rPr>
          <w:b/>
        </w:rPr>
        <w:t>Đăng nhập</w:t>
      </w:r>
    </w:p>
    <w:tbl>
      <w:tblPr>
        <w:tblStyle w:val="TableGrid"/>
        <w:tblW w:w="0" w:type="auto"/>
        <w:tblLook w:val="04A0" w:firstRow="1" w:lastRow="0" w:firstColumn="1" w:lastColumn="0" w:noHBand="0" w:noVBand="1"/>
      </w:tblPr>
      <w:tblGrid>
        <w:gridCol w:w="4261"/>
        <w:gridCol w:w="4261"/>
      </w:tblGrid>
      <w:tr w:rsidR="00490211" w:rsidRPr="00EB4BA0" w14:paraId="384B699F" w14:textId="77777777" w:rsidTr="003E6AE5">
        <w:tc>
          <w:tcPr>
            <w:tcW w:w="8522" w:type="dxa"/>
            <w:gridSpan w:val="2"/>
          </w:tcPr>
          <w:p w14:paraId="01E48EEA" w14:textId="77777777" w:rsidR="00490211" w:rsidRPr="00EB4BA0" w:rsidRDefault="00490211" w:rsidP="003E6AE5">
            <w:pPr>
              <w:jc w:val="left"/>
            </w:pPr>
            <w:r w:rsidRPr="00EB4BA0">
              <w:t xml:space="preserve">    Đăng nhập</w:t>
            </w:r>
          </w:p>
        </w:tc>
      </w:tr>
      <w:tr w:rsidR="00490211" w:rsidRPr="00EB4BA0" w14:paraId="5034A147" w14:textId="77777777" w:rsidTr="003E6AE5">
        <w:tc>
          <w:tcPr>
            <w:tcW w:w="4261" w:type="dxa"/>
          </w:tcPr>
          <w:p w14:paraId="401FBE99" w14:textId="77777777" w:rsidR="00490211" w:rsidRPr="00EB4BA0" w:rsidRDefault="00490211" w:rsidP="003E6AE5">
            <w:pPr>
              <w:jc w:val="left"/>
            </w:pPr>
            <w:r w:rsidRPr="00EB4BA0">
              <w:t>Tên Use Case</w:t>
            </w:r>
          </w:p>
        </w:tc>
        <w:tc>
          <w:tcPr>
            <w:tcW w:w="4261" w:type="dxa"/>
          </w:tcPr>
          <w:p w14:paraId="1CDFC927" w14:textId="77777777" w:rsidR="00490211" w:rsidRPr="00EB4BA0" w:rsidRDefault="00490211" w:rsidP="003E6AE5">
            <w:pPr>
              <w:jc w:val="left"/>
            </w:pPr>
            <w:r w:rsidRPr="00EB4BA0">
              <w:t xml:space="preserve"> Đăng nhập</w:t>
            </w:r>
          </w:p>
        </w:tc>
      </w:tr>
      <w:tr w:rsidR="00490211" w:rsidRPr="00EB4BA0" w14:paraId="486183D6" w14:textId="77777777" w:rsidTr="003E6AE5">
        <w:tc>
          <w:tcPr>
            <w:tcW w:w="4261" w:type="dxa"/>
          </w:tcPr>
          <w:p w14:paraId="0E1BFEE8" w14:textId="77777777" w:rsidR="00490211" w:rsidRPr="00EB4BA0" w:rsidRDefault="00490211" w:rsidP="003E6AE5">
            <w:pPr>
              <w:jc w:val="left"/>
            </w:pPr>
            <w:r w:rsidRPr="00EB4BA0">
              <w:t>Tác nhân chính</w:t>
            </w:r>
          </w:p>
        </w:tc>
        <w:tc>
          <w:tcPr>
            <w:tcW w:w="4261" w:type="dxa"/>
          </w:tcPr>
          <w:p w14:paraId="630EC326" w14:textId="77777777" w:rsidR="00490211" w:rsidRPr="00EB4BA0" w:rsidRDefault="00490211" w:rsidP="003E6AE5">
            <w:pPr>
              <w:jc w:val="left"/>
            </w:pPr>
            <w:r w:rsidRPr="00EB4BA0">
              <w:t>User</w:t>
            </w:r>
          </w:p>
        </w:tc>
      </w:tr>
      <w:tr w:rsidR="00490211" w:rsidRPr="00EB4BA0" w14:paraId="1432DAA7" w14:textId="77777777" w:rsidTr="003E6AE5">
        <w:tc>
          <w:tcPr>
            <w:tcW w:w="4261" w:type="dxa"/>
          </w:tcPr>
          <w:p w14:paraId="600B8C52" w14:textId="77777777" w:rsidR="00490211" w:rsidRPr="00EB4BA0" w:rsidRDefault="00490211" w:rsidP="003E6AE5">
            <w:pPr>
              <w:jc w:val="left"/>
            </w:pPr>
            <w:r w:rsidRPr="00EB4BA0">
              <w:t xml:space="preserve">Mức </w:t>
            </w:r>
          </w:p>
        </w:tc>
        <w:tc>
          <w:tcPr>
            <w:tcW w:w="4261" w:type="dxa"/>
          </w:tcPr>
          <w:p w14:paraId="36130EFD" w14:textId="77777777" w:rsidR="00490211" w:rsidRPr="00EB4BA0" w:rsidRDefault="00490211" w:rsidP="003E6AE5">
            <w:pPr>
              <w:jc w:val="left"/>
            </w:pPr>
            <w:r w:rsidRPr="00EB4BA0">
              <w:t>1</w:t>
            </w:r>
          </w:p>
        </w:tc>
      </w:tr>
      <w:tr w:rsidR="00490211" w:rsidRPr="00EB4BA0" w14:paraId="161D3EDC" w14:textId="77777777" w:rsidTr="003E6AE5">
        <w:tc>
          <w:tcPr>
            <w:tcW w:w="4261" w:type="dxa"/>
          </w:tcPr>
          <w:p w14:paraId="7DFAEADE" w14:textId="77777777" w:rsidR="00490211" w:rsidRPr="00EB4BA0" w:rsidRDefault="00490211" w:rsidP="003E6AE5">
            <w:pPr>
              <w:jc w:val="left"/>
            </w:pPr>
            <w:r w:rsidRPr="00EB4BA0">
              <w:t xml:space="preserve">Người chịu trách nhiệm </w:t>
            </w:r>
          </w:p>
        </w:tc>
        <w:tc>
          <w:tcPr>
            <w:tcW w:w="4261" w:type="dxa"/>
          </w:tcPr>
          <w:p w14:paraId="1E113B50" w14:textId="77777777" w:rsidR="00490211" w:rsidRPr="00EB4BA0" w:rsidRDefault="00490211" w:rsidP="003E6AE5">
            <w:pPr>
              <w:jc w:val="left"/>
            </w:pPr>
            <w:r w:rsidRPr="00EB4BA0">
              <w:t>Admin</w:t>
            </w:r>
          </w:p>
        </w:tc>
      </w:tr>
      <w:tr w:rsidR="00490211" w:rsidRPr="00EB4BA0" w14:paraId="5EBB9E20" w14:textId="77777777" w:rsidTr="003E6AE5">
        <w:tc>
          <w:tcPr>
            <w:tcW w:w="4261" w:type="dxa"/>
          </w:tcPr>
          <w:p w14:paraId="7B014CBE" w14:textId="77777777" w:rsidR="00490211" w:rsidRPr="00EB4BA0" w:rsidRDefault="00490211" w:rsidP="003E6AE5">
            <w:pPr>
              <w:jc w:val="left"/>
            </w:pPr>
            <w:r w:rsidRPr="00EB4BA0">
              <w:t xml:space="preserve">Tiền điều kiện </w:t>
            </w:r>
          </w:p>
        </w:tc>
        <w:tc>
          <w:tcPr>
            <w:tcW w:w="4261" w:type="dxa"/>
          </w:tcPr>
          <w:p w14:paraId="7BEA1885" w14:textId="04EF84F1" w:rsidR="00490211" w:rsidRPr="00EB4BA0" w:rsidRDefault="00490211" w:rsidP="003E6AE5">
            <w:pPr>
              <w:jc w:val="left"/>
            </w:pPr>
            <w:r w:rsidRPr="00EB4BA0">
              <w:t>Use phải có tài khoản đã được đăng ký trên hệ thống</w:t>
            </w:r>
          </w:p>
        </w:tc>
      </w:tr>
      <w:tr w:rsidR="00490211" w:rsidRPr="00EB4BA0" w14:paraId="4271B761" w14:textId="77777777" w:rsidTr="003E6AE5">
        <w:tc>
          <w:tcPr>
            <w:tcW w:w="4261" w:type="dxa"/>
          </w:tcPr>
          <w:p w14:paraId="5EAE1C8C" w14:textId="77777777" w:rsidR="00490211" w:rsidRPr="00EB4BA0" w:rsidRDefault="00490211" w:rsidP="003E6AE5">
            <w:pPr>
              <w:jc w:val="left"/>
            </w:pPr>
            <w:r w:rsidRPr="00EB4BA0">
              <w:t>Đảm bảo tối thiểu</w:t>
            </w:r>
          </w:p>
        </w:tc>
        <w:tc>
          <w:tcPr>
            <w:tcW w:w="4261" w:type="dxa"/>
          </w:tcPr>
          <w:p w14:paraId="588A086A" w14:textId="77777777" w:rsidR="00490211" w:rsidRPr="00EB4BA0" w:rsidRDefault="00490211" w:rsidP="003E6AE5">
            <w:pPr>
              <w:jc w:val="left"/>
            </w:pPr>
            <w:r w:rsidRPr="00EB4BA0">
              <w:t>Hệ thống loại bỏ tối thiểu thông tin đăng nhập và yêu cầu user đăng nhập lại.</w:t>
            </w:r>
          </w:p>
        </w:tc>
      </w:tr>
      <w:tr w:rsidR="00490211" w:rsidRPr="00EB4BA0" w14:paraId="51DD8CD7" w14:textId="77777777" w:rsidTr="003E6AE5">
        <w:tc>
          <w:tcPr>
            <w:tcW w:w="4261" w:type="dxa"/>
          </w:tcPr>
          <w:p w14:paraId="1F94DB28" w14:textId="77777777" w:rsidR="00490211" w:rsidRPr="00EB4BA0" w:rsidRDefault="00490211" w:rsidP="003E6AE5">
            <w:pPr>
              <w:jc w:val="left"/>
            </w:pPr>
            <w:r w:rsidRPr="00EB4BA0">
              <w:t xml:space="preserve">Đảm bảo thành công </w:t>
            </w:r>
          </w:p>
        </w:tc>
        <w:tc>
          <w:tcPr>
            <w:tcW w:w="4261" w:type="dxa"/>
          </w:tcPr>
          <w:p w14:paraId="2CA85BFC" w14:textId="77777777" w:rsidR="00490211" w:rsidRPr="00EB4BA0" w:rsidRDefault="00490211" w:rsidP="003E6AE5">
            <w:pPr>
              <w:jc w:val="left"/>
            </w:pPr>
            <w:r w:rsidRPr="00EB4BA0">
              <w:t>User đăng nhập được đăng nhập vào trang chính</w:t>
            </w:r>
          </w:p>
        </w:tc>
      </w:tr>
      <w:tr w:rsidR="00490211" w:rsidRPr="00EB4BA0" w14:paraId="6B480C2B" w14:textId="77777777" w:rsidTr="003E6AE5">
        <w:tc>
          <w:tcPr>
            <w:tcW w:w="4261" w:type="dxa"/>
          </w:tcPr>
          <w:p w14:paraId="3B70FA15" w14:textId="77777777" w:rsidR="00490211" w:rsidRPr="00EB4BA0" w:rsidRDefault="00490211" w:rsidP="003E6AE5">
            <w:pPr>
              <w:jc w:val="left"/>
            </w:pPr>
            <w:r w:rsidRPr="00EB4BA0">
              <w:t xml:space="preserve">Kích hoạt </w:t>
            </w:r>
          </w:p>
        </w:tc>
        <w:tc>
          <w:tcPr>
            <w:tcW w:w="4261" w:type="dxa"/>
          </w:tcPr>
          <w:p w14:paraId="7836D9A2" w14:textId="0ABFE249" w:rsidR="00490211" w:rsidRPr="00EB4BA0" w:rsidRDefault="00490211" w:rsidP="003E6AE5">
            <w:pPr>
              <w:jc w:val="left"/>
            </w:pPr>
            <w:r w:rsidRPr="00EB4BA0">
              <w:t>Khi thực hiện truy cập vào trang đăng nhập.</w:t>
            </w:r>
          </w:p>
        </w:tc>
      </w:tr>
      <w:tr w:rsidR="00490211" w:rsidRPr="00EB4BA0" w14:paraId="59C71F24" w14:textId="77777777" w:rsidTr="003E6AE5">
        <w:tc>
          <w:tcPr>
            <w:tcW w:w="4261" w:type="dxa"/>
          </w:tcPr>
          <w:p w14:paraId="4607B240" w14:textId="77777777" w:rsidR="00490211" w:rsidRPr="00EB4BA0" w:rsidRDefault="00490211" w:rsidP="003E6AE5">
            <w:pPr>
              <w:jc w:val="left"/>
            </w:pPr>
            <w:r w:rsidRPr="00EB4BA0">
              <w:t xml:space="preserve">Chuỗi sự kiện chính </w:t>
            </w:r>
          </w:p>
        </w:tc>
        <w:tc>
          <w:tcPr>
            <w:tcW w:w="4261" w:type="dxa"/>
          </w:tcPr>
          <w:p w14:paraId="304E18FE" w14:textId="77777777" w:rsidR="00490211" w:rsidRPr="00EB4BA0" w:rsidRDefault="00490211" w:rsidP="008E3C78">
            <w:pPr>
              <w:numPr>
                <w:ilvl w:val="0"/>
                <w:numId w:val="46"/>
              </w:numPr>
              <w:spacing w:line="240" w:lineRule="auto"/>
              <w:jc w:val="left"/>
            </w:pPr>
            <w:r w:rsidRPr="00EB4BA0">
              <w:t>Ứng dụng hiện thị form đăng nhập và đồng thời yêu cầu user đăng nhập tài khoản và mật khẩu.</w:t>
            </w:r>
          </w:p>
          <w:p w14:paraId="3F2196A6" w14:textId="77777777" w:rsidR="00490211" w:rsidRPr="00EB4BA0" w:rsidRDefault="00490211" w:rsidP="008E3C78">
            <w:pPr>
              <w:numPr>
                <w:ilvl w:val="0"/>
                <w:numId w:val="46"/>
              </w:numPr>
              <w:spacing w:line="240" w:lineRule="auto"/>
              <w:jc w:val="left"/>
            </w:pPr>
            <w:r w:rsidRPr="00EB4BA0">
              <w:t>User nhập tài khoản và mật khẩu, thực hiện nhấn nút đăng nhập.</w:t>
            </w:r>
          </w:p>
          <w:p w14:paraId="069D37FF" w14:textId="77777777" w:rsidR="00490211" w:rsidRPr="00EB4BA0" w:rsidRDefault="00490211" w:rsidP="008E3C78">
            <w:pPr>
              <w:numPr>
                <w:ilvl w:val="0"/>
                <w:numId w:val="46"/>
              </w:numPr>
              <w:spacing w:line="240" w:lineRule="auto"/>
              <w:jc w:val="left"/>
            </w:pPr>
            <w:r w:rsidRPr="00EB4BA0">
              <w:t>Hệ thống kiểm tra tài khoản mật khẩu hợp lệ.</w:t>
            </w:r>
          </w:p>
          <w:p w14:paraId="5879F55F" w14:textId="77777777" w:rsidR="00490211" w:rsidRPr="00EB4BA0" w:rsidRDefault="00490211" w:rsidP="008E3C78">
            <w:pPr>
              <w:numPr>
                <w:ilvl w:val="0"/>
                <w:numId w:val="46"/>
              </w:numPr>
              <w:spacing w:line="240" w:lineRule="auto"/>
              <w:jc w:val="left"/>
            </w:pPr>
            <w:r w:rsidRPr="00EB4BA0">
              <w:t>Ứng dụng chuyển vào trang chính màn hình.</w:t>
            </w:r>
          </w:p>
        </w:tc>
      </w:tr>
      <w:tr w:rsidR="00490211" w:rsidRPr="00EB4BA0" w14:paraId="5289D9AB" w14:textId="77777777" w:rsidTr="003E6AE5">
        <w:tc>
          <w:tcPr>
            <w:tcW w:w="4261" w:type="dxa"/>
          </w:tcPr>
          <w:p w14:paraId="47029BEB" w14:textId="77777777" w:rsidR="00490211" w:rsidRPr="00EB4BA0" w:rsidRDefault="00490211" w:rsidP="003E6AE5">
            <w:pPr>
              <w:jc w:val="left"/>
            </w:pPr>
            <w:r w:rsidRPr="00EB4BA0">
              <w:t>Chuỗi sự kiện thay thế</w:t>
            </w:r>
          </w:p>
        </w:tc>
        <w:tc>
          <w:tcPr>
            <w:tcW w:w="4261" w:type="dxa"/>
          </w:tcPr>
          <w:p w14:paraId="4A24592B" w14:textId="77777777" w:rsidR="00490211" w:rsidRPr="00EB4BA0" w:rsidRDefault="00490211" w:rsidP="003E6AE5">
            <w:pPr>
              <w:jc w:val="left"/>
            </w:pPr>
            <w:r w:rsidRPr="00EB4BA0">
              <w:t>3.1.Hệ thống kiểm tra tài khoản và mật khẩu không hợp lệ ,yêu cầu user nhập lại.</w:t>
            </w:r>
          </w:p>
          <w:p w14:paraId="6F7D9571" w14:textId="77777777" w:rsidR="00490211" w:rsidRPr="00EB4BA0" w:rsidRDefault="00490211" w:rsidP="003E6AE5">
            <w:pPr>
              <w:jc w:val="left"/>
            </w:pPr>
            <w:r w:rsidRPr="00EB4BA0">
              <w:t xml:space="preserve">3.2.User nhập lại mật khẩu và tài </w:t>
            </w:r>
            <w:r w:rsidRPr="00EB4BA0">
              <w:lastRenderedPageBreak/>
              <w:t>khoản.</w:t>
            </w:r>
          </w:p>
          <w:p w14:paraId="3FDB138D" w14:textId="77777777" w:rsidR="00490211" w:rsidRPr="00EB4BA0" w:rsidRDefault="00490211" w:rsidP="003E6AE5">
            <w:pPr>
              <w:jc w:val="left"/>
            </w:pPr>
            <w:r w:rsidRPr="00EB4BA0">
              <w:t>3.3.Ứng dụng kiểm tra tài khoản và mật khẩu hợp lệ.</w:t>
            </w:r>
          </w:p>
        </w:tc>
      </w:tr>
    </w:tbl>
    <w:p w14:paraId="302B3027" w14:textId="7E58B85F" w:rsidR="00490211" w:rsidRPr="00EB4BA0" w:rsidRDefault="00490211" w:rsidP="00490211">
      <w:pPr>
        <w:ind w:left="360"/>
        <w:rPr>
          <w:b/>
        </w:rPr>
      </w:pPr>
    </w:p>
    <w:p w14:paraId="2CA61B02" w14:textId="4FDD334D" w:rsidR="00490211" w:rsidRPr="00EB4BA0" w:rsidRDefault="00490211" w:rsidP="00577DC5">
      <w:pPr>
        <w:pStyle w:val="ListParagraph"/>
        <w:numPr>
          <w:ilvl w:val="0"/>
          <w:numId w:val="11"/>
        </w:numPr>
        <w:rPr>
          <w:b/>
        </w:rPr>
      </w:pPr>
      <w:r w:rsidRPr="00EB4BA0">
        <w:rPr>
          <w:b/>
        </w:rPr>
        <w:t>Đăng Ký</w:t>
      </w:r>
    </w:p>
    <w:tbl>
      <w:tblPr>
        <w:tblStyle w:val="TableGrid"/>
        <w:tblW w:w="0" w:type="auto"/>
        <w:tblLook w:val="04A0" w:firstRow="1" w:lastRow="0" w:firstColumn="1" w:lastColumn="0" w:noHBand="0" w:noVBand="1"/>
      </w:tblPr>
      <w:tblGrid>
        <w:gridCol w:w="4261"/>
        <w:gridCol w:w="4261"/>
      </w:tblGrid>
      <w:tr w:rsidR="00490211" w:rsidRPr="00EB4BA0" w14:paraId="076B4ED4" w14:textId="77777777" w:rsidTr="003E6AE5">
        <w:tc>
          <w:tcPr>
            <w:tcW w:w="8522" w:type="dxa"/>
            <w:gridSpan w:val="2"/>
          </w:tcPr>
          <w:p w14:paraId="3E8ECD6B" w14:textId="77777777" w:rsidR="00490211" w:rsidRPr="00EB4BA0" w:rsidRDefault="00490211" w:rsidP="003E6AE5">
            <w:pPr>
              <w:jc w:val="left"/>
            </w:pPr>
            <w:r w:rsidRPr="00EB4BA0">
              <w:t xml:space="preserve">    </w:t>
            </w:r>
            <w:bookmarkStart w:id="74" w:name="OLE_LINK26"/>
            <w:r w:rsidRPr="00EB4BA0">
              <w:t>Đăng ký</w:t>
            </w:r>
            <w:bookmarkEnd w:id="74"/>
          </w:p>
        </w:tc>
      </w:tr>
      <w:tr w:rsidR="00490211" w:rsidRPr="00EB4BA0" w14:paraId="42A85347" w14:textId="77777777" w:rsidTr="003E6AE5">
        <w:tc>
          <w:tcPr>
            <w:tcW w:w="4261" w:type="dxa"/>
          </w:tcPr>
          <w:p w14:paraId="3ABBBD09" w14:textId="77777777" w:rsidR="00490211" w:rsidRPr="00EB4BA0" w:rsidRDefault="00490211" w:rsidP="003E6AE5">
            <w:pPr>
              <w:jc w:val="left"/>
            </w:pPr>
            <w:r w:rsidRPr="00EB4BA0">
              <w:t>Tên Use Case</w:t>
            </w:r>
          </w:p>
        </w:tc>
        <w:tc>
          <w:tcPr>
            <w:tcW w:w="4261" w:type="dxa"/>
          </w:tcPr>
          <w:p w14:paraId="4F4FC794" w14:textId="77777777" w:rsidR="00490211" w:rsidRPr="00EB4BA0" w:rsidRDefault="00490211" w:rsidP="003E6AE5">
            <w:pPr>
              <w:jc w:val="left"/>
            </w:pPr>
            <w:r w:rsidRPr="00EB4BA0">
              <w:t>Đăng Ký</w:t>
            </w:r>
          </w:p>
        </w:tc>
      </w:tr>
      <w:tr w:rsidR="00490211" w:rsidRPr="00EB4BA0" w14:paraId="1B6FC274" w14:textId="77777777" w:rsidTr="003E6AE5">
        <w:tc>
          <w:tcPr>
            <w:tcW w:w="4261" w:type="dxa"/>
          </w:tcPr>
          <w:p w14:paraId="4E8FB4D1" w14:textId="77777777" w:rsidR="00490211" w:rsidRPr="00EB4BA0" w:rsidRDefault="00490211" w:rsidP="003E6AE5">
            <w:pPr>
              <w:jc w:val="left"/>
            </w:pPr>
            <w:r w:rsidRPr="00EB4BA0">
              <w:t>Tác nhân chính</w:t>
            </w:r>
          </w:p>
        </w:tc>
        <w:tc>
          <w:tcPr>
            <w:tcW w:w="4261" w:type="dxa"/>
          </w:tcPr>
          <w:p w14:paraId="7A189096" w14:textId="77777777" w:rsidR="00490211" w:rsidRPr="00EB4BA0" w:rsidRDefault="00490211" w:rsidP="003E6AE5">
            <w:pPr>
              <w:jc w:val="left"/>
            </w:pPr>
            <w:r w:rsidRPr="00EB4BA0">
              <w:t>User</w:t>
            </w:r>
          </w:p>
        </w:tc>
      </w:tr>
      <w:tr w:rsidR="00490211" w:rsidRPr="00EB4BA0" w14:paraId="21E934AA" w14:textId="77777777" w:rsidTr="003E6AE5">
        <w:tc>
          <w:tcPr>
            <w:tcW w:w="4261" w:type="dxa"/>
          </w:tcPr>
          <w:p w14:paraId="2983AEA3" w14:textId="77777777" w:rsidR="00490211" w:rsidRPr="00EB4BA0" w:rsidRDefault="00490211" w:rsidP="003E6AE5">
            <w:pPr>
              <w:jc w:val="left"/>
            </w:pPr>
            <w:r w:rsidRPr="00EB4BA0">
              <w:t xml:space="preserve">Mức </w:t>
            </w:r>
          </w:p>
        </w:tc>
        <w:tc>
          <w:tcPr>
            <w:tcW w:w="4261" w:type="dxa"/>
          </w:tcPr>
          <w:p w14:paraId="3BCF7C88" w14:textId="77777777" w:rsidR="00490211" w:rsidRPr="00EB4BA0" w:rsidRDefault="00490211" w:rsidP="003E6AE5">
            <w:pPr>
              <w:jc w:val="left"/>
            </w:pPr>
            <w:r w:rsidRPr="00EB4BA0">
              <w:t>1</w:t>
            </w:r>
          </w:p>
        </w:tc>
      </w:tr>
      <w:tr w:rsidR="00490211" w:rsidRPr="00EB4BA0" w14:paraId="3A64258C" w14:textId="77777777" w:rsidTr="003E6AE5">
        <w:tc>
          <w:tcPr>
            <w:tcW w:w="4261" w:type="dxa"/>
          </w:tcPr>
          <w:p w14:paraId="0A962DA3" w14:textId="77777777" w:rsidR="00490211" w:rsidRPr="00EB4BA0" w:rsidRDefault="00490211" w:rsidP="003E6AE5">
            <w:pPr>
              <w:jc w:val="left"/>
            </w:pPr>
            <w:r w:rsidRPr="00EB4BA0">
              <w:t xml:space="preserve">Người chịu trách nhiệm </w:t>
            </w:r>
          </w:p>
        </w:tc>
        <w:tc>
          <w:tcPr>
            <w:tcW w:w="4261" w:type="dxa"/>
          </w:tcPr>
          <w:p w14:paraId="3E616B74" w14:textId="77777777" w:rsidR="00490211" w:rsidRPr="00EB4BA0" w:rsidRDefault="00490211" w:rsidP="003E6AE5">
            <w:pPr>
              <w:jc w:val="left"/>
            </w:pPr>
            <w:r w:rsidRPr="00EB4BA0">
              <w:t>Admin</w:t>
            </w:r>
          </w:p>
        </w:tc>
      </w:tr>
      <w:tr w:rsidR="00490211" w:rsidRPr="00EB4BA0" w14:paraId="011F0719" w14:textId="77777777" w:rsidTr="003E6AE5">
        <w:tc>
          <w:tcPr>
            <w:tcW w:w="4261" w:type="dxa"/>
          </w:tcPr>
          <w:p w14:paraId="2F012E9F" w14:textId="77777777" w:rsidR="00490211" w:rsidRPr="00EB4BA0" w:rsidRDefault="00490211" w:rsidP="003E6AE5">
            <w:pPr>
              <w:jc w:val="left"/>
            </w:pPr>
            <w:r w:rsidRPr="00EB4BA0">
              <w:t xml:space="preserve">Tiền điều kiện </w:t>
            </w:r>
          </w:p>
        </w:tc>
        <w:tc>
          <w:tcPr>
            <w:tcW w:w="4261" w:type="dxa"/>
          </w:tcPr>
          <w:p w14:paraId="5B665D88" w14:textId="7F4352E7" w:rsidR="00490211" w:rsidRPr="00EB4BA0" w:rsidRDefault="00490211" w:rsidP="003E6AE5">
            <w:pPr>
              <w:jc w:val="left"/>
            </w:pPr>
            <w:r w:rsidRPr="00EB4BA0">
              <w:t>Use</w:t>
            </w:r>
            <w:r w:rsidR="00B50631" w:rsidRPr="00EB4BA0">
              <w:t>r</w:t>
            </w:r>
            <w:r w:rsidRPr="00EB4BA0">
              <w:t xml:space="preserve"> phải đăng ký tài khoản theo điều kiện </w:t>
            </w:r>
            <w:r w:rsidR="00B50631" w:rsidRPr="00EB4BA0">
              <w:t>của ứng dụng yêu cầu</w:t>
            </w:r>
          </w:p>
        </w:tc>
      </w:tr>
      <w:tr w:rsidR="00490211" w:rsidRPr="00EB4BA0" w14:paraId="085A7C0A" w14:textId="77777777" w:rsidTr="003E6AE5">
        <w:tc>
          <w:tcPr>
            <w:tcW w:w="4261" w:type="dxa"/>
          </w:tcPr>
          <w:p w14:paraId="1E5FF1A6" w14:textId="77777777" w:rsidR="00490211" w:rsidRPr="00EB4BA0" w:rsidRDefault="00490211" w:rsidP="003E6AE5">
            <w:pPr>
              <w:jc w:val="left"/>
            </w:pPr>
            <w:r w:rsidRPr="00EB4BA0">
              <w:t>Đảm bảo tối thiểu</w:t>
            </w:r>
          </w:p>
        </w:tc>
        <w:tc>
          <w:tcPr>
            <w:tcW w:w="4261" w:type="dxa"/>
          </w:tcPr>
          <w:p w14:paraId="61C61D2F" w14:textId="49CEE643" w:rsidR="00490211" w:rsidRPr="00EB4BA0" w:rsidRDefault="00490211" w:rsidP="003E6AE5">
            <w:pPr>
              <w:jc w:val="left"/>
            </w:pPr>
            <w:r w:rsidRPr="00EB4BA0">
              <w:t xml:space="preserve">Hệ thống loại bỏ tối thiểu thông tin đăng </w:t>
            </w:r>
            <w:r w:rsidR="00B50631" w:rsidRPr="00EB4BA0">
              <w:t>ký</w:t>
            </w:r>
            <w:r w:rsidRPr="00EB4BA0">
              <w:t xml:space="preserve"> và yêu cầu user đăng ký lại.</w:t>
            </w:r>
          </w:p>
        </w:tc>
      </w:tr>
      <w:tr w:rsidR="00490211" w:rsidRPr="00EB4BA0" w14:paraId="2C3C0A73" w14:textId="77777777" w:rsidTr="003E6AE5">
        <w:tc>
          <w:tcPr>
            <w:tcW w:w="4261" w:type="dxa"/>
          </w:tcPr>
          <w:p w14:paraId="12555344" w14:textId="77777777" w:rsidR="00490211" w:rsidRPr="00EB4BA0" w:rsidRDefault="00490211" w:rsidP="003E6AE5">
            <w:pPr>
              <w:jc w:val="left"/>
            </w:pPr>
            <w:r w:rsidRPr="00EB4BA0">
              <w:t xml:space="preserve">Đảm bảo thành công </w:t>
            </w:r>
          </w:p>
        </w:tc>
        <w:tc>
          <w:tcPr>
            <w:tcW w:w="4261" w:type="dxa"/>
          </w:tcPr>
          <w:p w14:paraId="6E68240D" w14:textId="77777777" w:rsidR="00490211" w:rsidRPr="00EB4BA0" w:rsidRDefault="00490211" w:rsidP="003E6AE5">
            <w:pPr>
              <w:jc w:val="left"/>
            </w:pPr>
            <w:r w:rsidRPr="00EB4BA0">
              <w:t>User đăng ký thành công đăng sẽ vào trang trang đăng nhập</w:t>
            </w:r>
          </w:p>
        </w:tc>
      </w:tr>
      <w:tr w:rsidR="00490211" w:rsidRPr="00EB4BA0" w14:paraId="61A9138A" w14:textId="77777777" w:rsidTr="003E6AE5">
        <w:tc>
          <w:tcPr>
            <w:tcW w:w="4261" w:type="dxa"/>
          </w:tcPr>
          <w:p w14:paraId="16699DD8" w14:textId="77777777" w:rsidR="00490211" w:rsidRPr="00EB4BA0" w:rsidRDefault="00490211" w:rsidP="003E6AE5">
            <w:pPr>
              <w:jc w:val="left"/>
            </w:pPr>
            <w:r w:rsidRPr="00EB4BA0">
              <w:t xml:space="preserve">Kích hoạt </w:t>
            </w:r>
          </w:p>
        </w:tc>
        <w:tc>
          <w:tcPr>
            <w:tcW w:w="4261" w:type="dxa"/>
          </w:tcPr>
          <w:p w14:paraId="6CD9268E" w14:textId="6391899A" w:rsidR="00490211" w:rsidRPr="00EB4BA0" w:rsidRDefault="00490211" w:rsidP="003E6AE5">
            <w:pPr>
              <w:jc w:val="left"/>
            </w:pPr>
            <w:r w:rsidRPr="00EB4BA0">
              <w:t xml:space="preserve">Khi thực hiện </w:t>
            </w:r>
            <w:r w:rsidR="00B50631" w:rsidRPr="00EB4BA0">
              <w:t>truy cập vào trang đăng ký.</w:t>
            </w:r>
            <w:r w:rsidRPr="00EB4BA0">
              <w:t xml:space="preserve"> </w:t>
            </w:r>
          </w:p>
        </w:tc>
      </w:tr>
      <w:tr w:rsidR="00490211" w:rsidRPr="00EB4BA0" w14:paraId="3CF4073F" w14:textId="77777777" w:rsidTr="003E6AE5">
        <w:tc>
          <w:tcPr>
            <w:tcW w:w="4261" w:type="dxa"/>
          </w:tcPr>
          <w:p w14:paraId="2E5F7C03" w14:textId="77777777" w:rsidR="00490211" w:rsidRPr="00EB4BA0" w:rsidRDefault="00490211" w:rsidP="003E6AE5">
            <w:pPr>
              <w:jc w:val="left"/>
            </w:pPr>
            <w:r w:rsidRPr="00EB4BA0">
              <w:t xml:space="preserve">Chuỗi sự kiện chính </w:t>
            </w:r>
          </w:p>
        </w:tc>
        <w:tc>
          <w:tcPr>
            <w:tcW w:w="4261" w:type="dxa"/>
          </w:tcPr>
          <w:p w14:paraId="202541A1" w14:textId="77777777" w:rsidR="00490211" w:rsidRPr="00EB4BA0" w:rsidRDefault="00490211" w:rsidP="008E3C78">
            <w:pPr>
              <w:numPr>
                <w:ilvl w:val="0"/>
                <w:numId w:val="47"/>
              </w:numPr>
              <w:spacing w:line="240" w:lineRule="auto"/>
              <w:jc w:val="left"/>
            </w:pPr>
            <w:r w:rsidRPr="00EB4BA0">
              <w:t>Hệ thống hiện thị form đăng ký.</w:t>
            </w:r>
          </w:p>
          <w:p w14:paraId="36F470F3" w14:textId="5F1657C9" w:rsidR="00B50631" w:rsidRPr="00EB4BA0" w:rsidRDefault="00490211" w:rsidP="008E3C78">
            <w:pPr>
              <w:numPr>
                <w:ilvl w:val="0"/>
                <w:numId w:val="47"/>
              </w:numPr>
              <w:spacing w:line="240" w:lineRule="auto"/>
              <w:jc w:val="left"/>
            </w:pPr>
            <w:r w:rsidRPr="00EB4BA0">
              <w:t>Người dùng nhập</w:t>
            </w:r>
            <w:r w:rsidR="00B50631" w:rsidRPr="00EB4BA0">
              <w:t xml:space="preserve"> các thông tin sau</w:t>
            </w:r>
          </w:p>
          <w:p w14:paraId="7732A996" w14:textId="3F246911" w:rsidR="00B50631" w:rsidRPr="00EB4BA0" w:rsidRDefault="00B50631" w:rsidP="00577DC5">
            <w:pPr>
              <w:pStyle w:val="ListParagraph"/>
              <w:numPr>
                <w:ilvl w:val="0"/>
                <w:numId w:val="11"/>
              </w:numPr>
              <w:tabs>
                <w:tab w:val="left" w:pos="312"/>
              </w:tabs>
              <w:spacing w:line="240" w:lineRule="auto"/>
            </w:pPr>
            <w:r w:rsidRPr="00EB4BA0">
              <w:t>FullName</w:t>
            </w:r>
          </w:p>
          <w:p w14:paraId="72DF8E9C" w14:textId="0ED491CB" w:rsidR="00B50631" w:rsidRPr="00EB4BA0" w:rsidRDefault="00B50631" w:rsidP="00577DC5">
            <w:pPr>
              <w:pStyle w:val="ListParagraph"/>
              <w:numPr>
                <w:ilvl w:val="0"/>
                <w:numId w:val="11"/>
              </w:numPr>
              <w:tabs>
                <w:tab w:val="left" w:pos="312"/>
              </w:tabs>
              <w:spacing w:line="240" w:lineRule="auto"/>
            </w:pPr>
            <w:r w:rsidRPr="00EB4BA0">
              <w:t>Phone</w:t>
            </w:r>
          </w:p>
          <w:p w14:paraId="3F10FA69" w14:textId="73BB0F4C" w:rsidR="00B50631" w:rsidRPr="00EB4BA0" w:rsidRDefault="00B50631" w:rsidP="00577DC5">
            <w:pPr>
              <w:pStyle w:val="ListParagraph"/>
              <w:numPr>
                <w:ilvl w:val="0"/>
                <w:numId w:val="11"/>
              </w:numPr>
              <w:tabs>
                <w:tab w:val="left" w:pos="312"/>
              </w:tabs>
              <w:spacing w:line="240" w:lineRule="auto"/>
            </w:pPr>
            <w:r w:rsidRPr="00EB4BA0">
              <w:t>Email</w:t>
            </w:r>
          </w:p>
          <w:p w14:paraId="6A46D17D" w14:textId="573B027C" w:rsidR="00B50631" w:rsidRPr="00EB4BA0" w:rsidRDefault="00B50631" w:rsidP="00577DC5">
            <w:pPr>
              <w:pStyle w:val="ListParagraph"/>
              <w:numPr>
                <w:ilvl w:val="0"/>
                <w:numId w:val="11"/>
              </w:numPr>
              <w:tabs>
                <w:tab w:val="left" w:pos="312"/>
              </w:tabs>
              <w:spacing w:line="240" w:lineRule="auto"/>
            </w:pPr>
            <w:r w:rsidRPr="00EB4BA0">
              <w:t>Password</w:t>
            </w:r>
          </w:p>
          <w:p w14:paraId="0DDB26B7" w14:textId="2E6EDD2E" w:rsidR="00B50631" w:rsidRPr="00EB4BA0" w:rsidRDefault="00B50631" w:rsidP="00577DC5">
            <w:pPr>
              <w:pStyle w:val="ListParagraph"/>
              <w:numPr>
                <w:ilvl w:val="0"/>
                <w:numId w:val="11"/>
              </w:numPr>
              <w:tabs>
                <w:tab w:val="left" w:pos="312"/>
              </w:tabs>
              <w:spacing w:line="240" w:lineRule="auto"/>
            </w:pPr>
            <w:r w:rsidRPr="00EB4BA0">
              <w:t>ConfirmPassword</w:t>
            </w:r>
          </w:p>
          <w:p w14:paraId="2DD671BF" w14:textId="63EF589C" w:rsidR="00490211" w:rsidRPr="00EB4BA0" w:rsidRDefault="00B50631" w:rsidP="00B50631">
            <w:pPr>
              <w:spacing w:line="240" w:lineRule="auto"/>
              <w:jc w:val="left"/>
            </w:pPr>
            <w:r w:rsidRPr="00EB4BA0">
              <w:t>3</w:t>
            </w:r>
            <w:r w:rsidR="00490211" w:rsidRPr="00EB4BA0">
              <w:t>.Hệ thống kiểm tra</w:t>
            </w:r>
            <w:r w:rsidRPr="00EB4BA0">
              <w:t xml:space="preserve"> thông tin </w:t>
            </w:r>
            <w:r w:rsidR="00490211" w:rsidRPr="00EB4BA0">
              <w:t>đăng ký hợp lệ theo yêu cầu của</w:t>
            </w:r>
            <w:r w:rsidRPr="00EB4BA0">
              <w:t xml:space="preserve"> ứng dụng</w:t>
            </w:r>
            <w:r w:rsidR="00490211" w:rsidRPr="00EB4BA0">
              <w:t>.</w:t>
            </w:r>
          </w:p>
          <w:p w14:paraId="16D67931" w14:textId="6F7EFDEA" w:rsidR="00490211" w:rsidRPr="00EB4BA0" w:rsidRDefault="00490211" w:rsidP="003E6AE5">
            <w:pPr>
              <w:jc w:val="left"/>
            </w:pPr>
            <w:r w:rsidRPr="00EB4BA0">
              <w:t>4.</w:t>
            </w:r>
            <w:r w:rsidR="00B50631" w:rsidRPr="00EB4BA0">
              <w:t xml:space="preserve"> Thành công ứ</w:t>
            </w:r>
            <w:r w:rsidRPr="00EB4BA0">
              <w:t>ng dụng chuyển vào trang đăng nhập để thực hiện đăng nhập.</w:t>
            </w:r>
          </w:p>
        </w:tc>
      </w:tr>
      <w:tr w:rsidR="00490211" w:rsidRPr="00EB4BA0" w14:paraId="5C6C5CAF" w14:textId="77777777" w:rsidTr="003E6AE5">
        <w:tc>
          <w:tcPr>
            <w:tcW w:w="4261" w:type="dxa"/>
          </w:tcPr>
          <w:p w14:paraId="78C6C96F" w14:textId="77777777" w:rsidR="00490211" w:rsidRPr="00EB4BA0" w:rsidRDefault="00490211" w:rsidP="003E6AE5">
            <w:pPr>
              <w:jc w:val="left"/>
            </w:pPr>
            <w:r w:rsidRPr="00EB4BA0">
              <w:lastRenderedPageBreak/>
              <w:t>Chuỗi sự kiện thay thế</w:t>
            </w:r>
          </w:p>
        </w:tc>
        <w:tc>
          <w:tcPr>
            <w:tcW w:w="4261" w:type="dxa"/>
          </w:tcPr>
          <w:p w14:paraId="7D2AA773" w14:textId="1B1595C2" w:rsidR="00490211" w:rsidRPr="00EB4BA0" w:rsidRDefault="00490211" w:rsidP="00B50631">
            <w:pPr>
              <w:jc w:val="left"/>
            </w:pPr>
            <w:r w:rsidRPr="00EB4BA0">
              <w:t xml:space="preserve">3.1.Hệ thống kiểm tra </w:t>
            </w:r>
            <w:r w:rsidR="00B50631" w:rsidRPr="00EB4BA0">
              <w:t xml:space="preserve">thông tin </w:t>
            </w:r>
            <w:r w:rsidRPr="00EB4BA0">
              <w:t>tài</w:t>
            </w:r>
            <w:r w:rsidR="00B50631" w:rsidRPr="00EB4BA0">
              <w:t xml:space="preserve"> </w:t>
            </w:r>
            <w:r w:rsidRPr="00EB4BA0">
              <w:t>của user đăng ký không hợp lệ</w:t>
            </w:r>
          </w:p>
          <w:p w14:paraId="6866D7FE" w14:textId="55F619B1" w:rsidR="00490211" w:rsidRPr="00EB4BA0" w:rsidRDefault="00490211" w:rsidP="003E6AE5">
            <w:pPr>
              <w:jc w:val="left"/>
            </w:pPr>
            <w:r w:rsidRPr="00EB4BA0">
              <w:t xml:space="preserve">3.2. Yêu cầu user nhập </w:t>
            </w:r>
            <w:r w:rsidR="00B50631" w:rsidRPr="00EB4BA0">
              <w:t>lại thông tin cần thiết.</w:t>
            </w:r>
          </w:p>
          <w:p w14:paraId="4C7916CC" w14:textId="381724D5" w:rsidR="00490211" w:rsidRPr="00EB4BA0" w:rsidRDefault="00490211" w:rsidP="003E6AE5">
            <w:pPr>
              <w:ind w:left="130" w:hangingChars="50" w:hanging="130"/>
              <w:jc w:val="left"/>
            </w:pPr>
            <w:r w:rsidRPr="00EB4BA0">
              <w:t xml:space="preserve">3.3.Ứng dụng kiểm tra </w:t>
            </w:r>
            <w:r w:rsidR="00B50631" w:rsidRPr="00EB4BA0">
              <w:t xml:space="preserve">thông tin </w:t>
            </w:r>
            <w:r w:rsidRPr="00EB4BA0">
              <w:t>của user đăng ký hợp lệ.</w:t>
            </w:r>
          </w:p>
        </w:tc>
      </w:tr>
    </w:tbl>
    <w:p w14:paraId="7405EBDC" w14:textId="77777777" w:rsidR="00490211" w:rsidRPr="00EB4BA0" w:rsidRDefault="00490211" w:rsidP="00490211">
      <w:pPr>
        <w:ind w:left="360"/>
        <w:rPr>
          <w:b/>
        </w:rPr>
      </w:pPr>
    </w:p>
    <w:p w14:paraId="1762388B" w14:textId="493CC136" w:rsidR="00E91714" w:rsidRPr="00EB4BA0" w:rsidRDefault="00E91714" w:rsidP="008E3C78">
      <w:pPr>
        <w:pStyle w:val="ListParagraph"/>
        <w:numPr>
          <w:ilvl w:val="0"/>
          <w:numId w:val="48"/>
        </w:numPr>
        <w:rPr>
          <w:b/>
          <w:bCs/>
          <w:color w:val="000000" w:themeColor="text1"/>
        </w:rPr>
      </w:pPr>
      <w:r w:rsidRPr="00EB4BA0">
        <w:rPr>
          <w:b/>
          <w:bCs/>
          <w:color w:val="000000" w:themeColor="text1"/>
        </w:rPr>
        <w:t>Scan Text</w:t>
      </w:r>
      <w:r w:rsidR="002833AF" w:rsidRPr="00EB4BA0">
        <w:rPr>
          <w:b/>
          <w:bCs/>
          <w:color w:val="000000" w:themeColor="text1"/>
        </w:rPr>
        <w:t xml:space="preserve"> sử dụng Camera </w:t>
      </w:r>
    </w:p>
    <w:tbl>
      <w:tblPr>
        <w:tblStyle w:val="TableGrid"/>
        <w:tblW w:w="0" w:type="auto"/>
        <w:tblLook w:val="04A0" w:firstRow="1" w:lastRow="0" w:firstColumn="1" w:lastColumn="0" w:noHBand="0" w:noVBand="1"/>
      </w:tblPr>
      <w:tblGrid>
        <w:gridCol w:w="4261"/>
        <w:gridCol w:w="4261"/>
      </w:tblGrid>
      <w:tr w:rsidR="00E91714" w:rsidRPr="00EB4BA0" w14:paraId="76FF880B" w14:textId="77777777" w:rsidTr="003E6AE5">
        <w:tc>
          <w:tcPr>
            <w:tcW w:w="8522" w:type="dxa"/>
            <w:gridSpan w:val="2"/>
          </w:tcPr>
          <w:p w14:paraId="53D03EA1" w14:textId="6BBEB684" w:rsidR="00E91714" w:rsidRPr="00EB4BA0" w:rsidRDefault="00E91714" w:rsidP="002833AF">
            <w:pPr>
              <w:rPr>
                <w:color w:val="000000" w:themeColor="text1"/>
              </w:rPr>
            </w:pPr>
            <w:r w:rsidRPr="00EB4BA0">
              <w:t xml:space="preserve"> </w:t>
            </w:r>
            <w:r w:rsidR="002833AF" w:rsidRPr="00EB4BA0">
              <w:rPr>
                <w:color w:val="000000" w:themeColor="text1"/>
              </w:rPr>
              <w:t xml:space="preserve">Scan Text sử dụng Camera </w:t>
            </w:r>
          </w:p>
        </w:tc>
      </w:tr>
      <w:tr w:rsidR="00E91714" w:rsidRPr="00EB4BA0" w14:paraId="4E5F81FF" w14:textId="77777777" w:rsidTr="003E6AE5">
        <w:tc>
          <w:tcPr>
            <w:tcW w:w="4261" w:type="dxa"/>
          </w:tcPr>
          <w:p w14:paraId="4412FADE" w14:textId="77777777" w:rsidR="00E91714" w:rsidRPr="00EB4BA0" w:rsidRDefault="00E91714" w:rsidP="003E6AE5">
            <w:pPr>
              <w:jc w:val="left"/>
            </w:pPr>
            <w:r w:rsidRPr="00EB4BA0">
              <w:t>Tên Use Case</w:t>
            </w:r>
          </w:p>
        </w:tc>
        <w:tc>
          <w:tcPr>
            <w:tcW w:w="4261" w:type="dxa"/>
          </w:tcPr>
          <w:p w14:paraId="272EEDA4" w14:textId="5EBBE740" w:rsidR="00E91714" w:rsidRPr="00EB4BA0" w:rsidRDefault="00E91714" w:rsidP="003E6AE5">
            <w:pPr>
              <w:jc w:val="left"/>
            </w:pPr>
            <w:r w:rsidRPr="00EB4BA0">
              <w:t xml:space="preserve"> </w:t>
            </w:r>
            <w:r w:rsidR="001018E7" w:rsidRPr="00EB4BA0">
              <w:t>Scan Text sử dụng Camera</w:t>
            </w:r>
          </w:p>
        </w:tc>
      </w:tr>
      <w:tr w:rsidR="00E91714" w:rsidRPr="00EB4BA0" w14:paraId="0AA8F7BB" w14:textId="77777777" w:rsidTr="003E6AE5">
        <w:tc>
          <w:tcPr>
            <w:tcW w:w="4261" w:type="dxa"/>
          </w:tcPr>
          <w:p w14:paraId="410AF02C" w14:textId="77777777" w:rsidR="00E91714" w:rsidRPr="00EB4BA0" w:rsidRDefault="00E91714" w:rsidP="003E6AE5">
            <w:pPr>
              <w:jc w:val="left"/>
            </w:pPr>
            <w:r w:rsidRPr="00EB4BA0">
              <w:t>Tác nhân chính</w:t>
            </w:r>
          </w:p>
        </w:tc>
        <w:tc>
          <w:tcPr>
            <w:tcW w:w="4261" w:type="dxa"/>
          </w:tcPr>
          <w:p w14:paraId="5BACAE56" w14:textId="77777777" w:rsidR="00E91714" w:rsidRPr="00EB4BA0" w:rsidRDefault="00E91714" w:rsidP="003E6AE5">
            <w:pPr>
              <w:jc w:val="left"/>
            </w:pPr>
            <w:r w:rsidRPr="00EB4BA0">
              <w:t>User</w:t>
            </w:r>
          </w:p>
        </w:tc>
      </w:tr>
      <w:tr w:rsidR="00E91714" w:rsidRPr="00EB4BA0" w14:paraId="2C2CCF95" w14:textId="77777777" w:rsidTr="003E6AE5">
        <w:tc>
          <w:tcPr>
            <w:tcW w:w="4261" w:type="dxa"/>
          </w:tcPr>
          <w:p w14:paraId="0F347649" w14:textId="77777777" w:rsidR="00E91714" w:rsidRPr="00EB4BA0" w:rsidRDefault="00E91714" w:rsidP="003E6AE5">
            <w:pPr>
              <w:jc w:val="left"/>
            </w:pPr>
            <w:r w:rsidRPr="00EB4BA0">
              <w:t xml:space="preserve">Mức </w:t>
            </w:r>
          </w:p>
        </w:tc>
        <w:tc>
          <w:tcPr>
            <w:tcW w:w="4261" w:type="dxa"/>
          </w:tcPr>
          <w:p w14:paraId="6AAA8E95" w14:textId="77777777" w:rsidR="00E91714" w:rsidRPr="00EB4BA0" w:rsidRDefault="00E91714" w:rsidP="003E6AE5">
            <w:pPr>
              <w:jc w:val="left"/>
            </w:pPr>
            <w:r w:rsidRPr="00EB4BA0">
              <w:t>1</w:t>
            </w:r>
          </w:p>
        </w:tc>
      </w:tr>
      <w:tr w:rsidR="00E91714" w:rsidRPr="00EB4BA0" w14:paraId="50C35EDF" w14:textId="77777777" w:rsidTr="003E6AE5">
        <w:tc>
          <w:tcPr>
            <w:tcW w:w="4261" w:type="dxa"/>
          </w:tcPr>
          <w:p w14:paraId="4E245EB8" w14:textId="77777777" w:rsidR="00E91714" w:rsidRPr="00EB4BA0" w:rsidRDefault="00E91714" w:rsidP="003E6AE5">
            <w:pPr>
              <w:jc w:val="left"/>
            </w:pPr>
            <w:r w:rsidRPr="00EB4BA0">
              <w:t xml:space="preserve">Người chịu trách nhiệm </w:t>
            </w:r>
          </w:p>
        </w:tc>
        <w:tc>
          <w:tcPr>
            <w:tcW w:w="4261" w:type="dxa"/>
          </w:tcPr>
          <w:p w14:paraId="64529FA5" w14:textId="69669962" w:rsidR="00E91714" w:rsidRPr="00EB4BA0" w:rsidRDefault="00E91714" w:rsidP="003E6AE5">
            <w:pPr>
              <w:jc w:val="left"/>
            </w:pPr>
            <w:r w:rsidRPr="00EB4BA0">
              <w:t xml:space="preserve">Không </w:t>
            </w:r>
          </w:p>
        </w:tc>
      </w:tr>
      <w:tr w:rsidR="00E91714" w:rsidRPr="00EB4BA0" w14:paraId="50D4037B" w14:textId="77777777" w:rsidTr="003E6AE5">
        <w:tc>
          <w:tcPr>
            <w:tcW w:w="4261" w:type="dxa"/>
          </w:tcPr>
          <w:p w14:paraId="721B7A5C" w14:textId="77777777" w:rsidR="00E91714" w:rsidRPr="00EB4BA0" w:rsidRDefault="00E91714" w:rsidP="003E6AE5">
            <w:pPr>
              <w:jc w:val="left"/>
            </w:pPr>
            <w:r w:rsidRPr="00EB4BA0">
              <w:t xml:space="preserve">Tiền điều kiện </w:t>
            </w:r>
          </w:p>
        </w:tc>
        <w:tc>
          <w:tcPr>
            <w:tcW w:w="4261" w:type="dxa"/>
          </w:tcPr>
          <w:p w14:paraId="23320419" w14:textId="73A4953A" w:rsidR="00E91714" w:rsidRPr="00EB4BA0" w:rsidRDefault="00E91714" w:rsidP="003E6AE5">
            <w:pPr>
              <w:jc w:val="left"/>
            </w:pPr>
          </w:p>
        </w:tc>
      </w:tr>
      <w:tr w:rsidR="00E91714" w:rsidRPr="00EB4BA0" w14:paraId="2B5E62BD" w14:textId="77777777" w:rsidTr="003E6AE5">
        <w:tc>
          <w:tcPr>
            <w:tcW w:w="4261" w:type="dxa"/>
          </w:tcPr>
          <w:p w14:paraId="70965BB3" w14:textId="77777777" w:rsidR="00E91714" w:rsidRPr="00EB4BA0" w:rsidRDefault="00E91714" w:rsidP="003E6AE5">
            <w:pPr>
              <w:jc w:val="left"/>
            </w:pPr>
            <w:r w:rsidRPr="00EB4BA0">
              <w:t>Đảm bảo tối thiểu</w:t>
            </w:r>
          </w:p>
        </w:tc>
        <w:tc>
          <w:tcPr>
            <w:tcW w:w="4261" w:type="dxa"/>
          </w:tcPr>
          <w:p w14:paraId="5348CFF2" w14:textId="22A102CE" w:rsidR="00E91714" w:rsidRPr="00EB4BA0" w:rsidRDefault="00E91714" w:rsidP="003E6AE5">
            <w:pPr>
              <w:jc w:val="left"/>
            </w:pPr>
            <w:r w:rsidRPr="00EB4BA0">
              <w:t>User truy cập vào trang Scan Text</w:t>
            </w:r>
          </w:p>
        </w:tc>
      </w:tr>
      <w:tr w:rsidR="00E91714" w:rsidRPr="00EB4BA0" w14:paraId="10B9C809" w14:textId="77777777" w:rsidTr="003E6AE5">
        <w:tc>
          <w:tcPr>
            <w:tcW w:w="4261" w:type="dxa"/>
          </w:tcPr>
          <w:p w14:paraId="5EFEAEBF" w14:textId="77777777" w:rsidR="00E91714" w:rsidRPr="00EB4BA0" w:rsidRDefault="00E91714" w:rsidP="003E6AE5">
            <w:pPr>
              <w:jc w:val="left"/>
            </w:pPr>
            <w:r w:rsidRPr="00EB4BA0">
              <w:t xml:space="preserve">Đảm bảo thành công </w:t>
            </w:r>
          </w:p>
        </w:tc>
        <w:tc>
          <w:tcPr>
            <w:tcW w:w="4261" w:type="dxa"/>
          </w:tcPr>
          <w:p w14:paraId="6B82B72A" w14:textId="2C7168EF" w:rsidR="00E91714" w:rsidRPr="00EB4BA0" w:rsidRDefault="00E91714" w:rsidP="003E6AE5">
            <w:pPr>
              <w:jc w:val="left"/>
            </w:pPr>
            <w:r w:rsidRPr="00EB4BA0">
              <w:t>User chụp hình và Scan hình ảnh chứa text.</w:t>
            </w:r>
          </w:p>
        </w:tc>
      </w:tr>
      <w:tr w:rsidR="00E91714" w:rsidRPr="00EB4BA0" w14:paraId="2D5EE02A" w14:textId="77777777" w:rsidTr="003E6AE5">
        <w:tc>
          <w:tcPr>
            <w:tcW w:w="4261" w:type="dxa"/>
          </w:tcPr>
          <w:p w14:paraId="423BCBD3" w14:textId="77777777" w:rsidR="00E91714" w:rsidRPr="00EB4BA0" w:rsidRDefault="00E91714" w:rsidP="003E6AE5">
            <w:pPr>
              <w:jc w:val="left"/>
            </w:pPr>
            <w:r w:rsidRPr="00EB4BA0">
              <w:t xml:space="preserve">Kích hoạt </w:t>
            </w:r>
          </w:p>
        </w:tc>
        <w:tc>
          <w:tcPr>
            <w:tcW w:w="4261" w:type="dxa"/>
          </w:tcPr>
          <w:p w14:paraId="0B072D3B" w14:textId="7EBA7D7D" w:rsidR="00E91714" w:rsidRPr="00EB4BA0" w:rsidRDefault="00E91714" w:rsidP="003E6AE5">
            <w:pPr>
              <w:jc w:val="left"/>
            </w:pPr>
            <w:r w:rsidRPr="00EB4BA0">
              <w:t>Khi người dùng Click nút chụp hình trong trang Scan Text</w:t>
            </w:r>
          </w:p>
        </w:tc>
      </w:tr>
      <w:tr w:rsidR="00E91714" w:rsidRPr="00EB4BA0" w14:paraId="3D46F226" w14:textId="77777777" w:rsidTr="003E6AE5">
        <w:tc>
          <w:tcPr>
            <w:tcW w:w="4261" w:type="dxa"/>
          </w:tcPr>
          <w:p w14:paraId="2BCA79C9" w14:textId="77777777" w:rsidR="00E91714" w:rsidRPr="00EB4BA0" w:rsidRDefault="00E91714" w:rsidP="003E6AE5">
            <w:pPr>
              <w:jc w:val="left"/>
            </w:pPr>
            <w:r w:rsidRPr="00EB4BA0">
              <w:t xml:space="preserve">Chuỗi sự kiện chính </w:t>
            </w:r>
          </w:p>
        </w:tc>
        <w:tc>
          <w:tcPr>
            <w:tcW w:w="4261" w:type="dxa"/>
          </w:tcPr>
          <w:p w14:paraId="2D35D6D1" w14:textId="6199765C" w:rsidR="00E91714" w:rsidRPr="00EB4BA0" w:rsidRDefault="00E91714" w:rsidP="008E3C78">
            <w:pPr>
              <w:pStyle w:val="ListParagraph"/>
              <w:numPr>
                <w:ilvl w:val="0"/>
                <w:numId w:val="49"/>
              </w:numPr>
              <w:tabs>
                <w:tab w:val="left" w:pos="312"/>
              </w:tabs>
              <w:spacing w:line="240" w:lineRule="auto"/>
            </w:pPr>
            <w:r w:rsidRPr="00EB4BA0">
              <w:t>Ứng dụng yêu cầu quyền truy cập vào camera của ứng dụng.</w:t>
            </w:r>
          </w:p>
          <w:p w14:paraId="1E1C819C" w14:textId="2500DD48" w:rsidR="00E91714" w:rsidRPr="00EB4BA0" w:rsidRDefault="00E91714" w:rsidP="008E3C78">
            <w:pPr>
              <w:pStyle w:val="ListParagraph"/>
              <w:numPr>
                <w:ilvl w:val="0"/>
                <w:numId w:val="49"/>
              </w:numPr>
              <w:tabs>
                <w:tab w:val="left" w:pos="312"/>
              </w:tabs>
              <w:spacing w:line="240" w:lineRule="auto"/>
            </w:pPr>
            <w:r w:rsidRPr="00EB4BA0">
              <w:t>Người dùng Click vào nút Capture Image</w:t>
            </w:r>
          </w:p>
          <w:p w14:paraId="0F7358C8" w14:textId="7388C836" w:rsidR="00E91714" w:rsidRPr="00EB4BA0" w:rsidRDefault="00E91714" w:rsidP="008E3C78">
            <w:pPr>
              <w:pStyle w:val="ListParagraph"/>
              <w:numPr>
                <w:ilvl w:val="0"/>
                <w:numId w:val="49"/>
              </w:numPr>
              <w:tabs>
                <w:tab w:val="left" w:pos="312"/>
              </w:tabs>
              <w:spacing w:line="240" w:lineRule="auto"/>
            </w:pPr>
            <w:r w:rsidRPr="00EB4BA0">
              <w:t>Ứng dụng hiển thị chế độ chụp hình.</w:t>
            </w:r>
          </w:p>
          <w:p w14:paraId="6175AD89" w14:textId="08BB6F59" w:rsidR="00E91714" w:rsidRPr="00EB4BA0" w:rsidRDefault="00E91714" w:rsidP="008E3C78">
            <w:pPr>
              <w:pStyle w:val="ListParagraph"/>
              <w:numPr>
                <w:ilvl w:val="0"/>
                <w:numId w:val="49"/>
              </w:numPr>
              <w:tabs>
                <w:tab w:val="left" w:pos="312"/>
              </w:tabs>
              <w:spacing w:line="240" w:lineRule="auto"/>
            </w:pPr>
            <w:r w:rsidRPr="00EB4BA0">
              <w:t>Người dùng thực hiện chụp hình và xác nhận hình ảnh.</w:t>
            </w:r>
          </w:p>
          <w:p w14:paraId="19AB614E" w14:textId="10C68AC4" w:rsidR="00E91714" w:rsidRPr="00EB4BA0" w:rsidRDefault="00E91714" w:rsidP="008E3C78">
            <w:pPr>
              <w:pStyle w:val="ListParagraph"/>
              <w:numPr>
                <w:ilvl w:val="0"/>
                <w:numId w:val="49"/>
              </w:numPr>
              <w:tabs>
                <w:tab w:val="left" w:pos="312"/>
              </w:tabs>
              <w:spacing w:line="240" w:lineRule="auto"/>
            </w:pPr>
            <w:r w:rsidRPr="00EB4BA0">
              <w:t xml:space="preserve">Hình ảnh được chụp, ứng dụng thực hiện Scan ra </w:t>
            </w:r>
            <w:r w:rsidR="002833AF" w:rsidRPr="00EB4BA0">
              <w:t>văn bản</w:t>
            </w:r>
          </w:p>
          <w:p w14:paraId="2BC6373A" w14:textId="74A8F2AC" w:rsidR="002833AF" w:rsidRPr="00EB4BA0" w:rsidRDefault="002833AF" w:rsidP="008E3C78">
            <w:pPr>
              <w:pStyle w:val="ListParagraph"/>
              <w:numPr>
                <w:ilvl w:val="0"/>
                <w:numId w:val="49"/>
              </w:numPr>
              <w:tabs>
                <w:tab w:val="left" w:pos="312"/>
              </w:tabs>
              <w:spacing w:line="240" w:lineRule="auto"/>
            </w:pPr>
            <w:r w:rsidRPr="00EB4BA0">
              <w:t>Người dùng thực hiện lưu văn bản, share văn bản.</w:t>
            </w:r>
          </w:p>
          <w:p w14:paraId="7AF8FE76" w14:textId="6E41847C" w:rsidR="00E91714" w:rsidRPr="00EB4BA0" w:rsidRDefault="00E91714" w:rsidP="002833AF">
            <w:pPr>
              <w:spacing w:line="240" w:lineRule="auto"/>
              <w:jc w:val="left"/>
            </w:pPr>
          </w:p>
        </w:tc>
      </w:tr>
      <w:tr w:rsidR="00E91714" w:rsidRPr="00EB4BA0" w14:paraId="50ADDD51" w14:textId="77777777" w:rsidTr="003E6AE5">
        <w:tc>
          <w:tcPr>
            <w:tcW w:w="4261" w:type="dxa"/>
          </w:tcPr>
          <w:p w14:paraId="65C46A41" w14:textId="77777777" w:rsidR="00E91714" w:rsidRPr="00EB4BA0" w:rsidRDefault="00E91714" w:rsidP="003E6AE5">
            <w:pPr>
              <w:jc w:val="left"/>
            </w:pPr>
            <w:r w:rsidRPr="00EB4BA0">
              <w:lastRenderedPageBreak/>
              <w:t>Chuỗi sự kiện thay thế</w:t>
            </w:r>
          </w:p>
        </w:tc>
        <w:tc>
          <w:tcPr>
            <w:tcW w:w="4261" w:type="dxa"/>
          </w:tcPr>
          <w:p w14:paraId="3B2D2045" w14:textId="5F3D7724" w:rsidR="00E91714" w:rsidRPr="00EB4BA0" w:rsidRDefault="002833AF" w:rsidP="003E6AE5">
            <w:pPr>
              <w:jc w:val="left"/>
            </w:pPr>
            <w:r w:rsidRPr="00EB4BA0">
              <w:t>4</w:t>
            </w:r>
            <w:r w:rsidR="00E91714" w:rsidRPr="00EB4BA0">
              <w:t>.1.</w:t>
            </w:r>
            <w:r w:rsidRPr="00EB4BA0">
              <w:t>Người dùng hủy bỏ hình ảnh đã chụp.</w:t>
            </w:r>
          </w:p>
          <w:p w14:paraId="4D3BDD0B" w14:textId="678F9634" w:rsidR="00E91714" w:rsidRPr="00EB4BA0" w:rsidRDefault="002833AF" w:rsidP="003E6AE5">
            <w:pPr>
              <w:jc w:val="left"/>
            </w:pPr>
            <w:r w:rsidRPr="00EB4BA0">
              <w:t>4</w:t>
            </w:r>
            <w:r w:rsidR="00E91714" w:rsidRPr="00EB4BA0">
              <w:t>.2.</w:t>
            </w:r>
            <w:r w:rsidRPr="00EB4BA0">
              <w:t xml:space="preserve"> Người dùng chụp lại hình ảnh mới</w:t>
            </w:r>
          </w:p>
          <w:p w14:paraId="0C9BD101" w14:textId="1ACA55AB" w:rsidR="00E91714" w:rsidRPr="00EB4BA0" w:rsidRDefault="002833AF" w:rsidP="003E6AE5">
            <w:pPr>
              <w:jc w:val="left"/>
            </w:pPr>
            <w:r w:rsidRPr="00EB4BA0">
              <w:t>4</w:t>
            </w:r>
            <w:r w:rsidR="00E91714" w:rsidRPr="00EB4BA0">
              <w:t xml:space="preserve">.3.Ứng dụng </w:t>
            </w:r>
            <w:r w:rsidRPr="00EB4BA0">
              <w:t>thực hiện Scan</w:t>
            </w:r>
            <w:r w:rsidR="00E91714" w:rsidRPr="00EB4BA0">
              <w:t>.</w:t>
            </w:r>
          </w:p>
        </w:tc>
      </w:tr>
    </w:tbl>
    <w:p w14:paraId="08C91F91" w14:textId="77777777" w:rsidR="002833AF" w:rsidRPr="00EB4BA0" w:rsidRDefault="002833AF" w:rsidP="002833AF">
      <w:pPr>
        <w:rPr>
          <w:b/>
          <w:bCs/>
          <w:color w:val="000000" w:themeColor="text1"/>
        </w:rPr>
      </w:pPr>
    </w:p>
    <w:p w14:paraId="56624CCE" w14:textId="7EB0BC49" w:rsidR="002833AF" w:rsidRPr="00EB4BA0" w:rsidRDefault="002833AF" w:rsidP="008E3C78">
      <w:pPr>
        <w:pStyle w:val="ListParagraph"/>
        <w:numPr>
          <w:ilvl w:val="0"/>
          <w:numId w:val="48"/>
        </w:numPr>
        <w:rPr>
          <w:b/>
          <w:bCs/>
          <w:color w:val="000000" w:themeColor="text1"/>
        </w:rPr>
      </w:pPr>
      <w:r w:rsidRPr="00EB4BA0">
        <w:rPr>
          <w:b/>
          <w:bCs/>
          <w:color w:val="000000" w:themeColor="text1"/>
        </w:rPr>
        <w:t>Scan Text sử dụng hình ảnh từ thư viện</w:t>
      </w:r>
    </w:p>
    <w:tbl>
      <w:tblPr>
        <w:tblStyle w:val="TableGrid"/>
        <w:tblW w:w="0" w:type="auto"/>
        <w:tblLook w:val="04A0" w:firstRow="1" w:lastRow="0" w:firstColumn="1" w:lastColumn="0" w:noHBand="0" w:noVBand="1"/>
      </w:tblPr>
      <w:tblGrid>
        <w:gridCol w:w="4261"/>
        <w:gridCol w:w="4261"/>
      </w:tblGrid>
      <w:tr w:rsidR="002833AF" w:rsidRPr="00EB4BA0" w14:paraId="502DC8E8" w14:textId="77777777" w:rsidTr="003E6AE5">
        <w:tc>
          <w:tcPr>
            <w:tcW w:w="8522" w:type="dxa"/>
            <w:gridSpan w:val="2"/>
          </w:tcPr>
          <w:p w14:paraId="42F51B86" w14:textId="2A7E3DF6" w:rsidR="002833AF" w:rsidRPr="00EB4BA0" w:rsidRDefault="002833AF" w:rsidP="002833AF">
            <w:pPr>
              <w:rPr>
                <w:b/>
                <w:bCs/>
                <w:color w:val="000000" w:themeColor="text1"/>
              </w:rPr>
            </w:pPr>
            <w:r w:rsidRPr="00EB4BA0">
              <w:rPr>
                <w:b/>
                <w:bCs/>
                <w:color w:val="000000" w:themeColor="text1"/>
              </w:rPr>
              <w:t>Scan Text sử dụng hình ảnh từ thư viện</w:t>
            </w:r>
          </w:p>
        </w:tc>
      </w:tr>
      <w:tr w:rsidR="002833AF" w:rsidRPr="00EB4BA0" w14:paraId="09107606" w14:textId="77777777" w:rsidTr="003E6AE5">
        <w:tc>
          <w:tcPr>
            <w:tcW w:w="4261" w:type="dxa"/>
          </w:tcPr>
          <w:p w14:paraId="07815556" w14:textId="77777777" w:rsidR="002833AF" w:rsidRPr="00EB4BA0" w:rsidRDefault="002833AF" w:rsidP="003E6AE5">
            <w:pPr>
              <w:jc w:val="left"/>
            </w:pPr>
            <w:r w:rsidRPr="00EB4BA0">
              <w:t>Tên Use Case</w:t>
            </w:r>
          </w:p>
        </w:tc>
        <w:tc>
          <w:tcPr>
            <w:tcW w:w="4261" w:type="dxa"/>
          </w:tcPr>
          <w:p w14:paraId="07B36AAF" w14:textId="36D35D0D" w:rsidR="002833AF" w:rsidRPr="00EB4BA0" w:rsidRDefault="001018E7" w:rsidP="003E6AE5">
            <w:pPr>
              <w:jc w:val="left"/>
            </w:pPr>
            <w:r w:rsidRPr="00EB4BA0">
              <w:t>Scan Text sử dụng hình ảnh từ thư viện</w:t>
            </w:r>
          </w:p>
        </w:tc>
      </w:tr>
      <w:tr w:rsidR="002833AF" w:rsidRPr="00EB4BA0" w14:paraId="30B1B1B6" w14:textId="77777777" w:rsidTr="003E6AE5">
        <w:tc>
          <w:tcPr>
            <w:tcW w:w="4261" w:type="dxa"/>
          </w:tcPr>
          <w:p w14:paraId="578C6B5E" w14:textId="77777777" w:rsidR="002833AF" w:rsidRPr="00EB4BA0" w:rsidRDefault="002833AF" w:rsidP="003E6AE5">
            <w:pPr>
              <w:jc w:val="left"/>
            </w:pPr>
            <w:r w:rsidRPr="00EB4BA0">
              <w:t>Tác nhân chính</w:t>
            </w:r>
          </w:p>
        </w:tc>
        <w:tc>
          <w:tcPr>
            <w:tcW w:w="4261" w:type="dxa"/>
          </w:tcPr>
          <w:p w14:paraId="40FFCEEA" w14:textId="77777777" w:rsidR="002833AF" w:rsidRPr="00EB4BA0" w:rsidRDefault="002833AF" w:rsidP="003E6AE5">
            <w:pPr>
              <w:jc w:val="left"/>
            </w:pPr>
            <w:r w:rsidRPr="00EB4BA0">
              <w:t>User</w:t>
            </w:r>
          </w:p>
        </w:tc>
      </w:tr>
      <w:tr w:rsidR="002833AF" w:rsidRPr="00EB4BA0" w14:paraId="2CF33EE2" w14:textId="77777777" w:rsidTr="003E6AE5">
        <w:tc>
          <w:tcPr>
            <w:tcW w:w="4261" w:type="dxa"/>
          </w:tcPr>
          <w:p w14:paraId="2BFB70A1" w14:textId="77777777" w:rsidR="002833AF" w:rsidRPr="00EB4BA0" w:rsidRDefault="002833AF" w:rsidP="003E6AE5">
            <w:pPr>
              <w:jc w:val="left"/>
            </w:pPr>
            <w:r w:rsidRPr="00EB4BA0">
              <w:t xml:space="preserve">Mức </w:t>
            </w:r>
          </w:p>
        </w:tc>
        <w:tc>
          <w:tcPr>
            <w:tcW w:w="4261" w:type="dxa"/>
          </w:tcPr>
          <w:p w14:paraId="681C9E56" w14:textId="77777777" w:rsidR="002833AF" w:rsidRPr="00EB4BA0" w:rsidRDefault="002833AF" w:rsidP="003E6AE5">
            <w:pPr>
              <w:jc w:val="left"/>
            </w:pPr>
            <w:r w:rsidRPr="00EB4BA0">
              <w:t>1</w:t>
            </w:r>
          </w:p>
        </w:tc>
      </w:tr>
      <w:tr w:rsidR="002833AF" w:rsidRPr="00EB4BA0" w14:paraId="583C8E3C" w14:textId="77777777" w:rsidTr="003E6AE5">
        <w:tc>
          <w:tcPr>
            <w:tcW w:w="4261" w:type="dxa"/>
          </w:tcPr>
          <w:p w14:paraId="0AC01E53" w14:textId="77777777" w:rsidR="002833AF" w:rsidRPr="00EB4BA0" w:rsidRDefault="002833AF" w:rsidP="003E6AE5">
            <w:pPr>
              <w:jc w:val="left"/>
            </w:pPr>
            <w:r w:rsidRPr="00EB4BA0">
              <w:t xml:space="preserve">Người chịu trách nhiệm </w:t>
            </w:r>
          </w:p>
        </w:tc>
        <w:tc>
          <w:tcPr>
            <w:tcW w:w="4261" w:type="dxa"/>
          </w:tcPr>
          <w:p w14:paraId="07580ECD" w14:textId="77777777" w:rsidR="002833AF" w:rsidRPr="00EB4BA0" w:rsidRDefault="002833AF" w:rsidP="003E6AE5">
            <w:pPr>
              <w:jc w:val="left"/>
            </w:pPr>
            <w:r w:rsidRPr="00EB4BA0">
              <w:t xml:space="preserve">Không </w:t>
            </w:r>
          </w:p>
        </w:tc>
      </w:tr>
      <w:tr w:rsidR="002833AF" w:rsidRPr="00EB4BA0" w14:paraId="710DFE99" w14:textId="77777777" w:rsidTr="003E6AE5">
        <w:tc>
          <w:tcPr>
            <w:tcW w:w="4261" w:type="dxa"/>
          </w:tcPr>
          <w:p w14:paraId="262983BE" w14:textId="77777777" w:rsidR="002833AF" w:rsidRPr="00EB4BA0" w:rsidRDefault="002833AF" w:rsidP="003E6AE5">
            <w:pPr>
              <w:jc w:val="left"/>
            </w:pPr>
            <w:r w:rsidRPr="00EB4BA0">
              <w:t xml:space="preserve">Tiền điều kiện </w:t>
            </w:r>
          </w:p>
        </w:tc>
        <w:tc>
          <w:tcPr>
            <w:tcW w:w="4261" w:type="dxa"/>
          </w:tcPr>
          <w:p w14:paraId="21AFD1BD" w14:textId="77777777" w:rsidR="002833AF" w:rsidRPr="00EB4BA0" w:rsidRDefault="002833AF" w:rsidP="003E6AE5">
            <w:pPr>
              <w:jc w:val="left"/>
            </w:pPr>
          </w:p>
        </w:tc>
      </w:tr>
      <w:tr w:rsidR="002833AF" w:rsidRPr="00EB4BA0" w14:paraId="73DE222D" w14:textId="77777777" w:rsidTr="003E6AE5">
        <w:tc>
          <w:tcPr>
            <w:tcW w:w="4261" w:type="dxa"/>
          </w:tcPr>
          <w:p w14:paraId="40ED239A" w14:textId="77777777" w:rsidR="002833AF" w:rsidRPr="00EB4BA0" w:rsidRDefault="002833AF" w:rsidP="003E6AE5">
            <w:pPr>
              <w:jc w:val="left"/>
            </w:pPr>
            <w:r w:rsidRPr="00EB4BA0">
              <w:t>Đảm bảo tối thiểu</w:t>
            </w:r>
          </w:p>
        </w:tc>
        <w:tc>
          <w:tcPr>
            <w:tcW w:w="4261" w:type="dxa"/>
          </w:tcPr>
          <w:p w14:paraId="647B93B3" w14:textId="77777777" w:rsidR="002833AF" w:rsidRPr="00EB4BA0" w:rsidRDefault="002833AF" w:rsidP="003E6AE5">
            <w:pPr>
              <w:jc w:val="left"/>
            </w:pPr>
            <w:r w:rsidRPr="00EB4BA0">
              <w:t>User truy cập vào trang Scan Text</w:t>
            </w:r>
          </w:p>
        </w:tc>
      </w:tr>
      <w:tr w:rsidR="002833AF" w:rsidRPr="00EB4BA0" w14:paraId="56F5C589" w14:textId="77777777" w:rsidTr="003E6AE5">
        <w:tc>
          <w:tcPr>
            <w:tcW w:w="4261" w:type="dxa"/>
          </w:tcPr>
          <w:p w14:paraId="2BD2049F" w14:textId="77777777" w:rsidR="002833AF" w:rsidRPr="00EB4BA0" w:rsidRDefault="002833AF" w:rsidP="003E6AE5">
            <w:pPr>
              <w:jc w:val="left"/>
            </w:pPr>
            <w:r w:rsidRPr="00EB4BA0">
              <w:t xml:space="preserve">Đảm bảo thành công </w:t>
            </w:r>
          </w:p>
        </w:tc>
        <w:tc>
          <w:tcPr>
            <w:tcW w:w="4261" w:type="dxa"/>
          </w:tcPr>
          <w:p w14:paraId="33080D5F" w14:textId="47C90005" w:rsidR="002833AF" w:rsidRPr="00EB4BA0" w:rsidRDefault="002833AF" w:rsidP="003E6AE5">
            <w:pPr>
              <w:jc w:val="left"/>
            </w:pPr>
            <w:r w:rsidRPr="00EB4BA0">
              <w:t>User</w:t>
            </w:r>
            <w:r w:rsidR="001018E7" w:rsidRPr="00EB4BA0">
              <w:t xml:space="preserve"> </w:t>
            </w:r>
            <w:r w:rsidRPr="00EB4BA0">
              <w:t>Scan hình ảnh chứa text.</w:t>
            </w:r>
          </w:p>
        </w:tc>
      </w:tr>
      <w:tr w:rsidR="002833AF" w:rsidRPr="00EB4BA0" w14:paraId="02198DCD" w14:textId="77777777" w:rsidTr="003E6AE5">
        <w:tc>
          <w:tcPr>
            <w:tcW w:w="4261" w:type="dxa"/>
          </w:tcPr>
          <w:p w14:paraId="2DA7F24F" w14:textId="77777777" w:rsidR="002833AF" w:rsidRPr="00EB4BA0" w:rsidRDefault="002833AF" w:rsidP="003E6AE5">
            <w:pPr>
              <w:jc w:val="left"/>
            </w:pPr>
            <w:r w:rsidRPr="00EB4BA0">
              <w:t xml:space="preserve">Kích hoạt </w:t>
            </w:r>
          </w:p>
        </w:tc>
        <w:tc>
          <w:tcPr>
            <w:tcW w:w="4261" w:type="dxa"/>
          </w:tcPr>
          <w:p w14:paraId="1F079CDD" w14:textId="1BC5BB3F" w:rsidR="002833AF" w:rsidRPr="00EB4BA0" w:rsidRDefault="002833AF" w:rsidP="003E6AE5">
            <w:pPr>
              <w:jc w:val="left"/>
            </w:pPr>
            <w:r w:rsidRPr="00EB4BA0">
              <w:t xml:space="preserve">Khi người dùng Click nút </w:t>
            </w:r>
            <w:r w:rsidR="001018E7" w:rsidRPr="00EB4BA0">
              <w:t xml:space="preserve"> Upload Image </w:t>
            </w:r>
            <w:r w:rsidRPr="00EB4BA0">
              <w:t>trong trang Scan Text</w:t>
            </w:r>
          </w:p>
        </w:tc>
      </w:tr>
      <w:tr w:rsidR="002833AF" w:rsidRPr="00EB4BA0" w14:paraId="0F7CE20D" w14:textId="77777777" w:rsidTr="003E6AE5">
        <w:tc>
          <w:tcPr>
            <w:tcW w:w="4261" w:type="dxa"/>
          </w:tcPr>
          <w:p w14:paraId="296197D6" w14:textId="77777777" w:rsidR="002833AF" w:rsidRPr="00EB4BA0" w:rsidRDefault="002833AF" w:rsidP="003E6AE5">
            <w:pPr>
              <w:jc w:val="left"/>
            </w:pPr>
            <w:r w:rsidRPr="00EB4BA0">
              <w:t xml:space="preserve">Chuỗi sự kiện chính </w:t>
            </w:r>
          </w:p>
        </w:tc>
        <w:tc>
          <w:tcPr>
            <w:tcW w:w="4261" w:type="dxa"/>
          </w:tcPr>
          <w:p w14:paraId="200AC696" w14:textId="77777777" w:rsidR="002833AF" w:rsidRPr="00EB4BA0" w:rsidRDefault="002833AF" w:rsidP="008E3C78">
            <w:pPr>
              <w:pStyle w:val="ListParagraph"/>
              <w:numPr>
                <w:ilvl w:val="0"/>
                <w:numId w:val="50"/>
              </w:numPr>
              <w:tabs>
                <w:tab w:val="left" w:pos="312"/>
              </w:tabs>
              <w:spacing w:line="240" w:lineRule="auto"/>
            </w:pPr>
            <w:r w:rsidRPr="00EB4BA0">
              <w:t>Ứng dụng yêu cầu quyền truy cập vào camera của ứng dụng.</w:t>
            </w:r>
          </w:p>
          <w:p w14:paraId="58712ACD" w14:textId="17CC4B0F" w:rsidR="002833AF" w:rsidRPr="00EB4BA0" w:rsidRDefault="002833AF" w:rsidP="008E3C78">
            <w:pPr>
              <w:pStyle w:val="ListParagraph"/>
              <w:numPr>
                <w:ilvl w:val="0"/>
                <w:numId w:val="50"/>
              </w:numPr>
              <w:tabs>
                <w:tab w:val="left" w:pos="312"/>
              </w:tabs>
              <w:spacing w:line="240" w:lineRule="auto"/>
            </w:pPr>
            <w:r w:rsidRPr="00EB4BA0">
              <w:t xml:space="preserve">Người dùng Click vào nút </w:t>
            </w:r>
            <w:r w:rsidR="001018E7" w:rsidRPr="00EB4BA0">
              <w:t>Upload</w:t>
            </w:r>
            <w:r w:rsidRPr="00EB4BA0">
              <w:t xml:space="preserve"> Image</w:t>
            </w:r>
          </w:p>
          <w:p w14:paraId="0883F12A" w14:textId="38EADB72" w:rsidR="002833AF" w:rsidRPr="00EB4BA0" w:rsidRDefault="002833AF" w:rsidP="008E3C78">
            <w:pPr>
              <w:pStyle w:val="ListParagraph"/>
              <w:numPr>
                <w:ilvl w:val="0"/>
                <w:numId w:val="50"/>
              </w:numPr>
              <w:tabs>
                <w:tab w:val="left" w:pos="312"/>
              </w:tabs>
              <w:spacing w:line="240" w:lineRule="auto"/>
            </w:pPr>
            <w:r w:rsidRPr="00EB4BA0">
              <w:t xml:space="preserve">Ứng dụng </w:t>
            </w:r>
            <w:r w:rsidR="001018E7" w:rsidRPr="00EB4BA0">
              <w:t>hiện thị option cho người dùng lựa chọn nơi lấy hình ảnh.</w:t>
            </w:r>
          </w:p>
          <w:p w14:paraId="48C780F2" w14:textId="7F3BB04A" w:rsidR="002833AF" w:rsidRPr="00EB4BA0" w:rsidRDefault="001018E7" w:rsidP="008E3C78">
            <w:pPr>
              <w:pStyle w:val="ListParagraph"/>
              <w:numPr>
                <w:ilvl w:val="0"/>
                <w:numId w:val="50"/>
              </w:numPr>
              <w:tabs>
                <w:tab w:val="left" w:pos="312"/>
              </w:tabs>
              <w:spacing w:line="240" w:lineRule="auto"/>
            </w:pPr>
            <w:r w:rsidRPr="00EB4BA0">
              <w:t>Ứng dụng truy cập vào thư viện hình ảnh của người dùng</w:t>
            </w:r>
            <w:r w:rsidR="002833AF" w:rsidRPr="00EB4BA0">
              <w:t>.</w:t>
            </w:r>
          </w:p>
          <w:p w14:paraId="28AA8F98" w14:textId="323CE177" w:rsidR="002833AF" w:rsidRPr="00EB4BA0" w:rsidRDefault="001018E7" w:rsidP="008E3C78">
            <w:pPr>
              <w:pStyle w:val="ListParagraph"/>
              <w:numPr>
                <w:ilvl w:val="0"/>
                <w:numId w:val="50"/>
              </w:numPr>
              <w:tabs>
                <w:tab w:val="left" w:pos="312"/>
              </w:tabs>
              <w:spacing w:line="240" w:lineRule="auto"/>
            </w:pPr>
            <w:r w:rsidRPr="00EB4BA0">
              <w:t>Người dùng chọn hình ảnh muốn scan</w:t>
            </w:r>
          </w:p>
          <w:p w14:paraId="6AAC8F2E" w14:textId="77777777" w:rsidR="002833AF" w:rsidRPr="00EB4BA0" w:rsidRDefault="001018E7" w:rsidP="008E3C78">
            <w:pPr>
              <w:pStyle w:val="ListParagraph"/>
              <w:numPr>
                <w:ilvl w:val="0"/>
                <w:numId w:val="50"/>
              </w:numPr>
              <w:tabs>
                <w:tab w:val="left" w:pos="312"/>
              </w:tabs>
              <w:spacing w:line="240" w:lineRule="auto"/>
            </w:pPr>
            <w:r w:rsidRPr="00EB4BA0">
              <w:t>Hình ảnh được chọn sẽ được ứng dụng scan ra văn bản</w:t>
            </w:r>
            <w:r w:rsidR="002833AF" w:rsidRPr="00EB4BA0">
              <w:t>.</w:t>
            </w:r>
          </w:p>
          <w:p w14:paraId="4844B913" w14:textId="6143C134" w:rsidR="001018E7" w:rsidRPr="00EB4BA0" w:rsidRDefault="001018E7" w:rsidP="008E3C78">
            <w:pPr>
              <w:pStyle w:val="ListParagraph"/>
              <w:numPr>
                <w:ilvl w:val="0"/>
                <w:numId w:val="50"/>
              </w:numPr>
              <w:tabs>
                <w:tab w:val="left" w:pos="312"/>
              </w:tabs>
              <w:spacing w:line="240" w:lineRule="auto"/>
            </w:pPr>
            <w:r w:rsidRPr="00EB4BA0">
              <w:t>Người dùng thực hiện lưu văn bản, share văn bản.</w:t>
            </w:r>
          </w:p>
        </w:tc>
      </w:tr>
      <w:tr w:rsidR="002833AF" w:rsidRPr="00EB4BA0" w14:paraId="30F62B04" w14:textId="77777777" w:rsidTr="003E6AE5">
        <w:tc>
          <w:tcPr>
            <w:tcW w:w="4261" w:type="dxa"/>
          </w:tcPr>
          <w:p w14:paraId="44F8BF86" w14:textId="77777777" w:rsidR="002833AF" w:rsidRPr="00EB4BA0" w:rsidRDefault="002833AF" w:rsidP="003E6AE5">
            <w:pPr>
              <w:jc w:val="left"/>
            </w:pPr>
            <w:r w:rsidRPr="00EB4BA0">
              <w:lastRenderedPageBreak/>
              <w:t>Chuỗi sự kiện thay thế</w:t>
            </w:r>
          </w:p>
        </w:tc>
        <w:tc>
          <w:tcPr>
            <w:tcW w:w="4261" w:type="dxa"/>
          </w:tcPr>
          <w:p w14:paraId="15D8575E" w14:textId="77777777" w:rsidR="002833AF" w:rsidRPr="00EB4BA0" w:rsidRDefault="002833AF" w:rsidP="003E6AE5">
            <w:pPr>
              <w:jc w:val="left"/>
            </w:pPr>
            <w:r w:rsidRPr="00EB4BA0">
              <w:t>4.1.Người dùng hủy bỏ hình ảnh đã chụp.</w:t>
            </w:r>
          </w:p>
          <w:p w14:paraId="279C62E7" w14:textId="77777777" w:rsidR="002833AF" w:rsidRPr="00EB4BA0" w:rsidRDefault="002833AF" w:rsidP="003E6AE5">
            <w:pPr>
              <w:jc w:val="left"/>
            </w:pPr>
            <w:r w:rsidRPr="00EB4BA0">
              <w:t>4.2. Người dùng chụp lại hình ảnh mới</w:t>
            </w:r>
          </w:p>
          <w:p w14:paraId="358B02C6" w14:textId="77777777" w:rsidR="002833AF" w:rsidRPr="00EB4BA0" w:rsidRDefault="002833AF" w:rsidP="003E6AE5">
            <w:pPr>
              <w:jc w:val="left"/>
            </w:pPr>
            <w:r w:rsidRPr="00EB4BA0">
              <w:t>4.3.Ứng dụng thực hiện Scan.</w:t>
            </w:r>
          </w:p>
        </w:tc>
      </w:tr>
    </w:tbl>
    <w:p w14:paraId="5D3445B6" w14:textId="4196A70F" w:rsidR="002833AF" w:rsidRPr="00EB4BA0" w:rsidRDefault="002833AF" w:rsidP="002833AF">
      <w:pPr>
        <w:rPr>
          <w:b/>
          <w:bCs/>
          <w:color w:val="000000" w:themeColor="text1"/>
        </w:rPr>
      </w:pPr>
    </w:p>
    <w:p w14:paraId="4B93CA6F" w14:textId="1AFB46D9" w:rsidR="001018E7" w:rsidRPr="00EB4BA0" w:rsidRDefault="001018E7" w:rsidP="008E3C78">
      <w:pPr>
        <w:pStyle w:val="ListParagraph"/>
        <w:numPr>
          <w:ilvl w:val="0"/>
          <w:numId w:val="48"/>
        </w:numPr>
        <w:rPr>
          <w:b/>
          <w:bCs/>
          <w:color w:val="000000" w:themeColor="text1"/>
        </w:rPr>
      </w:pPr>
      <w:r w:rsidRPr="00EB4BA0">
        <w:rPr>
          <w:b/>
          <w:bCs/>
          <w:color w:val="000000" w:themeColor="text1"/>
        </w:rPr>
        <w:t>Use-case làm bài kiểm tra</w:t>
      </w:r>
    </w:p>
    <w:tbl>
      <w:tblPr>
        <w:tblStyle w:val="TableGrid"/>
        <w:tblW w:w="0" w:type="auto"/>
        <w:tblLook w:val="04A0" w:firstRow="1" w:lastRow="0" w:firstColumn="1" w:lastColumn="0" w:noHBand="0" w:noVBand="1"/>
      </w:tblPr>
      <w:tblGrid>
        <w:gridCol w:w="4261"/>
        <w:gridCol w:w="4261"/>
      </w:tblGrid>
      <w:tr w:rsidR="001018E7" w:rsidRPr="00EB4BA0" w14:paraId="3B7F9130" w14:textId="77777777" w:rsidTr="003E6AE5">
        <w:tc>
          <w:tcPr>
            <w:tcW w:w="8522" w:type="dxa"/>
            <w:gridSpan w:val="2"/>
          </w:tcPr>
          <w:p w14:paraId="52F27BAE" w14:textId="77777777" w:rsidR="001018E7" w:rsidRPr="00EB4BA0" w:rsidRDefault="001018E7" w:rsidP="003E6AE5">
            <w:pPr>
              <w:jc w:val="left"/>
            </w:pPr>
            <w:r w:rsidRPr="00EB4BA0">
              <w:t xml:space="preserve">   Bài Test</w:t>
            </w:r>
          </w:p>
        </w:tc>
      </w:tr>
      <w:tr w:rsidR="001018E7" w:rsidRPr="00EB4BA0" w14:paraId="0E130275" w14:textId="77777777" w:rsidTr="003E6AE5">
        <w:tc>
          <w:tcPr>
            <w:tcW w:w="4261" w:type="dxa"/>
          </w:tcPr>
          <w:p w14:paraId="27F1A326" w14:textId="77777777" w:rsidR="001018E7" w:rsidRPr="00EB4BA0" w:rsidRDefault="001018E7" w:rsidP="003E6AE5">
            <w:pPr>
              <w:jc w:val="left"/>
            </w:pPr>
            <w:r w:rsidRPr="00EB4BA0">
              <w:t>Tên Use Case</w:t>
            </w:r>
          </w:p>
        </w:tc>
        <w:tc>
          <w:tcPr>
            <w:tcW w:w="4261" w:type="dxa"/>
          </w:tcPr>
          <w:p w14:paraId="7C0CB1EE" w14:textId="77777777" w:rsidR="001018E7" w:rsidRPr="00EB4BA0" w:rsidRDefault="001018E7" w:rsidP="003E6AE5">
            <w:pPr>
              <w:jc w:val="left"/>
            </w:pPr>
            <w:r w:rsidRPr="00EB4BA0">
              <w:t>Bài Test</w:t>
            </w:r>
          </w:p>
        </w:tc>
      </w:tr>
      <w:tr w:rsidR="001018E7" w:rsidRPr="00EB4BA0" w14:paraId="505A6902" w14:textId="77777777" w:rsidTr="003E6AE5">
        <w:tc>
          <w:tcPr>
            <w:tcW w:w="4261" w:type="dxa"/>
          </w:tcPr>
          <w:p w14:paraId="0A51F3E3" w14:textId="77777777" w:rsidR="001018E7" w:rsidRPr="00EB4BA0" w:rsidRDefault="001018E7" w:rsidP="003E6AE5">
            <w:pPr>
              <w:jc w:val="left"/>
            </w:pPr>
            <w:r w:rsidRPr="00EB4BA0">
              <w:t>Tác nhân chính</w:t>
            </w:r>
          </w:p>
        </w:tc>
        <w:tc>
          <w:tcPr>
            <w:tcW w:w="4261" w:type="dxa"/>
          </w:tcPr>
          <w:p w14:paraId="0505F37B" w14:textId="77777777" w:rsidR="001018E7" w:rsidRPr="00EB4BA0" w:rsidRDefault="001018E7" w:rsidP="003E6AE5">
            <w:pPr>
              <w:jc w:val="left"/>
            </w:pPr>
            <w:r w:rsidRPr="00EB4BA0">
              <w:t>User</w:t>
            </w:r>
          </w:p>
        </w:tc>
      </w:tr>
      <w:tr w:rsidR="001018E7" w:rsidRPr="00EB4BA0" w14:paraId="1C4BB0FF" w14:textId="77777777" w:rsidTr="003E6AE5">
        <w:tc>
          <w:tcPr>
            <w:tcW w:w="4261" w:type="dxa"/>
          </w:tcPr>
          <w:p w14:paraId="377B5BD3" w14:textId="77777777" w:rsidR="001018E7" w:rsidRPr="00EB4BA0" w:rsidRDefault="001018E7" w:rsidP="003E6AE5">
            <w:pPr>
              <w:jc w:val="left"/>
            </w:pPr>
            <w:r w:rsidRPr="00EB4BA0">
              <w:t xml:space="preserve">Mức </w:t>
            </w:r>
          </w:p>
        </w:tc>
        <w:tc>
          <w:tcPr>
            <w:tcW w:w="4261" w:type="dxa"/>
          </w:tcPr>
          <w:p w14:paraId="127E8F49" w14:textId="77777777" w:rsidR="001018E7" w:rsidRPr="00EB4BA0" w:rsidRDefault="001018E7" w:rsidP="003E6AE5">
            <w:pPr>
              <w:jc w:val="left"/>
            </w:pPr>
            <w:r w:rsidRPr="00EB4BA0">
              <w:t>2</w:t>
            </w:r>
          </w:p>
        </w:tc>
      </w:tr>
      <w:tr w:rsidR="001018E7" w:rsidRPr="00EB4BA0" w14:paraId="523C1CF1" w14:textId="77777777" w:rsidTr="003E6AE5">
        <w:tc>
          <w:tcPr>
            <w:tcW w:w="4261" w:type="dxa"/>
          </w:tcPr>
          <w:p w14:paraId="1ED1F96F" w14:textId="77777777" w:rsidR="001018E7" w:rsidRPr="00EB4BA0" w:rsidRDefault="001018E7" w:rsidP="003E6AE5">
            <w:pPr>
              <w:jc w:val="left"/>
            </w:pPr>
            <w:r w:rsidRPr="00EB4BA0">
              <w:t xml:space="preserve">Người chịu trách nhiệm </w:t>
            </w:r>
          </w:p>
        </w:tc>
        <w:tc>
          <w:tcPr>
            <w:tcW w:w="4261" w:type="dxa"/>
          </w:tcPr>
          <w:p w14:paraId="785AE625" w14:textId="77777777" w:rsidR="001018E7" w:rsidRPr="00EB4BA0" w:rsidRDefault="001018E7" w:rsidP="003E6AE5">
            <w:pPr>
              <w:jc w:val="left"/>
            </w:pPr>
            <w:r w:rsidRPr="00EB4BA0">
              <w:t>Admin</w:t>
            </w:r>
          </w:p>
        </w:tc>
      </w:tr>
      <w:tr w:rsidR="001018E7" w:rsidRPr="00EB4BA0" w14:paraId="43C5D6A3" w14:textId="77777777" w:rsidTr="003E6AE5">
        <w:tc>
          <w:tcPr>
            <w:tcW w:w="4261" w:type="dxa"/>
          </w:tcPr>
          <w:p w14:paraId="672F1AFF" w14:textId="77777777" w:rsidR="001018E7" w:rsidRPr="00EB4BA0" w:rsidRDefault="001018E7" w:rsidP="003E6AE5">
            <w:pPr>
              <w:jc w:val="left"/>
            </w:pPr>
            <w:r w:rsidRPr="00EB4BA0">
              <w:t xml:space="preserve">Tiền điều kiện </w:t>
            </w:r>
          </w:p>
        </w:tc>
        <w:tc>
          <w:tcPr>
            <w:tcW w:w="4261" w:type="dxa"/>
          </w:tcPr>
          <w:p w14:paraId="152B937D" w14:textId="3454DC64" w:rsidR="001018E7" w:rsidRPr="00EB4BA0" w:rsidRDefault="001018E7" w:rsidP="003E6AE5">
            <w:pPr>
              <w:jc w:val="left"/>
            </w:pPr>
          </w:p>
        </w:tc>
      </w:tr>
      <w:tr w:rsidR="001018E7" w:rsidRPr="00EB4BA0" w14:paraId="4737E310" w14:textId="77777777" w:rsidTr="003E6AE5">
        <w:tc>
          <w:tcPr>
            <w:tcW w:w="4261" w:type="dxa"/>
          </w:tcPr>
          <w:p w14:paraId="17C7F5D9" w14:textId="77777777" w:rsidR="001018E7" w:rsidRPr="00EB4BA0" w:rsidRDefault="001018E7" w:rsidP="003E6AE5">
            <w:pPr>
              <w:jc w:val="left"/>
            </w:pPr>
            <w:r w:rsidRPr="00EB4BA0">
              <w:t>Đảm bảo tối thiểu</w:t>
            </w:r>
          </w:p>
        </w:tc>
        <w:tc>
          <w:tcPr>
            <w:tcW w:w="4261" w:type="dxa"/>
          </w:tcPr>
          <w:p w14:paraId="6D2F3602" w14:textId="6A1F936F" w:rsidR="001018E7" w:rsidRPr="00EB4BA0" w:rsidRDefault="000549CE" w:rsidP="003E6AE5">
            <w:pPr>
              <w:jc w:val="left"/>
            </w:pPr>
            <w:r w:rsidRPr="00EB4BA0">
              <w:t>Truy cập vào nội dung muốn kiểm tra, chọn chế độ làm bài.</w:t>
            </w:r>
          </w:p>
        </w:tc>
      </w:tr>
      <w:tr w:rsidR="001018E7" w:rsidRPr="00EB4BA0" w14:paraId="3638B0BE" w14:textId="77777777" w:rsidTr="003E6AE5">
        <w:tc>
          <w:tcPr>
            <w:tcW w:w="4261" w:type="dxa"/>
          </w:tcPr>
          <w:p w14:paraId="460EABDD" w14:textId="77777777" w:rsidR="001018E7" w:rsidRPr="00EB4BA0" w:rsidRDefault="001018E7" w:rsidP="003E6AE5">
            <w:pPr>
              <w:jc w:val="left"/>
            </w:pPr>
            <w:r w:rsidRPr="00EB4BA0">
              <w:t xml:space="preserve">Đảm bảo thành công </w:t>
            </w:r>
          </w:p>
        </w:tc>
        <w:tc>
          <w:tcPr>
            <w:tcW w:w="4261" w:type="dxa"/>
          </w:tcPr>
          <w:p w14:paraId="3BE408F7" w14:textId="7A6FAD42" w:rsidR="001018E7" w:rsidRPr="00EB4BA0" w:rsidRDefault="000549CE" w:rsidP="003E6AE5">
            <w:pPr>
              <w:jc w:val="left"/>
            </w:pPr>
            <w:r w:rsidRPr="00EB4BA0">
              <w:t>Người dùng thực hiện bài test.</w:t>
            </w:r>
          </w:p>
        </w:tc>
      </w:tr>
      <w:tr w:rsidR="001018E7" w:rsidRPr="00EB4BA0" w14:paraId="5A1A0F15" w14:textId="77777777" w:rsidTr="003E6AE5">
        <w:tc>
          <w:tcPr>
            <w:tcW w:w="4261" w:type="dxa"/>
          </w:tcPr>
          <w:p w14:paraId="37E127AA" w14:textId="77777777" w:rsidR="001018E7" w:rsidRPr="00EB4BA0" w:rsidRDefault="001018E7" w:rsidP="003E6AE5">
            <w:pPr>
              <w:jc w:val="left"/>
            </w:pPr>
            <w:r w:rsidRPr="00EB4BA0">
              <w:t xml:space="preserve">Kích hoạt </w:t>
            </w:r>
          </w:p>
        </w:tc>
        <w:tc>
          <w:tcPr>
            <w:tcW w:w="4261" w:type="dxa"/>
          </w:tcPr>
          <w:p w14:paraId="53BB78E7" w14:textId="2956C233" w:rsidR="001018E7" w:rsidRPr="00EB4BA0" w:rsidRDefault="001018E7" w:rsidP="003E6AE5">
            <w:pPr>
              <w:jc w:val="left"/>
            </w:pPr>
            <w:r w:rsidRPr="00EB4BA0">
              <w:t>Mở ứng dụng</w:t>
            </w:r>
          </w:p>
        </w:tc>
      </w:tr>
      <w:tr w:rsidR="001018E7" w:rsidRPr="00EB4BA0" w14:paraId="09F8DBFB" w14:textId="77777777" w:rsidTr="003E6AE5">
        <w:tc>
          <w:tcPr>
            <w:tcW w:w="4261" w:type="dxa"/>
          </w:tcPr>
          <w:p w14:paraId="34C17850" w14:textId="77777777" w:rsidR="001018E7" w:rsidRPr="00EB4BA0" w:rsidRDefault="001018E7" w:rsidP="003E6AE5">
            <w:pPr>
              <w:jc w:val="left"/>
            </w:pPr>
            <w:r w:rsidRPr="00EB4BA0">
              <w:t xml:space="preserve">Chuỗi sự kiện chính </w:t>
            </w:r>
          </w:p>
        </w:tc>
        <w:tc>
          <w:tcPr>
            <w:tcW w:w="4261" w:type="dxa"/>
          </w:tcPr>
          <w:p w14:paraId="7D316D2D" w14:textId="202DF5D7" w:rsidR="001018E7" w:rsidRPr="00EB4BA0" w:rsidRDefault="000549CE" w:rsidP="008E3C78">
            <w:pPr>
              <w:numPr>
                <w:ilvl w:val="0"/>
                <w:numId w:val="51"/>
              </w:numPr>
              <w:spacing w:line="240" w:lineRule="auto"/>
              <w:jc w:val="left"/>
            </w:pPr>
            <w:r w:rsidRPr="00EB4BA0">
              <w:t>Người dụng xem giới thiệu về bài kiểm tra.</w:t>
            </w:r>
          </w:p>
          <w:p w14:paraId="1E3D0742" w14:textId="61F4C44D" w:rsidR="000549CE" w:rsidRPr="00EB4BA0" w:rsidRDefault="000549CE" w:rsidP="008E3C78">
            <w:pPr>
              <w:numPr>
                <w:ilvl w:val="0"/>
                <w:numId w:val="51"/>
              </w:numPr>
              <w:spacing w:line="240" w:lineRule="auto"/>
              <w:jc w:val="left"/>
            </w:pPr>
            <w:r w:rsidRPr="00EB4BA0">
              <w:t>Chọn chế độ để làm bài.</w:t>
            </w:r>
          </w:p>
          <w:p w14:paraId="061BA634" w14:textId="355AE093" w:rsidR="000549CE" w:rsidRPr="00EB4BA0" w:rsidRDefault="000549CE" w:rsidP="008E3C78">
            <w:pPr>
              <w:numPr>
                <w:ilvl w:val="0"/>
                <w:numId w:val="51"/>
              </w:numPr>
              <w:spacing w:line="240" w:lineRule="auto"/>
              <w:jc w:val="left"/>
            </w:pPr>
            <w:r w:rsidRPr="00EB4BA0">
              <w:t>Nhấn vào nút bắt đầu</w:t>
            </w:r>
          </w:p>
          <w:p w14:paraId="0784BAA4" w14:textId="77777777" w:rsidR="001018E7" w:rsidRPr="00EB4BA0" w:rsidRDefault="001018E7" w:rsidP="008E3C78">
            <w:pPr>
              <w:numPr>
                <w:ilvl w:val="0"/>
                <w:numId w:val="51"/>
              </w:numPr>
              <w:spacing w:line="240" w:lineRule="auto"/>
              <w:jc w:val="left"/>
            </w:pPr>
            <w:r w:rsidRPr="00EB4BA0">
              <w:t>Thực hiện làm bài test</w:t>
            </w:r>
          </w:p>
        </w:tc>
      </w:tr>
      <w:tr w:rsidR="001018E7" w:rsidRPr="00EB4BA0" w14:paraId="5F12F484" w14:textId="77777777" w:rsidTr="003E6AE5">
        <w:tc>
          <w:tcPr>
            <w:tcW w:w="4261" w:type="dxa"/>
          </w:tcPr>
          <w:p w14:paraId="2B1BDAB7" w14:textId="77777777" w:rsidR="001018E7" w:rsidRPr="00EB4BA0" w:rsidRDefault="001018E7" w:rsidP="003E6AE5">
            <w:pPr>
              <w:jc w:val="left"/>
            </w:pPr>
            <w:r w:rsidRPr="00EB4BA0">
              <w:t>Chuỗi sự kiện thay thế</w:t>
            </w:r>
          </w:p>
        </w:tc>
        <w:tc>
          <w:tcPr>
            <w:tcW w:w="4261" w:type="dxa"/>
          </w:tcPr>
          <w:p w14:paraId="00C6A0C9" w14:textId="7A664044" w:rsidR="001018E7" w:rsidRPr="00EB4BA0" w:rsidRDefault="001018E7" w:rsidP="000549CE">
            <w:pPr>
              <w:spacing w:line="240" w:lineRule="auto"/>
              <w:jc w:val="left"/>
            </w:pPr>
          </w:p>
        </w:tc>
      </w:tr>
    </w:tbl>
    <w:p w14:paraId="0604321F" w14:textId="142956C7" w:rsidR="00490211" w:rsidRPr="00EB4BA0" w:rsidRDefault="00490211" w:rsidP="00E91714">
      <w:pPr>
        <w:rPr>
          <w:b/>
          <w:bCs/>
          <w:color w:val="000000" w:themeColor="text1"/>
        </w:rPr>
      </w:pPr>
    </w:p>
    <w:p w14:paraId="213A9B6A" w14:textId="365A9F09" w:rsidR="00300382" w:rsidRPr="00EB4BA0" w:rsidRDefault="00300382">
      <w:pPr>
        <w:rPr>
          <w:b/>
          <w:bCs/>
          <w:color w:val="000000" w:themeColor="text1"/>
        </w:rPr>
      </w:pPr>
      <w:r w:rsidRPr="00EB4BA0">
        <w:rPr>
          <w:b/>
          <w:bCs/>
          <w:color w:val="000000" w:themeColor="text1"/>
        </w:rPr>
        <w:br w:type="page"/>
      </w:r>
    </w:p>
    <w:p w14:paraId="4D93FFA0" w14:textId="4E9CBEE6" w:rsidR="00EA5B96" w:rsidRPr="00EB4BA0" w:rsidRDefault="00300382" w:rsidP="008E3C78">
      <w:pPr>
        <w:pStyle w:val="ListParagraph"/>
        <w:numPr>
          <w:ilvl w:val="0"/>
          <w:numId w:val="48"/>
        </w:numPr>
        <w:rPr>
          <w:b/>
          <w:bCs/>
          <w:color w:val="000000" w:themeColor="text1"/>
        </w:rPr>
      </w:pPr>
      <w:r w:rsidRPr="00EB4BA0">
        <w:rPr>
          <w:b/>
          <w:bCs/>
          <w:color w:val="000000" w:themeColor="text1"/>
        </w:rPr>
        <w:lastRenderedPageBreak/>
        <w:t>UseCase kết thúc bài thi</w:t>
      </w:r>
    </w:p>
    <w:tbl>
      <w:tblPr>
        <w:tblStyle w:val="TableGrid"/>
        <w:tblW w:w="0" w:type="auto"/>
        <w:tblLook w:val="04A0" w:firstRow="1" w:lastRow="0" w:firstColumn="1" w:lastColumn="0" w:noHBand="0" w:noVBand="1"/>
      </w:tblPr>
      <w:tblGrid>
        <w:gridCol w:w="4596"/>
        <w:gridCol w:w="4596"/>
      </w:tblGrid>
      <w:tr w:rsidR="00300382" w:rsidRPr="00EB4BA0" w14:paraId="548B7C4A" w14:textId="77777777" w:rsidTr="00300382">
        <w:trPr>
          <w:trHeight w:val="635"/>
        </w:trPr>
        <w:tc>
          <w:tcPr>
            <w:tcW w:w="9192" w:type="dxa"/>
            <w:gridSpan w:val="2"/>
          </w:tcPr>
          <w:p w14:paraId="32CF44B4" w14:textId="3BED0B69" w:rsidR="00300382" w:rsidRPr="00EB4BA0" w:rsidRDefault="00300382" w:rsidP="003E6AE5">
            <w:pPr>
              <w:jc w:val="left"/>
            </w:pPr>
            <w:r w:rsidRPr="00EB4BA0">
              <w:t>Kết Thúc Bài Thi</w:t>
            </w:r>
          </w:p>
        </w:tc>
      </w:tr>
      <w:tr w:rsidR="00300382" w:rsidRPr="00EB4BA0" w14:paraId="56A83A26" w14:textId="77777777" w:rsidTr="00300382">
        <w:trPr>
          <w:trHeight w:val="658"/>
        </w:trPr>
        <w:tc>
          <w:tcPr>
            <w:tcW w:w="4596" w:type="dxa"/>
          </w:tcPr>
          <w:p w14:paraId="062C06FE" w14:textId="77777777" w:rsidR="00300382" w:rsidRPr="00EB4BA0" w:rsidRDefault="00300382" w:rsidP="003E6AE5">
            <w:pPr>
              <w:jc w:val="left"/>
            </w:pPr>
            <w:r w:rsidRPr="00EB4BA0">
              <w:t>Tên Use Case</w:t>
            </w:r>
          </w:p>
        </w:tc>
        <w:tc>
          <w:tcPr>
            <w:tcW w:w="4596" w:type="dxa"/>
          </w:tcPr>
          <w:p w14:paraId="6214E529" w14:textId="0BB859B5" w:rsidR="00300382" w:rsidRPr="00EB4BA0" w:rsidRDefault="00300382" w:rsidP="003E6AE5">
            <w:pPr>
              <w:jc w:val="left"/>
            </w:pPr>
            <w:r w:rsidRPr="00EB4BA0">
              <w:t>Kết Thú</w:t>
            </w:r>
            <w:r w:rsidR="00E24422" w:rsidRPr="00EB4BA0">
              <w:t>c</w:t>
            </w:r>
            <w:r w:rsidRPr="00EB4BA0">
              <w:t xml:space="preserve"> Bài Thi</w:t>
            </w:r>
          </w:p>
        </w:tc>
      </w:tr>
      <w:tr w:rsidR="00300382" w:rsidRPr="00EB4BA0" w14:paraId="5F249674" w14:textId="77777777" w:rsidTr="00300382">
        <w:trPr>
          <w:trHeight w:val="635"/>
        </w:trPr>
        <w:tc>
          <w:tcPr>
            <w:tcW w:w="4596" w:type="dxa"/>
          </w:tcPr>
          <w:p w14:paraId="0ECB9EFF" w14:textId="77777777" w:rsidR="00300382" w:rsidRPr="00EB4BA0" w:rsidRDefault="00300382" w:rsidP="003E6AE5">
            <w:pPr>
              <w:jc w:val="left"/>
            </w:pPr>
            <w:r w:rsidRPr="00EB4BA0">
              <w:t>Tác nhân chính</w:t>
            </w:r>
          </w:p>
        </w:tc>
        <w:tc>
          <w:tcPr>
            <w:tcW w:w="4596" w:type="dxa"/>
          </w:tcPr>
          <w:p w14:paraId="349F5249" w14:textId="77777777" w:rsidR="00300382" w:rsidRPr="00EB4BA0" w:rsidRDefault="00300382" w:rsidP="003E6AE5">
            <w:pPr>
              <w:jc w:val="left"/>
            </w:pPr>
            <w:r w:rsidRPr="00EB4BA0">
              <w:t>User</w:t>
            </w:r>
          </w:p>
        </w:tc>
      </w:tr>
      <w:tr w:rsidR="00300382" w:rsidRPr="00EB4BA0" w14:paraId="39F8C713" w14:textId="77777777" w:rsidTr="00300382">
        <w:trPr>
          <w:trHeight w:val="658"/>
        </w:trPr>
        <w:tc>
          <w:tcPr>
            <w:tcW w:w="4596" w:type="dxa"/>
          </w:tcPr>
          <w:p w14:paraId="19ACDB7A" w14:textId="77777777" w:rsidR="00300382" w:rsidRPr="00EB4BA0" w:rsidRDefault="00300382" w:rsidP="003E6AE5">
            <w:pPr>
              <w:jc w:val="left"/>
            </w:pPr>
            <w:r w:rsidRPr="00EB4BA0">
              <w:t xml:space="preserve">Mức </w:t>
            </w:r>
          </w:p>
        </w:tc>
        <w:tc>
          <w:tcPr>
            <w:tcW w:w="4596" w:type="dxa"/>
          </w:tcPr>
          <w:p w14:paraId="176C8A0D" w14:textId="77777777" w:rsidR="00300382" w:rsidRPr="00EB4BA0" w:rsidRDefault="00300382" w:rsidP="003E6AE5">
            <w:pPr>
              <w:jc w:val="left"/>
            </w:pPr>
            <w:r w:rsidRPr="00EB4BA0">
              <w:t>2</w:t>
            </w:r>
          </w:p>
        </w:tc>
      </w:tr>
      <w:tr w:rsidR="00300382" w:rsidRPr="00EB4BA0" w14:paraId="0901498F" w14:textId="77777777" w:rsidTr="00300382">
        <w:trPr>
          <w:trHeight w:val="635"/>
        </w:trPr>
        <w:tc>
          <w:tcPr>
            <w:tcW w:w="4596" w:type="dxa"/>
          </w:tcPr>
          <w:p w14:paraId="17FA0024" w14:textId="77777777" w:rsidR="00300382" w:rsidRPr="00EB4BA0" w:rsidRDefault="00300382" w:rsidP="003E6AE5">
            <w:pPr>
              <w:jc w:val="left"/>
            </w:pPr>
            <w:r w:rsidRPr="00EB4BA0">
              <w:t xml:space="preserve">Người chịu trách nhiệm </w:t>
            </w:r>
          </w:p>
        </w:tc>
        <w:tc>
          <w:tcPr>
            <w:tcW w:w="4596" w:type="dxa"/>
          </w:tcPr>
          <w:p w14:paraId="6CE42F8E" w14:textId="1E025FF3" w:rsidR="00300382" w:rsidRPr="00EB4BA0" w:rsidRDefault="00300382" w:rsidP="003E6AE5">
            <w:pPr>
              <w:jc w:val="left"/>
            </w:pPr>
          </w:p>
        </w:tc>
      </w:tr>
      <w:tr w:rsidR="00300382" w:rsidRPr="00EB4BA0" w14:paraId="56562CCC" w14:textId="77777777" w:rsidTr="00300382">
        <w:trPr>
          <w:trHeight w:val="658"/>
        </w:trPr>
        <w:tc>
          <w:tcPr>
            <w:tcW w:w="4596" w:type="dxa"/>
          </w:tcPr>
          <w:p w14:paraId="116FA6E1" w14:textId="77777777" w:rsidR="00300382" w:rsidRPr="00EB4BA0" w:rsidRDefault="00300382" w:rsidP="003E6AE5">
            <w:pPr>
              <w:jc w:val="left"/>
            </w:pPr>
            <w:r w:rsidRPr="00EB4BA0">
              <w:t xml:space="preserve">Tiền điều kiện </w:t>
            </w:r>
          </w:p>
        </w:tc>
        <w:tc>
          <w:tcPr>
            <w:tcW w:w="4596" w:type="dxa"/>
          </w:tcPr>
          <w:p w14:paraId="0361B47F" w14:textId="77777777" w:rsidR="00300382" w:rsidRPr="00EB4BA0" w:rsidRDefault="00300382" w:rsidP="003E6AE5">
            <w:pPr>
              <w:jc w:val="left"/>
            </w:pPr>
          </w:p>
        </w:tc>
      </w:tr>
      <w:tr w:rsidR="00300382" w:rsidRPr="00EB4BA0" w14:paraId="7D6CA55A" w14:textId="77777777" w:rsidTr="00300382">
        <w:trPr>
          <w:trHeight w:val="635"/>
        </w:trPr>
        <w:tc>
          <w:tcPr>
            <w:tcW w:w="4596" w:type="dxa"/>
          </w:tcPr>
          <w:p w14:paraId="430184F2" w14:textId="77777777" w:rsidR="00300382" w:rsidRPr="00EB4BA0" w:rsidRDefault="00300382" w:rsidP="003E6AE5">
            <w:pPr>
              <w:jc w:val="left"/>
            </w:pPr>
            <w:r w:rsidRPr="00EB4BA0">
              <w:t>Đảm bảo tối thiểu</w:t>
            </w:r>
          </w:p>
        </w:tc>
        <w:tc>
          <w:tcPr>
            <w:tcW w:w="4596" w:type="dxa"/>
          </w:tcPr>
          <w:p w14:paraId="2C5614E7" w14:textId="27DF6B89" w:rsidR="00300382" w:rsidRPr="00EB4BA0" w:rsidRDefault="00300382" w:rsidP="003E6AE5">
            <w:pPr>
              <w:jc w:val="left"/>
            </w:pPr>
            <w:r w:rsidRPr="00EB4BA0">
              <w:t>Hoàn thành bài kiểm tra</w:t>
            </w:r>
          </w:p>
        </w:tc>
      </w:tr>
      <w:tr w:rsidR="00300382" w:rsidRPr="00EB4BA0" w14:paraId="3AC3A9A2" w14:textId="77777777" w:rsidTr="00300382">
        <w:trPr>
          <w:trHeight w:val="635"/>
        </w:trPr>
        <w:tc>
          <w:tcPr>
            <w:tcW w:w="4596" w:type="dxa"/>
          </w:tcPr>
          <w:p w14:paraId="4C1059D1" w14:textId="77777777" w:rsidR="00300382" w:rsidRPr="00EB4BA0" w:rsidRDefault="00300382" w:rsidP="003E6AE5">
            <w:pPr>
              <w:jc w:val="left"/>
            </w:pPr>
            <w:r w:rsidRPr="00EB4BA0">
              <w:t xml:space="preserve">Đảm bảo thành công </w:t>
            </w:r>
          </w:p>
        </w:tc>
        <w:tc>
          <w:tcPr>
            <w:tcW w:w="4596" w:type="dxa"/>
          </w:tcPr>
          <w:p w14:paraId="2A5284F6" w14:textId="77777777" w:rsidR="00300382" w:rsidRPr="00EB4BA0" w:rsidRDefault="00300382" w:rsidP="003E6AE5">
            <w:pPr>
              <w:jc w:val="left"/>
            </w:pPr>
            <w:r w:rsidRPr="00EB4BA0">
              <w:t>Người dùng thực hiện bài test.</w:t>
            </w:r>
          </w:p>
        </w:tc>
      </w:tr>
      <w:tr w:rsidR="00300382" w:rsidRPr="00EB4BA0" w14:paraId="2D2D6761" w14:textId="77777777" w:rsidTr="00300382">
        <w:trPr>
          <w:trHeight w:val="658"/>
        </w:trPr>
        <w:tc>
          <w:tcPr>
            <w:tcW w:w="4596" w:type="dxa"/>
          </w:tcPr>
          <w:p w14:paraId="7F4F84A3" w14:textId="77777777" w:rsidR="00300382" w:rsidRPr="00EB4BA0" w:rsidRDefault="00300382" w:rsidP="003E6AE5">
            <w:pPr>
              <w:jc w:val="left"/>
            </w:pPr>
            <w:r w:rsidRPr="00EB4BA0">
              <w:t xml:space="preserve">Kích hoạt </w:t>
            </w:r>
          </w:p>
        </w:tc>
        <w:tc>
          <w:tcPr>
            <w:tcW w:w="4596" w:type="dxa"/>
          </w:tcPr>
          <w:p w14:paraId="28A06AC9" w14:textId="7D24438A" w:rsidR="00300382" w:rsidRPr="00EB4BA0" w:rsidRDefault="00300382" w:rsidP="003E6AE5">
            <w:pPr>
              <w:jc w:val="left"/>
            </w:pPr>
            <w:r w:rsidRPr="00EB4BA0">
              <w:t>Khi người dùng kết thúc bài kiểm tra</w:t>
            </w:r>
          </w:p>
        </w:tc>
      </w:tr>
      <w:tr w:rsidR="00300382" w:rsidRPr="00EB4BA0" w14:paraId="2C527F85" w14:textId="77777777" w:rsidTr="00300382">
        <w:trPr>
          <w:trHeight w:val="2882"/>
        </w:trPr>
        <w:tc>
          <w:tcPr>
            <w:tcW w:w="4596" w:type="dxa"/>
          </w:tcPr>
          <w:p w14:paraId="41E3BD38" w14:textId="77777777" w:rsidR="00300382" w:rsidRPr="00EB4BA0" w:rsidRDefault="00300382" w:rsidP="003E6AE5">
            <w:pPr>
              <w:jc w:val="left"/>
            </w:pPr>
            <w:r w:rsidRPr="00EB4BA0">
              <w:t xml:space="preserve">Chuỗi sự kiện chính </w:t>
            </w:r>
          </w:p>
        </w:tc>
        <w:tc>
          <w:tcPr>
            <w:tcW w:w="4596" w:type="dxa"/>
          </w:tcPr>
          <w:p w14:paraId="464EADC7" w14:textId="420CE5B3" w:rsidR="00300382" w:rsidRPr="00EB4BA0" w:rsidRDefault="00300382" w:rsidP="008E3C78">
            <w:pPr>
              <w:pStyle w:val="ListParagraph"/>
              <w:numPr>
                <w:ilvl w:val="0"/>
                <w:numId w:val="52"/>
              </w:numPr>
              <w:spacing w:line="240" w:lineRule="auto"/>
            </w:pPr>
            <w:r w:rsidRPr="00EB4BA0">
              <w:t>Người dùng biết được kết quả sau khi kết thúc bài kiểm tra</w:t>
            </w:r>
          </w:p>
          <w:p w14:paraId="6D6C22FB" w14:textId="77777777" w:rsidR="00300382" w:rsidRPr="00EB4BA0" w:rsidRDefault="00300382" w:rsidP="008E3C78">
            <w:pPr>
              <w:pStyle w:val="ListParagraph"/>
              <w:numPr>
                <w:ilvl w:val="0"/>
                <w:numId w:val="52"/>
              </w:numPr>
              <w:spacing w:line="240" w:lineRule="auto"/>
            </w:pPr>
            <w:r w:rsidRPr="00EB4BA0">
              <w:t>Người dùng nhấn nút Play Again để thực hiện lại bài test.</w:t>
            </w:r>
          </w:p>
          <w:p w14:paraId="029580D4" w14:textId="77777777" w:rsidR="00300382" w:rsidRPr="00EB4BA0" w:rsidRDefault="00300382" w:rsidP="008E3C78">
            <w:pPr>
              <w:pStyle w:val="ListParagraph"/>
              <w:numPr>
                <w:ilvl w:val="0"/>
                <w:numId w:val="52"/>
              </w:numPr>
              <w:spacing w:line="240" w:lineRule="auto"/>
            </w:pPr>
            <w:r w:rsidRPr="00EB4BA0">
              <w:t>Người dùng nhấn nút Home để quay về trang Home</w:t>
            </w:r>
          </w:p>
          <w:p w14:paraId="6C5C4F13" w14:textId="07C5AB81" w:rsidR="00300382" w:rsidRPr="00EB4BA0" w:rsidRDefault="00300382" w:rsidP="008E3C78">
            <w:pPr>
              <w:pStyle w:val="ListParagraph"/>
              <w:numPr>
                <w:ilvl w:val="0"/>
                <w:numId w:val="52"/>
              </w:numPr>
              <w:spacing w:line="240" w:lineRule="auto"/>
            </w:pPr>
            <w:r w:rsidRPr="00EB4BA0">
              <w:t>Người dùng nhấn nút share để gửi điểm lên hệ thống.</w:t>
            </w:r>
          </w:p>
        </w:tc>
      </w:tr>
      <w:tr w:rsidR="00300382" w:rsidRPr="00EB4BA0" w14:paraId="33B1D81B" w14:textId="77777777" w:rsidTr="00300382">
        <w:trPr>
          <w:trHeight w:val="635"/>
        </w:trPr>
        <w:tc>
          <w:tcPr>
            <w:tcW w:w="4596" w:type="dxa"/>
          </w:tcPr>
          <w:p w14:paraId="73F2CF47" w14:textId="77777777" w:rsidR="00300382" w:rsidRPr="00EB4BA0" w:rsidRDefault="00300382" w:rsidP="003E6AE5">
            <w:pPr>
              <w:jc w:val="left"/>
            </w:pPr>
            <w:r w:rsidRPr="00EB4BA0">
              <w:t>Chuỗi sự kiện thay thế</w:t>
            </w:r>
          </w:p>
        </w:tc>
        <w:tc>
          <w:tcPr>
            <w:tcW w:w="4596" w:type="dxa"/>
          </w:tcPr>
          <w:p w14:paraId="4506DF50" w14:textId="77777777" w:rsidR="00300382" w:rsidRPr="00EB4BA0" w:rsidRDefault="00300382" w:rsidP="003E6AE5">
            <w:pPr>
              <w:spacing w:line="240" w:lineRule="auto"/>
              <w:jc w:val="left"/>
            </w:pPr>
          </w:p>
        </w:tc>
      </w:tr>
    </w:tbl>
    <w:p w14:paraId="6E544B07" w14:textId="6117A9C4" w:rsidR="00300382" w:rsidRPr="00EB4BA0" w:rsidRDefault="00300382" w:rsidP="00EA5B96">
      <w:pPr>
        <w:rPr>
          <w:color w:val="000000" w:themeColor="text1"/>
        </w:rPr>
      </w:pPr>
    </w:p>
    <w:p w14:paraId="23BD05AE" w14:textId="6C982B01" w:rsidR="00300382" w:rsidRPr="00EB4BA0" w:rsidRDefault="00300382">
      <w:pPr>
        <w:rPr>
          <w:color w:val="000000" w:themeColor="text1"/>
        </w:rPr>
      </w:pPr>
      <w:r w:rsidRPr="00EB4BA0">
        <w:rPr>
          <w:color w:val="000000" w:themeColor="text1"/>
        </w:rPr>
        <w:br w:type="page"/>
      </w:r>
    </w:p>
    <w:p w14:paraId="24B6AC3E" w14:textId="374AFF58" w:rsidR="00F87F82" w:rsidRPr="00EB4BA0" w:rsidRDefault="00F87F82" w:rsidP="008E3C78">
      <w:pPr>
        <w:pStyle w:val="ListParagraph"/>
        <w:numPr>
          <w:ilvl w:val="0"/>
          <w:numId w:val="48"/>
        </w:numPr>
        <w:rPr>
          <w:b/>
          <w:bCs/>
          <w:color w:val="000000" w:themeColor="text1"/>
        </w:rPr>
      </w:pPr>
      <w:r w:rsidRPr="00EB4BA0">
        <w:rPr>
          <w:b/>
          <w:bCs/>
          <w:color w:val="000000" w:themeColor="text1"/>
        </w:rPr>
        <w:lastRenderedPageBreak/>
        <w:t>Usecase tự thêm câu hỏi cho bài thi.</w:t>
      </w:r>
    </w:p>
    <w:tbl>
      <w:tblPr>
        <w:tblStyle w:val="TableGrid"/>
        <w:tblW w:w="10148" w:type="dxa"/>
        <w:tblLook w:val="04A0" w:firstRow="1" w:lastRow="0" w:firstColumn="1" w:lastColumn="0" w:noHBand="0" w:noVBand="1"/>
      </w:tblPr>
      <w:tblGrid>
        <w:gridCol w:w="4370"/>
        <w:gridCol w:w="5778"/>
      </w:tblGrid>
      <w:tr w:rsidR="00300382" w:rsidRPr="00EB4BA0" w14:paraId="11F17EA5" w14:textId="77777777" w:rsidTr="00960988">
        <w:trPr>
          <w:trHeight w:val="477"/>
        </w:trPr>
        <w:tc>
          <w:tcPr>
            <w:tcW w:w="10148" w:type="dxa"/>
            <w:gridSpan w:val="2"/>
          </w:tcPr>
          <w:p w14:paraId="258F9FC8" w14:textId="77777777" w:rsidR="00300382" w:rsidRPr="00EB4BA0" w:rsidRDefault="00300382" w:rsidP="003E6AE5">
            <w:pPr>
              <w:jc w:val="left"/>
            </w:pPr>
            <w:r w:rsidRPr="00EB4BA0">
              <w:t>Kết Thúc Bài Thi</w:t>
            </w:r>
          </w:p>
        </w:tc>
      </w:tr>
      <w:tr w:rsidR="00300382" w:rsidRPr="00EB4BA0" w14:paraId="2A71D13D" w14:textId="77777777" w:rsidTr="00960988">
        <w:trPr>
          <w:trHeight w:val="495"/>
        </w:trPr>
        <w:tc>
          <w:tcPr>
            <w:tcW w:w="4370" w:type="dxa"/>
          </w:tcPr>
          <w:p w14:paraId="78944240" w14:textId="77777777" w:rsidR="00300382" w:rsidRPr="00EB4BA0" w:rsidRDefault="00300382" w:rsidP="003E6AE5">
            <w:pPr>
              <w:jc w:val="left"/>
            </w:pPr>
            <w:r w:rsidRPr="00EB4BA0">
              <w:t>Tên Use Case</w:t>
            </w:r>
          </w:p>
        </w:tc>
        <w:tc>
          <w:tcPr>
            <w:tcW w:w="5777" w:type="dxa"/>
          </w:tcPr>
          <w:p w14:paraId="6ABE87EF" w14:textId="47866EB9" w:rsidR="00300382" w:rsidRPr="00EB4BA0" w:rsidRDefault="00F87F82" w:rsidP="003E6AE5">
            <w:pPr>
              <w:jc w:val="left"/>
            </w:pPr>
            <w:r w:rsidRPr="00EB4BA0">
              <w:rPr>
                <w:color w:val="000000" w:themeColor="text1"/>
              </w:rPr>
              <w:t>Tự thêm câu hỏi cho bài thi</w:t>
            </w:r>
          </w:p>
        </w:tc>
      </w:tr>
      <w:tr w:rsidR="00300382" w:rsidRPr="00EB4BA0" w14:paraId="7123E29C" w14:textId="77777777" w:rsidTr="00960988">
        <w:trPr>
          <w:trHeight w:val="477"/>
        </w:trPr>
        <w:tc>
          <w:tcPr>
            <w:tcW w:w="4370" w:type="dxa"/>
          </w:tcPr>
          <w:p w14:paraId="6B74DCD6" w14:textId="77777777" w:rsidR="00300382" w:rsidRPr="00EB4BA0" w:rsidRDefault="00300382" w:rsidP="003E6AE5">
            <w:pPr>
              <w:jc w:val="left"/>
            </w:pPr>
            <w:r w:rsidRPr="00EB4BA0">
              <w:t>Tác nhân chính</w:t>
            </w:r>
          </w:p>
        </w:tc>
        <w:tc>
          <w:tcPr>
            <w:tcW w:w="5777" w:type="dxa"/>
          </w:tcPr>
          <w:p w14:paraId="7D48E91C" w14:textId="77777777" w:rsidR="00300382" w:rsidRPr="00EB4BA0" w:rsidRDefault="00300382" w:rsidP="003E6AE5">
            <w:pPr>
              <w:jc w:val="left"/>
            </w:pPr>
            <w:r w:rsidRPr="00EB4BA0">
              <w:t>User</w:t>
            </w:r>
          </w:p>
        </w:tc>
      </w:tr>
      <w:tr w:rsidR="00300382" w:rsidRPr="00EB4BA0" w14:paraId="6D43B8A6" w14:textId="77777777" w:rsidTr="00960988">
        <w:trPr>
          <w:trHeight w:val="495"/>
        </w:trPr>
        <w:tc>
          <w:tcPr>
            <w:tcW w:w="4370" w:type="dxa"/>
          </w:tcPr>
          <w:p w14:paraId="08B97C3A" w14:textId="77777777" w:rsidR="00300382" w:rsidRPr="00EB4BA0" w:rsidRDefault="00300382" w:rsidP="003E6AE5">
            <w:pPr>
              <w:jc w:val="left"/>
            </w:pPr>
            <w:r w:rsidRPr="00EB4BA0">
              <w:t xml:space="preserve">Mức </w:t>
            </w:r>
          </w:p>
        </w:tc>
        <w:tc>
          <w:tcPr>
            <w:tcW w:w="5777" w:type="dxa"/>
          </w:tcPr>
          <w:p w14:paraId="4EDF72CB" w14:textId="77777777" w:rsidR="00300382" w:rsidRPr="00EB4BA0" w:rsidRDefault="00300382" w:rsidP="003E6AE5">
            <w:pPr>
              <w:jc w:val="left"/>
            </w:pPr>
            <w:r w:rsidRPr="00EB4BA0">
              <w:t>2</w:t>
            </w:r>
          </w:p>
        </w:tc>
      </w:tr>
      <w:tr w:rsidR="00300382" w:rsidRPr="00EB4BA0" w14:paraId="2963A1F0" w14:textId="77777777" w:rsidTr="00960988">
        <w:trPr>
          <w:trHeight w:val="477"/>
        </w:trPr>
        <w:tc>
          <w:tcPr>
            <w:tcW w:w="4370" w:type="dxa"/>
          </w:tcPr>
          <w:p w14:paraId="5A0FAF84" w14:textId="77777777" w:rsidR="00300382" w:rsidRPr="00EB4BA0" w:rsidRDefault="00300382" w:rsidP="003E6AE5">
            <w:pPr>
              <w:jc w:val="left"/>
            </w:pPr>
            <w:r w:rsidRPr="00EB4BA0">
              <w:t xml:space="preserve">Người chịu trách nhiệm </w:t>
            </w:r>
          </w:p>
        </w:tc>
        <w:tc>
          <w:tcPr>
            <w:tcW w:w="5777" w:type="dxa"/>
          </w:tcPr>
          <w:p w14:paraId="26CD347F" w14:textId="77777777" w:rsidR="00300382" w:rsidRPr="00EB4BA0" w:rsidRDefault="00300382" w:rsidP="003E6AE5">
            <w:pPr>
              <w:jc w:val="left"/>
            </w:pPr>
          </w:p>
        </w:tc>
      </w:tr>
      <w:tr w:rsidR="00300382" w:rsidRPr="00EB4BA0" w14:paraId="4A76B7F4" w14:textId="77777777" w:rsidTr="00960988">
        <w:trPr>
          <w:trHeight w:val="495"/>
        </w:trPr>
        <w:tc>
          <w:tcPr>
            <w:tcW w:w="4370" w:type="dxa"/>
          </w:tcPr>
          <w:p w14:paraId="6E4837B2" w14:textId="77777777" w:rsidR="00300382" w:rsidRPr="00EB4BA0" w:rsidRDefault="00300382" w:rsidP="003E6AE5">
            <w:pPr>
              <w:jc w:val="left"/>
            </w:pPr>
            <w:r w:rsidRPr="00EB4BA0">
              <w:t xml:space="preserve">Tiền điều kiện </w:t>
            </w:r>
          </w:p>
        </w:tc>
        <w:tc>
          <w:tcPr>
            <w:tcW w:w="5777" w:type="dxa"/>
          </w:tcPr>
          <w:p w14:paraId="638D9AC1" w14:textId="77777777" w:rsidR="00300382" w:rsidRPr="00EB4BA0" w:rsidRDefault="00300382" w:rsidP="003E6AE5">
            <w:pPr>
              <w:jc w:val="left"/>
            </w:pPr>
          </w:p>
        </w:tc>
      </w:tr>
      <w:tr w:rsidR="00300382" w:rsidRPr="00EB4BA0" w14:paraId="1851735E" w14:textId="77777777" w:rsidTr="00960988">
        <w:trPr>
          <w:trHeight w:val="477"/>
        </w:trPr>
        <w:tc>
          <w:tcPr>
            <w:tcW w:w="4370" w:type="dxa"/>
          </w:tcPr>
          <w:p w14:paraId="477BDD50" w14:textId="77777777" w:rsidR="00300382" w:rsidRPr="00EB4BA0" w:rsidRDefault="00300382" w:rsidP="003E6AE5">
            <w:pPr>
              <w:jc w:val="left"/>
            </w:pPr>
            <w:r w:rsidRPr="00EB4BA0">
              <w:t>Đảm bảo tối thiểu</w:t>
            </w:r>
          </w:p>
        </w:tc>
        <w:tc>
          <w:tcPr>
            <w:tcW w:w="5777" w:type="dxa"/>
          </w:tcPr>
          <w:p w14:paraId="75E61F73" w14:textId="399F5003" w:rsidR="00300382" w:rsidRPr="00EB4BA0" w:rsidRDefault="00F87F82" w:rsidP="003E6AE5">
            <w:pPr>
              <w:jc w:val="left"/>
            </w:pPr>
            <w:r w:rsidRPr="00EB4BA0">
              <w:t>Truy cập vào ứng dụng với tài khoản của mình.</w:t>
            </w:r>
          </w:p>
        </w:tc>
      </w:tr>
      <w:tr w:rsidR="00300382" w:rsidRPr="00EB4BA0" w14:paraId="68A53F12" w14:textId="77777777" w:rsidTr="00960988">
        <w:trPr>
          <w:trHeight w:val="477"/>
        </w:trPr>
        <w:tc>
          <w:tcPr>
            <w:tcW w:w="4370" w:type="dxa"/>
          </w:tcPr>
          <w:p w14:paraId="07C3A8E8" w14:textId="77777777" w:rsidR="00300382" w:rsidRPr="00EB4BA0" w:rsidRDefault="00300382" w:rsidP="003E6AE5">
            <w:pPr>
              <w:jc w:val="left"/>
            </w:pPr>
            <w:r w:rsidRPr="00EB4BA0">
              <w:t xml:space="preserve">Đảm bảo thành công </w:t>
            </w:r>
          </w:p>
        </w:tc>
        <w:tc>
          <w:tcPr>
            <w:tcW w:w="5777" w:type="dxa"/>
          </w:tcPr>
          <w:p w14:paraId="783371E4" w14:textId="4EEEEC98" w:rsidR="00300382" w:rsidRPr="00EB4BA0" w:rsidRDefault="00F87F82" w:rsidP="003E6AE5">
            <w:pPr>
              <w:jc w:val="left"/>
            </w:pPr>
            <w:r w:rsidRPr="00EB4BA0">
              <w:t>Người thêm câu hỏi cho bài kiểm tra mình muốn.</w:t>
            </w:r>
          </w:p>
        </w:tc>
      </w:tr>
      <w:tr w:rsidR="00300382" w:rsidRPr="00EB4BA0" w14:paraId="281170B5" w14:textId="77777777" w:rsidTr="00960988">
        <w:trPr>
          <w:trHeight w:val="495"/>
        </w:trPr>
        <w:tc>
          <w:tcPr>
            <w:tcW w:w="4370" w:type="dxa"/>
          </w:tcPr>
          <w:p w14:paraId="26719080" w14:textId="77777777" w:rsidR="00300382" w:rsidRPr="00EB4BA0" w:rsidRDefault="00300382" w:rsidP="003E6AE5">
            <w:pPr>
              <w:jc w:val="left"/>
            </w:pPr>
            <w:r w:rsidRPr="00EB4BA0">
              <w:t xml:space="preserve">Kích hoạt </w:t>
            </w:r>
          </w:p>
        </w:tc>
        <w:tc>
          <w:tcPr>
            <w:tcW w:w="5777" w:type="dxa"/>
          </w:tcPr>
          <w:p w14:paraId="6DC134BF" w14:textId="5D754A7F" w:rsidR="00300382" w:rsidRPr="00EB4BA0" w:rsidRDefault="00F87F82" w:rsidP="003E6AE5">
            <w:pPr>
              <w:jc w:val="left"/>
            </w:pPr>
            <w:r w:rsidRPr="00EB4BA0">
              <w:t>Khi người dùng truy cập vào trang thêm câu hỏi.</w:t>
            </w:r>
          </w:p>
        </w:tc>
      </w:tr>
      <w:tr w:rsidR="00300382" w:rsidRPr="00EB4BA0" w14:paraId="21DFADFA" w14:textId="77777777" w:rsidTr="00960988">
        <w:trPr>
          <w:trHeight w:val="2169"/>
        </w:trPr>
        <w:tc>
          <w:tcPr>
            <w:tcW w:w="4370" w:type="dxa"/>
          </w:tcPr>
          <w:p w14:paraId="401DAA31" w14:textId="77777777" w:rsidR="00300382" w:rsidRPr="00EB4BA0" w:rsidRDefault="00300382" w:rsidP="003E6AE5">
            <w:pPr>
              <w:jc w:val="left"/>
            </w:pPr>
            <w:r w:rsidRPr="00EB4BA0">
              <w:t xml:space="preserve">Chuỗi sự kiện chính </w:t>
            </w:r>
          </w:p>
        </w:tc>
        <w:tc>
          <w:tcPr>
            <w:tcW w:w="5777" w:type="dxa"/>
          </w:tcPr>
          <w:p w14:paraId="67436C42" w14:textId="77777777" w:rsidR="00300382" w:rsidRPr="00EB4BA0" w:rsidRDefault="00F87F82" w:rsidP="008E3C78">
            <w:pPr>
              <w:pStyle w:val="ListParagraph"/>
              <w:numPr>
                <w:ilvl w:val="0"/>
                <w:numId w:val="53"/>
              </w:numPr>
              <w:spacing w:line="240" w:lineRule="auto"/>
            </w:pPr>
            <w:r w:rsidRPr="00EB4BA0">
              <w:t>Người dùng Click vào nút add để thêm câu hỏi</w:t>
            </w:r>
          </w:p>
          <w:p w14:paraId="162D6480" w14:textId="77777777" w:rsidR="00F87F82" w:rsidRPr="00EB4BA0" w:rsidRDefault="00F87F82" w:rsidP="00F87F82">
            <w:pPr>
              <w:pStyle w:val="ListParagraph"/>
              <w:spacing w:line="240" w:lineRule="auto"/>
            </w:pPr>
            <w:r w:rsidRPr="00EB4BA0">
              <w:t>Nội dung câu hỏi gồm:</w:t>
            </w:r>
          </w:p>
          <w:p w14:paraId="5DB86D40" w14:textId="77777777" w:rsidR="00F87F82" w:rsidRPr="00EB4BA0" w:rsidRDefault="00F87F82" w:rsidP="008E3C78">
            <w:pPr>
              <w:pStyle w:val="ListParagraph"/>
              <w:numPr>
                <w:ilvl w:val="0"/>
                <w:numId w:val="48"/>
              </w:numPr>
              <w:spacing w:line="240" w:lineRule="auto"/>
              <w:jc w:val="left"/>
            </w:pPr>
            <w:r w:rsidRPr="00EB4BA0">
              <w:t>Câu hỏi</w:t>
            </w:r>
          </w:p>
          <w:p w14:paraId="26DEFAEF" w14:textId="71102014" w:rsidR="00F87F82" w:rsidRPr="00EB4BA0" w:rsidRDefault="00F87F82" w:rsidP="008E3C78">
            <w:pPr>
              <w:pStyle w:val="ListParagraph"/>
              <w:numPr>
                <w:ilvl w:val="0"/>
                <w:numId w:val="48"/>
              </w:numPr>
              <w:spacing w:line="240" w:lineRule="auto"/>
              <w:jc w:val="left"/>
            </w:pPr>
            <w:r w:rsidRPr="00EB4BA0">
              <w:t>Đáp Án A</w:t>
            </w:r>
          </w:p>
          <w:p w14:paraId="5C149BB8" w14:textId="5E5FFD9B" w:rsidR="00F87F82" w:rsidRPr="00EB4BA0" w:rsidRDefault="00F87F82" w:rsidP="008E3C78">
            <w:pPr>
              <w:pStyle w:val="ListParagraph"/>
              <w:numPr>
                <w:ilvl w:val="0"/>
                <w:numId w:val="48"/>
              </w:numPr>
              <w:spacing w:line="240" w:lineRule="auto"/>
              <w:jc w:val="left"/>
            </w:pPr>
            <w:r w:rsidRPr="00EB4BA0">
              <w:t>Đáp Án B</w:t>
            </w:r>
          </w:p>
          <w:p w14:paraId="2E648EB4" w14:textId="0EDBCEFE" w:rsidR="00F87F82" w:rsidRPr="00EB4BA0" w:rsidRDefault="00F87F82" w:rsidP="008E3C78">
            <w:pPr>
              <w:pStyle w:val="ListParagraph"/>
              <w:numPr>
                <w:ilvl w:val="0"/>
                <w:numId w:val="48"/>
              </w:numPr>
              <w:spacing w:line="240" w:lineRule="auto"/>
              <w:jc w:val="left"/>
            </w:pPr>
            <w:r w:rsidRPr="00EB4BA0">
              <w:t>Đáp Án C</w:t>
            </w:r>
          </w:p>
          <w:p w14:paraId="62C35047" w14:textId="2E8D14DB" w:rsidR="00F87F82" w:rsidRPr="00EB4BA0" w:rsidRDefault="00F87F82" w:rsidP="008E3C78">
            <w:pPr>
              <w:pStyle w:val="ListParagraph"/>
              <w:numPr>
                <w:ilvl w:val="0"/>
                <w:numId w:val="48"/>
              </w:numPr>
              <w:spacing w:line="240" w:lineRule="auto"/>
              <w:jc w:val="left"/>
            </w:pPr>
            <w:r w:rsidRPr="00EB4BA0">
              <w:t>Đáp Án D</w:t>
            </w:r>
          </w:p>
          <w:p w14:paraId="7565CFDA" w14:textId="2566842C" w:rsidR="00F87F82" w:rsidRPr="00EB4BA0" w:rsidRDefault="00F87F82" w:rsidP="008E3C78">
            <w:pPr>
              <w:pStyle w:val="ListParagraph"/>
              <w:numPr>
                <w:ilvl w:val="0"/>
                <w:numId w:val="48"/>
              </w:numPr>
              <w:spacing w:line="240" w:lineRule="auto"/>
              <w:jc w:val="left"/>
            </w:pPr>
            <w:r w:rsidRPr="00EB4BA0">
              <w:t>Đáp Án đúng</w:t>
            </w:r>
          </w:p>
          <w:p w14:paraId="68E942E8" w14:textId="744ABDCF" w:rsidR="00F87F82" w:rsidRPr="00EB4BA0" w:rsidRDefault="00F87F82" w:rsidP="008E3C78">
            <w:pPr>
              <w:pStyle w:val="ListParagraph"/>
              <w:numPr>
                <w:ilvl w:val="0"/>
                <w:numId w:val="48"/>
              </w:numPr>
              <w:spacing w:line="240" w:lineRule="auto"/>
              <w:jc w:val="left"/>
            </w:pPr>
            <w:r w:rsidRPr="00EB4BA0">
              <w:t>Muc</w:t>
            </w:r>
          </w:p>
          <w:p w14:paraId="7260A4F5" w14:textId="04BF0D66" w:rsidR="00F87F82" w:rsidRPr="00EB4BA0" w:rsidRDefault="00F87F82" w:rsidP="008E3C78">
            <w:pPr>
              <w:pStyle w:val="ListParagraph"/>
              <w:numPr>
                <w:ilvl w:val="0"/>
                <w:numId w:val="53"/>
              </w:numPr>
              <w:spacing w:line="240" w:lineRule="auto"/>
            </w:pPr>
            <w:r w:rsidRPr="00EB4BA0">
              <w:t>Người dùng Click Submit, câu hỏi được thêm vào.</w:t>
            </w:r>
          </w:p>
          <w:p w14:paraId="3071B455" w14:textId="2D76D76C" w:rsidR="00F87F82" w:rsidRPr="00EB4BA0" w:rsidRDefault="00960988" w:rsidP="008E3C78">
            <w:pPr>
              <w:pStyle w:val="ListParagraph"/>
              <w:numPr>
                <w:ilvl w:val="0"/>
                <w:numId w:val="53"/>
              </w:numPr>
              <w:spacing w:line="240" w:lineRule="auto"/>
            </w:pPr>
            <w:r w:rsidRPr="00EB4BA0">
              <w:t>Người dung Click vào nút Play để thực hiện bài kiểm tra với những câu hỏi hiện có.</w:t>
            </w:r>
          </w:p>
          <w:p w14:paraId="129D0F67" w14:textId="77777777" w:rsidR="00F87F82" w:rsidRPr="00EB4BA0" w:rsidRDefault="00F87F82" w:rsidP="00F87F82">
            <w:pPr>
              <w:pStyle w:val="ListParagraph"/>
              <w:spacing w:line="240" w:lineRule="auto"/>
            </w:pPr>
          </w:p>
          <w:p w14:paraId="12AB98E1" w14:textId="77777777" w:rsidR="00F87F82" w:rsidRPr="00EB4BA0" w:rsidRDefault="00F87F82" w:rsidP="00F87F82">
            <w:pPr>
              <w:pStyle w:val="ListParagraph"/>
              <w:spacing w:line="240" w:lineRule="auto"/>
            </w:pPr>
          </w:p>
          <w:p w14:paraId="5BCEA6BE" w14:textId="540A36A3" w:rsidR="00F87F82" w:rsidRPr="00EB4BA0" w:rsidRDefault="00F87F82" w:rsidP="00F87F82">
            <w:pPr>
              <w:pStyle w:val="ListParagraph"/>
              <w:spacing w:line="240" w:lineRule="auto"/>
            </w:pPr>
          </w:p>
        </w:tc>
      </w:tr>
      <w:tr w:rsidR="00300382" w:rsidRPr="00EB4BA0" w14:paraId="6889DB66" w14:textId="77777777" w:rsidTr="00960988">
        <w:trPr>
          <w:trHeight w:val="477"/>
        </w:trPr>
        <w:tc>
          <w:tcPr>
            <w:tcW w:w="4370" w:type="dxa"/>
          </w:tcPr>
          <w:p w14:paraId="1D221954" w14:textId="77777777" w:rsidR="00300382" w:rsidRPr="00EB4BA0" w:rsidRDefault="00300382" w:rsidP="003E6AE5">
            <w:pPr>
              <w:jc w:val="left"/>
            </w:pPr>
            <w:r w:rsidRPr="00EB4BA0">
              <w:t>Chuỗi sự kiện thay thế</w:t>
            </w:r>
          </w:p>
        </w:tc>
        <w:tc>
          <w:tcPr>
            <w:tcW w:w="5777" w:type="dxa"/>
          </w:tcPr>
          <w:p w14:paraId="40326642" w14:textId="2A3096EA" w:rsidR="00300382" w:rsidRPr="00EB4BA0" w:rsidRDefault="00960988" w:rsidP="003E6AE5">
            <w:pPr>
              <w:spacing w:line="240" w:lineRule="auto"/>
              <w:jc w:val="left"/>
            </w:pPr>
            <w:r w:rsidRPr="00EB4BA0">
              <w:t>1.1 Người dùng nhập thiếu một trong các dữ liệu được yêu cầu. Ứng dụng yêu cầu người dùng nhập lại.</w:t>
            </w:r>
          </w:p>
        </w:tc>
      </w:tr>
    </w:tbl>
    <w:p w14:paraId="3758E291" w14:textId="676019CD" w:rsidR="00300382" w:rsidRPr="00EB4BA0" w:rsidRDefault="00300382" w:rsidP="00EA5B96">
      <w:pPr>
        <w:rPr>
          <w:color w:val="000000" w:themeColor="text1"/>
        </w:rPr>
      </w:pPr>
      <w:r w:rsidRPr="00EB4BA0">
        <w:rPr>
          <w:color w:val="000000" w:themeColor="text1"/>
        </w:rPr>
        <w:br w:type="page"/>
      </w:r>
    </w:p>
    <w:p w14:paraId="6CCAB1F3" w14:textId="1B666CC5" w:rsidR="00960988" w:rsidRPr="00EB4BA0" w:rsidRDefault="00960988" w:rsidP="008E3C78">
      <w:pPr>
        <w:pStyle w:val="ListParagraph"/>
        <w:numPr>
          <w:ilvl w:val="0"/>
          <w:numId w:val="54"/>
        </w:numPr>
        <w:rPr>
          <w:b/>
          <w:bCs/>
          <w:color w:val="000000" w:themeColor="text1"/>
        </w:rPr>
      </w:pPr>
      <w:r w:rsidRPr="00EB4BA0">
        <w:rPr>
          <w:b/>
          <w:bCs/>
          <w:color w:val="000000" w:themeColor="text1"/>
        </w:rPr>
        <w:lastRenderedPageBreak/>
        <w:t>Use case đóng góp từ vựng</w:t>
      </w:r>
    </w:p>
    <w:tbl>
      <w:tblPr>
        <w:tblStyle w:val="TableGrid"/>
        <w:tblW w:w="0" w:type="auto"/>
        <w:tblLook w:val="04A0" w:firstRow="1" w:lastRow="0" w:firstColumn="1" w:lastColumn="0" w:noHBand="0" w:noVBand="1"/>
      </w:tblPr>
      <w:tblGrid>
        <w:gridCol w:w="4261"/>
        <w:gridCol w:w="4261"/>
      </w:tblGrid>
      <w:tr w:rsidR="00960988" w:rsidRPr="00EB4BA0" w14:paraId="2ED9C6EF" w14:textId="77777777" w:rsidTr="003E6AE5">
        <w:tc>
          <w:tcPr>
            <w:tcW w:w="8522" w:type="dxa"/>
            <w:gridSpan w:val="2"/>
          </w:tcPr>
          <w:p w14:paraId="77CA8192" w14:textId="761E216F" w:rsidR="00960988" w:rsidRPr="00EB4BA0" w:rsidRDefault="004D11A4" w:rsidP="003E6AE5">
            <w:pPr>
              <w:rPr>
                <w:b/>
                <w:bCs/>
                <w:color w:val="000000" w:themeColor="text1"/>
              </w:rPr>
            </w:pPr>
            <w:r w:rsidRPr="00EB4BA0">
              <w:rPr>
                <w:b/>
                <w:bCs/>
                <w:color w:val="000000" w:themeColor="text1"/>
              </w:rPr>
              <w:t>Đóng góp từ vựng</w:t>
            </w:r>
          </w:p>
        </w:tc>
      </w:tr>
      <w:tr w:rsidR="00960988" w:rsidRPr="00EB4BA0" w14:paraId="7F03245E" w14:textId="77777777" w:rsidTr="003E6AE5">
        <w:tc>
          <w:tcPr>
            <w:tcW w:w="4261" w:type="dxa"/>
          </w:tcPr>
          <w:p w14:paraId="73B19344" w14:textId="77777777" w:rsidR="00960988" w:rsidRPr="00EB4BA0" w:rsidRDefault="00960988" w:rsidP="003E6AE5">
            <w:pPr>
              <w:jc w:val="left"/>
            </w:pPr>
            <w:r w:rsidRPr="00EB4BA0">
              <w:t>Tên Use Case</w:t>
            </w:r>
          </w:p>
        </w:tc>
        <w:tc>
          <w:tcPr>
            <w:tcW w:w="4261" w:type="dxa"/>
          </w:tcPr>
          <w:p w14:paraId="7E6B8CBD" w14:textId="0EBF10B4" w:rsidR="00960988" w:rsidRPr="00EB4BA0" w:rsidRDefault="004D11A4" w:rsidP="003E6AE5">
            <w:pPr>
              <w:jc w:val="left"/>
            </w:pPr>
            <w:r w:rsidRPr="00EB4BA0">
              <w:t>Đóng góp từ vựng</w:t>
            </w:r>
          </w:p>
        </w:tc>
      </w:tr>
      <w:tr w:rsidR="00960988" w:rsidRPr="00EB4BA0" w14:paraId="6A8E3B4A" w14:textId="77777777" w:rsidTr="003E6AE5">
        <w:tc>
          <w:tcPr>
            <w:tcW w:w="4261" w:type="dxa"/>
          </w:tcPr>
          <w:p w14:paraId="36973823" w14:textId="77777777" w:rsidR="00960988" w:rsidRPr="00EB4BA0" w:rsidRDefault="00960988" w:rsidP="003E6AE5">
            <w:pPr>
              <w:jc w:val="left"/>
            </w:pPr>
            <w:r w:rsidRPr="00EB4BA0">
              <w:t>Tác nhân chính</w:t>
            </w:r>
          </w:p>
        </w:tc>
        <w:tc>
          <w:tcPr>
            <w:tcW w:w="4261" w:type="dxa"/>
          </w:tcPr>
          <w:p w14:paraId="625178A5" w14:textId="77777777" w:rsidR="00960988" w:rsidRPr="00EB4BA0" w:rsidRDefault="00960988" w:rsidP="003E6AE5">
            <w:pPr>
              <w:jc w:val="left"/>
            </w:pPr>
            <w:r w:rsidRPr="00EB4BA0">
              <w:t>User</w:t>
            </w:r>
          </w:p>
        </w:tc>
      </w:tr>
      <w:tr w:rsidR="00960988" w:rsidRPr="00EB4BA0" w14:paraId="1DB5307B" w14:textId="77777777" w:rsidTr="003E6AE5">
        <w:tc>
          <w:tcPr>
            <w:tcW w:w="4261" w:type="dxa"/>
          </w:tcPr>
          <w:p w14:paraId="6D856E8E" w14:textId="77777777" w:rsidR="00960988" w:rsidRPr="00EB4BA0" w:rsidRDefault="00960988" w:rsidP="003E6AE5">
            <w:pPr>
              <w:jc w:val="left"/>
            </w:pPr>
            <w:r w:rsidRPr="00EB4BA0">
              <w:t xml:space="preserve">Mức </w:t>
            </w:r>
          </w:p>
        </w:tc>
        <w:tc>
          <w:tcPr>
            <w:tcW w:w="4261" w:type="dxa"/>
          </w:tcPr>
          <w:p w14:paraId="32EF3446" w14:textId="77777777" w:rsidR="00960988" w:rsidRPr="00EB4BA0" w:rsidRDefault="00960988" w:rsidP="003E6AE5">
            <w:pPr>
              <w:jc w:val="left"/>
            </w:pPr>
            <w:r w:rsidRPr="00EB4BA0">
              <w:t>1</w:t>
            </w:r>
          </w:p>
        </w:tc>
      </w:tr>
      <w:tr w:rsidR="00960988" w:rsidRPr="00EB4BA0" w14:paraId="3BF72EC0" w14:textId="77777777" w:rsidTr="003E6AE5">
        <w:tc>
          <w:tcPr>
            <w:tcW w:w="4261" w:type="dxa"/>
          </w:tcPr>
          <w:p w14:paraId="4B11AA5C" w14:textId="77777777" w:rsidR="00960988" w:rsidRPr="00EB4BA0" w:rsidRDefault="00960988" w:rsidP="003E6AE5">
            <w:pPr>
              <w:jc w:val="left"/>
            </w:pPr>
            <w:r w:rsidRPr="00EB4BA0">
              <w:t xml:space="preserve">Người chịu trách nhiệm </w:t>
            </w:r>
          </w:p>
        </w:tc>
        <w:tc>
          <w:tcPr>
            <w:tcW w:w="4261" w:type="dxa"/>
          </w:tcPr>
          <w:p w14:paraId="7FC176CA" w14:textId="77777777" w:rsidR="00960988" w:rsidRPr="00EB4BA0" w:rsidRDefault="00960988" w:rsidP="003E6AE5">
            <w:pPr>
              <w:jc w:val="left"/>
            </w:pPr>
            <w:r w:rsidRPr="00EB4BA0">
              <w:t xml:space="preserve">Không </w:t>
            </w:r>
          </w:p>
        </w:tc>
      </w:tr>
      <w:tr w:rsidR="00960988" w:rsidRPr="00EB4BA0" w14:paraId="5DDACBBE" w14:textId="77777777" w:rsidTr="003E6AE5">
        <w:tc>
          <w:tcPr>
            <w:tcW w:w="4261" w:type="dxa"/>
          </w:tcPr>
          <w:p w14:paraId="14C94FE6" w14:textId="77777777" w:rsidR="00960988" w:rsidRPr="00EB4BA0" w:rsidRDefault="00960988" w:rsidP="003E6AE5">
            <w:pPr>
              <w:jc w:val="left"/>
            </w:pPr>
            <w:r w:rsidRPr="00EB4BA0">
              <w:t xml:space="preserve">Tiền điều kiện </w:t>
            </w:r>
          </w:p>
        </w:tc>
        <w:tc>
          <w:tcPr>
            <w:tcW w:w="4261" w:type="dxa"/>
          </w:tcPr>
          <w:p w14:paraId="0A0ADD5C" w14:textId="77777777" w:rsidR="00960988" w:rsidRPr="00EB4BA0" w:rsidRDefault="00960988" w:rsidP="003E6AE5">
            <w:pPr>
              <w:jc w:val="left"/>
            </w:pPr>
          </w:p>
        </w:tc>
      </w:tr>
      <w:tr w:rsidR="00960988" w:rsidRPr="00EB4BA0" w14:paraId="7BE138E8" w14:textId="77777777" w:rsidTr="003E6AE5">
        <w:tc>
          <w:tcPr>
            <w:tcW w:w="4261" w:type="dxa"/>
          </w:tcPr>
          <w:p w14:paraId="2DC71024" w14:textId="77777777" w:rsidR="00960988" w:rsidRPr="00EB4BA0" w:rsidRDefault="00960988" w:rsidP="003E6AE5">
            <w:pPr>
              <w:jc w:val="left"/>
            </w:pPr>
            <w:r w:rsidRPr="00EB4BA0">
              <w:t>Đảm bảo tối thiểu</w:t>
            </w:r>
          </w:p>
        </w:tc>
        <w:tc>
          <w:tcPr>
            <w:tcW w:w="4261" w:type="dxa"/>
          </w:tcPr>
          <w:p w14:paraId="48C2FFEE" w14:textId="501A9AA1" w:rsidR="00960988" w:rsidRPr="00EB4BA0" w:rsidRDefault="004D11A4" w:rsidP="003E6AE5">
            <w:pPr>
              <w:jc w:val="left"/>
            </w:pPr>
            <w:r w:rsidRPr="00EB4BA0">
              <w:t>Người dùng</w:t>
            </w:r>
            <w:r w:rsidR="00960988" w:rsidRPr="00EB4BA0">
              <w:t xml:space="preserve"> truy cập vào </w:t>
            </w:r>
            <w:r w:rsidRPr="00EB4BA0">
              <w:t>trang đóng góp từ vựng</w:t>
            </w:r>
          </w:p>
        </w:tc>
      </w:tr>
      <w:tr w:rsidR="00960988" w:rsidRPr="00EB4BA0" w14:paraId="2FCEA7A0" w14:textId="77777777" w:rsidTr="003E6AE5">
        <w:tc>
          <w:tcPr>
            <w:tcW w:w="4261" w:type="dxa"/>
          </w:tcPr>
          <w:p w14:paraId="0A510842" w14:textId="77777777" w:rsidR="00960988" w:rsidRPr="00EB4BA0" w:rsidRDefault="00960988" w:rsidP="003E6AE5">
            <w:pPr>
              <w:jc w:val="left"/>
            </w:pPr>
            <w:r w:rsidRPr="00EB4BA0">
              <w:t xml:space="preserve">Đảm bảo thành công </w:t>
            </w:r>
          </w:p>
        </w:tc>
        <w:tc>
          <w:tcPr>
            <w:tcW w:w="4261" w:type="dxa"/>
          </w:tcPr>
          <w:p w14:paraId="61B675B6" w14:textId="67C05F3A" w:rsidR="00960988" w:rsidRPr="00EB4BA0" w:rsidRDefault="004D11A4" w:rsidP="003E6AE5">
            <w:pPr>
              <w:jc w:val="left"/>
            </w:pPr>
            <w:r w:rsidRPr="00EB4BA0">
              <w:t>Người dùng</w:t>
            </w:r>
            <w:r w:rsidR="00960988" w:rsidRPr="00EB4BA0">
              <w:t xml:space="preserve"> </w:t>
            </w:r>
            <w:r w:rsidRPr="00EB4BA0">
              <w:t>đóng góp thành công từ vựng của mình lên hệ thống</w:t>
            </w:r>
          </w:p>
        </w:tc>
      </w:tr>
      <w:tr w:rsidR="00960988" w:rsidRPr="00EB4BA0" w14:paraId="7E6CAA6E" w14:textId="77777777" w:rsidTr="003E6AE5">
        <w:tc>
          <w:tcPr>
            <w:tcW w:w="4261" w:type="dxa"/>
          </w:tcPr>
          <w:p w14:paraId="26017D2B" w14:textId="77777777" w:rsidR="00960988" w:rsidRPr="00EB4BA0" w:rsidRDefault="00960988" w:rsidP="003E6AE5">
            <w:pPr>
              <w:jc w:val="left"/>
            </w:pPr>
            <w:r w:rsidRPr="00EB4BA0">
              <w:t xml:space="preserve">Kích hoạt </w:t>
            </w:r>
          </w:p>
        </w:tc>
        <w:tc>
          <w:tcPr>
            <w:tcW w:w="4261" w:type="dxa"/>
          </w:tcPr>
          <w:p w14:paraId="222B9E82" w14:textId="709753F6" w:rsidR="00960988" w:rsidRPr="00EB4BA0" w:rsidRDefault="004D11A4" w:rsidP="003E6AE5">
            <w:pPr>
              <w:jc w:val="left"/>
            </w:pPr>
            <w:r w:rsidRPr="00EB4BA0">
              <w:t>Người dùng Click nút submit dữ liệu từ vựng được gửi.</w:t>
            </w:r>
          </w:p>
        </w:tc>
      </w:tr>
      <w:tr w:rsidR="00960988" w:rsidRPr="00EB4BA0" w14:paraId="6D6DDC79" w14:textId="77777777" w:rsidTr="003E6AE5">
        <w:tc>
          <w:tcPr>
            <w:tcW w:w="4261" w:type="dxa"/>
          </w:tcPr>
          <w:p w14:paraId="29D3298F" w14:textId="77777777" w:rsidR="00960988" w:rsidRPr="00EB4BA0" w:rsidRDefault="00960988" w:rsidP="003E6AE5">
            <w:pPr>
              <w:jc w:val="left"/>
            </w:pPr>
            <w:r w:rsidRPr="00EB4BA0">
              <w:t xml:space="preserve">Chuỗi sự kiện chính </w:t>
            </w:r>
          </w:p>
        </w:tc>
        <w:tc>
          <w:tcPr>
            <w:tcW w:w="4261" w:type="dxa"/>
          </w:tcPr>
          <w:p w14:paraId="24EE267F" w14:textId="1219A69B" w:rsidR="004D11A4" w:rsidRPr="00EB4BA0" w:rsidRDefault="004D11A4" w:rsidP="008E3C78">
            <w:pPr>
              <w:pStyle w:val="ListParagraph"/>
              <w:numPr>
                <w:ilvl w:val="0"/>
                <w:numId w:val="55"/>
              </w:numPr>
              <w:tabs>
                <w:tab w:val="left" w:pos="312"/>
              </w:tabs>
              <w:spacing w:line="240" w:lineRule="auto"/>
            </w:pPr>
            <w:r w:rsidRPr="00EB4BA0">
              <w:t>Người dùng nhập nội dung từ vựng bao gồm:</w:t>
            </w:r>
          </w:p>
          <w:p w14:paraId="7D194419" w14:textId="005026E9" w:rsidR="004D11A4" w:rsidRPr="00EB4BA0" w:rsidRDefault="004D11A4" w:rsidP="008E3C78">
            <w:pPr>
              <w:pStyle w:val="ListParagraph"/>
              <w:numPr>
                <w:ilvl w:val="0"/>
                <w:numId w:val="54"/>
              </w:numPr>
              <w:tabs>
                <w:tab w:val="left" w:pos="312"/>
              </w:tabs>
              <w:spacing w:line="240" w:lineRule="auto"/>
            </w:pPr>
            <w:r w:rsidRPr="00EB4BA0">
              <w:t>New Word</w:t>
            </w:r>
          </w:p>
          <w:p w14:paraId="1DF16F1F" w14:textId="2776669E" w:rsidR="004D11A4" w:rsidRPr="00EB4BA0" w:rsidRDefault="004D11A4" w:rsidP="008E3C78">
            <w:pPr>
              <w:pStyle w:val="ListParagraph"/>
              <w:numPr>
                <w:ilvl w:val="0"/>
                <w:numId w:val="54"/>
              </w:numPr>
              <w:tabs>
                <w:tab w:val="left" w:pos="312"/>
              </w:tabs>
              <w:spacing w:line="240" w:lineRule="auto"/>
            </w:pPr>
            <w:r w:rsidRPr="00EB4BA0">
              <w:t>Mean</w:t>
            </w:r>
          </w:p>
          <w:p w14:paraId="044B71BA" w14:textId="2F08D231" w:rsidR="004D11A4" w:rsidRPr="00EB4BA0" w:rsidRDefault="004D11A4" w:rsidP="008E3C78">
            <w:pPr>
              <w:pStyle w:val="ListParagraph"/>
              <w:numPr>
                <w:ilvl w:val="0"/>
                <w:numId w:val="54"/>
              </w:numPr>
              <w:tabs>
                <w:tab w:val="left" w:pos="312"/>
              </w:tabs>
              <w:spacing w:line="240" w:lineRule="auto"/>
            </w:pPr>
            <w:r w:rsidRPr="00EB4BA0">
              <w:t>Spelling</w:t>
            </w:r>
          </w:p>
          <w:p w14:paraId="00747AD2" w14:textId="044BEA05" w:rsidR="004D11A4" w:rsidRPr="00EB4BA0" w:rsidRDefault="004D11A4" w:rsidP="008E3C78">
            <w:pPr>
              <w:pStyle w:val="ListParagraph"/>
              <w:numPr>
                <w:ilvl w:val="0"/>
                <w:numId w:val="54"/>
              </w:numPr>
              <w:tabs>
                <w:tab w:val="left" w:pos="312"/>
              </w:tabs>
              <w:spacing w:line="240" w:lineRule="auto"/>
            </w:pPr>
            <w:r w:rsidRPr="00EB4BA0">
              <w:t>Type</w:t>
            </w:r>
          </w:p>
          <w:p w14:paraId="6F5D65A1" w14:textId="11F1B035" w:rsidR="004D11A4" w:rsidRPr="00EB4BA0" w:rsidRDefault="004D11A4" w:rsidP="008E3C78">
            <w:pPr>
              <w:pStyle w:val="ListParagraph"/>
              <w:numPr>
                <w:ilvl w:val="0"/>
                <w:numId w:val="54"/>
              </w:numPr>
              <w:tabs>
                <w:tab w:val="left" w:pos="312"/>
              </w:tabs>
              <w:spacing w:line="240" w:lineRule="auto"/>
            </w:pPr>
            <w:r w:rsidRPr="00EB4BA0">
              <w:t>Example</w:t>
            </w:r>
          </w:p>
          <w:p w14:paraId="00019C74" w14:textId="0F78BC93" w:rsidR="004D11A4" w:rsidRPr="00EB4BA0" w:rsidRDefault="004D11A4" w:rsidP="008E3C78">
            <w:pPr>
              <w:pStyle w:val="ListParagraph"/>
              <w:numPr>
                <w:ilvl w:val="0"/>
                <w:numId w:val="54"/>
              </w:numPr>
              <w:tabs>
                <w:tab w:val="left" w:pos="312"/>
              </w:tabs>
              <w:spacing w:line="240" w:lineRule="auto"/>
            </w:pPr>
            <w:r w:rsidRPr="00EB4BA0">
              <w:t>MeanEnglish</w:t>
            </w:r>
          </w:p>
          <w:p w14:paraId="25E71D49" w14:textId="19DB0CC8" w:rsidR="004D11A4" w:rsidRPr="00EB4BA0" w:rsidRDefault="004D11A4" w:rsidP="008E3C78">
            <w:pPr>
              <w:pStyle w:val="ListParagraph"/>
              <w:numPr>
                <w:ilvl w:val="0"/>
                <w:numId w:val="54"/>
              </w:numPr>
              <w:tabs>
                <w:tab w:val="left" w:pos="312"/>
              </w:tabs>
              <w:spacing w:line="240" w:lineRule="auto"/>
            </w:pPr>
            <w:r w:rsidRPr="00EB4BA0">
              <w:t>Contribute</w:t>
            </w:r>
          </w:p>
          <w:p w14:paraId="038621E9" w14:textId="6081B3BE" w:rsidR="004D11A4" w:rsidRPr="00EB4BA0" w:rsidRDefault="004D11A4" w:rsidP="008E3C78">
            <w:pPr>
              <w:pStyle w:val="ListParagraph"/>
              <w:numPr>
                <w:ilvl w:val="0"/>
                <w:numId w:val="54"/>
              </w:numPr>
              <w:tabs>
                <w:tab w:val="left" w:pos="312"/>
              </w:tabs>
              <w:spacing w:line="240" w:lineRule="auto"/>
            </w:pPr>
            <w:r w:rsidRPr="00EB4BA0">
              <w:t>Level</w:t>
            </w:r>
          </w:p>
          <w:p w14:paraId="259F5ADF" w14:textId="49A0C23B" w:rsidR="00960988" w:rsidRPr="00EB4BA0" w:rsidRDefault="004D11A4" w:rsidP="008E3C78">
            <w:pPr>
              <w:pStyle w:val="ListParagraph"/>
              <w:numPr>
                <w:ilvl w:val="0"/>
                <w:numId w:val="55"/>
              </w:numPr>
              <w:tabs>
                <w:tab w:val="left" w:pos="312"/>
              </w:tabs>
              <w:spacing w:line="240" w:lineRule="auto"/>
            </w:pPr>
            <w:r w:rsidRPr="00EB4BA0">
              <w:t>Người dùng nhấn nút Submit, dữ liệu được gửi lên hệ thống.</w:t>
            </w:r>
          </w:p>
        </w:tc>
      </w:tr>
      <w:tr w:rsidR="00960988" w:rsidRPr="00EB4BA0" w14:paraId="099A362B" w14:textId="77777777" w:rsidTr="003E6AE5">
        <w:tc>
          <w:tcPr>
            <w:tcW w:w="4261" w:type="dxa"/>
          </w:tcPr>
          <w:p w14:paraId="2AB00864" w14:textId="77777777" w:rsidR="00960988" w:rsidRPr="00EB4BA0" w:rsidRDefault="00960988" w:rsidP="003E6AE5">
            <w:pPr>
              <w:jc w:val="left"/>
            </w:pPr>
            <w:r w:rsidRPr="00EB4BA0">
              <w:t>Chuỗi sự kiện thay thế</w:t>
            </w:r>
          </w:p>
        </w:tc>
        <w:tc>
          <w:tcPr>
            <w:tcW w:w="4261" w:type="dxa"/>
          </w:tcPr>
          <w:p w14:paraId="3E3EB6AD" w14:textId="5912FA9C" w:rsidR="004D11A4" w:rsidRPr="00EB4BA0" w:rsidRDefault="004D11A4" w:rsidP="004D11A4">
            <w:r w:rsidRPr="00EB4BA0">
              <w:t>1.1 Người dùng nhập thiếu các trường dữ liệu trên. Ứng dụng thông báo lỗi yêu cầu người dùng nhập lại.</w:t>
            </w:r>
          </w:p>
          <w:p w14:paraId="2D113E92" w14:textId="374830E5" w:rsidR="00960988" w:rsidRPr="00EB4BA0" w:rsidRDefault="00960988" w:rsidP="003E6AE5">
            <w:pPr>
              <w:jc w:val="left"/>
            </w:pPr>
          </w:p>
        </w:tc>
      </w:tr>
    </w:tbl>
    <w:p w14:paraId="7D2D2CEE" w14:textId="46615E9F" w:rsidR="00A8636E" w:rsidRPr="00EB4BA0" w:rsidRDefault="00A8636E" w:rsidP="00EA5B96">
      <w:pPr>
        <w:rPr>
          <w:color w:val="000000" w:themeColor="text1"/>
        </w:rPr>
      </w:pPr>
    </w:p>
    <w:p w14:paraId="2077D10E" w14:textId="77777777" w:rsidR="00A8636E" w:rsidRPr="00EB4BA0" w:rsidRDefault="00A8636E">
      <w:pPr>
        <w:rPr>
          <w:color w:val="000000" w:themeColor="text1"/>
        </w:rPr>
      </w:pPr>
      <w:r w:rsidRPr="00EB4BA0">
        <w:rPr>
          <w:color w:val="000000" w:themeColor="text1"/>
        </w:rPr>
        <w:br w:type="page"/>
      </w:r>
    </w:p>
    <w:p w14:paraId="4795516B" w14:textId="7D4C39BA" w:rsidR="00960988" w:rsidRPr="00EB4BA0" w:rsidRDefault="00A8636E" w:rsidP="008E3C78">
      <w:pPr>
        <w:pStyle w:val="ListParagraph"/>
        <w:numPr>
          <w:ilvl w:val="0"/>
          <w:numId w:val="56"/>
        </w:numPr>
        <w:rPr>
          <w:b/>
          <w:bCs/>
          <w:color w:val="000000" w:themeColor="text1"/>
        </w:rPr>
      </w:pPr>
      <w:r w:rsidRPr="00EB4BA0">
        <w:rPr>
          <w:b/>
          <w:bCs/>
          <w:color w:val="000000" w:themeColor="text1"/>
        </w:rPr>
        <w:lastRenderedPageBreak/>
        <w:t>Use Case phản hồi câu hỏi</w:t>
      </w:r>
    </w:p>
    <w:tbl>
      <w:tblPr>
        <w:tblStyle w:val="TableGrid"/>
        <w:tblW w:w="0" w:type="auto"/>
        <w:tblLook w:val="04A0" w:firstRow="1" w:lastRow="0" w:firstColumn="1" w:lastColumn="0" w:noHBand="0" w:noVBand="1"/>
      </w:tblPr>
      <w:tblGrid>
        <w:gridCol w:w="4261"/>
        <w:gridCol w:w="4261"/>
      </w:tblGrid>
      <w:tr w:rsidR="00A8636E" w:rsidRPr="00EB4BA0" w14:paraId="3EC4EA8F" w14:textId="77777777" w:rsidTr="003E6AE5">
        <w:tc>
          <w:tcPr>
            <w:tcW w:w="8522" w:type="dxa"/>
            <w:gridSpan w:val="2"/>
          </w:tcPr>
          <w:p w14:paraId="6B267E37" w14:textId="77777777" w:rsidR="00A8636E" w:rsidRPr="00EB4BA0" w:rsidRDefault="00A8636E" w:rsidP="003E6AE5">
            <w:pPr>
              <w:rPr>
                <w:b/>
                <w:bCs/>
                <w:color w:val="000000" w:themeColor="text1"/>
              </w:rPr>
            </w:pPr>
            <w:r w:rsidRPr="00EB4BA0">
              <w:rPr>
                <w:b/>
                <w:bCs/>
                <w:color w:val="000000" w:themeColor="text1"/>
              </w:rPr>
              <w:t>Đóng góp từ vựng</w:t>
            </w:r>
          </w:p>
        </w:tc>
      </w:tr>
      <w:tr w:rsidR="00A8636E" w:rsidRPr="00EB4BA0" w14:paraId="285B4D10" w14:textId="77777777" w:rsidTr="003E6AE5">
        <w:tc>
          <w:tcPr>
            <w:tcW w:w="4261" w:type="dxa"/>
          </w:tcPr>
          <w:p w14:paraId="23673D0D" w14:textId="77777777" w:rsidR="00A8636E" w:rsidRPr="00EB4BA0" w:rsidRDefault="00A8636E" w:rsidP="003E6AE5">
            <w:pPr>
              <w:jc w:val="left"/>
            </w:pPr>
            <w:r w:rsidRPr="00EB4BA0">
              <w:t>Tên Use Case</w:t>
            </w:r>
          </w:p>
        </w:tc>
        <w:tc>
          <w:tcPr>
            <w:tcW w:w="4261" w:type="dxa"/>
          </w:tcPr>
          <w:p w14:paraId="4A9DF20A" w14:textId="71437381" w:rsidR="00A8636E" w:rsidRPr="00EB4BA0" w:rsidRDefault="00A8636E" w:rsidP="003E6AE5">
            <w:pPr>
              <w:jc w:val="left"/>
            </w:pPr>
            <w:r w:rsidRPr="00EB4BA0">
              <w:t>Phản hồi câu hỏi</w:t>
            </w:r>
          </w:p>
        </w:tc>
      </w:tr>
      <w:tr w:rsidR="00A8636E" w:rsidRPr="00EB4BA0" w14:paraId="5B8F2EEB" w14:textId="77777777" w:rsidTr="003E6AE5">
        <w:tc>
          <w:tcPr>
            <w:tcW w:w="4261" w:type="dxa"/>
          </w:tcPr>
          <w:p w14:paraId="51A83A13" w14:textId="77777777" w:rsidR="00A8636E" w:rsidRPr="00EB4BA0" w:rsidRDefault="00A8636E" w:rsidP="003E6AE5">
            <w:pPr>
              <w:jc w:val="left"/>
            </w:pPr>
            <w:r w:rsidRPr="00EB4BA0">
              <w:t>Tác nhân chính</w:t>
            </w:r>
          </w:p>
        </w:tc>
        <w:tc>
          <w:tcPr>
            <w:tcW w:w="4261" w:type="dxa"/>
          </w:tcPr>
          <w:p w14:paraId="3DC8CDE2" w14:textId="77777777" w:rsidR="00A8636E" w:rsidRPr="00EB4BA0" w:rsidRDefault="00A8636E" w:rsidP="003E6AE5">
            <w:pPr>
              <w:jc w:val="left"/>
            </w:pPr>
            <w:r w:rsidRPr="00EB4BA0">
              <w:t>User</w:t>
            </w:r>
          </w:p>
        </w:tc>
      </w:tr>
      <w:tr w:rsidR="00A8636E" w:rsidRPr="00EB4BA0" w14:paraId="47CC02D5" w14:textId="77777777" w:rsidTr="003E6AE5">
        <w:tc>
          <w:tcPr>
            <w:tcW w:w="4261" w:type="dxa"/>
          </w:tcPr>
          <w:p w14:paraId="1F07C2B7" w14:textId="77777777" w:rsidR="00A8636E" w:rsidRPr="00EB4BA0" w:rsidRDefault="00A8636E" w:rsidP="003E6AE5">
            <w:pPr>
              <w:jc w:val="left"/>
            </w:pPr>
            <w:r w:rsidRPr="00EB4BA0">
              <w:t xml:space="preserve">Mức </w:t>
            </w:r>
          </w:p>
        </w:tc>
        <w:tc>
          <w:tcPr>
            <w:tcW w:w="4261" w:type="dxa"/>
          </w:tcPr>
          <w:p w14:paraId="07C5BC0D" w14:textId="77777777" w:rsidR="00A8636E" w:rsidRPr="00EB4BA0" w:rsidRDefault="00A8636E" w:rsidP="003E6AE5">
            <w:pPr>
              <w:jc w:val="left"/>
            </w:pPr>
            <w:r w:rsidRPr="00EB4BA0">
              <w:t>1</w:t>
            </w:r>
          </w:p>
        </w:tc>
      </w:tr>
      <w:tr w:rsidR="00A8636E" w:rsidRPr="00EB4BA0" w14:paraId="72975BAF" w14:textId="77777777" w:rsidTr="003E6AE5">
        <w:tc>
          <w:tcPr>
            <w:tcW w:w="4261" w:type="dxa"/>
          </w:tcPr>
          <w:p w14:paraId="7895837C" w14:textId="77777777" w:rsidR="00A8636E" w:rsidRPr="00EB4BA0" w:rsidRDefault="00A8636E" w:rsidP="003E6AE5">
            <w:pPr>
              <w:jc w:val="left"/>
            </w:pPr>
            <w:r w:rsidRPr="00EB4BA0">
              <w:t xml:space="preserve">Người chịu trách nhiệm </w:t>
            </w:r>
          </w:p>
        </w:tc>
        <w:tc>
          <w:tcPr>
            <w:tcW w:w="4261" w:type="dxa"/>
          </w:tcPr>
          <w:p w14:paraId="1AE231A6" w14:textId="77777777" w:rsidR="00A8636E" w:rsidRPr="00EB4BA0" w:rsidRDefault="00A8636E" w:rsidP="003E6AE5">
            <w:pPr>
              <w:jc w:val="left"/>
            </w:pPr>
            <w:r w:rsidRPr="00EB4BA0">
              <w:t xml:space="preserve">Không </w:t>
            </w:r>
          </w:p>
        </w:tc>
      </w:tr>
      <w:tr w:rsidR="00A8636E" w:rsidRPr="00EB4BA0" w14:paraId="1B56D176" w14:textId="77777777" w:rsidTr="003E6AE5">
        <w:tc>
          <w:tcPr>
            <w:tcW w:w="4261" w:type="dxa"/>
          </w:tcPr>
          <w:p w14:paraId="33A53320" w14:textId="77777777" w:rsidR="00A8636E" w:rsidRPr="00EB4BA0" w:rsidRDefault="00A8636E" w:rsidP="003E6AE5">
            <w:pPr>
              <w:jc w:val="left"/>
            </w:pPr>
            <w:r w:rsidRPr="00EB4BA0">
              <w:t xml:space="preserve">Tiền điều kiện </w:t>
            </w:r>
          </w:p>
        </w:tc>
        <w:tc>
          <w:tcPr>
            <w:tcW w:w="4261" w:type="dxa"/>
          </w:tcPr>
          <w:p w14:paraId="63A7117D" w14:textId="77777777" w:rsidR="00A8636E" w:rsidRPr="00EB4BA0" w:rsidRDefault="00A8636E" w:rsidP="003E6AE5">
            <w:pPr>
              <w:jc w:val="left"/>
            </w:pPr>
          </w:p>
        </w:tc>
      </w:tr>
      <w:tr w:rsidR="00A8636E" w:rsidRPr="00EB4BA0" w14:paraId="5EE4A003" w14:textId="77777777" w:rsidTr="003E6AE5">
        <w:tc>
          <w:tcPr>
            <w:tcW w:w="4261" w:type="dxa"/>
          </w:tcPr>
          <w:p w14:paraId="6CAE68AB" w14:textId="77777777" w:rsidR="00A8636E" w:rsidRPr="00EB4BA0" w:rsidRDefault="00A8636E" w:rsidP="003E6AE5">
            <w:pPr>
              <w:jc w:val="left"/>
            </w:pPr>
            <w:r w:rsidRPr="00EB4BA0">
              <w:t>Đảm bảo tối thiểu</w:t>
            </w:r>
          </w:p>
        </w:tc>
        <w:tc>
          <w:tcPr>
            <w:tcW w:w="4261" w:type="dxa"/>
          </w:tcPr>
          <w:p w14:paraId="79F248ED" w14:textId="2DBD6F8F" w:rsidR="00A8636E" w:rsidRPr="00EB4BA0" w:rsidRDefault="00A8636E" w:rsidP="003E6AE5">
            <w:pPr>
              <w:jc w:val="left"/>
            </w:pPr>
            <w:r w:rsidRPr="00EB4BA0">
              <w:t>Người dùng truy cập vào trang thảo luận.</w:t>
            </w:r>
          </w:p>
        </w:tc>
      </w:tr>
      <w:tr w:rsidR="00A8636E" w:rsidRPr="00EB4BA0" w14:paraId="481AC9BE" w14:textId="77777777" w:rsidTr="003E6AE5">
        <w:tc>
          <w:tcPr>
            <w:tcW w:w="4261" w:type="dxa"/>
          </w:tcPr>
          <w:p w14:paraId="03DB6CEF" w14:textId="77777777" w:rsidR="00A8636E" w:rsidRPr="00EB4BA0" w:rsidRDefault="00A8636E" w:rsidP="003E6AE5">
            <w:pPr>
              <w:jc w:val="left"/>
            </w:pPr>
            <w:r w:rsidRPr="00EB4BA0">
              <w:t xml:space="preserve">Đảm bảo thành công </w:t>
            </w:r>
          </w:p>
        </w:tc>
        <w:tc>
          <w:tcPr>
            <w:tcW w:w="4261" w:type="dxa"/>
          </w:tcPr>
          <w:p w14:paraId="13EEB823" w14:textId="3D31DAE4" w:rsidR="00A8636E" w:rsidRPr="00EB4BA0" w:rsidRDefault="00A8636E" w:rsidP="003E6AE5">
            <w:pPr>
              <w:jc w:val="left"/>
            </w:pPr>
            <w:r w:rsidRPr="00EB4BA0">
              <w:t>Người dùng gửi câu trả lời của mình lên hệ thống</w:t>
            </w:r>
          </w:p>
        </w:tc>
      </w:tr>
      <w:tr w:rsidR="00A8636E" w:rsidRPr="00EB4BA0" w14:paraId="0B429558" w14:textId="77777777" w:rsidTr="003E6AE5">
        <w:tc>
          <w:tcPr>
            <w:tcW w:w="4261" w:type="dxa"/>
          </w:tcPr>
          <w:p w14:paraId="46BA4C40" w14:textId="77777777" w:rsidR="00A8636E" w:rsidRPr="00EB4BA0" w:rsidRDefault="00A8636E" w:rsidP="003E6AE5">
            <w:pPr>
              <w:jc w:val="left"/>
            </w:pPr>
            <w:r w:rsidRPr="00EB4BA0">
              <w:t xml:space="preserve">Kích hoạt </w:t>
            </w:r>
          </w:p>
        </w:tc>
        <w:tc>
          <w:tcPr>
            <w:tcW w:w="4261" w:type="dxa"/>
          </w:tcPr>
          <w:p w14:paraId="740BFF00" w14:textId="1B3093FA" w:rsidR="00A8636E" w:rsidRPr="00EB4BA0" w:rsidRDefault="00A8636E" w:rsidP="003E6AE5">
            <w:pPr>
              <w:jc w:val="left"/>
            </w:pPr>
            <w:r w:rsidRPr="00EB4BA0">
              <w:t>Người dùng Click submit dữ liệu dược thêm vào hệ thống</w:t>
            </w:r>
          </w:p>
        </w:tc>
      </w:tr>
      <w:tr w:rsidR="00A8636E" w:rsidRPr="00EB4BA0" w14:paraId="1C94824A" w14:textId="77777777" w:rsidTr="003E6AE5">
        <w:tc>
          <w:tcPr>
            <w:tcW w:w="4261" w:type="dxa"/>
          </w:tcPr>
          <w:p w14:paraId="14680BA4" w14:textId="77777777" w:rsidR="00A8636E" w:rsidRPr="00EB4BA0" w:rsidRDefault="00A8636E" w:rsidP="003E6AE5">
            <w:pPr>
              <w:jc w:val="left"/>
            </w:pPr>
            <w:r w:rsidRPr="00EB4BA0">
              <w:t xml:space="preserve">Chuỗi sự kiện chính </w:t>
            </w:r>
          </w:p>
        </w:tc>
        <w:tc>
          <w:tcPr>
            <w:tcW w:w="4261" w:type="dxa"/>
          </w:tcPr>
          <w:p w14:paraId="3B94FD78" w14:textId="46077A09" w:rsidR="00A8636E" w:rsidRPr="00EB4BA0" w:rsidRDefault="00AC7A6F" w:rsidP="00AC7A6F">
            <w:pPr>
              <w:tabs>
                <w:tab w:val="left" w:pos="312"/>
              </w:tabs>
              <w:spacing w:line="240" w:lineRule="auto"/>
            </w:pPr>
            <w:r w:rsidRPr="00EB4BA0">
              <w:t>1. Người dùng Click nút Add</w:t>
            </w:r>
          </w:p>
          <w:p w14:paraId="05C05BD5" w14:textId="3173F8F9" w:rsidR="00AC7A6F" w:rsidRPr="00EB4BA0" w:rsidRDefault="00AC7A6F" w:rsidP="00AC7A6F">
            <w:pPr>
              <w:tabs>
                <w:tab w:val="left" w:pos="312"/>
              </w:tabs>
              <w:spacing w:line="240" w:lineRule="auto"/>
            </w:pPr>
            <w:r w:rsidRPr="00EB4BA0">
              <w:t>2. Ứng dụng hiển thị một dialog cho người dùng nhập các thông tin sau:</w:t>
            </w:r>
          </w:p>
          <w:p w14:paraId="41E4D73E" w14:textId="77777777" w:rsidR="00AC7A6F" w:rsidRPr="00EB4BA0" w:rsidRDefault="00AC7A6F" w:rsidP="008E3C78">
            <w:pPr>
              <w:pStyle w:val="ListParagraph"/>
              <w:numPr>
                <w:ilvl w:val="0"/>
                <w:numId w:val="56"/>
              </w:numPr>
              <w:tabs>
                <w:tab w:val="left" w:pos="312"/>
              </w:tabs>
              <w:spacing w:line="240" w:lineRule="auto"/>
            </w:pPr>
            <w:r w:rsidRPr="00EB4BA0">
              <w:t xml:space="preserve">Tittle </w:t>
            </w:r>
          </w:p>
          <w:p w14:paraId="540FC4AD" w14:textId="77777777" w:rsidR="00AC7A6F" w:rsidRPr="00EB4BA0" w:rsidRDefault="00AC7A6F" w:rsidP="008E3C78">
            <w:pPr>
              <w:pStyle w:val="ListParagraph"/>
              <w:numPr>
                <w:ilvl w:val="0"/>
                <w:numId w:val="56"/>
              </w:numPr>
              <w:tabs>
                <w:tab w:val="left" w:pos="312"/>
              </w:tabs>
              <w:spacing w:line="240" w:lineRule="auto"/>
            </w:pPr>
            <w:r w:rsidRPr="00EB4BA0">
              <w:t>Content</w:t>
            </w:r>
          </w:p>
          <w:p w14:paraId="2C7C814C" w14:textId="77777777" w:rsidR="00AC7A6F" w:rsidRPr="00EB4BA0" w:rsidRDefault="00AC7A6F" w:rsidP="008E3C78">
            <w:pPr>
              <w:pStyle w:val="ListParagraph"/>
              <w:numPr>
                <w:ilvl w:val="0"/>
                <w:numId w:val="56"/>
              </w:numPr>
              <w:tabs>
                <w:tab w:val="left" w:pos="312"/>
              </w:tabs>
              <w:spacing w:line="240" w:lineRule="auto"/>
            </w:pPr>
            <w:r w:rsidRPr="00EB4BA0">
              <w:t>Category</w:t>
            </w:r>
          </w:p>
          <w:p w14:paraId="05CCCB00" w14:textId="21AF71E8" w:rsidR="00AC7A6F" w:rsidRPr="00EB4BA0" w:rsidRDefault="00AC7A6F" w:rsidP="00AC7A6F">
            <w:pPr>
              <w:tabs>
                <w:tab w:val="left" w:pos="312"/>
              </w:tabs>
              <w:spacing w:line="240" w:lineRule="auto"/>
            </w:pPr>
            <w:r w:rsidRPr="00EB4BA0">
              <w:t>3. Người dùng Click Submit dữ liệu được đưa lên hệ thống</w:t>
            </w:r>
          </w:p>
        </w:tc>
      </w:tr>
      <w:tr w:rsidR="00A8636E" w:rsidRPr="00EB4BA0" w14:paraId="22665D29" w14:textId="77777777" w:rsidTr="003E6AE5">
        <w:tc>
          <w:tcPr>
            <w:tcW w:w="4261" w:type="dxa"/>
          </w:tcPr>
          <w:p w14:paraId="085708B5" w14:textId="77777777" w:rsidR="00A8636E" w:rsidRPr="00EB4BA0" w:rsidRDefault="00A8636E" w:rsidP="003E6AE5">
            <w:pPr>
              <w:jc w:val="left"/>
            </w:pPr>
            <w:r w:rsidRPr="00EB4BA0">
              <w:t>Chuỗi sự kiện thay thế</w:t>
            </w:r>
          </w:p>
        </w:tc>
        <w:tc>
          <w:tcPr>
            <w:tcW w:w="4261" w:type="dxa"/>
          </w:tcPr>
          <w:p w14:paraId="0DF5C799" w14:textId="03625C48" w:rsidR="00A8636E" w:rsidRPr="00EB4BA0" w:rsidRDefault="00AC7A6F" w:rsidP="003E6AE5">
            <w:r w:rsidRPr="00EB4BA0">
              <w:t>2.1 Người dùng nhập thiếu các trường thông tin trên. Ứng dụng yêu cầu nhập lại.</w:t>
            </w:r>
          </w:p>
          <w:p w14:paraId="6F7AE5CF" w14:textId="447300A5" w:rsidR="00AC7A6F" w:rsidRPr="00EB4BA0" w:rsidRDefault="00AC7A6F" w:rsidP="003E6AE5">
            <w:r w:rsidRPr="00EB4BA0">
              <w:t>2.2 Sau khi nhập lại đầy đủ người dùng nhấn Submit để thêm.</w:t>
            </w:r>
          </w:p>
          <w:p w14:paraId="28F6E2C5" w14:textId="77777777" w:rsidR="00A8636E" w:rsidRPr="00EB4BA0" w:rsidRDefault="00A8636E" w:rsidP="003E6AE5">
            <w:pPr>
              <w:jc w:val="left"/>
            </w:pPr>
          </w:p>
        </w:tc>
      </w:tr>
    </w:tbl>
    <w:p w14:paraId="704F9764" w14:textId="3FBD7231" w:rsidR="00E929D0" w:rsidRPr="00EB4BA0" w:rsidRDefault="00E929D0" w:rsidP="00A8636E">
      <w:pPr>
        <w:pStyle w:val="ListParagraph"/>
        <w:rPr>
          <w:b/>
          <w:bCs/>
          <w:color w:val="000000" w:themeColor="text1"/>
        </w:rPr>
      </w:pPr>
    </w:p>
    <w:p w14:paraId="61D2A3E1" w14:textId="77777777" w:rsidR="00E929D0" w:rsidRPr="00EB4BA0" w:rsidRDefault="00E929D0">
      <w:pPr>
        <w:rPr>
          <w:b/>
          <w:bCs/>
          <w:color w:val="000000" w:themeColor="text1"/>
        </w:rPr>
      </w:pPr>
      <w:r w:rsidRPr="00EB4BA0">
        <w:rPr>
          <w:b/>
          <w:bCs/>
          <w:color w:val="000000" w:themeColor="text1"/>
        </w:rPr>
        <w:br w:type="page"/>
      </w:r>
    </w:p>
    <w:p w14:paraId="3A829C92" w14:textId="12E3F77A" w:rsidR="00A8636E" w:rsidRPr="00EB4BA0" w:rsidRDefault="00AB5214" w:rsidP="008E3C78">
      <w:pPr>
        <w:pStyle w:val="ListParagraph"/>
        <w:numPr>
          <w:ilvl w:val="0"/>
          <w:numId w:val="57"/>
        </w:numPr>
        <w:rPr>
          <w:b/>
          <w:bCs/>
          <w:color w:val="000000" w:themeColor="text1"/>
        </w:rPr>
      </w:pPr>
      <w:r w:rsidRPr="00EB4BA0">
        <w:rPr>
          <w:b/>
          <w:bCs/>
          <w:color w:val="000000" w:themeColor="text1"/>
        </w:rPr>
        <w:lastRenderedPageBreak/>
        <w:t>Use case đặt câu hỏi</w:t>
      </w:r>
    </w:p>
    <w:tbl>
      <w:tblPr>
        <w:tblStyle w:val="TableGrid"/>
        <w:tblW w:w="0" w:type="auto"/>
        <w:tblLook w:val="04A0" w:firstRow="1" w:lastRow="0" w:firstColumn="1" w:lastColumn="0" w:noHBand="0" w:noVBand="1"/>
      </w:tblPr>
      <w:tblGrid>
        <w:gridCol w:w="4261"/>
        <w:gridCol w:w="4261"/>
      </w:tblGrid>
      <w:tr w:rsidR="00AB5214" w:rsidRPr="00EB4BA0" w14:paraId="3CEA451A" w14:textId="77777777" w:rsidTr="003E6AE5">
        <w:tc>
          <w:tcPr>
            <w:tcW w:w="8522" w:type="dxa"/>
            <w:gridSpan w:val="2"/>
          </w:tcPr>
          <w:p w14:paraId="7C7C0575" w14:textId="77777777" w:rsidR="00AB5214" w:rsidRPr="00EB4BA0" w:rsidRDefault="00AB5214" w:rsidP="003E6AE5">
            <w:pPr>
              <w:rPr>
                <w:b/>
                <w:bCs/>
                <w:color w:val="000000" w:themeColor="text1"/>
              </w:rPr>
            </w:pPr>
            <w:r w:rsidRPr="00EB4BA0">
              <w:rPr>
                <w:b/>
                <w:bCs/>
                <w:color w:val="000000" w:themeColor="text1"/>
              </w:rPr>
              <w:t>Đóng góp từ vựng</w:t>
            </w:r>
          </w:p>
        </w:tc>
      </w:tr>
      <w:tr w:rsidR="00AB5214" w:rsidRPr="00EB4BA0" w14:paraId="7E0B3C60" w14:textId="77777777" w:rsidTr="003E6AE5">
        <w:tc>
          <w:tcPr>
            <w:tcW w:w="4261" w:type="dxa"/>
          </w:tcPr>
          <w:p w14:paraId="0269C9FF" w14:textId="77777777" w:rsidR="00AB5214" w:rsidRPr="00EB4BA0" w:rsidRDefault="00AB5214" w:rsidP="003E6AE5">
            <w:pPr>
              <w:jc w:val="left"/>
            </w:pPr>
            <w:r w:rsidRPr="00EB4BA0">
              <w:t>Tên Use Case</w:t>
            </w:r>
          </w:p>
        </w:tc>
        <w:tc>
          <w:tcPr>
            <w:tcW w:w="4261" w:type="dxa"/>
          </w:tcPr>
          <w:p w14:paraId="2F76DD0E" w14:textId="3A1D3416" w:rsidR="00AB5214" w:rsidRPr="00EB4BA0" w:rsidRDefault="00AB5214" w:rsidP="003E6AE5">
            <w:pPr>
              <w:jc w:val="left"/>
            </w:pPr>
            <w:r w:rsidRPr="00EB4BA0">
              <w:t>Đặt câu hỏi</w:t>
            </w:r>
          </w:p>
        </w:tc>
      </w:tr>
      <w:tr w:rsidR="00AB5214" w:rsidRPr="00EB4BA0" w14:paraId="65CB4CBF" w14:textId="77777777" w:rsidTr="003E6AE5">
        <w:tc>
          <w:tcPr>
            <w:tcW w:w="4261" w:type="dxa"/>
          </w:tcPr>
          <w:p w14:paraId="10181B00" w14:textId="77777777" w:rsidR="00AB5214" w:rsidRPr="00EB4BA0" w:rsidRDefault="00AB5214" w:rsidP="003E6AE5">
            <w:pPr>
              <w:jc w:val="left"/>
            </w:pPr>
            <w:r w:rsidRPr="00EB4BA0">
              <w:t>Tác nhân chính</w:t>
            </w:r>
          </w:p>
        </w:tc>
        <w:tc>
          <w:tcPr>
            <w:tcW w:w="4261" w:type="dxa"/>
          </w:tcPr>
          <w:p w14:paraId="07D086AD" w14:textId="77777777" w:rsidR="00AB5214" w:rsidRPr="00EB4BA0" w:rsidRDefault="00AB5214" w:rsidP="003E6AE5">
            <w:pPr>
              <w:jc w:val="left"/>
            </w:pPr>
            <w:r w:rsidRPr="00EB4BA0">
              <w:t>User</w:t>
            </w:r>
          </w:p>
        </w:tc>
      </w:tr>
      <w:tr w:rsidR="00AB5214" w:rsidRPr="00EB4BA0" w14:paraId="557D06F6" w14:textId="77777777" w:rsidTr="003E6AE5">
        <w:tc>
          <w:tcPr>
            <w:tcW w:w="4261" w:type="dxa"/>
          </w:tcPr>
          <w:p w14:paraId="434C3A8A" w14:textId="77777777" w:rsidR="00AB5214" w:rsidRPr="00EB4BA0" w:rsidRDefault="00AB5214" w:rsidP="003E6AE5">
            <w:pPr>
              <w:jc w:val="left"/>
            </w:pPr>
            <w:r w:rsidRPr="00EB4BA0">
              <w:t xml:space="preserve">Mức </w:t>
            </w:r>
          </w:p>
        </w:tc>
        <w:tc>
          <w:tcPr>
            <w:tcW w:w="4261" w:type="dxa"/>
          </w:tcPr>
          <w:p w14:paraId="5E6EA356" w14:textId="77777777" w:rsidR="00AB5214" w:rsidRPr="00EB4BA0" w:rsidRDefault="00AB5214" w:rsidP="003E6AE5">
            <w:pPr>
              <w:jc w:val="left"/>
            </w:pPr>
            <w:r w:rsidRPr="00EB4BA0">
              <w:t>1</w:t>
            </w:r>
          </w:p>
        </w:tc>
      </w:tr>
      <w:tr w:rsidR="00AB5214" w:rsidRPr="00EB4BA0" w14:paraId="08BC5B1C" w14:textId="77777777" w:rsidTr="003E6AE5">
        <w:tc>
          <w:tcPr>
            <w:tcW w:w="4261" w:type="dxa"/>
          </w:tcPr>
          <w:p w14:paraId="3880FAB6" w14:textId="77777777" w:rsidR="00AB5214" w:rsidRPr="00EB4BA0" w:rsidRDefault="00AB5214" w:rsidP="003E6AE5">
            <w:pPr>
              <w:jc w:val="left"/>
            </w:pPr>
            <w:r w:rsidRPr="00EB4BA0">
              <w:t xml:space="preserve">Người chịu trách nhiệm </w:t>
            </w:r>
          </w:p>
        </w:tc>
        <w:tc>
          <w:tcPr>
            <w:tcW w:w="4261" w:type="dxa"/>
          </w:tcPr>
          <w:p w14:paraId="471EEECF" w14:textId="77777777" w:rsidR="00AB5214" w:rsidRPr="00EB4BA0" w:rsidRDefault="00AB5214" w:rsidP="003E6AE5">
            <w:pPr>
              <w:jc w:val="left"/>
            </w:pPr>
            <w:r w:rsidRPr="00EB4BA0">
              <w:t xml:space="preserve">Không </w:t>
            </w:r>
          </w:p>
        </w:tc>
      </w:tr>
      <w:tr w:rsidR="00AB5214" w:rsidRPr="00EB4BA0" w14:paraId="3EAE1538" w14:textId="77777777" w:rsidTr="003E6AE5">
        <w:tc>
          <w:tcPr>
            <w:tcW w:w="4261" w:type="dxa"/>
          </w:tcPr>
          <w:p w14:paraId="3D0007D4" w14:textId="77777777" w:rsidR="00AB5214" w:rsidRPr="00EB4BA0" w:rsidRDefault="00AB5214" w:rsidP="003E6AE5">
            <w:pPr>
              <w:jc w:val="left"/>
            </w:pPr>
            <w:r w:rsidRPr="00EB4BA0">
              <w:t xml:space="preserve">Tiền điều kiện </w:t>
            </w:r>
          </w:p>
        </w:tc>
        <w:tc>
          <w:tcPr>
            <w:tcW w:w="4261" w:type="dxa"/>
          </w:tcPr>
          <w:p w14:paraId="453934DE" w14:textId="77777777" w:rsidR="00AB5214" w:rsidRPr="00EB4BA0" w:rsidRDefault="00AB5214" w:rsidP="003E6AE5">
            <w:pPr>
              <w:jc w:val="left"/>
            </w:pPr>
          </w:p>
        </w:tc>
      </w:tr>
      <w:tr w:rsidR="00AB5214" w:rsidRPr="00EB4BA0" w14:paraId="231242BC" w14:textId="77777777" w:rsidTr="003E6AE5">
        <w:tc>
          <w:tcPr>
            <w:tcW w:w="4261" w:type="dxa"/>
          </w:tcPr>
          <w:p w14:paraId="3770E6C0" w14:textId="77777777" w:rsidR="00AB5214" w:rsidRPr="00EB4BA0" w:rsidRDefault="00AB5214" w:rsidP="003E6AE5">
            <w:pPr>
              <w:jc w:val="left"/>
            </w:pPr>
            <w:r w:rsidRPr="00EB4BA0">
              <w:t>Đảm bảo tối thiểu</w:t>
            </w:r>
          </w:p>
        </w:tc>
        <w:tc>
          <w:tcPr>
            <w:tcW w:w="4261" w:type="dxa"/>
          </w:tcPr>
          <w:p w14:paraId="015132B0" w14:textId="1CC33656" w:rsidR="00AB5214" w:rsidRPr="00EB4BA0" w:rsidRDefault="00AB5214" w:rsidP="003E6AE5">
            <w:pPr>
              <w:jc w:val="left"/>
            </w:pPr>
            <w:r w:rsidRPr="00EB4BA0">
              <w:t>Người dùng truy cập vào trang Help Center</w:t>
            </w:r>
          </w:p>
        </w:tc>
      </w:tr>
      <w:tr w:rsidR="00AB5214" w:rsidRPr="00EB4BA0" w14:paraId="47C4B937" w14:textId="77777777" w:rsidTr="003E6AE5">
        <w:tc>
          <w:tcPr>
            <w:tcW w:w="4261" w:type="dxa"/>
          </w:tcPr>
          <w:p w14:paraId="0E96F401" w14:textId="77777777" w:rsidR="00AB5214" w:rsidRPr="00EB4BA0" w:rsidRDefault="00AB5214" w:rsidP="003E6AE5">
            <w:pPr>
              <w:jc w:val="left"/>
            </w:pPr>
            <w:r w:rsidRPr="00EB4BA0">
              <w:t xml:space="preserve">Đảm bảo thành công </w:t>
            </w:r>
          </w:p>
        </w:tc>
        <w:tc>
          <w:tcPr>
            <w:tcW w:w="4261" w:type="dxa"/>
          </w:tcPr>
          <w:p w14:paraId="501B70D7" w14:textId="2C94205F" w:rsidR="00AB5214" w:rsidRPr="00EB4BA0" w:rsidRDefault="00AB5214" w:rsidP="003E6AE5">
            <w:pPr>
              <w:jc w:val="left"/>
            </w:pPr>
            <w:r w:rsidRPr="00EB4BA0">
              <w:t>Người dùng gửi câu hỏi của mình lên hệ thống</w:t>
            </w:r>
          </w:p>
        </w:tc>
      </w:tr>
      <w:tr w:rsidR="00AB5214" w:rsidRPr="00EB4BA0" w14:paraId="1DE8CAA7" w14:textId="77777777" w:rsidTr="003E6AE5">
        <w:tc>
          <w:tcPr>
            <w:tcW w:w="4261" w:type="dxa"/>
          </w:tcPr>
          <w:p w14:paraId="610251B0" w14:textId="77777777" w:rsidR="00AB5214" w:rsidRPr="00EB4BA0" w:rsidRDefault="00AB5214" w:rsidP="003E6AE5">
            <w:pPr>
              <w:jc w:val="left"/>
            </w:pPr>
            <w:r w:rsidRPr="00EB4BA0">
              <w:t xml:space="preserve">Kích hoạt </w:t>
            </w:r>
          </w:p>
        </w:tc>
        <w:tc>
          <w:tcPr>
            <w:tcW w:w="4261" w:type="dxa"/>
          </w:tcPr>
          <w:p w14:paraId="3104BD8E" w14:textId="77777777" w:rsidR="00AB5214" w:rsidRPr="00EB4BA0" w:rsidRDefault="00AB5214" w:rsidP="003E6AE5">
            <w:pPr>
              <w:jc w:val="left"/>
            </w:pPr>
            <w:r w:rsidRPr="00EB4BA0">
              <w:t>Người dùng Click submit dữ liệu dược thêm vào hệ thống</w:t>
            </w:r>
          </w:p>
        </w:tc>
      </w:tr>
      <w:tr w:rsidR="00AB5214" w:rsidRPr="00EB4BA0" w14:paraId="0439BC5F" w14:textId="77777777" w:rsidTr="003E6AE5">
        <w:tc>
          <w:tcPr>
            <w:tcW w:w="4261" w:type="dxa"/>
          </w:tcPr>
          <w:p w14:paraId="06B328E3" w14:textId="77777777" w:rsidR="00AB5214" w:rsidRPr="00EB4BA0" w:rsidRDefault="00AB5214" w:rsidP="003E6AE5">
            <w:pPr>
              <w:jc w:val="left"/>
            </w:pPr>
            <w:r w:rsidRPr="00EB4BA0">
              <w:t xml:space="preserve">Chuỗi sự kiện chính </w:t>
            </w:r>
          </w:p>
        </w:tc>
        <w:tc>
          <w:tcPr>
            <w:tcW w:w="4261" w:type="dxa"/>
          </w:tcPr>
          <w:p w14:paraId="22343321" w14:textId="05C65495" w:rsidR="00AB5214" w:rsidRPr="00EB4BA0" w:rsidRDefault="00AB5214" w:rsidP="003E6AE5">
            <w:pPr>
              <w:tabs>
                <w:tab w:val="left" w:pos="312"/>
              </w:tabs>
              <w:spacing w:line="240" w:lineRule="auto"/>
            </w:pPr>
            <w:r w:rsidRPr="00EB4BA0">
              <w:t>1. Người dùng Click nút Ask Question</w:t>
            </w:r>
          </w:p>
          <w:p w14:paraId="479A4856" w14:textId="77777777" w:rsidR="00AB5214" w:rsidRPr="00EB4BA0" w:rsidRDefault="00AB5214" w:rsidP="003E6AE5">
            <w:pPr>
              <w:tabs>
                <w:tab w:val="left" w:pos="312"/>
              </w:tabs>
              <w:spacing w:line="240" w:lineRule="auto"/>
            </w:pPr>
            <w:r w:rsidRPr="00EB4BA0">
              <w:t>2. Ứng dụng hiển thị một dialog cho người dùng nhập các thông tin sau:</w:t>
            </w:r>
          </w:p>
          <w:p w14:paraId="04D5F2CC" w14:textId="77777777" w:rsidR="00AB5214" w:rsidRPr="00EB4BA0" w:rsidRDefault="00AB5214" w:rsidP="008E3C78">
            <w:pPr>
              <w:pStyle w:val="ListParagraph"/>
              <w:numPr>
                <w:ilvl w:val="0"/>
                <w:numId w:val="56"/>
              </w:numPr>
              <w:tabs>
                <w:tab w:val="left" w:pos="312"/>
              </w:tabs>
              <w:spacing w:line="240" w:lineRule="auto"/>
            </w:pPr>
            <w:r w:rsidRPr="00EB4BA0">
              <w:t xml:space="preserve">Tittle </w:t>
            </w:r>
          </w:p>
          <w:p w14:paraId="1ED030A3" w14:textId="77777777" w:rsidR="00AB5214" w:rsidRPr="00EB4BA0" w:rsidRDefault="00AB5214" w:rsidP="008E3C78">
            <w:pPr>
              <w:pStyle w:val="ListParagraph"/>
              <w:numPr>
                <w:ilvl w:val="0"/>
                <w:numId w:val="56"/>
              </w:numPr>
              <w:tabs>
                <w:tab w:val="left" w:pos="312"/>
              </w:tabs>
              <w:spacing w:line="240" w:lineRule="auto"/>
            </w:pPr>
            <w:r w:rsidRPr="00EB4BA0">
              <w:t>Content</w:t>
            </w:r>
          </w:p>
          <w:p w14:paraId="33E69D5B" w14:textId="77777777" w:rsidR="00AB5214" w:rsidRPr="00EB4BA0" w:rsidRDefault="00AB5214" w:rsidP="008E3C78">
            <w:pPr>
              <w:pStyle w:val="ListParagraph"/>
              <w:numPr>
                <w:ilvl w:val="0"/>
                <w:numId w:val="56"/>
              </w:numPr>
              <w:tabs>
                <w:tab w:val="left" w:pos="312"/>
              </w:tabs>
              <w:spacing w:line="240" w:lineRule="auto"/>
            </w:pPr>
            <w:r w:rsidRPr="00EB4BA0">
              <w:t>Category</w:t>
            </w:r>
          </w:p>
          <w:p w14:paraId="312F721E" w14:textId="77777777" w:rsidR="00AB5214" w:rsidRPr="00EB4BA0" w:rsidRDefault="00AB5214" w:rsidP="003E6AE5">
            <w:pPr>
              <w:tabs>
                <w:tab w:val="left" w:pos="312"/>
              </w:tabs>
              <w:spacing w:line="240" w:lineRule="auto"/>
            </w:pPr>
            <w:r w:rsidRPr="00EB4BA0">
              <w:t>3. Người dùng Click Submit dữ liệu được đưa lên hệ thống</w:t>
            </w:r>
          </w:p>
        </w:tc>
      </w:tr>
      <w:tr w:rsidR="00AB5214" w:rsidRPr="00EB4BA0" w14:paraId="0159D2EF" w14:textId="77777777" w:rsidTr="003E6AE5">
        <w:tc>
          <w:tcPr>
            <w:tcW w:w="4261" w:type="dxa"/>
          </w:tcPr>
          <w:p w14:paraId="35FC4953" w14:textId="77777777" w:rsidR="00AB5214" w:rsidRPr="00EB4BA0" w:rsidRDefault="00AB5214" w:rsidP="003E6AE5">
            <w:pPr>
              <w:jc w:val="left"/>
            </w:pPr>
            <w:r w:rsidRPr="00EB4BA0">
              <w:t>Chuỗi sự kiện thay thế</w:t>
            </w:r>
          </w:p>
        </w:tc>
        <w:tc>
          <w:tcPr>
            <w:tcW w:w="4261" w:type="dxa"/>
          </w:tcPr>
          <w:p w14:paraId="2A95D390" w14:textId="77777777" w:rsidR="00AB5214" w:rsidRPr="00EB4BA0" w:rsidRDefault="00AB5214" w:rsidP="003E6AE5">
            <w:r w:rsidRPr="00EB4BA0">
              <w:t>2.1 Người dùng nhập thiếu các trường thông tin trên. Ứng dụng yêu cầu nhập lại.</w:t>
            </w:r>
          </w:p>
          <w:p w14:paraId="50E2100E" w14:textId="77777777" w:rsidR="00AB5214" w:rsidRPr="00EB4BA0" w:rsidRDefault="00AB5214" w:rsidP="003E6AE5">
            <w:r w:rsidRPr="00EB4BA0">
              <w:t>2.2 Sau khi nhập lại đầy đủ người dùng nhấn Submit để thêm.</w:t>
            </w:r>
          </w:p>
          <w:p w14:paraId="0B8ED3A3" w14:textId="77777777" w:rsidR="00AB5214" w:rsidRPr="00EB4BA0" w:rsidRDefault="00AB5214" w:rsidP="003E6AE5">
            <w:pPr>
              <w:jc w:val="left"/>
            </w:pPr>
          </w:p>
        </w:tc>
      </w:tr>
    </w:tbl>
    <w:p w14:paraId="4E99C734" w14:textId="70CB8951" w:rsidR="00AB5214" w:rsidRPr="00EB4BA0" w:rsidRDefault="00AB5214" w:rsidP="00A8636E">
      <w:pPr>
        <w:pStyle w:val="ListParagraph"/>
        <w:rPr>
          <w:b/>
          <w:bCs/>
          <w:color w:val="000000" w:themeColor="text1"/>
        </w:rPr>
      </w:pPr>
    </w:p>
    <w:p w14:paraId="4B5FE0D6" w14:textId="77777777" w:rsidR="00AB5214" w:rsidRPr="00EB4BA0" w:rsidRDefault="00AB5214">
      <w:pPr>
        <w:rPr>
          <w:b/>
          <w:bCs/>
          <w:color w:val="000000" w:themeColor="text1"/>
        </w:rPr>
      </w:pPr>
      <w:r w:rsidRPr="00EB4BA0">
        <w:rPr>
          <w:b/>
          <w:bCs/>
          <w:color w:val="000000" w:themeColor="text1"/>
        </w:rPr>
        <w:br w:type="page"/>
      </w:r>
    </w:p>
    <w:p w14:paraId="78E7D461" w14:textId="3D57145F" w:rsidR="00AB5214" w:rsidRPr="00EB4BA0" w:rsidRDefault="00AB5214" w:rsidP="008E3C78">
      <w:pPr>
        <w:pStyle w:val="ListParagraph"/>
        <w:numPr>
          <w:ilvl w:val="0"/>
          <w:numId w:val="58"/>
        </w:numPr>
        <w:rPr>
          <w:b/>
          <w:bCs/>
          <w:color w:val="000000" w:themeColor="text1"/>
        </w:rPr>
      </w:pPr>
      <w:r w:rsidRPr="00EB4BA0">
        <w:rPr>
          <w:b/>
          <w:bCs/>
          <w:color w:val="000000" w:themeColor="text1"/>
        </w:rPr>
        <w:lastRenderedPageBreak/>
        <w:t>Use case Report Problem</w:t>
      </w:r>
    </w:p>
    <w:tbl>
      <w:tblPr>
        <w:tblStyle w:val="TableGrid"/>
        <w:tblW w:w="0" w:type="auto"/>
        <w:tblLook w:val="04A0" w:firstRow="1" w:lastRow="0" w:firstColumn="1" w:lastColumn="0" w:noHBand="0" w:noVBand="1"/>
      </w:tblPr>
      <w:tblGrid>
        <w:gridCol w:w="4261"/>
        <w:gridCol w:w="4261"/>
      </w:tblGrid>
      <w:tr w:rsidR="00AB5214" w:rsidRPr="00EB4BA0" w14:paraId="7AAD740D" w14:textId="77777777" w:rsidTr="003E6AE5">
        <w:tc>
          <w:tcPr>
            <w:tcW w:w="8522" w:type="dxa"/>
            <w:gridSpan w:val="2"/>
          </w:tcPr>
          <w:p w14:paraId="172ED4FC" w14:textId="77777777" w:rsidR="00AB5214" w:rsidRPr="00EB4BA0" w:rsidRDefault="00AB5214" w:rsidP="003E6AE5">
            <w:pPr>
              <w:rPr>
                <w:b/>
                <w:bCs/>
                <w:color w:val="000000" w:themeColor="text1"/>
              </w:rPr>
            </w:pPr>
            <w:r w:rsidRPr="00EB4BA0">
              <w:rPr>
                <w:b/>
                <w:bCs/>
                <w:color w:val="000000" w:themeColor="text1"/>
              </w:rPr>
              <w:t>Đóng góp từ vựng</w:t>
            </w:r>
          </w:p>
        </w:tc>
      </w:tr>
      <w:tr w:rsidR="00AB5214" w:rsidRPr="00EB4BA0" w14:paraId="3EE90FCE" w14:textId="77777777" w:rsidTr="003E6AE5">
        <w:tc>
          <w:tcPr>
            <w:tcW w:w="4261" w:type="dxa"/>
          </w:tcPr>
          <w:p w14:paraId="6B4A12E0" w14:textId="77777777" w:rsidR="00AB5214" w:rsidRPr="00EB4BA0" w:rsidRDefault="00AB5214" w:rsidP="003E6AE5">
            <w:pPr>
              <w:jc w:val="left"/>
            </w:pPr>
            <w:r w:rsidRPr="00EB4BA0">
              <w:t>Tên Use Case</w:t>
            </w:r>
          </w:p>
        </w:tc>
        <w:tc>
          <w:tcPr>
            <w:tcW w:w="4261" w:type="dxa"/>
          </w:tcPr>
          <w:p w14:paraId="13C31AD5" w14:textId="7E14516D" w:rsidR="00AB5214" w:rsidRPr="00EB4BA0" w:rsidRDefault="00AB5214" w:rsidP="003E6AE5">
            <w:pPr>
              <w:jc w:val="left"/>
            </w:pPr>
            <w:r w:rsidRPr="00EB4BA0">
              <w:t>Report Problem</w:t>
            </w:r>
          </w:p>
        </w:tc>
      </w:tr>
      <w:tr w:rsidR="00AB5214" w:rsidRPr="00EB4BA0" w14:paraId="203A450B" w14:textId="77777777" w:rsidTr="003E6AE5">
        <w:tc>
          <w:tcPr>
            <w:tcW w:w="4261" w:type="dxa"/>
          </w:tcPr>
          <w:p w14:paraId="0E10350B" w14:textId="77777777" w:rsidR="00AB5214" w:rsidRPr="00EB4BA0" w:rsidRDefault="00AB5214" w:rsidP="003E6AE5">
            <w:pPr>
              <w:jc w:val="left"/>
            </w:pPr>
            <w:r w:rsidRPr="00EB4BA0">
              <w:t>Tác nhân chính</w:t>
            </w:r>
          </w:p>
        </w:tc>
        <w:tc>
          <w:tcPr>
            <w:tcW w:w="4261" w:type="dxa"/>
          </w:tcPr>
          <w:p w14:paraId="1ECFAD5B" w14:textId="77777777" w:rsidR="00AB5214" w:rsidRPr="00EB4BA0" w:rsidRDefault="00AB5214" w:rsidP="003E6AE5">
            <w:pPr>
              <w:jc w:val="left"/>
            </w:pPr>
            <w:r w:rsidRPr="00EB4BA0">
              <w:t>User</w:t>
            </w:r>
          </w:p>
        </w:tc>
      </w:tr>
      <w:tr w:rsidR="00AB5214" w:rsidRPr="00EB4BA0" w14:paraId="38EC1B78" w14:textId="77777777" w:rsidTr="003E6AE5">
        <w:tc>
          <w:tcPr>
            <w:tcW w:w="4261" w:type="dxa"/>
          </w:tcPr>
          <w:p w14:paraId="76776752" w14:textId="77777777" w:rsidR="00AB5214" w:rsidRPr="00EB4BA0" w:rsidRDefault="00AB5214" w:rsidP="003E6AE5">
            <w:pPr>
              <w:jc w:val="left"/>
            </w:pPr>
            <w:r w:rsidRPr="00EB4BA0">
              <w:t xml:space="preserve">Mức </w:t>
            </w:r>
          </w:p>
        </w:tc>
        <w:tc>
          <w:tcPr>
            <w:tcW w:w="4261" w:type="dxa"/>
          </w:tcPr>
          <w:p w14:paraId="5DC3BB0F" w14:textId="77777777" w:rsidR="00AB5214" w:rsidRPr="00EB4BA0" w:rsidRDefault="00AB5214" w:rsidP="003E6AE5">
            <w:pPr>
              <w:jc w:val="left"/>
            </w:pPr>
            <w:r w:rsidRPr="00EB4BA0">
              <w:t>1</w:t>
            </w:r>
          </w:p>
        </w:tc>
      </w:tr>
      <w:tr w:rsidR="00AB5214" w:rsidRPr="00EB4BA0" w14:paraId="729168F3" w14:textId="77777777" w:rsidTr="003E6AE5">
        <w:tc>
          <w:tcPr>
            <w:tcW w:w="4261" w:type="dxa"/>
          </w:tcPr>
          <w:p w14:paraId="54E6AF72" w14:textId="77777777" w:rsidR="00AB5214" w:rsidRPr="00EB4BA0" w:rsidRDefault="00AB5214" w:rsidP="003E6AE5">
            <w:pPr>
              <w:jc w:val="left"/>
            </w:pPr>
            <w:r w:rsidRPr="00EB4BA0">
              <w:t xml:space="preserve">Người chịu trách nhiệm </w:t>
            </w:r>
          </w:p>
        </w:tc>
        <w:tc>
          <w:tcPr>
            <w:tcW w:w="4261" w:type="dxa"/>
          </w:tcPr>
          <w:p w14:paraId="30E594FD" w14:textId="77777777" w:rsidR="00AB5214" w:rsidRPr="00EB4BA0" w:rsidRDefault="00AB5214" w:rsidP="003E6AE5">
            <w:pPr>
              <w:jc w:val="left"/>
            </w:pPr>
            <w:r w:rsidRPr="00EB4BA0">
              <w:t xml:space="preserve">Không </w:t>
            </w:r>
          </w:p>
        </w:tc>
      </w:tr>
      <w:tr w:rsidR="00AB5214" w:rsidRPr="00EB4BA0" w14:paraId="5CD0FEE2" w14:textId="77777777" w:rsidTr="003E6AE5">
        <w:tc>
          <w:tcPr>
            <w:tcW w:w="4261" w:type="dxa"/>
          </w:tcPr>
          <w:p w14:paraId="4F743793" w14:textId="77777777" w:rsidR="00AB5214" w:rsidRPr="00EB4BA0" w:rsidRDefault="00AB5214" w:rsidP="003E6AE5">
            <w:pPr>
              <w:jc w:val="left"/>
            </w:pPr>
            <w:r w:rsidRPr="00EB4BA0">
              <w:t xml:space="preserve">Tiền điều kiện </w:t>
            </w:r>
          </w:p>
        </w:tc>
        <w:tc>
          <w:tcPr>
            <w:tcW w:w="4261" w:type="dxa"/>
          </w:tcPr>
          <w:p w14:paraId="3884E1A3" w14:textId="77777777" w:rsidR="00AB5214" w:rsidRPr="00EB4BA0" w:rsidRDefault="00AB5214" w:rsidP="003E6AE5">
            <w:pPr>
              <w:jc w:val="left"/>
            </w:pPr>
          </w:p>
        </w:tc>
      </w:tr>
      <w:tr w:rsidR="00AB5214" w:rsidRPr="00EB4BA0" w14:paraId="0D65A1E3" w14:textId="77777777" w:rsidTr="003E6AE5">
        <w:tc>
          <w:tcPr>
            <w:tcW w:w="4261" w:type="dxa"/>
          </w:tcPr>
          <w:p w14:paraId="58CF07AE" w14:textId="77777777" w:rsidR="00AB5214" w:rsidRPr="00EB4BA0" w:rsidRDefault="00AB5214" w:rsidP="003E6AE5">
            <w:pPr>
              <w:jc w:val="left"/>
            </w:pPr>
            <w:r w:rsidRPr="00EB4BA0">
              <w:t>Đảm bảo tối thiểu</w:t>
            </w:r>
          </w:p>
        </w:tc>
        <w:tc>
          <w:tcPr>
            <w:tcW w:w="4261" w:type="dxa"/>
          </w:tcPr>
          <w:p w14:paraId="1966876A" w14:textId="4D2A5ECC" w:rsidR="00AB5214" w:rsidRPr="00EB4BA0" w:rsidRDefault="00AB5214" w:rsidP="003E6AE5">
            <w:pPr>
              <w:jc w:val="left"/>
            </w:pPr>
            <w:r w:rsidRPr="00EB4BA0">
              <w:t>Người dùng truy cập vào trang Report Problem</w:t>
            </w:r>
          </w:p>
        </w:tc>
      </w:tr>
      <w:tr w:rsidR="00AB5214" w:rsidRPr="00EB4BA0" w14:paraId="263602F5" w14:textId="77777777" w:rsidTr="003E6AE5">
        <w:tc>
          <w:tcPr>
            <w:tcW w:w="4261" w:type="dxa"/>
          </w:tcPr>
          <w:p w14:paraId="0F0033AC" w14:textId="77777777" w:rsidR="00AB5214" w:rsidRPr="00EB4BA0" w:rsidRDefault="00AB5214" w:rsidP="003E6AE5">
            <w:pPr>
              <w:jc w:val="left"/>
            </w:pPr>
            <w:r w:rsidRPr="00EB4BA0">
              <w:t xml:space="preserve">Đảm bảo thành công </w:t>
            </w:r>
          </w:p>
        </w:tc>
        <w:tc>
          <w:tcPr>
            <w:tcW w:w="4261" w:type="dxa"/>
          </w:tcPr>
          <w:p w14:paraId="15CAF56D" w14:textId="3A24A9EB" w:rsidR="00AB5214" w:rsidRPr="00EB4BA0" w:rsidRDefault="00AB5214" w:rsidP="003E6AE5">
            <w:pPr>
              <w:jc w:val="left"/>
            </w:pPr>
            <w:r w:rsidRPr="00EB4BA0">
              <w:t>Người dùng gửi phản hồi của mình lên hệ thống</w:t>
            </w:r>
          </w:p>
        </w:tc>
      </w:tr>
      <w:tr w:rsidR="00AB5214" w:rsidRPr="00EB4BA0" w14:paraId="457182B6" w14:textId="77777777" w:rsidTr="003E6AE5">
        <w:tc>
          <w:tcPr>
            <w:tcW w:w="4261" w:type="dxa"/>
          </w:tcPr>
          <w:p w14:paraId="011C38DD" w14:textId="77777777" w:rsidR="00AB5214" w:rsidRPr="00EB4BA0" w:rsidRDefault="00AB5214" w:rsidP="003E6AE5">
            <w:pPr>
              <w:jc w:val="left"/>
            </w:pPr>
            <w:r w:rsidRPr="00EB4BA0">
              <w:t xml:space="preserve">Kích hoạt </w:t>
            </w:r>
          </w:p>
        </w:tc>
        <w:tc>
          <w:tcPr>
            <w:tcW w:w="4261" w:type="dxa"/>
          </w:tcPr>
          <w:p w14:paraId="32BE312E" w14:textId="556AF1BA" w:rsidR="00AB5214" w:rsidRPr="00EB4BA0" w:rsidRDefault="00AB5214" w:rsidP="003E6AE5">
            <w:pPr>
              <w:jc w:val="left"/>
            </w:pPr>
            <w:r w:rsidRPr="00EB4BA0">
              <w:t>Người dùng truy cập vào trang Report Problem</w:t>
            </w:r>
          </w:p>
        </w:tc>
      </w:tr>
      <w:tr w:rsidR="00AB5214" w:rsidRPr="00EB4BA0" w14:paraId="48C16393" w14:textId="77777777" w:rsidTr="003E6AE5">
        <w:tc>
          <w:tcPr>
            <w:tcW w:w="4261" w:type="dxa"/>
          </w:tcPr>
          <w:p w14:paraId="2EB04CA8" w14:textId="77777777" w:rsidR="00AB5214" w:rsidRPr="00EB4BA0" w:rsidRDefault="00AB5214" w:rsidP="003E6AE5">
            <w:pPr>
              <w:jc w:val="left"/>
            </w:pPr>
            <w:r w:rsidRPr="00EB4BA0">
              <w:t xml:space="preserve">Chuỗi sự kiện chính </w:t>
            </w:r>
          </w:p>
        </w:tc>
        <w:tc>
          <w:tcPr>
            <w:tcW w:w="4261" w:type="dxa"/>
          </w:tcPr>
          <w:p w14:paraId="3C79A498" w14:textId="69040BDA" w:rsidR="00AB5214" w:rsidRPr="00EB4BA0" w:rsidRDefault="00AB5214" w:rsidP="003E6AE5">
            <w:pPr>
              <w:tabs>
                <w:tab w:val="left" w:pos="312"/>
              </w:tabs>
              <w:spacing w:line="240" w:lineRule="auto"/>
            </w:pPr>
            <w:r w:rsidRPr="00EB4BA0">
              <w:t>1. Người dùng nhập thông tin báo cáo gồm:</w:t>
            </w:r>
          </w:p>
          <w:p w14:paraId="5B47920B" w14:textId="379EFCAA" w:rsidR="00AB5214" w:rsidRPr="00EB4BA0" w:rsidRDefault="00AF4284" w:rsidP="008E3C78">
            <w:pPr>
              <w:pStyle w:val="ListParagraph"/>
              <w:numPr>
                <w:ilvl w:val="0"/>
                <w:numId w:val="58"/>
              </w:numPr>
              <w:tabs>
                <w:tab w:val="left" w:pos="312"/>
              </w:tabs>
              <w:spacing w:line="240" w:lineRule="auto"/>
            </w:pPr>
            <w:r w:rsidRPr="00EB4BA0">
              <w:t>Category problem : Error, Update Question, Error during playing, Error Score.</w:t>
            </w:r>
          </w:p>
          <w:p w14:paraId="544C0AF4" w14:textId="68AE4749" w:rsidR="00AF4284" w:rsidRPr="00EB4BA0" w:rsidRDefault="00AF4284" w:rsidP="008E3C78">
            <w:pPr>
              <w:pStyle w:val="ListParagraph"/>
              <w:numPr>
                <w:ilvl w:val="0"/>
                <w:numId w:val="58"/>
              </w:numPr>
              <w:tabs>
                <w:tab w:val="left" w:pos="312"/>
              </w:tabs>
              <w:spacing w:line="240" w:lineRule="auto"/>
            </w:pPr>
            <w:r w:rsidRPr="00EB4BA0">
              <w:t>Content</w:t>
            </w:r>
          </w:p>
          <w:p w14:paraId="6473B6C1" w14:textId="5A815774" w:rsidR="00AF4284" w:rsidRPr="00EB4BA0" w:rsidRDefault="00AB5214" w:rsidP="00AF4284">
            <w:pPr>
              <w:tabs>
                <w:tab w:val="left" w:pos="312"/>
              </w:tabs>
              <w:spacing w:line="240" w:lineRule="auto"/>
            </w:pPr>
            <w:r w:rsidRPr="00EB4BA0">
              <w:t xml:space="preserve">2. </w:t>
            </w:r>
            <w:r w:rsidR="00AF4284" w:rsidRPr="00EB4BA0">
              <w:t>Người dùng click nút Report Issue.</w:t>
            </w:r>
          </w:p>
          <w:p w14:paraId="0155844E" w14:textId="0F1AB4DF" w:rsidR="00AB5214" w:rsidRPr="00EB4BA0" w:rsidRDefault="00AB5214" w:rsidP="003E6AE5">
            <w:pPr>
              <w:tabs>
                <w:tab w:val="left" w:pos="312"/>
              </w:tabs>
              <w:spacing w:line="240" w:lineRule="auto"/>
            </w:pPr>
          </w:p>
        </w:tc>
      </w:tr>
      <w:tr w:rsidR="00AB5214" w:rsidRPr="00EB4BA0" w14:paraId="1389F7FB" w14:textId="77777777" w:rsidTr="003E6AE5">
        <w:tc>
          <w:tcPr>
            <w:tcW w:w="4261" w:type="dxa"/>
          </w:tcPr>
          <w:p w14:paraId="3E15E3EF" w14:textId="77777777" w:rsidR="00AB5214" w:rsidRPr="00EB4BA0" w:rsidRDefault="00AB5214" w:rsidP="003E6AE5">
            <w:pPr>
              <w:jc w:val="left"/>
            </w:pPr>
            <w:r w:rsidRPr="00EB4BA0">
              <w:t>Chuỗi sự kiện thay thế</w:t>
            </w:r>
          </w:p>
        </w:tc>
        <w:tc>
          <w:tcPr>
            <w:tcW w:w="4261" w:type="dxa"/>
          </w:tcPr>
          <w:p w14:paraId="2B3B0DB7" w14:textId="2F04F2C8" w:rsidR="00AB5214" w:rsidRPr="00EB4BA0" w:rsidRDefault="00AB5214" w:rsidP="00AF4284">
            <w:r w:rsidRPr="00EB4BA0">
              <w:t>2.1 Người dùng nhập thiếu các trường thông tin trên. Ứng dụng yêu cầu nhập lại.</w:t>
            </w:r>
          </w:p>
        </w:tc>
      </w:tr>
    </w:tbl>
    <w:p w14:paraId="50B54AB1" w14:textId="45B2C1BB" w:rsidR="00AF4284" w:rsidRPr="00EB4BA0" w:rsidRDefault="00AF4284" w:rsidP="00A8636E">
      <w:pPr>
        <w:pStyle w:val="ListParagraph"/>
        <w:rPr>
          <w:b/>
          <w:bCs/>
          <w:color w:val="000000" w:themeColor="text1"/>
        </w:rPr>
      </w:pPr>
    </w:p>
    <w:p w14:paraId="512C6F1A" w14:textId="77777777" w:rsidR="00E6746B" w:rsidRPr="00EB4BA0" w:rsidRDefault="00AF4284" w:rsidP="008E3C78">
      <w:pPr>
        <w:pStyle w:val="ListParagraph"/>
        <w:numPr>
          <w:ilvl w:val="0"/>
          <w:numId w:val="100"/>
        </w:numPr>
        <w:rPr>
          <w:b/>
          <w:bCs/>
          <w:color w:val="000000" w:themeColor="text1"/>
        </w:rPr>
      </w:pPr>
      <w:r w:rsidRPr="00EB4BA0">
        <w:rPr>
          <w:b/>
          <w:bCs/>
          <w:color w:val="000000" w:themeColor="text1"/>
        </w:rPr>
        <w:br w:type="page"/>
      </w:r>
      <w:r w:rsidR="00E6746B" w:rsidRPr="00EB4BA0">
        <w:rPr>
          <w:b/>
          <w:bCs/>
          <w:color w:val="000000" w:themeColor="text1"/>
        </w:rPr>
        <w:lastRenderedPageBreak/>
        <w:t>Usecase xem từ vựng tiếng anh</w:t>
      </w:r>
    </w:p>
    <w:tbl>
      <w:tblPr>
        <w:tblStyle w:val="TableGrid"/>
        <w:tblW w:w="0" w:type="auto"/>
        <w:tblLook w:val="04A0" w:firstRow="1" w:lastRow="0" w:firstColumn="1" w:lastColumn="0" w:noHBand="0" w:noVBand="1"/>
      </w:tblPr>
      <w:tblGrid>
        <w:gridCol w:w="4261"/>
        <w:gridCol w:w="4261"/>
      </w:tblGrid>
      <w:tr w:rsidR="00E6746B" w:rsidRPr="00EB4BA0" w14:paraId="4AB025E9" w14:textId="77777777" w:rsidTr="004E69D5">
        <w:tc>
          <w:tcPr>
            <w:tcW w:w="8522" w:type="dxa"/>
            <w:gridSpan w:val="2"/>
          </w:tcPr>
          <w:p w14:paraId="30AF2877" w14:textId="45003432" w:rsidR="00E6746B" w:rsidRPr="00EB4BA0" w:rsidRDefault="00E6746B" w:rsidP="004E69D5">
            <w:pPr>
              <w:rPr>
                <w:b/>
                <w:bCs/>
                <w:color w:val="000000" w:themeColor="text1"/>
              </w:rPr>
            </w:pPr>
            <w:r w:rsidRPr="00EB4BA0">
              <w:rPr>
                <w:b/>
                <w:bCs/>
                <w:color w:val="000000" w:themeColor="text1"/>
              </w:rPr>
              <w:t>X</w:t>
            </w:r>
            <w:r w:rsidRPr="00EB4BA0">
              <w:rPr>
                <w:b/>
                <w:bCs/>
                <w:color w:val="000000" w:themeColor="text1"/>
              </w:rPr>
              <w:t>em từ vựng tiếng anh</w:t>
            </w:r>
          </w:p>
        </w:tc>
      </w:tr>
      <w:tr w:rsidR="00E6746B" w:rsidRPr="00EB4BA0" w14:paraId="3F36A085" w14:textId="77777777" w:rsidTr="004E69D5">
        <w:tc>
          <w:tcPr>
            <w:tcW w:w="4261" w:type="dxa"/>
          </w:tcPr>
          <w:p w14:paraId="62AB3CD3" w14:textId="77777777" w:rsidR="00E6746B" w:rsidRPr="00EB4BA0" w:rsidRDefault="00E6746B" w:rsidP="004E69D5">
            <w:pPr>
              <w:jc w:val="left"/>
            </w:pPr>
            <w:r w:rsidRPr="00EB4BA0">
              <w:t>Tên Use Case</w:t>
            </w:r>
          </w:p>
        </w:tc>
        <w:tc>
          <w:tcPr>
            <w:tcW w:w="4261" w:type="dxa"/>
          </w:tcPr>
          <w:p w14:paraId="5E495B0B" w14:textId="7933A9C5" w:rsidR="00E6746B" w:rsidRPr="00EB4BA0" w:rsidRDefault="00E6746B" w:rsidP="004E69D5">
            <w:pPr>
              <w:jc w:val="left"/>
            </w:pPr>
            <w:r w:rsidRPr="00EB4BA0">
              <w:t>Xem từ vựng tiếng anh</w:t>
            </w:r>
          </w:p>
        </w:tc>
      </w:tr>
      <w:tr w:rsidR="00E6746B" w:rsidRPr="00EB4BA0" w14:paraId="7E9125A1" w14:textId="77777777" w:rsidTr="004E69D5">
        <w:tc>
          <w:tcPr>
            <w:tcW w:w="4261" w:type="dxa"/>
          </w:tcPr>
          <w:p w14:paraId="2DB8DAE5" w14:textId="77777777" w:rsidR="00E6746B" w:rsidRPr="00EB4BA0" w:rsidRDefault="00E6746B" w:rsidP="004E69D5">
            <w:pPr>
              <w:jc w:val="left"/>
            </w:pPr>
            <w:r w:rsidRPr="00EB4BA0">
              <w:t>Tác nhân chính</w:t>
            </w:r>
          </w:p>
        </w:tc>
        <w:tc>
          <w:tcPr>
            <w:tcW w:w="4261" w:type="dxa"/>
          </w:tcPr>
          <w:p w14:paraId="27B24F18" w14:textId="77777777" w:rsidR="00E6746B" w:rsidRPr="00EB4BA0" w:rsidRDefault="00E6746B" w:rsidP="004E69D5">
            <w:pPr>
              <w:jc w:val="left"/>
            </w:pPr>
            <w:r w:rsidRPr="00EB4BA0">
              <w:t>User</w:t>
            </w:r>
          </w:p>
        </w:tc>
      </w:tr>
      <w:tr w:rsidR="00E6746B" w:rsidRPr="00EB4BA0" w14:paraId="6086DF77" w14:textId="77777777" w:rsidTr="004E69D5">
        <w:tc>
          <w:tcPr>
            <w:tcW w:w="4261" w:type="dxa"/>
          </w:tcPr>
          <w:p w14:paraId="215D907E" w14:textId="77777777" w:rsidR="00E6746B" w:rsidRPr="00EB4BA0" w:rsidRDefault="00E6746B" w:rsidP="004E69D5">
            <w:pPr>
              <w:jc w:val="left"/>
            </w:pPr>
            <w:r w:rsidRPr="00EB4BA0">
              <w:t xml:space="preserve">Mức </w:t>
            </w:r>
          </w:p>
        </w:tc>
        <w:tc>
          <w:tcPr>
            <w:tcW w:w="4261" w:type="dxa"/>
          </w:tcPr>
          <w:p w14:paraId="1D7D071F" w14:textId="77777777" w:rsidR="00E6746B" w:rsidRPr="00EB4BA0" w:rsidRDefault="00E6746B" w:rsidP="004E69D5">
            <w:pPr>
              <w:jc w:val="left"/>
            </w:pPr>
            <w:r w:rsidRPr="00EB4BA0">
              <w:t>1</w:t>
            </w:r>
          </w:p>
        </w:tc>
      </w:tr>
      <w:tr w:rsidR="00E6746B" w:rsidRPr="00EB4BA0" w14:paraId="6F847ABB" w14:textId="77777777" w:rsidTr="004E69D5">
        <w:tc>
          <w:tcPr>
            <w:tcW w:w="4261" w:type="dxa"/>
          </w:tcPr>
          <w:p w14:paraId="3137C2B4" w14:textId="77777777" w:rsidR="00E6746B" w:rsidRPr="00EB4BA0" w:rsidRDefault="00E6746B" w:rsidP="004E69D5">
            <w:pPr>
              <w:jc w:val="left"/>
            </w:pPr>
            <w:r w:rsidRPr="00EB4BA0">
              <w:t xml:space="preserve">Người chịu trách nhiệm </w:t>
            </w:r>
          </w:p>
        </w:tc>
        <w:tc>
          <w:tcPr>
            <w:tcW w:w="4261" w:type="dxa"/>
          </w:tcPr>
          <w:p w14:paraId="43355180" w14:textId="77777777" w:rsidR="00E6746B" w:rsidRPr="00EB4BA0" w:rsidRDefault="00E6746B" w:rsidP="004E69D5">
            <w:pPr>
              <w:jc w:val="left"/>
            </w:pPr>
            <w:r w:rsidRPr="00EB4BA0">
              <w:t xml:space="preserve">Không </w:t>
            </w:r>
          </w:p>
        </w:tc>
      </w:tr>
      <w:tr w:rsidR="00E6746B" w:rsidRPr="00EB4BA0" w14:paraId="37A0CCA4" w14:textId="77777777" w:rsidTr="004E69D5">
        <w:tc>
          <w:tcPr>
            <w:tcW w:w="4261" w:type="dxa"/>
          </w:tcPr>
          <w:p w14:paraId="486552F7" w14:textId="77777777" w:rsidR="00E6746B" w:rsidRPr="00EB4BA0" w:rsidRDefault="00E6746B" w:rsidP="004E69D5">
            <w:pPr>
              <w:jc w:val="left"/>
            </w:pPr>
            <w:r w:rsidRPr="00EB4BA0">
              <w:t xml:space="preserve">Tiền điều kiện </w:t>
            </w:r>
          </w:p>
        </w:tc>
        <w:tc>
          <w:tcPr>
            <w:tcW w:w="4261" w:type="dxa"/>
          </w:tcPr>
          <w:p w14:paraId="722CB175" w14:textId="77777777" w:rsidR="00E6746B" w:rsidRPr="00EB4BA0" w:rsidRDefault="00E6746B" w:rsidP="004E69D5">
            <w:pPr>
              <w:jc w:val="left"/>
            </w:pPr>
          </w:p>
        </w:tc>
      </w:tr>
      <w:tr w:rsidR="00E6746B" w:rsidRPr="00EB4BA0" w14:paraId="00F0BB63" w14:textId="77777777" w:rsidTr="004E69D5">
        <w:tc>
          <w:tcPr>
            <w:tcW w:w="4261" w:type="dxa"/>
          </w:tcPr>
          <w:p w14:paraId="2ED7823A" w14:textId="77777777" w:rsidR="00E6746B" w:rsidRPr="00EB4BA0" w:rsidRDefault="00E6746B" w:rsidP="004E69D5">
            <w:pPr>
              <w:jc w:val="left"/>
            </w:pPr>
            <w:r w:rsidRPr="00EB4BA0">
              <w:t>Đảm bảo tối thiểu</w:t>
            </w:r>
          </w:p>
        </w:tc>
        <w:tc>
          <w:tcPr>
            <w:tcW w:w="4261" w:type="dxa"/>
          </w:tcPr>
          <w:p w14:paraId="1CABABF6" w14:textId="2CC84AE3" w:rsidR="00E6746B" w:rsidRPr="00EB4BA0" w:rsidRDefault="00E6746B" w:rsidP="004E69D5">
            <w:pPr>
              <w:jc w:val="left"/>
            </w:pPr>
            <w:r w:rsidRPr="00EB4BA0">
              <w:t xml:space="preserve">Người dùng truy cập vào trang </w:t>
            </w:r>
            <w:bookmarkStart w:id="75" w:name="OLE_LINK38"/>
            <w:r w:rsidRPr="00EB4BA0">
              <w:t>English Dictionary</w:t>
            </w:r>
            <w:bookmarkEnd w:id="75"/>
          </w:p>
        </w:tc>
      </w:tr>
      <w:tr w:rsidR="00E6746B" w:rsidRPr="00EB4BA0" w14:paraId="6F31B58B" w14:textId="77777777" w:rsidTr="004E69D5">
        <w:tc>
          <w:tcPr>
            <w:tcW w:w="4261" w:type="dxa"/>
          </w:tcPr>
          <w:p w14:paraId="2E516F3A" w14:textId="77777777" w:rsidR="00E6746B" w:rsidRPr="00EB4BA0" w:rsidRDefault="00E6746B" w:rsidP="004E69D5">
            <w:pPr>
              <w:jc w:val="left"/>
            </w:pPr>
            <w:r w:rsidRPr="00EB4BA0">
              <w:t xml:space="preserve">Đảm bảo thành công </w:t>
            </w:r>
          </w:p>
        </w:tc>
        <w:tc>
          <w:tcPr>
            <w:tcW w:w="4261" w:type="dxa"/>
          </w:tcPr>
          <w:p w14:paraId="0524C8A3" w14:textId="4D0B9A52" w:rsidR="00E6746B" w:rsidRPr="00EB4BA0" w:rsidRDefault="00E6746B" w:rsidP="004E69D5">
            <w:pPr>
              <w:jc w:val="left"/>
            </w:pPr>
            <w:r w:rsidRPr="00EB4BA0">
              <w:t xml:space="preserve">Người dùng </w:t>
            </w:r>
            <w:r w:rsidRPr="00EB4BA0">
              <w:t>xem chi tiết từ vựng</w:t>
            </w:r>
          </w:p>
        </w:tc>
      </w:tr>
      <w:tr w:rsidR="00E6746B" w:rsidRPr="00EB4BA0" w14:paraId="122DB30F" w14:textId="77777777" w:rsidTr="004E69D5">
        <w:tc>
          <w:tcPr>
            <w:tcW w:w="4261" w:type="dxa"/>
          </w:tcPr>
          <w:p w14:paraId="610E9104" w14:textId="77777777" w:rsidR="00E6746B" w:rsidRPr="00EB4BA0" w:rsidRDefault="00E6746B" w:rsidP="004E69D5">
            <w:pPr>
              <w:jc w:val="left"/>
            </w:pPr>
            <w:r w:rsidRPr="00EB4BA0">
              <w:t xml:space="preserve">Kích hoạt </w:t>
            </w:r>
          </w:p>
        </w:tc>
        <w:tc>
          <w:tcPr>
            <w:tcW w:w="4261" w:type="dxa"/>
          </w:tcPr>
          <w:p w14:paraId="06DE1DE6" w14:textId="2B1E5C4C" w:rsidR="00E6746B" w:rsidRPr="00EB4BA0" w:rsidRDefault="00E6746B" w:rsidP="004E69D5">
            <w:pPr>
              <w:jc w:val="left"/>
            </w:pPr>
            <w:r w:rsidRPr="00EB4BA0">
              <w:t>Người dùng truy cập vào trang English Dictionary</w:t>
            </w:r>
          </w:p>
        </w:tc>
      </w:tr>
      <w:tr w:rsidR="00E6746B" w:rsidRPr="00EB4BA0" w14:paraId="4AFF75FE" w14:textId="77777777" w:rsidTr="004E69D5">
        <w:tc>
          <w:tcPr>
            <w:tcW w:w="4261" w:type="dxa"/>
          </w:tcPr>
          <w:p w14:paraId="7E3B0A41" w14:textId="77777777" w:rsidR="00E6746B" w:rsidRPr="00EB4BA0" w:rsidRDefault="00E6746B" w:rsidP="004E69D5">
            <w:pPr>
              <w:jc w:val="left"/>
            </w:pPr>
            <w:r w:rsidRPr="00EB4BA0">
              <w:t xml:space="preserve">Chuỗi sự kiện chính </w:t>
            </w:r>
          </w:p>
        </w:tc>
        <w:tc>
          <w:tcPr>
            <w:tcW w:w="4261" w:type="dxa"/>
          </w:tcPr>
          <w:p w14:paraId="3A056E94" w14:textId="4D0724F8" w:rsidR="00E6746B" w:rsidRPr="00EB4BA0" w:rsidRDefault="00E6746B" w:rsidP="008E3C78">
            <w:pPr>
              <w:pStyle w:val="ListParagraph"/>
              <w:numPr>
                <w:ilvl w:val="0"/>
                <w:numId w:val="101"/>
              </w:numPr>
              <w:tabs>
                <w:tab w:val="left" w:pos="312"/>
              </w:tabs>
              <w:spacing w:line="240" w:lineRule="auto"/>
            </w:pPr>
            <w:r w:rsidRPr="00EB4BA0">
              <w:t>Người dùng</w:t>
            </w:r>
            <w:r w:rsidRPr="00EB4BA0">
              <w:t xml:space="preserve"> truy cập vào trang English Dictionary</w:t>
            </w:r>
          </w:p>
          <w:p w14:paraId="71225441" w14:textId="4FFBEDF7" w:rsidR="00E6746B" w:rsidRPr="00EB4BA0" w:rsidRDefault="00E6746B" w:rsidP="008E3C78">
            <w:pPr>
              <w:pStyle w:val="ListParagraph"/>
              <w:numPr>
                <w:ilvl w:val="0"/>
                <w:numId w:val="101"/>
              </w:numPr>
              <w:tabs>
                <w:tab w:val="left" w:pos="312"/>
              </w:tabs>
              <w:spacing w:line="240" w:lineRule="auto"/>
            </w:pPr>
            <w:r w:rsidRPr="00EB4BA0">
              <w:t>Người dùng có thể xem chi tiết, tìm kiếm, thêm từ vựng vào mục yêu thích.</w:t>
            </w:r>
          </w:p>
          <w:p w14:paraId="7A201AC6" w14:textId="4A92DC62" w:rsidR="00E6746B" w:rsidRPr="00EB4BA0" w:rsidRDefault="00E6746B" w:rsidP="004E69D5">
            <w:pPr>
              <w:tabs>
                <w:tab w:val="left" w:pos="312"/>
              </w:tabs>
              <w:spacing w:line="240" w:lineRule="auto"/>
            </w:pPr>
            <w:r w:rsidRPr="00EB4BA0">
              <w:t>.</w:t>
            </w:r>
          </w:p>
          <w:p w14:paraId="3CB01AC3" w14:textId="77777777" w:rsidR="00E6746B" w:rsidRPr="00EB4BA0" w:rsidRDefault="00E6746B" w:rsidP="004E69D5">
            <w:pPr>
              <w:tabs>
                <w:tab w:val="left" w:pos="312"/>
              </w:tabs>
              <w:spacing w:line="240" w:lineRule="auto"/>
            </w:pPr>
          </w:p>
        </w:tc>
      </w:tr>
      <w:tr w:rsidR="00E6746B" w:rsidRPr="00EB4BA0" w14:paraId="69CF5B41" w14:textId="77777777" w:rsidTr="004E69D5">
        <w:tc>
          <w:tcPr>
            <w:tcW w:w="4261" w:type="dxa"/>
          </w:tcPr>
          <w:p w14:paraId="455E723B" w14:textId="77777777" w:rsidR="00E6746B" w:rsidRPr="00EB4BA0" w:rsidRDefault="00E6746B" w:rsidP="004E69D5">
            <w:pPr>
              <w:jc w:val="left"/>
            </w:pPr>
            <w:r w:rsidRPr="00EB4BA0">
              <w:t>Chuỗi sự kiện thay thế</w:t>
            </w:r>
          </w:p>
        </w:tc>
        <w:tc>
          <w:tcPr>
            <w:tcW w:w="4261" w:type="dxa"/>
          </w:tcPr>
          <w:p w14:paraId="53511CEC" w14:textId="27CF9E19" w:rsidR="00E6746B" w:rsidRPr="00EB4BA0" w:rsidRDefault="00E6746B" w:rsidP="004E69D5"/>
        </w:tc>
      </w:tr>
    </w:tbl>
    <w:p w14:paraId="3EB6E1B7" w14:textId="1A51DA32" w:rsidR="00E6746B" w:rsidRPr="00EB4BA0" w:rsidRDefault="00E6746B">
      <w:pPr>
        <w:rPr>
          <w:b/>
          <w:bCs/>
          <w:color w:val="000000" w:themeColor="text1"/>
        </w:rPr>
      </w:pPr>
      <w:r w:rsidRPr="00EB4BA0">
        <w:rPr>
          <w:b/>
          <w:bCs/>
          <w:color w:val="000000" w:themeColor="text1"/>
        </w:rPr>
        <w:br w:type="page"/>
      </w:r>
    </w:p>
    <w:p w14:paraId="16486798" w14:textId="77777777" w:rsidR="00C178E0" w:rsidRPr="00EB4BA0" w:rsidRDefault="00C178E0">
      <w:pPr>
        <w:rPr>
          <w:b/>
          <w:bCs/>
          <w:color w:val="000000" w:themeColor="text1"/>
        </w:rPr>
      </w:pPr>
    </w:p>
    <w:p w14:paraId="617D29F3" w14:textId="4F0C418D" w:rsidR="00C178E0" w:rsidRPr="00EB4BA0" w:rsidRDefault="00CB0CFB" w:rsidP="002970EC">
      <w:pPr>
        <w:pStyle w:val="Heading3"/>
        <w:rPr>
          <w:rFonts w:ascii="Times New Roman" w:hAnsi="Times New Roman"/>
          <w:b w:val="0"/>
          <w:bCs/>
          <w:color w:val="000000" w:themeColor="text1"/>
        </w:rPr>
      </w:pPr>
      <w:bookmarkStart w:id="76" w:name="_Toc105094336"/>
      <w:bookmarkStart w:id="77" w:name="_Toc105157138"/>
      <w:r w:rsidRPr="00EB4BA0">
        <w:rPr>
          <w:rFonts w:ascii="Times New Roman" w:hAnsi="Times New Roman"/>
          <w:bCs/>
          <w:color w:val="000000" w:themeColor="text1"/>
        </w:rPr>
        <w:t xml:space="preserve">3.2 </w:t>
      </w:r>
      <w:r w:rsidR="00C178E0" w:rsidRPr="00EB4BA0">
        <w:rPr>
          <w:rFonts w:ascii="Times New Roman" w:hAnsi="Times New Roman"/>
          <w:bCs/>
          <w:color w:val="000000" w:themeColor="text1"/>
        </w:rPr>
        <w:t>Đặc tả Use-case Admin</w:t>
      </w:r>
      <w:bookmarkEnd w:id="76"/>
      <w:bookmarkEnd w:id="77"/>
    </w:p>
    <w:p w14:paraId="1E9BD228" w14:textId="40E9EE4F" w:rsidR="00C178E0" w:rsidRPr="00EB4BA0" w:rsidRDefault="00F2656D" w:rsidP="008E3C78">
      <w:pPr>
        <w:pStyle w:val="ListParagraph"/>
        <w:numPr>
          <w:ilvl w:val="0"/>
          <w:numId w:val="59"/>
        </w:numPr>
        <w:rPr>
          <w:b/>
          <w:bCs/>
          <w:color w:val="000000" w:themeColor="text1"/>
        </w:rPr>
      </w:pPr>
      <w:r w:rsidRPr="00EB4BA0">
        <w:rPr>
          <w:b/>
          <w:bCs/>
          <w:color w:val="000000" w:themeColor="text1"/>
        </w:rPr>
        <w:t>Usecase quản lý từ vựng đóng góp của người dùng</w:t>
      </w:r>
    </w:p>
    <w:tbl>
      <w:tblPr>
        <w:tblStyle w:val="TableGrid"/>
        <w:tblW w:w="0" w:type="auto"/>
        <w:tblLook w:val="04A0" w:firstRow="1" w:lastRow="0" w:firstColumn="1" w:lastColumn="0" w:noHBand="0" w:noVBand="1"/>
      </w:tblPr>
      <w:tblGrid>
        <w:gridCol w:w="4261"/>
        <w:gridCol w:w="4261"/>
      </w:tblGrid>
      <w:tr w:rsidR="00F2656D" w:rsidRPr="00EB4BA0" w14:paraId="4CD7BFAC" w14:textId="77777777" w:rsidTr="003E6AE5">
        <w:tc>
          <w:tcPr>
            <w:tcW w:w="8522" w:type="dxa"/>
            <w:gridSpan w:val="2"/>
          </w:tcPr>
          <w:p w14:paraId="31B02066" w14:textId="77777777" w:rsidR="00F2656D" w:rsidRPr="00EB4BA0" w:rsidRDefault="00F2656D" w:rsidP="003E6AE5">
            <w:pPr>
              <w:rPr>
                <w:b/>
                <w:bCs/>
                <w:color w:val="000000" w:themeColor="text1"/>
              </w:rPr>
            </w:pPr>
            <w:r w:rsidRPr="00EB4BA0">
              <w:rPr>
                <w:b/>
                <w:bCs/>
                <w:color w:val="000000" w:themeColor="text1"/>
              </w:rPr>
              <w:t>Đóng góp từ vựng</w:t>
            </w:r>
          </w:p>
        </w:tc>
      </w:tr>
      <w:tr w:rsidR="00F2656D" w:rsidRPr="00EB4BA0" w14:paraId="3794795B" w14:textId="77777777" w:rsidTr="003E6AE5">
        <w:tc>
          <w:tcPr>
            <w:tcW w:w="4261" w:type="dxa"/>
          </w:tcPr>
          <w:p w14:paraId="0BE1026E" w14:textId="77777777" w:rsidR="00F2656D" w:rsidRPr="00EB4BA0" w:rsidRDefault="00F2656D" w:rsidP="003E6AE5">
            <w:pPr>
              <w:jc w:val="left"/>
            </w:pPr>
            <w:r w:rsidRPr="00EB4BA0">
              <w:t>Tên Use Case</w:t>
            </w:r>
          </w:p>
        </w:tc>
        <w:tc>
          <w:tcPr>
            <w:tcW w:w="4261" w:type="dxa"/>
          </w:tcPr>
          <w:p w14:paraId="5226DA60" w14:textId="79F56FD4" w:rsidR="00F2656D" w:rsidRPr="00EB4BA0" w:rsidRDefault="00F2656D" w:rsidP="003E6AE5">
            <w:pPr>
              <w:jc w:val="left"/>
            </w:pPr>
            <w:r w:rsidRPr="00EB4BA0">
              <w:t>Quản lý từ vựng đóng góp của người dùng</w:t>
            </w:r>
          </w:p>
        </w:tc>
      </w:tr>
      <w:tr w:rsidR="00F2656D" w:rsidRPr="00EB4BA0" w14:paraId="0BBBD9F9" w14:textId="77777777" w:rsidTr="003E6AE5">
        <w:tc>
          <w:tcPr>
            <w:tcW w:w="4261" w:type="dxa"/>
          </w:tcPr>
          <w:p w14:paraId="560061C9" w14:textId="77777777" w:rsidR="00F2656D" w:rsidRPr="00EB4BA0" w:rsidRDefault="00F2656D" w:rsidP="003E6AE5">
            <w:pPr>
              <w:jc w:val="left"/>
            </w:pPr>
            <w:r w:rsidRPr="00EB4BA0">
              <w:t>Tác nhân chính</w:t>
            </w:r>
          </w:p>
        </w:tc>
        <w:tc>
          <w:tcPr>
            <w:tcW w:w="4261" w:type="dxa"/>
          </w:tcPr>
          <w:p w14:paraId="67B45208" w14:textId="1C0699D1" w:rsidR="00F2656D" w:rsidRPr="00EB4BA0" w:rsidRDefault="00F2656D" w:rsidP="003E6AE5">
            <w:pPr>
              <w:jc w:val="left"/>
            </w:pPr>
            <w:r w:rsidRPr="00EB4BA0">
              <w:t>Admin</w:t>
            </w:r>
          </w:p>
        </w:tc>
      </w:tr>
      <w:tr w:rsidR="00F2656D" w:rsidRPr="00EB4BA0" w14:paraId="51DC1E0C" w14:textId="77777777" w:rsidTr="003E6AE5">
        <w:tc>
          <w:tcPr>
            <w:tcW w:w="4261" w:type="dxa"/>
          </w:tcPr>
          <w:p w14:paraId="40A5C97F" w14:textId="77777777" w:rsidR="00F2656D" w:rsidRPr="00EB4BA0" w:rsidRDefault="00F2656D" w:rsidP="003E6AE5">
            <w:pPr>
              <w:jc w:val="left"/>
            </w:pPr>
            <w:r w:rsidRPr="00EB4BA0">
              <w:t xml:space="preserve">Mức </w:t>
            </w:r>
          </w:p>
        </w:tc>
        <w:tc>
          <w:tcPr>
            <w:tcW w:w="4261" w:type="dxa"/>
          </w:tcPr>
          <w:p w14:paraId="332FF523" w14:textId="77777777" w:rsidR="00F2656D" w:rsidRPr="00EB4BA0" w:rsidRDefault="00F2656D" w:rsidP="003E6AE5">
            <w:pPr>
              <w:jc w:val="left"/>
            </w:pPr>
            <w:r w:rsidRPr="00EB4BA0">
              <w:t>1</w:t>
            </w:r>
          </w:p>
        </w:tc>
      </w:tr>
      <w:tr w:rsidR="00F2656D" w:rsidRPr="00EB4BA0" w14:paraId="615D778A" w14:textId="77777777" w:rsidTr="003E6AE5">
        <w:tc>
          <w:tcPr>
            <w:tcW w:w="4261" w:type="dxa"/>
          </w:tcPr>
          <w:p w14:paraId="0479A681" w14:textId="77777777" w:rsidR="00F2656D" w:rsidRPr="00EB4BA0" w:rsidRDefault="00F2656D" w:rsidP="003E6AE5">
            <w:pPr>
              <w:jc w:val="left"/>
            </w:pPr>
            <w:r w:rsidRPr="00EB4BA0">
              <w:t xml:space="preserve">Người chịu trách nhiệm </w:t>
            </w:r>
          </w:p>
        </w:tc>
        <w:tc>
          <w:tcPr>
            <w:tcW w:w="4261" w:type="dxa"/>
          </w:tcPr>
          <w:p w14:paraId="49F544CE" w14:textId="77777777" w:rsidR="00F2656D" w:rsidRPr="00EB4BA0" w:rsidRDefault="00F2656D" w:rsidP="003E6AE5">
            <w:pPr>
              <w:jc w:val="left"/>
            </w:pPr>
            <w:r w:rsidRPr="00EB4BA0">
              <w:t xml:space="preserve">Không </w:t>
            </w:r>
          </w:p>
        </w:tc>
      </w:tr>
      <w:tr w:rsidR="00F2656D" w:rsidRPr="00EB4BA0" w14:paraId="46B7F061" w14:textId="77777777" w:rsidTr="003E6AE5">
        <w:tc>
          <w:tcPr>
            <w:tcW w:w="4261" w:type="dxa"/>
          </w:tcPr>
          <w:p w14:paraId="59BFC7C4" w14:textId="77777777" w:rsidR="00F2656D" w:rsidRPr="00EB4BA0" w:rsidRDefault="00F2656D" w:rsidP="003E6AE5">
            <w:pPr>
              <w:jc w:val="left"/>
            </w:pPr>
            <w:r w:rsidRPr="00EB4BA0">
              <w:t xml:space="preserve">Tiền điều kiện </w:t>
            </w:r>
          </w:p>
        </w:tc>
        <w:tc>
          <w:tcPr>
            <w:tcW w:w="4261" w:type="dxa"/>
          </w:tcPr>
          <w:p w14:paraId="2D5F93DA" w14:textId="77777777" w:rsidR="00F2656D" w:rsidRPr="00EB4BA0" w:rsidRDefault="00F2656D" w:rsidP="003E6AE5">
            <w:pPr>
              <w:jc w:val="left"/>
            </w:pPr>
          </w:p>
        </w:tc>
      </w:tr>
      <w:tr w:rsidR="00F2656D" w:rsidRPr="00EB4BA0" w14:paraId="1EE10B8A" w14:textId="77777777" w:rsidTr="003E6AE5">
        <w:tc>
          <w:tcPr>
            <w:tcW w:w="4261" w:type="dxa"/>
          </w:tcPr>
          <w:p w14:paraId="198D9F71" w14:textId="77777777" w:rsidR="00F2656D" w:rsidRPr="00EB4BA0" w:rsidRDefault="00F2656D" w:rsidP="003E6AE5">
            <w:pPr>
              <w:jc w:val="left"/>
            </w:pPr>
            <w:r w:rsidRPr="00EB4BA0">
              <w:t>Đảm bảo tối thiểu</w:t>
            </w:r>
          </w:p>
        </w:tc>
        <w:tc>
          <w:tcPr>
            <w:tcW w:w="4261" w:type="dxa"/>
          </w:tcPr>
          <w:p w14:paraId="692A8299" w14:textId="2121AE5D" w:rsidR="00F2656D" w:rsidRPr="00EB4BA0" w:rsidRDefault="00F2656D" w:rsidP="003E6AE5">
            <w:pPr>
              <w:jc w:val="left"/>
            </w:pPr>
            <w:r w:rsidRPr="00EB4BA0">
              <w:t>Admin truy cập vào trang quản lý từ vựng đóng góp</w:t>
            </w:r>
          </w:p>
        </w:tc>
      </w:tr>
      <w:tr w:rsidR="00F2656D" w:rsidRPr="00EB4BA0" w14:paraId="32F0EE16" w14:textId="77777777" w:rsidTr="003E6AE5">
        <w:tc>
          <w:tcPr>
            <w:tcW w:w="4261" w:type="dxa"/>
          </w:tcPr>
          <w:p w14:paraId="3A846C73" w14:textId="77777777" w:rsidR="00F2656D" w:rsidRPr="00EB4BA0" w:rsidRDefault="00F2656D" w:rsidP="003E6AE5">
            <w:pPr>
              <w:jc w:val="left"/>
            </w:pPr>
            <w:r w:rsidRPr="00EB4BA0">
              <w:t xml:space="preserve">Đảm bảo thành công </w:t>
            </w:r>
          </w:p>
        </w:tc>
        <w:tc>
          <w:tcPr>
            <w:tcW w:w="4261" w:type="dxa"/>
          </w:tcPr>
          <w:p w14:paraId="05413DEA" w14:textId="5406ECFF" w:rsidR="00F2656D" w:rsidRPr="00EB4BA0" w:rsidRDefault="00F2656D" w:rsidP="003E6AE5">
            <w:pPr>
              <w:jc w:val="left"/>
            </w:pPr>
            <w:r w:rsidRPr="00EB4BA0">
              <w:t>Admin thêm từ vừng đóng góp lên phía người dùng.</w:t>
            </w:r>
          </w:p>
        </w:tc>
      </w:tr>
      <w:tr w:rsidR="00F2656D" w:rsidRPr="00EB4BA0" w14:paraId="360140A5" w14:textId="77777777" w:rsidTr="003E6AE5">
        <w:tc>
          <w:tcPr>
            <w:tcW w:w="4261" w:type="dxa"/>
          </w:tcPr>
          <w:p w14:paraId="5FEA7EAF" w14:textId="77777777" w:rsidR="00F2656D" w:rsidRPr="00EB4BA0" w:rsidRDefault="00F2656D" w:rsidP="00F2656D">
            <w:pPr>
              <w:jc w:val="left"/>
            </w:pPr>
            <w:r w:rsidRPr="00EB4BA0">
              <w:t xml:space="preserve">Kích hoạt </w:t>
            </w:r>
          </w:p>
        </w:tc>
        <w:tc>
          <w:tcPr>
            <w:tcW w:w="4261" w:type="dxa"/>
          </w:tcPr>
          <w:p w14:paraId="420ADE5C" w14:textId="4A889AE6" w:rsidR="00F2656D" w:rsidRPr="00EB4BA0" w:rsidRDefault="00F2656D" w:rsidP="00F2656D">
            <w:pPr>
              <w:jc w:val="left"/>
            </w:pPr>
            <w:r w:rsidRPr="00EB4BA0">
              <w:t>Admin truy cập vào trang quản lý từ vựng đóng góp</w:t>
            </w:r>
          </w:p>
        </w:tc>
      </w:tr>
      <w:tr w:rsidR="00F2656D" w:rsidRPr="00EB4BA0" w14:paraId="521C2EBF" w14:textId="77777777" w:rsidTr="003E6AE5">
        <w:tc>
          <w:tcPr>
            <w:tcW w:w="4261" w:type="dxa"/>
          </w:tcPr>
          <w:p w14:paraId="6919CFE2" w14:textId="77777777" w:rsidR="00F2656D" w:rsidRPr="00EB4BA0" w:rsidRDefault="00F2656D" w:rsidP="00F2656D">
            <w:pPr>
              <w:jc w:val="left"/>
            </w:pPr>
            <w:r w:rsidRPr="00EB4BA0">
              <w:t xml:space="preserve">Chuỗi sự kiện chính </w:t>
            </w:r>
          </w:p>
        </w:tc>
        <w:tc>
          <w:tcPr>
            <w:tcW w:w="4261" w:type="dxa"/>
          </w:tcPr>
          <w:p w14:paraId="6B81F874" w14:textId="77777777" w:rsidR="00F2656D" w:rsidRPr="00EB4BA0" w:rsidRDefault="00EC26BC" w:rsidP="008E3C78">
            <w:pPr>
              <w:pStyle w:val="ListParagraph"/>
              <w:numPr>
                <w:ilvl w:val="0"/>
                <w:numId w:val="60"/>
              </w:numPr>
              <w:tabs>
                <w:tab w:val="left" w:pos="312"/>
              </w:tabs>
              <w:spacing w:line="240" w:lineRule="auto"/>
            </w:pPr>
            <w:r w:rsidRPr="00EB4BA0">
              <w:t>Admin có quyền thêm, xóa các từ vựng.</w:t>
            </w:r>
          </w:p>
          <w:p w14:paraId="52063C4B" w14:textId="77777777" w:rsidR="00EC26BC" w:rsidRPr="00EB4BA0" w:rsidRDefault="00EC26BC" w:rsidP="008E3C78">
            <w:pPr>
              <w:pStyle w:val="ListParagraph"/>
              <w:numPr>
                <w:ilvl w:val="0"/>
                <w:numId w:val="60"/>
              </w:numPr>
              <w:tabs>
                <w:tab w:val="left" w:pos="312"/>
              </w:tabs>
              <w:spacing w:line="240" w:lineRule="auto"/>
            </w:pPr>
            <w:r w:rsidRPr="00EB4BA0">
              <w:t>Admin Click nút Add User Contribute để thêm từ vựng đến ứng dụng người dùng.</w:t>
            </w:r>
          </w:p>
          <w:p w14:paraId="601789D0" w14:textId="77777777" w:rsidR="00EC26BC" w:rsidRPr="00EB4BA0" w:rsidRDefault="00EC26BC" w:rsidP="008E3C78">
            <w:pPr>
              <w:pStyle w:val="ListParagraph"/>
              <w:numPr>
                <w:ilvl w:val="0"/>
                <w:numId w:val="59"/>
              </w:numPr>
              <w:tabs>
                <w:tab w:val="left" w:pos="312"/>
              </w:tabs>
              <w:spacing w:line="240" w:lineRule="auto"/>
            </w:pPr>
            <w:r w:rsidRPr="00EB4BA0">
              <w:t>Admin Click nút Add Today Word để thêm từ vựng vào mục today word của ứng dụng người dùng.</w:t>
            </w:r>
          </w:p>
          <w:p w14:paraId="5A9D3F07" w14:textId="77777777" w:rsidR="00EC26BC" w:rsidRPr="00EB4BA0" w:rsidRDefault="00EC26BC" w:rsidP="008E3C78">
            <w:pPr>
              <w:pStyle w:val="ListParagraph"/>
              <w:numPr>
                <w:ilvl w:val="0"/>
                <w:numId w:val="60"/>
              </w:numPr>
              <w:tabs>
                <w:tab w:val="left" w:pos="312"/>
              </w:tabs>
              <w:spacing w:line="240" w:lineRule="auto"/>
            </w:pPr>
            <w:r w:rsidRPr="00EB4BA0">
              <w:t>Admin Click nút Delete, ứng dụng hiển thị Dialog xác nhận xóa.</w:t>
            </w:r>
          </w:p>
          <w:p w14:paraId="3764B5A1" w14:textId="77777777" w:rsidR="00EC26BC" w:rsidRPr="00EB4BA0" w:rsidRDefault="00EC26BC" w:rsidP="008E3C78">
            <w:pPr>
              <w:pStyle w:val="ListParagraph"/>
              <w:numPr>
                <w:ilvl w:val="0"/>
                <w:numId w:val="59"/>
              </w:numPr>
              <w:tabs>
                <w:tab w:val="left" w:pos="312"/>
              </w:tabs>
              <w:spacing w:line="240" w:lineRule="auto"/>
            </w:pPr>
            <w:r w:rsidRPr="00EB4BA0">
              <w:t>Nếu admin Click Continue dữ liệu được xóa.</w:t>
            </w:r>
          </w:p>
          <w:p w14:paraId="26F64E07" w14:textId="3512348A" w:rsidR="00EC26BC" w:rsidRPr="00EB4BA0" w:rsidRDefault="00EC26BC" w:rsidP="008E3C78">
            <w:pPr>
              <w:pStyle w:val="ListParagraph"/>
              <w:numPr>
                <w:ilvl w:val="0"/>
                <w:numId w:val="59"/>
              </w:numPr>
              <w:tabs>
                <w:tab w:val="left" w:pos="312"/>
              </w:tabs>
              <w:spacing w:line="240" w:lineRule="auto"/>
            </w:pPr>
            <w:r w:rsidRPr="00EB4BA0">
              <w:t>Nếu admin Click Cancel, đóng dialog và dữ liệu không được xóa.</w:t>
            </w:r>
          </w:p>
        </w:tc>
      </w:tr>
      <w:tr w:rsidR="00F2656D" w:rsidRPr="00EB4BA0" w14:paraId="046BF49D" w14:textId="77777777" w:rsidTr="003E6AE5">
        <w:tc>
          <w:tcPr>
            <w:tcW w:w="4261" w:type="dxa"/>
          </w:tcPr>
          <w:p w14:paraId="1E3A24D0" w14:textId="77777777" w:rsidR="00F2656D" w:rsidRPr="00EB4BA0" w:rsidRDefault="00F2656D" w:rsidP="00F2656D">
            <w:pPr>
              <w:jc w:val="left"/>
            </w:pPr>
            <w:r w:rsidRPr="00EB4BA0">
              <w:lastRenderedPageBreak/>
              <w:t>Chuỗi sự kiện thay thế</w:t>
            </w:r>
          </w:p>
        </w:tc>
        <w:tc>
          <w:tcPr>
            <w:tcW w:w="4261" w:type="dxa"/>
          </w:tcPr>
          <w:p w14:paraId="37A307B8" w14:textId="186DC93B" w:rsidR="00F2656D" w:rsidRPr="00EB4BA0" w:rsidRDefault="00F2656D" w:rsidP="00F2656D"/>
        </w:tc>
      </w:tr>
    </w:tbl>
    <w:p w14:paraId="696819CC" w14:textId="46DD06D4" w:rsidR="00EA2640" w:rsidRPr="00EB4BA0" w:rsidRDefault="00EA2640">
      <w:pPr>
        <w:rPr>
          <w:b/>
          <w:bCs/>
          <w:color w:val="000000" w:themeColor="text1"/>
        </w:rPr>
      </w:pPr>
    </w:p>
    <w:p w14:paraId="26E1FE14" w14:textId="5AD48129" w:rsidR="00F2656D" w:rsidRPr="00EB4BA0" w:rsidRDefault="00EA2640" w:rsidP="008E3C78">
      <w:pPr>
        <w:pStyle w:val="ListParagraph"/>
        <w:numPr>
          <w:ilvl w:val="0"/>
          <w:numId w:val="61"/>
        </w:numPr>
        <w:rPr>
          <w:b/>
          <w:bCs/>
          <w:color w:val="000000" w:themeColor="text1"/>
        </w:rPr>
      </w:pPr>
      <w:r w:rsidRPr="00EB4BA0">
        <w:rPr>
          <w:b/>
          <w:bCs/>
          <w:color w:val="000000" w:themeColor="text1"/>
        </w:rPr>
        <w:t xml:space="preserve">Usecase </w:t>
      </w:r>
      <w:bookmarkStart w:id="78" w:name="OLE_LINK4"/>
      <w:r w:rsidRPr="00EB4BA0">
        <w:rPr>
          <w:b/>
          <w:bCs/>
          <w:color w:val="000000" w:themeColor="text1"/>
        </w:rPr>
        <w:t>quản lý Normal English</w:t>
      </w:r>
    </w:p>
    <w:tbl>
      <w:tblPr>
        <w:tblStyle w:val="TableGrid"/>
        <w:tblW w:w="0" w:type="auto"/>
        <w:tblLook w:val="04A0" w:firstRow="1" w:lastRow="0" w:firstColumn="1" w:lastColumn="0" w:noHBand="0" w:noVBand="1"/>
      </w:tblPr>
      <w:tblGrid>
        <w:gridCol w:w="4261"/>
        <w:gridCol w:w="4261"/>
      </w:tblGrid>
      <w:tr w:rsidR="00EA2640" w:rsidRPr="00EB4BA0" w14:paraId="253BBB68" w14:textId="77777777" w:rsidTr="003E6AE5">
        <w:tc>
          <w:tcPr>
            <w:tcW w:w="8522" w:type="dxa"/>
            <w:gridSpan w:val="2"/>
          </w:tcPr>
          <w:bookmarkEnd w:id="78"/>
          <w:p w14:paraId="36102A83" w14:textId="77777777" w:rsidR="00EA2640" w:rsidRPr="00EB4BA0" w:rsidRDefault="00EA2640" w:rsidP="003E6AE5">
            <w:pPr>
              <w:rPr>
                <w:b/>
                <w:bCs/>
                <w:color w:val="000000" w:themeColor="text1"/>
              </w:rPr>
            </w:pPr>
            <w:r w:rsidRPr="00EB4BA0">
              <w:rPr>
                <w:b/>
                <w:bCs/>
                <w:color w:val="000000" w:themeColor="text1"/>
              </w:rPr>
              <w:t>Đóng góp từ vựng</w:t>
            </w:r>
          </w:p>
        </w:tc>
      </w:tr>
      <w:tr w:rsidR="00EA2640" w:rsidRPr="00EB4BA0" w14:paraId="2CF3696D" w14:textId="77777777" w:rsidTr="003E6AE5">
        <w:tc>
          <w:tcPr>
            <w:tcW w:w="4261" w:type="dxa"/>
          </w:tcPr>
          <w:p w14:paraId="7F915A1F" w14:textId="77777777" w:rsidR="00EA2640" w:rsidRPr="00EB4BA0" w:rsidRDefault="00EA2640" w:rsidP="003E6AE5">
            <w:pPr>
              <w:jc w:val="left"/>
            </w:pPr>
            <w:r w:rsidRPr="00EB4BA0">
              <w:t>Tên Use Case</w:t>
            </w:r>
          </w:p>
        </w:tc>
        <w:tc>
          <w:tcPr>
            <w:tcW w:w="4261" w:type="dxa"/>
          </w:tcPr>
          <w:p w14:paraId="063B5332" w14:textId="6202C3A2" w:rsidR="00EA2640" w:rsidRPr="00EB4BA0" w:rsidRDefault="00EA2640" w:rsidP="003E6AE5">
            <w:pPr>
              <w:jc w:val="left"/>
            </w:pPr>
            <w:r w:rsidRPr="00EB4BA0">
              <w:t>Quản lý Normal English</w:t>
            </w:r>
          </w:p>
        </w:tc>
      </w:tr>
      <w:tr w:rsidR="00EA2640" w:rsidRPr="00EB4BA0" w14:paraId="76204438" w14:textId="77777777" w:rsidTr="003E6AE5">
        <w:tc>
          <w:tcPr>
            <w:tcW w:w="4261" w:type="dxa"/>
          </w:tcPr>
          <w:p w14:paraId="11204049" w14:textId="77777777" w:rsidR="00EA2640" w:rsidRPr="00EB4BA0" w:rsidRDefault="00EA2640" w:rsidP="003E6AE5">
            <w:pPr>
              <w:jc w:val="left"/>
            </w:pPr>
            <w:r w:rsidRPr="00EB4BA0">
              <w:t>Tác nhân chính</w:t>
            </w:r>
          </w:p>
        </w:tc>
        <w:tc>
          <w:tcPr>
            <w:tcW w:w="4261" w:type="dxa"/>
          </w:tcPr>
          <w:p w14:paraId="1D4EE127" w14:textId="77777777" w:rsidR="00EA2640" w:rsidRPr="00EB4BA0" w:rsidRDefault="00EA2640" w:rsidP="003E6AE5">
            <w:pPr>
              <w:jc w:val="left"/>
            </w:pPr>
            <w:r w:rsidRPr="00EB4BA0">
              <w:t>Admin</w:t>
            </w:r>
          </w:p>
        </w:tc>
      </w:tr>
      <w:tr w:rsidR="00EA2640" w:rsidRPr="00EB4BA0" w14:paraId="36FAF2BB" w14:textId="77777777" w:rsidTr="003E6AE5">
        <w:tc>
          <w:tcPr>
            <w:tcW w:w="4261" w:type="dxa"/>
          </w:tcPr>
          <w:p w14:paraId="4EE61B3E" w14:textId="77777777" w:rsidR="00EA2640" w:rsidRPr="00EB4BA0" w:rsidRDefault="00EA2640" w:rsidP="003E6AE5">
            <w:pPr>
              <w:jc w:val="left"/>
            </w:pPr>
            <w:r w:rsidRPr="00EB4BA0">
              <w:t xml:space="preserve">Mức </w:t>
            </w:r>
          </w:p>
        </w:tc>
        <w:tc>
          <w:tcPr>
            <w:tcW w:w="4261" w:type="dxa"/>
          </w:tcPr>
          <w:p w14:paraId="6CAFFFF3" w14:textId="77777777" w:rsidR="00EA2640" w:rsidRPr="00EB4BA0" w:rsidRDefault="00EA2640" w:rsidP="003E6AE5">
            <w:pPr>
              <w:jc w:val="left"/>
            </w:pPr>
            <w:r w:rsidRPr="00EB4BA0">
              <w:t>1</w:t>
            </w:r>
          </w:p>
        </w:tc>
      </w:tr>
      <w:tr w:rsidR="00EA2640" w:rsidRPr="00EB4BA0" w14:paraId="2F1E9266" w14:textId="77777777" w:rsidTr="003E6AE5">
        <w:tc>
          <w:tcPr>
            <w:tcW w:w="4261" w:type="dxa"/>
          </w:tcPr>
          <w:p w14:paraId="543EC7AC" w14:textId="77777777" w:rsidR="00EA2640" w:rsidRPr="00EB4BA0" w:rsidRDefault="00EA2640" w:rsidP="003E6AE5">
            <w:pPr>
              <w:jc w:val="left"/>
            </w:pPr>
            <w:r w:rsidRPr="00EB4BA0">
              <w:t xml:space="preserve">Người chịu trách nhiệm </w:t>
            </w:r>
          </w:p>
        </w:tc>
        <w:tc>
          <w:tcPr>
            <w:tcW w:w="4261" w:type="dxa"/>
          </w:tcPr>
          <w:p w14:paraId="077F063A" w14:textId="77777777" w:rsidR="00EA2640" w:rsidRPr="00EB4BA0" w:rsidRDefault="00EA2640" w:rsidP="003E6AE5">
            <w:pPr>
              <w:jc w:val="left"/>
            </w:pPr>
            <w:r w:rsidRPr="00EB4BA0">
              <w:t xml:space="preserve">Không </w:t>
            </w:r>
          </w:p>
        </w:tc>
      </w:tr>
      <w:tr w:rsidR="00EA2640" w:rsidRPr="00EB4BA0" w14:paraId="770ED7ED" w14:textId="77777777" w:rsidTr="003E6AE5">
        <w:tc>
          <w:tcPr>
            <w:tcW w:w="4261" w:type="dxa"/>
          </w:tcPr>
          <w:p w14:paraId="42E316CA" w14:textId="77777777" w:rsidR="00EA2640" w:rsidRPr="00EB4BA0" w:rsidRDefault="00EA2640" w:rsidP="003E6AE5">
            <w:pPr>
              <w:jc w:val="left"/>
            </w:pPr>
            <w:r w:rsidRPr="00EB4BA0">
              <w:t xml:space="preserve">Tiền điều kiện </w:t>
            </w:r>
          </w:p>
        </w:tc>
        <w:tc>
          <w:tcPr>
            <w:tcW w:w="4261" w:type="dxa"/>
          </w:tcPr>
          <w:p w14:paraId="1CEE2504" w14:textId="77777777" w:rsidR="00EA2640" w:rsidRPr="00EB4BA0" w:rsidRDefault="00EA2640" w:rsidP="003E6AE5">
            <w:pPr>
              <w:jc w:val="left"/>
            </w:pPr>
          </w:p>
        </w:tc>
      </w:tr>
      <w:tr w:rsidR="00EA2640" w:rsidRPr="00EB4BA0" w14:paraId="5976777A" w14:textId="77777777" w:rsidTr="003E6AE5">
        <w:tc>
          <w:tcPr>
            <w:tcW w:w="4261" w:type="dxa"/>
          </w:tcPr>
          <w:p w14:paraId="0F7E9843" w14:textId="77777777" w:rsidR="00EA2640" w:rsidRPr="00EB4BA0" w:rsidRDefault="00EA2640" w:rsidP="003E6AE5">
            <w:pPr>
              <w:jc w:val="left"/>
            </w:pPr>
            <w:r w:rsidRPr="00EB4BA0">
              <w:t>Đảm bảo tối thiểu</w:t>
            </w:r>
          </w:p>
        </w:tc>
        <w:tc>
          <w:tcPr>
            <w:tcW w:w="4261" w:type="dxa"/>
          </w:tcPr>
          <w:p w14:paraId="06A3EAE1" w14:textId="20CF58D3" w:rsidR="00EA2640" w:rsidRPr="00EB4BA0" w:rsidRDefault="00EA2640" w:rsidP="003E6AE5">
            <w:pPr>
              <w:jc w:val="left"/>
            </w:pPr>
            <w:r w:rsidRPr="00EB4BA0">
              <w:t>Admin truy cập vào trang quản lý từ vựng.</w:t>
            </w:r>
          </w:p>
        </w:tc>
      </w:tr>
      <w:tr w:rsidR="00EA2640" w:rsidRPr="00EB4BA0" w14:paraId="76FC4173" w14:textId="77777777" w:rsidTr="003E6AE5">
        <w:tc>
          <w:tcPr>
            <w:tcW w:w="4261" w:type="dxa"/>
          </w:tcPr>
          <w:p w14:paraId="30D276F0" w14:textId="77777777" w:rsidR="00EA2640" w:rsidRPr="00EB4BA0" w:rsidRDefault="00EA2640" w:rsidP="003E6AE5">
            <w:pPr>
              <w:jc w:val="left"/>
            </w:pPr>
            <w:r w:rsidRPr="00EB4BA0">
              <w:t xml:space="preserve">Đảm bảo thành công </w:t>
            </w:r>
          </w:p>
        </w:tc>
        <w:tc>
          <w:tcPr>
            <w:tcW w:w="4261" w:type="dxa"/>
          </w:tcPr>
          <w:p w14:paraId="15299315" w14:textId="200F2F3D" w:rsidR="00EA2640" w:rsidRPr="00EB4BA0" w:rsidRDefault="00EA2640" w:rsidP="003E6AE5">
            <w:pPr>
              <w:jc w:val="left"/>
            </w:pPr>
            <w:r w:rsidRPr="00EB4BA0">
              <w:t>Admin thêm từ vừng lên phía người dùng.</w:t>
            </w:r>
          </w:p>
        </w:tc>
      </w:tr>
      <w:tr w:rsidR="00EA2640" w:rsidRPr="00EB4BA0" w14:paraId="10CE37C8" w14:textId="77777777" w:rsidTr="003E6AE5">
        <w:tc>
          <w:tcPr>
            <w:tcW w:w="4261" w:type="dxa"/>
          </w:tcPr>
          <w:p w14:paraId="4667DB27" w14:textId="77777777" w:rsidR="00EA2640" w:rsidRPr="00EB4BA0" w:rsidRDefault="00EA2640" w:rsidP="003E6AE5">
            <w:pPr>
              <w:jc w:val="left"/>
            </w:pPr>
            <w:r w:rsidRPr="00EB4BA0">
              <w:t xml:space="preserve">Kích hoạt </w:t>
            </w:r>
          </w:p>
        </w:tc>
        <w:tc>
          <w:tcPr>
            <w:tcW w:w="4261" w:type="dxa"/>
          </w:tcPr>
          <w:p w14:paraId="194F431C" w14:textId="41190DE1" w:rsidR="00EA2640" w:rsidRPr="00EB4BA0" w:rsidRDefault="00EA2640" w:rsidP="003E6AE5">
            <w:pPr>
              <w:jc w:val="left"/>
            </w:pPr>
            <w:r w:rsidRPr="00EB4BA0">
              <w:t>Admin truy cập vào trang quản lý từ vựng.</w:t>
            </w:r>
          </w:p>
        </w:tc>
      </w:tr>
      <w:tr w:rsidR="00EA2640" w:rsidRPr="00EB4BA0" w14:paraId="030AA00B" w14:textId="77777777" w:rsidTr="003E6AE5">
        <w:tc>
          <w:tcPr>
            <w:tcW w:w="4261" w:type="dxa"/>
          </w:tcPr>
          <w:p w14:paraId="523EA662" w14:textId="77777777" w:rsidR="00EA2640" w:rsidRPr="00EB4BA0" w:rsidRDefault="00EA2640" w:rsidP="003E6AE5">
            <w:pPr>
              <w:jc w:val="left"/>
            </w:pPr>
            <w:r w:rsidRPr="00EB4BA0">
              <w:t xml:space="preserve">Chuỗi sự kiện chính </w:t>
            </w:r>
          </w:p>
        </w:tc>
        <w:tc>
          <w:tcPr>
            <w:tcW w:w="4261" w:type="dxa"/>
          </w:tcPr>
          <w:p w14:paraId="4881D651" w14:textId="648D9C7F" w:rsidR="00EA2640" w:rsidRPr="00EB4BA0" w:rsidRDefault="00EA2640" w:rsidP="008E3C78">
            <w:pPr>
              <w:pStyle w:val="ListParagraph"/>
              <w:numPr>
                <w:ilvl w:val="0"/>
                <w:numId w:val="62"/>
              </w:numPr>
              <w:tabs>
                <w:tab w:val="left" w:pos="312"/>
              </w:tabs>
              <w:spacing w:line="240" w:lineRule="auto"/>
            </w:pPr>
            <w:r w:rsidRPr="00EB4BA0">
              <w:t>Admin có quyền thêm, sửa, xóa các từ vựng.</w:t>
            </w:r>
          </w:p>
          <w:p w14:paraId="2F7F4B02" w14:textId="69BE848F" w:rsidR="00EA2640" w:rsidRPr="00EB4BA0" w:rsidRDefault="00EA2640" w:rsidP="008E3C78">
            <w:pPr>
              <w:pStyle w:val="ListParagraph"/>
              <w:numPr>
                <w:ilvl w:val="0"/>
                <w:numId w:val="62"/>
              </w:numPr>
              <w:tabs>
                <w:tab w:val="left" w:pos="312"/>
              </w:tabs>
              <w:spacing w:line="240" w:lineRule="auto"/>
            </w:pPr>
            <w:r w:rsidRPr="00EB4BA0">
              <w:t xml:space="preserve">Admin Click nút Add ứng dụng hiển thị Form thêm từ. Admin thêm </w:t>
            </w:r>
            <w:r w:rsidR="00F374A3" w:rsidRPr="00EB4BA0">
              <w:t>các dữ liệu sau:</w:t>
            </w:r>
          </w:p>
          <w:p w14:paraId="4CF0551D" w14:textId="1E4D6F00" w:rsidR="00F374A3" w:rsidRPr="00EB4BA0" w:rsidRDefault="00F374A3" w:rsidP="008E3C78">
            <w:pPr>
              <w:pStyle w:val="ListParagraph"/>
              <w:numPr>
                <w:ilvl w:val="0"/>
                <w:numId w:val="63"/>
              </w:numPr>
              <w:tabs>
                <w:tab w:val="left" w:pos="312"/>
              </w:tabs>
              <w:spacing w:line="240" w:lineRule="auto"/>
            </w:pPr>
            <w:r w:rsidRPr="00EB4BA0">
              <w:t>New Word</w:t>
            </w:r>
          </w:p>
          <w:p w14:paraId="1BA812C4" w14:textId="1F1A689C" w:rsidR="00F374A3" w:rsidRPr="00EB4BA0" w:rsidRDefault="00F374A3" w:rsidP="008E3C78">
            <w:pPr>
              <w:pStyle w:val="ListParagraph"/>
              <w:numPr>
                <w:ilvl w:val="0"/>
                <w:numId w:val="63"/>
              </w:numPr>
              <w:tabs>
                <w:tab w:val="left" w:pos="312"/>
              </w:tabs>
              <w:spacing w:line="240" w:lineRule="auto"/>
            </w:pPr>
            <w:r w:rsidRPr="00EB4BA0">
              <w:t>Mean</w:t>
            </w:r>
          </w:p>
          <w:p w14:paraId="532BE37D" w14:textId="41808039" w:rsidR="00F374A3" w:rsidRPr="00EB4BA0" w:rsidRDefault="00F374A3" w:rsidP="008E3C78">
            <w:pPr>
              <w:pStyle w:val="ListParagraph"/>
              <w:numPr>
                <w:ilvl w:val="0"/>
                <w:numId w:val="63"/>
              </w:numPr>
              <w:tabs>
                <w:tab w:val="left" w:pos="312"/>
              </w:tabs>
              <w:spacing w:line="240" w:lineRule="auto"/>
            </w:pPr>
            <w:r w:rsidRPr="00EB4BA0">
              <w:t>Spelling</w:t>
            </w:r>
          </w:p>
          <w:p w14:paraId="79C3F268" w14:textId="06E0E262" w:rsidR="00F374A3" w:rsidRPr="00EB4BA0" w:rsidRDefault="00F374A3" w:rsidP="008E3C78">
            <w:pPr>
              <w:pStyle w:val="ListParagraph"/>
              <w:numPr>
                <w:ilvl w:val="0"/>
                <w:numId w:val="63"/>
              </w:numPr>
              <w:tabs>
                <w:tab w:val="left" w:pos="312"/>
              </w:tabs>
              <w:spacing w:line="240" w:lineRule="auto"/>
            </w:pPr>
            <w:r w:rsidRPr="00EB4BA0">
              <w:t>Type</w:t>
            </w:r>
          </w:p>
          <w:p w14:paraId="05C0965D" w14:textId="7886AC01" w:rsidR="00F374A3" w:rsidRPr="00EB4BA0" w:rsidRDefault="00F374A3" w:rsidP="008E3C78">
            <w:pPr>
              <w:pStyle w:val="ListParagraph"/>
              <w:numPr>
                <w:ilvl w:val="0"/>
                <w:numId w:val="63"/>
              </w:numPr>
              <w:tabs>
                <w:tab w:val="left" w:pos="312"/>
              </w:tabs>
              <w:spacing w:line="240" w:lineRule="auto"/>
            </w:pPr>
            <w:r w:rsidRPr="00EB4BA0">
              <w:t>Example</w:t>
            </w:r>
          </w:p>
          <w:p w14:paraId="61818E09" w14:textId="35631981" w:rsidR="00F374A3" w:rsidRPr="00EB4BA0" w:rsidRDefault="00F374A3" w:rsidP="008E3C78">
            <w:pPr>
              <w:pStyle w:val="ListParagraph"/>
              <w:numPr>
                <w:ilvl w:val="0"/>
                <w:numId w:val="63"/>
              </w:numPr>
              <w:tabs>
                <w:tab w:val="left" w:pos="312"/>
              </w:tabs>
              <w:spacing w:line="240" w:lineRule="auto"/>
            </w:pPr>
            <w:r w:rsidRPr="00EB4BA0">
              <w:t>MeanEnglish</w:t>
            </w:r>
          </w:p>
          <w:p w14:paraId="35D62F3F" w14:textId="11BB7931" w:rsidR="00F374A3" w:rsidRPr="00EB4BA0" w:rsidRDefault="00F374A3" w:rsidP="008E3C78">
            <w:pPr>
              <w:pStyle w:val="ListParagraph"/>
              <w:numPr>
                <w:ilvl w:val="0"/>
                <w:numId w:val="63"/>
              </w:numPr>
              <w:tabs>
                <w:tab w:val="left" w:pos="312"/>
              </w:tabs>
              <w:spacing w:line="240" w:lineRule="auto"/>
            </w:pPr>
            <w:r w:rsidRPr="00EB4BA0">
              <w:t>Level</w:t>
            </w:r>
          </w:p>
          <w:p w14:paraId="5C1839E0" w14:textId="77777777" w:rsidR="00F374A3" w:rsidRPr="00EB4BA0" w:rsidRDefault="00EA2640" w:rsidP="008E3C78">
            <w:pPr>
              <w:pStyle w:val="ListParagraph"/>
              <w:numPr>
                <w:ilvl w:val="0"/>
                <w:numId w:val="62"/>
              </w:numPr>
              <w:tabs>
                <w:tab w:val="left" w:pos="312"/>
              </w:tabs>
              <w:spacing w:line="240" w:lineRule="auto"/>
            </w:pPr>
            <w:r w:rsidRPr="00EB4BA0">
              <w:t xml:space="preserve">Admin Click nút </w:t>
            </w:r>
            <w:r w:rsidR="00F374A3" w:rsidRPr="00EB4BA0">
              <w:t>Submit</w:t>
            </w:r>
            <w:r w:rsidRPr="00EB4BA0">
              <w:t xml:space="preserve"> </w:t>
            </w:r>
            <w:r w:rsidR="00F374A3" w:rsidRPr="00EB4BA0">
              <w:t>dữ liệu được thêm lên phía ứng dụng người dùng.</w:t>
            </w:r>
          </w:p>
          <w:p w14:paraId="5DB105C4" w14:textId="7C90DA6B" w:rsidR="00EA2640" w:rsidRPr="00EB4BA0" w:rsidRDefault="00EA2640" w:rsidP="008E3C78">
            <w:pPr>
              <w:pStyle w:val="ListParagraph"/>
              <w:numPr>
                <w:ilvl w:val="0"/>
                <w:numId w:val="62"/>
              </w:numPr>
              <w:tabs>
                <w:tab w:val="left" w:pos="312"/>
              </w:tabs>
              <w:spacing w:line="240" w:lineRule="auto"/>
            </w:pPr>
            <w:r w:rsidRPr="00EB4BA0">
              <w:t>Admin Click nút Delete, ứng dụng hiển thị Dialog xác nhận xóa.</w:t>
            </w:r>
          </w:p>
          <w:p w14:paraId="6B370A6A" w14:textId="77777777" w:rsidR="00EA2640" w:rsidRPr="00EB4BA0" w:rsidRDefault="00EA2640" w:rsidP="008E3C78">
            <w:pPr>
              <w:pStyle w:val="ListParagraph"/>
              <w:numPr>
                <w:ilvl w:val="0"/>
                <w:numId w:val="55"/>
              </w:numPr>
              <w:tabs>
                <w:tab w:val="left" w:pos="312"/>
              </w:tabs>
              <w:spacing w:line="240" w:lineRule="auto"/>
            </w:pPr>
            <w:r w:rsidRPr="00EB4BA0">
              <w:t>Nếu admin Click Continue dữ liệu được xóa.</w:t>
            </w:r>
          </w:p>
          <w:p w14:paraId="39977906" w14:textId="77777777" w:rsidR="00EA2640" w:rsidRPr="00EB4BA0" w:rsidRDefault="00EA2640" w:rsidP="008E3C78">
            <w:pPr>
              <w:pStyle w:val="ListParagraph"/>
              <w:numPr>
                <w:ilvl w:val="0"/>
                <w:numId w:val="55"/>
              </w:numPr>
              <w:tabs>
                <w:tab w:val="left" w:pos="312"/>
              </w:tabs>
              <w:spacing w:line="240" w:lineRule="auto"/>
            </w:pPr>
            <w:r w:rsidRPr="00EB4BA0">
              <w:lastRenderedPageBreak/>
              <w:t>Nếu admin Click Cancel, đóng dialog và dữ liệu không được xóa.</w:t>
            </w:r>
          </w:p>
        </w:tc>
      </w:tr>
      <w:tr w:rsidR="00EA2640" w:rsidRPr="00EB4BA0" w14:paraId="16760AEE" w14:textId="77777777" w:rsidTr="003E6AE5">
        <w:tc>
          <w:tcPr>
            <w:tcW w:w="4261" w:type="dxa"/>
          </w:tcPr>
          <w:p w14:paraId="49AA76B3" w14:textId="77777777" w:rsidR="00EA2640" w:rsidRPr="00EB4BA0" w:rsidRDefault="00EA2640" w:rsidP="003E6AE5">
            <w:pPr>
              <w:jc w:val="left"/>
            </w:pPr>
            <w:r w:rsidRPr="00EB4BA0">
              <w:lastRenderedPageBreak/>
              <w:t>Chuỗi sự kiện thay thế</w:t>
            </w:r>
          </w:p>
        </w:tc>
        <w:tc>
          <w:tcPr>
            <w:tcW w:w="4261" w:type="dxa"/>
          </w:tcPr>
          <w:p w14:paraId="2B988D6B" w14:textId="77777777" w:rsidR="00EA2640" w:rsidRPr="00EB4BA0" w:rsidRDefault="00EA2640" w:rsidP="003E6AE5"/>
        </w:tc>
      </w:tr>
    </w:tbl>
    <w:p w14:paraId="256BDD29" w14:textId="77777777" w:rsidR="00EA2640" w:rsidRPr="00EB4BA0" w:rsidRDefault="00EA2640">
      <w:pPr>
        <w:rPr>
          <w:b/>
          <w:bCs/>
          <w:color w:val="000000" w:themeColor="text1"/>
        </w:rPr>
      </w:pPr>
    </w:p>
    <w:p w14:paraId="11C042C3" w14:textId="3015E76D" w:rsidR="00F2656D" w:rsidRPr="00EB4BA0" w:rsidRDefault="00F374A3" w:rsidP="008E3C78">
      <w:pPr>
        <w:pStyle w:val="ListParagraph"/>
        <w:numPr>
          <w:ilvl w:val="0"/>
          <w:numId w:val="64"/>
        </w:numPr>
        <w:rPr>
          <w:b/>
          <w:bCs/>
          <w:color w:val="000000" w:themeColor="text1"/>
        </w:rPr>
      </w:pPr>
      <w:r w:rsidRPr="00EB4BA0">
        <w:rPr>
          <w:b/>
          <w:bCs/>
          <w:color w:val="000000" w:themeColor="text1"/>
        </w:rPr>
        <w:t xml:space="preserve">Usecase </w:t>
      </w:r>
      <w:bookmarkStart w:id="79" w:name="OLE_LINK16"/>
      <w:r w:rsidRPr="00EB4BA0">
        <w:rPr>
          <w:b/>
          <w:bCs/>
          <w:color w:val="000000" w:themeColor="text1"/>
        </w:rPr>
        <w:t>Quản Lý Advanced Engish</w:t>
      </w:r>
      <w:bookmarkEnd w:id="79"/>
    </w:p>
    <w:tbl>
      <w:tblPr>
        <w:tblStyle w:val="TableGrid"/>
        <w:tblW w:w="0" w:type="auto"/>
        <w:tblLook w:val="04A0" w:firstRow="1" w:lastRow="0" w:firstColumn="1" w:lastColumn="0" w:noHBand="0" w:noVBand="1"/>
      </w:tblPr>
      <w:tblGrid>
        <w:gridCol w:w="4261"/>
        <w:gridCol w:w="4261"/>
      </w:tblGrid>
      <w:tr w:rsidR="00F374A3" w:rsidRPr="00EB4BA0" w14:paraId="22A586FB" w14:textId="77777777" w:rsidTr="003E6AE5">
        <w:tc>
          <w:tcPr>
            <w:tcW w:w="8522" w:type="dxa"/>
            <w:gridSpan w:val="2"/>
          </w:tcPr>
          <w:p w14:paraId="0E63B864" w14:textId="77777777" w:rsidR="00F374A3" w:rsidRPr="00EB4BA0" w:rsidRDefault="00F374A3" w:rsidP="003E6AE5">
            <w:pPr>
              <w:rPr>
                <w:b/>
                <w:bCs/>
                <w:color w:val="000000" w:themeColor="text1"/>
              </w:rPr>
            </w:pPr>
            <w:r w:rsidRPr="00EB4BA0">
              <w:rPr>
                <w:b/>
                <w:bCs/>
                <w:color w:val="000000" w:themeColor="text1"/>
              </w:rPr>
              <w:t>Đóng góp từ vựng</w:t>
            </w:r>
          </w:p>
        </w:tc>
      </w:tr>
      <w:tr w:rsidR="00F374A3" w:rsidRPr="00EB4BA0" w14:paraId="48046065" w14:textId="77777777" w:rsidTr="003E6AE5">
        <w:tc>
          <w:tcPr>
            <w:tcW w:w="4261" w:type="dxa"/>
          </w:tcPr>
          <w:p w14:paraId="43381CEE" w14:textId="77777777" w:rsidR="00F374A3" w:rsidRPr="00EB4BA0" w:rsidRDefault="00F374A3" w:rsidP="003E6AE5">
            <w:pPr>
              <w:jc w:val="left"/>
            </w:pPr>
            <w:r w:rsidRPr="00EB4BA0">
              <w:t>Tên Use Case</w:t>
            </w:r>
          </w:p>
        </w:tc>
        <w:tc>
          <w:tcPr>
            <w:tcW w:w="4261" w:type="dxa"/>
          </w:tcPr>
          <w:p w14:paraId="5ABAB6D1" w14:textId="455B44D4" w:rsidR="00F374A3" w:rsidRPr="00EB4BA0" w:rsidRDefault="00F374A3" w:rsidP="003E6AE5">
            <w:pPr>
              <w:jc w:val="left"/>
            </w:pPr>
            <w:r w:rsidRPr="00EB4BA0">
              <w:t>Quản Lý Advanced Engish</w:t>
            </w:r>
          </w:p>
        </w:tc>
      </w:tr>
      <w:tr w:rsidR="00F374A3" w:rsidRPr="00EB4BA0" w14:paraId="787669BC" w14:textId="77777777" w:rsidTr="003E6AE5">
        <w:tc>
          <w:tcPr>
            <w:tcW w:w="4261" w:type="dxa"/>
          </w:tcPr>
          <w:p w14:paraId="6AF2CED1" w14:textId="77777777" w:rsidR="00F374A3" w:rsidRPr="00EB4BA0" w:rsidRDefault="00F374A3" w:rsidP="003E6AE5">
            <w:pPr>
              <w:jc w:val="left"/>
            </w:pPr>
            <w:r w:rsidRPr="00EB4BA0">
              <w:t>Tác nhân chính</w:t>
            </w:r>
          </w:p>
        </w:tc>
        <w:tc>
          <w:tcPr>
            <w:tcW w:w="4261" w:type="dxa"/>
          </w:tcPr>
          <w:p w14:paraId="7FF516BE" w14:textId="77777777" w:rsidR="00F374A3" w:rsidRPr="00EB4BA0" w:rsidRDefault="00F374A3" w:rsidP="003E6AE5">
            <w:pPr>
              <w:jc w:val="left"/>
            </w:pPr>
            <w:r w:rsidRPr="00EB4BA0">
              <w:t>Admin</w:t>
            </w:r>
          </w:p>
        </w:tc>
      </w:tr>
      <w:tr w:rsidR="00F374A3" w:rsidRPr="00EB4BA0" w14:paraId="5711C512" w14:textId="77777777" w:rsidTr="003E6AE5">
        <w:tc>
          <w:tcPr>
            <w:tcW w:w="4261" w:type="dxa"/>
          </w:tcPr>
          <w:p w14:paraId="71C35518" w14:textId="77777777" w:rsidR="00F374A3" w:rsidRPr="00EB4BA0" w:rsidRDefault="00F374A3" w:rsidP="003E6AE5">
            <w:pPr>
              <w:jc w:val="left"/>
            </w:pPr>
            <w:r w:rsidRPr="00EB4BA0">
              <w:t xml:space="preserve">Mức </w:t>
            </w:r>
          </w:p>
        </w:tc>
        <w:tc>
          <w:tcPr>
            <w:tcW w:w="4261" w:type="dxa"/>
          </w:tcPr>
          <w:p w14:paraId="6DA46709" w14:textId="77777777" w:rsidR="00F374A3" w:rsidRPr="00EB4BA0" w:rsidRDefault="00F374A3" w:rsidP="003E6AE5">
            <w:pPr>
              <w:jc w:val="left"/>
            </w:pPr>
            <w:r w:rsidRPr="00EB4BA0">
              <w:t>1</w:t>
            </w:r>
          </w:p>
        </w:tc>
      </w:tr>
      <w:tr w:rsidR="00F374A3" w:rsidRPr="00EB4BA0" w14:paraId="0F68857B" w14:textId="77777777" w:rsidTr="003E6AE5">
        <w:tc>
          <w:tcPr>
            <w:tcW w:w="4261" w:type="dxa"/>
          </w:tcPr>
          <w:p w14:paraId="5FC226AB" w14:textId="77777777" w:rsidR="00F374A3" w:rsidRPr="00EB4BA0" w:rsidRDefault="00F374A3" w:rsidP="003E6AE5">
            <w:pPr>
              <w:jc w:val="left"/>
            </w:pPr>
            <w:r w:rsidRPr="00EB4BA0">
              <w:t xml:space="preserve">Người chịu trách nhiệm </w:t>
            </w:r>
          </w:p>
        </w:tc>
        <w:tc>
          <w:tcPr>
            <w:tcW w:w="4261" w:type="dxa"/>
          </w:tcPr>
          <w:p w14:paraId="365253E0" w14:textId="77777777" w:rsidR="00F374A3" w:rsidRPr="00EB4BA0" w:rsidRDefault="00F374A3" w:rsidP="003E6AE5">
            <w:pPr>
              <w:jc w:val="left"/>
            </w:pPr>
            <w:r w:rsidRPr="00EB4BA0">
              <w:t xml:space="preserve">Không </w:t>
            </w:r>
          </w:p>
        </w:tc>
      </w:tr>
      <w:tr w:rsidR="00F374A3" w:rsidRPr="00EB4BA0" w14:paraId="3C1ACC34" w14:textId="77777777" w:rsidTr="003E6AE5">
        <w:tc>
          <w:tcPr>
            <w:tcW w:w="4261" w:type="dxa"/>
          </w:tcPr>
          <w:p w14:paraId="37D56FA3" w14:textId="77777777" w:rsidR="00F374A3" w:rsidRPr="00EB4BA0" w:rsidRDefault="00F374A3" w:rsidP="003E6AE5">
            <w:pPr>
              <w:jc w:val="left"/>
            </w:pPr>
            <w:r w:rsidRPr="00EB4BA0">
              <w:t xml:space="preserve">Tiền điều kiện </w:t>
            </w:r>
          </w:p>
        </w:tc>
        <w:tc>
          <w:tcPr>
            <w:tcW w:w="4261" w:type="dxa"/>
          </w:tcPr>
          <w:p w14:paraId="1228A3A6" w14:textId="77777777" w:rsidR="00F374A3" w:rsidRPr="00EB4BA0" w:rsidRDefault="00F374A3" w:rsidP="003E6AE5">
            <w:pPr>
              <w:jc w:val="left"/>
            </w:pPr>
          </w:p>
        </w:tc>
      </w:tr>
      <w:tr w:rsidR="00F374A3" w:rsidRPr="00EB4BA0" w14:paraId="32A1655C" w14:textId="77777777" w:rsidTr="003E6AE5">
        <w:tc>
          <w:tcPr>
            <w:tcW w:w="4261" w:type="dxa"/>
          </w:tcPr>
          <w:p w14:paraId="6B18C9DE" w14:textId="77777777" w:rsidR="00F374A3" w:rsidRPr="00EB4BA0" w:rsidRDefault="00F374A3" w:rsidP="003E6AE5">
            <w:pPr>
              <w:jc w:val="left"/>
            </w:pPr>
            <w:r w:rsidRPr="00EB4BA0">
              <w:t>Đảm bảo tối thiểu</w:t>
            </w:r>
          </w:p>
        </w:tc>
        <w:tc>
          <w:tcPr>
            <w:tcW w:w="4261" w:type="dxa"/>
          </w:tcPr>
          <w:p w14:paraId="310547D4" w14:textId="77777777" w:rsidR="00F374A3" w:rsidRPr="00EB4BA0" w:rsidRDefault="00F374A3" w:rsidP="003E6AE5">
            <w:pPr>
              <w:jc w:val="left"/>
            </w:pPr>
            <w:r w:rsidRPr="00EB4BA0">
              <w:t>Admin truy cập vào trang quản lý từ vựng.</w:t>
            </w:r>
          </w:p>
        </w:tc>
      </w:tr>
      <w:tr w:rsidR="00F374A3" w:rsidRPr="00EB4BA0" w14:paraId="2BA598CA" w14:textId="77777777" w:rsidTr="003E6AE5">
        <w:tc>
          <w:tcPr>
            <w:tcW w:w="4261" w:type="dxa"/>
          </w:tcPr>
          <w:p w14:paraId="74BA4FFD" w14:textId="77777777" w:rsidR="00F374A3" w:rsidRPr="00EB4BA0" w:rsidRDefault="00F374A3" w:rsidP="003E6AE5">
            <w:pPr>
              <w:jc w:val="left"/>
            </w:pPr>
            <w:r w:rsidRPr="00EB4BA0">
              <w:t xml:space="preserve">Đảm bảo thành công </w:t>
            </w:r>
          </w:p>
        </w:tc>
        <w:tc>
          <w:tcPr>
            <w:tcW w:w="4261" w:type="dxa"/>
          </w:tcPr>
          <w:p w14:paraId="2A9B8763" w14:textId="77777777" w:rsidR="00F374A3" w:rsidRPr="00EB4BA0" w:rsidRDefault="00F374A3" w:rsidP="003E6AE5">
            <w:pPr>
              <w:jc w:val="left"/>
            </w:pPr>
            <w:r w:rsidRPr="00EB4BA0">
              <w:t>Admin thêm từ vừng lên phía người dùng.</w:t>
            </w:r>
          </w:p>
        </w:tc>
      </w:tr>
      <w:tr w:rsidR="00F374A3" w:rsidRPr="00EB4BA0" w14:paraId="70CE9591" w14:textId="77777777" w:rsidTr="003E6AE5">
        <w:tc>
          <w:tcPr>
            <w:tcW w:w="4261" w:type="dxa"/>
          </w:tcPr>
          <w:p w14:paraId="0AE33D3A" w14:textId="77777777" w:rsidR="00F374A3" w:rsidRPr="00EB4BA0" w:rsidRDefault="00F374A3" w:rsidP="003E6AE5">
            <w:pPr>
              <w:jc w:val="left"/>
            </w:pPr>
            <w:r w:rsidRPr="00EB4BA0">
              <w:t xml:space="preserve">Kích hoạt </w:t>
            </w:r>
          </w:p>
        </w:tc>
        <w:tc>
          <w:tcPr>
            <w:tcW w:w="4261" w:type="dxa"/>
          </w:tcPr>
          <w:p w14:paraId="4AB08441" w14:textId="77777777" w:rsidR="00F374A3" w:rsidRPr="00EB4BA0" w:rsidRDefault="00F374A3" w:rsidP="003E6AE5">
            <w:pPr>
              <w:jc w:val="left"/>
            </w:pPr>
            <w:r w:rsidRPr="00EB4BA0">
              <w:t>Admin truy cập vào trang quản lý từ vựng.</w:t>
            </w:r>
          </w:p>
        </w:tc>
      </w:tr>
      <w:tr w:rsidR="00F374A3" w:rsidRPr="00EB4BA0" w14:paraId="3301370F" w14:textId="77777777" w:rsidTr="003E6AE5">
        <w:tc>
          <w:tcPr>
            <w:tcW w:w="4261" w:type="dxa"/>
          </w:tcPr>
          <w:p w14:paraId="404CC15B" w14:textId="77777777" w:rsidR="00F374A3" w:rsidRPr="00EB4BA0" w:rsidRDefault="00F374A3" w:rsidP="003E6AE5">
            <w:pPr>
              <w:jc w:val="left"/>
            </w:pPr>
            <w:r w:rsidRPr="00EB4BA0">
              <w:t xml:space="preserve">Chuỗi sự kiện chính </w:t>
            </w:r>
          </w:p>
        </w:tc>
        <w:tc>
          <w:tcPr>
            <w:tcW w:w="4261" w:type="dxa"/>
          </w:tcPr>
          <w:p w14:paraId="5BA28644" w14:textId="72A2D617" w:rsidR="00F374A3" w:rsidRPr="00EB4BA0" w:rsidRDefault="00F374A3" w:rsidP="008E3C78">
            <w:pPr>
              <w:pStyle w:val="ListParagraph"/>
              <w:numPr>
                <w:ilvl w:val="0"/>
                <w:numId w:val="65"/>
              </w:numPr>
              <w:tabs>
                <w:tab w:val="left" w:pos="312"/>
              </w:tabs>
              <w:spacing w:line="240" w:lineRule="auto"/>
            </w:pPr>
            <w:r w:rsidRPr="00EB4BA0">
              <w:t>Admin có quyền thêm, sửa, xóa các từ vựng.</w:t>
            </w:r>
          </w:p>
          <w:p w14:paraId="0505C01D" w14:textId="078A7DE9" w:rsidR="00F374A3" w:rsidRPr="00EB4BA0" w:rsidRDefault="00F374A3" w:rsidP="008E3C78">
            <w:pPr>
              <w:pStyle w:val="ListParagraph"/>
              <w:numPr>
                <w:ilvl w:val="0"/>
                <w:numId w:val="65"/>
              </w:numPr>
              <w:tabs>
                <w:tab w:val="left" w:pos="312"/>
              </w:tabs>
              <w:spacing w:line="240" w:lineRule="auto"/>
            </w:pPr>
            <w:r w:rsidRPr="00EB4BA0">
              <w:t>Admin Click nút Add ứng dụng hiển thị Form thêm từ. Admin thêm các dữ liệu sau:</w:t>
            </w:r>
          </w:p>
          <w:p w14:paraId="48A7D11B" w14:textId="77777777" w:rsidR="00F374A3" w:rsidRPr="00EB4BA0" w:rsidRDefault="00F374A3" w:rsidP="008E3C78">
            <w:pPr>
              <w:pStyle w:val="ListParagraph"/>
              <w:numPr>
                <w:ilvl w:val="0"/>
                <w:numId w:val="63"/>
              </w:numPr>
              <w:tabs>
                <w:tab w:val="left" w:pos="312"/>
              </w:tabs>
              <w:spacing w:line="240" w:lineRule="auto"/>
            </w:pPr>
            <w:r w:rsidRPr="00EB4BA0">
              <w:t>New Word</w:t>
            </w:r>
          </w:p>
          <w:p w14:paraId="690DD7F7" w14:textId="77777777" w:rsidR="00F374A3" w:rsidRPr="00EB4BA0" w:rsidRDefault="00F374A3" w:rsidP="008E3C78">
            <w:pPr>
              <w:pStyle w:val="ListParagraph"/>
              <w:numPr>
                <w:ilvl w:val="0"/>
                <w:numId w:val="63"/>
              </w:numPr>
              <w:tabs>
                <w:tab w:val="left" w:pos="312"/>
              </w:tabs>
              <w:spacing w:line="240" w:lineRule="auto"/>
            </w:pPr>
            <w:r w:rsidRPr="00EB4BA0">
              <w:t>Mean</w:t>
            </w:r>
          </w:p>
          <w:p w14:paraId="532312CB" w14:textId="77777777" w:rsidR="00F374A3" w:rsidRPr="00EB4BA0" w:rsidRDefault="00F374A3" w:rsidP="008E3C78">
            <w:pPr>
              <w:pStyle w:val="ListParagraph"/>
              <w:numPr>
                <w:ilvl w:val="0"/>
                <w:numId w:val="63"/>
              </w:numPr>
              <w:tabs>
                <w:tab w:val="left" w:pos="312"/>
              </w:tabs>
              <w:spacing w:line="240" w:lineRule="auto"/>
            </w:pPr>
            <w:r w:rsidRPr="00EB4BA0">
              <w:t>Spelling</w:t>
            </w:r>
          </w:p>
          <w:p w14:paraId="0394DD73" w14:textId="77777777" w:rsidR="00F374A3" w:rsidRPr="00EB4BA0" w:rsidRDefault="00F374A3" w:rsidP="008E3C78">
            <w:pPr>
              <w:pStyle w:val="ListParagraph"/>
              <w:numPr>
                <w:ilvl w:val="0"/>
                <w:numId w:val="63"/>
              </w:numPr>
              <w:tabs>
                <w:tab w:val="left" w:pos="312"/>
              </w:tabs>
              <w:spacing w:line="240" w:lineRule="auto"/>
            </w:pPr>
            <w:r w:rsidRPr="00EB4BA0">
              <w:t>Type</w:t>
            </w:r>
          </w:p>
          <w:p w14:paraId="0100473E" w14:textId="77777777" w:rsidR="00F374A3" w:rsidRPr="00EB4BA0" w:rsidRDefault="00F374A3" w:rsidP="008E3C78">
            <w:pPr>
              <w:pStyle w:val="ListParagraph"/>
              <w:numPr>
                <w:ilvl w:val="0"/>
                <w:numId w:val="63"/>
              </w:numPr>
              <w:tabs>
                <w:tab w:val="left" w:pos="312"/>
              </w:tabs>
              <w:spacing w:line="240" w:lineRule="auto"/>
            </w:pPr>
            <w:r w:rsidRPr="00EB4BA0">
              <w:t>Example</w:t>
            </w:r>
          </w:p>
          <w:p w14:paraId="02B9CD6D" w14:textId="77777777" w:rsidR="00F374A3" w:rsidRPr="00EB4BA0" w:rsidRDefault="00F374A3" w:rsidP="008E3C78">
            <w:pPr>
              <w:pStyle w:val="ListParagraph"/>
              <w:numPr>
                <w:ilvl w:val="0"/>
                <w:numId w:val="63"/>
              </w:numPr>
              <w:tabs>
                <w:tab w:val="left" w:pos="312"/>
              </w:tabs>
              <w:spacing w:line="240" w:lineRule="auto"/>
            </w:pPr>
            <w:r w:rsidRPr="00EB4BA0">
              <w:t>MeanEnglish</w:t>
            </w:r>
          </w:p>
          <w:p w14:paraId="2D0A6F0B" w14:textId="77777777" w:rsidR="00F374A3" w:rsidRPr="00EB4BA0" w:rsidRDefault="00F374A3" w:rsidP="008E3C78">
            <w:pPr>
              <w:pStyle w:val="ListParagraph"/>
              <w:numPr>
                <w:ilvl w:val="0"/>
                <w:numId w:val="63"/>
              </w:numPr>
              <w:tabs>
                <w:tab w:val="left" w:pos="312"/>
              </w:tabs>
              <w:spacing w:line="240" w:lineRule="auto"/>
            </w:pPr>
            <w:r w:rsidRPr="00EB4BA0">
              <w:t>Level</w:t>
            </w:r>
          </w:p>
          <w:p w14:paraId="0452D0ED" w14:textId="77777777" w:rsidR="00F374A3" w:rsidRPr="00EB4BA0" w:rsidRDefault="00F374A3" w:rsidP="008E3C78">
            <w:pPr>
              <w:pStyle w:val="ListParagraph"/>
              <w:numPr>
                <w:ilvl w:val="0"/>
                <w:numId w:val="65"/>
              </w:numPr>
              <w:tabs>
                <w:tab w:val="left" w:pos="312"/>
              </w:tabs>
              <w:spacing w:line="240" w:lineRule="auto"/>
            </w:pPr>
            <w:r w:rsidRPr="00EB4BA0">
              <w:t>Admin Click nút Submit dữ liệu được thêm lên phía ứng dụng người dùng.</w:t>
            </w:r>
          </w:p>
          <w:p w14:paraId="7825C9B5" w14:textId="77777777" w:rsidR="00F374A3" w:rsidRPr="00EB4BA0" w:rsidRDefault="00F374A3" w:rsidP="008E3C78">
            <w:pPr>
              <w:pStyle w:val="ListParagraph"/>
              <w:numPr>
                <w:ilvl w:val="0"/>
                <w:numId w:val="65"/>
              </w:numPr>
              <w:tabs>
                <w:tab w:val="left" w:pos="312"/>
              </w:tabs>
              <w:spacing w:line="240" w:lineRule="auto"/>
            </w:pPr>
            <w:r w:rsidRPr="00EB4BA0">
              <w:t xml:space="preserve">Admin Click nút Delete, ứng </w:t>
            </w:r>
            <w:r w:rsidRPr="00EB4BA0">
              <w:lastRenderedPageBreak/>
              <w:t>dụng hiển thị Dialog xác nhận xóa.</w:t>
            </w:r>
          </w:p>
          <w:p w14:paraId="5CB81063" w14:textId="77777777" w:rsidR="00F374A3" w:rsidRPr="00EB4BA0" w:rsidRDefault="00F374A3" w:rsidP="008E3C78">
            <w:pPr>
              <w:pStyle w:val="ListParagraph"/>
              <w:numPr>
                <w:ilvl w:val="0"/>
                <w:numId w:val="55"/>
              </w:numPr>
              <w:tabs>
                <w:tab w:val="left" w:pos="312"/>
              </w:tabs>
              <w:spacing w:line="240" w:lineRule="auto"/>
            </w:pPr>
            <w:r w:rsidRPr="00EB4BA0">
              <w:t>Nếu admin Click Continue dữ liệu được xóa.</w:t>
            </w:r>
          </w:p>
          <w:p w14:paraId="1C59904A" w14:textId="77777777" w:rsidR="00F374A3" w:rsidRPr="00EB4BA0" w:rsidRDefault="00F374A3" w:rsidP="008E3C78">
            <w:pPr>
              <w:pStyle w:val="ListParagraph"/>
              <w:numPr>
                <w:ilvl w:val="0"/>
                <w:numId w:val="55"/>
              </w:numPr>
              <w:tabs>
                <w:tab w:val="left" w:pos="312"/>
              </w:tabs>
              <w:spacing w:line="240" w:lineRule="auto"/>
            </w:pPr>
            <w:r w:rsidRPr="00EB4BA0">
              <w:t>Nếu admin Click Cancel, đóng dialog và dữ liệu không được xóa.</w:t>
            </w:r>
          </w:p>
        </w:tc>
      </w:tr>
      <w:tr w:rsidR="00F374A3" w:rsidRPr="00EB4BA0" w14:paraId="2ACA9D0F" w14:textId="77777777" w:rsidTr="003E6AE5">
        <w:tc>
          <w:tcPr>
            <w:tcW w:w="4261" w:type="dxa"/>
          </w:tcPr>
          <w:p w14:paraId="50A9FB90" w14:textId="77777777" w:rsidR="00F374A3" w:rsidRPr="00EB4BA0" w:rsidRDefault="00F374A3" w:rsidP="003E6AE5">
            <w:pPr>
              <w:jc w:val="left"/>
            </w:pPr>
            <w:r w:rsidRPr="00EB4BA0">
              <w:lastRenderedPageBreak/>
              <w:t>Chuỗi sự kiện thay thế</w:t>
            </w:r>
          </w:p>
        </w:tc>
        <w:tc>
          <w:tcPr>
            <w:tcW w:w="4261" w:type="dxa"/>
          </w:tcPr>
          <w:p w14:paraId="2424973C" w14:textId="77777777" w:rsidR="00F374A3" w:rsidRPr="00EB4BA0" w:rsidRDefault="00F374A3" w:rsidP="003E6AE5"/>
        </w:tc>
      </w:tr>
    </w:tbl>
    <w:p w14:paraId="535C1378" w14:textId="1E395ADF" w:rsidR="00F374A3" w:rsidRPr="00EB4BA0" w:rsidRDefault="00F374A3" w:rsidP="00AF4284">
      <w:pPr>
        <w:rPr>
          <w:b/>
          <w:bCs/>
          <w:color w:val="000000" w:themeColor="text1"/>
        </w:rPr>
      </w:pPr>
    </w:p>
    <w:p w14:paraId="0E99DEC5" w14:textId="77777777" w:rsidR="00963152" w:rsidRPr="00EB4BA0" w:rsidRDefault="00963152" w:rsidP="008E3C78">
      <w:pPr>
        <w:pStyle w:val="ListParagraph"/>
        <w:numPr>
          <w:ilvl w:val="0"/>
          <w:numId w:val="64"/>
        </w:numPr>
        <w:rPr>
          <w:b/>
          <w:bCs/>
          <w:color w:val="000000" w:themeColor="text1"/>
        </w:rPr>
      </w:pPr>
      <w:r w:rsidRPr="00EB4BA0">
        <w:rPr>
          <w:b/>
          <w:bCs/>
          <w:color w:val="000000" w:themeColor="text1"/>
        </w:rPr>
        <w:t xml:space="preserve">Usecase </w:t>
      </w:r>
      <w:bookmarkStart w:id="80" w:name="OLE_LINK17"/>
      <w:r w:rsidRPr="00EB4BA0">
        <w:rPr>
          <w:b/>
          <w:bCs/>
          <w:color w:val="000000" w:themeColor="text1"/>
        </w:rPr>
        <w:t>Quản Lý Điểm Số IQ</w:t>
      </w:r>
    </w:p>
    <w:tbl>
      <w:tblPr>
        <w:tblStyle w:val="TableGrid"/>
        <w:tblW w:w="0" w:type="auto"/>
        <w:tblLook w:val="04A0" w:firstRow="1" w:lastRow="0" w:firstColumn="1" w:lastColumn="0" w:noHBand="0" w:noVBand="1"/>
      </w:tblPr>
      <w:tblGrid>
        <w:gridCol w:w="4261"/>
        <w:gridCol w:w="4261"/>
      </w:tblGrid>
      <w:tr w:rsidR="00963152" w:rsidRPr="00EB4BA0" w14:paraId="706810F7" w14:textId="77777777" w:rsidTr="003E6AE5">
        <w:tc>
          <w:tcPr>
            <w:tcW w:w="8522" w:type="dxa"/>
            <w:gridSpan w:val="2"/>
          </w:tcPr>
          <w:bookmarkEnd w:id="80"/>
          <w:p w14:paraId="4003E4A9" w14:textId="77777777" w:rsidR="00963152" w:rsidRPr="00EB4BA0" w:rsidRDefault="00963152" w:rsidP="003E6AE5">
            <w:pPr>
              <w:rPr>
                <w:b/>
                <w:bCs/>
                <w:color w:val="000000" w:themeColor="text1"/>
              </w:rPr>
            </w:pPr>
            <w:r w:rsidRPr="00EB4BA0">
              <w:rPr>
                <w:b/>
                <w:bCs/>
                <w:color w:val="000000" w:themeColor="text1"/>
              </w:rPr>
              <w:t>Đóng góp từ vựng</w:t>
            </w:r>
          </w:p>
        </w:tc>
      </w:tr>
      <w:tr w:rsidR="00963152" w:rsidRPr="00EB4BA0" w14:paraId="5239EC5A" w14:textId="77777777" w:rsidTr="003E6AE5">
        <w:tc>
          <w:tcPr>
            <w:tcW w:w="4261" w:type="dxa"/>
          </w:tcPr>
          <w:p w14:paraId="635FD14F" w14:textId="77777777" w:rsidR="00963152" w:rsidRPr="00EB4BA0" w:rsidRDefault="00963152" w:rsidP="003E6AE5">
            <w:pPr>
              <w:jc w:val="left"/>
            </w:pPr>
            <w:r w:rsidRPr="00EB4BA0">
              <w:t>Tên Use Case</w:t>
            </w:r>
          </w:p>
        </w:tc>
        <w:tc>
          <w:tcPr>
            <w:tcW w:w="4261" w:type="dxa"/>
          </w:tcPr>
          <w:p w14:paraId="6DEDAE05" w14:textId="529A284C" w:rsidR="00963152" w:rsidRPr="00EB4BA0" w:rsidRDefault="00963152" w:rsidP="003E6AE5">
            <w:pPr>
              <w:jc w:val="left"/>
            </w:pPr>
            <w:r w:rsidRPr="00EB4BA0">
              <w:t>Quản Lý Điểm Số IQ</w:t>
            </w:r>
          </w:p>
        </w:tc>
      </w:tr>
      <w:tr w:rsidR="00963152" w:rsidRPr="00EB4BA0" w14:paraId="6EBA5B52" w14:textId="77777777" w:rsidTr="003E6AE5">
        <w:tc>
          <w:tcPr>
            <w:tcW w:w="4261" w:type="dxa"/>
          </w:tcPr>
          <w:p w14:paraId="132D2053" w14:textId="77777777" w:rsidR="00963152" w:rsidRPr="00EB4BA0" w:rsidRDefault="00963152" w:rsidP="003E6AE5">
            <w:pPr>
              <w:jc w:val="left"/>
            </w:pPr>
            <w:r w:rsidRPr="00EB4BA0">
              <w:t>Tác nhân chính</w:t>
            </w:r>
          </w:p>
        </w:tc>
        <w:tc>
          <w:tcPr>
            <w:tcW w:w="4261" w:type="dxa"/>
          </w:tcPr>
          <w:p w14:paraId="453DCBA5" w14:textId="77777777" w:rsidR="00963152" w:rsidRPr="00EB4BA0" w:rsidRDefault="00963152" w:rsidP="003E6AE5">
            <w:pPr>
              <w:jc w:val="left"/>
            </w:pPr>
            <w:r w:rsidRPr="00EB4BA0">
              <w:t>Admin</w:t>
            </w:r>
          </w:p>
        </w:tc>
      </w:tr>
      <w:tr w:rsidR="00963152" w:rsidRPr="00EB4BA0" w14:paraId="2350D0B3" w14:textId="77777777" w:rsidTr="003E6AE5">
        <w:tc>
          <w:tcPr>
            <w:tcW w:w="4261" w:type="dxa"/>
          </w:tcPr>
          <w:p w14:paraId="7E4E4595" w14:textId="77777777" w:rsidR="00963152" w:rsidRPr="00EB4BA0" w:rsidRDefault="00963152" w:rsidP="003E6AE5">
            <w:pPr>
              <w:jc w:val="left"/>
            </w:pPr>
            <w:r w:rsidRPr="00EB4BA0">
              <w:t xml:space="preserve">Mức </w:t>
            </w:r>
          </w:p>
        </w:tc>
        <w:tc>
          <w:tcPr>
            <w:tcW w:w="4261" w:type="dxa"/>
          </w:tcPr>
          <w:p w14:paraId="1BD05B71" w14:textId="77777777" w:rsidR="00963152" w:rsidRPr="00EB4BA0" w:rsidRDefault="00963152" w:rsidP="003E6AE5">
            <w:pPr>
              <w:jc w:val="left"/>
            </w:pPr>
            <w:r w:rsidRPr="00EB4BA0">
              <w:t>1</w:t>
            </w:r>
          </w:p>
        </w:tc>
      </w:tr>
      <w:tr w:rsidR="00963152" w:rsidRPr="00EB4BA0" w14:paraId="13B97FAA" w14:textId="77777777" w:rsidTr="003E6AE5">
        <w:tc>
          <w:tcPr>
            <w:tcW w:w="4261" w:type="dxa"/>
          </w:tcPr>
          <w:p w14:paraId="6E6323EA" w14:textId="77777777" w:rsidR="00963152" w:rsidRPr="00EB4BA0" w:rsidRDefault="00963152" w:rsidP="003E6AE5">
            <w:pPr>
              <w:jc w:val="left"/>
            </w:pPr>
            <w:r w:rsidRPr="00EB4BA0">
              <w:t xml:space="preserve">Người chịu trách nhiệm </w:t>
            </w:r>
          </w:p>
        </w:tc>
        <w:tc>
          <w:tcPr>
            <w:tcW w:w="4261" w:type="dxa"/>
          </w:tcPr>
          <w:p w14:paraId="6C65AD62" w14:textId="77777777" w:rsidR="00963152" w:rsidRPr="00EB4BA0" w:rsidRDefault="00963152" w:rsidP="003E6AE5">
            <w:pPr>
              <w:jc w:val="left"/>
            </w:pPr>
            <w:r w:rsidRPr="00EB4BA0">
              <w:t xml:space="preserve">Không </w:t>
            </w:r>
          </w:p>
        </w:tc>
      </w:tr>
      <w:tr w:rsidR="00963152" w:rsidRPr="00EB4BA0" w14:paraId="716008C6" w14:textId="77777777" w:rsidTr="003E6AE5">
        <w:tc>
          <w:tcPr>
            <w:tcW w:w="4261" w:type="dxa"/>
          </w:tcPr>
          <w:p w14:paraId="4E63685C" w14:textId="77777777" w:rsidR="00963152" w:rsidRPr="00EB4BA0" w:rsidRDefault="00963152" w:rsidP="003E6AE5">
            <w:pPr>
              <w:jc w:val="left"/>
            </w:pPr>
            <w:r w:rsidRPr="00EB4BA0">
              <w:t xml:space="preserve">Tiền điều kiện </w:t>
            </w:r>
          </w:p>
        </w:tc>
        <w:tc>
          <w:tcPr>
            <w:tcW w:w="4261" w:type="dxa"/>
          </w:tcPr>
          <w:p w14:paraId="56A775D3" w14:textId="77777777" w:rsidR="00963152" w:rsidRPr="00EB4BA0" w:rsidRDefault="00963152" w:rsidP="003E6AE5">
            <w:pPr>
              <w:jc w:val="left"/>
            </w:pPr>
          </w:p>
        </w:tc>
      </w:tr>
      <w:tr w:rsidR="00963152" w:rsidRPr="00EB4BA0" w14:paraId="33A7342B" w14:textId="77777777" w:rsidTr="003E6AE5">
        <w:tc>
          <w:tcPr>
            <w:tcW w:w="4261" w:type="dxa"/>
          </w:tcPr>
          <w:p w14:paraId="0C3D8E11" w14:textId="77777777" w:rsidR="00963152" w:rsidRPr="00EB4BA0" w:rsidRDefault="00963152" w:rsidP="003E6AE5">
            <w:pPr>
              <w:jc w:val="left"/>
            </w:pPr>
            <w:r w:rsidRPr="00EB4BA0">
              <w:t>Đảm bảo tối thiểu</w:t>
            </w:r>
          </w:p>
        </w:tc>
        <w:tc>
          <w:tcPr>
            <w:tcW w:w="4261" w:type="dxa"/>
          </w:tcPr>
          <w:p w14:paraId="307FD8A6" w14:textId="51A70712" w:rsidR="00963152" w:rsidRPr="00EB4BA0" w:rsidRDefault="00963152" w:rsidP="003E6AE5">
            <w:pPr>
              <w:jc w:val="left"/>
            </w:pPr>
            <w:r w:rsidRPr="00EB4BA0">
              <w:t>Admin truy cập vào trang quản lý điểm số IQ.</w:t>
            </w:r>
          </w:p>
        </w:tc>
      </w:tr>
      <w:tr w:rsidR="00963152" w:rsidRPr="00EB4BA0" w14:paraId="612993CC" w14:textId="77777777" w:rsidTr="003E6AE5">
        <w:tc>
          <w:tcPr>
            <w:tcW w:w="4261" w:type="dxa"/>
          </w:tcPr>
          <w:p w14:paraId="3089239F" w14:textId="77777777" w:rsidR="00963152" w:rsidRPr="00EB4BA0" w:rsidRDefault="00963152" w:rsidP="003E6AE5">
            <w:pPr>
              <w:jc w:val="left"/>
            </w:pPr>
            <w:r w:rsidRPr="00EB4BA0">
              <w:t xml:space="preserve">Đảm bảo thành công </w:t>
            </w:r>
          </w:p>
        </w:tc>
        <w:tc>
          <w:tcPr>
            <w:tcW w:w="4261" w:type="dxa"/>
          </w:tcPr>
          <w:p w14:paraId="182867FA" w14:textId="52CA5A62" w:rsidR="00963152" w:rsidRPr="00EB4BA0" w:rsidRDefault="00963152" w:rsidP="003E6AE5">
            <w:pPr>
              <w:jc w:val="left"/>
            </w:pPr>
            <w:r w:rsidRPr="00EB4BA0">
              <w:t>Admin thêm chỉ IQ lên bảng vinh danh của người dùng.</w:t>
            </w:r>
          </w:p>
        </w:tc>
      </w:tr>
      <w:tr w:rsidR="00963152" w:rsidRPr="00EB4BA0" w14:paraId="144E4208" w14:textId="77777777" w:rsidTr="003E6AE5">
        <w:tc>
          <w:tcPr>
            <w:tcW w:w="4261" w:type="dxa"/>
          </w:tcPr>
          <w:p w14:paraId="1317D8DF" w14:textId="77777777" w:rsidR="00963152" w:rsidRPr="00EB4BA0" w:rsidRDefault="00963152" w:rsidP="003E6AE5">
            <w:pPr>
              <w:jc w:val="left"/>
            </w:pPr>
            <w:r w:rsidRPr="00EB4BA0">
              <w:t xml:space="preserve">Kích hoạt </w:t>
            </w:r>
          </w:p>
        </w:tc>
        <w:tc>
          <w:tcPr>
            <w:tcW w:w="4261" w:type="dxa"/>
          </w:tcPr>
          <w:p w14:paraId="14E79BBC" w14:textId="15861E6D" w:rsidR="00963152" w:rsidRPr="00EB4BA0" w:rsidRDefault="00963152" w:rsidP="003E6AE5">
            <w:pPr>
              <w:jc w:val="left"/>
            </w:pPr>
            <w:r w:rsidRPr="00EB4BA0">
              <w:t xml:space="preserve">Admin </w:t>
            </w:r>
            <w:r w:rsidR="00CC0828" w:rsidRPr="00EB4BA0">
              <w:t>Click nút Add IQ Ranking</w:t>
            </w:r>
          </w:p>
        </w:tc>
      </w:tr>
      <w:tr w:rsidR="00963152" w:rsidRPr="00EB4BA0" w14:paraId="71DBF3D0" w14:textId="77777777" w:rsidTr="003E6AE5">
        <w:tc>
          <w:tcPr>
            <w:tcW w:w="4261" w:type="dxa"/>
          </w:tcPr>
          <w:p w14:paraId="1947F25E" w14:textId="77777777" w:rsidR="00963152" w:rsidRPr="00EB4BA0" w:rsidRDefault="00963152" w:rsidP="003E6AE5">
            <w:pPr>
              <w:jc w:val="left"/>
            </w:pPr>
            <w:r w:rsidRPr="00EB4BA0">
              <w:t xml:space="preserve">Chuỗi sự kiện chính </w:t>
            </w:r>
          </w:p>
        </w:tc>
        <w:tc>
          <w:tcPr>
            <w:tcW w:w="4261" w:type="dxa"/>
          </w:tcPr>
          <w:p w14:paraId="54FC7429" w14:textId="0025B165" w:rsidR="00963152" w:rsidRPr="00EB4BA0" w:rsidRDefault="00963152" w:rsidP="008E3C78">
            <w:pPr>
              <w:pStyle w:val="ListParagraph"/>
              <w:numPr>
                <w:ilvl w:val="0"/>
                <w:numId w:val="66"/>
              </w:numPr>
              <w:tabs>
                <w:tab w:val="left" w:pos="312"/>
              </w:tabs>
              <w:spacing w:line="240" w:lineRule="auto"/>
            </w:pPr>
            <w:r w:rsidRPr="00EB4BA0">
              <w:t>Admin có quyền thêm, xóa điểm số của người dùng.</w:t>
            </w:r>
          </w:p>
          <w:p w14:paraId="750D5993" w14:textId="7C11C051" w:rsidR="00963152" w:rsidRPr="00EB4BA0" w:rsidRDefault="00963152" w:rsidP="008E3C78">
            <w:pPr>
              <w:pStyle w:val="ListParagraph"/>
              <w:numPr>
                <w:ilvl w:val="0"/>
                <w:numId w:val="66"/>
              </w:numPr>
              <w:tabs>
                <w:tab w:val="left" w:pos="312"/>
              </w:tabs>
              <w:spacing w:line="240" w:lineRule="auto"/>
            </w:pPr>
            <w:r w:rsidRPr="00EB4BA0">
              <w:t>Admin Click nút Add IQ Ranking điểm số sẽ hiển thị bên phía ứng dụng người dùng:</w:t>
            </w:r>
          </w:p>
          <w:p w14:paraId="01C83662" w14:textId="5ECA819D" w:rsidR="00963152" w:rsidRPr="00EB4BA0" w:rsidRDefault="00FB5534" w:rsidP="008E3C78">
            <w:pPr>
              <w:pStyle w:val="ListParagraph"/>
              <w:numPr>
                <w:ilvl w:val="0"/>
                <w:numId w:val="66"/>
              </w:numPr>
              <w:tabs>
                <w:tab w:val="left" w:pos="312"/>
              </w:tabs>
              <w:spacing w:line="240" w:lineRule="auto"/>
            </w:pPr>
            <w:r w:rsidRPr="00EB4BA0">
              <w:t xml:space="preserve">Nếu muốn xóa </w:t>
            </w:r>
            <w:r w:rsidR="00963152" w:rsidRPr="00EB4BA0">
              <w:t>Admin Click nút Delete, ứng dụng hiển thị Dialog xác nhận xóa.</w:t>
            </w:r>
          </w:p>
          <w:p w14:paraId="78DB0C9D" w14:textId="4219A8E8" w:rsidR="00963152" w:rsidRPr="00EB4BA0" w:rsidRDefault="00963152" w:rsidP="008E3C78">
            <w:pPr>
              <w:pStyle w:val="ListParagraph"/>
              <w:numPr>
                <w:ilvl w:val="0"/>
                <w:numId w:val="64"/>
              </w:numPr>
              <w:tabs>
                <w:tab w:val="left" w:pos="312"/>
              </w:tabs>
              <w:spacing w:line="240" w:lineRule="auto"/>
            </w:pPr>
            <w:r w:rsidRPr="00EB4BA0">
              <w:t>Nếu admin Click Continue dữ liệu được xóa.</w:t>
            </w:r>
          </w:p>
          <w:p w14:paraId="067FDA07" w14:textId="77777777" w:rsidR="00963152" w:rsidRPr="00EB4BA0" w:rsidRDefault="00963152" w:rsidP="008E3C78">
            <w:pPr>
              <w:pStyle w:val="ListParagraph"/>
              <w:numPr>
                <w:ilvl w:val="0"/>
                <w:numId w:val="64"/>
              </w:numPr>
              <w:tabs>
                <w:tab w:val="left" w:pos="312"/>
              </w:tabs>
              <w:spacing w:line="240" w:lineRule="auto"/>
            </w:pPr>
            <w:r w:rsidRPr="00EB4BA0">
              <w:t xml:space="preserve">Nếu admin Click Cancel, đóng dialog và dữ liệu không được </w:t>
            </w:r>
            <w:r w:rsidRPr="00EB4BA0">
              <w:lastRenderedPageBreak/>
              <w:t>xóa.</w:t>
            </w:r>
          </w:p>
        </w:tc>
      </w:tr>
      <w:tr w:rsidR="00963152" w:rsidRPr="00EB4BA0" w14:paraId="69D9224E" w14:textId="77777777" w:rsidTr="003E6AE5">
        <w:tc>
          <w:tcPr>
            <w:tcW w:w="4261" w:type="dxa"/>
          </w:tcPr>
          <w:p w14:paraId="1E257863" w14:textId="77777777" w:rsidR="00963152" w:rsidRPr="00EB4BA0" w:rsidRDefault="00963152" w:rsidP="003E6AE5">
            <w:pPr>
              <w:jc w:val="left"/>
            </w:pPr>
            <w:r w:rsidRPr="00EB4BA0">
              <w:lastRenderedPageBreak/>
              <w:t>Chuỗi sự kiện thay thế</w:t>
            </w:r>
          </w:p>
        </w:tc>
        <w:tc>
          <w:tcPr>
            <w:tcW w:w="4261" w:type="dxa"/>
          </w:tcPr>
          <w:p w14:paraId="1E883154" w14:textId="77777777" w:rsidR="00963152" w:rsidRPr="00EB4BA0" w:rsidRDefault="00963152" w:rsidP="003E6AE5"/>
        </w:tc>
      </w:tr>
    </w:tbl>
    <w:p w14:paraId="6C5FB18E" w14:textId="77777777" w:rsidR="00CC0828" w:rsidRPr="00EB4BA0" w:rsidRDefault="00CC0828">
      <w:pPr>
        <w:rPr>
          <w:b/>
          <w:bCs/>
          <w:color w:val="000000" w:themeColor="text1"/>
        </w:rPr>
      </w:pPr>
      <w:bookmarkStart w:id="81" w:name="OLE_LINK19"/>
    </w:p>
    <w:p w14:paraId="0BB10F5D" w14:textId="77777777" w:rsidR="00CC0828" w:rsidRPr="00EB4BA0" w:rsidRDefault="00CC0828" w:rsidP="008E3C78">
      <w:pPr>
        <w:pStyle w:val="ListParagraph"/>
        <w:numPr>
          <w:ilvl w:val="0"/>
          <w:numId w:val="67"/>
        </w:numPr>
        <w:rPr>
          <w:b/>
          <w:bCs/>
          <w:color w:val="000000" w:themeColor="text1"/>
        </w:rPr>
      </w:pPr>
      <w:r w:rsidRPr="00EB4BA0">
        <w:rPr>
          <w:b/>
          <w:bCs/>
          <w:color w:val="000000" w:themeColor="text1"/>
        </w:rPr>
        <w:t xml:space="preserve">Usecase </w:t>
      </w:r>
      <w:bookmarkStart w:id="82" w:name="OLE_LINK18"/>
      <w:r w:rsidRPr="00EB4BA0">
        <w:rPr>
          <w:b/>
          <w:bCs/>
          <w:color w:val="000000" w:themeColor="text1"/>
        </w:rPr>
        <w:t>Quản Lý điểm số bài thi Xamarin</w:t>
      </w:r>
      <w:bookmarkEnd w:id="82"/>
    </w:p>
    <w:tbl>
      <w:tblPr>
        <w:tblStyle w:val="TableGrid"/>
        <w:tblW w:w="0" w:type="auto"/>
        <w:tblLook w:val="04A0" w:firstRow="1" w:lastRow="0" w:firstColumn="1" w:lastColumn="0" w:noHBand="0" w:noVBand="1"/>
      </w:tblPr>
      <w:tblGrid>
        <w:gridCol w:w="4261"/>
        <w:gridCol w:w="4261"/>
      </w:tblGrid>
      <w:tr w:rsidR="00CC0828" w:rsidRPr="00EB4BA0" w14:paraId="022FD5EF" w14:textId="77777777" w:rsidTr="003E6AE5">
        <w:tc>
          <w:tcPr>
            <w:tcW w:w="8522" w:type="dxa"/>
            <w:gridSpan w:val="2"/>
          </w:tcPr>
          <w:bookmarkEnd w:id="81"/>
          <w:p w14:paraId="22A72B2B" w14:textId="77777777" w:rsidR="00CC0828" w:rsidRPr="00EB4BA0" w:rsidRDefault="00CC0828" w:rsidP="003E6AE5">
            <w:pPr>
              <w:rPr>
                <w:b/>
                <w:bCs/>
                <w:color w:val="000000" w:themeColor="text1"/>
              </w:rPr>
            </w:pPr>
            <w:r w:rsidRPr="00EB4BA0">
              <w:rPr>
                <w:b/>
                <w:bCs/>
                <w:color w:val="000000" w:themeColor="text1"/>
              </w:rPr>
              <w:t>Đóng góp từ vựng</w:t>
            </w:r>
          </w:p>
        </w:tc>
      </w:tr>
      <w:tr w:rsidR="00CC0828" w:rsidRPr="00EB4BA0" w14:paraId="0FDD3F59" w14:textId="77777777" w:rsidTr="003E6AE5">
        <w:tc>
          <w:tcPr>
            <w:tcW w:w="4261" w:type="dxa"/>
          </w:tcPr>
          <w:p w14:paraId="002EE5FB" w14:textId="77777777" w:rsidR="00CC0828" w:rsidRPr="00EB4BA0" w:rsidRDefault="00CC0828" w:rsidP="003E6AE5">
            <w:pPr>
              <w:jc w:val="left"/>
            </w:pPr>
            <w:r w:rsidRPr="00EB4BA0">
              <w:t>Tên Use Case</w:t>
            </w:r>
          </w:p>
        </w:tc>
        <w:tc>
          <w:tcPr>
            <w:tcW w:w="4261" w:type="dxa"/>
          </w:tcPr>
          <w:p w14:paraId="22396B7C" w14:textId="7F5AB7FE" w:rsidR="00CC0828" w:rsidRPr="00EB4BA0" w:rsidRDefault="00CC0828" w:rsidP="003E6AE5">
            <w:pPr>
              <w:jc w:val="left"/>
            </w:pPr>
            <w:bookmarkStart w:id="83" w:name="OLE_LINK28"/>
            <w:r w:rsidRPr="00EB4BA0">
              <w:t>Quản Lý điểm số bài thi Xamarin</w:t>
            </w:r>
            <w:bookmarkEnd w:id="83"/>
          </w:p>
        </w:tc>
      </w:tr>
      <w:tr w:rsidR="00CC0828" w:rsidRPr="00EB4BA0" w14:paraId="5A19C767" w14:textId="77777777" w:rsidTr="003E6AE5">
        <w:tc>
          <w:tcPr>
            <w:tcW w:w="4261" w:type="dxa"/>
          </w:tcPr>
          <w:p w14:paraId="35D3F19B" w14:textId="77777777" w:rsidR="00CC0828" w:rsidRPr="00EB4BA0" w:rsidRDefault="00CC0828" w:rsidP="003E6AE5">
            <w:pPr>
              <w:jc w:val="left"/>
            </w:pPr>
            <w:r w:rsidRPr="00EB4BA0">
              <w:t>Tác nhân chính</w:t>
            </w:r>
          </w:p>
        </w:tc>
        <w:tc>
          <w:tcPr>
            <w:tcW w:w="4261" w:type="dxa"/>
          </w:tcPr>
          <w:p w14:paraId="1EE88A99" w14:textId="77777777" w:rsidR="00CC0828" w:rsidRPr="00EB4BA0" w:rsidRDefault="00CC0828" w:rsidP="003E6AE5">
            <w:pPr>
              <w:jc w:val="left"/>
            </w:pPr>
            <w:r w:rsidRPr="00EB4BA0">
              <w:t>Admin</w:t>
            </w:r>
          </w:p>
        </w:tc>
      </w:tr>
      <w:tr w:rsidR="00CC0828" w:rsidRPr="00EB4BA0" w14:paraId="71B8EEA7" w14:textId="77777777" w:rsidTr="003E6AE5">
        <w:tc>
          <w:tcPr>
            <w:tcW w:w="4261" w:type="dxa"/>
          </w:tcPr>
          <w:p w14:paraId="2A03A09F" w14:textId="77777777" w:rsidR="00CC0828" w:rsidRPr="00EB4BA0" w:rsidRDefault="00CC0828" w:rsidP="003E6AE5">
            <w:pPr>
              <w:jc w:val="left"/>
            </w:pPr>
            <w:r w:rsidRPr="00EB4BA0">
              <w:t xml:space="preserve">Mức </w:t>
            </w:r>
          </w:p>
        </w:tc>
        <w:tc>
          <w:tcPr>
            <w:tcW w:w="4261" w:type="dxa"/>
          </w:tcPr>
          <w:p w14:paraId="6835C44F" w14:textId="77777777" w:rsidR="00CC0828" w:rsidRPr="00EB4BA0" w:rsidRDefault="00CC0828" w:rsidP="003E6AE5">
            <w:pPr>
              <w:jc w:val="left"/>
            </w:pPr>
            <w:r w:rsidRPr="00EB4BA0">
              <w:t>1</w:t>
            </w:r>
          </w:p>
        </w:tc>
      </w:tr>
      <w:tr w:rsidR="00CC0828" w:rsidRPr="00EB4BA0" w14:paraId="1454AD8B" w14:textId="77777777" w:rsidTr="003E6AE5">
        <w:tc>
          <w:tcPr>
            <w:tcW w:w="4261" w:type="dxa"/>
          </w:tcPr>
          <w:p w14:paraId="5EA86258" w14:textId="77777777" w:rsidR="00CC0828" w:rsidRPr="00EB4BA0" w:rsidRDefault="00CC0828" w:rsidP="003E6AE5">
            <w:pPr>
              <w:jc w:val="left"/>
            </w:pPr>
            <w:r w:rsidRPr="00EB4BA0">
              <w:t xml:space="preserve">Người chịu trách nhiệm </w:t>
            </w:r>
          </w:p>
        </w:tc>
        <w:tc>
          <w:tcPr>
            <w:tcW w:w="4261" w:type="dxa"/>
          </w:tcPr>
          <w:p w14:paraId="7CD1B689" w14:textId="77777777" w:rsidR="00CC0828" w:rsidRPr="00EB4BA0" w:rsidRDefault="00CC0828" w:rsidP="003E6AE5">
            <w:pPr>
              <w:jc w:val="left"/>
            </w:pPr>
            <w:r w:rsidRPr="00EB4BA0">
              <w:t xml:space="preserve">Không </w:t>
            </w:r>
          </w:p>
        </w:tc>
      </w:tr>
      <w:tr w:rsidR="00CC0828" w:rsidRPr="00EB4BA0" w14:paraId="22D5A5F2" w14:textId="77777777" w:rsidTr="003E6AE5">
        <w:tc>
          <w:tcPr>
            <w:tcW w:w="4261" w:type="dxa"/>
          </w:tcPr>
          <w:p w14:paraId="0F926612" w14:textId="77777777" w:rsidR="00CC0828" w:rsidRPr="00EB4BA0" w:rsidRDefault="00CC0828" w:rsidP="003E6AE5">
            <w:pPr>
              <w:jc w:val="left"/>
            </w:pPr>
            <w:r w:rsidRPr="00EB4BA0">
              <w:t xml:space="preserve">Tiền điều kiện </w:t>
            </w:r>
          </w:p>
        </w:tc>
        <w:tc>
          <w:tcPr>
            <w:tcW w:w="4261" w:type="dxa"/>
          </w:tcPr>
          <w:p w14:paraId="7E627955" w14:textId="77777777" w:rsidR="00CC0828" w:rsidRPr="00EB4BA0" w:rsidRDefault="00CC0828" w:rsidP="003E6AE5">
            <w:pPr>
              <w:jc w:val="left"/>
            </w:pPr>
          </w:p>
        </w:tc>
      </w:tr>
      <w:tr w:rsidR="00CC0828" w:rsidRPr="00EB4BA0" w14:paraId="12C4C70E" w14:textId="77777777" w:rsidTr="003E6AE5">
        <w:tc>
          <w:tcPr>
            <w:tcW w:w="4261" w:type="dxa"/>
          </w:tcPr>
          <w:p w14:paraId="794BF653" w14:textId="77777777" w:rsidR="00CC0828" w:rsidRPr="00EB4BA0" w:rsidRDefault="00CC0828" w:rsidP="003E6AE5">
            <w:pPr>
              <w:jc w:val="left"/>
            </w:pPr>
            <w:r w:rsidRPr="00EB4BA0">
              <w:t>Đảm bảo tối thiểu</w:t>
            </w:r>
          </w:p>
        </w:tc>
        <w:tc>
          <w:tcPr>
            <w:tcW w:w="4261" w:type="dxa"/>
          </w:tcPr>
          <w:p w14:paraId="7235BDF1" w14:textId="79875DFD" w:rsidR="00CC0828" w:rsidRPr="00EB4BA0" w:rsidRDefault="00CC0828" w:rsidP="003E6AE5">
            <w:pPr>
              <w:jc w:val="left"/>
            </w:pPr>
            <w:r w:rsidRPr="00EB4BA0">
              <w:t>Admin truy cập vào trang quản lý điểm số Xamarin.</w:t>
            </w:r>
          </w:p>
        </w:tc>
      </w:tr>
      <w:tr w:rsidR="00CC0828" w:rsidRPr="00EB4BA0" w14:paraId="47D69012" w14:textId="77777777" w:rsidTr="003E6AE5">
        <w:tc>
          <w:tcPr>
            <w:tcW w:w="4261" w:type="dxa"/>
          </w:tcPr>
          <w:p w14:paraId="22152B58" w14:textId="77777777" w:rsidR="00CC0828" w:rsidRPr="00EB4BA0" w:rsidRDefault="00CC0828" w:rsidP="003E6AE5">
            <w:pPr>
              <w:jc w:val="left"/>
            </w:pPr>
            <w:r w:rsidRPr="00EB4BA0">
              <w:t xml:space="preserve">Đảm bảo thành công </w:t>
            </w:r>
          </w:p>
        </w:tc>
        <w:tc>
          <w:tcPr>
            <w:tcW w:w="4261" w:type="dxa"/>
          </w:tcPr>
          <w:p w14:paraId="212C9ED8" w14:textId="36BF2F9A" w:rsidR="00CC0828" w:rsidRPr="00EB4BA0" w:rsidRDefault="00CC0828" w:rsidP="003E6AE5">
            <w:pPr>
              <w:jc w:val="left"/>
            </w:pPr>
            <w:r w:rsidRPr="00EB4BA0">
              <w:t>Admin thêm chỉ số Xamarin lên bảng vinh danh của người dùng.</w:t>
            </w:r>
          </w:p>
        </w:tc>
      </w:tr>
      <w:tr w:rsidR="00CC0828" w:rsidRPr="00EB4BA0" w14:paraId="2585849F" w14:textId="77777777" w:rsidTr="003E6AE5">
        <w:tc>
          <w:tcPr>
            <w:tcW w:w="4261" w:type="dxa"/>
          </w:tcPr>
          <w:p w14:paraId="0D61E6F2" w14:textId="77777777" w:rsidR="00CC0828" w:rsidRPr="00EB4BA0" w:rsidRDefault="00CC0828" w:rsidP="003E6AE5">
            <w:pPr>
              <w:jc w:val="left"/>
            </w:pPr>
            <w:r w:rsidRPr="00EB4BA0">
              <w:t xml:space="preserve">Kích hoạt </w:t>
            </w:r>
          </w:p>
        </w:tc>
        <w:tc>
          <w:tcPr>
            <w:tcW w:w="4261" w:type="dxa"/>
          </w:tcPr>
          <w:p w14:paraId="7FE594AC" w14:textId="6A3A73A4" w:rsidR="00CC0828" w:rsidRPr="00EB4BA0" w:rsidRDefault="00CC0828" w:rsidP="003E6AE5">
            <w:pPr>
              <w:jc w:val="left"/>
            </w:pPr>
            <w:r w:rsidRPr="00EB4BA0">
              <w:t>Admin click nút Add Xamarin Ranking</w:t>
            </w:r>
          </w:p>
        </w:tc>
      </w:tr>
      <w:tr w:rsidR="00CC0828" w:rsidRPr="00EB4BA0" w14:paraId="61E4A761" w14:textId="77777777" w:rsidTr="003E6AE5">
        <w:tc>
          <w:tcPr>
            <w:tcW w:w="4261" w:type="dxa"/>
          </w:tcPr>
          <w:p w14:paraId="0E3D7E3D" w14:textId="77777777" w:rsidR="00CC0828" w:rsidRPr="00EB4BA0" w:rsidRDefault="00CC0828" w:rsidP="003E6AE5">
            <w:pPr>
              <w:jc w:val="left"/>
            </w:pPr>
            <w:r w:rsidRPr="00EB4BA0">
              <w:t xml:space="preserve">Chuỗi sự kiện chính </w:t>
            </w:r>
          </w:p>
        </w:tc>
        <w:tc>
          <w:tcPr>
            <w:tcW w:w="4261" w:type="dxa"/>
          </w:tcPr>
          <w:p w14:paraId="68209FA8" w14:textId="76B85292" w:rsidR="00CC0828" w:rsidRPr="00EB4BA0" w:rsidRDefault="00CC0828" w:rsidP="008E3C78">
            <w:pPr>
              <w:pStyle w:val="ListParagraph"/>
              <w:numPr>
                <w:ilvl w:val="0"/>
                <w:numId w:val="68"/>
              </w:numPr>
              <w:tabs>
                <w:tab w:val="left" w:pos="312"/>
              </w:tabs>
              <w:spacing w:line="240" w:lineRule="auto"/>
            </w:pPr>
            <w:r w:rsidRPr="00EB4BA0">
              <w:t>Admin có quyền thêm, xóa điểm số của người dùng.</w:t>
            </w:r>
          </w:p>
          <w:p w14:paraId="4699E465" w14:textId="48B50F94" w:rsidR="00CC0828" w:rsidRPr="00EB4BA0" w:rsidRDefault="00CC0828" w:rsidP="008E3C78">
            <w:pPr>
              <w:pStyle w:val="ListParagraph"/>
              <w:numPr>
                <w:ilvl w:val="0"/>
                <w:numId w:val="68"/>
              </w:numPr>
              <w:tabs>
                <w:tab w:val="left" w:pos="312"/>
              </w:tabs>
              <w:spacing w:line="240" w:lineRule="auto"/>
            </w:pPr>
            <w:r w:rsidRPr="00EB4BA0">
              <w:t>Admin Click nút Add Xamarin Ranking điểm số sẽ hiển thị bên phía ứng dụng người dùng:</w:t>
            </w:r>
          </w:p>
          <w:p w14:paraId="18DBD3E8" w14:textId="692F72C3" w:rsidR="00CC0828" w:rsidRPr="00EB4BA0" w:rsidRDefault="00FB5534" w:rsidP="008E3C78">
            <w:pPr>
              <w:pStyle w:val="ListParagraph"/>
              <w:numPr>
                <w:ilvl w:val="0"/>
                <w:numId w:val="68"/>
              </w:numPr>
              <w:tabs>
                <w:tab w:val="left" w:pos="312"/>
              </w:tabs>
              <w:spacing w:line="240" w:lineRule="auto"/>
            </w:pPr>
            <w:r w:rsidRPr="00EB4BA0">
              <w:t xml:space="preserve">Nếu muốn xóa </w:t>
            </w:r>
            <w:r w:rsidR="00CC0828" w:rsidRPr="00EB4BA0">
              <w:t>Admin Click nút Delete, ứng dụng hiển thị Dialog xác nhận xóa.</w:t>
            </w:r>
          </w:p>
          <w:p w14:paraId="445D1D42" w14:textId="77777777" w:rsidR="00CC0828" w:rsidRPr="00EB4BA0" w:rsidRDefault="00CC0828" w:rsidP="008E3C78">
            <w:pPr>
              <w:pStyle w:val="ListParagraph"/>
              <w:numPr>
                <w:ilvl w:val="0"/>
                <w:numId w:val="64"/>
              </w:numPr>
              <w:tabs>
                <w:tab w:val="left" w:pos="312"/>
              </w:tabs>
              <w:spacing w:line="240" w:lineRule="auto"/>
            </w:pPr>
            <w:r w:rsidRPr="00EB4BA0">
              <w:t>Nếu admin Click Continue dữ liệu được xóa.</w:t>
            </w:r>
          </w:p>
          <w:p w14:paraId="43384CBC" w14:textId="77777777" w:rsidR="00CC0828" w:rsidRPr="00EB4BA0" w:rsidRDefault="00CC0828" w:rsidP="008E3C78">
            <w:pPr>
              <w:pStyle w:val="ListParagraph"/>
              <w:numPr>
                <w:ilvl w:val="0"/>
                <w:numId w:val="64"/>
              </w:numPr>
              <w:tabs>
                <w:tab w:val="left" w:pos="312"/>
              </w:tabs>
              <w:spacing w:line="240" w:lineRule="auto"/>
            </w:pPr>
            <w:r w:rsidRPr="00EB4BA0">
              <w:t>Nếu admin Click Cancel, đóng dialog và dữ liệu không được xóa.</w:t>
            </w:r>
          </w:p>
        </w:tc>
      </w:tr>
      <w:tr w:rsidR="00CC0828" w:rsidRPr="00EB4BA0" w14:paraId="0C06AC7B" w14:textId="77777777" w:rsidTr="003E6AE5">
        <w:tc>
          <w:tcPr>
            <w:tcW w:w="4261" w:type="dxa"/>
          </w:tcPr>
          <w:p w14:paraId="1BF62156" w14:textId="77777777" w:rsidR="00CC0828" w:rsidRPr="00EB4BA0" w:rsidRDefault="00CC0828" w:rsidP="003E6AE5">
            <w:pPr>
              <w:jc w:val="left"/>
            </w:pPr>
            <w:r w:rsidRPr="00EB4BA0">
              <w:t>Chuỗi sự kiện thay thế</w:t>
            </w:r>
          </w:p>
        </w:tc>
        <w:tc>
          <w:tcPr>
            <w:tcW w:w="4261" w:type="dxa"/>
          </w:tcPr>
          <w:p w14:paraId="4C69A5B3" w14:textId="77777777" w:rsidR="00CC0828" w:rsidRPr="00EB4BA0" w:rsidRDefault="00CC0828" w:rsidP="003E6AE5"/>
        </w:tc>
      </w:tr>
    </w:tbl>
    <w:p w14:paraId="3E8D6A52" w14:textId="2E85FE92" w:rsidR="00FB5534" w:rsidRPr="00EB4BA0" w:rsidRDefault="00F374A3" w:rsidP="00FB5534">
      <w:pPr>
        <w:rPr>
          <w:b/>
          <w:bCs/>
          <w:color w:val="000000" w:themeColor="text1"/>
        </w:rPr>
      </w:pPr>
      <w:r w:rsidRPr="00EB4BA0">
        <w:rPr>
          <w:b/>
          <w:bCs/>
          <w:color w:val="000000" w:themeColor="text1"/>
        </w:rPr>
        <w:br w:type="page"/>
      </w:r>
    </w:p>
    <w:p w14:paraId="5234ACF8" w14:textId="560844FF" w:rsidR="00FB5534" w:rsidRPr="00EB4BA0" w:rsidRDefault="00FB5534" w:rsidP="008E3C78">
      <w:pPr>
        <w:pStyle w:val="ListParagraph"/>
        <w:numPr>
          <w:ilvl w:val="0"/>
          <w:numId w:val="67"/>
        </w:numPr>
        <w:rPr>
          <w:b/>
          <w:bCs/>
          <w:color w:val="000000" w:themeColor="text1"/>
        </w:rPr>
      </w:pPr>
      <w:r w:rsidRPr="00EB4BA0">
        <w:rPr>
          <w:b/>
          <w:bCs/>
          <w:color w:val="000000" w:themeColor="text1"/>
        </w:rPr>
        <w:lastRenderedPageBreak/>
        <w:t xml:space="preserve">Usecase </w:t>
      </w:r>
      <w:bookmarkStart w:id="84" w:name="OLE_LINK20"/>
      <w:r w:rsidRPr="00EB4BA0">
        <w:rPr>
          <w:b/>
          <w:bCs/>
          <w:color w:val="000000" w:themeColor="text1"/>
        </w:rPr>
        <w:t>Quản Lý điểm số bài thi về cờ quốc gia</w:t>
      </w:r>
    </w:p>
    <w:tbl>
      <w:tblPr>
        <w:tblStyle w:val="TableGrid"/>
        <w:tblW w:w="0" w:type="auto"/>
        <w:tblLook w:val="04A0" w:firstRow="1" w:lastRow="0" w:firstColumn="1" w:lastColumn="0" w:noHBand="0" w:noVBand="1"/>
      </w:tblPr>
      <w:tblGrid>
        <w:gridCol w:w="4261"/>
        <w:gridCol w:w="4261"/>
      </w:tblGrid>
      <w:tr w:rsidR="00FB5534" w:rsidRPr="00EB4BA0" w14:paraId="2268D905" w14:textId="77777777" w:rsidTr="003E6AE5">
        <w:tc>
          <w:tcPr>
            <w:tcW w:w="8522" w:type="dxa"/>
            <w:gridSpan w:val="2"/>
          </w:tcPr>
          <w:bookmarkEnd w:id="84"/>
          <w:p w14:paraId="2257EE97" w14:textId="77777777" w:rsidR="00FB5534" w:rsidRPr="00EB4BA0" w:rsidRDefault="00FB5534" w:rsidP="003E6AE5">
            <w:pPr>
              <w:rPr>
                <w:b/>
                <w:bCs/>
                <w:color w:val="000000" w:themeColor="text1"/>
              </w:rPr>
            </w:pPr>
            <w:r w:rsidRPr="00EB4BA0">
              <w:rPr>
                <w:b/>
                <w:bCs/>
                <w:color w:val="000000" w:themeColor="text1"/>
              </w:rPr>
              <w:t>Đóng góp từ vựng</w:t>
            </w:r>
          </w:p>
        </w:tc>
      </w:tr>
      <w:tr w:rsidR="00FB5534" w:rsidRPr="00EB4BA0" w14:paraId="26C7FF01" w14:textId="77777777" w:rsidTr="003E6AE5">
        <w:tc>
          <w:tcPr>
            <w:tcW w:w="4261" w:type="dxa"/>
          </w:tcPr>
          <w:p w14:paraId="2B5A5734" w14:textId="77777777" w:rsidR="00FB5534" w:rsidRPr="00EB4BA0" w:rsidRDefault="00FB5534" w:rsidP="003E6AE5">
            <w:pPr>
              <w:jc w:val="left"/>
            </w:pPr>
            <w:r w:rsidRPr="00EB4BA0">
              <w:t>Tên Use Case</w:t>
            </w:r>
          </w:p>
        </w:tc>
        <w:tc>
          <w:tcPr>
            <w:tcW w:w="4261" w:type="dxa"/>
          </w:tcPr>
          <w:p w14:paraId="43D03D2F" w14:textId="7B68EE29" w:rsidR="00FB5534" w:rsidRPr="00EB4BA0" w:rsidRDefault="00FB5534" w:rsidP="003E6AE5">
            <w:pPr>
              <w:jc w:val="left"/>
            </w:pPr>
            <w:bookmarkStart w:id="85" w:name="OLE_LINK32"/>
            <w:r w:rsidRPr="00EB4BA0">
              <w:t>Quản Lý điểm số bài thi về cờ quốc gia</w:t>
            </w:r>
            <w:bookmarkEnd w:id="85"/>
          </w:p>
        </w:tc>
      </w:tr>
      <w:tr w:rsidR="00FB5534" w:rsidRPr="00EB4BA0" w14:paraId="427FF8D2" w14:textId="77777777" w:rsidTr="003E6AE5">
        <w:tc>
          <w:tcPr>
            <w:tcW w:w="4261" w:type="dxa"/>
          </w:tcPr>
          <w:p w14:paraId="618E956A" w14:textId="77777777" w:rsidR="00FB5534" w:rsidRPr="00EB4BA0" w:rsidRDefault="00FB5534" w:rsidP="003E6AE5">
            <w:pPr>
              <w:jc w:val="left"/>
            </w:pPr>
            <w:r w:rsidRPr="00EB4BA0">
              <w:t>Tác nhân chính</w:t>
            </w:r>
          </w:p>
        </w:tc>
        <w:tc>
          <w:tcPr>
            <w:tcW w:w="4261" w:type="dxa"/>
          </w:tcPr>
          <w:p w14:paraId="3606EB5C" w14:textId="77777777" w:rsidR="00FB5534" w:rsidRPr="00EB4BA0" w:rsidRDefault="00FB5534" w:rsidP="003E6AE5">
            <w:pPr>
              <w:jc w:val="left"/>
            </w:pPr>
            <w:r w:rsidRPr="00EB4BA0">
              <w:t>Admin</w:t>
            </w:r>
          </w:p>
        </w:tc>
      </w:tr>
      <w:tr w:rsidR="00FB5534" w:rsidRPr="00EB4BA0" w14:paraId="061B255D" w14:textId="77777777" w:rsidTr="003E6AE5">
        <w:tc>
          <w:tcPr>
            <w:tcW w:w="4261" w:type="dxa"/>
          </w:tcPr>
          <w:p w14:paraId="4279664F" w14:textId="77777777" w:rsidR="00FB5534" w:rsidRPr="00EB4BA0" w:rsidRDefault="00FB5534" w:rsidP="003E6AE5">
            <w:pPr>
              <w:jc w:val="left"/>
            </w:pPr>
            <w:r w:rsidRPr="00EB4BA0">
              <w:t xml:space="preserve">Mức </w:t>
            </w:r>
          </w:p>
        </w:tc>
        <w:tc>
          <w:tcPr>
            <w:tcW w:w="4261" w:type="dxa"/>
          </w:tcPr>
          <w:p w14:paraId="4656AC41" w14:textId="77777777" w:rsidR="00FB5534" w:rsidRPr="00EB4BA0" w:rsidRDefault="00FB5534" w:rsidP="003E6AE5">
            <w:pPr>
              <w:jc w:val="left"/>
            </w:pPr>
            <w:r w:rsidRPr="00EB4BA0">
              <w:t>1</w:t>
            </w:r>
          </w:p>
        </w:tc>
      </w:tr>
      <w:tr w:rsidR="00FB5534" w:rsidRPr="00EB4BA0" w14:paraId="28C21D54" w14:textId="77777777" w:rsidTr="003E6AE5">
        <w:tc>
          <w:tcPr>
            <w:tcW w:w="4261" w:type="dxa"/>
          </w:tcPr>
          <w:p w14:paraId="5A751BE7" w14:textId="77777777" w:rsidR="00FB5534" w:rsidRPr="00EB4BA0" w:rsidRDefault="00FB5534" w:rsidP="003E6AE5">
            <w:pPr>
              <w:jc w:val="left"/>
            </w:pPr>
            <w:r w:rsidRPr="00EB4BA0">
              <w:t xml:space="preserve">Người chịu trách nhiệm </w:t>
            </w:r>
          </w:p>
        </w:tc>
        <w:tc>
          <w:tcPr>
            <w:tcW w:w="4261" w:type="dxa"/>
          </w:tcPr>
          <w:p w14:paraId="59BC52D2" w14:textId="77777777" w:rsidR="00FB5534" w:rsidRPr="00EB4BA0" w:rsidRDefault="00FB5534" w:rsidP="003E6AE5">
            <w:pPr>
              <w:jc w:val="left"/>
            </w:pPr>
            <w:r w:rsidRPr="00EB4BA0">
              <w:t xml:space="preserve">Không </w:t>
            </w:r>
          </w:p>
        </w:tc>
      </w:tr>
      <w:tr w:rsidR="00FB5534" w:rsidRPr="00EB4BA0" w14:paraId="37E9937D" w14:textId="77777777" w:rsidTr="003E6AE5">
        <w:tc>
          <w:tcPr>
            <w:tcW w:w="4261" w:type="dxa"/>
          </w:tcPr>
          <w:p w14:paraId="39EBED97" w14:textId="77777777" w:rsidR="00FB5534" w:rsidRPr="00EB4BA0" w:rsidRDefault="00FB5534" w:rsidP="003E6AE5">
            <w:pPr>
              <w:jc w:val="left"/>
            </w:pPr>
            <w:r w:rsidRPr="00EB4BA0">
              <w:t xml:space="preserve">Tiền điều kiện </w:t>
            </w:r>
          </w:p>
        </w:tc>
        <w:tc>
          <w:tcPr>
            <w:tcW w:w="4261" w:type="dxa"/>
          </w:tcPr>
          <w:p w14:paraId="2B069E09" w14:textId="77777777" w:rsidR="00FB5534" w:rsidRPr="00EB4BA0" w:rsidRDefault="00FB5534" w:rsidP="003E6AE5">
            <w:pPr>
              <w:jc w:val="left"/>
            </w:pPr>
          </w:p>
        </w:tc>
      </w:tr>
      <w:tr w:rsidR="00FB5534" w:rsidRPr="00EB4BA0" w14:paraId="781399F0" w14:textId="77777777" w:rsidTr="003E6AE5">
        <w:tc>
          <w:tcPr>
            <w:tcW w:w="4261" w:type="dxa"/>
          </w:tcPr>
          <w:p w14:paraId="16CC028C" w14:textId="77777777" w:rsidR="00FB5534" w:rsidRPr="00EB4BA0" w:rsidRDefault="00FB5534" w:rsidP="003E6AE5">
            <w:pPr>
              <w:jc w:val="left"/>
            </w:pPr>
            <w:r w:rsidRPr="00EB4BA0">
              <w:t>Đảm bảo tối thiểu</w:t>
            </w:r>
          </w:p>
        </w:tc>
        <w:tc>
          <w:tcPr>
            <w:tcW w:w="4261" w:type="dxa"/>
          </w:tcPr>
          <w:p w14:paraId="2B8A6A0F" w14:textId="3CF718CD" w:rsidR="00FB5534" w:rsidRPr="00EB4BA0" w:rsidRDefault="00FB5534" w:rsidP="003E6AE5">
            <w:pPr>
              <w:jc w:val="left"/>
            </w:pPr>
            <w:r w:rsidRPr="00EB4BA0">
              <w:t>Admin truy cập vào trang quản lý điểm số cờ quốc gia.</w:t>
            </w:r>
          </w:p>
        </w:tc>
      </w:tr>
      <w:tr w:rsidR="00FB5534" w:rsidRPr="00EB4BA0" w14:paraId="3A817065" w14:textId="77777777" w:rsidTr="003E6AE5">
        <w:tc>
          <w:tcPr>
            <w:tcW w:w="4261" w:type="dxa"/>
          </w:tcPr>
          <w:p w14:paraId="230579E2" w14:textId="77777777" w:rsidR="00FB5534" w:rsidRPr="00EB4BA0" w:rsidRDefault="00FB5534" w:rsidP="003E6AE5">
            <w:pPr>
              <w:jc w:val="left"/>
            </w:pPr>
            <w:r w:rsidRPr="00EB4BA0">
              <w:t xml:space="preserve">Đảm bảo thành công </w:t>
            </w:r>
          </w:p>
        </w:tc>
        <w:tc>
          <w:tcPr>
            <w:tcW w:w="4261" w:type="dxa"/>
          </w:tcPr>
          <w:p w14:paraId="2421A9F2" w14:textId="4B813F71" w:rsidR="00FB5534" w:rsidRPr="00EB4BA0" w:rsidRDefault="00FB5534" w:rsidP="003E6AE5">
            <w:pPr>
              <w:jc w:val="left"/>
            </w:pPr>
            <w:r w:rsidRPr="00EB4BA0">
              <w:t>Admin thêm chỉ số  lên bảng vinh danh của người dùng.</w:t>
            </w:r>
          </w:p>
        </w:tc>
      </w:tr>
      <w:tr w:rsidR="00FB5534" w:rsidRPr="00EB4BA0" w14:paraId="51E5CFB1" w14:textId="77777777" w:rsidTr="003E6AE5">
        <w:tc>
          <w:tcPr>
            <w:tcW w:w="4261" w:type="dxa"/>
          </w:tcPr>
          <w:p w14:paraId="12C1B779" w14:textId="77777777" w:rsidR="00FB5534" w:rsidRPr="00EB4BA0" w:rsidRDefault="00FB5534" w:rsidP="003E6AE5">
            <w:pPr>
              <w:jc w:val="left"/>
            </w:pPr>
            <w:r w:rsidRPr="00EB4BA0">
              <w:t xml:space="preserve">Kích hoạt </w:t>
            </w:r>
          </w:p>
        </w:tc>
        <w:tc>
          <w:tcPr>
            <w:tcW w:w="4261" w:type="dxa"/>
          </w:tcPr>
          <w:p w14:paraId="2CA85C33" w14:textId="305EC548" w:rsidR="00FB5534" w:rsidRPr="00EB4BA0" w:rsidRDefault="00FB5534" w:rsidP="003E6AE5">
            <w:pPr>
              <w:jc w:val="left"/>
            </w:pPr>
            <w:r w:rsidRPr="00EB4BA0">
              <w:t>Admin click nút Add Flag Ranking</w:t>
            </w:r>
          </w:p>
        </w:tc>
      </w:tr>
      <w:tr w:rsidR="00FB5534" w:rsidRPr="00EB4BA0" w14:paraId="66F3C802" w14:textId="77777777" w:rsidTr="003E6AE5">
        <w:tc>
          <w:tcPr>
            <w:tcW w:w="4261" w:type="dxa"/>
          </w:tcPr>
          <w:p w14:paraId="785D97DB" w14:textId="77777777" w:rsidR="00FB5534" w:rsidRPr="00EB4BA0" w:rsidRDefault="00FB5534" w:rsidP="003E6AE5">
            <w:pPr>
              <w:jc w:val="left"/>
            </w:pPr>
            <w:r w:rsidRPr="00EB4BA0">
              <w:t xml:space="preserve">Chuỗi sự kiện chính </w:t>
            </w:r>
          </w:p>
        </w:tc>
        <w:tc>
          <w:tcPr>
            <w:tcW w:w="4261" w:type="dxa"/>
          </w:tcPr>
          <w:p w14:paraId="3997B59A" w14:textId="2198A6E3" w:rsidR="00FB5534" w:rsidRPr="00EB4BA0" w:rsidRDefault="00FB5534" w:rsidP="008E3C78">
            <w:pPr>
              <w:pStyle w:val="ListParagraph"/>
              <w:numPr>
                <w:ilvl w:val="0"/>
                <w:numId w:val="69"/>
              </w:numPr>
              <w:tabs>
                <w:tab w:val="left" w:pos="312"/>
              </w:tabs>
              <w:spacing w:line="240" w:lineRule="auto"/>
            </w:pPr>
            <w:r w:rsidRPr="00EB4BA0">
              <w:t>Admin có quyền thêm, xóa điểm số của người dùng.</w:t>
            </w:r>
          </w:p>
          <w:p w14:paraId="0C1EB754" w14:textId="0FFD092C" w:rsidR="00FB5534" w:rsidRPr="00EB4BA0" w:rsidRDefault="00FB5534" w:rsidP="008E3C78">
            <w:pPr>
              <w:pStyle w:val="ListParagraph"/>
              <w:numPr>
                <w:ilvl w:val="0"/>
                <w:numId w:val="68"/>
              </w:numPr>
              <w:tabs>
                <w:tab w:val="left" w:pos="312"/>
              </w:tabs>
              <w:spacing w:line="240" w:lineRule="auto"/>
            </w:pPr>
            <w:r w:rsidRPr="00EB4BA0">
              <w:t xml:space="preserve">Admin Click nút Add </w:t>
            </w:r>
            <w:r w:rsidR="00E63A16" w:rsidRPr="00EB4BA0">
              <w:t>Flag</w:t>
            </w:r>
            <w:r w:rsidRPr="00EB4BA0">
              <w:t xml:space="preserve"> Ranking điểm số sẽ hiển thị bên phía ứng dụng người dùng:</w:t>
            </w:r>
          </w:p>
          <w:p w14:paraId="116BD7F4" w14:textId="77777777" w:rsidR="00FB5534" w:rsidRPr="00EB4BA0" w:rsidRDefault="00FB5534" w:rsidP="008E3C78">
            <w:pPr>
              <w:pStyle w:val="ListParagraph"/>
              <w:numPr>
                <w:ilvl w:val="0"/>
                <w:numId w:val="68"/>
              </w:numPr>
              <w:tabs>
                <w:tab w:val="left" w:pos="312"/>
              </w:tabs>
              <w:spacing w:line="240" w:lineRule="auto"/>
            </w:pPr>
            <w:r w:rsidRPr="00EB4BA0">
              <w:t>Nếu muốn xóa Admin Click nút Delete, ứng dụng hiển thị Dialog xác nhận xóa.</w:t>
            </w:r>
          </w:p>
          <w:p w14:paraId="71485539" w14:textId="77777777" w:rsidR="00FB5534" w:rsidRPr="00EB4BA0" w:rsidRDefault="00FB5534" w:rsidP="008E3C78">
            <w:pPr>
              <w:pStyle w:val="ListParagraph"/>
              <w:numPr>
                <w:ilvl w:val="0"/>
                <w:numId w:val="64"/>
              </w:numPr>
              <w:tabs>
                <w:tab w:val="left" w:pos="312"/>
              </w:tabs>
              <w:spacing w:line="240" w:lineRule="auto"/>
            </w:pPr>
            <w:r w:rsidRPr="00EB4BA0">
              <w:t>Nếu admin Click Continue dữ liệu được xóa.</w:t>
            </w:r>
          </w:p>
          <w:p w14:paraId="7EFA64A3" w14:textId="77777777" w:rsidR="00FB5534" w:rsidRPr="00EB4BA0" w:rsidRDefault="00FB5534" w:rsidP="008E3C78">
            <w:pPr>
              <w:pStyle w:val="ListParagraph"/>
              <w:numPr>
                <w:ilvl w:val="0"/>
                <w:numId w:val="64"/>
              </w:numPr>
              <w:tabs>
                <w:tab w:val="left" w:pos="312"/>
              </w:tabs>
              <w:spacing w:line="240" w:lineRule="auto"/>
            </w:pPr>
            <w:r w:rsidRPr="00EB4BA0">
              <w:t>Nếu admin Click Cancel, đóng dialog và dữ liệu không được xóa.</w:t>
            </w:r>
          </w:p>
        </w:tc>
      </w:tr>
      <w:tr w:rsidR="00FB5534" w:rsidRPr="00EB4BA0" w14:paraId="47BE966D" w14:textId="77777777" w:rsidTr="003E6AE5">
        <w:tc>
          <w:tcPr>
            <w:tcW w:w="4261" w:type="dxa"/>
          </w:tcPr>
          <w:p w14:paraId="314CEC3D" w14:textId="77777777" w:rsidR="00FB5534" w:rsidRPr="00EB4BA0" w:rsidRDefault="00FB5534" w:rsidP="003E6AE5">
            <w:pPr>
              <w:jc w:val="left"/>
            </w:pPr>
            <w:r w:rsidRPr="00EB4BA0">
              <w:t>Chuỗi sự kiện thay thế</w:t>
            </w:r>
          </w:p>
        </w:tc>
        <w:tc>
          <w:tcPr>
            <w:tcW w:w="4261" w:type="dxa"/>
          </w:tcPr>
          <w:p w14:paraId="6F0FAF22" w14:textId="77777777" w:rsidR="00FB5534" w:rsidRPr="00EB4BA0" w:rsidRDefault="00FB5534" w:rsidP="003E6AE5"/>
        </w:tc>
      </w:tr>
    </w:tbl>
    <w:p w14:paraId="164BE0BA" w14:textId="77777777" w:rsidR="00FB5534" w:rsidRPr="00EB4BA0" w:rsidRDefault="00FB5534" w:rsidP="00FB5534">
      <w:pPr>
        <w:pStyle w:val="ListParagraph"/>
        <w:rPr>
          <w:b/>
          <w:bCs/>
          <w:color w:val="000000" w:themeColor="text1"/>
        </w:rPr>
      </w:pPr>
    </w:p>
    <w:p w14:paraId="195FDFC7" w14:textId="49DC967C" w:rsidR="00FB5534" w:rsidRPr="00EB4BA0" w:rsidRDefault="00FB5534">
      <w:pPr>
        <w:rPr>
          <w:b/>
          <w:bCs/>
          <w:color w:val="000000" w:themeColor="text1"/>
        </w:rPr>
      </w:pPr>
    </w:p>
    <w:p w14:paraId="42C945F4" w14:textId="77777777" w:rsidR="00F374A3" w:rsidRPr="00EB4BA0" w:rsidRDefault="00F374A3">
      <w:pPr>
        <w:rPr>
          <w:b/>
          <w:bCs/>
          <w:color w:val="000000" w:themeColor="text1"/>
        </w:rPr>
      </w:pPr>
    </w:p>
    <w:p w14:paraId="7C3F29F3" w14:textId="4CE96F0D" w:rsidR="00E63A16" w:rsidRPr="00EB4BA0" w:rsidRDefault="00E63A16">
      <w:pPr>
        <w:rPr>
          <w:b/>
          <w:bCs/>
          <w:color w:val="000000" w:themeColor="text1"/>
        </w:rPr>
      </w:pPr>
      <w:r w:rsidRPr="00EB4BA0">
        <w:rPr>
          <w:b/>
          <w:bCs/>
          <w:color w:val="000000" w:themeColor="text1"/>
        </w:rPr>
        <w:br w:type="page"/>
      </w:r>
    </w:p>
    <w:p w14:paraId="325631FF" w14:textId="0F05C100" w:rsidR="00F374A3" w:rsidRPr="00EB4BA0" w:rsidRDefault="00E63A16" w:rsidP="008E3C78">
      <w:pPr>
        <w:pStyle w:val="ListParagraph"/>
        <w:numPr>
          <w:ilvl w:val="0"/>
          <w:numId w:val="70"/>
        </w:numPr>
        <w:rPr>
          <w:b/>
          <w:bCs/>
          <w:color w:val="000000" w:themeColor="text1"/>
        </w:rPr>
      </w:pPr>
      <w:r w:rsidRPr="00EB4BA0">
        <w:rPr>
          <w:b/>
          <w:bCs/>
          <w:color w:val="000000" w:themeColor="text1"/>
        </w:rPr>
        <w:lastRenderedPageBreak/>
        <w:t>Usecase Quản Lý Người dùng</w:t>
      </w:r>
    </w:p>
    <w:tbl>
      <w:tblPr>
        <w:tblStyle w:val="TableGrid"/>
        <w:tblW w:w="0" w:type="auto"/>
        <w:tblLook w:val="04A0" w:firstRow="1" w:lastRow="0" w:firstColumn="1" w:lastColumn="0" w:noHBand="0" w:noVBand="1"/>
      </w:tblPr>
      <w:tblGrid>
        <w:gridCol w:w="4261"/>
        <w:gridCol w:w="4261"/>
      </w:tblGrid>
      <w:tr w:rsidR="00E63A16" w:rsidRPr="00EB4BA0" w14:paraId="5AEE86A1" w14:textId="77777777" w:rsidTr="003E6AE5">
        <w:tc>
          <w:tcPr>
            <w:tcW w:w="8522" w:type="dxa"/>
            <w:gridSpan w:val="2"/>
          </w:tcPr>
          <w:p w14:paraId="5CF916DA" w14:textId="77777777" w:rsidR="00E63A16" w:rsidRPr="00EB4BA0" w:rsidRDefault="00E63A16" w:rsidP="003E6AE5">
            <w:pPr>
              <w:rPr>
                <w:b/>
                <w:bCs/>
                <w:color w:val="000000" w:themeColor="text1"/>
              </w:rPr>
            </w:pPr>
            <w:r w:rsidRPr="00EB4BA0">
              <w:rPr>
                <w:b/>
                <w:bCs/>
                <w:color w:val="000000" w:themeColor="text1"/>
              </w:rPr>
              <w:t>Đóng góp từ vựng</w:t>
            </w:r>
          </w:p>
        </w:tc>
      </w:tr>
      <w:tr w:rsidR="00E63A16" w:rsidRPr="00EB4BA0" w14:paraId="7DEEDC81" w14:textId="77777777" w:rsidTr="003E6AE5">
        <w:tc>
          <w:tcPr>
            <w:tcW w:w="4261" w:type="dxa"/>
          </w:tcPr>
          <w:p w14:paraId="0BAFBBBD" w14:textId="77777777" w:rsidR="00E63A16" w:rsidRPr="00EB4BA0" w:rsidRDefault="00E63A16" w:rsidP="003E6AE5">
            <w:pPr>
              <w:jc w:val="left"/>
            </w:pPr>
            <w:r w:rsidRPr="00EB4BA0">
              <w:t>Tên Use Case</w:t>
            </w:r>
          </w:p>
        </w:tc>
        <w:tc>
          <w:tcPr>
            <w:tcW w:w="4261" w:type="dxa"/>
          </w:tcPr>
          <w:p w14:paraId="6FC1EEB1" w14:textId="2D719FF2" w:rsidR="00E63A16" w:rsidRPr="00EB4BA0" w:rsidRDefault="00E63A16" w:rsidP="003E6AE5">
            <w:pPr>
              <w:jc w:val="left"/>
            </w:pPr>
            <w:r w:rsidRPr="00EB4BA0">
              <w:t>Quản Lý Người dùng</w:t>
            </w:r>
          </w:p>
        </w:tc>
      </w:tr>
      <w:tr w:rsidR="00E63A16" w:rsidRPr="00EB4BA0" w14:paraId="2B290B69" w14:textId="77777777" w:rsidTr="003E6AE5">
        <w:tc>
          <w:tcPr>
            <w:tcW w:w="4261" w:type="dxa"/>
          </w:tcPr>
          <w:p w14:paraId="4F8E49C2" w14:textId="77777777" w:rsidR="00E63A16" w:rsidRPr="00EB4BA0" w:rsidRDefault="00E63A16" w:rsidP="003E6AE5">
            <w:pPr>
              <w:jc w:val="left"/>
            </w:pPr>
            <w:r w:rsidRPr="00EB4BA0">
              <w:t>Tác nhân chính</w:t>
            </w:r>
          </w:p>
        </w:tc>
        <w:tc>
          <w:tcPr>
            <w:tcW w:w="4261" w:type="dxa"/>
          </w:tcPr>
          <w:p w14:paraId="20B06BEC" w14:textId="77777777" w:rsidR="00E63A16" w:rsidRPr="00EB4BA0" w:rsidRDefault="00E63A16" w:rsidP="003E6AE5">
            <w:pPr>
              <w:jc w:val="left"/>
            </w:pPr>
            <w:r w:rsidRPr="00EB4BA0">
              <w:t>Admin</w:t>
            </w:r>
          </w:p>
        </w:tc>
      </w:tr>
      <w:tr w:rsidR="00E63A16" w:rsidRPr="00EB4BA0" w14:paraId="5B5BD642" w14:textId="77777777" w:rsidTr="003E6AE5">
        <w:tc>
          <w:tcPr>
            <w:tcW w:w="4261" w:type="dxa"/>
          </w:tcPr>
          <w:p w14:paraId="60A78A58" w14:textId="77777777" w:rsidR="00E63A16" w:rsidRPr="00EB4BA0" w:rsidRDefault="00E63A16" w:rsidP="003E6AE5">
            <w:pPr>
              <w:jc w:val="left"/>
            </w:pPr>
            <w:r w:rsidRPr="00EB4BA0">
              <w:t xml:space="preserve">Mức </w:t>
            </w:r>
          </w:p>
        </w:tc>
        <w:tc>
          <w:tcPr>
            <w:tcW w:w="4261" w:type="dxa"/>
          </w:tcPr>
          <w:p w14:paraId="16732B96" w14:textId="77777777" w:rsidR="00E63A16" w:rsidRPr="00EB4BA0" w:rsidRDefault="00E63A16" w:rsidP="003E6AE5">
            <w:pPr>
              <w:jc w:val="left"/>
            </w:pPr>
            <w:r w:rsidRPr="00EB4BA0">
              <w:t>1</w:t>
            </w:r>
          </w:p>
        </w:tc>
      </w:tr>
      <w:tr w:rsidR="00E63A16" w:rsidRPr="00EB4BA0" w14:paraId="0078D5AB" w14:textId="77777777" w:rsidTr="003E6AE5">
        <w:tc>
          <w:tcPr>
            <w:tcW w:w="4261" w:type="dxa"/>
          </w:tcPr>
          <w:p w14:paraId="6D3787BA" w14:textId="77777777" w:rsidR="00E63A16" w:rsidRPr="00EB4BA0" w:rsidRDefault="00E63A16" w:rsidP="003E6AE5">
            <w:pPr>
              <w:jc w:val="left"/>
            </w:pPr>
            <w:r w:rsidRPr="00EB4BA0">
              <w:t xml:space="preserve">Người chịu trách nhiệm </w:t>
            </w:r>
          </w:p>
        </w:tc>
        <w:tc>
          <w:tcPr>
            <w:tcW w:w="4261" w:type="dxa"/>
          </w:tcPr>
          <w:p w14:paraId="065EDE0A" w14:textId="77777777" w:rsidR="00E63A16" w:rsidRPr="00EB4BA0" w:rsidRDefault="00E63A16" w:rsidP="003E6AE5">
            <w:pPr>
              <w:jc w:val="left"/>
            </w:pPr>
            <w:r w:rsidRPr="00EB4BA0">
              <w:t xml:space="preserve">Không </w:t>
            </w:r>
          </w:p>
        </w:tc>
      </w:tr>
      <w:tr w:rsidR="00E63A16" w:rsidRPr="00EB4BA0" w14:paraId="6C84FB48" w14:textId="77777777" w:rsidTr="003E6AE5">
        <w:tc>
          <w:tcPr>
            <w:tcW w:w="4261" w:type="dxa"/>
          </w:tcPr>
          <w:p w14:paraId="36A99ECB" w14:textId="77777777" w:rsidR="00E63A16" w:rsidRPr="00EB4BA0" w:rsidRDefault="00E63A16" w:rsidP="003E6AE5">
            <w:pPr>
              <w:jc w:val="left"/>
            </w:pPr>
            <w:r w:rsidRPr="00EB4BA0">
              <w:t xml:space="preserve">Tiền điều kiện </w:t>
            </w:r>
          </w:p>
        </w:tc>
        <w:tc>
          <w:tcPr>
            <w:tcW w:w="4261" w:type="dxa"/>
          </w:tcPr>
          <w:p w14:paraId="243DA8E4" w14:textId="77777777" w:rsidR="00E63A16" w:rsidRPr="00EB4BA0" w:rsidRDefault="00E63A16" w:rsidP="003E6AE5">
            <w:pPr>
              <w:jc w:val="left"/>
            </w:pPr>
          </w:p>
        </w:tc>
      </w:tr>
      <w:tr w:rsidR="00E63A16" w:rsidRPr="00EB4BA0" w14:paraId="5E7A23A3" w14:textId="77777777" w:rsidTr="003E6AE5">
        <w:tc>
          <w:tcPr>
            <w:tcW w:w="4261" w:type="dxa"/>
          </w:tcPr>
          <w:p w14:paraId="44A8EBCC" w14:textId="77777777" w:rsidR="00E63A16" w:rsidRPr="00EB4BA0" w:rsidRDefault="00E63A16" w:rsidP="003E6AE5">
            <w:pPr>
              <w:jc w:val="left"/>
            </w:pPr>
            <w:r w:rsidRPr="00EB4BA0">
              <w:t>Đảm bảo tối thiểu</w:t>
            </w:r>
          </w:p>
        </w:tc>
        <w:tc>
          <w:tcPr>
            <w:tcW w:w="4261" w:type="dxa"/>
          </w:tcPr>
          <w:p w14:paraId="1F6AC7A7" w14:textId="29F153A6" w:rsidR="00E63A16" w:rsidRPr="00EB4BA0" w:rsidRDefault="00E63A16" w:rsidP="003E6AE5">
            <w:pPr>
              <w:jc w:val="left"/>
            </w:pPr>
            <w:r w:rsidRPr="00EB4BA0">
              <w:t>Admin truy cập vào trang quản lý người dùng.</w:t>
            </w:r>
          </w:p>
        </w:tc>
      </w:tr>
      <w:tr w:rsidR="00E63A16" w:rsidRPr="00EB4BA0" w14:paraId="3A66BFD9" w14:textId="77777777" w:rsidTr="003E6AE5">
        <w:tc>
          <w:tcPr>
            <w:tcW w:w="4261" w:type="dxa"/>
          </w:tcPr>
          <w:p w14:paraId="0EB6197B" w14:textId="77777777" w:rsidR="00E63A16" w:rsidRPr="00EB4BA0" w:rsidRDefault="00E63A16" w:rsidP="003E6AE5">
            <w:pPr>
              <w:jc w:val="left"/>
            </w:pPr>
            <w:r w:rsidRPr="00EB4BA0">
              <w:t xml:space="preserve">Đảm bảo thành công </w:t>
            </w:r>
          </w:p>
        </w:tc>
        <w:tc>
          <w:tcPr>
            <w:tcW w:w="4261" w:type="dxa"/>
          </w:tcPr>
          <w:p w14:paraId="7AFC416C" w14:textId="146EDDF0" w:rsidR="00E63A16" w:rsidRPr="00EB4BA0" w:rsidRDefault="00E63A16" w:rsidP="003E6AE5">
            <w:pPr>
              <w:jc w:val="left"/>
            </w:pPr>
            <w:r w:rsidRPr="00EB4BA0">
              <w:t xml:space="preserve">Admin xóa </w:t>
            </w:r>
            <w:r w:rsidR="0031636E" w:rsidRPr="00EB4BA0">
              <w:t xml:space="preserve">thành công </w:t>
            </w:r>
            <w:r w:rsidRPr="00EB4BA0">
              <w:t>dữ liệu người dùng</w:t>
            </w:r>
          </w:p>
        </w:tc>
      </w:tr>
      <w:tr w:rsidR="00E63A16" w:rsidRPr="00EB4BA0" w14:paraId="4E68819D" w14:textId="77777777" w:rsidTr="003E6AE5">
        <w:tc>
          <w:tcPr>
            <w:tcW w:w="4261" w:type="dxa"/>
          </w:tcPr>
          <w:p w14:paraId="12DACC2A" w14:textId="77777777" w:rsidR="00E63A16" w:rsidRPr="00EB4BA0" w:rsidRDefault="00E63A16" w:rsidP="003E6AE5">
            <w:pPr>
              <w:jc w:val="left"/>
            </w:pPr>
            <w:r w:rsidRPr="00EB4BA0">
              <w:t xml:space="preserve">Kích hoạt </w:t>
            </w:r>
          </w:p>
        </w:tc>
        <w:tc>
          <w:tcPr>
            <w:tcW w:w="4261" w:type="dxa"/>
          </w:tcPr>
          <w:p w14:paraId="6ED7230C" w14:textId="66BA5E79" w:rsidR="00E63A16" w:rsidRPr="00EB4BA0" w:rsidRDefault="00E63A16" w:rsidP="003E6AE5">
            <w:pPr>
              <w:jc w:val="left"/>
            </w:pPr>
            <w:r w:rsidRPr="00EB4BA0">
              <w:t xml:space="preserve">Admin truy cập vào trang quản lý </w:t>
            </w:r>
            <w:r w:rsidR="0031636E" w:rsidRPr="00EB4BA0">
              <w:t>người dùng</w:t>
            </w:r>
          </w:p>
        </w:tc>
      </w:tr>
      <w:tr w:rsidR="00E63A16" w:rsidRPr="00EB4BA0" w14:paraId="6B77582A" w14:textId="77777777" w:rsidTr="003E6AE5">
        <w:tc>
          <w:tcPr>
            <w:tcW w:w="4261" w:type="dxa"/>
          </w:tcPr>
          <w:p w14:paraId="1A41406D" w14:textId="77777777" w:rsidR="00E63A16" w:rsidRPr="00EB4BA0" w:rsidRDefault="00E63A16" w:rsidP="003E6AE5">
            <w:pPr>
              <w:jc w:val="left"/>
            </w:pPr>
            <w:r w:rsidRPr="00EB4BA0">
              <w:t xml:space="preserve">Chuỗi sự kiện chính </w:t>
            </w:r>
          </w:p>
        </w:tc>
        <w:tc>
          <w:tcPr>
            <w:tcW w:w="4261" w:type="dxa"/>
          </w:tcPr>
          <w:p w14:paraId="5E3034D8" w14:textId="35B66CD5" w:rsidR="0031636E" w:rsidRPr="00EB4BA0" w:rsidRDefault="00E63A16" w:rsidP="008E3C78">
            <w:pPr>
              <w:pStyle w:val="ListParagraph"/>
              <w:numPr>
                <w:ilvl w:val="0"/>
                <w:numId w:val="71"/>
              </w:numPr>
              <w:tabs>
                <w:tab w:val="left" w:pos="312"/>
              </w:tabs>
              <w:spacing w:line="240" w:lineRule="auto"/>
            </w:pPr>
            <w:r w:rsidRPr="00EB4BA0">
              <w:t>Admin có quyền</w:t>
            </w:r>
            <w:r w:rsidR="0031636E" w:rsidRPr="00EB4BA0">
              <w:t xml:space="preserve"> </w:t>
            </w:r>
            <w:r w:rsidRPr="00EB4BA0">
              <w:t xml:space="preserve">xóa </w:t>
            </w:r>
            <w:r w:rsidR="0031636E" w:rsidRPr="00EB4BA0">
              <w:t>người dùng.</w:t>
            </w:r>
          </w:p>
          <w:p w14:paraId="5CD98D1E" w14:textId="0CA97B11" w:rsidR="00E63A16" w:rsidRPr="00EB4BA0" w:rsidRDefault="0031636E" w:rsidP="008E3C78">
            <w:pPr>
              <w:pStyle w:val="ListParagraph"/>
              <w:numPr>
                <w:ilvl w:val="0"/>
                <w:numId w:val="71"/>
              </w:numPr>
              <w:tabs>
                <w:tab w:val="left" w:pos="312"/>
              </w:tabs>
              <w:spacing w:line="240" w:lineRule="auto"/>
            </w:pPr>
            <w:r w:rsidRPr="00EB4BA0">
              <w:t xml:space="preserve">Nếu muốn xóa </w:t>
            </w:r>
            <w:r w:rsidR="00E63A16" w:rsidRPr="00EB4BA0">
              <w:t>Admin Click nút Delete, ứng dụng hiển thị Dialog xác nhận xóa.</w:t>
            </w:r>
          </w:p>
          <w:p w14:paraId="2107A033" w14:textId="77777777" w:rsidR="00E63A16" w:rsidRPr="00EB4BA0" w:rsidRDefault="00E63A16" w:rsidP="008E3C78">
            <w:pPr>
              <w:pStyle w:val="ListParagraph"/>
              <w:numPr>
                <w:ilvl w:val="0"/>
                <w:numId w:val="59"/>
              </w:numPr>
              <w:tabs>
                <w:tab w:val="left" w:pos="312"/>
              </w:tabs>
              <w:spacing w:line="240" w:lineRule="auto"/>
            </w:pPr>
            <w:r w:rsidRPr="00EB4BA0">
              <w:t>Nếu admin Click Continue dữ liệu được xóa.</w:t>
            </w:r>
          </w:p>
          <w:p w14:paraId="3C99985F" w14:textId="77777777" w:rsidR="00E63A16" w:rsidRPr="00EB4BA0" w:rsidRDefault="00E63A16" w:rsidP="008E3C78">
            <w:pPr>
              <w:pStyle w:val="ListParagraph"/>
              <w:numPr>
                <w:ilvl w:val="0"/>
                <w:numId w:val="59"/>
              </w:numPr>
              <w:tabs>
                <w:tab w:val="left" w:pos="312"/>
              </w:tabs>
              <w:spacing w:line="240" w:lineRule="auto"/>
            </w:pPr>
            <w:r w:rsidRPr="00EB4BA0">
              <w:t>Nếu admin Click Cancel, đóng dialog và dữ liệu không được xóa.</w:t>
            </w:r>
          </w:p>
        </w:tc>
      </w:tr>
      <w:tr w:rsidR="00E63A16" w:rsidRPr="00EB4BA0" w14:paraId="20F5FDCB" w14:textId="77777777" w:rsidTr="003E6AE5">
        <w:tc>
          <w:tcPr>
            <w:tcW w:w="4261" w:type="dxa"/>
          </w:tcPr>
          <w:p w14:paraId="5C7E336D" w14:textId="77777777" w:rsidR="00E63A16" w:rsidRPr="00EB4BA0" w:rsidRDefault="00E63A16" w:rsidP="003E6AE5">
            <w:pPr>
              <w:jc w:val="left"/>
            </w:pPr>
            <w:r w:rsidRPr="00EB4BA0">
              <w:t>Chuỗi sự kiện thay thế</w:t>
            </w:r>
          </w:p>
        </w:tc>
        <w:tc>
          <w:tcPr>
            <w:tcW w:w="4261" w:type="dxa"/>
          </w:tcPr>
          <w:p w14:paraId="7087B349" w14:textId="77777777" w:rsidR="00E63A16" w:rsidRPr="00EB4BA0" w:rsidRDefault="00E63A16" w:rsidP="003E6AE5"/>
        </w:tc>
      </w:tr>
    </w:tbl>
    <w:p w14:paraId="6AC9DB90" w14:textId="647369C7" w:rsidR="00E63A16" w:rsidRPr="00EB4BA0" w:rsidRDefault="00E63A16" w:rsidP="00AF4284">
      <w:pPr>
        <w:rPr>
          <w:b/>
          <w:bCs/>
          <w:color w:val="000000" w:themeColor="text1"/>
        </w:rPr>
      </w:pPr>
    </w:p>
    <w:p w14:paraId="3AADF5EC" w14:textId="3EC03786" w:rsidR="0031636E" w:rsidRPr="00EB4BA0" w:rsidRDefault="0031636E">
      <w:pPr>
        <w:rPr>
          <w:b/>
          <w:bCs/>
          <w:color w:val="000000" w:themeColor="text1"/>
        </w:rPr>
      </w:pPr>
      <w:r w:rsidRPr="00EB4BA0">
        <w:rPr>
          <w:b/>
          <w:bCs/>
          <w:color w:val="000000" w:themeColor="text1"/>
        </w:rPr>
        <w:br w:type="page"/>
      </w:r>
    </w:p>
    <w:p w14:paraId="6F1EF2E2" w14:textId="7216F201" w:rsidR="0031636E" w:rsidRPr="00EB4BA0" w:rsidRDefault="0031636E" w:rsidP="008E3C78">
      <w:pPr>
        <w:pStyle w:val="ListParagraph"/>
        <w:numPr>
          <w:ilvl w:val="0"/>
          <w:numId w:val="72"/>
        </w:numPr>
        <w:rPr>
          <w:b/>
          <w:bCs/>
          <w:color w:val="000000" w:themeColor="text1"/>
        </w:rPr>
      </w:pPr>
      <w:r w:rsidRPr="00EB4BA0">
        <w:rPr>
          <w:b/>
          <w:bCs/>
          <w:color w:val="000000" w:themeColor="text1"/>
        </w:rPr>
        <w:lastRenderedPageBreak/>
        <w:t xml:space="preserve">Usecase </w:t>
      </w:r>
      <w:bookmarkStart w:id="86" w:name="OLE_LINK21"/>
      <w:r w:rsidRPr="00EB4BA0">
        <w:rPr>
          <w:b/>
          <w:bCs/>
          <w:color w:val="000000" w:themeColor="text1"/>
        </w:rPr>
        <w:t>quản lý câu hỏi của người dùng</w:t>
      </w:r>
    </w:p>
    <w:tbl>
      <w:tblPr>
        <w:tblStyle w:val="TableGrid"/>
        <w:tblW w:w="0" w:type="auto"/>
        <w:tblLook w:val="04A0" w:firstRow="1" w:lastRow="0" w:firstColumn="1" w:lastColumn="0" w:noHBand="0" w:noVBand="1"/>
      </w:tblPr>
      <w:tblGrid>
        <w:gridCol w:w="4261"/>
        <w:gridCol w:w="4261"/>
      </w:tblGrid>
      <w:tr w:rsidR="0031636E" w:rsidRPr="00EB4BA0" w14:paraId="4C47188C" w14:textId="77777777" w:rsidTr="003E6AE5">
        <w:tc>
          <w:tcPr>
            <w:tcW w:w="8522" w:type="dxa"/>
            <w:gridSpan w:val="2"/>
          </w:tcPr>
          <w:p w14:paraId="0660D7E5" w14:textId="77777777" w:rsidR="0031636E" w:rsidRPr="00EB4BA0" w:rsidRDefault="0031636E" w:rsidP="003E6AE5">
            <w:pPr>
              <w:rPr>
                <w:b/>
                <w:bCs/>
                <w:color w:val="000000" w:themeColor="text1"/>
              </w:rPr>
            </w:pPr>
            <w:bookmarkStart w:id="87" w:name="OLE_LINK22"/>
            <w:bookmarkEnd w:id="86"/>
            <w:r w:rsidRPr="00EB4BA0">
              <w:rPr>
                <w:b/>
                <w:bCs/>
                <w:color w:val="000000" w:themeColor="text1"/>
              </w:rPr>
              <w:t>Đóng góp từ vựng</w:t>
            </w:r>
          </w:p>
        </w:tc>
      </w:tr>
      <w:tr w:rsidR="0031636E" w:rsidRPr="00EB4BA0" w14:paraId="48EDAEAD" w14:textId="77777777" w:rsidTr="003E6AE5">
        <w:tc>
          <w:tcPr>
            <w:tcW w:w="4261" w:type="dxa"/>
          </w:tcPr>
          <w:p w14:paraId="5E85A114" w14:textId="77777777" w:rsidR="0031636E" w:rsidRPr="00EB4BA0" w:rsidRDefault="0031636E" w:rsidP="003E6AE5">
            <w:pPr>
              <w:jc w:val="left"/>
            </w:pPr>
            <w:r w:rsidRPr="00EB4BA0">
              <w:t>Tên Use Case</w:t>
            </w:r>
          </w:p>
        </w:tc>
        <w:tc>
          <w:tcPr>
            <w:tcW w:w="4261" w:type="dxa"/>
          </w:tcPr>
          <w:p w14:paraId="47815D86" w14:textId="4B8788F6" w:rsidR="0031636E" w:rsidRPr="00EB4BA0" w:rsidRDefault="00CA3432" w:rsidP="003E6AE5">
            <w:pPr>
              <w:jc w:val="left"/>
            </w:pPr>
            <w:bookmarkStart w:id="88" w:name="OLE_LINK33"/>
            <w:r w:rsidRPr="00EB4BA0">
              <w:t>Quản lý câu hỏi của người dùng</w:t>
            </w:r>
            <w:bookmarkEnd w:id="88"/>
          </w:p>
        </w:tc>
      </w:tr>
      <w:tr w:rsidR="0031636E" w:rsidRPr="00EB4BA0" w14:paraId="73A3C145" w14:textId="77777777" w:rsidTr="003E6AE5">
        <w:tc>
          <w:tcPr>
            <w:tcW w:w="4261" w:type="dxa"/>
          </w:tcPr>
          <w:p w14:paraId="61530A3F" w14:textId="77777777" w:rsidR="0031636E" w:rsidRPr="00EB4BA0" w:rsidRDefault="0031636E" w:rsidP="003E6AE5">
            <w:pPr>
              <w:jc w:val="left"/>
            </w:pPr>
            <w:r w:rsidRPr="00EB4BA0">
              <w:t>Tác nhân chính</w:t>
            </w:r>
          </w:p>
        </w:tc>
        <w:tc>
          <w:tcPr>
            <w:tcW w:w="4261" w:type="dxa"/>
          </w:tcPr>
          <w:p w14:paraId="49BD0633" w14:textId="77777777" w:rsidR="0031636E" w:rsidRPr="00EB4BA0" w:rsidRDefault="0031636E" w:rsidP="003E6AE5">
            <w:pPr>
              <w:jc w:val="left"/>
            </w:pPr>
            <w:r w:rsidRPr="00EB4BA0">
              <w:t>Admin</w:t>
            </w:r>
          </w:p>
        </w:tc>
      </w:tr>
      <w:tr w:rsidR="0031636E" w:rsidRPr="00EB4BA0" w14:paraId="08B151F5" w14:textId="77777777" w:rsidTr="003E6AE5">
        <w:tc>
          <w:tcPr>
            <w:tcW w:w="4261" w:type="dxa"/>
          </w:tcPr>
          <w:p w14:paraId="6C3A5FBC" w14:textId="77777777" w:rsidR="0031636E" w:rsidRPr="00EB4BA0" w:rsidRDefault="0031636E" w:rsidP="003E6AE5">
            <w:pPr>
              <w:jc w:val="left"/>
            </w:pPr>
            <w:r w:rsidRPr="00EB4BA0">
              <w:t xml:space="preserve">Mức </w:t>
            </w:r>
          </w:p>
        </w:tc>
        <w:tc>
          <w:tcPr>
            <w:tcW w:w="4261" w:type="dxa"/>
          </w:tcPr>
          <w:p w14:paraId="1677B040" w14:textId="77777777" w:rsidR="0031636E" w:rsidRPr="00EB4BA0" w:rsidRDefault="0031636E" w:rsidP="003E6AE5">
            <w:pPr>
              <w:jc w:val="left"/>
            </w:pPr>
            <w:r w:rsidRPr="00EB4BA0">
              <w:t>1</w:t>
            </w:r>
          </w:p>
        </w:tc>
      </w:tr>
      <w:tr w:rsidR="0031636E" w:rsidRPr="00EB4BA0" w14:paraId="153BD018" w14:textId="77777777" w:rsidTr="003E6AE5">
        <w:tc>
          <w:tcPr>
            <w:tcW w:w="4261" w:type="dxa"/>
          </w:tcPr>
          <w:p w14:paraId="15A1DB27" w14:textId="77777777" w:rsidR="0031636E" w:rsidRPr="00EB4BA0" w:rsidRDefault="0031636E" w:rsidP="003E6AE5">
            <w:pPr>
              <w:jc w:val="left"/>
            </w:pPr>
            <w:r w:rsidRPr="00EB4BA0">
              <w:t xml:space="preserve">Người chịu trách nhiệm </w:t>
            </w:r>
          </w:p>
        </w:tc>
        <w:tc>
          <w:tcPr>
            <w:tcW w:w="4261" w:type="dxa"/>
          </w:tcPr>
          <w:p w14:paraId="7D613504" w14:textId="77777777" w:rsidR="0031636E" w:rsidRPr="00EB4BA0" w:rsidRDefault="0031636E" w:rsidP="003E6AE5">
            <w:pPr>
              <w:jc w:val="left"/>
            </w:pPr>
            <w:r w:rsidRPr="00EB4BA0">
              <w:t xml:space="preserve">Không </w:t>
            </w:r>
          </w:p>
        </w:tc>
      </w:tr>
      <w:tr w:rsidR="0031636E" w:rsidRPr="00EB4BA0" w14:paraId="27286813" w14:textId="77777777" w:rsidTr="003E6AE5">
        <w:tc>
          <w:tcPr>
            <w:tcW w:w="4261" w:type="dxa"/>
          </w:tcPr>
          <w:p w14:paraId="32AAE317" w14:textId="77777777" w:rsidR="0031636E" w:rsidRPr="00EB4BA0" w:rsidRDefault="0031636E" w:rsidP="003E6AE5">
            <w:pPr>
              <w:jc w:val="left"/>
            </w:pPr>
            <w:r w:rsidRPr="00EB4BA0">
              <w:t xml:space="preserve">Tiền điều kiện </w:t>
            </w:r>
          </w:p>
        </w:tc>
        <w:tc>
          <w:tcPr>
            <w:tcW w:w="4261" w:type="dxa"/>
          </w:tcPr>
          <w:p w14:paraId="60D6AFF0" w14:textId="77777777" w:rsidR="0031636E" w:rsidRPr="00EB4BA0" w:rsidRDefault="0031636E" w:rsidP="003E6AE5">
            <w:pPr>
              <w:jc w:val="left"/>
            </w:pPr>
          </w:p>
        </w:tc>
      </w:tr>
      <w:tr w:rsidR="0031636E" w:rsidRPr="00EB4BA0" w14:paraId="1FFA92B0" w14:textId="77777777" w:rsidTr="003E6AE5">
        <w:tc>
          <w:tcPr>
            <w:tcW w:w="4261" w:type="dxa"/>
          </w:tcPr>
          <w:p w14:paraId="542D6B3B" w14:textId="77777777" w:rsidR="0031636E" w:rsidRPr="00EB4BA0" w:rsidRDefault="0031636E" w:rsidP="003E6AE5">
            <w:pPr>
              <w:jc w:val="left"/>
            </w:pPr>
            <w:r w:rsidRPr="00EB4BA0">
              <w:t>Đảm bảo tối thiểu</w:t>
            </w:r>
          </w:p>
        </w:tc>
        <w:tc>
          <w:tcPr>
            <w:tcW w:w="4261" w:type="dxa"/>
          </w:tcPr>
          <w:p w14:paraId="6D779777" w14:textId="51A4E3D7" w:rsidR="0031636E" w:rsidRPr="00EB4BA0" w:rsidRDefault="0031636E" w:rsidP="003E6AE5">
            <w:pPr>
              <w:jc w:val="left"/>
            </w:pPr>
            <w:r w:rsidRPr="00EB4BA0">
              <w:t xml:space="preserve">Admin truy cập vào trang quản lý </w:t>
            </w:r>
            <w:r w:rsidR="00CA3432" w:rsidRPr="00EB4BA0">
              <w:t xml:space="preserve">câu hỏi của </w:t>
            </w:r>
            <w:r w:rsidRPr="00EB4BA0">
              <w:t>người dùng.</w:t>
            </w:r>
          </w:p>
        </w:tc>
      </w:tr>
      <w:tr w:rsidR="0031636E" w:rsidRPr="00EB4BA0" w14:paraId="2E9AD934" w14:textId="77777777" w:rsidTr="003E6AE5">
        <w:tc>
          <w:tcPr>
            <w:tcW w:w="4261" w:type="dxa"/>
          </w:tcPr>
          <w:p w14:paraId="6ADA377C" w14:textId="77777777" w:rsidR="0031636E" w:rsidRPr="00EB4BA0" w:rsidRDefault="0031636E" w:rsidP="003E6AE5">
            <w:pPr>
              <w:jc w:val="left"/>
            </w:pPr>
            <w:r w:rsidRPr="00EB4BA0">
              <w:t xml:space="preserve">Đảm bảo thành công </w:t>
            </w:r>
          </w:p>
        </w:tc>
        <w:tc>
          <w:tcPr>
            <w:tcW w:w="4261" w:type="dxa"/>
          </w:tcPr>
          <w:p w14:paraId="508F902C" w14:textId="5043B1F7" w:rsidR="0031636E" w:rsidRPr="00EB4BA0" w:rsidRDefault="0031636E" w:rsidP="003E6AE5">
            <w:pPr>
              <w:jc w:val="left"/>
            </w:pPr>
            <w:r w:rsidRPr="00EB4BA0">
              <w:t xml:space="preserve">Admin </w:t>
            </w:r>
            <w:r w:rsidR="00CA3432" w:rsidRPr="00EB4BA0">
              <w:t xml:space="preserve">thêm câu hỏi lên phía ứng dụng người dùng và </w:t>
            </w:r>
            <w:r w:rsidRPr="00EB4BA0">
              <w:t xml:space="preserve">xóa thành công dữ liệu </w:t>
            </w:r>
            <w:r w:rsidR="00CA3432" w:rsidRPr="00EB4BA0">
              <w:t xml:space="preserve">câu hỏi </w:t>
            </w:r>
            <w:r w:rsidRPr="00EB4BA0">
              <w:t>người dùng</w:t>
            </w:r>
            <w:r w:rsidR="00CA3432" w:rsidRPr="00EB4BA0">
              <w:t>.</w:t>
            </w:r>
          </w:p>
        </w:tc>
      </w:tr>
      <w:tr w:rsidR="0031636E" w:rsidRPr="00EB4BA0" w14:paraId="508A9BFC" w14:textId="77777777" w:rsidTr="003E6AE5">
        <w:tc>
          <w:tcPr>
            <w:tcW w:w="4261" w:type="dxa"/>
          </w:tcPr>
          <w:p w14:paraId="058B64FA" w14:textId="77777777" w:rsidR="0031636E" w:rsidRPr="00EB4BA0" w:rsidRDefault="0031636E" w:rsidP="003E6AE5">
            <w:pPr>
              <w:jc w:val="left"/>
            </w:pPr>
            <w:r w:rsidRPr="00EB4BA0">
              <w:t xml:space="preserve">Kích hoạt </w:t>
            </w:r>
          </w:p>
        </w:tc>
        <w:tc>
          <w:tcPr>
            <w:tcW w:w="4261" w:type="dxa"/>
          </w:tcPr>
          <w:p w14:paraId="4FAD906E" w14:textId="39372733" w:rsidR="0031636E" w:rsidRPr="00EB4BA0" w:rsidRDefault="0031636E" w:rsidP="003E6AE5">
            <w:pPr>
              <w:jc w:val="left"/>
            </w:pPr>
            <w:r w:rsidRPr="00EB4BA0">
              <w:t xml:space="preserve">Admin truy cập vào trang quản lý </w:t>
            </w:r>
            <w:r w:rsidR="00CA3432" w:rsidRPr="00EB4BA0">
              <w:t xml:space="preserve">câu hỏi </w:t>
            </w:r>
            <w:r w:rsidRPr="00EB4BA0">
              <w:t>người dùng</w:t>
            </w:r>
          </w:p>
        </w:tc>
      </w:tr>
      <w:tr w:rsidR="0031636E" w:rsidRPr="00EB4BA0" w14:paraId="3A8F1570" w14:textId="77777777" w:rsidTr="003E6AE5">
        <w:tc>
          <w:tcPr>
            <w:tcW w:w="4261" w:type="dxa"/>
          </w:tcPr>
          <w:p w14:paraId="708EEC15" w14:textId="77777777" w:rsidR="0031636E" w:rsidRPr="00EB4BA0" w:rsidRDefault="0031636E" w:rsidP="003E6AE5">
            <w:pPr>
              <w:jc w:val="left"/>
            </w:pPr>
            <w:r w:rsidRPr="00EB4BA0">
              <w:t xml:space="preserve">Chuỗi sự kiện chính </w:t>
            </w:r>
          </w:p>
        </w:tc>
        <w:tc>
          <w:tcPr>
            <w:tcW w:w="4261" w:type="dxa"/>
          </w:tcPr>
          <w:p w14:paraId="3603E428" w14:textId="204270B0" w:rsidR="0031636E" w:rsidRPr="00EB4BA0" w:rsidRDefault="0031636E" w:rsidP="008E3C78">
            <w:pPr>
              <w:pStyle w:val="ListParagraph"/>
              <w:numPr>
                <w:ilvl w:val="0"/>
                <w:numId w:val="73"/>
              </w:numPr>
              <w:tabs>
                <w:tab w:val="left" w:pos="312"/>
              </w:tabs>
              <w:spacing w:line="240" w:lineRule="auto"/>
            </w:pPr>
            <w:r w:rsidRPr="00EB4BA0">
              <w:t xml:space="preserve">Admin </w:t>
            </w:r>
            <w:r w:rsidR="00CA3432" w:rsidRPr="00EB4BA0">
              <w:t>click vào câu hỏi muốn xem, ứng dụng hiển thị dialog chứa thông tin chi tiết câu hỏi</w:t>
            </w:r>
            <w:r w:rsidRPr="00EB4BA0">
              <w:t>.</w:t>
            </w:r>
          </w:p>
          <w:p w14:paraId="4E549631" w14:textId="02AC4792" w:rsidR="0031636E" w:rsidRPr="00EB4BA0" w:rsidRDefault="00CA3432" w:rsidP="008E3C78">
            <w:pPr>
              <w:pStyle w:val="ListParagraph"/>
              <w:numPr>
                <w:ilvl w:val="0"/>
                <w:numId w:val="73"/>
              </w:numPr>
              <w:tabs>
                <w:tab w:val="left" w:pos="312"/>
              </w:tabs>
              <w:spacing w:line="240" w:lineRule="auto"/>
            </w:pPr>
            <w:r w:rsidRPr="00EB4BA0">
              <w:t>Click nút Add Home dữ liệu sẽ được thêm vào trang home bên phía ứng dụng người dùng</w:t>
            </w:r>
            <w:r w:rsidR="0031636E" w:rsidRPr="00EB4BA0">
              <w:t>.</w:t>
            </w:r>
          </w:p>
          <w:p w14:paraId="1E12B077" w14:textId="47260997" w:rsidR="0031636E" w:rsidRPr="00EB4BA0" w:rsidRDefault="0031636E" w:rsidP="008E3C78">
            <w:pPr>
              <w:pStyle w:val="ListParagraph"/>
              <w:numPr>
                <w:ilvl w:val="0"/>
                <w:numId w:val="73"/>
              </w:numPr>
              <w:tabs>
                <w:tab w:val="left" w:pos="312"/>
              </w:tabs>
              <w:spacing w:line="240" w:lineRule="auto"/>
            </w:pPr>
            <w:r w:rsidRPr="00EB4BA0">
              <w:t>Click</w:t>
            </w:r>
            <w:r w:rsidR="00CA3432" w:rsidRPr="00EB4BA0">
              <w:t xml:space="preserve"> nút</w:t>
            </w:r>
            <w:r w:rsidRPr="00EB4BA0">
              <w:t xml:space="preserve"> </w:t>
            </w:r>
            <w:r w:rsidR="00CA3432" w:rsidRPr="00EB4BA0">
              <w:t>Add Reply</w:t>
            </w:r>
            <w:r w:rsidRPr="00EB4BA0">
              <w:t xml:space="preserve"> dữ liệu được</w:t>
            </w:r>
            <w:r w:rsidR="00CA3432" w:rsidRPr="00EB4BA0">
              <w:t xml:space="preserve"> thêm vào diễn đàn trao đổi phía người dùng</w:t>
            </w:r>
            <w:r w:rsidRPr="00EB4BA0">
              <w:t>.</w:t>
            </w:r>
          </w:p>
          <w:p w14:paraId="194ACE88" w14:textId="72173845" w:rsidR="00CA3432" w:rsidRPr="00EB4BA0" w:rsidRDefault="00CA3432" w:rsidP="008E3C78">
            <w:pPr>
              <w:pStyle w:val="ListParagraph"/>
              <w:numPr>
                <w:ilvl w:val="0"/>
                <w:numId w:val="73"/>
              </w:numPr>
              <w:tabs>
                <w:tab w:val="left" w:pos="312"/>
              </w:tabs>
              <w:spacing w:line="240" w:lineRule="auto"/>
            </w:pPr>
            <w:r w:rsidRPr="00EB4BA0">
              <w:t xml:space="preserve">Click nút Add History dữ liệu được thêm vào </w:t>
            </w:r>
            <w:r w:rsidR="00150015" w:rsidRPr="00EB4BA0">
              <w:t>lịch sử câu hỏi của người dùng.</w:t>
            </w:r>
          </w:p>
          <w:p w14:paraId="3AFCECA4" w14:textId="42B87B8C" w:rsidR="00150015" w:rsidRPr="00EB4BA0" w:rsidRDefault="00150015" w:rsidP="008E3C78">
            <w:pPr>
              <w:pStyle w:val="ListParagraph"/>
              <w:numPr>
                <w:ilvl w:val="0"/>
                <w:numId w:val="73"/>
              </w:numPr>
              <w:tabs>
                <w:tab w:val="left" w:pos="312"/>
              </w:tabs>
              <w:spacing w:line="240" w:lineRule="auto"/>
            </w:pPr>
            <w:r w:rsidRPr="00EB4BA0">
              <w:t>Muốn xóa Admin Click nút Delete, ứng dụng hiển thị Dialog xác nhận xóa.</w:t>
            </w:r>
          </w:p>
          <w:p w14:paraId="140F12B8" w14:textId="42CCC81D" w:rsidR="00150015" w:rsidRPr="00EB4BA0" w:rsidRDefault="00150015" w:rsidP="008E3C78">
            <w:pPr>
              <w:pStyle w:val="ListParagraph"/>
              <w:numPr>
                <w:ilvl w:val="0"/>
                <w:numId w:val="72"/>
              </w:numPr>
              <w:tabs>
                <w:tab w:val="left" w:pos="312"/>
              </w:tabs>
              <w:spacing w:line="240" w:lineRule="auto"/>
            </w:pPr>
            <w:r w:rsidRPr="00EB4BA0">
              <w:t>admin Click Continue dữ liệu được xóa.</w:t>
            </w:r>
          </w:p>
          <w:p w14:paraId="4E0896D4" w14:textId="784D0018" w:rsidR="00150015" w:rsidRPr="00EB4BA0" w:rsidRDefault="00150015" w:rsidP="008E3C78">
            <w:pPr>
              <w:pStyle w:val="ListParagraph"/>
              <w:numPr>
                <w:ilvl w:val="0"/>
                <w:numId w:val="72"/>
              </w:numPr>
              <w:tabs>
                <w:tab w:val="left" w:pos="312"/>
              </w:tabs>
              <w:spacing w:line="240" w:lineRule="auto"/>
            </w:pPr>
            <w:r w:rsidRPr="00EB4BA0">
              <w:t>admin Click Cancel, đóng dialog và dữ liệu không được xóa.</w:t>
            </w:r>
          </w:p>
        </w:tc>
      </w:tr>
      <w:tr w:rsidR="0031636E" w:rsidRPr="00EB4BA0" w14:paraId="0F81DFCF" w14:textId="77777777" w:rsidTr="003E6AE5">
        <w:tc>
          <w:tcPr>
            <w:tcW w:w="4261" w:type="dxa"/>
          </w:tcPr>
          <w:p w14:paraId="1E363C09" w14:textId="77777777" w:rsidR="0031636E" w:rsidRPr="00EB4BA0" w:rsidRDefault="0031636E" w:rsidP="003E6AE5">
            <w:pPr>
              <w:jc w:val="left"/>
            </w:pPr>
            <w:r w:rsidRPr="00EB4BA0">
              <w:lastRenderedPageBreak/>
              <w:t>Chuỗi sự kiện thay thế</w:t>
            </w:r>
          </w:p>
        </w:tc>
        <w:tc>
          <w:tcPr>
            <w:tcW w:w="4261" w:type="dxa"/>
          </w:tcPr>
          <w:p w14:paraId="21A9F0A6" w14:textId="77777777" w:rsidR="0031636E" w:rsidRPr="00EB4BA0" w:rsidRDefault="0031636E" w:rsidP="003E6AE5"/>
        </w:tc>
      </w:tr>
      <w:bookmarkEnd w:id="87"/>
    </w:tbl>
    <w:p w14:paraId="754F0CAB" w14:textId="072108E9" w:rsidR="0031636E" w:rsidRPr="00EB4BA0" w:rsidRDefault="0031636E" w:rsidP="00AF4284">
      <w:pPr>
        <w:rPr>
          <w:b/>
          <w:bCs/>
          <w:color w:val="000000" w:themeColor="text1"/>
        </w:rPr>
      </w:pPr>
    </w:p>
    <w:p w14:paraId="0294AED3" w14:textId="5B645974" w:rsidR="006D1E29" w:rsidRPr="00EB4BA0" w:rsidRDefault="006D1E29" w:rsidP="008E3C78">
      <w:pPr>
        <w:pStyle w:val="ListParagraph"/>
        <w:numPr>
          <w:ilvl w:val="0"/>
          <w:numId w:val="72"/>
        </w:numPr>
        <w:rPr>
          <w:b/>
          <w:bCs/>
          <w:color w:val="000000" w:themeColor="text1"/>
        </w:rPr>
      </w:pPr>
      <w:r w:rsidRPr="00EB4BA0">
        <w:rPr>
          <w:b/>
          <w:bCs/>
          <w:color w:val="000000" w:themeColor="text1"/>
        </w:rPr>
        <w:t>Usecase quản lý câu trả lời của người dùng</w:t>
      </w:r>
    </w:p>
    <w:tbl>
      <w:tblPr>
        <w:tblStyle w:val="TableGrid"/>
        <w:tblW w:w="0" w:type="auto"/>
        <w:tblLook w:val="04A0" w:firstRow="1" w:lastRow="0" w:firstColumn="1" w:lastColumn="0" w:noHBand="0" w:noVBand="1"/>
      </w:tblPr>
      <w:tblGrid>
        <w:gridCol w:w="4261"/>
        <w:gridCol w:w="4261"/>
      </w:tblGrid>
      <w:tr w:rsidR="006D1E29" w:rsidRPr="00EB4BA0" w14:paraId="28ACAAD9" w14:textId="77777777" w:rsidTr="003E6AE5">
        <w:tc>
          <w:tcPr>
            <w:tcW w:w="8522" w:type="dxa"/>
            <w:gridSpan w:val="2"/>
          </w:tcPr>
          <w:p w14:paraId="2A3AB133" w14:textId="77777777" w:rsidR="006D1E29" w:rsidRPr="00EB4BA0" w:rsidRDefault="006D1E29" w:rsidP="003E6AE5">
            <w:pPr>
              <w:rPr>
                <w:b/>
                <w:bCs/>
                <w:color w:val="000000" w:themeColor="text1"/>
              </w:rPr>
            </w:pPr>
            <w:bookmarkStart w:id="89" w:name="OLE_LINK23"/>
            <w:r w:rsidRPr="00EB4BA0">
              <w:rPr>
                <w:b/>
                <w:bCs/>
                <w:color w:val="000000" w:themeColor="text1"/>
              </w:rPr>
              <w:t>Đóng góp từ vựng</w:t>
            </w:r>
          </w:p>
        </w:tc>
      </w:tr>
      <w:tr w:rsidR="006D1E29" w:rsidRPr="00EB4BA0" w14:paraId="0F88AC71" w14:textId="77777777" w:rsidTr="003E6AE5">
        <w:tc>
          <w:tcPr>
            <w:tcW w:w="4261" w:type="dxa"/>
          </w:tcPr>
          <w:p w14:paraId="03231EF4" w14:textId="77777777" w:rsidR="006D1E29" w:rsidRPr="00EB4BA0" w:rsidRDefault="006D1E29" w:rsidP="003E6AE5">
            <w:pPr>
              <w:jc w:val="left"/>
            </w:pPr>
            <w:r w:rsidRPr="00EB4BA0">
              <w:t>Tên Use Case</w:t>
            </w:r>
          </w:p>
        </w:tc>
        <w:tc>
          <w:tcPr>
            <w:tcW w:w="4261" w:type="dxa"/>
          </w:tcPr>
          <w:p w14:paraId="75671B21" w14:textId="1CD640EC" w:rsidR="006D1E29" w:rsidRPr="00EB4BA0" w:rsidRDefault="006D1E29" w:rsidP="003E6AE5">
            <w:pPr>
              <w:jc w:val="left"/>
            </w:pPr>
            <w:r w:rsidRPr="00EB4BA0">
              <w:t>Quản lý câu trả lời của người dùng</w:t>
            </w:r>
          </w:p>
        </w:tc>
      </w:tr>
      <w:tr w:rsidR="006D1E29" w:rsidRPr="00EB4BA0" w14:paraId="1D4EE7B8" w14:textId="77777777" w:rsidTr="003E6AE5">
        <w:tc>
          <w:tcPr>
            <w:tcW w:w="4261" w:type="dxa"/>
          </w:tcPr>
          <w:p w14:paraId="094C2161" w14:textId="77777777" w:rsidR="006D1E29" w:rsidRPr="00EB4BA0" w:rsidRDefault="006D1E29" w:rsidP="003E6AE5">
            <w:pPr>
              <w:jc w:val="left"/>
            </w:pPr>
            <w:r w:rsidRPr="00EB4BA0">
              <w:t>Tác nhân chính</w:t>
            </w:r>
          </w:p>
        </w:tc>
        <w:tc>
          <w:tcPr>
            <w:tcW w:w="4261" w:type="dxa"/>
          </w:tcPr>
          <w:p w14:paraId="48A92DCD" w14:textId="77777777" w:rsidR="006D1E29" w:rsidRPr="00EB4BA0" w:rsidRDefault="006D1E29" w:rsidP="003E6AE5">
            <w:pPr>
              <w:jc w:val="left"/>
            </w:pPr>
            <w:r w:rsidRPr="00EB4BA0">
              <w:t>Admin</w:t>
            </w:r>
          </w:p>
        </w:tc>
      </w:tr>
      <w:tr w:rsidR="006D1E29" w:rsidRPr="00EB4BA0" w14:paraId="252F4A82" w14:textId="77777777" w:rsidTr="003E6AE5">
        <w:tc>
          <w:tcPr>
            <w:tcW w:w="4261" w:type="dxa"/>
          </w:tcPr>
          <w:p w14:paraId="771C33F0" w14:textId="77777777" w:rsidR="006D1E29" w:rsidRPr="00EB4BA0" w:rsidRDefault="006D1E29" w:rsidP="003E6AE5">
            <w:pPr>
              <w:jc w:val="left"/>
            </w:pPr>
            <w:r w:rsidRPr="00EB4BA0">
              <w:t xml:space="preserve">Mức </w:t>
            </w:r>
          </w:p>
        </w:tc>
        <w:tc>
          <w:tcPr>
            <w:tcW w:w="4261" w:type="dxa"/>
          </w:tcPr>
          <w:p w14:paraId="100183F0" w14:textId="77777777" w:rsidR="006D1E29" w:rsidRPr="00EB4BA0" w:rsidRDefault="006D1E29" w:rsidP="003E6AE5">
            <w:pPr>
              <w:jc w:val="left"/>
            </w:pPr>
            <w:r w:rsidRPr="00EB4BA0">
              <w:t>1</w:t>
            </w:r>
          </w:p>
        </w:tc>
      </w:tr>
      <w:tr w:rsidR="006D1E29" w:rsidRPr="00EB4BA0" w14:paraId="17B14BDA" w14:textId="77777777" w:rsidTr="003E6AE5">
        <w:tc>
          <w:tcPr>
            <w:tcW w:w="4261" w:type="dxa"/>
          </w:tcPr>
          <w:p w14:paraId="224A192C" w14:textId="77777777" w:rsidR="006D1E29" w:rsidRPr="00EB4BA0" w:rsidRDefault="006D1E29" w:rsidP="003E6AE5">
            <w:pPr>
              <w:jc w:val="left"/>
            </w:pPr>
            <w:r w:rsidRPr="00EB4BA0">
              <w:t xml:space="preserve">Người chịu trách nhiệm </w:t>
            </w:r>
          </w:p>
        </w:tc>
        <w:tc>
          <w:tcPr>
            <w:tcW w:w="4261" w:type="dxa"/>
          </w:tcPr>
          <w:p w14:paraId="0FB46C74" w14:textId="77777777" w:rsidR="006D1E29" w:rsidRPr="00EB4BA0" w:rsidRDefault="006D1E29" w:rsidP="003E6AE5">
            <w:pPr>
              <w:jc w:val="left"/>
            </w:pPr>
            <w:r w:rsidRPr="00EB4BA0">
              <w:t xml:space="preserve">Không </w:t>
            </w:r>
          </w:p>
        </w:tc>
      </w:tr>
      <w:tr w:rsidR="006D1E29" w:rsidRPr="00EB4BA0" w14:paraId="03AD2414" w14:textId="77777777" w:rsidTr="003E6AE5">
        <w:tc>
          <w:tcPr>
            <w:tcW w:w="4261" w:type="dxa"/>
          </w:tcPr>
          <w:p w14:paraId="07B79608" w14:textId="77777777" w:rsidR="006D1E29" w:rsidRPr="00EB4BA0" w:rsidRDefault="006D1E29" w:rsidP="003E6AE5">
            <w:pPr>
              <w:jc w:val="left"/>
            </w:pPr>
            <w:r w:rsidRPr="00EB4BA0">
              <w:t xml:space="preserve">Tiền điều kiện </w:t>
            </w:r>
          </w:p>
        </w:tc>
        <w:tc>
          <w:tcPr>
            <w:tcW w:w="4261" w:type="dxa"/>
          </w:tcPr>
          <w:p w14:paraId="29036E59" w14:textId="77777777" w:rsidR="006D1E29" w:rsidRPr="00EB4BA0" w:rsidRDefault="006D1E29" w:rsidP="003E6AE5">
            <w:pPr>
              <w:jc w:val="left"/>
            </w:pPr>
          </w:p>
        </w:tc>
      </w:tr>
      <w:tr w:rsidR="006D1E29" w:rsidRPr="00EB4BA0" w14:paraId="584C94C8" w14:textId="77777777" w:rsidTr="003E6AE5">
        <w:tc>
          <w:tcPr>
            <w:tcW w:w="4261" w:type="dxa"/>
          </w:tcPr>
          <w:p w14:paraId="244DBB48" w14:textId="77777777" w:rsidR="006D1E29" w:rsidRPr="00EB4BA0" w:rsidRDefault="006D1E29" w:rsidP="003E6AE5">
            <w:pPr>
              <w:jc w:val="left"/>
            </w:pPr>
            <w:r w:rsidRPr="00EB4BA0">
              <w:t>Đảm bảo tối thiểu</w:t>
            </w:r>
          </w:p>
        </w:tc>
        <w:tc>
          <w:tcPr>
            <w:tcW w:w="4261" w:type="dxa"/>
          </w:tcPr>
          <w:p w14:paraId="55166C7B" w14:textId="0C38605A" w:rsidR="006D1E29" w:rsidRPr="00EB4BA0" w:rsidRDefault="006D1E29" w:rsidP="003E6AE5">
            <w:pPr>
              <w:jc w:val="left"/>
            </w:pPr>
            <w:r w:rsidRPr="00EB4BA0">
              <w:t>Admin truy cập vào trang quản lý câu trả lời của người dùng.</w:t>
            </w:r>
          </w:p>
        </w:tc>
      </w:tr>
      <w:tr w:rsidR="006D1E29" w:rsidRPr="00EB4BA0" w14:paraId="25567E38" w14:textId="77777777" w:rsidTr="003E6AE5">
        <w:tc>
          <w:tcPr>
            <w:tcW w:w="4261" w:type="dxa"/>
          </w:tcPr>
          <w:p w14:paraId="0CF49E4B" w14:textId="77777777" w:rsidR="006D1E29" w:rsidRPr="00EB4BA0" w:rsidRDefault="006D1E29" w:rsidP="003E6AE5">
            <w:pPr>
              <w:jc w:val="left"/>
            </w:pPr>
            <w:r w:rsidRPr="00EB4BA0">
              <w:t xml:space="preserve">Đảm bảo thành công </w:t>
            </w:r>
          </w:p>
        </w:tc>
        <w:tc>
          <w:tcPr>
            <w:tcW w:w="4261" w:type="dxa"/>
          </w:tcPr>
          <w:p w14:paraId="1F694A5C" w14:textId="12A96C17" w:rsidR="006D1E29" w:rsidRPr="00EB4BA0" w:rsidRDefault="006D1E29" w:rsidP="003E6AE5">
            <w:pPr>
              <w:jc w:val="left"/>
            </w:pPr>
            <w:r w:rsidRPr="00EB4BA0">
              <w:t>Admin thêm câu trả lời lên diễn đàn thảo luận và xóa thành công dữ liệu câu trả lời người dùng.</w:t>
            </w:r>
          </w:p>
        </w:tc>
      </w:tr>
      <w:tr w:rsidR="006D1E29" w:rsidRPr="00EB4BA0" w14:paraId="6D2DBAD9" w14:textId="77777777" w:rsidTr="003E6AE5">
        <w:tc>
          <w:tcPr>
            <w:tcW w:w="4261" w:type="dxa"/>
          </w:tcPr>
          <w:p w14:paraId="0234F92C" w14:textId="77777777" w:rsidR="006D1E29" w:rsidRPr="00EB4BA0" w:rsidRDefault="006D1E29" w:rsidP="003E6AE5">
            <w:pPr>
              <w:jc w:val="left"/>
            </w:pPr>
            <w:r w:rsidRPr="00EB4BA0">
              <w:t xml:space="preserve">Kích hoạt </w:t>
            </w:r>
          </w:p>
        </w:tc>
        <w:tc>
          <w:tcPr>
            <w:tcW w:w="4261" w:type="dxa"/>
          </w:tcPr>
          <w:p w14:paraId="4547C3C2" w14:textId="77777777" w:rsidR="006D1E29" w:rsidRPr="00EB4BA0" w:rsidRDefault="006D1E29" w:rsidP="003E6AE5">
            <w:pPr>
              <w:jc w:val="left"/>
            </w:pPr>
            <w:r w:rsidRPr="00EB4BA0">
              <w:t>Admin truy cập vào trang quản lý câu hỏi người dùng</w:t>
            </w:r>
          </w:p>
        </w:tc>
      </w:tr>
      <w:tr w:rsidR="006D1E29" w:rsidRPr="00EB4BA0" w14:paraId="1CFBB6A1" w14:textId="77777777" w:rsidTr="003E6AE5">
        <w:tc>
          <w:tcPr>
            <w:tcW w:w="4261" w:type="dxa"/>
          </w:tcPr>
          <w:p w14:paraId="0E6611B8" w14:textId="77777777" w:rsidR="006D1E29" w:rsidRPr="00EB4BA0" w:rsidRDefault="006D1E29" w:rsidP="003E6AE5">
            <w:pPr>
              <w:jc w:val="left"/>
            </w:pPr>
            <w:r w:rsidRPr="00EB4BA0">
              <w:t xml:space="preserve">Chuỗi sự kiện chính </w:t>
            </w:r>
          </w:p>
        </w:tc>
        <w:tc>
          <w:tcPr>
            <w:tcW w:w="4261" w:type="dxa"/>
          </w:tcPr>
          <w:p w14:paraId="7CC26F1F" w14:textId="1513FFB9" w:rsidR="006D1E29" w:rsidRPr="00EB4BA0" w:rsidRDefault="006D1E29" w:rsidP="008E3C78">
            <w:pPr>
              <w:pStyle w:val="ListParagraph"/>
              <w:numPr>
                <w:ilvl w:val="0"/>
                <w:numId w:val="74"/>
              </w:numPr>
              <w:tabs>
                <w:tab w:val="left" w:pos="312"/>
              </w:tabs>
              <w:spacing w:line="240" w:lineRule="auto"/>
            </w:pPr>
            <w:r w:rsidRPr="00EB4BA0">
              <w:t>Admin click vào câu trả lời muốn xem, ứng dụng hiển thị dialog chứa thông tin chi tiết câu trả lời.</w:t>
            </w:r>
          </w:p>
          <w:p w14:paraId="4A2DE9B4" w14:textId="040369A6" w:rsidR="006D1E29" w:rsidRPr="00EB4BA0" w:rsidRDefault="006D1E29" w:rsidP="008E3C78">
            <w:pPr>
              <w:pStyle w:val="ListParagraph"/>
              <w:numPr>
                <w:ilvl w:val="0"/>
                <w:numId w:val="74"/>
              </w:numPr>
              <w:tabs>
                <w:tab w:val="left" w:pos="312"/>
              </w:tabs>
              <w:spacing w:line="240" w:lineRule="auto"/>
            </w:pPr>
            <w:r w:rsidRPr="00EB4BA0">
              <w:t>Click nút Add To Reply dữ liệu sẽ được thêm vào trang  diễn đàn</w:t>
            </w:r>
            <w:r w:rsidR="00AD38BA" w:rsidRPr="00EB4BA0">
              <w:t>g</w:t>
            </w:r>
            <w:r w:rsidRPr="00EB4BA0">
              <w:t xml:space="preserve"> thảo luận bên phía ứng dụng người dùng.</w:t>
            </w:r>
          </w:p>
          <w:p w14:paraId="0E06ED91" w14:textId="77777777" w:rsidR="006D1E29" w:rsidRPr="00EB4BA0" w:rsidRDefault="006D1E29" w:rsidP="008E3C78">
            <w:pPr>
              <w:pStyle w:val="ListParagraph"/>
              <w:numPr>
                <w:ilvl w:val="0"/>
                <w:numId w:val="74"/>
              </w:numPr>
              <w:tabs>
                <w:tab w:val="left" w:pos="312"/>
              </w:tabs>
              <w:spacing w:line="240" w:lineRule="auto"/>
            </w:pPr>
            <w:r w:rsidRPr="00EB4BA0">
              <w:t>Muốn xóa Admin Click nút Delete, ứng dụng hiển thị Dialog xác nhận xóa.</w:t>
            </w:r>
          </w:p>
          <w:p w14:paraId="3AD49158" w14:textId="77777777" w:rsidR="006D1E29" w:rsidRPr="00EB4BA0" w:rsidRDefault="006D1E29" w:rsidP="008E3C78">
            <w:pPr>
              <w:pStyle w:val="ListParagraph"/>
              <w:numPr>
                <w:ilvl w:val="0"/>
                <w:numId w:val="72"/>
              </w:numPr>
              <w:tabs>
                <w:tab w:val="left" w:pos="312"/>
              </w:tabs>
              <w:spacing w:line="240" w:lineRule="auto"/>
            </w:pPr>
            <w:r w:rsidRPr="00EB4BA0">
              <w:t>admin Click Continue dữ liệu được xóa.</w:t>
            </w:r>
          </w:p>
          <w:p w14:paraId="07D8A341" w14:textId="77777777" w:rsidR="006D1E29" w:rsidRPr="00EB4BA0" w:rsidRDefault="006D1E29" w:rsidP="008E3C78">
            <w:pPr>
              <w:pStyle w:val="ListParagraph"/>
              <w:numPr>
                <w:ilvl w:val="0"/>
                <w:numId w:val="72"/>
              </w:numPr>
              <w:tabs>
                <w:tab w:val="left" w:pos="312"/>
              </w:tabs>
              <w:spacing w:line="240" w:lineRule="auto"/>
            </w:pPr>
            <w:r w:rsidRPr="00EB4BA0">
              <w:t>admin Click Cancel, đóng dialog và dữ liệu không được xóa.</w:t>
            </w:r>
          </w:p>
        </w:tc>
      </w:tr>
      <w:tr w:rsidR="006D1E29" w:rsidRPr="00EB4BA0" w14:paraId="21334377" w14:textId="77777777" w:rsidTr="003E6AE5">
        <w:tc>
          <w:tcPr>
            <w:tcW w:w="4261" w:type="dxa"/>
          </w:tcPr>
          <w:p w14:paraId="7F99F2EF" w14:textId="77777777" w:rsidR="006D1E29" w:rsidRPr="00EB4BA0" w:rsidRDefault="006D1E29" w:rsidP="003E6AE5">
            <w:pPr>
              <w:jc w:val="left"/>
            </w:pPr>
            <w:r w:rsidRPr="00EB4BA0">
              <w:t>Chuỗi sự kiện thay thế</w:t>
            </w:r>
          </w:p>
        </w:tc>
        <w:tc>
          <w:tcPr>
            <w:tcW w:w="4261" w:type="dxa"/>
          </w:tcPr>
          <w:p w14:paraId="5009C0B8" w14:textId="77777777" w:rsidR="006D1E29" w:rsidRPr="00EB4BA0" w:rsidRDefault="006D1E29" w:rsidP="003E6AE5"/>
        </w:tc>
      </w:tr>
    </w:tbl>
    <w:p w14:paraId="0ABD0829" w14:textId="0563669B" w:rsidR="00EA5B96" w:rsidRPr="00EB4BA0" w:rsidRDefault="002970EC" w:rsidP="002443E8">
      <w:pPr>
        <w:pStyle w:val="Heading1"/>
        <w:rPr>
          <w:rFonts w:ascii="Times New Roman" w:hAnsi="Times New Roman"/>
          <w:color w:val="000000" w:themeColor="text1"/>
          <w:sz w:val="26"/>
        </w:rPr>
      </w:pPr>
      <w:bookmarkStart w:id="90" w:name="_Toc59614383"/>
      <w:bookmarkStart w:id="91" w:name="_Toc27799"/>
      <w:bookmarkStart w:id="92" w:name="_Toc13243"/>
      <w:bookmarkStart w:id="93" w:name="_Toc60170852"/>
      <w:bookmarkStart w:id="94" w:name="_Toc1849"/>
      <w:bookmarkStart w:id="95" w:name="_Toc12457"/>
      <w:bookmarkStart w:id="96" w:name="_Toc91855610"/>
      <w:bookmarkStart w:id="97" w:name="_Toc105094337"/>
      <w:bookmarkStart w:id="98" w:name="_Toc105157139"/>
      <w:bookmarkEnd w:id="89"/>
      <w:r w:rsidRPr="00EB4BA0">
        <w:rPr>
          <w:rFonts w:ascii="Times New Roman" w:hAnsi="Times New Roman"/>
          <w:color w:val="000000" w:themeColor="text1"/>
          <w:sz w:val="26"/>
        </w:rPr>
        <w:lastRenderedPageBreak/>
        <w:t xml:space="preserve">CHƯƠNG </w:t>
      </w:r>
      <w:r w:rsidR="00CB0CFB" w:rsidRPr="00EB4BA0">
        <w:rPr>
          <w:rFonts w:ascii="Times New Roman" w:hAnsi="Times New Roman"/>
          <w:color w:val="000000" w:themeColor="text1"/>
          <w:sz w:val="26"/>
        </w:rPr>
        <w:t>3</w:t>
      </w:r>
      <w:r w:rsidRPr="00EB4BA0">
        <w:rPr>
          <w:rFonts w:ascii="Times New Roman" w:hAnsi="Times New Roman"/>
          <w:color w:val="000000" w:themeColor="text1"/>
          <w:sz w:val="26"/>
        </w:rPr>
        <w:t xml:space="preserve">: </w:t>
      </w:r>
      <w:r w:rsidR="00EA5B96" w:rsidRPr="00EB4BA0">
        <w:rPr>
          <w:rFonts w:ascii="Times New Roman" w:hAnsi="Times New Roman"/>
          <w:color w:val="000000" w:themeColor="text1"/>
          <w:sz w:val="26"/>
        </w:rPr>
        <w:t>THẾT KẾ DATABASE</w:t>
      </w:r>
      <w:bookmarkEnd w:id="90"/>
      <w:bookmarkEnd w:id="91"/>
      <w:bookmarkEnd w:id="92"/>
      <w:bookmarkEnd w:id="93"/>
      <w:bookmarkEnd w:id="94"/>
      <w:bookmarkEnd w:id="95"/>
      <w:bookmarkEnd w:id="96"/>
      <w:bookmarkEnd w:id="97"/>
      <w:bookmarkEnd w:id="98"/>
    </w:p>
    <w:p w14:paraId="10EEBBE1" w14:textId="77777777" w:rsidR="00EA5B96" w:rsidRPr="00EB4BA0" w:rsidRDefault="00EA5B96" w:rsidP="00EA5B96">
      <w:r w:rsidRPr="00EB4BA0">
        <w:t>Tạo ra bộ dữ liệu SQLite của các bài thi bao gồm IQ Test, Xamarin Test, Nation Test, English Test.</w:t>
      </w:r>
    </w:p>
    <w:p w14:paraId="24E86566" w14:textId="2FFA2924" w:rsidR="00EA5B96" w:rsidRPr="00EB4BA0" w:rsidRDefault="00EA5B96" w:rsidP="00CB0CFB">
      <w:r w:rsidRPr="00EB4BA0">
        <w:t>Bộ dữ liệu Firebase bao gồm: Người dùng, Từ điển Tiếng Anh, Khóa Học, các câu hỏi và câu trả lời của người dùng.</w:t>
      </w:r>
    </w:p>
    <w:p w14:paraId="6EAFE905" w14:textId="664CB3AB" w:rsidR="00EA5B96" w:rsidRPr="00EB4BA0" w:rsidRDefault="00EA5B96" w:rsidP="008E3C78">
      <w:pPr>
        <w:pStyle w:val="Heading2"/>
        <w:numPr>
          <w:ilvl w:val="0"/>
          <w:numId w:val="99"/>
        </w:numPr>
        <w:jc w:val="left"/>
        <w:rPr>
          <w:rFonts w:ascii="Times New Roman" w:hAnsi="Times New Roman"/>
          <w:color w:val="000000" w:themeColor="text1"/>
          <w:sz w:val="26"/>
        </w:rPr>
      </w:pPr>
      <w:bookmarkStart w:id="99" w:name="_Toc91855611"/>
      <w:bookmarkStart w:id="100" w:name="_Toc105094338"/>
      <w:bookmarkStart w:id="101" w:name="_Toc105157140"/>
      <w:r w:rsidRPr="00EB4BA0">
        <w:rPr>
          <w:rFonts w:ascii="Times New Roman" w:hAnsi="Times New Roman"/>
          <w:color w:val="000000" w:themeColor="text1"/>
          <w:sz w:val="26"/>
        </w:rPr>
        <w:t xml:space="preserve">Database </w:t>
      </w:r>
      <w:bookmarkEnd w:id="99"/>
      <w:r w:rsidRPr="00EB4BA0">
        <w:rPr>
          <w:rFonts w:ascii="Times New Roman" w:hAnsi="Times New Roman"/>
          <w:color w:val="000000" w:themeColor="text1"/>
          <w:sz w:val="26"/>
        </w:rPr>
        <w:t>dữ liệu các bài thi trắc nghiệm với SQLITE</w:t>
      </w:r>
      <w:bookmarkEnd w:id="100"/>
      <w:bookmarkEnd w:id="101"/>
    </w:p>
    <w:p w14:paraId="6D8B694A" w14:textId="77777777" w:rsidR="00EA5B96" w:rsidRPr="00EB4BA0" w:rsidRDefault="00EA5B96" w:rsidP="00EA5B96">
      <w:pPr>
        <w:numPr>
          <w:ilvl w:val="0"/>
          <w:numId w:val="1"/>
        </w:numPr>
        <w:outlineLvl w:val="3"/>
        <w:rPr>
          <w:b/>
          <w:bCs/>
          <w:color w:val="000000" w:themeColor="text1"/>
          <w:sz w:val="24"/>
          <w:szCs w:val="24"/>
        </w:rPr>
      </w:pPr>
      <w:r w:rsidRPr="00EB4BA0">
        <w:rPr>
          <w:b/>
          <w:color w:val="000000" w:themeColor="text1"/>
          <w:sz w:val="24"/>
          <w:szCs w:val="24"/>
        </w:rPr>
        <w:t xml:space="preserve">IQ </w:t>
      </w:r>
    </w:p>
    <w:p w14:paraId="2F255597" w14:textId="77777777" w:rsidR="007F1876" w:rsidRPr="00EB4BA0" w:rsidRDefault="00EA5B96" w:rsidP="007F1876">
      <w:pPr>
        <w:keepNext/>
        <w:ind w:left="780"/>
        <w:outlineLvl w:val="3"/>
      </w:pPr>
      <w:r w:rsidRPr="00EB4BA0">
        <w:rPr>
          <w:b/>
          <w:bCs/>
          <w:noProof/>
          <w:color w:val="000000" w:themeColor="text1"/>
          <w:sz w:val="24"/>
          <w:szCs w:val="24"/>
        </w:rPr>
        <w:drawing>
          <wp:inline distT="0" distB="0" distL="0" distR="0" wp14:anchorId="39402962" wp14:editId="6D807542">
            <wp:extent cx="5943600" cy="1733107"/>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6056" cy="1733823"/>
                    </a:xfrm>
                    <a:prstGeom prst="rect">
                      <a:avLst/>
                    </a:prstGeom>
                  </pic:spPr>
                </pic:pic>
              </a:graphicData>
            </a:graphic>
          </wp:inline>
        </w:drawing>
      </w:r>
    </w:p>
    <w:p w14:paraId="7C4E00A4" w14:textId="00488893" w:rsidR="009B2A71" w:rsidRPr="00EB4BA0" w:rsidRDefault="007F1876" w:rsidP="00432FC3">
      <w:pPr>
        <w:pStyle w:val="Caption"/>
        <w:jc w:val="center"/>
      </w:pPr>
      <w:r w:rsidRPr="00EB4BA0">
        <w:t xml:space="preserve">Model </w:t>
      </w:r>
      <w:r w:rsidR="008E3C78" w:rsidRPr="00EB4BA0">
        <w:fldChar w:fldCharType="begin"/>
      </w:r>
      <w:r w:rsidR="008E3C78" w:rsidRPr="00EB4BA0">
        <w:instrText xml:space="preserve"> SEQ Model \* ARABIC </w:instrText>
      </w:r>
      <w:r w:rsidR="008E3C78" w:rsidRPr="00EB4BA0">
        <w:fldChar w:fldCharType="separate"/>
      </w:r>
      <w:r w:rsidR="00167943" w:rsidRPr="00EB4BA0">
        <w:rPr>
          <w:noProof/>
        </w:rPr>
        <w:t>1</w:t>
      </w:r>
      <w:r w:rsidR="008E3C78" w:rsidRPr="00EB4BA0">
        <w:rPr>
          <w:noProof/>
        </w:rPr>
        <w:fldChar w:fldCharType="end"/>
      </w:r>
      <w:r w:rsidRPr="00EB4BA0">
        <w:t>: IQ Question</w:t>
      </w:r>
    </w:p>
    <w:p w14:paraId="474422A4" w14:textId="77777777" w:rsidR="00EA5B96" w:rsidRPr="00EB4BA0" w:rsidRDefault="00EA5B96" w:rsidP="00EA5B96">
      <w:pPr>
        <w:keepNext/>
        <w:ind w:left="780"/>
        <w:jc w:val="center"/>
        <w:outlineLvl w:val="3"/>
      </w:pPr>
      <w:r w:rsidRPr="00EB4BA0">
        <w:rPr>
          <w:b/>
          <w:bCs/>
          <w:noProof/>
          <w:color w:val="000000" w:themeColor="text1"/>
          <w:sz w:val="24"/>
          <w:szCs w:val="24"/>
        </w:rPr>
        <w:drawing>
          <wp:inline distT="0" distB="0" distL="0" distR="0" wp14:anchorId="741F4AF3" wp14:editId="6F8B54B8">
            <wp:extent cx="6108552" cy="3411855"/>
            <wp:effectExtent l="0" t="0" r="6985" b="0"/>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18"/>
                    <a:stretch>
                      <a:fillRect/>
                    </a:stretch>
                  </pic:blipFill>
                  <pic:spPr>
                    <a:xfrm>
                      <a:off x="0" y="0"/>
                      <a:ext cx="6177430" cy="3450326"/>
                    </a:xfrm>
                    <a:prstGeom prst="rect">
                      <a:avLst/>
                    </a:prstGeom>
                  </pic:spPr>
                </pic:pic>
              </a:graphicData>
            </a:graphic>
          </wp:inline>
        </w:drawing>
      </w:r>
    </w:p>
    <w:p w14:paraId="1BF1D821" w14:textId="77777777" w:rsidR="00EA5B96" w:rsidRPr="00EB4BA0" w:rsidRDefault="00EA5B96" w:rsidP="00EA5B96">
      <w:pPr>
        <w:pStyle w:val="Caption"/>
        <w:jc w:val="center"/>
        <w:rPr>
          <w:rFonts w:ascii="Times New Roman" w:hAnsi="Times New Roman" w:cs="Times New Roman"/>
        </w:rPr>
      </w:pPr>
      <w:bookmarkStart w:id="102" w:name="_Toc104390528"/>
      <w:r w:rsidRPr="00EB4BA0">
        <w:rPr>
          <w:rFonts w:ascii="Times New Roman" w:hAnsi="Times New Roman" w:cs="Times New Roman"/>
        </w:rPr>
        <w:t xml:space="preserve">SQLITE DATA </w:t>
      </w:r>
      <w:r w:rsidRPr="00EB4BA0">
        <w:rPr>
          <w:rFonts w:ascii="Times New Roman" w:hAnsi="Times New Roman" w:cs="Times New Roman"/>
        </w:rPr>
        <w:fldChar w:fldCharType="begin"/>
      </w:r>
      <w:r w:rsidRPr="00EB4BA0">
        <w:rPr>
          <w:rFonts w:ascii="Times New Roman" w:hAnsi="Times New Roman" w:cs="Times New Roman"/>
        </w:rPr>
        <w:instrText xml:space="preserve"> SEQ SQLITE_DATA \* ARABIC </w:instrText>
      </w:r>
      <w:r w:rsidRPr="00EB4BA0">
        <w:rPr>
          <w:rFonts w:ascii="Times New Roman" w:hAnsi="Times New Roman" w:cs="Times New Roman"/>
        </w:rPr>
        <w:fldChar w:fldCharType="separate"/>
      </w:r>
      <w:r w:rsidRPr="00EB4BA0">
        <w:rPr>
          <w:rFonts w:ascii="Times New Roman" w:hAnsi="Times New Roman" w:cs="Times New Roman"/>
          <w:noProof/>
        </w:rPr>
        <w:t>1</w:t>
      </w:r>
      <w:r w:rsidRPr="00EB4BA0">
        <w:rPr>
          <w:rFonts w:ascii="Times New Roman" w:hAnsi="Times New Roman" w:cs="Times New Roman"/>
          <w:noProof/>
        </w:rPr>
        <w:fldChar w:fldCharType="end"/>
      </w:r>
      <w:r w:rsidRPr="00EB4BA0">
        <w:rPr>
          <w:rFonts w:ascii="Times New Roman" w:hAnsi="Times New Roman" w:cs="Times New Roman"/>
        </w:rPr>
        <w:t>: IQ DaTa</w:t>
      </w:r>
      <w:bookmarkEnd w:id="102"/>
    </w:p>
    <w:p w14:paraId="27FD28B4" w14:textId="7C151750" w:rsidR="00EA5B96" w:rsidRPr="00EB4BA0" w:rsidRDefault="00EA5B96" w:rsidP="00EA5B96"/>
    <w:p w14:paraId="360F5C81" w14:textId="77777777" w:rsidR="00EA5B96" w:rsidRPr="00EB4BA0" w:rsidRDefault="00EA5B96" w:rsidP="00EA5B96">
      <w:pPr>
        <w:numPr>
          <w:ilvl w:val="0"/>
          <w:numId w:val="1"/>
        </w:numPr>
        <w:ind w:left="778"/>
        <w:outlineLvl w:val="3"/>
        <w:rPr>
          <w:b/>
        </w:rPr>
      </w:pPr>
      <w:r w:rsidRPr="00EB4BA0">
        <w:rPr>
          <w:b/>
        </w:rPr>
        <w:lastRenderedPageBreak/>
        <w:t>Xamarin</w:t>
      </w:r>
    </w:p>
    <w:p w14:paraId="7CD605AA" w14:textId="77777777" w:rsidR="007F1876" w:rsidRPr="00EB4BA0" w:rsidRDefault="00EA5B96" w:rsidP="007F1876">
      <w:pPr>
        <w:keepNext/>
        <w:ind w:left="778"/>
        <w:jc w:val="center"/>
        <w:outlineLvl w:val="3"/>
      </w:pPr>
      <w:r w:rsidRPr="00EB4BA0">
        <w:rPr>
          <w:b/>
          <w:noProof/>
        </w:rPr>
        <w:drawing>
          <wp:inline distT="0" distB="0" distL="0" distR="0" wp14:anchorId="4F3E0E34" wp14:editId="1AB3C85F">
            <wp:extent cx="5943600" cy="246675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8834" cy="2468925"/>
                    </a:xfrm>
                    <a:prstGeom prst="rect">
                      <a:avLst/>
                    </a:prstGeom>
                  </pic:spPr>
                </pic:pic>
              </a:graphicData>
            </a:graphic>
          </wp:inline>
        </w:drawing>
      </w:r>
    </w:p>
    <w:p w14:paraId="065C95E9" w14:textId="34170C20" w:rsidR="00EA5B96" w:rsidRPr="00EB4BA0" w:rsidRDefault="007F1876" w:rsidP="007F1876">
      <w:pPr>
        <w:pStyle w:val="Caption"/>
        <w:jc w:val="center"/>
        <w:rPr>
          <w:b/>
        </w:rPr>
      </w:pPr>
      <w:r w:rsidRPr="00EB4BA0">
        <w:t xml:space="preserve">Model </w:t>
      </w:r>
      <w:r w:rsidR="008E3C78" w:rsidRPr="00EB4BA0">
        <w:fldChar w:fldCharType="begin"/>
      </w:r>
      <w:r w:rsidR="008E3C78" w:rsidRPr="00EB4BA0">
        <w:instrText xml:space="preserve"> SEQ Model \* ARABIC </w:instrText>
      </w:r>
      <w:r w:rsidR="008E3C78" w:rsidRPr="00EB4BA0">
        <w:fldChar w:fldCharType="separate"/>
      </w:r>
      <w:r w:rsidR="00167943" w:rsidRPr="00EB4BA0">
        <w:rPr>
          <w:noProof/>
        </w:rPr>
        <w:t>2</w:t>
      </w:r>
      <w:r w:rsidR="008E3C78" w:rsidRPr="00EB4BA0">
        <w:rPr>
          <w:noProof/>
        </w:rPr>
        <w:fldChar w:fldCharType="end"/>
      </w:r>
      <w:r w:rsidRPr="00EB4BA0">
        <w:t>: Question Xamarin</w:t>
      </w:r>
    </w:p>
    <w:p w14:paraId="28EFC557" w14:textId="77777777" w:rsidR="00EA5B96" w:rsidRPr="00EB4BA0" w:rsidRDefault="00EA5B96" w:rsidP="00EA5B96">
      <w:pPr>
        <w:keepNext/>
        <w:ind w:left="778"/>
        <w:jc w:val="center"/>
        <w:outlineLvl w:val="3"/>
      </w:pPr>
      <w:r w:rsidRPr="00EB4BA0">
        <w:rPr>
          <w:b/>
          <w:noProof/>
        </w:rPr>
        <w:drawing>
          <wp:inline distT="0" distB="0" distL="0" distR="0" wp14:anchorId="7E1A9211" wp14:editId="5C6280CC">
            <wp:extent cx="5941910" cy="3457575"/>
            <wp:effectExtent l="0" t="0" r="1905" b="0"/>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10;&#10;Description automatically generated"/>
                    <pic:cNvPicPr/>
                  </pic:nvPicPr>
                  <pic:blipFill>
                    <a:blip r:embed="rId20"/>
                    <a:stretch>
                      <a:fillRect/>
                    </a:stretch>
                  </pic:blipFill>
                  <pic:spPr>
                    <a:xfrm>
                      <a:off x="0" y="0"/>
                      <a:ext cx="5966852" cy="3472089"/>
                    </a:xfrm>
                    <a:prstGeom prst="rect">
                      <a:avLst/>
                    </a:prstGeom>
                  </pic:spPr>
                </pic:pic>
              </a:graphicData>
            </a:graphic>
          </wp:inline>
        </w:drawing>
      </w:r>
    </w:p>
    <w:p w14:paraId="11726F34" w14:textId="77777777" w:rsidR="00EA5B96" w:rsidRPr="00EB4BA0" w:rsidRDefault="00EA5B96" w:rsidP="00EA5B96">
      <w:pPr>
        <w:pStyle w:val="Caption"/>
        <w:jc w:val="center"/>
        <w:rPr>
          <w:rFonts w:ascii="Times New Roman" w:hAnsi="Times New Roman" w:cs="Times New Roman"/>
          <w:b/>
        </w:rPr>
      </w:pPr>
      <w:bookmarkStart w:id="103" w:name="_Toc104390529"/>
      <w:r w:rsidRPr="00EB4BA0">
        <w:rPr>
          <w:rFonts w:ascii="Times New Roman" w:hAnsi="Times New Roman" w:cs="Times New Roman"/>
        </w:rPr>
        <w:t xml:space="preserve">SQLITE DATA </w:t>
      </w:r>
      <w:r w:rsidRPr="00EB4BA0">
        <w:rPr>
          <w:rFonts w:ascii="Times New Roman" w:hAnsi="Times New Roman" w:cs="Times New Roman"/>
        </w:rPr>
        <w:fldChar w:fldCharType="begin"/>
      </w:r>
      <w:r w:rsidRPr="00EB4BA0">
        <w:rPr>
          <w:rFonts w:ascii="Times New Roman" w:hAnsi="Times New Roman" w:cs="Times New Roman"/>
        </w:rPr>
        <w:instrText xml:space="preserve"> SEQ SQLITE_DATA \* ARABIC </w:instrText>
      </w:r>
      <w:r w:rsidRPr="00EB4BA0">
        <w:rPr>
          <w:rFonts w:ascii="Times New Roman" w:hAnsi="Times New Roman" w:cs="Times New Roman"/>
        </w:rPr>
        <w:fldChar w:fldCharType="separate"/>
      </w:r>
      <w:r w:rsidRPr="00EB4BA0">
        <w:rPr>
          <w:rFonts w:ascii="Times New Roman" w:hAnsi="Times New Roman" w:cs="Times New Roman"/>
          <w:noProof/>
        </w:rPr>
        <w:t>2</w:t>
      </w:r>
      <w:r w:rsidRPr="00EB4BA0">
        <w:rPr>
          <w:rFonts w:ascii="Times New Roman" w:hAnsi="Times New Roman" w:cs="Times New Roman"/>
          <w:noProof/>
        </w:rPr>
        <w:fldChar w:fldCharType="end"/>
      </w:r>
      <w:r w:rsidRPr="00EB4BA0">
        <w:rPr>
          <w:rFonts w:ascii="Times New Roman" w:hAnsi="Times New Roman" w:cs="Times New Roman"/>
        </w:rPr>
        <w:t>:Xamarin Data</w:t>
      </w:r>
      <w:bookmarkEnd w:id="103"/>
    </w:p>
    <w:p w14:paraId="6E20D423" w14:textId="77777777" w:rsidR="00EA5B96" w:rsidRPr="00EB4BA0" w:rsidRDefault="00EA5B96" w:rsidP="00EA5B96">
      <w:pPr>
        <w:outlineLvl w:val="3"/>
        <w:rPr>
          <w:b/>
          <w:bCs/>
          <w:color w:val="000000" w:themeColor="text1"/>
          <w:sz w:val="24"/>
          <w:szCs w:val="24"/>
        </w:rPr>
      </w:pPr>
    </w:p>
    <w:p w14:paraId="7C773008" w14:textId="77777777" w:rsidR="00EA5B96" w:rsidRPr="00EB4BA0" w:rsidRDefault="00EA5B96" w:rsidP="00EA5B96">
      <w:pPr>
        <w:outlineLvl w:val="3"/>
        <w:rPr>
          <w:b/>
          <w:bCs/>
          <w:color w:val="000000" w:themeColor="text1"/>
          <w:sz w:val="24"/>
          <w:szCs w:val="24"/>
        </w:rPr>
      </w:pPr>
    </w:p>
    <w:p w14:paraId="037AA3B6" w14:textId="77777777" w:rsidR="00EA5B96" w:rsidRPr="00EB4BA0" w:rsidRDefault="00EA5B96" w:rsidP="00EA5B96">
      <w:pPr>
        <w:outlineLvl w:val="3"/>
        <w:rPr>
          <w:b/>
          <w:bCs/>
          <w:color w:val="000000" w:themeColor="text1"/>
          <w:sz w:val="24"/>
          <w:szCs w:val="24"/>
        </w:rPr>
      </w:pPr>
    </w:p>
    <w:p w14:paraId="12E739E3" w14:textId="77777777" w:rsidR="00EA5B96" w:rsidRPr="00EB4BA0" w:rsidRDefault="00EA5B96" w:rsidP="00EA5B96">
      <w:pPr>
        <w:outlineLvl w:val="3"/>
        <w:rPr>
          <w:b/>
          <w:bCs/>
          <w:color w:val="000000" w:themeColor="text1"/>
          <w:sz w:val="24"/>
          <w:szCs w:val="24"/>
        </w:rPr>
      </w:pPr>
    </w:p>
    <w:p w14:paraId="4BA478DB" w14:textId="77777777" w:rsidR="00EA5B96" w:rsidRPr="00EB4BA0" w:rsidRDefault="00EA5B96" w:rsidP="00EA5B96">
      <w:pPr>
        <w:outlineLvl w:val="3"/>
        <w:rPr>
          <w:b/>
          <w:bCs/>
          <w:color w:val="000000" w:themeColor="text1"/>
          <w:sz w:val="24"/>
          <w:szCs w:val="24"/>
        </w:rPr>
      </w:pPr>
    </w:p>
    <w:p w14:paraId="7FBD36A8" w14:textId="77777777" w:rsidR="00EA5B96" w:rsidRPr="00EB4BA0" w:rsidRDefault="00EA5B96" w:rsidP="00EA5B96">
      <w:pPr>
        <w:numPr>
          <w:ilvl w:val="0"/>
          <w:numId w:val="1"/>
        </w:numPr>
        <w:outlineLvl w:val="3"/>
        <w:rPr>
          <w:b/>
          <w:bCs/>
          <w:color w:val="000000" w:themeColor="text1"/>
        </w:rPr>
      </w:pPr>
      <w:r w:rsidRPr="00EB4BA0">
        <w:rPr>
          <w:b/>
          <w:color w:val="000000" w:themeColor="text1"/>
        </w:rPr>
        <w:t>English</w:t>
      </w:r>
    </w:p>
    <w:p w14:paraId="36018DAE" w14:textId="77777777" w:rsidR="007F1876" w:rsidRPr="00EB4BA0" w:rsidRDefault="00EA5B96" w:rsidP="007F1876">
      <w:pPr>
        <w:keepNext/>
        <w:ind w:left="420"/>
        <w:jc w:val="center"/>
        <w:outlineLvl w:val="3"/>
      </w:pPr>
      <w:r w:rsidRPr="00EB4BA0">
        <w:rPr>
          <w:b/>
          <w:bCs/>
          <w:noProof/>
          <w:color w:val="000000" w:themeColor="text1"/>
        </w:rPr>
        <w:drawing>
          <wp:inline distT="0" distB="0" distL="0" distR="0" wp14:anchorId="49F3FE3B" wp14:editId="306CFB65">
            <wp:extent cx="5943600" cy="2721935"/>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8760" cy="2724298"/>
                    </a:xfrm>
                    <a:prstGeom prst="rect">
                      <a:avLst/>
                    </a:prstGeom>
                  </pic:spPr>
                </pic:pic>
              </a:graphicData>
            </a:graphic>
          </wp:inline>
        </w:drawing>
      </w:r>
    </w:p>
    <w:p w14:paraId="18E6C7B7" w14:textId="7726E407" w:rsidR="00EA5B96" w:rsidRPr="00EB4BA0" w:rsidRDefault="007F1876" w:rsidP="007F1876">
      <w:pPr>
        <w:pStyle w:val="Caption"/>
        <w:jc w:val="center"/>
        <w:rPr>
          <w:b/>
          <w:bCs/>
          <w:color w:val="000000" w:themeColor="text1"/>
        </w:rPr>
      </w:pPr>
      <w:r w:rsidRPr="00EB4BA0">
        <w:t xml:space="preserve">Model </w:t>
      </w:r>
      <w:r w:rsidR="008E3C78" w:rsidRPr="00EB4BA0">
        <w:fldChar w:fldCharType="begin"/>
      </w:r>
      <w:r w:rsidR="008E3C78" w:rsidRPr="00EB4BA0">
        <w:instrText xml:space="preserve"> SEQ Model \* ARABIC </w:instrText>
      </w:r>
      <w:r w:rsidR="008E3C78" w:rsidRPr="00EB4BA0">
        <w:fldChar w:fldCharType="separate"/>
      </w:r>
      <w:r w:rsidR="00167943" w:rsidRPr="00EB4BA0">
        <w:rPr>
          <w:noProof/>
        </w:rPr>
        <w:t>3</w:t>
      </w:r>
      <w:r w:rsidR="008E3C78" w:rsidRPr="00EB4BA0">
        <w:rPr>
          <w:noProof/>
        </w:rPr>
        <w:fldChar w:fldCharType="end"/>
      </w:r>
      <w:r w:rsidRPr="00EB4BA0">
        <w:t>: English Question</w:t>
      </w:r>
    </w:p>
    <w:p w14:paraId="6888748B" w14:textId="77777777" w:rsidR="00EA5B96" w:rsidRPr="00EB4BA0" w:rsidRDefault="00EA5B96" w:rsidP="00EA5B96">
      <w:pPr>
        <w:keepNext/>
        <w:ind w:left="780"/>
        <w:jc w:val="center"/>
        <w:outlineLvl w:val="3"/>
      </w:pPr>
      <w:r w:rsidRPr="00EB4BA0">
        <w:rPr>
          <w:noProof/>
        </w:rPr>
        <w:drawing>
          <wp:inline distT="0" distB="0" distL="0" distR="0" wp14:anchorId="5FF522FD" wp14:editId="5A4C20D2">
            <wp:extent cx="5943600" cy="3029585"/>
            <wp:effectExtent l="0" t="0" r="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22"/>
                    <a:stretch>
                      <a:fillRect/>
                    </a:stretch>
                  </pic:blipFill>
                  <pic:spPr>
                    <a:xfrm>
                      <a:off x="0" y="0"/>
                      <a:ext cx="5943600" cy="3029585"/>
                    </a:xfrm>
                    <a:prstGeom prst="rect">
                      <a:avLst/>
                    </a:prstGeom>
                  </pic:spPr>
                </pic:pic>
              </a:graphicData>
            </a:graphic>
          </wp:inline>
        </w:drawing>
      </w:r>
    </w:p>
    <w:p w14:paraId="55EBFA1F" w14:textId="77777777" w:rsidR="00EA5B96" w:rsidRPr="00EB4BA0" w:rsidRDefault="00EA5B96" w:rsidP="00EA5B96">
      <w:pPr>
        <w:pStyle w:val="Caption"/>
        <w:jc w:val="center"/>
        <w:rPr>
          <w:rFonts w:ascii="Times New Roman" w:hAnsi="Times New Roman" w:cs="Times New Roman"/>
          <w:b/>
          <w:bCs/>
          <w:color w:val="000000" w:themeColor="text1"/>
        </w:rPr>
      </w:pPr>
      <w:bookmarkStart w:id="104" w:name="_Toc104390530"/>
      <w:r w:rsidRPr="00EB4BA0">
        <w:rPr>
          <w:rFonts w:ascii="Times New Roman" w:hAnsi="Times New Roman" w:cs="Times New Roman"/>
        </w:rPr>
        <w:t xml:space="preserve">SQLITE DATA </w:t>
      </w:r>
      <w:r w:rsidRPr="00EB4BA0">
        <w:rPr>
          <w:rFonts w:ascii="Times New Roman" w:hAnsi="Times New Roman" w:cs="Times New Roman"/>
        </w:rPr>
        <w:fldChar w:fldCharType="begin"/>
      </w:r>
      <w:r w:rsidRPr="00EB4BA0">
        <w:rPr>
          <w:rFonts w:ascii="Times New Roman" w:hAnsi="Times New Roman" w:cs="Times New Roman"/>
        </w:rPr>
        <w:instrText xml:space="preserve"> SEQ SQLITE_DATA \* ARABIC </w:instrText>
      </w:r>
      <w:r w:rsidRPr="00EB4BA0">
        <w:rPr>
          <w:rFonts w:ascii="Times New Roman" w:hAnsi="Times New Roman" w:cs="Times New Roman"/>
        </w:rPr>
        <w:fldChar w:fldCharType="separate"/>
      </w:r>
      <w:r w:rsidRPr="00EB4BA0">
        <w:rPr>
          <w:rFonts w:ascii="Times New Roman" w:hAnsi="Times New Roman" w:cs="Times New Roman"/>
          <w:noProof/>
        </w:rPr>
        <w:t>3</w:t>
      </w:r>
      <w:r w:rsidRPr="00EB4BA0">
        <w:rPr>
          <w:rFonts w:ascii="Times New Roman" w:hAnsi="Times New Roman" w:cs="Times New Roman"/>
          <w:noProof/>
        </w:rPr>
        <w:fldChar w:fldCharType="end"/>
      </w:r>
      <w:r w:rsidRPr="00EB4BA0">
        <w:rPr>
          <w:rFonts w:ascii="Times New Roman" w:hAnsi="Times New Roman" w:cs="Times New Roman"/>
        </w:rPr>
        <w:t>: English Data</w:t>
      </w:r>
      <w:bookmarkEnd w:id="104"/>
    </w:p>
    <w:p w14:paraId="58E75A3E" w14:textId="77777777" w:rsidR="00EA5B96" w:rsidRPr="00EB4BA0" w:rsidRDefault="00EA5B96" w:rsidP="00EA5B96">
      <w:pPr>
        <w:rPr>
          <w:b/>
          <w:bCs/>
          <w:color w:val="000000" w:themeColor="text1"/>
        </w:rPr>
      </w:pPr>
      <w:r w:rsidRPr="00EB4BA0">
        <w:rPr>
          <w:b/>
          <w:bCs/>
          <w:color w:val="000000" w:themeColor="text1"/>
        </w:rPr>
        <w:br w:type="page"/>
      </w:r>
    </w:p>
    <w:p w14:paraId="3E7DD457" w14:textId="77777777" w:rsidR="00EA5B96" w:rsidRPr="00EB4BA0" w:rsidRDefault="00EA5B96" w:rsidP="008E3C78">
      <w:pPr>
        <w:pStyle w:val="Heading2"/>
        <w:numPr>
          <w:ilvl w:val="0"/>
          <w:numId w:val="99"/>
        </w:numPr>
        <w:jc w:val="left"/>
        <w:rPr>
          <w:rFonts w:ascii="Times New Roman" w:hAnsi="Times New Roman"/>
          <w:color w:val="000000" w:themeColor="text1"/>
          <w:sz w:val="26"/>
        </w:rPr>
      </w:pPr>
      <w:r w:rsidRPr="00EB4BA0">
        <w:rPr>
          <w:rFonts w:ascii="Times New Roman" w:hAnsi="Times New Roman"/>
          <w:color w:val="000000" w:themeColor="text1"/>
          <w:sz w:val="26"/>
        </w:rPr>
        <w:lastRenderedPageBreak/>
        <w:t xml:space="preserve"> </w:t>
      </w:r>
      <w:bookmarkStart w:id="105" w:name="_Toc105094339"/>
      <w:bookmarkStart w:id="106" w:name="_Toc105157141"/>
      <w:r w:rsidRPr="00EB4BA0">
        <w:rPr>
          <w:rFonts w:ascii="Times New Roman" w:hAnsi="Times New Roman"/>
          <w:color w:val="000000" w:themeColor="text1"/>
          <w:sz w:val="26"/>
        </w:rPr>
        <w:t>Database dữ liệu Firebase</w:t>
      </w:r>
      <w:bookmarkEnd w:id="105"/>
      <w:bookmarkEnd w:id="106"/>
    </w:p>
    <w:p w14:paraId="7C47E2F2" w14:textId="77777777" w:rsidR="00EA5B96" w:rsidRPr="00EB4BA0" w:rsidRDefault="00EA5B96" w:rsidP="00EA5B96">
      <w:pPr>
        <w:pStyle w:val="ListParagraph"/>
        <w:numPr>
          <w:ilvl w:val="0"/>
          <w:numId w:val="3"/>
        </w:numPr>
        <w:rPr>
          <w:b/>
          <w:bCs/>
        </w:rPr>
      </w:pPr>
      <w:r w:rsidRPr="00EB4BA0">
        <w:rPr>
          <w:b/>
        </w:rPr>
        <w:t>Dữ liệu từ vựng Tiếng Anh</w:t>
      </w:r>
    </w:p>
    <w:p w14:paraId="2F0C782E" w14:textId="77777777" w:rsidR="007F1876" w:rsidRPr="00EB4BA0" w:rsidRDefault="00EA5B96" w:rsidP="007F1876">
      <w:pPr>
        <w:pStyle w:val="ListParagraph"/>
        <w:keepNext/>
        <w:ind w:left="854"/>
        <w:jc w:val="center"/>
      </w:pPr>
      <w:r w:rsidRPr="00EB4BA0">
        <w:rPr>
          <w:b/>
          <w:bCs/>
          <w:noProof/>
        </w:rPr>
        <w:drawing>
          <wp:inline distT="0" distB="0" distL="0" distR="0" wp14:anchorId="3593FB1F" wp14:editId="09159E25">
            <wp:extent cx="4610743" cy="2429214"/>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10743" cy="2429214"/>
                    </a:xfrm>
                    <a:prstGeom prst="rect">
                      <a:avLst/>
                    </a:prstGeom>
                  </pic:spPr>
                </pic:pic>
              </a:graphicData>
            </a:graphic>
          </wp:inline>
        </w:drawing>
      </w:r>
    </w:p>
    <w:p w14:paraId="6CDA59D8" w14:textId="4CAF8EBE" w:rsidR="00EA5B96" w:rsidRPr="00EB4BA0" w:rsidRDefault="007F1876" w:rsidP="007F1876">
      <w:pPr>
        <w:pStyle w:val="Caption"/>
        <w:jc w:val="center"/>
        <w:rPr>
          <w:b/>
          <w:bCs/>
        </w:rPr>
      </w:pPr>
      <w:r w:rsidRPr="00EB4BA0">
        <w:t xml:space="preserve">Model </w:t>
      </w:r>
      <w:r w:rsidR="008E3C78" w:rsidRPr="00EB4BA0">
        <w:fldChar w:fldCharType="begin"/>
      </w:r>
      <w:r w:rsidR="008E3C78" w:rsidRPr="00EB4BA0">
        <w:instrText xml:space="preserve"> SEQ Model \* ARABIC </w:instrText>
      </w:r>
      <w:r w:rsidR="008E3C78" w:rsidRPr="00EB4BA0">
        <w:fldChar w:fldCharType="separate"/>
      </w:r>
      <w:r w:rsidR="00167943" w:rsidRPr="00EB4BA0">
        <w:rPr>
          <w:noProof/>
        </w:rPr>
        <w:t>4</w:t>
      </w:r>
      <w:r w:rsidR="008E3C78" w:rsidRPr="00EB4BA0">
        <w:rPr>
          <w:noProof/>
        </w:rPr>
        <w:fldChar w:fldCharType="end"/>
      </w:r>
      <w:r w:rsidRPr="00EB4BA0">
        <w:t>: Normal English</w:t>
      </w:r>
    </w:p>
    <w:p w14:paraId="0FB59E18" w14:textId="77777777" w:rsidR="00EA5B96" w:rsidRPr="00EB4BA0" w:rsidRDefault="00EA5B96" w:rsidP="00EA5B96">
      <w:pPr>
        <w:pStyle w:val="ListParagraph"/>
        <w:ind w:left="854"/>
        <w:jc w:val="center"/>
        <w:rPr>
          <w:b/>
          <w:bCs/>
        </w:rPr>
      </w:pPr>
    </w:p>
    <w:p w14:paraId="457EC47A" w14:textId="77777777" w:rsidR="00EA5B96" w:rsidRPr="00EB4BA0" w:rsidRDefault="00EA5B96" w:rsidP="00EA5B96">
      <w:pPr>
        <w:pStyle w:val="ListParagraph"/>
        <w:keepNext/>
        <w:ind w:left="854"/>
        <w:jc w:val="center"/>
      </w:pPr>
      <w:r w:rsidRPr="00EB4BA0">
        <w:rPr>
          <w:noProof/>
        </w:rPr>
        <w:drawing>
          <wp:inline distT="0" distB="0" distL="0" distR="0" wp14:anchorId="1D60A8AA" wp14:editId="74640A62">
            <wp:extent cx="5500746" cy="3179135"/>
            <wp:effectExtent l="0" t="0" r="5080" b="254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24"/>
                    <a:stretch>
                      <a:fillRect/>
                    </a:stretch>
                  </pic:blipFill>
                  <pic:spPr>
                    <a:xfrm>
                      <a:off x="0" y="0"/>
                      <a:ext cx="5583885" cy="3227185"/>
                    </a:xfrm>
                    <a:prstGeom prst="rect">
                      <a:avLst/>
                    </a:prstGeom>
                  </pic:spPr>
                </pic:pic>
              </a:graphicData>
            </a:graphic>
          </wp:inline>
        </w:drawing>
      </w:r>
    </w:p>
    <w:p w14:paraId="2B445A48" w14:textId="77777777" w:rsidR="00EA5B96" w:rsidRPr="00EB4BA0" w:rsidRDefault="00EA5B96" w:rsidP="00EA5B96">
      <w:pPr>
        <w:pStyle w:val="Caption"/>
        <w:jc w:val="center"/>
      </w:pPr>
      <w:bookmarkStart w:id="107" w:name="_Toc104390469"/>
      <w:r w:rsidRPr="00EB4BA0">
        <w:t xml:space="preserve">English Word Image </w:t>
      </w:r>
      <w:r w:rsidR="008E3C78" w:rsidRPr="00EB4BA0">
        <w:fldChar w:fldCharType="begin"/>
      </w:r>
      <w:r w:rsidR="008E3C78" w:rsidRPr="00EB4BA0">
        <w:instrText xml:space="preserve"> SEQ English_Word_Image \* ARABIC </w:instrText>
      </w:r>
      <w:r w:rsidR="008E3C78" w:rsidRPr="00EB4BA0">
        <w:fldChar w:fldCharType="separate"/>
      </w:r>
      <w:r w:rsidRPr="00EB4BA0">
        <w:rPr>
          <w:noProof/>
        </w:rPr>
        <w:t>1</w:t>
      </w:r>
      <w:r w:rsidR="008E3C78" w:rsidRPr="00EB4BA0">
        <w:rPr>
          <w:noProof/>
        </w:rPr>
        <w:fldChar w:fldCharType="end"/>
      </w:r>
      <w:r w:rsidRPr="00EB4BA0">
        <w:t>: Normal</w:t>
      </w:r>
      <w:bookmarkEnd w:id="107"/>
    </w:p>
    <w:p w14:paraId="78484D73" w14:textId="77777777" w:rsidR="00EA5B96" w:rsidRPr="00EB4BA0" w:rsidRDefault="00EA5B96" w:rsidP="00EA5B96"/>
    <w:p w14:paraId="08D0380E" w14:textId="77777777" w:rsidR="00EA5B96" w:rsidRPr="00EB4BA0" w:rsidRDefault="00EA5B96" w:rsidP="00EA5B96">
      <w:pPr>
        <w:ind w:firstLine="240"/>
        <w:outlineLvl w:val="3"/>
        <w:rPr>
          <w:b/>
          <w:bCs/>
          <w:color w:val="000000" w:themeColor="text1"/>
          <w:sz w:val="24"/>
          <w:szCs w:val="24"/>
        </w:rPr>
      </w:pPr>
    </w:p>
    <w:p w14:paraId="37032D8E" w14:textId="77777777" w:rsidR="00EA5B96" w:rsidRPr="00EB4BA0" w:rsidRDefault="00EA5B96" w:rsidP="00EA5B96">
      <w:pPr>
        <w:rPr>
          <w:b/>
          <w:bCs/>
          <w:color w:val="000000" w:themeColor="text1"/>
          <w:sz w:val="24"/>
          <w:szCs w:val="24"/>
        </w:rPr>
      </w:pPr>
      <w:r w:rsidRPr="00EB4BA0">
        <w:rPr>
          <w:b/>
          <w:bCs/>
          <w:color w:val="000000" w:themeColor="text1"/>
          <w:sz w:val="24"/>
          <w:szCs w:val="24"/>
        </w:rPr>
        <w:br w:type="page"/>
      </w:r>
    </w:p>
    <w:p w14:paraId="0D16C64B" w14:textId="77777777" w:rsidR="00BA0AF0" w:rsidRPr="00EB4BA0" w:rsidRDefault="00EA5B96" w:rsidP="00BA0AF0">
      <w:pPr>
        <w:keepNext/>
        <w:ind w:firstLine="240"/>
        <w:jc w:val="center"/>
        <w:outlineLvl w:val="3"/>
      </w:pPr>
      <w:r w:rsidRPr="00EB4BA0">
        <w:rPr>
          <w:b/>
          <w:bCs/>
          <w:noProof/>
          <w:color w:val="000000" w:themeColor="text1"/>
          <w:sz w:val="24"/>
          <w:szCs w:val="24"/>
        </w:rPr>
        <w:lastRenderedPageBreak/>
        <w:drawing>
          <wp:inline distT="0" distB="0" distL="0" distR="0" wp14:anchorId="6C8D36EB" wp14:editId="5A786C7F">
            <wp:extent cx="4911495" cy="3094074"/>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17834" cy="3098067"/>
                    </a:xfrm>
                    <a:prstGeom prst="rect">
                      <a:avLst/>
                    </a:prstGeom>
                  </pic:spPr>
                </pic:pic>
              </a:graphicData>
            </a:graphic>
          </wp:inline>
        </w:drawing>
      </w:r>
    </w:p>
    <w:p w14:paraId="0FF76A78" w14:textId="75C8DA12" w:rsidR="00EA5B96" w:rsidRPr="00EB4BA0" w:rsidRDefault="00BA0AF0" w:rsidP="00BA0AF0">
      <w:pPr>
        <w:pStyle w:val="Caption"/>
        <w:jc w:val="center"/>
        <w:rPr>
          <w:b/>
          <w:bCs/>
          <w:color w:val="000000" w:themeColor="text1"/>
          <w:sz w:val="24"/>
          <w:szCs w:val="24"/>
        </w:rPr>
      </w:pPr>
      <w:r w:rsidRPr="00EB4BA0">
        <w:t xml:space="preserve">Model </w:t>
      </w:r>
      <w:r w:rsidR="008E3C78" w:rsidRPr="00EB4BA0">
        <w:fldChar w:fldCharType="begin"/>
      </w:r>
      <w:r w:rsidR="008E3C78" w:rsidRPr="00EB4BA0">
        <w:instrText xml:space="preserve"> SEQ Model \* ARABIC </w:instrText>
      </w:r>
      <w:r w:rsidR="008E3C78" w:rsidRPr="00EB4BA0">
        <w:fldChar w:fldCharType="separate"/>
      </w:r>
      <w:r w:rsidR="00167943" w:rsidRPr="00EB4BA0">
        <w:rPr>
          <w:noProof/>
        </w:rPr>
        <w:t>5</w:t>
      </w:r>
      <w:r w:rsidR="008E3C78" w:rsidRPr="00EB4BA0">
        <w:rPr>
          <w:noProof/>
        </w:rPr>
        <w:fldChar w:fldCharType="end"/>
      </w:r>
      <w:r w:rsidRPr="00EB4BA0">
        <w:t>: Advanced English</w:t>
      </w:r>
    </w:p>
    <w:p w14:paraId="21BC34D1" w14:textId="77777777" w:rsidR="00EA5B96" w:rsidRPr="00EB4BA0" w:rsidRDefault="00EA5B96" w:rsidP="00EA5B96">
      <w:pPr>
        <w:pStyle w:val="Heading2"/>
      </w:pPr>
      <w:bookmarkStart w:id="108" w:name="_Toc105094340"/>
      <w:bookmarkStart w:id="109" w:name="_Toc105157142"/>
      <w:r w:rsidRPr="00EB4BA0">
        <w:rPr>
          <w:rFonts w:ascii="Times New Roman" w:hAnsi="Times New Roman"/>
          <w:noProof/>
          <w:color w:val="000000" w:themeColor="text1"/>
          <w:sz w:val="26"/>
        </w:rPr>
        <w:drawing>
          <wp:inline distT="0" distB="0" distL="0" distR="0" wp14:anchorId="64DF9027" wp14:editId="307B2A78">
            <wp:extent cx="6714597" cy="2934586"/>
            <wp:effectExtent l="0" t="0" r="0" b="0"/>
            <wp:docPr id="120" name="Picture 1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shot of a computer&#10;&#10;Description automatically generated with medium confidence"/>
                    <pic:cNvPicPr/>
                  </pic:nvPicPr>
                  <pic:blipFill>
                    <a:blip r:embed="rId26"/>
                    <a:stretch>
                      <a:fillRect/>
                    </a:stretch>
                  </pic:blipFill>
                  <pic:spPr>
                    <a:xfrm>
                      <a:off x="0" y="0"/>
                      <a:ext cx="6790598" cy="2967802"/>
                    </a:xfrm>
                    <a:prstGeom prst="rect">
                      <a:avLst/>
                    </a:prstGeom>
                  </pic:spPr>
                </pic:pic>
              </a:graphicData>
            </a:graphic>
          </wp:inline>
        </w:drawing>
      </w:r>
      <w:bookmarkEnd w:id="108"/>
      <w:bookmarkEnd w:id="109"/>
    </w:p>
    <w:p w14:paraId="4C430ABF" w14:textId="77777777" w:rsidR="00EA5B96" w:rsidRPr="00EB4BA0" w:rsidRDefault="00EA5B96" w:rsidP="00EA5B96">
      <w:pPr>
        <w:pStyle w:val="Caption"/>
        <w:jc w:val="center"/>
        <w:rPr>
          <w:rFonts w:ascii="Times New Roman" w:hAnsi="Times New Roman"/>
          <w:b/>
          <w:bCs/>
          <w:color w:val="000000" w:themeColor="text1"/>
          <w:sz w:val="26"/>
        </w:rPr>
      </w:pPr>
      <w:bookmarkStart w:id="110" w:name="_Toc104390470"/>
      <w:r w:rsidRPr="00EB4BA0">
        <w:t xml:space="preserve">English Word Image </w:t>
      </w:r>
      <w:r w:rsidR="008E3C78" w:rsidRPr="00EB4BA0">
        <w:fldChar w:fldCharType="begin"/>
      </w:r>
      <w:r w:rsidR="008E3C78" w:rsidRPr="00EB4BA0">
        <w:instrText xml:space="preserve"> SEQ English_Word_Image \* ARABIC </w:instrText>
      </w:r>
      <w:r w:rsidR="008E3C78" w:rsidRPr="00EB4BA0">
        <w:fldChar w:fldCharType="separate"/>
      </w:r>
      <w:r w:rsidRPr="00EB4BA0">
        <w:rPr>
          <w:noProof/>
        </w:rPr>
        <w:t>2</w:t>
      </w:r>
      <w:r w:rsidR="008E3C78" w:rsidRPr="00EB4BA0">
        <w:rPr>
          <w:noProof/>
        </w:rPr>
        <w:fldChar w:fldCharType="end"/>
      </w:r>
      <w:r w:rsidRPr="00EB4BA0">
        <w:t>: Advanced</w:t>
      </w:r>
      <w:bookmarkEnd w:id="110"/>
    </w:p>
    <w:p w14:paraId="43000C8A" w14:textId="77777777" w:rsidR="00EA5B96" w:rsidRPr="00EB4BA0" w:rsidRDefault="00EA5B96" w:rsidP="00EA5B96">
      <w:r w:rsidRPr="00EB4BA0">
        <w:br w:type="page"/>
      </w:r>
    </w:p>
    <w:p w14:paraId="0BEE394D" w14:textId="77777777" w:rsidR="00BA0AF0" w:rsidRPr="00EB4BA0" w:rsidRDefault="00EA5B96" w:rsidP="00BA0AF0">
      <w:pPr>
        <w:keepNext/>
        <w:jc w:val="center"/>
      </w:pPr>
      <w:r w:rsidRPr="00EB4BA0">
        <w:rPr>
          <w:noProof/>
        </w:rPr>
        <w:lastRenderedPageBreak/>
        <w:drawing>
          <wp:inline distT="0" distB="0" distL="0" distR="0" wp14:anchorId="68F37A29" wp14:editId="5FA26C9B">
            <wp:extent cx="5322157" cy="2721935"/>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3403" cy="2727687"/>
                    </a:xfrm>
                    <a:prstGeom prst="rect">
                      <a:avLst/>
                    </a:prstGeom>
                  </pic:spPr>
                </pic:pic>
              </a:graphicData>
            </a:graphic>
          </wp:inline>
        </w:drawing>
      </w:r>
    </w:p>
    <w:p w14:paraId="73EDEB16" w14:textId="33849D9E" w:rsidR="00EA5B96" w:rsidRPr="00EB4BA0" w:rsidRDefault="00BA0AF0" w:rsidP="00BA0AF0">
      <w:pPr>
        <w:pStyle w:val="Caption"/>
        <w:jc w:val="center"/>
      </w:pPr>
      <w:r w:rsidRPr="00EB4BA0">
        <w:t xml:space="preserve">Model </w:t>
      </w:r>
      <w:r w:rsidR="008E3C78" w:rsidRPr="00EB4BA0">
        <w:fldChar w:fldCharType="begin"/>
      </w:r>
      <w:r w:rsidR="008E3C78" w:rsidRPr="00EB4BA0">
        <w:instrText xml:space="preserve"> SEQ Model \* ARABIC </w:instrText>
      </w:r>
      <w:r w:rsidR="008E3C78" w:rsidRPr="00EB4BA0">
        <w:fldChar w:fldCharType="separate"/>
      </w:r>
      <w:r w:rsidR="00167943" w:rsidRPr="00EB4BA0">
        <w:rPr>
          <w:noProof/>
        </w:rPr>
        <w:t>6</w:t>
      </w:r>
      <w:r w:rsidR="008E3C78" w:rsidRPr="00EB4BA0">
        <w:rPr>
          <w:noProof/>
        </w:rPr>
        <w:fldChar w:fldCharType="end"/>
      </w:r>
      <w:r w:rsidRPr="00EB4BA0">
        <w:t>: UserContribute English</w:t>
      </w:r>
    </w:p>
    <w:p w14:paraId="0960ACD9" w14:textId="77777777" w:rsidR="00EA5B96" w:rsidRPr="00EB4BA0" w:rsidRDefault="00EA5B96" w:rsidP="00EA5B96">
      <w:pPr>
        <w:keepNext/>
      </w:pPr>
      <w:r w:rsidRPr="00EB4BA0">
        <w:rPr>
          <w:noProof/>
        </w:rPr>
        <w:drawing>
          <wp:inline distT="0" distB="0" distL="0" distR="0" wp14:anchorId="752D5DDB" wp14:editId="68769BCF">
            <wp:extent cx="6220047" cy="3306445"/>
            <wp:effectExtent l="0" t="0" r="9525" b="8255"/>
            <wp:docPr id="121" name="Picture 12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with low confidence"/>
                    <pic:cNvPicPr/>
                  </pic:nvPicPr>
                  <pic:blipFill>
                    <a:blip r:embed="rId28"/>
                    <a:stretch>
                      <a:fillRect/>
                    </a:stretch>
                  </pic:blipFill>
                  <pic:spPr>
                    <a:xfrm>
                      <a:off x="0" y="0"/>
                      <a:ext cx="6234428" cy="3314089"/>
                    </a:xfrm>
                    <a:prstGeom prst="rect">
                      <a:avLst/>
                    </a:prstGeom>
                  </pic:spPr>
                </pic:pic>
              </a:graphicData>
            </a:graphic>
          </wp:inline>
        </w:drawing>
      </w:r>
    </w:p>
    <w:p w14:paraId="5CD3AC10" w14:textId="77777777" w:rsidR="00EA5B96" w:rsidRPr="00EB4BA0" w:rsidRDefault="00EA5B96" w:rsidP="00EA5B96">
      <w:pPr>
        <w:pStyle w:val="Caption"/>
        <w:jc w:val="center"/>
      </w:pPr>
      <w:bookmarkStart w:id="111" w:name="_Toc104390471"/>
      <w:r w:rsidRPr="00EB4BA0">
        <w:t xml:space="preserve">English Word Image </w:t>
      </w:r>
      <w:r w:rsidR="008E3C78" w:rsidRPr="00EB4BA0">
        <w:fldChar w:fldCharType="begin"/>
      </w:r>
      <w:r w:rsidR="008E3C78" w:rsidRPr="00EB4BA0">
        <w:instrText xml:space="preserve"> SEQ English_Word_Image \* ARABIC </w:instrText>
      </w:r>
      <w:r w:rsidR="008E3C78" w:rsidRPr="00EB4BA0">
        <w:fldChar w:fldCharType="separate"/>
      </w:r>
      <w:r w:rsidRPr="00EB4BA0">
        <w:rPr>
          <w:noProof/>
        </w:rPr>
        <w:t>3</w:t>
      </w:r>
      <w:r w:rsidR="008E3C78" w:rsidRPr="00EB4BA0">
        <w:rPr>
          <w:noProof/>
        </w:rPr>
        <w:fldChar w:fldCharType="end"/>
      </w:r>
      <w:r w:rsidRPr="00EB4BA0">
        <w:t>: User Contributed Word</w:t>
      </w:r>
      <w:bookmarkEnd w:id="111"/>
    </w:p>
    <w:p w14:paraId="3F7CDA99" w14:textId="77777777" w:rsidR="00EA5B96" w:rsidRPr="00EB4BA0" w:rsidRDefault="00EA5B96" w:rsidP="00EA5B96">
      <w:r w:rsidRPr="00EB4BA0">
        <w:br w:type="page"/>
      </w:r>
    </w:p>
    <w:p w14:paraId="5C98C6FE" w14:textId="77777777" w:rsidR="00BA0AF0" w:rsidRPr="00EB4BA0" w:rsidRDefault="00EA5B96" w:rsidP="00BA0AF0">
      <w:pPr>
        <w:keepNext/>
        <w:jc w:val="center"/>
      </w:pPr>
      <w:r w:rsidRPr="00EB4BA0">
        <w:rPr>
          <w:noProof/>
        </w:rPr>
        <w:lastRenderedPageBreak/>
        <w:drawing>
          <wp:inline distT="0" distB="0" distL="0" distR="0" wp14:anchorId="29443AC7" wp14:editId="5952655A">
            <wp:extent cx="5547425" cy="298070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57159" cy="2985936"/>
                    </a:xfrm>
                    <a:prstGeom prst="rect">
                      <a:avLst/>
                    </a:prstGeom>
                  </pic:spPr>
                </pic:pic>
              </a:graphicData>
            </a:graphic>
          </wp:inline>
        </w:drawing>
      </w:r>
    </w:p>
    <w:p w14:paraId="33DAF1EE" w14:textId="2D1657AF" w:rsidR="00EA5B96" w:rsidRPr="00EB4BA0" w:rsidRDefault="00BA0AF0" w:rsidP="00BA0AF0">
      <w:pPr>
        <w:pStyle w:val="Caption"/>
        <w:jc w:val="center"/>
      </w:pPr>
      <w:r w:rsidRPr="00EB4BA0">
        <w:t xml:space="preserve">Model </w:t>
      </w:r>
      <w:r w:rsidR="008E3C78" w:rsidRPr="00EB4BA0">
        <w:fldChar w:fldCharType="begin"/>
      </w:r>
      <w:r w:rsidR="008E3C78" w:rsidRPr="00EB4BA0">
        <w:instrText xml:space="preserve"> SEQ Model \* ARABIC </w:instrText>
      </w:r>
      <w:r w:rsidR="008E3C78" w:rsidRPr="00EB4BA0">
        <w:fldChar w:fldCharType="separate"/>
      </w:r>
      <w:r w:rsidR="00167943" w:rsidRPr="00EB4BA0">
        <w:rPr>
          <w:noProof/>
        </w:rPr>
        <w:t>7</w:t>
      </w:r>
      <w:r w:rsidR="008E3C78" w:rsidRPr="00EB4BA0">
        <w:rPr>
          <w:noProof/>
        </w:rPr>
        <w:fldChar w:fldCharType="end"/>
      </w:r>
      <w:r w:rsidRPr="00EB4BA0">
        <w:t>: Today Word</w:t>
      </w:r>
    </w:p>
    <w:p w14:paraId="718002D6" w14:textId="77777777" w:rsidR="00EA5B96" w:rsidRPr="00EB4BA0" w:rsidRDefault="00EA5B96" w:rsidP="00EA5B96">
      <w:pPr>
        <w:keepNext/>
        <w:jc w:val="center"/>
      </w:pPr>
      <w:r w:rsidRPr="00EB4BA0">
        <w:rPr>
          <w:noProof/>
        </w:rPr>
        <w:drawing>
          <wp:inline distT="0" distB="0" distL="0" distR="0" wp14:anchorId="58926623" wp14:editId="03653445">
            <wp:extent cx="5943600" cy="3314700"/>
            <wp:effectExtent l="0" t="0" r="0" b="0"/>
            <wp:docPr id="122" name="Picture 1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10;&#10;Description automatically generated with medium confidence"/>
                    <pic:cNvPicPr/>
                  </pic:nvPicPr>
                  <pic:blipFill>
                    <a:blip r:embed="rId30"/>
                    <a:stretch>
                      <a:fillRect/>
                    </a:stretch>
                  </pic:blipFill>
                  <pic:spPr>
                    <a:xfrm>
                      <a:off x="0" y="0"/>
                      <a:ext cx="5949445" cy="3317960"/>
                    </a:xfrm>
                    <a:prstGeom prst="rect">
                      <a:avLst/>
                    </a:prstGeom>
                  </pic:spPr>
                </pic:pic>
              </a:graphicData>
            </a:graphic>
          </wp:inline>
        </w:drawing>
      </w:r>
    </w:p>
    <w:p w14:paraId="56F9C19A" w14:textId="77777777" w:rsidR="00EA5B96" w:rsidRPr="00EB4BA0" w:rsidRDefault="00EA5B96" w:rsidP="00EA5B96">
      <w:pPr>
        <w:pStyle w:val="Caption"/>
        <w:jc w:val="center"/>
      </w:pPr>
      <w:bookmarkStart w:id="112" w:name="_Toc104390472"/>
      <w:r w:rsidRPr="00EB4BA0">
        <w:t xml:space="preserve">English Word Image </w:t>
      </w:r>
      <w:r w:rsidR="008E3C78" w:rsidRPr="00EB4BA0">
        <w:fldChar w:fldCharType="begin"/>
      </w:r>
      <w:r w:rsidR="008E3C78" w:rsidRPr="00EB4BA0">
        <w:instrText xml:space="preserve"> SEQ English_Word_Image \* ARABIC </w:instrText>
      </w:r>
      <w:r w:rsidR="008E3C78" w:rsidRPr="00EB4BA0">
        <w:fldChar w:fldCharType="separate"/>
      </w:r>
      <w:r w:rsidRPr="00EB4BA0">
        <w:rPr>
          <w:noProof/>
        </w:rPr>
        <w:t>4</w:t>
      </w:r>
      <w:r w:rsidR="008E3C78" w:rsidRPr="00EB4BA0">
        <w:rPr>
          <w:noProof/>
        </w:rPr>
        <w:fldChar w:fldCharType="end"/>
      </w:r>
      <w:r w:rsidRPr="00EB4BA0">
        <w:t>: Today Word</w:t>
      </w:r>
      <w:bookmarkEnd w:id="112"/>
    </w:p>
    <w:p w14:paraId="46852682" w14:textId="77777777" w:rsidR="00EA5B96" w:rsidRPr="00EB4BA0" w:rsidRDefault="00EA5B96" w:rsidP="00EA5B96">
      <w:r w:rsidRPr="00EB4BA0">
        <w:br w:type="page"/>
      </w:r>
    </w:p>
    <w:p w14:paraId="7DC9BBB5" w14:textId="77777777" w:rsidR="00BA0AF0" w:rsidRPr="00EB4BA0" w:rsidRDefault="00EA5B96" w:rsidP="00BA0AF0">
      <w:pPr>
        <w:keepNext/>
        <w:jc w:val="center"/>
      </w:pPr>
      <w:r w:rsidRPr="00EB4BA0">
        <w:rPr>
          <w:noProof/>
        </w:rPr>
        <w:lastRenderedPageBreak/>
        <w:drawing>
          <wp:inline distT="0" distB="0" distL="0" distR="0" wp14:anchorId="5C92EF97" wp14:editId="6D54B93D">
            <wp:extent cx="6079418" cy="3063834"/>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95126" cy="3071751"/>
                    </a:xfrm>
                    <a:prstGeom prst="rect">
                      <a:avLst/>
                    </a:prstGeom>
                  </pic:spPr>
                </pic:pic>
              </a:graphicData>
            </a:graphic>
          </wp:inline>
        </w:drawing>
      </w:r>
    </w:p>
    <w:p w14:paraId="7D2322D6" w14:textId="45151752" w:rsidR="00EA5B96" w:rsidRPr="00EB4BA0" w:rsidRDefault="00BA0AF0" w:rsidP="00BA0AF0">
      <w:pPr>
        <w:pStyle w:val="Caption"/>
        <w:jc w:val="center"/>
      </w:pPr>
      <w:r w:rsidRPr="00EB4BA0">
        <w:t xml:space="preserve">Model </w:t>
      </w:r>
      <w:r w:rsidR="008E3C78" w:rsidRPr="00EB4BA0">
        <w:fldChar w:fldCharType="begin"/>
      </w:r>
      <w:r w:rsidR="008E3C78" w:rsidRPr="00EB4BA0">
        <w:instrText xml:space="preserve"> SEQ Model \* ARABIC </w:instrText>
      </w:r>
      <w:r w:rsidR="008E3C78" w:rsidRPr="00EB4BA0">
        <w:fldChar w:fldCharType="separate"/>
      </w:r>
      <w:r w:rsidR="00167943" w:rsidRPr="00EB4BA0">
        <w:rPr>
          <w:noProof/>
        </w:rPr>
        <w:t>8</w:t>
      </w:r>
      <w:r w:rsidR="008E3C78" w:rsidRPr="00EB4BA0">
        <w:rPr>
          <w:noProof/>
        </w:rPr>
        <w:fldChar w:fldCharType="end"/>
      </w:r>
      <w:r w:rsidRPr="00EB4BA0">
        <w:t>: Word Choose</w:t>
      </w:r>
    </w:p>
    <w:p w14:paraId="47FC753C" w14:textId="77777777" w:rsidR="00EA5B96" w:rsidRPr="00EB4BA0" w:rsidRDefault="00EA5B96" w:rsidP="00EA5B96">
      <w:pPr>
        <w:keepNext/>
        <w:jc w:val="center"/>
      </w:pPr>
      <w:r w:rsidRPr="00EB4BA0">
        <w:rPr>
          <w:noProof/>
        </w:rPr>
        <w:drawing>
          <wp:inline distT="0" distB="0" distL="0" distR="0" wp14:anchorId="37DD417B" wp14:editId="3E25DF27">
            <wp:extent cx="5943600" cy="3743325"/>
            <wp:effectExtent l="0" t="0" r="0" b="9525"/>
            <wp:docPr id="136" name="Picture 1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text, application, email&#10;&#10;Description automatically generated"/>
                    <pic:cNvPicPr/>
                  </pic:nvPicPr>
                  <pic:blipFill>
                    <a:blip r:embed="rId32"/>
                    <a:stretch>
                      <a:fillRect/>
                    </a:stretch>
                  </pic:blipFill>
                  <pic:spPr>
                    <a:xfrm>
                      <a:off x="0" y="0"/>
                      <a:ext cx="5943600" cy="3743325"/>
                    </a:xfrm>
                    <a:prstGeom prst="rect">
                      <a:avLst/>
                    </a:prstGeom>
                  </pic:spPr>
                </pic:pic>
              </a:graphicData>
            </a:graphic>
          </wp:inline>
        </w:drawing>
      </w:r>
    </w:p>
    <w:p w14:paraId="3B2A64A0" w14:textId="77777777" w:rsidR="00EA5B96" w:rsidRPr="00EB4BA0" w:rsidRDefault="00EA5B96" w:rsidP="00EA5B96">
      <w:pPr>
        <w:pStyle w:val="Caption"/>
        <w:jc w:val="center"/>
      </w:pPr>
      <w:bookmarkStart w:id="113" w:name="_Toc104390473"/>
      <w:r w:rsidRPr="00EB4BA0">
        <w:t xml:space="preserve">English Word Image </w:t>
      </w:r>
      <w:r w:rsidR="008E3C78" w:rsidRPr="00EB4BA0">
        <w:fldChar w:fldCharType="begin"/>
      </w:r>
      <w:r w:rsidR="008E3C78" w:rsidRPr="00EB4BA0">
        <w:instrText xml:space="preserve"> SEQ English_Word_Image \* ARABIC </w:instrText>
      </w:r>
      <w:r w:rsidR="008E3C78" w:rsidRPr="00EB4BA0">
        <w:fldChar w:fldCharType="separate"/>
      </w:r>
      <w:r w:rsidRPr="00EB4BA0">
        <w:rPr>
          <w:noProof/>
        </w:rPr>
        <w:t>5</w:t>
      </w:r>
      <w:r w:rsidR="008E3C78" w:rsidRPr="00EB4BA0">
        <w:rPr>
          <w:noProof/>
        </w:rPr>
        <w:fldChar w:fldCharType="end"/>
      </w:r>
      <w:r w:rsidRPr="00EB4BA0">
        <w:t>: Word Chose</w:t>
      </w:r>
      <w:bookmarkEnd w:id="113"/>
    </w:p>
    <w:p w14:paraId="64632231" w14:textId="77777777" w:rsidR="00EA5B96" w:rsidRPr="00EB4BA0" w:rsidRDefault="00EA5B96" w:rsidP="00EA5B96">
      <w:r w:rsidRPr="00EB4BA0">
        <w:br w:type="page"/>
      </w:r>
    </w:p>
    <w:p w14:paraId="4A23AA5C" w14:textId="77777777" w:rsidR="00EA5B96" w:rsidRPr="00EB4BA0" w:rsidRDefault="00EA5B96" w:rsidP="00EA5B96">
      <w:pPr>
        <w:pStyle w:val="ListParagraph"/>
        <w:numPr>
          <w:ilvl w:val="0"/>
          <w:numId w:val="3"/>
        </w:numPr>
        <w:rPr>
          <w:b/>
          <w:bCs/>
        </w:rPr>
      </w:pPr>
      <w:r w:rsidRPr="00EB4BA0">
        <w:rPr>
          <w:b/>
        </w:rPr>
        <w:lastRenderedPageBreak/>
        <w:t>Ranking</w:t>
      </w:r>
    </w:p>
    <w:p w14:paraId="432DBBB9" w14:textId="77777777" w:rsidR="00BA0AF0" w:rsidRPr="00EB4BA0" w:rsidRDefault="00EA5B96" w:rsidP="00BA0AF0">
      <w:pPr>
        <w:pStyle w:val="ListParagraph"/>
        <w:keepNext/>
        <w:ind w:left="854"/>
        <w:jc w:val="center"/>
      </w:pPr>
      <w:r w:rsidRPr="00EB4BA0">
        <w:rPr>
          <w:b/>
          <w:bCs/>
          <w:noProof/>
        </w:rPr>
        <w:drawing>
          <wp:inline distT="0" distB="0" distL="0" distR="0" wp14:anchorId="4DEEC258" wp14:editId="60CB07D1">
            <wp:extent cx="5481634" cy="2814452"/>
            <wp:effectExtent l="0" t="0" r="508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16410" cy="2832307"/>
                    </a:xfrm>
                    <a:prstGeom prst="rect">
                      <a:avLst/>
                    </a:prstGeom>
                  </pic:spPr>
                </pic:pic>
              </a:graphicData>
            </a:graphic>
          </wp:inline>
        </w:drawing>
      </w:r>
    </w:p>
    <w:p w14:paraId="554B6F3A" w14:textId="0CB15AB8" w:rsidR="00EA5B96" w:rsidRPr="00EB4BA0" w:rsidRDefault="00BA0AF0" w:rsidP="00BA0AF0">
      <w:pPr>
        <w:pStyle w:val="Caption"/>
        <w:jc w:val="center"/>
        <w:rPr>
          <w:b/>
          <w:bCs/>
        </w:rPr>
      </w:pPr>
      <w:r w:rsidRPr="00EB4BA0">
        <w:t xml:space="preserve">Model </w:t>
      </w:r>
      <w:r w:rsidR="008E3C78" w:rsidRPr="00EB4BA0">
        <w:fldChar w:fldCharType="begin"/>
      </w:r>
      <w:r w:rsidR="008E3C78" w:rsidRPr="00EB4BA0">
        <w:instrText xml:space="preserve"> SEQ Model \* ARABIC </w:instrText>
      </w:r>
      <w:r w:rsidR="008E3C78" w:rsidRPr="00EB4BA0">
        <w:fldChar w:fldCharType="separate"/>
      </w:r>
      <w:r w:rsidR="00167943" w:rsidRPr="00EB4BA0">
        <w:rPr>
          <w:noProof/>
        </w:rPr>
        <w:t>9</w:t>
      </w:r>
      <w:r w:rsidR="008E3C78" w:rsidRPr="00EB4BA0">
        <w:rPr>
          <w:noProof/>
        </w:rPr>
        <w:fldChar w:fldCharType="end"/>
      </w:r>
      <w:r w:rsidRPr="00EB4BA0">
        <w:t>: User Ranking</w:t>
      </w:r>
    </w:p>
    <w:p w14:paraId="49F6DBD0" w14:textId="77777777" w:rsidR="00EA5B96" w:rsidRPr="00EB4BA0" w:rsidRDefault="00EA5B96" w:rsidP="00EA5B96">
      <w:pPr>
        <w:keepNext/>
        <w:jc w:val="center"/>
      </w:pPr>
      <w:r w:rsidRPr="00EB4BA0">
        <w:rPr>
          <w:noProof/>
          <w:color w:val="000000" w:themeColor="text1"/>
        </w:rPr>
        <w:drawing>
          <wp:inline distT="0" distB="0" distL="0" distR="0" wp14:anchorId="0556C5FC" wp14:editId="65959270">
            <wp:extent cx="4837430" cy="2573079"/>
            <wp:effectExtent l="0" t="0" r="1270" b="0"/>
            <wp:docPr id="125" name="Picture 12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with medium confidence"/>
                    <pic:cNvPicPr/>
                  </pic:nvPicPr>
                  <pic:blipFill>
                    <a:blip r:embed="rId34"/>
                    <a:stretch>
                      <a:fillRect/>
                    </a:stretch>
                  </pic:blipFill>
                  <pic:spPr>
                    <a:xfrm>
                      <a:off x="0" y="0"/>
                      <a:ext cx="4869652" cy="2590218"/>
                    </a:xfrm>
                    <a:prstGeom prst="rect">
                      <a:avLst/>
                    </a:prstGeom>
                  </pic:spPr>
                </pic:pic>
              </a:graphicData>
            </a:graphic>
          </wp:inline>
        </w:drawing>
      </w:r>
    </w:p>
    <w:p w14:paraId="1E5B88F1" w14:textId="77777777" w:rsidR="00EA5B96" w:rsidRPr="00EB4BA0" w:rsidRDefault="00EA5B96" w:rsidP="00EA5B96">
      <w:pPr>
        <w:pStyle w:val="Caption"/>
        <w:jc w:val="center"/>
      </w:pPr>
      <w:bookmarkStart w:id="114" w:name="_Toc104390508"/>
      <w:r w:rsidRPr="00EB4BA0">
        <w:t xml:space="preserve">Ranking </w:t>
      </w:r>
      <w:r w:rsidR="008E3C78" w:rsidRPr="00EB4BA0">
        <w:fldChar w:fldCharType="begin"/>
      </w:r>
      <w:r w:rsidR="008E3C78" w:rsidRPr="00EB4BA0">
        <w:instrText xml:space="preserve"> SEQ Ranking \* ARABIC </w:instrText>
      </w:r>
      <w:r w:rsidR="008E3C78" w:rsidRPr="00EB4BA0">
        <w:fldChar w:fldCharType="separate"/>
      </w:r>
      <w:r w:rsidRPr="00EB4BA0">
        <w:rPr>
          <w:noProof/>
        </w:rPr>
        <w:t>1</w:t>
      </w:r>
      <w:r w:rsidR="008E3C78" w:rsidRPr="00EB4BA0">
        <w:rPr>
          <w:noProof/>
        </w:rPr>
        <w:fldChar w:fldCharType="end"/>
      </w:r>
      <w:r w:rsidRPr="00EB4BA0">
        <w:t>: Client Ranking</w:t>
      </w:r>
      <w:bookmarkEnd w:id="114"/>
    </w:p>
    <w:p w14:paraId="38A138E1" w14:textId="77777777" w:rsidR="00EA5B96" w:rsidRPr="00EB4BA0" w:rsidRDefault="00EA5B96" w:rsidP="00EA5B96">
      <w:pPr>
        <w:rPr>
          <w:rFonts w:ascii="Arial" w:eastAsia="SimHei" w:hAnsi="Arial" w:cs="Arial"/>
          <w:sz w:val="20"/>
        </w:rPr>
      </w:pPr>
      <w:r w:rsidRPr="00EB4BA0">
        <w:br w:type="page"/>
      </w:r>
    </w:p>
    <w:p w14:paraId="4E52867C" w14:textId="77777777" w:rsidR="00BA0AF0" w:rsidRPr="00EB4BA0" w:rsidRDefault="00EA5B96" w:rsidP="00BA0AF0">
      <w:pPr>
        <w:pStyle w:val="Caption"/>
        <w:keepNext/>
        <w:jc w:val="center"/>
      </w:pPr>
      <w:r w:rsidRPr="00EB4BA0">
        <w:rPr>
          <w:noProof/>
        </w:rPr>
        <w:lastRenderedPageBreak/>
        <w:drawing>
          <wp:inline distT="0" distB="0" distL="0" distR="0" wp14:anchorId="381FA303" wp14:editId="1BA308E1">
            <wp:extent cx="4785756" cy="259228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16876" cy="2609140"/>
                    </a:xfrm>
                    <a:prstGeom prst="rect">
                      <a:avLst/>
                    </a:prstGeom>
                  </pic:spPr>
                </pic:pic>
              </a:graphicData>
            </a:graphic>
          </wp:inline>
        </w:drawing>
      </w:r>
    </w:p>
    <w:p w14:paraId="1C0FD37A" w14:textId="3C8D7E62" w:rsidR="00EA5B96" w:rsidRPr="00EB4BA0" w:rsidRDefault="00BA0AF0" w:rsidP="00BA0AF0">
      <w:pPr>
        <w:pStyle w:val="Caption"/>
        <w:jc w:val="center"/>
      </w:pPr>
      <w:r w:rsidRPr="00EB4BA0">
        <w:t xml:space="preserve">Model </w:t>
      </w:r>
      <w:r w:rsidR="008E3C78" w:rsidRPr="00EB4BA0">
        <w:fldChar w:fldCharType="begin"/>
      </w:r>
      <w:r w:rsidR="008E3C78" w:rsidRPr="00EB4BA0">
        <w:instrText xml:space="preserve"> SEQ Model \* ARABIC </w:instrText>
      </w:r>
      <w:r w:rsidR="008E3C78" w:rsidRPr="00EB4BA0">
        <w:fldChar w:fldCharType="separate"/>
      </w:r>
      <w:r w:rsidR="00167943" w:rsidRPr="00EB4BA0">
        <w:rPr>
          <w:noProof/>
        </w:rPr>
        <w:t>10</w:t>
      </w:r>
      <w:r w:rsidR="008E3C78" w:rsidRPr="00EB4BA0">
        <w:rPr>
          <w:noProof/>
        </w:rPr>
        <w:fldChar w:fldCharType="end"/>
      </w:r>
      <w:r w:rsidRPr="00EB4BA0">
        <w:t>: Flag User Ranking</w:t>
      </w:r>
    </w:p>
    <w:p w14:paraId="2630AA97" w14:textId="77777777" w:rsidR="00EA5B96" w:rsidRPr="00EB4BA0" w:rsidRDefault="00EA5B96" w:rsidP="00EA5B96">
      <w:pPr>
        <w:keepNext/>
        <w:jc w:val="center"/>
      </w:pPr>
      <w:r w:rsidRPr="00EB4BA0">
        <w:rPr>
          <w:noProof/>
        </w:rPr>
        <w:drawing>
          <wp:inline distT="0" distB="0" distL="0" distR="0" wp14:anchorId="71AED0CD" wp14:editId="5A8D4AC6">
            <wp:extent cx="5528931" cy="4263390"/>
            <wp:effectExtent l="0" t="0" r="0" b="3810"/>
            <wp:docPr id="126" name="Picture 1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able&#10;&#10;Description automatically generated"/>
                    <pic:cNvPicPr/>
                  </pic:nvPicPr>
                  <pic:blipFill>
                    <a:blip r:embed="rId36"/>
                    <a:stretch>
                      <a:fillRect/>
                    </a:stretch>
                  </pic:blipFill>
                  <pic:spPr>
                    <a:xfrm>
                      <a:off x="0" y="0"/>
                      <a:ext cx="5543979" cy="4274993"/>
                    </a:xfrm>
                    <a:prstGeom prst="rect">
                      <a:avLst/>
                    </a:prstGeom>
                  </pic:spPr>
                </pic:pic>
              </a:graphicData>
            </a:graphic>
          </wp:inline>
        </w:drawing>
      </w:r>
    </w:p>
    <w:p w14:paraId="340D3055" w14:textId="77777777" w:rsidR="00EA5B96" w:rsidRPr="00EB4BA0" w:rsidRDefault="00EA5B96" w:rsidP="00EA5B96">
      <w:pPr>
        <w:pStyle w:val="Caption"/>
        <w:jc w:val="center"/>
      </w:pPr>
      <w:bookmarkStart w:id="115" w:name="_Toc104390509"/>
      <w:r w:rsidRPr="00EB4BA0">
        <w:t xml:space="preserve">Ranking </w:t>
      </w:r>
      <w:r w:rsidR="008E3C78" w:rsidRPr="00EB4BA0">
        <w:fldChar w:fldCharType="begin"/>
      </w:r>
      <w:r w:rsidR="008E3C78" w:rsidRPr="00EB4BA0">
        <w:instrText xml:space="preserve"> SEQ Ranking \* ARABIC </w:instrText>
      </w:r>
      <w:r w:rsidR="008E3C78" w:rsidRPr="00EB4BA0">
        <w:fldChar w:fldCharType="separate"/>
      </w:r>
      <w:r w:rsidRPr="00EB4BA0">
        <w:rPr>
          <w:noProof/>
        </w:rPr>
        <w:t>2</w:t>
      </w:r>
      <w:r w:rsidR="008E3C78" w:rsidRPr="00EB4BA0">
        <w:rPr>
          <w:noProof/>
        </w:rPr>
        <w:fldChar w:fldCharType="end"/>
      </w:r>
      <w:r w:rsidRPr="00EB4BA0">
        <w:t>: FlagClentRanking</w:t>
      </w:r>
      <w:bookmarkEnd w:id="115"/>
    </w:p>
    <w:p w14:paraId="7903FFAC" w14:textId="77777777" w:rsidR="00EA5B96" w:rsidRPr="00EB4BA0" w:rsidRDefault="00EA5B96" w:rsidP="00EA5B96"/>
    <w:p w14:paraId="6E4C2CB8" w14:textId="77777777" w:rsidR="00BA0AF0" w:rsidRPr="00EB4BA0" w:rsidRDefault="00EA5B96" w:rsidP="00BA0AF0">
      <w:pPr>
        <w:keepNext/>
        <w:jc w:val="center"/>
      </w:pPr>
      <w:r w:rsidRPr="00EB4BA0">
        <w:rPr>
          <w:noProof/>
        </w:rPr>
        <w:lastRenderedPageBreak/>
        <w:drawing>
          <wp:inline distT="0" distB="0" distL="0" distR="0" wp14:anchorId="797A62F8" wp14:editId="07F32AB6">
            <wp:extent cx="4389122" cy="232756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20944" cy="2344439"/>
                    </a:xfrm>
                    <a:prstGeom prst="rect">
                      <a:avLst/>
                    </a:prstGeom>
                  </pic:spPr>
                </pic:pic>
              </a:graphicData>
            </a:graphic>
          </wp:inline>
        </w:drawing>
      </w:r>
    </w:p>
    <w:p w14:paraId="29745EAD" w14:textId="5D7FD4E6" w:rsidR="00EA5B96" w:rsidRPr="00EB4BA0" w:rsidRDefault="00BA0AF0" w:rsidP="00BA0AF0">
      <w:pPr>
        <w:pStyle w:val="Caption"/>
        <w:jc w:val="center"/>
      </w:pPr>
      <w:r w:rsidRPr="00EB4BA0">
        <w:t xml:space="preserve">Model </w:t>
      </w:r>
      <w:r w:rsidR="008E3C78" w:rsidRPr="00EB4BA0">
        <w:fldChar w:fldCharType="begin"/>
      </w:r>
      <w:r w:rsidR="008E3C78" w:rsidRPr="00EB4BA0">
        <w:instrText xml:space="preserve"> SEQ Model \* ARABIC </w:instrText>
      </w:r>
      <w:r w:rsidR="008E3C78" w:rsidRPr="00EB4BA0">
        <w:fldChar w:fldCharType="separate"/>
      </w:r>
      <w:r w:rsidR="00167943" w:rsidRPr="00EB4BA0">
        <w:rPr>
          <w:noProof/>
        </w:rPr>
        <w:t>11</w:t>
      </w:r>
      <w:r w:rsidR="008E3C78" w:rsidRPr="00EB4BA0">
        <w:rPr>
          <w:noProof/>
        </w:rPr>
        <w:fldChar w:fldCharType="end"/>
      </w:r>
      <w:r w:rsidRPr="00EB4BA0">
        <w:t>: User Xamarin Ranking</w:t>
      </w:r>
    </w:p>
    <w:p w14:paraId="7060C99E" w14:textId="77777777" w:rsidR="00EA5B96" w:rsidRPr="00EB4BA0" w:rsidRDefault="00EA5B96" w:rsidP="00EA5B96">
      <w:pPr>
        <w:keepNext/>
        <w:jc w:val="center"/>
      </w:pPr>
      <w:r w:rsidRPr="00EB4BA0">
        <w:rPr>
          <w:noProof/>
        </w:rPr>
        <w:drawing>
          <wp:inline distT="0" distB="0" distL="0" distR="0" wp14:anchorId="48ECFEB2" wp14:editId="46F3DD36">
            <wp:extent cx="5568950" cy="3200400"/>
            <wp:effectExtent l="0" t="0" r="0" b="0"/>
            <wp:docPr id="134" name="Picture 1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with medium confidence"/>
                    <pic:cNvPicPr/>
                  </pic:nvPicPr>
                  <pic:blipFill>
                    <a:blip r:embed="rId38"/>
                    <a:stretch>
                      <a:fillRect/>
                    </a:stretch>
                  </pic:blipFill>
                  <pic:spPr>
                    <a:xfrm>
                      <a:off x="0" y="0"/>
                      <a:ext cx="5579819" cy="3206646"/>
                    </a:xfrm>
                    <a:prstGeom prst="rect">
                      <a:avLst/>
                    </a:prstGeom>
                  </pic:spPr>
                </pic:pic>
              </a:graphicData>
            </a:graphic>
          </wp:inline>
        </w:drawing>
      </w:r>
      <w:bookmarkStart w:id="116" w:name="_Toc104390510"/>
      <w:r w:rsidRPr="00EB4BA0">
        <w:t xml:space="preserve">Ranking </w:t>
      </w:r>
      <w:r w:rsidR="008E3C78" w:rsidRPr="00EB4BA0">
        <w:fldChar w:fldCharType="begin"/>
      </w:r>
      <w:r w:rsidR="008E3C78" w:rsidRPr="00EB4BA0">
        <w:instrText xml:space="preserve"> SEQ Ranking \* ARABIC </w:instrText>
      </w:r>
      <w:r w:rsidR="008E3C78" w:rsidRPr="00EB4BA0">
        <w:fldChar w:fldCharType="separate"/>
      </w:r>
      <w:r w:rsidRPr="00EB4BA0">
        <w:rPr>
          <w:noProof/>
        </w:rPr>
        <w:t>3</w:t>
      </w:r>
      <w:r w:rsidR="008E3C78" w:rsidRPr="00EB4BA0">
        <w:rPr>
          <w:noProof/>
        </w:rPr>
        <w:fldChar w:fldCharType="end"/>
      </w:r>
      <w:r w:rsidRPr="00EB4BA0">
        <w:t>: User Xamarin Ranking</w:t>
      </w:r>
      <w:bookmarkEnd w:id="116"/>
    </w:p>
    <w:p w14:paraId="4C23AA22" w14:textId="77777777" w:rsidR="00EA5B96" w:rsidRPr="00EB4BA0" w:rsidRDefault="00EA5B96" w:rsidP="00EA5B96">
      <w:r w:rsidRPr="00EB4BA0">
        <w:br w:type="page"/>
      </w:r>
    </w:p>
    <w:p w14:paraId="0F42BE62" w14:textId="77777777" w:rsidR="00EA5B96" w:rsidRPr="00EB4BA0" w:rsidRDefault="00EA5B96" w:rsidP="00EA5B96">
      <w:pPr>
        <w:pStyle w:val="ListParagraph"/>
        <w:numPr>
          <w:ilvl w:val="0"/>
          <w:numId w:val="3"/>
        </w:numPr>
        <w:rPr>
          <w:b/>
          <w:bCs/>
        </w:rPr>
      </w:pPr>
      <w:r w:rsidRPr="00EB4BA0">
        <w:rPr>
          <w:b/>
        </w:rPr>
        <w:lastRenderedPageBreak/>
        <w:t>Question</w:t>
      </w:r>
    </w:p>
    <w:p w14:paraId="5CA7BEFF" w14:textId="77777777" w:rsidR="00BA0AF0" w:rsidRPr="00EB4BA0" w:rsidRDefault="00EA5B96" w:rsidP="00BA0AF0">
      <w:pPr>
        <w:pStyle w:val="ListParagraph"/>
        <w:keepNext/>
        <w:ind w:left="854"/>
        <w:jc w:val="center"/>
      </w:pPr>
      <w:r w:rsidRPr="00EB4BA0">
        <w:rPr>
          <w:b/>
          <w:bCs/>
          <w:noProof/>
        </w:rPr>
        <w:drawing>
          <wp:inline distT="0" distB="0" distL="0" distR="0" wp14:anchorId="147A45B3" wp14:editId="129A5A98">
            <wp:extent cx="3767769" cy="2992582"/>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83216" cy="3004851"/>
                    </a:xfrm>
                    <a:prstGeom prst="rect">
                      <a:avLst/>
                    </a:prstGeom>
                  </pic:spPr>
                </pic:pic>
              </a:graphicData>
            </a:graphic>
          </wp:inline>
        </w:drawing>
      </w:r>
    </w:p>
    <w:p w14:paraId="0E8E7BE3" w14:textId="60E76D77" w:rsidR="00EA5B96" w:rsidRPr="00EB4BA0" w:rsidRDefault="00BA0AF0" w:rsidP="00BA0AF0">
      <w:pPr>
        <w:pStyle w:val="Caption"/>
        <w:jc w:val="center"/>
        <w:rPr>
          <w:b/>
          <w:bCs/>
        </w:rPr>
      </w:pPr>
      <w:r w:rsidRPr="00EB4BA0">
        <w:t xml:space="preserve">Model </w:t>
      </w:r>
      <w:r w:rsidR="008E3C78" w:rsidRPr="00EB4BA0">
        <w:fldChar w:fldCharType="begin"/>
      </w:r>
      <w:r w:rsidR="008E3C78" w:rsidRPr="00EB4BA0">
        <w:instrText xml:space="preserve"> SEQ Model \* ARABIC </w:instrText>
      </w:r>
      <w:r w:rsidR="008E3C78" w:rsidRPr="00EB4BA0">
        <w:fldChar w:fldCharType="separate"/>
      </w:r>
      <w:r w:rsidR="00167943" w:rsidRPr="00EB4BA0">
        <w:rPr>
          <w:noProof/>
        </w:rPr>
        <w:t>12</w:t>
      </w:r>
      <w:r w:rsidR="008E3C78" w:rsidRPr="00EB4BA0">
        <w:rPr>
          <w:noProof/>
        </w:rPr>
        <w:fldChar w:fldCharType="end"/>
      </w:r>
      <w:r w:rsidRPr="00EB4BA0">
        <w:t>: History User Question</w:t>
      </w:r>
    </w:p>
    <w:p w14:paraId="0B33757B" w14:textId="77777777" w:rsidR="00EA5B96" w:rsidRPr="00EB4BA0" w:rsidRDefault="00EA5B96" w:rsidP="00EA5B96">
      <w:pPr>
        <w:keepNext/>
      </w:pPr>
      <w:r w:rsidRPr="00EB4BA0">
        <w:rPr>
          <w:noProof/>
        </w:rPr>
        <w:drawing>
          <wp:inline distT="0" distB="0" distL="0" distR="0" wp14:anchorId="2A81DF57" wp14:editId="5361C64D">
            <wp:extent cx="6422065" cy="3402156"/>
            <wp:effectExtent l="0" t="0" r="0" b="8255"/>
            <wp:docPr id="127" name="Picture 1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 email&#10;&#10;Description automatically generated"/>
                    <pic:cNvPicPr/>
                  </pic:nvPicPr>
                  <pic:blipFill>
                    <a:blip r:embed="rId40"/>
                    <a:stretch>
                      <a:fillRect/>
                    </a:stretch>
                  </pic:blipFill>
                  <pic:spPr>
                    <a:xfrm>
                      <a:off x="0" y="0"/>
                      <a:ext cx="6470071" cy="3427587"/>
                    </a:xfrm>
                    <a:prstGeom prst="rect">
                      <a:avLst/>
                    </a:prstGeom>
                  </pic:spPr>
                </pic:pic>
              </a:graphicData>
            </a:graphic>
          </wp:inline>
        </w:drawing>
      </w:r>
    </w:p>
    <w:p w14:paraId="502EA422" w14:textId="77777777" w:rsidR="00EA5B96" w:rsidRPr="00EB4BA0" w:rsidRDefault="00EA5B96" w:rsidP="00EA5B96">
      <w:pPr>
        <w:pStyle w:val="Caption"/>
        <w:jc w:val="center"/>
      </w:pPr>
      <w:bookmarkStart w:id="117" w:name="_Toc104390539"/>
      <w:r w:rsidRPr="00EB4BA0">
        <w:t xml:space="preserve">UserQuestion </w:t>
      </w:r>
      <w:r w:rsidR="008E3C78" w:rsidRPr="00EB4BA0">
        <w:fldChar w:fldCharType="begin"/>
      </w:r>
      <w:r w:rsidR="008E3C78" w:rsidRPr="00EB4BA0">
        <w:instrText xml:space="preserve"> SEQ UserQuestion \* ARABIC </w:instrText>
      </w:r>
      <w:r w:rsidR="008E3C78" w:rsidRPr="00EB4BA0">
        <w:fldChar w:fldCharType="separate"/>
      </w:r>
      <w:r w:rsidRPr="00EB4BA0">
        <w:rPr>
          <w:noProof/>
        </w:rPr>
        <w:t>1</w:t>
      </w:r>
      <w:r w:rsidR="008E3C78" w:rsidRPr="00EB4BA0">
        <w:rPr>
          <w:noProof/>
        </w:rPr>
        <w:fldChar w:fldCharType="end"/>
      </w:r>
      <w:r w:rsidRPr="00EB4BA0">
        <w:t>: History User Question</w:t>
      </w:r>
      <w:bookmarkEnd w:id="117"/>
    </w:p>
    <w:p w14:paraId="285B8BE3" w14:textId="77777777" w:rsidR="00EA5B96" w:rsidRPr="00EB4BA0" w:rsidRDefault="00EA5B96" w:rsidP="00EA5B96"/>
    <w:p w14:paraId="5B124DA4" w14:textId="77777777" w:rsidR="00EA5B96" w:rsidRPr="00EB4BA0" w:rsidRDefault="00EA5B96" w:rsidP="00EA5B96"/>
    <w:p w14:paraId="68398609" w14:textId="77777777" w:rsidR="00EA5B96" w:rsidRPr="00EB4BA0" w:rsidRDefault="00EA5B96" w:rsidP="00EA5B96">
      <w:r w:rsidRPr="00EB4BA0">
        <w:br w:type="page"/>
      </w:r>
    </w:p>
    <w:p w14:paraId="5FC38F25" w14:textId="77777777" w:rsidR="00BA0AF0" w:rsidRPr="00EB4BA0" w:rsidRDefault="00EA5B96" w:rsidP="00BA0AF0">
      <w:pPr>
        <w:keepNext/>
        <w:jc w:val="center"/>
      </w:pPr>
      <w:r w:rsidRPr="00EB4BA0">
        <w:rPr>
          <w:noProof/>
        </w:rPr>
        <w:lastRenderedPageBreak/>
        <w:drawing>
          <wp:inline distT="0" distB="0" distL="0" distR="0" wp14:anchorId="69014C91" wp14:editId="1A601A8D">
            <wp:extent cx="2945219" cy="2647744"/>
            <wp:effectExtent l="0" t="0" r="762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55203" cy="2656719"/>
                    </a:xfrm>
                    <a:prstGeom prst="rect">
                      <a:avLst/>
                    </a:prstGeom>
                  </pic:spPr>
                </pic:pic>
              </a:graphicData>
            </a:graphic>
          </wp:inline>
        </w:drawing>
      </w:r>
    </w:p>
    <w:p w14:paraId="01D7F1F9" w14:textId="02A3DD60" w:rsidR="00EA5B96" w:rsidRPr="00EB4BA0" w:rsidRDefault="00BA0AF0" w:rsidP="00BA0AF0">
      <w:pPr>
        <w:pStyle w:val="Caption"/>
        <w:jc w:val="center"/>
      </w:pPr>
      <w:r w:rsidRPr="00EB4BA0">
        <w:t xml:space="preserve">Model </w:t>
      </w:r>
      <w:r w:rsidR="008E3C78" w:rsidRPr="00EB4BA0">
        <w:fldChar w:fldCharType="begin"/>
      </w:r>
      <w:r w:rsidR="008E3C78" w:rsidRPr="00EB4BA0">
        <w:instrText xml:space="preserve"> SEQ Model \* ARABIC </w:instrText>
      </w:r>
      <w:r w:rsidR="008E3C78" w:rsidRPr="00EB4BA0">
        <w:fldChar w:fldCharType="separate"/>
      </w:r>
      <w:r w:rsidR="00167943" w:rsidRPr="00EB4BA0">
        <w:rPr>
          <w:noProof/>
        </w:rPr>
        <w:t>13</w:t>
      </w:r>
      <w:r w:rsidR="008E3C78" w:rsidRPr="00EB4BA0">
        <w:rPr>
          <w:noProof/>
        </w:rPr>
        <w:fldChar w:fldCharType="end"/>
      </w:r>
      <w:r w:rsidRPr="00EB4BA0">
        <w:t>: Today User Question</w:t>
      </w:r>
    </w:p>
    <w:p w14:paraId="546A83BF" w14:textId="77777777" w:rsidR="00EA5B96" w:rsidRPr="00EB4BA0" w:rsidRDefault="00EA5B96" w:rsidP="00EA5B96"/>
    <w:p w14:paraId="154D0943" w14:textId="77777777" w:rsidR="00EA5B96" w:rsidRPr="00EB4BA0" w:rsidRDefault="00EA5B96" w:rsidP="00EA5B96">
      <w:pPr>
        <w:keepNext/>
        <w:jc w:val="center"/>
      </w:pPr>
      <w:r w:rsidRPr="00EB4BA0">
        <w:rPr>
          <w:noProof/>
          <w:color w:val="000000" w:themeColor="text1"/>
        </w:rPr>
        <w:drawing>
          <wp:inline distT="0" distB="0" distL="0" distR="0" wp14:anchorId="343364D7" wp14:editId="32B0668C">
            <wp:extent cx="6219825" cy="3104707"/>
            <wp:effectExtent l="0" t="0" r="0" b="635"/>
            <wp:docPr id="129" name="Picture 1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 email&#10;&#10;Description automatically generated"/>
                    <pic:cNvPicPr/>
                  </pic:nvPicPr>
                  <pic:blipFill>
                    <a:blip r:embed="rId42"/>
                    <a:stretch>
                      <a:fillRect/>
                    </a:stretch>
                  </pic:blipFill>
                  <pic:spPr>
                    <a:xfrm>
                      <a:off x="0" y="0"/>
                      <a:ext cx="6238199" cy="3113879"/>
                    </a:xfrm>
                    <a:prstGeom prst="rect">
                      <a:avLst/>
                    </a:prstGeom>
                  </pic:spPr>
                </pic:pic>
              </a:graphicData>
            </a:graphic>
          </wp:inline>
        </w:drawing>
      </w:r>
    </w:p>
    <w:p w14:paraId="476915C6" w14:textId="77777777" w:rsidR="00EA5B96" w:rsidRPr="00EB4BA0" w:rsidRDefault="00EA5B96" w:rsidP="00EA5B96">
      <w:pPr>
        <w:pStyle w:val="Caption"/>
        <w:jc w:val="center"/>
      </w:pPr>
      <w:bookmarkStart w:id="118" w:name="_Toc104390540"/>
      <w:r w:rsidRPr="00EB4BA0">
        <w:t xml:space="preserve">UserQuestion </w:t>
      </w:r>
      <w:r w:rsidR="008E3C78" w:rsidRPr="00EB4BA0">
        <w:fldChar w:fldCharType="begin"/>
      </w:r>
      <w:r w:rsidR="008E3C78" w:rsidRPr="00EB4BA0">
        <w:instrText xml:space="preserve"> SEQ UserQuestion \* ARABIC </w:instrText>
      </w:r>
      <w:r w:rsidR="008E3C78" w:rsidRPr="00EB4BA0">
        <w:fldChar w:fldCharType="separate"/>
      </w:r>
      <w:r w:rsidRPr="00EB4BA0">
        <w:rPr>
          <w:noProof/>
        </w:rPr>
        <w:t>2</w:t>
      </w:r>
      <w:r w:rsidR="008E3C78" w:rsidRPr="00EB4BA0">
        <w:rPr>
          <w:noProof/>
        </w:rPr>
        <w:fldChar w:fldCharType="end"/>
      </w:r>
      <w:r w:rsidRPr="00EB4BA0">
        <w:t>: Today Question</w:t>
      </w:r>
      <w:bookmarkEnd w:id="118"/>
    </w:p>
    <w:p w14:paraId="25751CE1" w14:textId="29157582" w:rsidR="00EA5B96" w:rsidRPr="00EB4BA0" w:rsidRDefault="00EA5B96" w:rsidP="00EA5B96"/>
    <w:p w14:paraId="3749D637" w14:textId="35EF662E" w:rsidR="001029A8" w:rsidRPr="00EB4BA0" w:rsidRDefault="001029A8">
      <w:r w:rsidRPr="00EB4BA0">
        <w:br w:type="page"/>
      </w:r>
    </w:p>
    <w:p w14:paraId="0045F9A7" w14:textId="77777777" w:rsidR="001029A8" w:rsidRPr="00EB4BA0" w:rsidRDefault="001029A8" w:rsidP="001029A8">
      <w:pPr>
        <w:keepNext/>
        <w:jc w:val="center"/>
      </w:pPr>
      <w:r w:rsidRPr="00EB4BA0">
        <w:rPr>
          <w:noProof/>
        </w:rPr>
        <w:lastRenderedPageBreak/>
        <w:drawing>
          <wp:inline distT="0" distB="0" distL="0" distR="0" wp14:anchorId="336E9019" wp14:editId="008FAC7C">
            <wp:extent cx="2612571" cy="248194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16471" cy="2485649"/>
                    </a:xfrm>
                    <a:prstGeom prst="rect">
                      <a:avLst/>
                    </a:prstGeom>
                  </pic:spPr>
                </pic:pic>
              </a:graphicData>
            </a:graphic>
          </wp:inline>
        </w:drawing>
      </w:r>
    </w:p>
    <w:p w14:paraId="3C2FBE17" w14:textId="62720044" w:rsidR="001029A8" w:rsidRPr="00EB4BA0" w:rsidRDefault="001029A8" w:rsidP="001029A8">
      <w:pPr>
        <w:pStyle w:val="Caption"/>
        <w:jc w:val="center"/>
      </w:pPr>
      <w:r w:rsidRPr="00EB4BA0">
        <w:t xml:space="preserve">Model </w:t>
      </w:r>
      <w:r w:rsidR="008E3C78" w:rsidRPr="00EB4BA0">
        <w:fldChar w:fldCharType="begin"/>
      </w:r>
      <w:r w:rsidR="008E3C78" w:rsidRPr="00EB4BA0">
        <w:instrText xml:space="preserve"> SEQ Model \* ARABIC </w:instrText>
      </w:r>
      <w:r w:rsidR="008E3C78" w:rsidRPr="00EB4BA0">
        <w:fldChar w:fldCharType="separate"/>
      </w:r>
      <w:r w:rsidR="00167943" w:rsidRPr="00EB4BA0">
        <w:rPr>
          <w:noProof/>
        </w:rPr>
        <w:t>14</w:t>
      </w:r>
      <w:r w:rsidR="008E3C78" w:rsidRPr="00EB4BA0">
        <w:rPr>
          <w:noProof/>
        </w:rPr>
        <w:fldChar w:fldCharType="end"/>
      </w:r>
      <w:r w:rsidRPr="00EB4BA0">
        <w:t>: User Ask Question</w:t>
      </w:r>
    </w:p>
    <w:p w14:paraId="18E1B650" w14:textId="77777777" w:rsidR="00EA5B96" w:rsidRPr="00EB4BA0" w:rsidRDefault="00EA5B96" w:rsidP="00EA5B96">
      <w:pPr>
        <w:keepNext/>
        <w:jc w:val="center"/>
      </w:pPr>
      <w:r w:rsidRPr="00EB4BA0">
        <w:rPr>
          <w:noProof/>
        </w:rPr>
        <w:drawing>
          <wp:inline distT="0" distB="0" distL="0" distR="0" wp14:anchorId="345AC58D" wp14:editId="33856F65">
            <wp:extent cx="5963467" cy="3515710"/>
            <wp:effectExtent l="0" t="0" r="0" b="889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44"/>
                    <a:stretch>
                      <a:fillRect/>
                    </a:stretch>
                  </pic:blipFill>
                  <pic:spPr>
                    <a:xfrm>
                      <a:off x="0" y="0"/>
                      <a:ext cx="5993446" cy="3533384"/>
                    </a:xfrm>
                    <a:prstGeom prst="rect">
                      <a:avLst/>
                    </a:prstGeom>
                  </pic:spPr>
                </pic:pic>
              </a:graphicData>
            </a:graphic>
          </wp:inline>
        </w:drawing>
      </w:r>
    </w:p>
    <w:p w14:paraId="261BD4FC" w14:textId="77777777" w:rsidR="00EA5B96" w:rsidRPr="00EB4BA0" w:rsidRDefault="00EA5B96" w:rsidP="00EA5B96">
      <w:pPr>
        <w:pStyle w:val="Caption"/>
        <w:jc w:val="center"/>
      </w:pPr>
      <w:bookmarkStart w:id="119" w:name="_Toc104390541"/>
      <w:r w:rsidRPr="00EB4BA0">
        <w:t xml:space="preserve">UserQuestion </w:t>
      </w:r>
      <w:r w:rsidR="008E3C78" w:rsidRPr="00EB4BA0">
        <w:fldChar w:fldCharType="begin"/>
      </w:r>
      <w:r w:rsidR="008E3C78" w:rsidRPr="00EB4BA0">
        <w:instrText xml:space="preserve"> SEQ UserQuestion \* ARABIC </w:instrText>
      </w:r>
      <w:r w:rsidR="008E3C78" w:rsidRPr="00EB4BA0">
        <w:fldChar w:fldCharType="separate"/>
      </w:r>
      <w:r w:rsidRPr="00EB4BA0">
        <w:rPr>
          <w:noProof/>
        </w:rPr>
        <w:t>3</w:t>
      </w:r>
      <w:r w:rsidR="008E3C78" w:rsidRPr="00EB4BA0">
        <w:rPr>
          <w:noProof/>
        </w:rPr>
        <w:fldChar w:fldCharType="end"/>
      </w:r>
      <w:r w:rsidRPr="00EB4BA0">
        <w:t>: User Ask Question</w:t>
      </w:r>
      <w:bookmarkEnd w:id="119"/>
    </w:p>
    <w:p w14:paraId="14C68AB0" w14:textId="4E3027D4" w:rsidR="000A677A" w:rsidRPr="00EB4BA0" w:rsidRDefault="000A677A">
      <w:r w:rsidRPr="00EB4BA0">
        <w:br w:type="page"/>
      </w:r>
    </w:p>
    <w:p w14:paraId="110ED6DF" w14:textId="77777777" w:rsidR="000A677A" w:rsidRPr="00EB4BA0" w:rsidRDefault="000A677A" w:rsidP="000A677A">
      <w:pPr>
        <w:keepNext/>
        <w:jc w:val="center"/>
      </w:pPr>
      <w:r w:rsidRPr="00EB4BA0">
        <w:rPr>
          <w:noProof/>
        </w:rPr>
        <w:lastRenderedPageBreak/>
        <w:drawing>
          <wp:inline distT="0" distB="0" distL="0" distR="0" wp14:anchorId="5FBD9B03" wp14:editId="1D52406D">
            <wp:extent cx="2434856" cy="2360295"/>
            <wp:effectExtent l="0" t="0" r="381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42663" cy="2367863"/>
                    </a:xfrm>
                    <a:prstGeom prst="rect">
                      <a:avLst/>
                    </a:prstGeom>
                  </pic:spPr>
                </pic:pic>
              </a:graphicData>
            </a:graphic>
          </wp:inline>
        </w:drawing>
      </w:r>
    </w:p>
    <w:p w14:paraId="2874D6BE" w14:textId="2CEE0525" w:rsidR="00EA5B96" w:rsidRPr="00EB4BA0" w:rsidRDefault="000A677A" w:rsidP="000A677A">
      <w:pPr>
        <w:pStyle w:val="Caption"/>
        <w:jc w:val="center"/>
      </w:pPr>
      <w:r w:rsidRPr="00EB4BA0">
        <w:t xml:space="preserve">Model </w:t>
      </w:r>
      <w:r w:rsidR="008E3C78" w:rsidRPr="00EB4BA0">
        <w:fldChar w:fldCharType="begin"/>
      </w:r>
      <w:r w:rsidR="008E3C78" w:rsidRPr="00EB4BA0">
        <w:instrText xml:space="preserve"> SEQ Model \* ARABIC </w:instrText>
      </w:r>
      <w:r w:rsidR="008E3C78" w:rsidRPr="00EB4BA0">
        <w:fldChar w:fldCharType="separate"/>
      </w:r>
      <w:r w:rsidR="00167943" w:rsidRPr="00EB4BA0">
        <w:rPr>
          <w:noProof/>
        </w:rPr>
        <w:t>15</w:t>
      </w:r>
      <w:r w:rsidR="008E3C78" w:rsidRPr="00EB4BA0">
        <w:rPr>
          <w:noProof/>
        </w:rPr>
        <w:fldChar w:fldCharType="end"/>
      </w:r>
      <w:r w:rsidRPr="00EB4BA0">
        <w:t>: User Reply Question</w:t>
      </w:r>
    </w:p>
    <w:p w14:paraId="1FC32BD3" w14:textId="77777777" w:rsidR="00EA5B96" w:rsidRPr="00EB4BA0" w:rsidRDefault="00EA5B96" w:rsidP="00EA5B96">
      <w:pPr>
        <w:keepNext/>
        <w:jc w:val="center"/>
      </w:pPr>
      <w:r w:rsidRPr="00EB4BA0">
        <w:rPr>
          <w:noProof/>
        </w:rPr>
        <w:drawing>
          <wp:inline distT="0" distB="0" distL="0" distR="0" wp14:anchorId="1C1CCAF4" wp14:editId="1C2592D2">
            <wp:extent cx="5939341" cy="2806262"/>
            <wp:effectExtent l="0" t="0" r="4445" b="0"/>
            <wp:docPr id="132" name="Picture 13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 letter&#10;&#10;Description automatically generated"/>
                    <pic:cNvPicPr/>
                  </pic:nvPicPr>
                  <pic:blipFill>
                    <a:blip r:embed="rId46"/>
                    <a:stretch>
                      <a:fillRect/>
                    </a:stretch>
                  </pic:blipFill>
                  <pic:spPr>
                    <a:xfrm>
                      <a:off x="0" y="0"/>
                      <a:ext cx="5958920" cy="2815513"/>
                    </a:xfrm>
                    <a:prstGeom prst="rect">
                      <a:avLst/>
                    </a:prstGeom>
                  </pic:spPr>
                </pic:pic>
              </a:graphicData>
            </a:graphic>
          </wp:inline>
        </w:drawing>
      </w:r>
    </w:p>
    <w:p w14:paraId="1D7505BC" w14:textId="77777777" w:rsidR="00EA5B96" w:rsidRPr="00EB4BA0" w:rsidRDefault="00EA5B96" w:rsidP="00EA5B96">
      <w:pPr>
        <w:pStyle w:val="Caption"/>
        <w:jc w:val="center"/>
      </w:pPr>
      <w:bookmarkStart w:id="120" w:name="_Toc104390542"/>
      <w:r w:rsidRPr="00EB4BA0">
        <w:t xml:space="preserve">UserQuestion </w:t>
      </w:r>
      <w:r w:rsidR="008E3C78" w:rsidRPr="00EB4BA0">
        <w:fldChar w:fldCharType="begin"/>
      </w:r>
      <w:r w:rsidR="008E3C78" w:rsidRPr="00EB4BA0">
        <w:instrText xml:space="preserve"> SEQ UserQuestion \* ARABIC </w:instrText>
      </w:r>
      <w:r w:rsidR="008E3C78" w:rsidRPr="00EB4BA0">
        <w:fldChar w:fldCharType="separate"/>
      </w:r>
      <w:r w:rsidRPr="00EB4BA0">
        <w:rPr>
          <w:noProof/>
        </w:rPr>
        <w:t>4</w:t>
      </w:r>
      <w:r w:rsidR="008E3C78" w:rsidRPr="00EB4BA0">
        <w:rPr>
          <w:noProof/>
        </w:rPr>
        <w:fldChar w:fldCharType="end"/>
      </w:r>
      <w:r w:rsidRPr="00EB4BA0">
        <w:t>: User Reply Question</w:t>
      </w:r>
      <w:bookmarkEnd w:id="120"/>
    </w:p>
    <w:p w14:paraId="2D69CD19" w14:textId="03492AA1" w:rsidR="00EA5B96" w:rsidRPr="00EB4BA0" w:rsidRDefault="00EA5B96" w:rsidP="00EA5B96"/>
    <w:p w14:paraId="28F50D0D" w14:textId="344C757A" w:rsidR="00167943" w:rsidRPr="00EB4BA0" w:rsidRDefault="00167943">
      <w:r w:rsidRPr="00EB4BA0">
        <w:br w:type="page"/>
      </w:r>
    </w:p>
    <w:p w14:paraId="10BA117D" w14:textId="77777777" w:rsidR="00167943" w:rsidRPr="00EB4BA0" w:rsidRDefault="00167943" w:rsidP="00167943">
      <w:pPr>
        <w:keepNext/>
        <w:jc w:val="center"/>
      </w:pPr>
      <w:r w:rsidRPr="00EB4BA0">
        <w:rPr>
          <w:noProof/>
        </w:rPr>
        <w:lastRenderedPageBreak/>
        <w:drawing>
          <wp:inline distT="0" distB="0" distL="0" distR="0" wp14:anchorId="06DB10D8" wp14:editId="04FAE7A9">
            <wp:extent cx="3306726" cy="2658110"/>
            <wp:effectExtent l="0" t="0" r="8255"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16223" cy="2665744"/>
                    </a:xfrm>
                    <a:prstGeom prst="rect">
                      <a:avLst/>
                    </a:prstGeom>
                  </pic:spPr>
                </pic:pic>
              </a:graphicData>
            </a:graphic>
          </wp:inline>
        </w:drawing>
      </w:r>
    </w:p>
    <w:p w14:paraId="744387E2" w14:textId="47A594BD" w:rsidR="00167943" w:rsidRPr="00EB4BA0" w:rsidRDefault="00167943" w:rsidP="00167943">
      <w:pPr>
        <w:pStyle w:val="Caption"/>
        <w:jc w:val="center"/>
      </w:pPr>
      <w:r w:rsidRPr="00EB4BA0">
        <w:t xml:space="preserve">Model </w:t>
      </w:r>
      <w:r w:rsidR="008E3C78" w:rsidRPr="00EB4BA0">
        <w:fldChar w:fldCharType="begin"/>
      </w:r>
      <w:r w:rsidR="008E3C78" w:rsidRPr="00EB4BA0">
        <w:instrText xml:space="preserve"> SEQ Model \* ARABIC </w:instrText>
      </w:r>
      <w:r w:rsidR="008E3C78" w:rsidRPr="00EB4BA0">
        <w:fldChar w:fldCharType="separate"/>
      </w:r>
      <w:r w:rsidRPr="00EB4BA0">
        <w:rPr>
          <w:noProof/>
        </w:rPr>
        <w:t>16</w:t>
      </w:r>
      <w:r w:rsidR="008E3C78" w:rsidRPr="00EB4BA0">
        <w:rPr>
          <w:noProof/>
        </w:rPr>
        <w:fldChar w:fldCharType="end"/>
      </w:r>
      <w:r w:rsidRPr="00EB4BA0">
        <w:t>: User Response Question</w:t>
      </w:r>
    </w:p>
    <w:p w14:paraId="4EEDFCB7" w14:textId="77777777" w:rsidR="00EA5B96" w:rsidRPr="00EB4BA0" w:rsidRDefault="00EA5B96" w:rsidP="00EA5B96">
      <w:pPr>
        <w:keepNext/>
        <w:jc w:val="center"/>
      </w:pPr>
      <w:r w:rsidRPr="00EB4BA0">
        <w:rPr>
          <w:noProof/>
        </w:rPr>
        <w:drawing>
          <wp:inline distT="0" distB="0" distL="0" distR="0" wp14:anchorId="5536254B" wp14:editId="19419E1E">
            <wp:extent cx="5720316" cy="3924300"/>
            <wp:effectExtent l="0" t="0" r="0" b="0"/>
            <wp:docPr id="133" name="Picture 13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able&#10;&#10;Description automatically generated with medium confidence"/>
                    <pic:cNvPicPr/>
                  </pic:nvPicPr>
                  <pic:blipFill>
                    <a:blip r:embed="rId48"/>
                    <a:stretch>
                      <a:fillRect/>
                    </a:stretch>
                  </pic:blipFill>
                  <pic:spPr>
                    <a:xfrm>
                      <a:off x="0" y="0"/>
                      <a:ext cx="5723313" cy="3926356"/>
                    </a:xfrm>
                    <a:prstGeom prst="rect">
                      <a:avLst/>
                    </a:prstGeom>
                  </pic:spPr>
                </pic:pic>
              </a:graphicData>
            </a:graphic>
          </wp:inline>
        </w:drawing>
      </w:r>
    </w:p>
    <w:p w14:paraId="1B04E102" w14:textId="77777777" w:rsidR="00EA5B96" w:rsidRPr="00EB4BA0" w:rsidRDefault="00EA5B96" w:rsidP="00EA5B96">
      <w:pPr>
        <w:pStyle w:val="Caption"/>
        <w:jc w:val="center"/>
      </w:pPr>
      <w:bookmarkStart w:id="121" w:name="_Toc104390543"/>
      <w:r w:rsidRPr="00EB4BA0">
        <w:t xml:space="preserve">UserQuestion </w:t>
      </w:r>
      <w:r w:rsidR="008E3C78" w:rsidRPr="00EB4BA0">
        <w:fldChar w:fldCharType="begin"/>
      </w:r>
      <w:r w:rsidR="008E3C78" w:rsidRPr="00EB4BA0">
        <w:instrText xml:space="preserve"> SEQ UserQuestion \* ARABIC </w:instrText>
      </w:r>
      <w:r w:rsidR="008E3C78" w:rsidRPr="00EB4BA0">
        <w:fldChar w:fldCharType="separate"/>
      </w:r>
      <w:r w:rsidRPr="00EB4BA0">
        <w:rPr>
          <w:noProof/>
        </w:rPr>
        <w:t>5</w:t>
      </w:r>
      <w:r w:rsidR="008E3C78" w:rsidRPr="00EB4BA0">
        <w:rPr>
          <w:noProof/>
        </w:rPr>
        <w:fldChar w:fldCharType="end"/>
      </w:r>
      <w:r w:rsidRPr="00EB4BA0">
        <w:t>:User Response Question</w:t>
      </w:r>
      <w:bookmarkEnd w:id="121"/>
    </w:p>
    <w:p w14:paraId="2538CC1D" w14:textId="77777777" w:rsidR="00EA5B96" w:rsidRPr="00EB4BA0" w:rsidRDefault="00EA5B96" w:rsidP="00EA5B96"/>
    <w:p w14:paraId="0EFB4BD4" w14:textId="77777777" w:rsidR="00EA5B96" w:rsidRPr="00EB4BA0" w:rsidRDefault="00EA5B96" w:rsidP="00EA5B96">
      <w:r w:rsidRPr="00EB4BA0">
        <w:br w:type="page"/>
      </w:r>
    </w:p>
    <w:p w14:paraId="5998CEF1" w14:textId="77777777" w:rsidR="00EA5B96" w:rsidRPr="00EB4BA0" w:rsidRDefault="00EA5B96" w:rsidP="00EA5B96">
      <w:pPr>
        <w:pStyle w:val="ListParagraph"/>
        <w:numPr>
          <w:ilvl w:val="0"/>
          <w:numId w:val="3"/>
        </w:numPr>
        <w:rPr>
          <w:b/>
          <w:bCs/>
        </w:rPr>
      </w:pPr>
      <w:r w:rsidRPr="00EB4BA0">
        <w:rPr>
          <w:b/>
        </w:rPr>
        <w:lastRenderedPageBreak/>
        <w:t>Course</w:t>
      </w:r>
    </w:p>
    <w:p w14:paraId="5647E5F7" w14:textId="77777777" w:rsidR="00EA5B96" w:rsidRPr="00EB4BA0" w:rsidRDefault="00EA5B96" w:rsidP="00167943">
      <w:pPr>
        <w:pStyle w:val="ListParagraph"/>
        <w:ind w:left="854"/>
        <w:jc w:val="center"/>
        <w:rPr>
          <w:b/>
          <w:bCs/>
        </w:rPr>
      </w:pPr>
      <w:r w:rsidRPr="00EB4BA0">
        <w:rPr>
          <w:b/>
          <w:bCs/>
          <w:noProof/>
        </w:rPr>
        <w:drawing>
          <wp:inline distT="0" distB="0" distL="0" distR="0" wp14:anchorId="055B9FA5" wp14:editId="27084001">
            <wp:extent cx="3345549" cy="4012190"/>
            <wp:effectExtent l="0" t="0" r="762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47818" cy="4014911"/>
                    </a:xfrm>
                    <a:prstGeom prst="rect">
                      <a:avLst/>
                    </a:prstGeom>
                  </pic:spPr>
                </pic:pic>
              </a:graphicData>
            </a:graphic>
          </wp:inline>
        </w:drawing>
      </w:r>
    </w:p>
    <w:p w14:paraId="1F4E1C95" w14:textId="77777777" w:rsidR="00EA5B96" w:rsidRPr="00EB4BA0" w:rsidRDefault="00EA5B96" w:rsidP="00EA5B96">
      <w:pPr>
        <w:keepNext/>
        <w:jc w:val="center"/>
      </w:pPr>
      <w:r w:rsidRPr="00EB4BA0">
        <w:rPr>
          <w:noProof/>
        </w:rPr>
        <w:drawing>
          <wp:inline distT="0" distB="0" distL="0" distR="0" wp14:anchorId="028C2FA6" wp14:editId="570C9924">
            <wp:extent cx="6092456" cy="3157578"/>
            <wp:effectExtent l="0" t="0" r="3810" b="5080"/>
            <wp:docPr id="135" name="Picture 13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 letter&#10;&#10;Description automatically generated"/>
                    <pic:cNvPicPr/>
                  </pic:nvPicPr>
                  <pic:blipFill>
                    <a:blip r:embed="rId50"/>
                    <a:stretch>
                      <a:fillRect/>
                    </a:stretch>
                  </pic:blipFill>
                  <pic:spPr>
                    <a:xfrm>
                      <a:off x="0" y="0"/>
                      <a:ext cx="6102315" cy="3162688"/>
                    </a:xfrm>
                    <a:prstGeom prst="rect">
                      <a:avLst/>
                    </a:prstGeom>
                  </pic:spPr>
                </pic:pic>
              </a:graphicData>
            </a:graphic>
          </wp:inline>
        </w:drawing>
      </w:r>
    </w:p>
    <w:p w14:paraId="12AB5088" w14:textId="77777777" w:rsidR="00EA5B96" w:rsidRPr="00EB4BA0" w:rsidRDefault="00EA5B96" w:rsidP="00EA5B96">
      <w:pPr>
        <w:pStyle w:val="Caption"/>
        <w:jc w:val="center"/>
      </w:pPr>
      <w:bookmarkStart w:id="122" w:name="_Toc104390486"/>
      <w:r w:rsidRPr="00EB4BA0">
        <w:t xml:space="preserve">Course </w:t>
      </w:r>
      <w:r w:rsidR="008E3C78" w:rsidRPr="00EB4BA0">
        <w:fldChar w:fldCharType="begin"/>
      </w:r>
      <w:r w:rsidR="008E3C78" w:rsidRPr="00EB4BA0">
        <w:instrText xml:space="preserve"> SEQ Course \* ARABIC </w:instrText>
      </w:r>
      <w:r w:rsidR="008E3C78" w:rsidRPr="00EB4BA0">
        <w:fldChar w:fldCharType="separate"/>
      </w:r>
      <w:r w:rsidRPr="00EB4BA0">
        <w:rPr>
          <w:noProof/>
        </w:rPr>
        <w:t>1</w:t>
      </w:r>
      <w:r w:rsidR="008E3C78" w:rsidRPr="00EB4BA0">
        <w:rPr>
          <w:noProof/>
        </w:rPr>
        <w:fldChar w:fldCharType="end"/>
      </w:r>
      <w:r w:rsidRPr="00EB4BA0">
        <w:t>: Xamarin Course</w:t>
      </w:r>
      <w:bookmarkEnd w:id="122"/>
    </w:p>
    <w:p w14:paraId="513D210F" w14:textId="77777777" w:rsidR="00EA5B96" w:rsidRPr="00EB4BA0" w:rsidRDefault="00EA5B96" w:rsidP="00EA5B96">
      <w:pPr>
        <w:keepNext/>
        <w:jc w:val="center"/>
      </w:pPr>
      <w:r w:rsidRPr="00EB4BA0">
        <w:rPr>
          <w:noProof/>
        </w:rPr>
        <w:lastRenderedPageBreak/>
        <w:drawing>
          <wp:inline distT="0" distB="0" distL="0" distR="0" wp14:anchorId="195BEFDF" wp14:editId="770DF6CE">
            <wp:extent cx="6337005" cy="3736340"/>
            <wp:effectExtent l="0" t="0" r="6985" b="0"/>
            <wp:docPr id="128" name="Picture 12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 letter&#10;&#10;Description automatically generated"/>
                    <pic:cNvPicPr/>
                  </pic:nvPicPr>
                  <pic:blipFill>
                    <a:blip r:embed="rId51"/>
                    <a:stretch>
                      <a:fillRect/>
                    </a:stretch>
                  </pic:blipFill>
                  <pic:spPr>
                    <a:xfrm>
                      <a:off x="0" y="0"/>
                      <a:ext cx="6344648" cy="3740847"/>
                    </a:xfrm>
                    <a:prstGeom prst="rect">
                      <a:avLst/>
                    </a:prstGeom>
                  </pic:spPr>
                </pic:pic>
              </a:graphicData>
            </a:graphic>
          </wp:inline>
        </w:drawing>
      </w:r>
    </w:p>
    <w:p w14:paraId="312A2A5F" w14:textId="77777777" w:rsidR="00EA5B96" w:rsidRPr="00EB4BA0" w:rsidRDefault="00EA5B96" w:rsidP="00EA5B96">
      <w:pPr>
        <w:pStyle w:val="Caption"/>
        <w:jc w:val="center"/>
        <w:rPr>
          <w:rFonts w:ascii="Times New Roman" w:hAnsi="Times New Roman"/>
          <w:sz w:val="26"/>
        </w:rPr>
      </w:pPr>
      <w:bookmarkStart w:id="123" w:name="_Toc104390487"/>
      <w:r w:rsidRPr="00EB4BA0">
        <w:t xml:space="preserve">Course </w:t>
      </w:r>
      <w:r w:rsidR="008E3C78" w:rsidRPr="00EB4BA0">
        <w:fldChar w:fldCharType="begin"/>
      </w:r>
      <w:r w:rsidR="008E3C78" w:rsidRPr="00EB4BA0">
        <w:instrText xml:space="preserve"> SEQ Course \* ARABIC </w:instrText>
      </w:r>
      <w:r w:rsidR="008E3C78" w:rsidRPr="00EB4BA0">
        <w:fldChar w:fldCharType="separate"/>
      </w:r>
      <w:r w:rsidRPr="00EB4BA0">
        <w:rPr>
          <w:noProof/>
        </w:rPr>
        <w:t>2</w:t>
      </w:r>
      <w:r w:rsidR="008E3C78" w:rsidRPr="00EB4BA0">
        <w:rPr>
          <w:noProof/>
        </w:rPr>
        <w:fldChar w:fldCharType="end"/>
      </w:r>
      <w:r w:rsidRPr="00EB4BA0">
        <w:t>: Interview Course</w:t>
      </w:r>
      <w:bookmarkEnd w:id="123"/>
    </w:p>
    <w:p w14:paraId="39A843E5" w14:textId="77777777" w:rsidR="00EA5B96" w:rsidRPr="00EB4BA0" w:rsidRDefault="00EA5B96" w:rsidP="00EA5B96">
      <w:pPr>
        <w:rPr>
          <w:b/>
          <w:bCs/>
          <w:color w:val="000000" w:themeColor="text1"/>
        </w:rPr>
      </w:pPr>
    </w:p>
    <w:p w14:paraId="074189AD" w14:textId="77777777" w:rsidR="00EA5B96" w:rsidRPr="00EB4BA0" w:rsidRDefault="00EA5B96" w:rsidP="00EA5B96">
      <w:pPr>
        <w:pStyle w:val="ListParagraph"/>
        <w:numPr>
          <w:ilvl w:val="0"/>
          <w:numId w:val="3"/>
        </w:numPr>
        <w:rPr>
          <w:b/>
          <w:bCs/>
          <w:color w:val="000000" w:themeColor="text1"/>
        </w:rPr>
      </w:pPr>
      <w:bookmarkStart w:id="124" w:name="_Toc91855612"/>
      <w:r w:rsidRPr="00EB4BA0">
        <w:rPr>
          <w:b/>
          <w:bCs/>
          <w:color w:val="000000" w:themeColor="text1"/>
        </w:rPr>
        <w:t>Database User</w:t>
      </w:r>
      <w:bookmarkEnd w:id="124"/>
    </w:p>
    <w:p w14:paraId="784B7162" w14:textId="77777777" w:rsidR="00EA5B96" w:rsidRPr="00EB4BA0" w:rsidRDefault="00EA5B96" w:rsidP="00EA5B96">
      <w:pPr>
        <w:keepNext/>
        <w:jc w:val="center"/>
      </w:pPr>
      <w:r w:rsidRPr="00EB4BA0">
        <w:rPr>
          <w:b/>
          <w:bCs/>
          <w:noProof/>
        </w:rPr>
        <w:drawing>
          <wp:inline distT="0" distB="0" distL="0" distR="0" wp14:anchorId="6DC230E6" wp14:editId="4DDACF54">
            <wp:extent cx="5847907" cy="2961490"/>
            <wp:effectExtent l="0" t="0" r="635" b="0"/>
            <wp:docPr id="123" name="Picture 1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10;&#10;Description automatically generated"/>
                    <pic:cNvPicPr/>
                  </pic:nvPicPr>
                  <pic:blipFill>
                    <a:blip r:embed="rId52"/>
                    <a:stretch>
                      <a:fillRect/>
                    </a:stretch>
                  </pic:blipFill>
                  <pic:spPr>
                    <a:xfrm>
                      <a:off x="0" y="0"/>
                      <a:ext cx="5860977" cy="2968109"/>
                    </a:xfrm>
                    <a:prstGeom prst="rect">
                      <a:avLst/>
                    </a:prstGeom>
                  </pic:spPr>
                </pic:pic>
              </a:graphicData>
            </a:graphic>
          </wp:inline>
        </w:drawing>
      </w:r>
    </w:p>
    <w:p w14:paraId="0149BE02" w14:textId="77777777" w:rsidR="00EA5B96" w:rsidRPr="00EB4BA0" w:rsidRDefault="00EA5B96" w:rsidP="00EA5B96">
      <w:pPr>
        <w:pStyle w:val="Caption"/>
        <w:jc w:val="center"/>
        <w:rPr>
          <w:b/>
          <w:bCs/>
          <w:noProof/>
        </w:rPr>
      </w:pPr>
      <w:bookmarkStart w:id="125" w:name="_Toc104390560"/>
      <w:r w:rsidRPr="00EB4BA0">
        <w:t xml:space="preserve">User Data </w:t>
      </w:r>
      <w:r w:rsidR="008E3C78" w:rsidRPr="00EB4BA0">
        <w:fldChar w:fldCharType="begin"/>
      </w:r>
      <w:r w:rsidR="008E3C78" w:rsidRPr="00EB4BA0">
        <w:instrText xml:space="preserve"> SEQ User_Data \* ARABIC </w:instrText>
      </w:r>
      <w:r w:rsidR="008E3C78" w:rsidRPr="00EB4BA0">
        <w:fldChar w:fldCharType="separate"/>
      </w:r>
      <w:r w:rsidRPr="00EB4BA0">
        <w:rPr>
          <w:noProof/>
        </w:rPr>
        <w:t>1</w:t>
      </w:r>
      <w:r w:rsidR="008E3C78" w:rsidRPr="00EB4BA0">
        <w:rPr>
          <w:noProof/>
        </w:rPr>
        <w:fldChar w:fldCharType="end"/>
      </w:r>
      <w:r w:rsidRPr="00EB4BA0">
        <w:t>: User</w:t>
      </w:r>
      <w:bookmarkEnd w:id="125"/>
    </w:p>
    <w:p w14:paraId="050AFA84" w14:textId="77777777" w:rsidR="00EA5B96" w:rsidRPr="00EB4BA0" w:rsidRDefault="00EA5B96" w:rsidP="00EA5B96">
      <w:pPr>
        <w:ind w:left="780"/>
        <w:outlineLvl w:val="3"/>
        <w:rPr>
          <w:b/>
          <w:bCs/>
          <w:sz w:val="24"/>
          <w:szCs w:val="24"/>
        </w:rPr>
      </w:pPr>
      <w:r w:rsidRPr="00EB4BA0">
        <w:rPr>
          <w:b/>
          <w:bCs/>
          <w:noProof/>
        </w:rPr>
        <w:lastRenderedPageBreak/>
        <w:drawing>
          <wp:inline distT="0" distB="0" distL="0" distR="0" wp14:anchorId="5E50B962" wp14:editId="59E4C5B5">
            <wp:extent cx="5943600" cy="3795823"/>
            <wp:effectExtent l="0" t="0" r="0" b="0"/>
            <wp:docPr id="124" name="Picture 1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application&#10;&#10;Description automatically generated"/>
                    <pic:cNvPicPr/>
                  </pic:nvPicPr>
                  <pic:blipFill>
                    <a:blip r:embed="rId53"/>
                    <a:stretch>
                      <a:fillRect/>
                    </a:stretch>
                  </pic:blipFill>
                  <pic:spPr>
                    <a:xfrm>
                      <a:off x="0" y="0"/>
                      <a:ext cx="5945999" cy="3797355"/>
                    </a:xfrm>
                    <a:prstGeom prst="rect">
                      <a:avLst/>
                    </a:prstGeom>
                  </pic:spPr>
                </pic:pic>
              </a:graphicData>
            </a:graphic>
          </wp:inline>
        </w:drawing>
      </w:r>
    </w:p>
    <w:p w14:paraId="11395EBE" w14:textId="77777777" w:rsidR="00EA5B96" w:rsidRPr="00EB4BA0" w:rsidRDefault="00EA5B96" w:rsidP="00EA5B96">
      <w:pPr>
        <w:rPr>
          <w:b/>
          <w:bCs/>
          <w:sz w:val="24"/>
          <w:szCs w:val="24"/>
        </w:rPr>
      </w:pPr>
    </w:p>
    <w:p w14:paraId="6CA5ACE5" w14:textId="60F45441" w:rsidR="00EA5B96" w:rsidRPr="00EB4BA0" w:rsidRDefault="00EA5B96" w:rsidP="00EA5B96">
      <w:r w:rsidRPr="00EB4BA0">
        <w:rPr>
          <w:b/>
          <w:bCs/>
          <w:sz w:val="24"/>
          <w:szCs w:val="24"/>
        </w:rPr>
        <w:br w:type="page"/>
      </w:r>
    </w:p>
    <w:p w14:paraId="642219C3" w14:textId="5C57A6C5" w:rsidR="00BD2083" w:rsidRPr="00EB4BA0" w:rsidRDefault="008762F7" w:rsidP="00CB0CFB">
      <w:pPr>
        <w:pStyle w:val="Heading1"/>
        <w:rPr>
          <w:rFonts w:ascii="Times New Roman" w:hAnsi="Times New Roman"/>
          <w:sz w:val="26"/>
        </w:rPr>
      </w:pPr>
      <w:bookmarkStart w:id="126" w:name="_Toc105094341"/>
      <w:bookmarkStart w:id="127" w:name="_Toc105157143"/>
      <w:r w:rsidRPr="00EB4BA0">
        <w:rPr>
          <w:rFonts w:ascii="Times New Roman" w:hAnsi="Times New Roman"/>
          <w:sz w:val="26"/>
        </w:rPr>
        <w:lastRenderedPageBreak/>
        <w:t xml:space="preserve">CHƯƠNG </w:t>
      </w:r>
      <w:r w:rsidR="00631C25">
        <w:rPr>
          <w:rFonts w:ascii="Times New Roman" w:hAnsi="Times New Roman"/>
          <w:sz w:val="26"/>
        </w:rPr>
        <w:t>4</w:t>
      </w:r>
      <w:r w:rsidRPr="00EB4BA0">
        <w:rPr>
          <w:rFonts w:ascii="Times New Roman" w:hAnsi="Times New Roman"/>
          <w:sz w:val="26"/>
        </w:rPr>
        <w:t xml:space="preserve">: GIAO DIỆN VÀ </w:t>
      </w:r>
      <w:r w:rsidR="00EA5B96" w:rsidRPr="00EB4BA0">
        <w:rPr>
          <w:rFonts w:ascii="Times New Roman" w:hAnsi="Times New Roman"/>
          <w:sz w:val="26"/>
        </w:rPr>
        <w:t>MÔ TẢ TÍNH NĂNG ỨNG DỤNG</w:t>
      </w:r>
      <w:bookmarkEnd w:id="126"/>
      <w:bookmarkEnd w:id="127"/>
    </w:p>
    <w:p w14:paraId="3BF473B9" w14:textId="58F742B8" w:rsidR="00050B51" w:rsidRPr="00EB4BA0" w:rsidRDefault="00050B51" w:rsidP="002970EC">
      <w:pPr>
        <w:pStyle w:val="Heading2"/>
        <w:jc w:val="left"/>
        <w:rPr>
          <w:rFonts w:ascii="Times New Roman" w:hAnsi="Times New Roman"/>
          <w:b w:val="0"/>
          <w:bCs w:val="0"/>
          <w:sz w:val="26"/>
        </w:rPr>
      </w:pPr>
      <w:bookmarkStart w:id="128" w:name="_Toc105094342"/>
      <w:bookmarkStart w:id="129" w:name="_Toc105157144"/>
      <w:r w:rsidRPr="00EB4BA0">
        <w:rPr>
          <w:rFonts w:ascii="Times New Roman" w:hAnsi="Times New Roman"/>
          <w:sz w:val="26"/>
        </w:rPr>
        <w:t>1. Giao diện ứng dụng phía người dùng</w:t>
      </w:r>
      <w:bookmarkEnd w:id="128"/>
      <w:bookmarkEnd w:id="129"/>
    </w:p>
    <w:p w14:paraId="51B5882A" w14:textId="1CE6374F" w:rsidR="00FD26AC" w:rsidRPr="00EB4BA0" w:rsidRDefault="00BD2083" w:rsidP="00BD2083">
      <w:pPr>
        <w:pStyle w:val="Heading3"/>
        <w:rPr>
          <w:rFonts w:ascii="Times New Roman" w:hAnsi="Times New Roman"/>
        </w:rPr>
      </w:pPr>
      <w:bookmarkStart w:id="130" w:name="_Toc105094343"/>
      <w:bookmarkStart w:id="131" w:name="_Toc105157145"/>
      <w:r w:rsidRPr="00EB4BA0">
        <w:rPr>
          <w:rFonts w:ascii="Times New Roman" w:hAnsi="Times New Roman"/>
        </w:rPr>
        <w:t>1.1</w:t>
      </w:r>
      <w:r w:rsidR="006E49F0" w:rsidRPr="00EB4BA0">
        <w:rPr>
          <w:rFonts w:ascii="Times New Roman" w:hAnsi="Times New Roman"/>
        </w:rPr>
        <w:t xml:space="preserve"> </w:t>
      </w:r>
      <w:r w:rsidR="00710166" w:rsidRPr="00EB4BA0">
        <w:rPr>
          <w:rFonts w:ascii="Times New Roman" w:hAnsi="Times New Roman"/>
        </w:rPr>
        <w:t>X</w:t>
      </w:r>
      <w:r w:rsidR="00C5070D" w:rsidRPr="00EB4BA0">
        <w:rPr>
          <w:rFonts w:ascii="Times New Roman" w:hAnsi="Times New Roman"/>
        </w:rPr>
        <w:t>ây dựng</w:t>
      </w:r>
      <w:r w:rsidR="0080613D" w:rsidRPr="00EB4BA0">
        <w:rPr>
          <w:rFonts w:ascii="Times New Roman" w:hAnsi="Times New Roman"/>
        </w:rPr>
        <w:t xml:space="preserve"> trang chờ</w:t>
      </w:r>
      <w:r w:rsidR="00A341E6" w:rsidRPr="00EB4BA0">
        <w:rPr>
          <w:rFonts w:ascii="Times New Roman" w:hAnsi="Times New Roman"/>
        </w:rPr>
        <w:t>:</w:t>
      </w:r>
      <w:bookmarkEnd w:id="130"/>
      <w:bookmarkEnd w:id="131"/>
      <w:r w:rsidR="00C5070D" w:rsidRPr="00EB4BA0">
        <w:rPr>
          <w:rFonts w:ascii="Times New Roman" w:hAnsi="Times New Roman"/>
        </w:rPr>
        <w:t xml:space="preserve"> </w:t>
      </w:r>
    </w:p>
    <w:p w14:paraId="65801526" w14:textId="77777777" w:rsidR="0080613D" w:rsidRPr="00EB4BA0" w:rsidRDefault="0080613D" w:rsidP="00577DC5">
      <w:pPr>
        <w:pStyle w:val="ListParagraph"/>
        <w:numPr>
          <w:ilvl w:val="0"/>
          <w:numId w:val="12"/>
        </w:numPr>
        <w:tabs>
          <w:tab w:val="left" w:pos="425"/>
        </w:tabs>
        <w:spacing w:line="360" w:lineRule="auto"/>
      </w:pPr>
      <w:r w:rsidRPr="00EB4BA0">
        <w:t>Khi người dùng truy cập vào ứng dụng sẽ được vào trang chờ đầu tiên.</w:t>
      </w:r>
    </w:p>
    <w:p w14:paraId="3F28B947" w14:textId="39A1DFCB" w:rsidR="0080613D" w:rsidRPr="00EB4BA0" w:rsidRDefault="0080613D" w:rsidP="00577DC5">
      <w:pPr>
        <w:pStyle w:val="ListParagraph"/>
        <w:numPr>
          <w:ilvl w:val="0"/>
          <w:numId w:val="12"/>
        </w:numPr>
        <w:tabs>
          <w:tab w:val="left" w:pos="425"/>
        </w:tabs>
        <w:spacing w:line="360" w:lineRule="auto"/>
      </w:pPr>
      <w:r w:rsidRPr="00EB4BA0">
        <w:t>Ở trang này người dùng có thể chọn các hình thức đăng nhập khác nhau như: đăng nhập với Google hoặc với Email.</w:t>
      </w:r>
    </w:p>
    <w:p w14:paraId="7F51C64A" w14:textId="6D3B6CA0" w:rsidR="0080613D" w:rsidRPr="00EB4BA0" w:rsidRDefault="0080613D" w:rsidP="00577DC5">
      <w:pPr>
        <w:pStyle w:val="ListParagraph"/>
        <w:numPr>
          <w:ilvl w:val="0"/>
          <w:numId w:val="12"/>
        </w:numPr>
        <w:tabs>
          <w:tab w:val="left" w:pos="425"/>
        </w:tabs>
        <w:spacing w:line="360" w:lineRule="auto"/>
      </w:pPr>
      <w:r w:rsidRPr="00EB4BA0">
        <w:t>Nếu chưa có tài khoàn người có thể chọn đăng ký tài khoản.</w:t>
      </w:r>
    </w:p>
    <w:p w14:paraId="777B9A04" w14:textId="77777777" w:rsidR="009645FD" w:rsidRPr="00EB4BA0" w:rsidRDefault="00ED3876" w:rsidP="009645FD">
      <w:pPr>
        <w:keepNext/>
        <w:tabs>
          <w:tab w:val="left" w:pos="425"/>
        </w:tabs>
        <w:spacing w:line="360" w:lineRule="auto"/>
        <w:ind w:left="1584"/>
        <w:jc w:val="center"/>
      </w:pPr>
      <w:r w:rsidRPr="00EB4BA0">
        <w:rPr>
          <w:noProof/>
        </w:rPr>
        <w:drawing>
          <wp:inline distT="0" distB="0" distL="0" distR="0" wp14:anchorId="5678EF43" wp14:editId="2846E5D3">
            <wp:extent cx="3485515" cy="5181600"/>
            <wp:effectExtent l="0" t="0" r="635" b="0"/>
            <wp:docPr id="1478060946" name="Picture 1478060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87513" cy="5184570"/>
                    </a:xfrm>
                    <a:prstGeom prst="rect">
                      <a:avLst/>
                    </a:prstGeom>
                  </pic:spPr>
                </pic:pic>
              </a:graphicData>
            </a:graphic>
          </wp:inline>
        </w:drawing>
      </w:r>
    </w:p>
    <w:p w14:paraId="342FA867" w14:textId="655A115E" w:rsidR="006D3BC0" w:rsidRPr="00EB4BA0" w:rsidRDefault="009645FD" w:rsidP="009645FD">
      <w:pPr>
        <w:pStyle w:val="Caption"/>
        <w:ind w:left="1440" w:firstLine="720"/>
        <w:jc w:val="center"/>
      </w:pPr>
      <w:bookmarkStart w:id="132" w:name="_Toc105144431"/>
      <w:r w:rsidRPr="00EB4BA0">
        <w:t xml:space="preserve">User Interface </w:t>
      </w:r>
      <w:fldSimple w:instr=" SEQ User_Interface \* ARABIC ">
        <w:r w:rsidR="00242C19" w:rsidRPr="00EB4BA0">
          <w:rPr>
            <w:noProof/>
          </w:rPr>
          <w:t>1</w:t>
        </w:r>
      </w:fldSimple>
      <w:r w:rsidRPr="00EB4BA0">
        <w:t>: Trang Đợi</w:t>
      </w:r>
      <w:bookmarkEnd w:id="132"/>
    </w:p>
    <w:p w14:paraId="2220FBCF" w14:textId="77777777" w:rsidR="000F662E" w:rsidRPr="00EB4BA0" w:rsidRDefault="000F662E">
      <w:pPr>
        <w:rPr>
          <w:rFonts w:ascii="Arial" w:eastAsia="SimHei" w:hAnsi="Arial" w:cs="Arial"/>
          <w:sz w:val="20"/>
        </w:rPr>
      </w:pPr>
      <w:r w:rsidRPr="00EB4BA0">
        <w:br w:type="page"/>
      </w:r>
    </w:p>
    <w:tbl>
      <w:tblPr>
        <w:tblStyle w:val="ListTable6Colorful-Accent5"/>
        <w:tblW w:w="9355" w:type="dxa"/>
        <w:tblLook w:val="04A0" w:firstRow="1" w:lastRow="0" w:firstColumn="1" w:lastColumn="0" w:noHBand="0" w:noVBand="1"/>
      </w:tblPr>
      <w:tblGrid>
        <w:gridCol w:w="1060"/>
        <w:gridCol w:w="8295"/>
      </w:tblGrid>
      <w:tr w:rsidR="000F662E" w:rsidRPr="00EB4BA0" w14:paraId="0C267DDA" w14:textId="77777777" w:rsidTr="00A25F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51D4F7DC" w14:textId="77777777" w:rsidR="000F662E" w:rsidRPr="00EB4BA0" w:rsidRDefault="000F662E" w:rsidP="003E6AE5">
            <w:pPr>
              <w:pStyle w:val="BodyText"/>
              <w:ind w:left="0"/>
              <w:jc w:val="center"/>
              <w:rPr>
                <w:rFonts w:ascii="Segoe UI" w:hAnsi="Segoe UI" w:cs="Segoe UI"/>
                <w:b w:val="0"/>
                <w:sz w:val="22"/>
                <w:szCs w:val="22"/>
              </w:rPr>
            </w:pPr>
            <w:r w:rsidRPr="00EB4BA0">
              <w:rPr>
                <w:rFonts w:ascii="Segoe UI" w:hAnsi="Segoe UI" w:cs="Segoe UI"/>
                <w:sz w:val="22"/>
                <w:szCs w:val="22"/>
              </w:rPr>
              <w:lastRenderedPageBreak/>
              <w:t>Mẫu</w:t>
            </w:r>
          </w:p>
        </w:tc>
        <w:tc>
          <w:tcPr>
            <w:tcW w:w="8295" w:type="dxa"/>
          </w:tcPr>
          <w:p w14:paraId="723591C7" w14:textId="77777777" w:rsidR="000F662E" w:rsidRPr="00EB4BA0" w:rsidRDefault="000F662E" w:rsidP="003E6AE5">
            <w:pPr>
              <w:pStyle w:val="BodyText"/>
              <w:ind w:left="0"/>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sz w:val="22"/>
                <w:szCs w:val="22"/>
              </w:rPr>
            </w:pPr>
            <w:r w:rsidRPr="00EB4BA0">
              <w:rPr>
                <w:rFonts w:ascii="Segoe UI" w:hAnsi="Segoe UI" w:cs="Segoe UI"/>
                <w:sz w:val="22"/>
                <w:szCs w:val="22"/>
              </w:rPr>
              <w:t>Mô tả</w:t>
            </w:r>
          </w:p>
        </w:tc>
      </w:tr>
      <w:tr w:rsidR="000F662E" w:rsidRPr="00EB4BA0" w14:paraId="55ED7682" w14:textId="77777777" w:rsidTr="00A25F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3BB6BFBB" w14:textId="7BA70FEC" w:rsidR="000F662E" w:rsidRPr="00EB4BA0" w:rsidRDefault="000F662E" w:rsidP="003E6AE5">
            <w:pPr>
              <w:pStyle w:val="BodyText"/>
              <w:ind w:left="0"/>
              <w:jc w:val="center"/>
              <w:rPr>
                <w:rFonts w:ascii="Segoe UI" w:hAnsi="Segoe UI" w:cs="Segoe UI"/>
                <w:sz w:val="22"/>
                <w:szCs w:val="22"/>
              </w:rPr>
            </w:pPr>
            <w:r w:rsidRPr="00EB4BA0">
              <w:rPr>
                <w:noProof/>
              </w:rPr>
              <w:drawing>
                <wp:anchor distT="0" distB="0" distL="114300" distR="114300" simplePos="0" relativeHeight="252218368" behindDoc="0" locked="0" layoutInCell="1" allowOverlap="1" wp14:anchorId="531AD030" wp14:editId="65937F61">
                  <wp:simplePos x="0" y="0"/>
                  <wp:positionH relativeFrom="column">
                    <wp:posOffset>180802</wp:posOffset>
                  </wp:positionH>
                  <wp:positionV relativeFrom="paragraph">
                    <wp:posOffset>64482</wp:posOffset>
                  </wp:positionV>
                  <wp:extent cx="317054" cy="317054"/>
                  <wp:effectExtent l="0" t="0" r="6985" b="698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8447" cy="31844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25F1346B" w14:textId="626FBB33" w:rsidR="000F662E" w:rsidRPr="00EB4BA0" w:rsidRDefault="008A1553"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Sign In With Google, n</w:t>
            </w:r>
            <w:r w:rsidR="00A25FFE" w:rsidRPr="00EB4BA0">
              <w:rPr>
                <w:rFonts w:ascii="Times New Roman" w:hAnsi="Times New Roman" w:cs="Times New Roman"/>
                <w:sz w:val="26"/>
                <w:szCs w:val="26"/>
              </w:rPr>
              <w:t>gười dùng sử dụng tài khoản google của mình để đăng nhập</w:t>
            </w:r>
            <w:r w:rsidRPr="00EB4BA0">
              <w:rPr>
                <w:rFonts w:ascii="Times New Roman" w:hAnsi="Times New Roman" w:cs="Times New Roman"/>
                <w:sz w:val="26"/>
                <w:szCs w:val="26"/>
              </w:rPr>
              <w:t>.</w:t>
            </w:r>
          </w:p>
          <w:p w14:paraId="6CE630DD" w14:textId="293050BB" w:rsidR="008A1553" w:rsidRPr="00EB4BA0" w:rsidRDefault="008A1553"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Hệ thống hiển thị Dialog chứa danh sách tài khoản Google có sẵn của người dùng.</w:t>
            </w:r>
          </w:p>
        </w:tc>
      </w:tr>
      <w:tr w:rsidR="000F662E" w:rsidRPr="00EB4BA0" w14:paraId="253293EF" w14:textId="77777777" w:rsidTr="00A25FFE">
        <w:tc>
          <w:tcPr>
            <w:cnfStyle w:val="001000000000" w:firstRow="0" w:lastRow="0" w:firstColumn="1" w:lastColumn="0" w:oddVBand="0" w:evenVBand="0" w:oddHBand="0" w:evenHBand="0" w:firstRowFirstColumn="0" w:firstRowLastColumn="0" w:lastRowFirstColumn="0" w:lastRowLastColumn="0"/>
            <w:tcW w:w="1060" w:type="dxa"/>
          </w:tcPr>
          <w:p w14:paraId="11E84C8B" w14:textId="7F223B7B" w:rsidR="000F662E" w:rsidRPr="00EB4BA0" w:rsidRDefault="000F662E" w:rsidP="003E6AE5">
            <w:pPr>
              <w:pStyle w:val="BodyText"/>
              <w:ind w:left="0"/>
              <w:jc w:val="center"/>
              <w:rPr>
                <w:rFonts w:ascii="Segoe UI" w:hAnsi="Segoe UI" w:cs="Segoe UI"/>
                <w:sz w:val="22"/>
                <w:szCs w:val="22"/>
              </w:rPr>
            </w:pPr>
            <w:r w:rsidRPr="00EB4BA0">
              <w:rPr>
                <w:noProof/>
              </w:rPr>
              <w:drawing>
                <wp:anchor distT="0" distB="0" distL="114300" distR="114300" simplePos="0" relativeHeight="252220416" behindDoc="0" locked="0" layoutInCell="1" allowOverlap="1" wp14:anchorId="1CB3C016" wp14:editId="508E26B7">
                  <wp:simplePos x="0" y="0"/>
                  <wp:positionH relativeFrom="column">
                    <wp:posOffset>192676</wp:posOffset>
                  </wp:positionH>
                  <wp:positionV relativeFrom="paragraph">
                    <wp:posOffset>27494</wp:posOffset>
                  </wp:positionV>
                  <wp:extent cx="310259" cy="310259"/>
                  <wp:effectExtent l="0" t="0" r="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1478" cy="311478"/>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7BAFE008" w14:textId="3DF3E3F7" w:rsidR="000F662E" w:rsidRPr="00EB4BA0" w:rsidRDefault="00A25FFE" w:rsidP="008E3C78">
            <w:pPr>
              <w:pStyle w:val="BodyText"/>
              <w:numPr>
                <w:ilvl w:val="0"/>
                <w:numId w:val="7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Đăng ký tài khoản</w:t>
            </w:r>
          </w:p>
        </w:tc>
      </w:tr>
      <w:tr w:rsidR="000F662E" w:rsidRPr="00EB4BA0" w14:paraId="24004129" w14:textId="77777777" w:rsidTr="00A25F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20620993" w14:textId="5F50D69E" w:rsidR="000F662E" w:rsidRPr="00EB4BA0" w:rsidRDefault="000F662E" w:rsidP="003E6AE5">
            <w:pPr>
              <w:pStyle w:val="BodyText"/>
              <w:ind w:left="0"/>
              <w:jc w:val="center"/>
              <w:rPr>
                <w:rFonts w:ascii="Segoe UI" w:hAnsi="Segoe UI" w:cs="Segoe UI"/>
                <w:noProof/>
                <w:sz w:val="22"/>
                <w:szCs w:val="22"/>
              </w:rPr>
            </w:pPr>
            <w:r w:rsidRPr="00EB4BA0">
              <w:rPr>
                <w:noProof/>
              </w:rPr>
              <w:drawing>
                <wp:anchor distT="0" distB="0" distL="114300" distR="114300" simplePos="0" relativeHeight="252222464" behindDoc="0" locked="0" layoutInCell="1" allowOverlap="1" wp14:anchorId="075A41CA" wp14:editId="3CE0096E">
                  <wp:simplePos x="0" y="0"/>
                  <wp:positionH relativeFrom="margin">
                    <wp:posOffset>187960</wp:posOffset>
                  </wp:positionH>
                  <wp:positionV relativeFrom="paragraph">
                    <wp:posOffset>199390</wp:posOffset>
                  </wp:positionV>
                  <wp:extent cx="334521" cy="306374"/>
                  <wp:effectExtent l="0" t="0" r="8890" b="0"/>
                  <wp:wrapNone/>
                  <wp:docPr id="1478060538" name="Picture 1478060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4521" cy="30637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2C764C8B" w14:textId="77777777" w:rsidR="00A25FFE" w:rsidRPr="00EB4BA0" w:rsidRDefault="00A25FFE"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Sign In With Email.</w:t>
            </w:r>
          </w:p>
          <w:p w14:paraId="6C160665" w14:textId="51632FBC" w:rsidR="000F662E" w:rsidRPr="00EB4BA0" w:rsidRDefault="00A25FFE"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Người dùng sử dụng Email đã đăng ký trên hệ thống.</w:t>
            </w:r>
          </w:p>
        </w:tc>
      </w:tr>
    </w:tbl>
    <w:p w14:paraId="685523D2" w14:textId="77777777" w:rsidR="00A25FFE" w:rsidRPr="00EB4BA0" w:rsidRDefault="00A25FFE" w:rsidP="00A25FFE"/>
    <w:p w14:paraId="40CC471C" w14:textId="391E6DCF" w:rsidR="005763FA" w:rsidRPr="00EB4BA0" w:rsidRDefault="00BD2083" w:rsidP="00BD2083">
      <w:pPr>
        <w:pStyle w:val="Heading3"/>
        <w:rPr>
          <w:rFonts w:ascii="Times New Roman" w:hAnsi="Times New Roman"/>
        </w:rPr>
      </w:pPr>
      <w:bookmarkStart w:id="133" w:name="_Toc105094344"/>
      <w:bookmarkStart w:id="134" w:name="_Toc105157146"/>
      <w:r w:rsidRPr="00EB4BA0">
        <w:rPr>
          <w:rFonts w:ascii="Times New Roman" w:hAnsi="Times New Roman"/>
        </w:rPr>
        <w:t>1.2</w:t>
      </w:r>
      <w:r w:rsidR="006E49F0" w:rsidRPr="00EB4BA0">
        <w:rPr>
          <w:rFonts w:ascii="Times New Roman" w:hAnsi="Times New Roman"/>
        </w:rPr>
        <w:t xml:space="preserve"> </w:t>
      </w:r>
      <w:r w:rsidR="00731526" w:rsidRPr="00EB4BA0">
        <w:rPr>
          <w:rFonts w:ascii="Times New Roman" w:hAnsi="Times New Roman"/>
        </w:rPr>
        <w:t>Xây dựng trang đăng ký</w:t>
      </w:r>
      <w:r w:rsidR="00BD7DAE" w:rsidRPr="00EB4BA0">
        <w:rPr>
          <w:rFonts w:ascii="Times New Roman" w:hAnsi="Times New Roman"/>
        </w:rPr>
        <w:t>. Cho người dùng nhập</w:t>
      </w:r>
      <w:r w:rsidR="00731526" w:rsidRPr="00EB4BA0">
        <w:rPr>
          <w:rFonts w:ascii="Times New Roman" w:hAnsi="Times New Roman"/>
        </w:rPr>
        <w:t xml:space="preserve"> </w:t>
      </w:r>
      <w:r w:rsidR="00942537" w:rsidRPr="00EB4BA0">
        <w:rPr>
          <w:rFonts w:ascii="Times New Roman" w:hAnsi="Times New Roman"/>
        </w:rPr>
        <w:t>họ và tên, địa chỉ, số điện thoại, tài khoản, mật khẩu</w:t>
      </w:r>
      <w:r w:rsidR="00BD7DAE" w:rsidRPr="00EB4BA0">
        <w:rPr>
          <w:rFonts w:ascii="Times New Roman" w:hAnsi="Times New Roman"/>
        </w:rPr>
        <w:t>,</w:t>
      </w:r>
      <w:r w:rsidR="00867038" w:rsidRPr="00EB4BA0">
        <w:rPr>
          <w:rFonts w:ascii="Times New Roman" w:hAnsi="Times New Roman"/>
        </w:rPr>
        <w:t xml:space="preserve"> xác nhận mật khẩu</w:t>
      </w:r>
      <w:r w:rsidR="006A1846" w:rsidRPr="00EB4BA0">
        <w:rPr>
          <w:rFonts w:ascii="Times New Roman" w:hAnsi="Times New Roman"/>
        </w:rPr>
        <w:t>.</w:t>
      </w:r>
      <w:bookmarkEnd w:id="133"/>
      <w:bookmarkEnd w:id="134"/>
      <w:r w:rsidR="006A1846" w:rsidRPr="00EB4BA0">
        <w:rPr>
          <w:rFonts w:ascii="Times New Roman" w:hAnsi="Times New Roman"/>
        </w:rPr>
        <w:t xml:space="preserve"> </w:t>
      </w:r>
    </w:p>
    <w:p w14:paraId="35392D7C" w14:textId="021D75ED" w:rsidR="00AD4E30" w:rsidRPr="00EB4BA0" w:rsidRDefault="00AD4E30" w:rsidP="00577DC5">
      <w:pPr>
        <w:pStyle w:val="ListParagraph"/>
        <w:numPr>
          <w:ilvl w:val="0"/>
          <w:numId w:val="13"/>
        </w:numPr>
        <w:tabs>
          <w:tab w:val="left" w:pos="425"/>
        </w:tabs>
        <w:spacing w:line="360" w:lineRule="auto"/>
      </w:pPr>
      <w:r w:rsidRPr="00EB4BA0">
        <w:t>Nếu đăng ký thành công, người dùng được chuyển đến trang đăng nhập.</w:t>
      </w:r>
    </w:p>
    <w:p w14:paraId="3F41C95C" w14:textId="2816F276" w:rsidR="00206E52" w:rsidRPr="00EB4BA0" w:rsidRDefault="00206E52" w:rsidP="00577DC5">
      <w:pPr>
        <w:pStyle w:val="ListParagraph"/>
        <w:numPr>
          <w:ilvl w:val="0"/>
          <w:numId w:val="13"/>
        </w:numPr>
        <w:tabs>
          <w:tab w:val="left" w:pos="425"/>
        </w:tabs>
        <w:spacing w:line="360" w:lineRule="auto"/>
      </w:pPr>
      <w:r w:rsidRPr="00EB4BA0">
        <w:t>Nếu đăng ký thất bại, người dùng được yêu cầu nhập lại.</w:t>
      </w:r>
    </w:p>
    <w:p w14:paraId="4FF57E87" w14:textId="1B72F99D" w:rsidR="005763FA" w:rsidRPr="00EB4BA0" w:rsidRDefault="006A1846" w:rsidP="00577DC5">
      <w:pPr>
        <w:pStyle w:val="ListParagraph"/>
        <w:numPr>
          <w:ilvl w:val="0"/>
          <w:numId w:val="13"/>
        </w:numPr>
        <w:tabs>
          <w:tab w:val="left" w:pos="425"/>
        </w:tabs>
        <w:spacing w:line="360" w:lineRule="auto"/>
      </w:pPr>
      <w:r w:rsidRPr="00EB4BA0">
        <w:t>Nếu người dùng đã có tài khoản thì tạo 1</w:t>
      </w:r>
      <w:r w:rsidR="00FC6ABA" w:rsidRPr="00EB4BA0">
        <w:t xml:space="preserve"> đường link</w:t>
      </w:r>
      <w:r w:rsidRPr="00EB4BA0">
        <w:t xml:space="preserve"> để người dùng</w:t>
      </w:r>
      <w:r w:rsidR="008D7987" w:rsidRPr="00EB4BA0">
        <w:t xml:space="preserve"> có thể </w:t>
      </w:r>
      <w:r w:rsidRPr="00EB4BA0">
        <w:t xml:space="preserve">chuyển đến trang đăng nhập. </w:t>
      </w:r>
    </w:p>
    <w:p w14:paraId="5F70EE53" w14:textId="58CEE3C8" w:rsidR="00E5381D" w:rsidRPr="00EB4BA0" w:rsidRDefault="006A1846" w:rsidP="00577DC5">
      <w:pPr>
        <w:pStyle w:val="ListParagraph"/>
        <w:numPr>
          <w:ilvl w:val="0"/>
          <w:numId w:val="13"/>
        </w:numPr>
        <w:tabs>
          <w:tab w:val="left" w:pos="425"/>
        </w:tabs>
        <w:spacing w:line="360" w:lineRule="auto"/>
      </w:pPr>
      <w:r w:rsidRPr="00EB4BA0">
        <w:t xml:space="preserve">Nếu người dùng không muốn đăng ký </w:t>
      </w:r>
      <w:r w:rsidR="00A36156" w:rsidRPr="00EB4BA0">
        <w:t xml:space="preserve">thì tạo 1 nút bấm để người dùng </w:t>
      </w:r>
      <w:r w:rsidRPr="00EB4BA0">
        <w:t>thoát ứng dụng.</w:t>
      </w:r>
      <w:bookmarkStart w:id="135" w:name="OLE_LINK1"/>
      <w:bookmarkStart w:id="136" w:name="OLE_LINK2"/>
      <w:bookmarkStart w:id="137" w:name="OLE_LINK15"/>
      <w:r w:rsidR="00050B51" w:rsidRPr="00EB4BA0">
        <w:t xml:space="preserve">  </w:t>
      </w:r>
    </w:p>
    <w:p w14:paraId="14054993" w14:textId="40C47C34" w:rsidR="00E5381D" w:rsidRPr="00EB4BA0" w:rsidRDefault="00E5381D" w:rsidP="008E3C78">
      <w:pPr>
        <w:pStyle w:val="ListParagraph"/>
        <w:numPr>
          <w:ilvl w:val="0"/>
          <w:numId w:val="80"/>
        </w:numPr>
        <w:tabs>
          <w:tab w:val="left" w:pos="425"/>
        </w:tabs>
        <w:spacing w:line="360" w:lineRule="auto"/>
      </w:pPr>
      <w:r w:rsidRPr="00EB4BA0">
        <w:t>Giải pháp: Chức năng đăng ký sử dụng Firebase Authentication, toàn bộ dữ liệu của người dùng đăng ký được lưu trên Firebase.</w:t>
      </w:r>
    </w:p>
    <w:p w14:paraId="67095FCB" w14:textId="126C4A74" w:rsidR="00E148DF" w:rsidRPr="00EB4BA0" w:rsidRDefault="000B4177" w:rsidP="00E5381D">
      <w:pPr>
        <w:pStyle w:val="ListParagraph"/>
        <w:tabs>
          <w:tab w:val="left" w:pos="425"/>
        </w:tabs>
        <w:spacing w:line="360" w:lineRule="auto"/>
      </w:pPr>
      <w:r w:rsidRPr="00EB4BA0">
        <w:rPr>
          <w:b/>
          <w:u w:val="single"/>
        </w:rPr>
        <w:t>Layouts</w:t>
      </w:r>
      <w:bookmarkEnd w:id="135"/>
      <w:bookmarkEnd w:id="136"/>
    </w:p>
    <w:bookmarkEnd w:id="137"/>
    <w:p w14:paraId="0E154AAA" w14:textId="77777777" w:rsidR="009645FD" w:rsidRPr="00EB4BA0" w:rsidRDefault="00E148DF" w:rsidP="009645FD">
      <w:pPr>
        <w:keepNext/>
        <w:jc w:val="center"/>
      </w:pPr>
      <w:r w:rsidRPr="00EB4BA0">
        <w:rPr>
          <w:b/>
          <w:u w:val="single"/>
        </w:rPr>
        <w:br w:type="page"/>
      </w:r>
      <w:r w:rsidR="00ED3876" w:rsidRPr="00EB4BA0">
        <w:rPr>
          <w:b/>
          <w:noProof/>
          <w:u w:val="single"/>
        </w:rPr>
        <w:lastRenderedPageBreak/>
        <w:drawing>
          <wp:inline distT="0" distB="0" distL="0" distR="0" wp14:anchorId="1E34C762" wp14:editId="3B9F2B49">
            <wp:extent cx="4181475" cy="6924675"/>
            <wp:effectExtent l="0" t="0" r="9525" b="0"/>
            <wp:docPr id="1478060947" name="Picture 1478060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91439" cy="6941175"/>
                    </a:xfrm>
                    <a:prstGeom prst="rect">
                      <a:avLst/>
                    </a:prstGeom>
                  </pic:spPr>
                </pic:pic>
              </a:graphicData>
            </a:graphic>
          </wp:inline>
        </w:drawing>
      </w:r>
    </w:p>
    <w:p w14:paraId="7292652F" w14:textId="58F7872D" w:rsidR="006D3BC0" w:rsidRPr="00EB4BA0" w:rsidRDefault="009645FD" w:rsidP="009645FD">
      <w:pPr>
        <w:pStyle w:val="Caption"/>
        <w:jc w:val="center"/>
      </w:pPr>
      <w:bookmarkStart w:id="138" w:name="_Toc105144432"/>
      <w:r w:rsidRPr="00EB4BA0">
        <w:t xml:space="preserve">User Interface </w:t>
      </w:r>
      <w:fldSimple w:instr=" SEQ User_Interface \* ARABIC ">
        <w:r w:rsidR="00242C19" w:rsidRPr="00EB4BA0">
          <w:rPr>
            <w:noProof/>
          </w:rPr>
          <w:t>2</w:t>
        </w:r>
      </w:fldSimple>
      <w:r w:rsidRPr="00EB4BA0">
        <w:t>: Sign Up</w:t>
      </w:r>
      <w:bookmarkEnd w:id="138"/>
    </w:p>
    <w:p w14:paraId="74ED1C02" w14:textId="4758728F" w:rsidR="008D3FC5" w:rsidRPr="00EB4BA0" w:rsidRDefault="008D3FC5" w:rsidP="00723CEE">
      <w:pPr>
        <w:jc w:val="center"/>
        <w:rPr>
          <w:b/>
          <w:bCs/>
          <w:u w:val="single"/>
        </w:rPr>
      </w:pPr>
    </w:p>
    <w:p w14:paraId="062708FB" w14:textId="644C5FEA" w:rsidR="00DB012C" w:rsidRPr="00EB4BA0" w:rsidRDefault="00DB012C">
      <w:pPr>
        <w:rPr>
          <w:b/>
          <w:bCs/>
          <w:u w:val="single"/>
        </w:rPr>
      </w:pPr>
    </w:p>
    <w:tbl>
      <w:tblPr>
        <w:tblStyle w:val="ListTable6Colorful-Accent5"/>
        <w:tblW w:w="9355" w:type="dxa"/>
        <w:tblLook w:val="04A0" w:firstRow="1" w:lastRow="0" w:firstColumn="1" w:lastColumn="0" w:noHBand="0" w:noVBand="1"/>
      </w:tblPr>
      <w:tblGrid>
        <w:gridCol w:w="1060"/>
        <w:gridCol w:w="8295"/>
      </w:tblGrid>
      <w:tr w:rsidR="00DB012C" w:rsidRPr="00EB4BA0" w14:paraId="4E63656F" w14:textId="77777777" w:rsidTr="003E6A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05C9C04E" w14:textId="77777777" w:rsidR="00DB012C" w:rsidRPr="00EB4BA0" w:rsidRDefault="00DB012C" w:rsidP="003E6AE5">
            <w:pPr>
              <w:pStyle w:val="BodyText"/>
              <w:ind w:left="0"/>
              <w:jc w:val="center"/>
              <w:rPr>
                <w:rFonts w:ascii="Segoe UI" w:hAnsi="Segoe UI" w:cs="Segoe UI"/>
                <w:b w:val="0"/>
                <w:sz w:val="22"/>
                <w:szCs w:val="22"/>
              </w:rPr>
            </w:pPr>
            <w:r w:rsidRPr="00EB4BA0">
              <w:rPr>
                <w:rFonts w:ascii="Segoe UI" w:hAnsi="Segoe UI" w:cs="Segoe UI"/>
                <w:sz w:val="22"/>
                <w:szCs w:val="22"/>
              </w:rPr>
              <w:lastRenderedPageBreak/>
              <w:t>Mẫu</w:t>
            </w:r>
          </w:p>
        </w:tc>
        <w:tc>
          <w:tcPr>
            <w:tcW w:w="8295" w:type="dxa"/>
          </w:tcPr>
          <w:p w14:paraId="27E319D9" w14:textId="77777777" w:rsidR="00DB012C" w:rsidRPr="00EB4BA0" w:rsidRDefault="00DB012C" w:rsidP="003E6AE5">
            <w:pPr>
              <w:pStyle w:val="BodyText"/>
              <w:ind w:left="0"/>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sz w:val="22"/>
                <w:szCs w:val="22"/>
              </w:rPr>
            </w:pPr>
            <w:r w:rsidRPr="00EB4BA0">
              <w:rPr>
                <w:rFonts w:ascii="Segoe UI" w:hAnsi="Segoe UI" w:cs="Segoe UI"/>
                <w:sz w:val="22"/>
                <w:szCs w:val="22"/>
              </w:rPr>
              <w:t>Mô tả</w:t>
            </w:r>
          </w:p>
        </w:tc>
      </w:tr>
      <w:tr w:rsidR="00DB012C" w:rsidRPr="00EB4BA0" w14:paraId="049D5770" w14:textId="77777777" w:rsidTr="003E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563737BA" w14:textId="77777777" w:rsidR="00DB012C" w:rsidRPr="00EB4BA0" w:rsidRDefault="00DB012C" w:rsidP="003E6AE5">
            <w:pPr>
              <w:pStyle w:val="BodyText"/>
              <w:ind w:left="0"/>
              <w:jc w:val="center"/>
              <w:rPr>
                <w:rFonts w:ascii="Segoe UI" w:hAnsi="Segoe UI" w:cs="Segoe UI"/>
                <w:sz w:val="22"/>
                <w:szCs w:val="22"/>
              </w:rPr>
            </w:pPr>
            <w:r w:rsidRPr="00EB4BA0">
              <w:rPr>
                <w:noProof/>
              </w:rPr>
              <w:drawing>
                <wp:anchor distT="0" distB="0" distL="114300" distR="114300" simplePos="0" relativeHeight="252224512" behindDoc="0" locked="0" layoutInCell="1" allowOverlap="1" wp14:anchorId="0DF45557" wp14:editId="00216433">
                  <wp:simplePos x="0" y="0"/>
                  <wp:positionH relativeFrom="column">
                    <wp:posOffset>198566</wp:posOffset>
                  </wp:positionH>
                  <wp:positionV relativeFrom="paragraph">
                    <wp:posOffset>28699</wp:posOffset>
                  </wp:positionV>
                  <wp:extent cx="269553" cy="269553"/>
                  <wp:effectExtent l="0" t="0" r="0" b="0"/>
                  <wp:wrapNone/>
                  <wp:docPr id="1478060539" name="Picture 147806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9553" cy="2695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1F61C3B2" w14:textId="3CD128D0" w:rsidR="00DB012C" w:rsidRPr="00EB4BA0" w:rsidRDefault="00ED2C3C"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Quay về trang đăng đăng nhập</w:t>
            </w:r>
          </w:p>
        </w:tc>
      </w:tr>
      <w:tr w:rsidR="00DB012C" w:rsidRPr="00EB4BA0" w14:paraId="707A76B1" w14:textId="77777777" w:rsidTr="003E6AE5">
        <w:tc>
          <w:tcPr>
            <w:cnfStyle w:val="001000000000" w:firstRow="0" w:lastRow="0" w:firstColumn="1" w:lastColumn="0" w:oddVBand="0" w:evenVBand="0" w:oddHBand="0" w:evenHBand="0" w:firstRowFirstColumn="0" w:firstRowLastColumn="0" w:lastRowFirstColumn="0" w:lastRowLastColumn="0"/>
            <w:tcW w:w="1060" w:type="dxa"/>
          </w:tcPr>
          <w:p w14:paraId="23301A03" w14:textId="77777777" w:rsidR="00DB012C" w:rsidRPr="00EB4BA0" w:rsidRDefault="00DB012C" w:rsidP="003E6AE5">
            <w:pPr>
              <w:pStyle w:val="BodyText"/>
              <w:ind w:left="0"/>
              <w:jc w:val="center"/>
              <w:rPr>
                <w:rFonts w:ascii="Segoe UI" w:hAnsi="Segoe UI" w:cs="Segoe UI"/>
                <w:sz w:val="22"/>
                <w:szCs w:val="22"/>
              </w:rPr>
            </w:pPr>
            <w:r w:rsidRPr="00EB4BA0">
              <w:rPr>
                <w:noProof/>
              </w:rPr>
              <w:drawing>
                <wp:anchor distT="0" distB="0" distL="114300" distR="114300" simplePos="0" relativeHeight="252225536" behindDoc="0" locked="0" layoutInCell="1" allowOverlap="1" wp14:anchorId="06157411" wp14:editId="5715C373">
                  <wp:simplePos x="0" y="0"/>
                  <wp:positionH relativeFrom="column">
                    <wp:posOffset>192215</wp:posOffset>
                  </wp:positionH>
                  <wp:positionV relativeFrom="paragraph">
                    <wp:posOffset>29399</wp:posOffset>
                  </wp:positionV>
                  <wp:extent cx="287079" cy="287079"/>
                  <wp:effectExtent l="0" t="0" r="0" b="0"/>
                  <wp:wrapNone/>
                  <wp:docPr id="1478060540" name="Picture 1478060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7079" cy="287079"/>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0762B305" w14:textId="10A3B369" w:rsidR="00DB012C" w:rsidRPr="00EB4BA0" w:rsidRDefault="00ED2C3C" w:rsidP="008E3C78">
            <w:pPr>
              <w:pStyle w:val="BodyText"/>
              <w:numPr>
                <w:ilvl w:val="0"/>
                <w:numId w:val="7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bookmarkStart w:id="139" w:name="OLE_LINK24"/>
            <w:r w:rsidRPr="00EB4BA0">
              <w:rPr>
                <w:rFonts w:ascii="Times New Roman" w:hAnsi="Times New Roman" w:cs="Times New Roman"/>
                <w:sz w:val="26"/>
                <w:szCs w:val="26"/>
              </w:rPr>
              <w:t>Textbox nhập FullName, yêu cầu FullName bắt buộc trên 6 ký tự</w:t>
            </w:r>
            <w:bookmarkEnd w:id="139"/>
          </w:p>
        </w:tc>
      </w:tr>
      <w:tr w:rsidR="00DB012C" w:rsidRPr="00EB4BA0" w14:paraId="50CAC4FF" w14:textId="77777777" w:rsidTr="003E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25286721" w14:textId="77777777" w:rsidR="00DB012C" w:rsidRPr="00EB4BA0" w:rsidRDefault="00DB012C" w:rsidP="003E6AE5">
            <w:pPr>
              <w:pStyle w:val="BodyText"/>
              <w:ind w:left="0"/>
              <w:jc w:val="center"/>
              <w:rPr>
                <w:rFonts w:ascii="Segoe UI" w:hAnsi="Segoe UI" w:cs="Segoe UI"/>
                <w:noProof/>
                <w:sz w:val="22"/>
                <w:szCs w:val="22"/>
              </w:rPr>
            </w:pPr>
            <w:r w:rsidRPr="00EB4BA0">
              <w:rPr>
                <w:noProof/>
              </w:rPr>
              <w:drawing>
                <wp:anchor distT="0" distB="0" distL="114300" distR="114300" simplePos="0" relativeHeight="252226560" behindDoc="0" locked="0" layoutInCell="1" allowOverlap="1" wp14:anchorId="5BF05610" wp14:editId="03714925">
                  <wp:simplePos x="0" y="0"/>
                  <wp:positionH relativeFrom="margin">
                    <wp:posOffset>168275</wp:posOffset>
                  </wp:positionH>
                  <wp:positionV relativeFrom="paragraph">
                    <wp:posOffset>25969</wp:posOffset>
                  </wp:positionV>
                  <wp:extent cx="334521" cy="306374"/>
                  <wp:effectExtent l="0" t="0" r="8890" b="0"/>
                  <wp:wrapNone/>
                  <wp:docPr id="1478060541" name="Picture 1478060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4521" cy="30637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69A3ED12" w14:textId="6F1954AC" w:rsidR="00DB012C" w:rsidRPr="00EB4BA0" w:rsidRDefault="00ED2C3C"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Textbox nhập Email, yêu cầu Email bắt buộc có ký tự @.</w:t>
            </w:r>
          </w:p>
        </w:tc>
      </w:tr>
      <w:tr w:rsidR="00DB012C" w:rsidRPr="00EB4BA0" w14:paraId="5882A3E8" w14:textId="77777777" w:rsidTr="003E6AE5">
        <w:tc>
          <w:tcPr>
            <w:cnfStyle w:val="001000000000" w:firstRow="0" w:lastRow="0" w:firstColumn="1" w:lastColumn="0" w:oddVBand="0" w:evenVBand="0" w:oddHBand="0" w:evenHBand="0" w:firstRowFirstColumn="0" w:firstRowLastColumn="0" w:lastRowFirstColumn="0" w:lastRowLastColumn="0"/>
            <w:tcW w:w="1060" w:type="dxa"/>
          </w:tcPr>
          <w:p w14:paraId="391AF036" w14:textId="49CD8ED5" w:rsidR="00DB012C" w:rsidRPr="00EB4BA0" w:rsidRDefault="00ED2C3C" w:rsidP="003E6AE5">
            <w:pPr>
              <w:pStyle w:val="BodyText"/>
              <w:ind w:left="0"/>
              <w:jc w:val="center"/>
              <w:rPr>
                <w:noProof/>
              </w:rPr>
            </w:pPr>
            <w:r w:rsidRPr="00EB4BA0">
              <w:rPr>
                <w:noProof/>
              </w:rPr>
              <w:drawing>
                <wp:anchor distT="0" distB="0" distL="114300" distR="114300" simplePos="0" relativeHeight="252238848" behindDoc="0" locked="0" layoutInCell="1" allowOverlap="1" wp14:anchorId="6DED6E79" wp14:editId="55E41514">
                  <wp:simplePos x="0" y="0"/>
                  <wp:positionH relativeFrom="column">
                    <wp:posOffset>180802</wp:posOffset>
                  </wp:positionH>
                  <wp:positionV relativeFrom="paragraph">
                    <wp:posOffset>50865</wp:posOffset>
                  </wp:positionV>
                  <wp:extent cx="282699" cy="282699"/>
                  <wp:effectExtent l="0" t="0" r="3175" b="3175"/>
                  <wp:wrapNone/>
                  <wp:docPr id="1478060685" name="Picture 1478060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4170" cy="28417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597E2C9F" w14:textId="4CC620FC" w:rsidR="00DB012C" w:rsidRPr="00EB4BA0" w:rsidRDefault="00ED2C3C" w:rsidP="008E3C78">
            <w:pPr>
              <w:pStyle w:val="BodyText"/>
              <w:numPr>
                <w:ilvl w:val="0"/>
                <w:numId w:val="7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bookmarkStart w:id="140" w:name="OLE_LINK27"/>
            <w:r w:rsidRPr="00EB4BA0">
              <w:rPr>
                <w:rFonts w:ascii="Times New Roman" w:hAnsi="Times New Roman" w:cs="Times New Roman"/>
                <w:sz w:val="26"/>
                <w:szCs w:val="26"/>
              </w:rPr>
              <w:t xml:space="preserve">Textbox nhập số điện thoại, yêu cầu </w:t>
            </w:r>
            <w:r w:rsidR="00AF5F8F" w:rsidRPr="00EB4BA0">
              <w:rPr>
                <w:rFonts w:ascii="Times New Roman" w:hAnsi="Times New Roman" w:cs="Times New Roman"/>
                <w:sz w:val="26"/>
                <w:szCs w:val="26"/>
              </w:rPr>
              <w:t>số điện thoại phải đủ 9 số.</w:t>
            </w:r>
            <w:bookmarkEnd w:id="140"/>
          </w:p>
        </w:tc>
      </w:tr>
      <w:tr w:rsidR="00DB012C" w:rsidRPr="00EB4BA0" w14:paraId="1A738650" w14:textId="77777777" w:rsidTr="003E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23148126" w14:textId="211D6ABF" w:rsidR="00DB012C" w:rsidRPr="00EB4BA0" w:rsidRDefault="00ED2C3C" w:rsidP="003E6AE5">
            <w:pPr>
              <w:pStyle w:val="BodyText"/>
              <w:ind w:left="0"/>
              <w:jc w:val="center"/>
              <w:rPr>
                <w:noProof/>
              </w:rPr>
            </w:pPr>
            <w:r w:rsidRPr="00EB4BA0">
              <w:rPr>
                <w:noProof/>
              </w:rPr>
              <w:drawing>
                <wp:anchor distT="0" distB="0" distL="114300" distR="114300" simplePos="0" relativeHeight="252240896" behindDoc="0" locked="0" layoutInCell="1" allowOverlap="1" wp14:anchorId="0094E8A6" wp14:editId="34AB1B10">
                  <wp:simplePos x="0" y="0"/>
                  <wp:positionH relativeFrom="column">
                    <wp:posOffset>163526</wp:posOffset>
                  </wp:positionH>
                  <wp:positionV relativeFrom="paragraph">
                    <wp:posOffset>44469</wp:posOffset>
                  </wp:positionV>
                  <wp:extent cx="327963" cy="327963"/>
                  <wp:effectExtent l="0" t="0" r="0" b="0"/>
                  <wp:wrapNone/>
                  <wp:docPr id="1478060686" name="Picture 1478060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7963" cy="327963"/>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64AB4B45" w14:textId="678EEA84" w:rsidR="00DB012C" w:rsidRPr="00EB4BA0" w:rsidRDefault="00AF5F8F"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Textbox nhập Password, yêu cầu Password phải trên  6 ký tự.</w:t>
            </w:r>
          </w:p>
        </w:tc>
      </w:tr>
      <w:tr w:rsidR="00DB012C" w:rsidRPr="00EB4BA0" w14:paraId="278913D1" w14:textId="77777777" w:rsidTr="003E6AE5">
        <w:tc>
          <w:tcPr>
            <w:cnfStyle w:val="001000000000" w:firstRow="0" w:lastRow="0" w:firstColumn="1" w:lastColumn="0" w:oddVBand="0" w:evenVBand="0" w:oddHBand="0" w:evenHBand="0" w:firstRowFirstColumn="0" w:firstRowLastColumn="0" w:lastRowFirstColumn="0" w:lastRowLastColumn="0"/>
            <w:tcW w:w="1060" w:type="dxa"/>
          </w:tcPr>
          <w:p w14:paraId="003557C3" w14:textId="7FD02240" w:rsidR="00DB012C" w:rsidRPr="00EB4BA0" w:rsidRDefault="00ED2C3C" w:rsidP="003E6AE5">
            <w:pPr>
              <w:pStyle w:val="BodyText"/>
              <w:ind w:left="0"/>
              <w:jc w:val="center"/>
              <w:rPr>
                <w:noProof/>
              </w:rPr>
            </w:pPr>
            <w:r w:rsidRPr="00EB4BA0">
              <w:rPr>
                <w:noProof/>
              </w:rPr>
              <w:drawing>
                <wp:anchor distT="0" distB="0" distL="114300" distR="114300" simplePos="0" relativeHeight="252242944" behindDoc="0" locked="0" layoutInCell="1" allowOverlap="1" wp14:anchorId="6EBEE0F7" wp14:editId="6511B031">
                  <wp:simplePos x="0" y="0"/>
                  <wp:positionH relativeFrom="column">
                    <wp:posOffset>177421</wp:posOffset>
                  </wp:positionH>
                  <wp:positionV relativeFrom="paragraph">
                    <wp:posOffset>73954</wp:posOffset>
                  </wp:positionV>
                  <wp:extent cx="272956" cy="272956"/>
                  <wp:effectExtent l="0" t="0" r="0" b="0"/>
                  <wp:wrapNone/>
                  <wp:docPr id="1478060687" name="Picture 1478060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2956" cy="272956"/>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19748E70" w14:textId="3DD75C47" w:rsidR="00DB012C" w:rsidRPr="00EB4BA0" w:rsidRDefault="00AF5F8F" w:rsidP="008E3C78">
            <w:pPr>
              <w:pStyle w:val="BodyText"/>
              <w:numPr>
                <w:ilvl w:val="0"/>
                <w:numId w:val="7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Quay về trang đăng nhập</w:t>
            </w:r>
          </w:p>
        </w:tc>
      </w:tr>
      <w:tr w:rsidR="00DB012C" w:rsidRPr="00EB4BA0" w14:paraId="33BDA2C2" w14:textId="77777777" w:rsidTr="003E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0476D363" w14:textId="0BC32ACD" w:rsidR="00DB012C" w:rsidRPr="00EB4BA0" w:rsidRDefault="00ED2C3C" w:rsidP="003E6AE5">
            <w:pPr>
              <w:pStyle w:val="BodyText"/>
              <w:ind w:left="0"/>
              <w:jc w:val="center"/>
              <w:rPr>
                <w:noProof/>
              </w:rPr>
            </w:pPr>
            <w:r w:rsidRPr="00EB4BA0">
              <w:rPr>
                <w:noProof/>
              </w:rPr>
              <w:drawing>
                <wp:anchor distT="0" distB="0" distL="114300" distR="114300" simplePos="0" relativeHeight="252244992" behindDoc="0" locked="0" layoutInCell="1" allowOverlap="1" wp14:anchorId="594DA52E" wp14:editId="3BF85A52">
                  <wp:simplePos x="0" y="0"/>
                  <wp:positionH relativeFrom="column">
                    <wp:posOffset>163508</wp:posOffset>
                  </wp:positionH>
                  <wp:positionV relativeFrom="paragraph">
                    <wp:posOffset>27636</wp:posOffset>
                  </wp:positionV>
                  <wp:extent cx="341355" cy="341355"/>
                  <wp:effectExtent l="0" t="0" r="1905" b="1905"/>
                  <wp:wrapNone/>
                  <wp:docPr id="1478060688" name="Picture 1478060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1355" cy="3413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5D983888" w14:textId="3AF97DAB" w:rsidR="00DB012C" w:rsidRPr="00EB4BA0" w:rsidRDefault="00AF5F8F"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Xác nhận đăng ký tài khoản.</w:t>
            </w:r>
          </w:p>
        </w:tc>
      </w:tr>
    </w:tbl>
    <w:p w14:paraId="10603C9F" w14:textId="77777777" w:rsidR="00AF5F8F" w:rsidRPr="00EB4BA0" w:rsidRDefault="00AF5F8F" w:rsidP="00AF5F8F">
      <w:pPr>
        <w:tabs>
          <w:tab w:val="left" w:pos="425"/>
        </w:tabs>
        <w:spacing w:line="360" w:lineRule="auto"/>
      </w:pPr>
    </w:p>
    <w:p w14:paraId="3D83D687" w14:textId="570263A5" w:rsidR="00AF5F8F" w:rsidRPr="00EB4BA0" w:rsidRDefault="00AF5F8F" w:rsidP="00AF5F8F">
      <w:pPr>
        <w:tabs>
          <w:tab w:val="left" w:pos="425"/>
        </w:tabs>
        <w:spacing w:line="360" w:lineRule="auto"/>
      </w:pPr>
      <w:r w:rsidRPr="00EB4BA0">
        <w:t>Nếu người dùng nhập sai các điều kiện trên ứng dụng sẽ thông báo lỗi.</w:t>
      </w:r>
    </w:p>
    <w:p w14:paraId="3A433301" w14:textId="77777777" w:rsidR="009645FD" w:rsidRPr="00EB4BA0" w:rsidRDefault="00AF5F8F" w:rsidP="009645FD">
      <w:pPr>
        <w:keepNext/>
        <w:jc w:val="center"/>
      </w:pPr>
      <w:r w:rsidRPr="00EB4BA0">
        <w:rPr>
          <w:noProof/>
        </w:rPr>
        <w:drawing>
          <wp:inline distT="0" distB="0" distL="0" distR="0" wp14:anchorId="3D8FB865" wp14:editId="4E087827">
            <wp:extent cx="2676525" cy="3774558"/>
            <wp:effectExtent l="0" t="0" r="0" b="0"/>
            <wp:docPr id="1478060691" name="Picture 14780606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0528" name="Picture 1478060528" descr="Graphical user interface, application&#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98403" cy="3805412"/>
                    </a:xfrm>
                    <a:prstGeom prst="rect">
                      <a:avLst/>
                    </a:prstGeom>
                    <a:noFill/>
                    <a:ln>
                      <a:noFill/>
                    </a:ln>
                  </pic:spPr>
                </pic:pic>
              </a:graphicData>
            </a:graphic>
          </wp:inline>
        </w:drawing>
      </w:r>
    </w:p>
    <w:p w14:paraId="465B9F72" w14:textId="5EC9B95C" w:rsidR="00AF5F8F" w:rsidRPr="00EB4BA0" w:rsidRDefault="009645FD" w:rsidP="009645FD">
      <w:pPr>
        <w:pStyle w:val="Caption"/>
        <w:jc w:val="center"/>
        <w:rPr>
          <w:b/>
          <w:bCs/>
          <w:u w:val="single"/>
        </w:rPr>
      </w:pPr>
      <w:bookmarkStart w:id="141" w:name="_Toc105144433"/>
      <w:r w:rsidRPr="00EB4BA0">
        <w:t xml:space="preserve">User Interface </w:t>
      </w:r>
      <w:fldSimple w:instr=" SEQ User_Interface \* ARABIC ">
        <w:r w:rsidR="00242C19" w:rsidRPr="00EB4BA0">
          <w:rPr>
            <w:noProof/>
          </w:rPr>
          <w:t>3</w:t>
        </w:r>
      </w:fldSimple>
      <w:r w:rsidRPr="00EB4BA0">
        <w:t>: Message Error (Sign Up)</w:t>
      </w:r>
      <w:bookmarkEnd w:id="141"/>
    </w:p>
    <w:p w14:paraId="612595A9" w14:textId="3C930420" w:rsidR="006D3BC0" w:rsidRPr="00EB4BA0" w:rsidRDefault="00AF5F8F" w:rsidP="00AF5F8F">
      <w:pPr>
        <w:pStyle w:val="Caption"/>
        <w:ind w:left="504" w:firstLine="720"/>
        <w:rPr>
          <w:bCs/>
        </w:rPr>
      </w:pPr>
      <w:r w:rsidRPr="00EB4BA0">
        <w:rPr>
          <w:b/>
          <w:bCs/>
          <w:u w:val="single"/>
        </w:rPr>
        <w:br w:type="page"/>
      </w:r>
    </w:p>
    <w:p w14:paraId="737BDE73" w14:textId="5C89CF73" w:rsidR="00907232" w:rsidRPr="00EB4BA0" w:rsidRDefault="00BD2083" w:rsidP="00BD2083">
      <w:pPr>
        <w:pStyle w:val="Heading3"/>
        <w:rPr>
          <w:rFonts w:ascii="Times New Roman" w:hAnsi="Times New Roman"/>
        </w:rPr>
      </w:pPr>
      <w:bookmarkStart w:id="142" w:name="_Toc105094345"/>
      <w:bookmarkStart w:id="143" w:name="_Toc105157147"/>
      <w:r w:rsidRPr="00EB4BA0">
        <w:rPr>
          <w:rFonts w:ascii="Times New Roman" w:hAnsi="Times New Roman"/>
        </w:rPr>
        <w:lastRenderedPageBreak/>
        <w:t>1.3</w:t>
      </w:r>
      <w:r w:rsidR="009D0126" w:rsidRPr="00EB4BA0">
        <w:rPr>
          <w:rFonts w:ascii="Times New Roman" w:hAnsi="Times New Roman"/>
        </w:rPr>
        <w:t xml:space="preserve"> </w:t>
      </w:r>
      <w:r w:rsidR="00907232" w:rsidRPr="00EB4BA0">
        <w:rPr>
          <w:rFonts w:ascii="Times New Roman" w:hAnsi="Times New Roman"/>
        </w:rPr>
        <w:t>Xây dựng trang đăng nhập.</w:t>
      </w:r>
      <w:r w:rsidR="00BD7DAE" w:rsidRPr="00EB4BA0">
        <w:rPr>
          <w:rFonts w:ascii="Times New Roman" w:hAnsi="Times New Roman"/>
        </w:rPr>
        <w:t xml:space="preserve"> Cho người dùng nhập tài khoản và mật khẩu</w:t>
      </w:r>
      <w:r w:rsidR="00D8680C" w:rsidRPr="00EB4BA0">
        <w:rPr>
          <w:rFonts w:ascii="Times New Roman" w:hAnsi="Times New Roman"/>
        </w:rPr>
        <w:t>.</w:t>
      </w:r>
      <w:bookmarkEnd w:id="142"/>
      <w:bookmarkEnd w:id="143"/>
      <w:r w:rsidR="00907232" w:rsidRPr="00EB4BA0">
        <w:rPr>
          <w:rFonts w:ascii="Times New Roman" w:hAnsi="Times New Roman"/>
        </w:rPr>
        <w:t xml:space="preserve"> </w:t>
      </w:r>
    </w:p>
    <w:p w14:paraId="13850EBE" w14:textId="39581C52" w:rsidR="00D81F41" w:rsidRPr="00EB4BA0" w:rsidRDefault="00D81F41" w:rsidP="00577DC5">
      <w:pPr>
        <w:pStyle w:val="ListParagraph"/>
        <w:numPr>
          <w:ilvl w:val="0"/>
          <w:numId w:val="14"/>
        </w:numPr>
        <w:tabs>
          <w:tab w:val="left" w:pos="425"/>
        </w:tabs>
        <w:spacing w:line="360" w:lineRule="auto"/>
      </w:pPr>
      <w:r w:rsidRPr="00EB4BA0">
        <w:t xml:space="preserve">Nếu đăng nhập thành công, người dùng </w:t>
      </w:r>
      <w:r w:rsidR="004C7FED" w:rsidRPr="00EB4BA0">
        <w:t xml:space="preserve">mặc định </w:t>
      </w:r>
      <w:r w:rsidRPr="00EB4BA0">
        <w:t>được chuyển đế</w:t>
      </w:r>
      <w:r w:rsidR="004C7FED" w:rsidRPr="00EB4BA0">
        <w:t>n Home</w:t>
      </w:r>
      <w:r w:rsidRPr="00EB4BA0">
        <w:t>.</w:t>
      </w:r>
    </w:p>
    <w:p w14:paraId="72934A5D" w14:textId="187B43C3" w:rsidR="00D81F41" w:rsidRPr="00EB4BA0" w:rsidRDefault="00D81F41" w:rsidP="00577DC5">
      <w:pPr>
        <w:pStyle w:val="ListParagraph"/>
        <w:numPr>
          <w:ilvl w:val="0"/>
          <w:numId w:val="14"/>
        </w:numPr>
        <w:tabs>
          <w:tab w:val="left" w:pos="425"/>
        </w:tabs>
        <w:spacing w:line="360" w:lineRule="auto"/>
      </w:pPr>
      <w:r w:rsidRPr="00EB4BA0">
        <w:t xml:space="preserve">Nếu đăng </w:t>
      </w:r>
      <w:r w:rsidR="00F03670" w:rsidRPr="00EB4BA0">
        <w:t>nhập</w:t>
      </w:r>
      <w:r w:rsidRPr="00EB4BA0">
        <w:t xml:space="preserve"> thất bại, người dùng được yêu cầu nhập lại.</w:t>
      </w:r>
    </w:p>
    <w:p w14:paraId="1798CC98" w14:textId="46321240" w:rsidR="00D81F41" w:rsidRPr="00EB4BA0" w:rsidRDefault="00D81F41" w:rsidP="00577DC5">
      <w:pPr>
        <w:pStyle w:val="ListParagraph"/>
        <w:numPr>
          <w:ilvl w:val="0"/>
          <w:numId w:val="14"/>
        </w:numPr>
        <w:tabs>
          <w:tab w:val="left" w:pos="425"/>
        </w:tabs>
        <w:spacing w:line="360" w:lineRule="auto"/>
      </w:pPr>
      <w:r w:rsidRPr="00EB4BA0">
        <w:t xml:space="preserve">Nếu người dùng </w:t>
      </w:r>
      <w:r w:rsidR="0013591F" w:rsidRPr="00EB4BA0">
        <w:t>chưa</w:t>
      </w:r>
      <w:r w:rsidRPr="00EB4BA0">
        <w:t xml:space="preserve"> có tài khoản thì tạo 1 </w:t>
      </w:r>
      <w:r w:rsidR="00867038" w:rsidRPr="00EB4BA0">
        <w:t>nút bấm</w:t>
      </w:r>
      <w:r w:rsidR="001F5D5C" w:rsidRPr="00EB4BA0">
        <w:t xml:space="preserve"> </w:t>
      </w:r>
      <w:r w:rsidRPr="00EB4BA0">
        <w:t>để người dùng</w:t>
      </w:r>
      <w:r w:rsidR="00F865B1" w:rsidRPr="00EB4BA0">
        <w:t xml:space="preserve"> có thể</w:t>
      </w:r>
      <w:r w:rsidRPr="00EB4BA0">
        <w:t xml:space="preserve"> chuyển đến trang đăng</w:t>
      </w:r>
      <w:r w:rsidR="00647229" w:rsidRPr="00EB4BA0">
        <w:t xml:space="preserve"> ký</w:t>
      </w:r>
      <w:r w:rsidRPr="00EB4BA0">
        <w:t xml:space="preserve">. </w:t>
      </w:r>
    </w:p>
    <w:p w14:paraId="52D68A66" w14:textId="6D640138" w:rsidR="009D0126" w:rsidRPr="00EB4BA0" w:rsidRDefault="00D81F41" w:rsidP="00577DC5">
      <w:pPr>
        <w:pStyle w:val="ListParagraph"/>
        <w:numPr>
          <w:ilvl w:val="0"/>
          <w:numId w:val="14"/>
        </w:numPr>
        <w:tabs>
          <w:tab w:val="left" w:pos="425"/>
        </w:tabs>
        <w:spacing w:line="360" w:lineRule="auto"/>
      </w:pPr>
      <w:r w:rsidRPr="00EB4BA0">
        <w:t>Nếu người dùng không muốn đăng ký thì tạo 1 nút bấm để người dùng thoát ứng dụng.</w:t>
      </w:r>
    </w:p>
    <w:p w14:paraId="308FA3BA" w14:textId="063398DC" w:rsidR="00702775" w:rsidRPr="00EB4BA0" w:rsidRDefault="00702775" w:rsidP="008E3C78">
      <w:pPr>
        <w:pStyle w:val="ListParagraph"/>
        <w:numPr>
          <w:ilvl w:val="0"/>
          <w:numId w:val="81"/>
        </w:numPr>
        <w:tabs>
          <w:tab w:val="left" w:pos="425"/>
        </w:tabs>
        <w:spacing w:line="360" w:lineRule="auto"/>
      </w:pPr>
      <w:r w:rsidRPr="00EB4BA0">
        <w:t>Giải pháp: chức năng đăng</w:t>
      </w:r>
      <w:r w:rsidR="00E16017" w:rsidRPr="00EB4BA0">
        <w:t xml:space="preserve"> nhập</w:t>
      </w:r>
      <w:r w:rsidRPr="00EB4BA0">
        <w:t xml:space="preserve"> sử dụng Firebase Authentication, ứng dụng sẽ kiểm tra nếu </w:t>
      </w:r>
      <w:r w:rsidR="00E16017" w:rsidRPr="00EB4BA0">
        <w:t xml:space="preserve">tài khoản </w:t>
      </w:r>
      <w:r w:rsidRPr="00EB4BA0">
        <w:t xml:space="preserve">người dùng có tồn tại trong dữ liệu hệ thống </w:t>
      </w:r>
      <w:r w:rsidR="00E16017" w:rsidRPr="00EB4BA0">
        <w:t>sẽ cho phép người dùng truy cập vào trang chính của ứng dụng.</w:t>
      </w:r>
    </w:p>
    <w:p w14:paraId="084427A1" w14:textId="417BCE5C" w:rsidR="00D72C5A" w:rsidRPr="00EB4BA0" w:rsidRDefault="00D72C5A" w:rsidP="009D0126">
      <w:pPr>
        <w:tabs>
          <w:tab w:val="left" w:pos="425"/>
        </w:tabs>
        <w:spacing w:line="360" w:lineRule="auto"/>
        <w:rPr>
          <w:b/>
          <w:u w:val="single"/>
        </w:rPr>
      </w:pPr>
      <w:r w:rsidRPr="00EB4BA0">
        <w:rPr>
          <w:b/>
          <w:u w:val="single"/>
        </w:rPr>
        <w:t>Layouts</w:t>
      </w:r>
    </w:p>
    <w:p w14:paraId="6F619730" w14:textId="18FF093F" w:rsidR="00E148DF" w:rsidRPr="00EB4BA0" w:rsidRDefault="00E148DF" w:rsidP="00E148DF">
      <w:pPr>
        <w:tabs>
          <w:tab w:val="left" w:pos="425"/>
        </w:tabs>
        <w:spacing w:line="360" w:lineRule="auto"/>
        <w:ind w:left="1584"/>
      </w:pPr>
      <w:r w:rsidRPr="00EB4BA0">
        <w:t>Màn hình Đăng nhập</w:t>
      </w:r>
    </w:p>
    <w:p w14:paraId="1290917B" w14:textId="77777777" w:rsidR="009645FD" w:rsidRPr="00EB4BA0" w:rsidRDefault="006250DB" w:rsidP="009645FD">
      <w:pPr>
        <w:keepNext/>
        <w:tabs>
          <w:tab w:val="left" w:pos="425"/>
        </w:tabs>
        <w:spacing w:line="360" w:lineRule="auto"/>
        <w:ind w:left="1584"/>
      </w:pPr>
      <w:r w:rsidRPr="00EB4BA0">
        <w:rPr>
          <w:noProof/>
        </w:rPr>
        <w:lastRenderedPageBreak/>
        <w:drawing>
          <wp:inline distT="0" distB="0" distL="0" distR="0" wp14:anchorId="66122275" wp14:editId="3DC2AE6A">
            <wp:extent cx="3714750" cy="492233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22190" cy="4932195"/>
                    </a:xfrm>
                    <a:prstGeom prst="rect">
                      <a:avLst/>
                    </a:prstGeom>
                  </pic:spPr>
                </pic:pic>
              </a:graphicData>
            </a:graphic>
          </wp:inline>
        </w:drawing>
      </w:r>
    </w:p>
    <w:p w14:paraId="74AD2DC0" w14:textId="66ED08F6" w:rsidR="006D3BC0" w:rsidRPr="00EB4BA0" w:rsidRDefault="009645FD" w:rsidP="009645FD">
      <w:pPr>
        <w:pStyle w:val="Caption"/>
        <w:jc w:val="center"/>
      </w:pPr>
      <w:bookmarkStart w:id="144" w:name="_Toc105144434"/>
      <w:r w:rsidRPr="00EB4BA0">
        <w:t xml:space="preserve">User Interface </w:t>
      </w:r>
      <w:fldSimple w:instr=" SEQ User_Interface \* ARABIC ">
        <w:r w:rsidR="00242C19" w:rsidRPr="00EB4BA0">
          <w:rPr>
            <w:noProof/>
          </w:rPr>
          <w:t>4</w:t>
        </w:r>
      </w:fldSimple>
      <w:r w:rsidRPr="00EB4BA0">
        <w:t>: Login</w:t>
      </w:r>
      <w:bookmarkEnd w:id="144"/>
    </w:p>
    <w:p w14:paraId="7814226A" w14:textId="00A9A02A" w:rsidR="00761CC1" w:rsidRPr="00EB4BA0" w:rsidRDefault="00761CC1" w:rsidP="00761CC1">
      <w:pPr>
        <w:pStyle w:val="Caption"/>
        <w:ind w:left="2160" w:firstLine="720"/>
      </w:pPr>
    </w:p>
    <w:tbl>
      <w:tblPr>
        <w:tblStyle w:val="ListTable6Colorful-Accent5"/>
        <w:tblW w:w="9355" w:type="dxa"/>
        <w:tblLook w:val="04A0" w:firstRow="1" w:lastRow="0" w:firstColumn="1" w:lastColumn="0" w:noHBand="0" w:noVBand="1"/>
      </w:tblPr>
      <w:tblGrid>
        <w:gridCol w:w="1060"/>
        <w:gridCol w:w="8295"/>
      </w:tblGrid>
      <w:tr w:rsidR="00761CC1" w:rsidRPr="00EB4BA0" w14:paraId="574E1249" w14:textId="77777777" w:rsidTr="003E6A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37793AFD" w14:textId="77777777" w:rsidR="00761CC1" w:rsidRPr="00EB4BA0" w:rsidRDefault="00761CC1" w:rsidP="003E6AE5">
            <w:pPr>
              <w:pStyle w:val="BodyText"/>
              <w:ind w:left="0"/>
              <w:jc w:val="center"/>
              <w:rPr>
                <w:rFonts w:ascii="Times New Roman" w:hAnsi="Times New Roman" w:cs="Times New Roman"/>
                <w:b w:val="0"/>
                <w:sz w:val="26"/>
                <w:szCs w:val="26"/>
              </w:rPr>
            </w:pPr>
            <w:r w:rsidRPr="00EB4BA0">
              <w:rPr>
                <w:rFonts w:ascii="Times New Roman" w:hAnsi="Times New Roman" w:cs="Times New Roman"/>
                <w:sz w:val="26"/>
                <w:szCs w:val="26"/>
              </w:rPr>
              <w:t>Mẫu</w:t>
            </w:r>
          </w:p>
        </w:tc>
        <w:tc>
          <w:tcPr>
            <w:tcW w:w="8295" w:type="dxa"/>
          </w:tcPr>
          <w:p w14:paraId="40D8C6C4" w14:textId="77777777" w:rsidR="00761CC1" w:rsidRPr="00EB4BA0" w:rsidRDefault="00761CC1" w:rsidP="003E6AE5">
            <w:pPr>
              <w:pStyle w:val="BodyText"/>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EB4BA0">
              <w:rPr>
                <w:rFonts w:ascii="Times New Roman" w:hAnsi="Times New Roman" w:cs="Times New Roman"/>
                <w:sz w:val="26"/>
                <w:szCs w:val="26"/>
              </w:rPr>
              <w:t>Mô tả</w:t>
            </w:r>
          </w:p>
        </w:tc>
      </w:tr>
      <w:tr w:rsidR="00761CC1" w:rsidRPr="00EB4BA0" w14:paraId="39B2CEA6" w14:textId="77777777" w:rsidTr="003E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6920667D" w14:textId="77777777" w:rsidR="00761CC1" w:rsidRPr="00EB4BA0" w:rsidRDefault="00761CC1" w:rsidP="003E6AE5">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259328" behindDoc="0" locked="0" layoutInCell="1" allowOverlap="1" wp14:anchorId="565A8B43" wp14:editId="6A9D5A2F">
                  <wp:simplePos x="0" y="0"/>
                  <wp:positionH relativeFrom="column">
                    <wp:posOffset>198566</wp:posOffset>
                  </wp:positionH>
                  <wp:positionV relativeFrom="paragraph">
                    <wp:posOffset>28699</wp:posOffset>
                  </wp:positionV>
                  <wp:extent cx="269553" cy="269553"/>
                  <wp:effectExtent l="0" t="0" r="0" b="0"/>
                  <wp:wrapNone/>
                  <wp:docPr id="1478060698" name="Picture 1478060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9553" cy="2695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1B08BFCD" w14:textId="1A45A6F0" w:rsidR="00761CC1" w:rsidRPr="00EB4BA0" w:rsidRDefault="00761CC1"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Quay về trang Welcome</w:t>
            </w:r>
          </w:p>
        </w:tc>
      </w:tr>
      <w:tr w:rsidR="00761CC1" w:rsidRPr="00EB4BA0" w14:paraId="1170DD8A" w14:textId="77777777" w:rsidTr="003E6AE5">
        <w:tc>
          <w:tcPr>
            <w:cnfStyle w:val="001000000000" w:firstRow="0" w:lastRow="0" w:firstColumn="1" w:lastColumn="0" w:oddVBand="0" w:evenVBand="0" w:oddHBand="0" w:evenHBand="0" w:firstRowFirstColumn="0" w:firstRowLastColumn="0" w:lastRowFirstColumn="0" w:lastRowLastColumn="0"/>
            <w:tcW w:w="1060" w:type="dxa"/>
          </w:tcPr>
          <w:p w14:paraId="1BAE9278" w14:textId="77777777" w:rsidR="00761CC1" w:rsidRPr="00EB4BA0" w:rsidRDefault="00761CC1" w:rsidP="003E6AE5">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260352" behindDoc="0" locked="0" layoutInCell="1" allowOverlap="1" wp14:anchorId="3199BCE7" wp14:editId="5E78781B">
                  <wp:simplePos x="0" y="0"/>
                  <wp:positionH relativeFrom="column">
                    <wp:posOffset>191770</wp:posOffset>
                  </wp:positionH>
                  <wp:positionV relativeFrom="paragraph">
                    <wp:posOffset>124745</wp:posOffset>
                  </wp:positionV>
                  <wp:extent cx="287079" cy="287079"/>
                  <wp:effectExtent l="0" t="0" r="0" b="0"/>
                  <wp:wrapNone/>
                  <wp:docPr id="1478060699" name="Picture 1478060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7079" cy="287079"/>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1335C91B" w14:textId="0B65A348" w:rsidR="00761CC1" w:rsidRPr="00EB4BA0" w:rsidRDefault="00761CC1" w:rsidP="008E3C78">
            <w:pPr>
              <w:pStyle w:val="BodyText"/>
              <w:numPr>
                <w:ilvl w:val="0"/>
                <w:numId w:val="7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Textbox nhập Email tài khoản. Địa chỉ Email bắt buộc phải có @ và có hơn 6 ký tự.</w:t>
            </w:r>
          </w:p>
        </w:tc>
      </w:tr>
      <w:tr w:rsidR="00761CC1" w:rsidRPr="00EB4BA0" w14:paraId="525AAD5B" w14:textId="77777777" w:rsidTr="003E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31EFAA9C" w14:textId="77777777" w:rsidR="00761CC1" w:rsidRPr="00EB4BA0" w:rsidRDefault="00761CC1" w:rsidP="003E6AE5">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261376" behindDoc="0" locked="0" layoutInCell="1" allowOverlap="1" wp14:anchorId="3BE0832B" wp14:editId="2F14D4F9">
                  <wp:simplePos x="0" y="0"/>
                  <wp:positionH relativeFrom="margin">
                    <wp:posOffset>168275</wp:posOffset>
                  </wp:positionH>
                  <wp:positionV relativeFrom="paragraph">
                    <wp:posOffset>25969</wp:posOffset>
                  </wp:positionV>
                  <wp:extent cx="334521" cy="306374"/>
                  <wp:effectExtent l="0" t="0" r="8890" b="0"/>
                  <wp:wrapNone/>
                  <wp:docPr id="1478060700" name="Picture 1478060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4521" cy="30637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5270F458" w14:textId="516A64A9" w:rsidR="00761CC1" w:rsidRPr="00EB4BA0" w:rsidRDefault="00761CC1"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Textbox nhập Password, Password bắt buộc có hơn 6 ký tự.</w:t>
            </w:r>
          </w:p>
        </w:tc>
      </w:tr>
      <w:tr w:rsidR="00761CC1" w:rsidRPr="00EB4BA0" w14:paraId="2B8F7781" w14:textId="77777777" w:rsidTr="003E6AE5">
        <w:tc>
          <w:tcPr>
            <w:cnfStyle w:val="001000000000" w:firstRow="0" w:lastRow="0" w:firstColumn="1" w:lastColumn="0" w:oddVBand="0" w:evenVBand="0" w:oddHBand="0" w:evenHBand="0" w:firstRowFirstColumn="0" w:firstRowLastColumn="0" w:lastRowFirstColumn="0" w:lastRowLastColumn="0"/>
            <w:tcW w:w="1060" w:type="dxa"/>
          </w:tcPr>
          <w:p w14:paraId="7BB970A5" w14:textId="77777777" w:rsidR="00761CC1" w:rsidRPr="00EB4BA0" w:rsidRDefault="00761CC1" w:rsidP="003E6AE5">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262400" behindDoc="0" locked="0" layoutInCell="1" allowOverlap="1" wp14:anchorId="4D3B31D1" wp14:editId="72F30533">
                  <wp:simplePos x="0" y="0"/>
                  <wp:positionH relativeFrom="column">
                    <wp:posOffset>180802</wp:posOffset>
                  </wp:positionH>
                  <wp:positionV relativeFrom="paragraph">
                    <wp:posOffset>50865</wp:posOffset>
                  </wp:positionV>
                  <wp:extent cx="282699" cy="282699"/>
                  <wp:effectExtent l="0" t="0" r="3175" b="3175"/>
                  <wp:wrapNone/>
                  <wp:docPr id="1478060701" name="Picture 1478060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4170" cy="28417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14235C0F" w14:textId="20BB3769" w:rsidR="00761CC1" w:rsidRPr="00EB4BA0" w:rsidRDefault="00761CC1" w:rsidP="008E3C78">
            <w:pPr>
              <w:pStyle w:val="BodyText"/>
              <w:numPr>
                <w:ilvl w:val="0"/>
                <w:numId w:val="7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Hiển thị dialog nhập địa chỉ Email để thay đổi Password.</w:t>
            </w:r>
          </w:p>
        </w:tc>
      </w:tr>
      <w:tr w:rsidR="00761CC1" w:rsidRPr="00EB4BA0" w14:paraId="454100BD" w14:textId="77777777" w:rsidTr="003E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39E8515A" w14:textId="77777777" w:rsidR="00761CC1" w:rsidRPr="00EB4BA0" w:rsidRDefault="00761CC1" w:rsidP="003E6AE5">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263424" behindDoc="0" locked="0" layoutInCell="1" allowOverlap="1" wp14:anchorId="701B7367" wp14:editId="68273C9D">
                  <wp:simplePos x="0" y="0"/>
                  <wp:positionH relativeFrom="column">
                    <wp:posOffset>163526</wp:posOffset>
                  </wp:positionH>
                  <wp:positionV relativeFrom="paragraph">
                    <wp:posOffset>44469</wp:posOffset>
                  </wp:positionV>
                  <wp:extent cx="327963" cy="327963"/>
                  <wp:effectExtent l="0" t="0" r="0" b="0"/>
                  <wp:wrapNone/>
                  <wp:docPr id="1478060702" name="Picture 1478060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7963" cy="327963"/>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2085BA18" w14:textId="45218C7E" w:rsidR="00761CC1" w:rsidRPr="00EB4BA0" w:rsidRDefault="00761CC1"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Đi đến trang đăng ký tài khoản.</w:t>
            </w:r>
          </w:p>
        </w:tc>
      </w:tr>
      <w:tr w:rsidR="00761CC1" w:rsidRPr="00EB4BA0" w14:paraId="49AB100D" w14:textId="77777777" w:rsidTr="003E6AE5">
        <w:tc>
          <w:tcPr>
            <w:cnfStyle w:val="001000000000" w:firstRow="0" w:lastRow="0" w:firstColumn="1" w:lastColumn="0" w:oddVBand="0" w:evenVBand="0" w:oddHBand="0" w:evenHBand="0" w:firstRowFirstColumn="0" w:firstRowLastColumn="0" w:lastRowFirstColumn="0" w:lastRowLastColumn="0"/>
            <w:tcW w:w="1060" w:type="dxa"/>
          </w:tcPr>
          <w:p w14:paraId="69C61A37" w14:textId="77777777" w:rsidR="00761CC1" w:rsidRPr="00EB4BA0" w:rsidRDefault="00761CC1" w:rsidP="003E6AE5">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lastRenderedPageBreak/>
              <w:drawing>
                <wp:anchor distT="0" distB="0" distL="114300" distR="114300" simplePos="0" relativeHeight="252264448" behindDoc="0" locked="0" layoutInCell="1" allowOverlap="1" wp14:anchorId="444D392A" wp14:editId="6196C9D6">
                  <wp:simplePos x="0" y="0"/>
                  <wp:positionH relativeFrom="column">
                    <wp:posOffset>177421</wp:posOffset>
                  </wp:positionH>
                  <wp:positionV relativeFrom="paragraph">
                    <wp:posOffset>73954</wp:posOffset>
                  </wp:positionV>
                  <wp:extent cx="272956" cy="272956"/>
                  <wp:effectExtent l="0" t="0" r="0" b="0"/>
                  <wp:wrapNone/>
                  <wp:docPr id="1478060703" name="Picture 1478060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2956" cy="272956"/>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6FE89BBA" w14:textId="020A73BC" w:rsidR="00761CC1" w:rsidRPr="00EB4BA0" w:rsidRDefault="001C504E" w:rsidP="008E3C78">
            <w:pPr>
              <w:pStyle w:val="BodyText"/>
              <w:numPr>
                <w:ilvl w:val="0"/>
                <w:numId w:val="7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Đăng nhập vào ứng dụng</w:t>
            </w:r>
          </w:p>
        </w:tc>
      </w:tr>
    </w:tbl>
    <w:p w14:paraId="757DFBCA" w14:textId="67CB29EC" w:rsidR="006D3BC0" w:rsidRPr="00EB4BA0" w:rsidRDefault="006D3BC0" w:rsidP="006D3BC0"/>
    <w:p w14:paraId="5E0132AB" w14:textId="77777777" w:rsidR="00E148DF" w:rsidRPr="00EB4BA0" w:rsidRDefault="00E148DF" w:rsidP="001C504E">
      <w:pPr>
        <w:tabs>
          <w:tab w:val="left" w:pos="425"/>
        </w:tabs>
        <w:spacing w:line="360" w:lineRule="auto"/>
      </w:pPr>
      <w:r w:rsidRPr="00EB4BA0">
        <w:t>Hệ thống báo lỗi khi người dùng nhập sai mật khẩu, tài khoản.</w:t>
      </w:r>
    </w:p>
    <w:p w14:paraId="7A553B25" w14:textId="77777777" w:rsidR="009645FD" w:rsidRPr="00EB4BA0" w:rsidRDefault="00E148DF" w:rsidP="009645FD">
      <w:pPr>
        <w:pStyle w:val="ListParagraph"/>
        <w:keepNext/>
        <w:tabs>
          <w:tab w:val="left" w:pos="425"/>
        </w:tabs>
        <w:spacing w:line="360" w:lineRule="auto"/>
        <w:ind w:left="1584"/>
        <w:jc w:val="center"/>
      </w:pPr>
      <w:r w:rsidRPr="00EB4BA0">
        <w:rPr>
          <w:noProof/>
        </w:rPr>
        <w:drawing>
          <wp:inline distT="0" distB="0" distL="0" distR="0" wp14:anchorId="559B2EA1" wp14:editId="09A07FD1">
            <wp:extent cx="2920081" cy="4358244"/>
            <wp:effectExtent l="0" t="0" r="0" b="4445"/>
            <wp:docPr id="10" name="Picture 10" descr="C:\Users\admin\Documents\ThucTap\validat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cuments\ThucTap\validatelogin.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949059" cy="4401495"/>
                    </a:xfrm>
                    <a:prstGeom prst="rect">
                      <a:avLst/>
                    </a:prstGeom>
                    <a:noFill/>
                    <a:ln>
                      <a:noFill/>
                    </a:ln>
                  </pic:spPr>
                </pic:pic>
              </a:graphicData>
            </a:graphic>
          </wp:inline>
        </w:drawing>
      </w:r>
    </w:p>
    <w:p w14:paraId="32D3F4E9" w14:textId="67C342FD" w:rsidR="006D3BC0" w:rsidRPr="00EB4BA0" w:rsidRDefault="009645FD" w:rsidP="009645FD">
      <w:pPr>
        <w:pStyle w:val="Caption"/>
        <w:ind w:left="864" w:firstLine="720"/>
        <w:jc w:val="center"/>
      </w:pPr>
      <w:bookmarkStart w:id="145" w:name="_Toc105144435"/>
      <w:r w:rsidRPr="00EB4BA0">
        <w:t xml:space="preserve">User Interface </w:t>
      </w:r>
      <w:fldSimple w:instr=" SEQ User_Interface \* ARABIC ">
        <w:r w:rsidR="00242C19" w:rsidRPr="00EB4BA0">
          <w:rPr>
            <w:noProof/>
          </w:rPr>
          <w:t>5</w:t>
        </w:r>
      </w:fldSimple>
      <w:r w:rsidRPr="00EB4BA0">
        <w:t>: Message Error (Login)</w:t>
      </w:r>
      <w:bookmarkEnd w:id="145"/>
    </w:p>
    <w:p w14:paraId="3AC54B65" w14:textId="0AFF2773" w:rsidR="007E65FA" w:rsidRPr="00EB4BA0" w:rsidRDefault="00050B51" w:rsidP="00050B51">
      <w:pPr>
        <w:spacing w:line="360" w:lineRule="auto"/>
        <w:jc w:val="both"/>
        <w:outlineLvl w:val="2"/>
        <w:rPr>
          <w:b/>
        </w:rPr>
      </w:pPr>
      <w:bookmarkStart w:id="146" w:name="_Toc105094346"/>
      <w:bookmarkStart w:id="147" w:name="_Toc105157148"/>
      <w:r w:rsidRPr="00EB4BA0">
        <w:rPr>
          <w:b/>
        </w:rPr>
        <w:t xml:space="preserve">1.4  </w:t>
      </w:r>
      <w:r w:rsidR="007E65FA" w:rsidRPr="00EB4BA0">
        <w:rPr>
          <w:b/>
        </w:rPr>
        <w:t>Xây dựng chức năng Forgot Password:</w:t>
      </w:r>
      <w:bookmarkEnd w:id="146"/>
      <w:bookmarkEnd w:id="147"/>
      <w:r w:rsidR="007E65FA" w:rsidRPr="00EB4BA0">
        <w:rPr>
          <w:b/>
        </w:rPr>
        <w:t xml:space="preserve"> </w:t>
      </w:r>
    </w:p>
    <w:p w14:paraId="648919AF" w14:textId="36504765" w:rsidR="007E65FA" w:rsidRPr="00EB4BA0" w:rsidRDefault="00C37126" w:rsidP="00577DC5">
      <w:pPr>
        <w:pStyle w:val="ListParagraph"/>
        <w:numPr>
          <w:ilvl w:val="0"/>
          <w:numId w:val="15"/>
        </w:numPr>
        <w:spacing w:line="360" w:lineRule="auto"/>
        <w:jc w:val="both"/>
        <w:rPr>
          <w:b/>
        </w:rPr>
      </w:pPr>
      <w:r w:rsidRPr="00EB4BA0">
        <w:t>Nếu người dùng quên mật khẩu, người dùng có thể dùng Email</w:t>
      </w:r>
      <w:r w:rsidR="00512481" w:rsidRPr="00EB4BA0">
        <w:t xml:space="preserve"> đã được đăng ký</w:t>
      </w:r>
      <w:r w:rsidRPr="00EB4BA0">
        <w:t xml:space="preserve"> của mình để đổi lại mật khẩu.</w:t>
      </w:r>
    </w:p>
    <w:p w14:paraId="7097F3DE" w14:textId="01095C75" w:rsidR="00C37126" w:rsidRPr="00EB4BA0" w:rsidRDefault="00C37126" w:rsidP="00577DC5">
      <w:pPr>
        <w:pStyle w:val="ListParagraph"/>
        <w:numPr>
          <w:ilvl w:val="0"/>
          <w:numId w:val="15"/>
        </w:numPr>
        <w:spacing w:line="360" w:lineRule="auto"/>
        <w:jc w:val="both"/>
      </w:pPr>
      <w:r w:rsidRPr="00EB4BA0">
        <w:t>Thông tin đổi mật khẩu sẽ được gửi đến Email đăng ký của người dùng.</w:t>
      </w:r>
    </w:p>
    <w:p w14:paraId="5F2CB371" w14:textId="38424DCA" w:rsidR="00B16DE7" w:rsidRPr="00EB4BA0" w:rsidRDefault="00B16DE7" w:rsidP="00577DC5">
      <w:pPr>
        <w:pStyle w:val="ListParagraph"/>
        <w:numPr>
          <w:ilvl w:val="0"/>
          <w:numId w:val="15"/>
        </w:numPr>
        <w:spacing w:line="360" w:lineRule="auto"/>
        <w:jc w:val="both"/>
        <w:rPr>
          <w:b/>
          <w:bCs/>
        </w:rPr>
      </w:pPr>
      <w:r w:rsidRPr="00EB4BA0">
        <w:t>Sau khi đổi mật khẩu người dùng truy cập lại ứng dụng để đăng nhập.</w:t>
      </w:r>
    </w:p>
    <w:p w14:paraId="473118D8" w14:textId="77777777" w:rsidR="009D0126" w:rsidRPr="00EB4BA0" w:rsidRDefault="009D0126" w:rsidP="009D0126">
      <w:pPr>
        <w:tabs>
          <w:tab w:val="left" w:pos="425"/>
        </w:tabs>
        <w:spacing w:line="360" w:lineRule="auto"/>
        <w:ind w:left="360"/>
        <w:rPr>
          <w:b/>
          <w:u w:val="single"/>
        </w:rPr>
      </w:pPr>
      <w:r w:rsidRPr="00EB4BA0">
        <w:rPr>
          <w:b/>
          <w:u w:val="single"/>
        </w:rPr>
        <w:t>Layouts</w:t>
      </w:r>
    </w:p>
    <w:p w14:paraId="62AF197E" w14:textId="1F277070" w:rsidR="009D0126" w:rsidRPr="00EB4BA0" w:rsidRDefault="009D0126" w:rsidP="009D0126">
      <w:pPr>
        <w:pStyle w:val="ListParagraph"/>
        <w:spacing w:line="360" w:lineRule="auto"/>
        <w:jc w:val="both"/>
        <w:rPr>
          <w:b/>
        </w:rPr>
      </w:pPr>
    </w:p>
    <w:p w14:paraId="74D671D0" w14:textId="77777777" w:rsidR="009645FD" w:rsidRPr="00EB4BA0" w:rsidRDefault="00C0226A" w:rsidP="009645FD">
      <w:pPr>
        <w:pStyle w:val="ListParagraph"/>
        <w:keepNext/>
        <w:spacing w:line="360" w:lineRule="auto"/>
        <w:ind w:left="1584"/>
        <w:jc w:val="both"/>
      </w:pPr>
      <w:r w:rsidRPr="00EB4BA0">
        <w:rPr>
          <w:noProof/>
        </w:rPr>
        <w:lastRenderedPageBreak/>
        <w:drawing>
          <wp:inline distT="0" distB="0" distL="0" distR="0" wp14:anchorId="0DD1D317" wp14:editId="2D22E0C1">
            <wp:extent cx="4029075" cy="4837264"/>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43367" cy="4854423"/>
                    </a:xfrm>
                    <a:prstGeom prst="rect">
                      <a:avLst/>
                    </a:prstGeom>
                  </pic:spPr>
                </pic:pic>
              </a:graphicData>
            </a:graphic>
          </wp:inline>
        </w:drawing>
      </w:r>
    </w:p>
    <w:p w14:paraId="77450AD3" w14:textId="3879347B" w:rsidR="006D3BC0" w:rsidRPr="00EB4BA0" w:rsidRDefault="009645FD" w:rsidP="009645FD">
      <w:pPr>
        <w:pStyle w:val="Caption"/>
        <w:jc w:val="center"/>
      </w:pPr>
      <w:bookmarkStart w:id="148" w:name="_Toc105144436"/>
      <w:r w:rsidRPr="00EB4BA0">
        <w:t xml:space="preserve">User Interface </w:t>
      </w:r>
      <w:fldSimple w:instr=" SEQ User_Interface \* ARABIC ">
        <w:r w:rsidR="00242C19" w:rsidRPr="00EB4BA0">
          <w:rPr>
            <w:noProof/>
          </w:rPr>
          <w:t>6</w:t>
        </w:r>
      </w:fldSimple>
      <w:r w:rsidRPr="00EB4BA0">
        <w:t>: Forgot Password</w:t>
      </w:r>
      <w:bookmarkEnd w:id="148"/>
    </w:p>
    <w:tbl>
      <w:tblPr>
        <w:tblStyle w:val="ListTable6Colorful-Accent5"/>
        <w:tblpPr w:leftFromText="180" w:rightFromText="180" w:vertAnchor="text" w:horzAnchor="margin" w:tblpY="695"/>
        <w:tblW w:w="9355" w:type="dxa"/>
        <w:tblLook w:val="04A0" w:firstRow="1" w:lastRow="0" w:firstColumn="1" w:lastColumn="0" w:noHBand="0" w:noVBand="1"/>
      </w:tblPr>
      <w:tblGrid>
        <w:gridCol w:w="1060"/>
        <w:gridCol w:w="8295"/>
      </w:tblGrid>
      <w:tr w:rsidR="00C0226A" w:rsidRPr="00EB4BA0" w14:paraId="12BBE65C" w14:textId="77777777" w:rsidTr="00C02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406FEDBA" w14:textId="77777777" w:rsidR="00C0226A" w:rsidRPr="00EB4BA0" w:rsidRDefault="00C0226A" w:rsidP="00C0226A">
            <w:pPr>
              <w:pStyle w:val="BodyText"/>
              <w:ind w:left="0"/>
              <w:jc w:val="center"/>
              <w:rPr>
                <w:rFonts w:ascii="Times New Roman" w:hAnsi="Times New Roman" w:cs="Times New Roman"/>
                <w:b w:val="0"/>
                <w:sz w:val="26"/>
                <w:szCs w:val="26"/>
              </w:rPr>
            </w:pPr>
            <w:bookmarkStart w:id="149" w:name="_Toc104387168"/>
            <w:r w:rsidRPr="00EB4BA0">
              <w:rPr>
                <w:rFonts w:ascii="Times New Roman" w:hAnsi="Times New Roman" w:cs="Times New Roman"/>
                <w:sz w:val="26"/>
                <w:szCs w:val="26"/>
              </w:rPr>
              <w:t>Mẫu</w:t>
            </w:r>
          </w:p>
        </w:tc>
        <w:tc>
          <w:tcPr>
            <w:tcW w:w="8295" w:type="dxa"/>
          </w:tcPr>
          <w:p w14:paraId="20FFDC87" w14:textId="77777777" w:rsidR="00C0226A" w:rsidRPr="00EB4BA0" w:rsidRDefault="00C0226A" w:rsidP="00C0226A">
            <w:pPr>
              <w:pStyle w:val="BodyText"/>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EB4BA0">
              <w:rPr>
                <w:rFonts w:ascii="Times New Roman" w:hAnsi="Times New Roman" w:cs="Times New Roman"/>
                <w:sz w:val="26"/>
                <w:szCs w:val="26"/>
              </w:rPr>
              <w:t>Mô tả</w:t>
            </w:r>
          </w:p>
        </w:tc>
      </w:tr>
      <w:tr w:rsidR="00C0226A" w:rsidRPr="00EB4BA0" w14:paraId="5748E83C" w14:textId="77777777" w:rsidTr="00C02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4D811D8E" w14:textId="77777777" w:rsidR="00C0226A" w:rsidRPr="00EB4BA0" w:rsidRDefault="00C0226A" w:rsidP="00C0226A">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659712" behindDoc="0" locked="0" layoutInCell="1" allowOverlap="1" wp14:anchorId="55EE99AA" wp14:editId="593CFC76">
                  <wp:simplePos x="0" y="0"/>
                  <wp:positionH relativeFrom="column">
                    <wp:posOffset>207645</wp:posOffset>
                  </wp:positionH>
                  <wp:positionV relativeFrom="paragraph">
                    <wp:posOffset>85725</wp:posOffset>
                  </wp:positionV>
                  <wp:extent cx="269553" cy="269553"/>
                  <wp:effectExtent l="0" t="0" r="0" b="0"/>
                  <wp:wrapNone/>
                  <wp:docPr id="1478060708" name="Picture 1478060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9553" cy="2695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6D57AB06" w14:textId="77777777" w:rsidR="00C0226A" w:rsidRPr="00EB4BA0" w:rsidRDefault="00C0226A"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Người dùng Click bất kỳ nơi nào ngoài Dialog để thoát khỏi Dialog</w:t>
            </w:r>
          </w:p>
        </w:tc>
      </w:tr>
      <w:tr w:rsidR="00C0226A" w:rsidRPr="00EB4BA0" w14:paraId="782BDB6B" w14:textId="77777777" w:rsidTr="00C0226A">
        <w:tc>
          <w:tcPr>
            <w:cnfStyle w:val="001000000000" w:firstRow="0" w:lastRow="0" w:firstColumn="1" w:lastColumn="0" w:oddVBand="0" w:evenVBand="0" w:oddHBand="0" w:evenHBand="0" w:firstRowFirstColumn="0" w:firstRowLastColumn="0" w:lastRowFirstColumn="0" w:lastRowLastColumn="0"/>
            <w:tcW w:w="1060" w:type="dxa"/>
          </w:tcPr>
          <w:p w14:paraId="230224BC" w14:textId="77777777" w:rsidR="00C0226A" w:rsidRPr="00EB4BA0" w:rsidRDefault="00C0226A" w:rsidP="00C0226A">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660736" behindDoc="0" locked="0" layoutInCell="1" allowOverlap="1" wp14:anchorId="726D1C0E" wp14:editId="23371384">
                  <wp:simplePos x="0" y="0"/>
                  <wp:positionH relativeFrom="column">
                    <wp:posOffset>203835</wp:posOffset>
                  </wp:positionH>
                  <wp:positionV relativeFrom="paragraph">
                    <wp:posOffset>167005</wp:posOffset>
                  </wp:positionV>
                  <wp:extent cx="255489" cy="255489"/>
                  <wp:effectExtent l="0" t="0" r="0" b="0"/>
                  <wp:wrapNone/>
                  <wp:docPr id="1478060709" name="Picture 147806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5489" cy="255489"/>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2447F918" w14:textId="77777777" w:rsidR="00C0226A" w:rsidRPr="00EB4BA0" w:rsidRDefault="00C0226A" w:rsidP="008E3C78">
            <w:pPr>
              <w:pStyle w:val="BodyText"/>
              <w:numPr>
                <w:ilvl w:val="0"/>
                <w:numId w:val="7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Textbox nhập Email tài khoản. Bắt buộc địa chỉ Email đã được đăng ký trên hệ thống.</w:t>
            </w:r>
          </w:p>
        </w:tc>
      </w:tr>
      <w:tr w:rsidR="00C0226A" w:rsidRPr="00EB4BA0" w14:paraId="7482B88B" w14:textId="77777777" w:rsidTr="00C02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458D7F92" w14:textId="77777777" w:rsidR="00C0226A" w:rsidRPr="00EB4BA0" w:rsidRDefault="00C0226A" w:rsidP="00C0226A">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661760" behindDoc="0" locked="0" layoutInCell="1" allowOverlap="1" wp14:anchorId="7741F262" wp14:editId="37FC9FB9">
                  <wp:simplePos x="0" y="0"/>
                  <wp:positionH relativeFrom="margin">
                    <wp:posOffset>167903</wp:posOffset>
                  </wp:positionH>
                  <wp:positionV relativeFrom="paragraph">
                    <wp:posOffset>67222</wp:posOffset>
                  </wp:positionV>
                  <wp:extent cx="282369" cy="258610"/>
                  <wp:effectExtent l="0" t="0" r="3810" b="8255"/>
                  <wp:wrapNone/>
                  <wp:docPr id="1478060710" name="Picture 1478060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4532" cy="260591"/>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6063ECDD" w14:textId="77777777" w:rsidR="00C0226A" w:rsidRPr="00EB4BA0" w:rsidRDefault="00C0226A"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Gui yêu cầu đến địa chỉ Email</w:t>
            </w:r>
          </w:p>
        </w:tc>
      </w:tr>
    </w:tbl>
    <w:p w14:paraId="14974596" w14:textId="1F4A389B" w:rsidR="001C504E" w:rsidRPr="00EB4BA0" w:rsidRDefault="00C0226A" w:rsidP="00C0226A">
      <w:pPr>
        <w:pStyle w:val="Caption"/>
        <w:ind w:left="1440" w:firstLine="720"/>
        <w:jc w:val="both"/>
      </w:pPr>
      <w:r w:rsidRPr="00EB4BA0">
        <w:t xml:space="preserve"> </w:t>
      </w:r>
      <w:r w:rsidRPr="00EB4BA0">
        <w:tab/>
      </w:r>
      <w:r w:rsidR="006D3BC0" w:rsidRPr="00EB4BA0">
        <w:t xml:space="preserve"> </w:t>
      </w:r>
      <w:bookmarkEnd w:id="149"/>
    </w:p>
    <w:p w14:paraId="2BECCD5B" w14:textId="0825C2A6" w:rsidR="001C504E" w:rsidRPr="00EB4BA0" w:rsidRDefault="001C504E" w:rsidP="001C504E">
      <w:r w:rsidRPr="00EB4BA0">
        <w:br w:type="page"/>
      </w:r>
    </w:p>
    <w:p w14:paraId="03F00C5A" w14:textId="143CC08A" w:rsidR="00C37126" w:rsidRPr="00EB4BA0" w:rsidRDefault="00C37126" w:rsidP="0006601D">
      <w:pPr>
        <w:spacing w:line="360" w:lineRule="auto"/>
        <w:jc w:val="both"/>
        <w:rPr>
          <w:b/>
          <w:bCs/>
        </w:rPr>
      </w:pPr>
      <w:r w:rsidRPr="00EB4BA0">
        <w:lastRenderedPageBreak/>
        <w:t xml:space="preserve">Hệ thống báo lỗi khi người dùng nhập sai Email </w:t>
      </w:r>
      <w:r w:rsidR="00832481" w:rsidRPr="00EB4BA0">
        <w:t>hoặc Email không tồn tại</w:t>
      </w:r>
      <w:r w:rsidRPr="00EB4BA0">
        <w:t>.</w:t>
      </w:r>
    </w:p>
    <w:p w14:paraId="60A5AFDC" w14:textId="77777777" w:rsidR="006310EC" w:rsidRPr="00EB4BA0" w:rsidRDefault="00001DA4" w:rsidP="006310EC">
      <w:pPr>
        <w:pStyle w:val="ListParagraph"/>
        <w:keepNext/>
        <w:spacing w:line="360" w:lineRule="auto"/>
        <w:ind w:left="1584"/>
        <w:jc w:val="both"/>
      </w:pPr>
      <w:r w:rsidRPr="00EB4BA0">
        <w:drawing>
          <wp:inline distT="0" distB="0" distL="0" distR="0" wp14:anchorId="674DE7CD" wp14:editId="5689AA83">
            <wp:extent cx="5167423" cy="4996815"/>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67"/>
                    <a:stretch>
                      <a:fillRect/>
                    </a:stretch>
                  </pic:blipFill>
                  <pic:spPr>
                    <a:xfrm>
                      <a:off x="0" y="0"/>
                      <a:ext cx="5179430" cy="5008426"/>
                    </a:xfrm>
                    <a:prstGeom prst="rect">
                      <a:avLst/>
                    </a:prstGeom>
                  </pic:spPr>
                </pic:pic>
              </a:graphicData>
            </a:graphic>
          </wp:inline>
        </w:drawing>
      </w:r>
    </w:p>
    <w:p w14:paraId="6F8EC3CA" w14:textId="5791F451" w:rsidR="006D3BC0" w:rsidRPr="00EB4BA0" w:rsidRDefault="006310EC" w:rsidP="006310EC">
      <w:pPr>
        <w:pStyle w:val="Caption"/>
        <w:jc w:val="center"/>
      </w:pPr>
      <w:bookmarkStart w:id="150" w:name="_Toc105144437"/>
      <w:r w:rsidRPr="00EB4BA0">
        <w:t xml:space="preserve">User Interface </w:t>
      </w:r>
      <w:fldSimple w:instr=" SEQ User_Interface \* ARABIC ">
        <w:r w:rsidR="00242C19" w:rsidRPr="00EB4BA0">
          <w:rPr>
            <w:noProof/>
          </w:rPr>
          <w:t>7</w:t>
        </w:r>
      </w:fldSimple>
      <w:r w:rsidRPr="00EB4BA0">
        <w:t>: Message Error (Forgot Password)</w:t>
      </w:r>
      <w:bookmarkEnd w:id="150"/>
    </w:p>
    <w:p w14:paraId="219A3C0A" w14:textId="2B7C1296" w:rsidR="0011559D" w:rsidRPr="00EB4BA0" w:rsidRDefault="0011559D" w:rsidP="0011559D">
      <w:r w:rsidRPr="00EB4BA0">
        <w:t>Hệ thống gửi Email thay đổi Password.</w:t>
      </w:r>
      <w:r w:rsidR="00FC568E" w:rsidRPr="00EB4BA0">
        <w:t xml:space="preserve"> Người dùng thực hiện thay đổi mật khẩu mới.</w:t>
      </w:r>
    </w:p>
    <w:p w14:paraId="1124EDA4" w14:textId="77777777" w:rsidR="006310EC" w:rsidRPr="00EB4BA0" w:rsidRDefault="0011559D" w:rsidP="006310EC">
      <w:pPr>
        <w:keepNext/>
      </w:pPr>
      <w:r w:rsidRPr="00EB4BA0">
        <w:rPr>
          <w:noProof/>
        </w:rPr>
        <w:lastRenderedPageBreak/>
        <w:drawing>
          <wp:inline distT="0" distB="0" distL="0" distR="0" wp14:anchorId="0366BC3B" wp14:editId="4BF918EF">
            <wp:extent cx="5977566" cy="3941379"/>
            <wp:effectExtent l="0" t="0" r="4445" b="2540"/>
            <wp:docPr id="1478060919" name="Picture 1478060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98788" cy="3955372"/>
                    </a:xfrm>
                    <a:prstGeom prst="rect">
                      <a:avLst/>
                    </a:prstGeom>
                  </pic:spPr>
                </pic:pic>
              </a:graphicData>
            </a:graphic>
          </wp:inline>
        </w:drawing>
      </w:r>
    </w:p>
    <w:p w14:paraId="6AE0BDE3" w14:textId="255F3AB4" w:rsidR="0011559D" w:rsidRPr="00EB4BA0" w:rsidRDefault="006310EC" w:rsidP="006310EC">
      <w:pPr>
        <w:pStyle w:val="Caption"/>
        <w:jc w:val="center"/>
      </w:pPr>
      <w:bookmarkStart w:id="151" w:name="_Toc105144438"/>
      <w:r w:rsidRPr="00EB4BA0">
        <w:t xml:space="preserve">User Interface </w:t>
      </w:r>
      <w:fldSimple w:instr=" SEQ User_Interface \* ARABIC ">
        <w:r w:rsidR="00242C19" w:rsidRPr="00EB4BA0">
          <w:rPr>
            <w:noProof/>
          </w:rPr>
          <w:t>8</w:t>
        </w:r>
      </w:fldSimple>
      <w:r w:rsidRPr="00EB4BA0">
        <w:t>: Email thay đổi Password</w:t>
      </w:r>
      <w:bookmarkEnd w:id="151"/>
    </w:p>
    <w:p w14:paraId="386664D6" w14:textId="4D456581" w:rsidR="00DD18B9" w:rsidRPr="00EB4BA0" w:rsidRDefault="00ED3876" w:rsidP="00ED3876">
      <w:pPr>
        <w:pStyle w:val="Heading3"/>
        <w:rPr>
          <w:rFonts w:ascii="Times New Roman" w:hAnsi="Times New Roman"/>
        </w:rPr>
      </w:pPr>
      <w:bookmarkStart w:id="152" w:name="_Toc105094347"/>
      <w:bookmarkStart w:id="153" w:name="_Toc105157149"/>
      <w:r w:rsidRPr="00EB4BA0">
        <w:rPr>
          <w:rFonts w:ascii="Times New Roman" w:hAnsi="Times New Roman"/>
        </w:rPr>
        <w:t>1.5</w:t>
      </w:r>
      <w:r w:rsidR="00DD18B9" w:rsidRPr="00EB4BA0">
        <w:rPr>
          <w:rFonts w:ascii="Times New Roman" w:hAnsi="Times New Roman"/>
        </w:rPr>
        <w:t xml:space="preserve"> Xây dựng trang xác nhận tài khoản Email của người dùng</w:t>
      </w:r>
      <w:bookmarkEnd w:id="152"/>
      <w:bookmarkEnd w:id="153"/>
      <w:r w:rsidR="00DD18B9" w:rsidRPr="00EB4BA0">
        <w:rPr>
          <w:rFonts w:ascii="Times New Roman" w:hAnsi="Times New Roman"/>
        </w:rPr>
        <w:t xml:space="preserve"> </w:t>
      </w:r>
    </w:p>
    <w:p w14:paraId="4B372954" w14:textId="228EAF90" w:rsidR="00DD18B9" w:rsidRPr="00EB4BA0" w:rsidRDefault="00DD18B9" w:rsidP="008E3C78">
      <w:pPr>
        <w:pStyle w:val="ListParagraph"/>
        <w:numPr>
          <w:ilvl w:val="0"/>
          <w:numId w:val="92"/>
        </w:numPr>
      </w:pPr>
      <w:r w:rsidRPr="00EB4BA0">
        <w:t xml:space="preserve">Ở trang này người dùng được yêu cầu xác nhận tài khoản Email của mình bằng cách </w:t>
      </w:r>
      <w:r w:rsidR="008F3F34" w:rsidRPr="00EB4BA0">
        <w:t>xác nhận Email xác thực mà ứng dụng gửi đến.</w:t>
      </w:r>
    </w:p>
    <w:p w14:paraId="56F1FAC8" w14:textId="10DF33D3" w:rsidR="00C844A3" w:rsidRPr="00EB4BA0" w:rsidRDefault="00C844A3" w:rsidP="008E3C78">
      <w:pPr>
        <w:pStyle w:val="ListParagraph"/>
        <w:numPr>
          <w:ilvl w:val="0"/>
          <w:numId w:val="92"/>
        </w:numPr>
      </w:pPr>
      <w:r w:rsidRPr="00EB4BA0">
        <w:t>Người dùng thực hiện việc xác thực để có thể tiếp tục sử dụng ứng dụng.</w:t>
      </w:r>
    </w:p>
    <w:p w14:paraId="66B46156" w14:textId="3F833876" w:rsidR="008F3F34" w:rsidRPr="00EB4BA0" w:rsidRDefault="008F3F34" w:rsidP="008E3C78">
      <w:pPr>
        <w:pStyle w:val="ListParagraph"/>
        <w:numPr>
          <w:ilvl w:val="0"/>
          <w:numId w:val="92"/>
        </w:numPr>
      </w:pPr>
      <w:r w:rsidRPr="00EB4BA0">
        <w:t xml:space="preserve">Nhầm đảm bảo người dùng sử dụng Email có </w:t>
      </w:r>
      <w:r w:rsidR="00C844A3" w:rsidRPr="00EB4BA0">
        <w:t>thật. Nếu người dùng sử dụng Email không tồn tại, người dùng sẽ không bao giờ truy cập vào được ứng dụng.</w:t>
      </w:r>
    </w:p>
    <w:p w14:paraId="23194B7C" w14:textId="77777777" w:rsidR="006310EC" w:rsidRPr="00EB4BA0" w:rsidRDefault="00C0226A" w:rsidP="006310EC">
      <w:pPr>
        <w:pStyle w:val="ListParagraph"/>
        <w:keepNext/>
        <w:jc w:val="center"/>
      </w:pPr>
      <w:r w:rsidRPr="00EB4BA0">
        <w:rPr>
          <w:noProof/>
        </w:rPr>
        <w:lastRenderedPageBreak/>
        <w:drawing>
          <wp:inline distT="0" distB="0" distL="0" distR="0" wp14:anchorId="100FE3A6" wp14:editId="58F2D94C">
            <wp:extent cx="3858260" cy="5677786"/>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77598" cy="5706244"/>
                    </a:xfrm>
                    <a:prstGeom prst="rect">
                      <a:avLst/>
                    </a:prstGeom>
                  </pic:spPr>
                </pic:pic>
              </a:graphicData>
            </a:graphic>
          </wp:inline>
        </w:drawing>
      </w:r>
    </w:p>
    <w:p w14:paraId="2819CFA0" w14:textId="74F48673" w:rsidR="00907A4A" w:rsidRPr="00EB4BA0" w:rsidRDefault="006310EC" w:rsidP="006310EC">
      <w:pPr>
        <w:pStyle w:val="Caption"/>
        <w:jc w:val="center"/>
      </w:pPr>
      <w:bookmarkStart w:id="154" w:name="_Toc105144439"/>
      <w:r w:rsidRPr="00EB4BA0">
        <w:t xml:space="preserve">User Interface </w:t>
      </w:r>
      <w:fldSimple w:instr=" SEQ User_Interface \* ARABIC ">
        <w:r w:rsidR="00242C19" w:rsidRPr="00EB4BA0">
          <w:rPr>
            <w:noProof/>
          </w:rPr>
          <w:t>9</w:t>
        </w:r>
      </w:fldSimple>
      <w:r w:rsidRPr="00EB4BA0">
        <w:t>: Trang đợi</w:t>
      </w:r>
      <w:bookmarkEnd w:id="154"/>
    </w:p>
    <w:p w14:paraId="7D299FA9" w14:textId="77777777" w:rsidR="00B059C8" w:rsidRPr="00EB4BA0" w:rsidRDefault="00B059C8" w:rsidP="00907A4A">
      <w:pPr>
        <w:pStyle w:val="ListParagraph"/>
        <w:jc w:val="center"/>
      </w:pPr>
    </w:p>
    <w:tbl>
      <w:tblPr>
        <w:tblStyle w:val="ListTable6Colorful-Accent5"/>
        <w:tblW w:w="9355" w:type="dxa"/>
        <w:tblLook w:val="04A0" w:firstRow="1" w:lastRow="0" w:firstColumn="1" w:lastColumn="0" w:noHBand="0" w:noVBand="1"/>
      </w:tblPr>
      <w:tblGrid>
        <w:gridCol w:w="1060"/>
        <w:gridCol w:w="8295"/>
      </w:tblGrid>
      <w:tr w:rsidR="00B059C8" w:rsidRPr="00EB4BA0" w14:paraId="79B0D508" w14:textId="77777777" w:rsidTr="006250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0806CC75" w14:textId="77777777" w:rsidR="00B059C8" w:rsidRPr="00EB4BA0" w:rsidRDefault="00B059C8" w:rsidP="006250DB">
            <w:pPr>
              <w:pStyle w:val="BodyText"/>
              <w:ind w:left="0"/>
              <w:jc w:val="center"/>
              <w:rPr>
                <w:rFonts w:ascii="Times New Roman" w:hAnsi="Times New Roman" w:cs="Times New Roman"/>
                <w:b w:val="0"/>
                <w:sz w:val="26"/>
                <w:szCs w:val="26"/>
              </w:rPr>
            </w:pPr>
            <w:r w:rsidRPr="00EB4BA0">
              <w:rPr>
                <w:rFonts w:ascii="Times New Roman" w:hAnsi="Times New Roman" w:cs="Times New Roman"/>
                <w:sz w:val="26"/>
                <w:szCs w:val="26"/>
              </w:rPr>
              <w:t>Mẫu</w:t>
            </w:r>
          </w:p>
        </w:tc>
        <w:tc>
          <w:tcPr>
            <w:tcW w:w="8295" w:type="dxa"/>
          </w:tcPr>
          <w:p w14:paraId="07DE640C" w14:textId="77777777" w:rsidR="00B059C8" w:rsidRPr="00EB4BA0" w:rsidRDefault="00B059C8" w:rsidP="006250DB">
            <w:pPr>
              <w:pStyle w:val="BodyText"/>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EB4BA0">
              <w:rPr>
                <w:rFonts w:ascii="Times New Roman" w:hAnsi="Times New Roman" w:cs="Times New Roman"/>
                <w:sz w:val="26"/>
                <w:szCs w:val="26"/>
              </w:rPr>
              <w:t>Mô tả</w:t>
            </w:r>
          </w:p>
        </w:tc>
      </w:tr>
      <w:tr w:rsidR="00B059C8" w:rsidRPr="00EB4BA0" w14:paraId="324D51C4" w14:textId="77777777" w:rsidTr="006250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0FE98859" w14:textId="77777777" w:rsidR="00B059C8" w:rsidRPr="00EB4BA0" w:rsidRDefault="00B059C8" w:rsidP="006250DB">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651520" behindDoc="0" locked="0" layoutInCell="1" allowOverlap="1" wp14:anchorId="043DAB4F" wp14:editId="4CE1A14F">
                  <wp:simplePos x="0" y="0"/>
                  <wp:positionH relativeFrom="column">
                    <wp:posOffset>198566</wp:posOffset>
                  </wp:positionH>
                  <wp:positionV relativeFrom="paragraph">
                    <wp:posOffset>28699</wp:posOffset>
                  </wp:positionV>
                  <wp:extent cx="269553" cy="269553"/>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9553" cy="2695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0D207C4D" w14:textId="70AF16BA" w:rsidR="00B059C8" w:rsidRPr="00EB4BA0" w:rsidRDefault="00B059C8"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Người dùng Click Send Email Verified để nhận được địa chỉ Email Xác Thực</w:t>
            </w:r>
          </w:p>
        </w:tc>
      </w:tr>
      <w:tr w:rsidR="00B059C8" w:rsidRPr="00EB4BA0" w14:paraId="0EF1495B" w14:textId="77777777" w:rsidTr="006250DB">
        <w:tc>
          <w:tcPr>
            <w:cnfStyle w:val="001000000000" w:firstRow="0" w:lastRow="0" w:firstColumn="1" w:lastColumn="0" w:oddVBand="0" w:evenVBand="0" w:oddHBand="0" w:evenHBand="0" w:firstRowFirstColumn="0" w:firstRowLastColumn="0" w:lastRowFirstColumn="0" w:lastRowLastColumn="0"/>
            <w:tcW w:w="1060" w:type="dxa"/>
          </w:tcPr>
          <w:p w14:paraId="5B46A418" w14:textId="77777777" w:rsidR="00B059C8" w:rsidRPr="00EB4BA0" w:rsidRDefault="00B059C8" w:rsidP="006250DB">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652544" behindDoc="0" locked="0" layoutInCell="1" allowOverlap="1" wp14:anchorId="06F6229A" wp14:editId="70905E30">
                  <wp:simplePos x="0" y="0"/>
                  <wp:positionH relativeFrom="column">
                    <wp:posOffset>178125</wp:posOffset>
                  </wp:positionH>
                  <wp:positionV relativeFrom="paragraph">
                    <wp:posOffset>93685</wp:posOffset>
                  </wp:positionV>
                  <wp:extent cx="255489" cy="255489"/>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5489" cy="255489"/>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40120908" w14:textId="4E56FC66" w:rsidR="00B059C8" w:rsidRPr="00EB4BA0" w:rsidRDefault="00FA7E2D" w:rsidP="008E3C78">
            <w:pPr>
              <w:pStyle w:val="BodyText"/>
              <w:numPr>
                <w:ilvl w:val="0"/>
                <w:numId w:val="7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Sign Out để thoát khỏi ứng dụng</w:t>
            </w:r>
          </w:p>
        </w:tc>
      </w:tr>
    </w:tbl>
    <w:p w14:paraId="3BD13807" w14:textId="42E68F57" w:rsidR="00FA7E2D" w:rsidRPr="00EB4BA0" w:rsidRDefault="00FA7E2D" w:rsidP="00DD18B9"/>
    <w:p w14:paraId="62CB7D40" w14:textId="7302B8D5" w:rsidR="00FC568E" w:rsidRPr="00EB4BA0" w:rsidRDefault="00FA7E2D">
      <w:r w:rsidRPr="00EB4BA0">
        <w:br w:type="page"/>
      </w:r>
    </w:p>
    <w:p w14:paraId="3542F0FC" w14:textId="3081F28D" w:rsidR="002761CD" w:rsidRPr="00EB4BA0" w:rsidRDefault="00ED3876" w:rsidP="00ED3876">
      <w:pPr>
        <w:pStyle w:val="Heading3"/>
        <w:rPr>
          <w:rFonts w:ascii="Times New Roman" w:hAnsi="Times New Roman"/>
        </w:rPr>
      </w:pPr>
      <w:bookmarkStart w:id="155" w:name="_Toc105094348"/>
      <w:bookmarkStart w:id="156" w:name="_Toc105157150"/>
      <w:r w:rsidRPr="00EB4BA0">
        <w:rPr>
          <w:rFonts w:ascii="Times New Roman" w:hAnsi="Times New Roman"/>
        </w:rPr>
        <w:lastRenderedPageBreak/>
        <w:t xml:space="preserve">1.6 </w:t>
      </w:r>
      <w:r w:rsidR="001E6FC7" w:rsidRPr="00EB4BA0">
        <w:rPr>
          <w:rFonts w:ascii="Times New Roman" w:hAnsi="Times New Roman"/>
        </w:rPr>
        <w:t xml:space="preserve"> </w:t>
      </w:r>
      <w:r w:rsidR="00C5070D" w:rsidRPr="00EB4BA0">
        <w:rPr>
          <w:rFonts w:ascii="Times New Roman" w:hAnsi="Times New Roman"/>
        </w:rPr>
        <w:t xml:space="preserve">Xây dựng trang </w:t>
      </w:r>
      <w:r w:rsidR="00253B1E" w:rsidRPr="00EB4BA0">
        <w:rPr>
          <w:rFonts w:ascii="Times New Roman" w:hAnsi="Times New Roman"/>
        </w:rPr>
        <w:t>chủ</w:t>
      </w:r>
      <w:r w:rsidR="00C5070D" w:rsidRPr="00EB4BA0">
        <w:rPr>
          <w:rFonts w:ascii="Times New Roman" w:hAnsi="Times New Roman"/>
        </w:rPr>
        <w:t>:</w:t>
      </w:r>
      <w:bookmarkEnd w:id="155"/>
      <w:bookmarkEnd w:id="156"/>
      <w:r w:rsidR="00704B6C" w:rsidRPr="00EB4BA0">
        <w:rPr>
          <w:rFonts w:ascii="Times New Roman" w:hAnsi="Times New Roman"/>
        </w:rPr>
        <w:t xml:space="preserve"> </w:t>
      </w:r>
    </w:p>
    <w:p w14:paraId="57B29B1D" w14:textId="77777777" w:rsidR="001B1ABF" w:rsidRPr="00EB4BA0" w:rsidRDefault="00700577" w:rsidP="001B1ABF">
      <w:pPr>
        <w:pStyle w:val="ListParagraph"/>
        <w:numPr>
          <w:ilvl w:val="0"/>
          <w:numId w:val="16"/>
        </w:numPr>
        <w:tabs>
          <w:tab w:val="left" w:pos="425"/>
        </w:tabs>
        <w:spacing w:line="360" w:lineRule="auto"/>
      </w:pPr>
      <w:r w:rsidRPr="00EB4BA0">
        <w:t>Tạo ra thanh menu cho phép người dùng di chuyển đến các trang</w:t>
      </w:r>
      <w:r w:rsidR="001B1ABF" w:rsidRPr="00EB4BA0">
        <w:t>:</w:t>
      </w:r>
    </w:p>
    <w:p w14:paraId="1011669D" w14:textId="0F7BEB74" w:rsidR="001B1ABF" w:rsidRPr="00EB4BA0" w:rsidRDefault="001B1ABF" w:rsidP="008E3C78">
      <w:pPr>
        <w:pStyle w:val="ListParagraph"/>
        <w:numPr>
          <w:ilvl w:val="0"/>
          <w:numId w:val="76"/>
        </w:numPr>
        <w:tabs>
          <w:tab w:val="left" w:pos="425"/>
        </w:tabs>
        <w:spacing w:line="360" w:lineRule="auto"/>
      </w:pPr>
      <w:r w:rsidRPr="00EB4BA0">
        <w:t>Chính sách bảo mật người dùng,</w:t>
      </w:r>
      <w:r w:rsidR="00700577" w:rsidRPr="00EB4BA0">
        <w:t xml:space="preserve"> </w:t>
      </w:r>
    </w:p>
    <w:p w14:paraId="77FD9667" w14:textId="77777777" w:rsidR="001B1ABF" w:rsidRPr="00EB4BA0" w:rsidRDefault="001B1ABF" w:rsidP="008E3C78">
      <w:pPr>
        <w:pStyle w:val="ListParagraph"/>
        <w:numPr>
          <w:ilvl w:val="0"/>
          <w:numId w:val="76"/>
        </w:numPr>
        <w:tabs>
          <w:tab w:val="left" w:pos="425"/>
        </w:tabs>
        <w:spacing w:line="360" w:lineRule="auto"/>
      </w:pPr>
      <w:r w:rsidRPr="00EB4BA0">
        <w:t>Đ</w:t>
      </w:r>
      <w:r w:rsidR="00700577" w:rsidRPr="00EB4BA0">
        <w:t xml:space="preserve">ăng xuất, </w:t>
      </w:r>
    </w:p>
    <w:p w14:paraId="6468DE95" w14:textId="6352354F" w:rsidR="001B1ABF" w:rsidRPr="00EB4BA0" w:rsidRDefault="001B1ABF" w:rsidP="008E3C78">
      <w:pPr>
        <w:pStyle w:val="ListParagraph"/>
        <w:numPr>
          <w:ilvl w:val="0"/>
          <w:numId w:val="76"/>
        </w:numPr>
        <w:tabs>
          <w:tab w:val="left" w:pos="425"/>
        </w:tabs>
        <w:spacing w:line="360" w:lineRule="auto"/>
      </w:pPr>
      <w:r w:rsidRPr="00EB4BA0">
        <w:t>G</w:t>
      </w:r>
      <w:r w:rsidR="00700577" w:rsidRPr="00EB4BA0">
        <w:t>ửi email</w:t>
      </w:r>
      <w:r w:rsidRPr="00EB4BA0">
        <w:t xml:space="preserve"> Feedback</w:t>
      </w:r>
    </w:p>
    <w:p w14:paraId="5E283955" w14:textId="737A9D22" w:rsidR="001B1ABF" w:rsidRPr="00EB4BA0" w:rsidRDefault="001B1ABF" w:rsidP="008E3C78">
      <w:pPr>
        <w:pStyle w:val="ListParagraph"/>
        <w:numPr>
          <w:ilvl w:val="0"/>
          <w:numId w:val="76"/>
        </w:numPr>
        <w:tabs>
          <w:tab w:val="left" w:pos="425"/>
        </w:tabs>
        <w:spacing w:line="360" w:lineRule="auto"/>
      </w:pPr>
      <w:r w:rsidRPr="00EB4BA0">
        <w:t>G</w:t>
      </w:r>
      <w:r w:rsidR="00867038" w:rsidRPr="00EB4BA0">
        <w:t>ử</w:t>
      </w:r>
      <w:r w:rsidRPr="00EB4BA0">
        <w:t>i Report</w:t>
      </w:r>
    </w:p>
    <w:p w14:paraId="1125B78C" w14:textId="38596F95" w:rsidR="001B1ABF" w:rsidRPr="00EB4BA0" w:rsidRDefault="001B1ABF" w:rsidP="008E3C78">
      <w:pPr>
        <w:pStyle w:val="ListParagraph"/>
        <w:numPr>
          <w:ilvl w:val="0"/>
          <w:numId w:val="76"/>
        </w:numPr>
        <w:tabs>
          <w:tab w:val="left" w:pos="425"/>
        </w:tabs>
        <w:spacing w:line="360" w:lineRule="auto"/>
      </w:pPr>
      <w:r w:rsidRPr="00EB4BA0">
        <w:t>H</w:t>
      </w:r>
      <w:r w:rsidR="00867038" w:rsidRPr="00EB4BA0">
        <w:t>ướng dẫn sử dụng</w:t>
      </w:r>
    </w:p>
    <w:p w14:paraId="049B0744" w14:textId="5EDF8ED1" w:rsidR="00700577" w:rsidRPr="00EB4BA0" w:rsidRDefault="001B1ABF" w:rsidP="008E3C78">
      <w:pPr>
        <w:pStyle w:val="ListParagraph"/>
        <w:numPr>
          <w:ilvl w:val="0"/>
          <w:numId w:val="76"/>
        </w:numPr>
        <w:tabs>
          <w:tab w:val="left" w:pos="425"/>
        </w:tabs>
        <w:spacing w:line="360" w:lineRule="auto"/>
      </w:pPr>
      <w:r w:rsidRPr="00EB4BA0">
        <w:t>Trang đổi mật khẩu</w:t>
      </w:r>
      <w:r w:rsidR="00700577" w:rsidRPr="00EB4BA0">
        <w:t>.</w:t>
      </w:r>
      <w:r w:rsidRPr="00EB4BA0">
        <w:t xml:space="preserve"> </w:t>
      </w:r>
      <w:r w:rsidRPr="00EB4BA0">
        <w:tab/>
      </w:r>
    </w:p>
    <w:p w14:paraId="6052FA1B" w14:textId="5C060A2A" w:rsidR="00CF25F2" w:rsidRPr="00EB4BA0" w:rsidRDefault="009D0126" w:rsidP="00577DC5">
      <w:pPr>
        <w:pStyle w:val="ListParagraph"/>
        <w:numPr>
          <w:ilvl w:val="0"/>
          <w:numId w:val="16"/>
        </w:numPr>
        <w:tabs>
          <w:tab w:val="left" w:pos="425"/>
        </w:tabs>
        <w:spacing w:line="360" w:lineRule="auto"/>
      </w:pPr>
      <w:r w:rsidRPr="00EB4BA0">
        <w:t>T</w:t>
      </w:r>
      <w:r w:rsidR="00CF25F2" w:rsidRPr="00EB4BA0">
        <w:t>hanh B</w:t>
      </w:r>
      <w:r w:rsidR="00F85563" w:rsidRPr="00EB4BA0">
        <w:t>ottom</w:t>
      </w:r>
      <w:r w:rsidR="00CF25F2" w:rsidRPr="00EB4BA0">
        <w:t xml:space="preserve"> Navigation</w:t>
      </w:r>
      <w:r w:rsidR="00F85563" w:rsidRPr="00EB4BA0">
        <w:t xml:space="preserve"> cho phép người dùng di chuyển đến trang</w:t>
      </w:r>
      <w:r w:rsidR="00CF25F2" w:rsidRPr="00EB4BA0">
        <w:t>:</w:t>
      </w:r>
    </w:p>
    <w:p w14:paraId="3437D547" w14:textId="77777777" w:rsidR="00CF25F2" w:rsidRPr="00EB4BA0" w:rsidRDefault="00F85563" w:rsidP="008E3C78">
      <w:pPr>
        <w:pStyle w:val="ListParagraph"/>
        <w:numPr>
          <w:ilvl w:val="0"/>
          <w:numId w:val="77"/>
        </w:numPr>
        <w:tabs>
          <w:tab w:val="left" w:pos="425"/>
        </w:tabs>
        <w:spacing w:line="360" w:lineRule="auto"/>
      </w:pPr>
      <w:r w:rsidRPr="00EB4BA0">
        <w:t>English</w:t>
      </w:r>
      <w:r w:rsidR="00CF25F2" w:rsidRPr="00EB4BA0">
        <w:t xml:space="preserve"> Dictionary </w:t>
      </w:r>
    </w:p>
    <w:p w14:paraId="65EDB2F3" w14:textId="3865CB5F" w:rsidR="00CF25F2" w:rsidRPr="00EB4BA0" w:rsidRDefault="00CF25F2" w:rsidP="008E3C78">
      <w:pPr>
        <w:pStyle w:val="ListParagraph"/>
        <w:numPr>
          <w:ilvl w:val="0"/>
          <w:numId w:val="77"/>
        </w:numPr>
        <w:tabs>
          <w:tab w:val="left" w:pos="425"/>
        </w:tabs>
        <w:spacing w:line="360" w:lineRule="auto"/>
      </w:pPr>
      <w:r w:rsidRPr="00EB4BA0">
        <w:t>Study</w:t>
      </w:r>
    </w:p>
    <w:p w14:paraId="281DD637" w14:textId="2F65600E" w:rsidR="00F85563" w:rsidRPr="00EB4BA0" w:rsidRDefault="00F85563" w:rsidP="008E3C78">
      <w:pPr>
        <w:pStyle w:val="ListParagraph"/>
        <w:numPr>
          <w:ilvl w:val="0"/>
          <w:numId w:val="77"/>
        </w:numPr>
        <w:tabs>
          <w:tab w:val="left" w:pos="425"/>
        </w:tabs>
        <w:spacing w:line="360" w:lineRule="auto"/>
      </w:pPr>
      <w:r w:rsidRPr="00EB4BA0">
        <w:t>Help Center.</w:t>
      </w:r>
    </w:p>
    <w:p w14:paraId="57779833" w14:textId="2948DA27" w:rsidR="00F66FE2" w:rsidRPr="00EB4BA0" w:rsidRDefault="00700577" w:rsidP="00577DC5">
      <w:pPr>
        <w:pStyle w:val="ListParagraph"/>
        <w:numPr>
          <w:ilvl w:val="0"/>
          <w:numId w:val="16"/>
        </w:numPr>
        <w:tabs>
          <w:tab w:val="left" w:pos="425"/>
        </w:tabs>
        <w:spacing w:line="360" w:lineRule="auto"/>
      </w:pPr>
      <w:r w:rsidRPr="00EB4BA0">
        <w:t xml:space="preserve">Hiển </w:t>
      </w:r>
      <w:r w:rsidR="00867038" w:rsidRPr="00EB4BA0">
        <w:t xml:space="preserve">thị </w:t>
      </w:r>
      <w:r w:rsidR="005F3D1C" w:rsidRPr="00EB4BA0">
        <w:t xml:space="preserve">thông số thời tiết, ngày tháng, vị trí hiện tại. </w:t>
      </w:r>
      <w:r w:rsidR="00F66FE2" w:rsidRPr="00EB4BA0">
        <w:t>Người dùng có thể t</w:t>
      </w:r>
      <w:r w:rsidR="005F3D1C" w:rsidRPr="00EB4BA0">
        <w:t xml:space="preserve">ìm kiếm thành phố </w:t>
      </w:r>
      <w:r w:rsidR="00F66FE2" w:rsidRPr="00EB4BA0">
        <w:t xml:space="preserve">ứng dụng sẽ </w:t>
      </w:r>
      <w:r w:rsidR="005F3D1C" w:rsidRPr="00EB4BA0">
        <w:t xml:space="preserve">trả lại thời tiết tương ứng với thành phố đó. </w:t>
      </w:r>
    </w:p>
    <w:p w14:paraId="67891CB6" w14:textId="77777777" w:rsidR="00BE436C" w:rsidRPr="00EB4BA0" w:rsidRDefault="00407C20" w:rsidP="008E3C78">
      <w:pPr>
        <w:pStyle w:val="ListParagraph"/>
        <w:numPr>
          <w:ilvl w:val="0"/>
          <w:numId w:val="78"/>
        </w:numPr>
        <w:tabs>
          <w:tab w:val="left" w:pos="425"/>
        </w:tabs>
        <w:spacing w:line="360" w:lineRule="auto"/>
      </w:pPr>
      <w:r w:rsidRPr="00EB4BA0">
        <w:t>Giải Pháp: Sử dụng API của Open Weather</w:t>
      </w:r>
      <w:r w:rsidR="009517E3" w:rsidRPr="00EB4BA0">
        <w:t xml:space="preserve">, ứng dụng nhận dữ liệu từ </w:t>
      </w:r>
      <w:r w:rsidR="00BE436C" w:rsidRPr="00EB4BA0">
        <w:t xml:space="preserve">Web </w:t>
      </w:r>
      <w:r w:rsidR="005A5977" w:rsidRPr="00EB4BA0">
        <w:t>API của</w:t>
      </w:r>
      <w:r w:rsidR="00BE436C" w:rsidRPr="00EB4BA0">
        <w:t xml:space="preserve"> Open Weather</w:t>
      </w:r>
    </w:p>
    <w:p w14:paraId="6AE5D41F" w14:textId="0683CA74" w:rsidR="00407C20" w:rsidRPr="00EB4BA0" w:rsidRDefault="00BE436C" w:rsidP="00BE436C">
      <w:pPr>
        <w:pStyle w:val="ListParagraph"/>
        <w:tabs>
          <w:tab w:val="left" w:pos="425"/>
        </w:tabs>
        <w:spacing w:line="360" w:lineRule="auto"/>
        <w:ind w:left="1440"/>
      </w:pPr>
      <w:r w:rsidRPr="00EB4BA0">
        <w:t>Link :</w:t>
      </w:r>
      <w:r w:rsidR="00C363AC" w:rsidRPr="00EB4BA0">
        <w:t xml:space="preserve"> </w:t>
      </w:r>
      <w:r w:rsidR="005A5977" w:rsidRPr="00EB4BA0">
        <w:t xml:space="preserve"> </w:t>
      </w:r>
      <w:r w:rsidR="00C363AC" w:rsidRPr="00EB4BA0">
        <w:rPr>
          <w:b/>
          <w:color w:val="4F81BD" w:themeColor="accent1"/>
          <w:u w:val="single"/>
        </w:rPr>
        <w:t>https://api.openweathermap.org/data/2.5/weather?q=Hanoi&amp;appid=7217ff95e49eab55b03196b592c63415</w:t>
      </w:r>
    </w:p>
    <w:p w14:paraId="122F6E03" w14:textId="456B9EF6" w:rsidR="002761CD" w:rsidRPr="00EB4BA0" w:rsidRDefault="00C363AC" w:rsidP="00C363AC">
      <w:pPr>
        <w:pStyle w:val="ListParagraph"/>
        <w:numPr>
          <w:ilvl w:val="0"/>
          <w:numId w:val="16"/>
        </w:numPr>
        <w:tabs>
          <w:tab w:val="left" w:pos="425"/>
        </w:tabs>
        <w:spacing w:line="360" w:lineRule="auto"/>
      </w:pPr>
      <w:r w:rsidRPr="00EB4BA0">
        <w:t>Người dùng c</w:t>
      </w:r>
      <w:r w:rsidR="005F3D1C" w:rsidRPr="00EB4BA0">
        <w:t>ó thể xem vị trí hiện tại nếu người dùng cho phép ứng dụng truy cập vào vị trí trên điện thoại.</w:t>
      </w:r>
    </w:p>
    <w:p w14:paraId="4CBE21DA" w14:textId="6472D509" w:rsidR="00C363AC" w:rsidRPr="00EB4BA0" w:rsidRDefault="00C363AC" w:rsidP="008E3C78">
      <w:pPr>
        <w:pStyle w:val="ListParagraph"/>
        <w:numPr>
          <w:ilvl w:val="0"/>
          <w:numId w:val="79"/>
        </w:numPr>
        <w:tabs>
          <w:tab w:val="left" w:pos="425"/>
        </w:tabs>
        <w:spacing w:line="360" w:lineRule="auto"/>
      </w:pPr>
      <w:r w:rsidRPr="00EB4BA0">
        <w:t xml:space="preserve">Giải pháp: </w:t>
      </w:r>
      <w:r w:rsidR="0003731B" w:rsidRPr="00EB4BA0">
        <w:t>Ứng dụng sử dụng API của Google Map</w:t>
      </w:r>
    </w:p>
    <w:p w14:paraId="15B2A9E0" w14:textId="0F7737A1" w:rsidR="00823706" w:rsidRPr="00EB4BA0" w:rsidRDefault="00823706" w:rsidP="00577DC5">
      <w:pPr>
        <w:pStyle w:val="ListParagraph"/>
        <w:numPr>
          <w:ilvl w:val="0"/>
          <w:numId w:val="16"/>
        </w:numPr>
        <w:tabs>
          <w:tab w:val="left" w:pos="425"/>
        </w:tabs>
        <w:spacing w:line="360" w:lineRule="auto"/>
      </w:pPr>
      <w:r w:rsidRPr="00EB4BA0">
        <w:t>Floating Button với các chức năng Chụp hình và Scan, Lịch sử</w:t>
      </w:r>
      <w:r w:rsidR="0024193C" w:rsidRPr="00EB4BA0">
        <w:t xml:space="preserve"> Scan, Máy tính, Take Notes.</w:t>
      </w:r>
    </w:p>
    <w:p w14:paraId="7BA36437" w14:textId="79F8D77A" w:rsidR="002761CD" w:rsidRPr="00EB4BA0" w:rsidRDefault="005F3D1C" w:rsidP="00577DC5">
      <w:pPr>
        <w:pStyle w:val="ListParagraph"/>
        <w:numPr>
          <w:ilvl w:val="0"/>
          <w:numId w:val="16"/>
        </w:numPr>
        <w:tabs>
          <w:tab w:val="left" w:pos="425"/>
        </w:tabs>
        <w:spacing w:line="360" w:lineRule="auto"/>
      </w:pPr>
      <w:r w:rsidRPr="00EB4BA0">
        <w:t xml:space="preserve">Hiển thị câu hỏi của các người dùng khác. </w:t>
      </w:r>
    </w:p>
    <w:p w14:paraId="5A6F662E" w14:textId="4286A0BA" w:rsidR="00E556AF" w:rsidRPr="00EB4BA0" w:rsidRDefault="00E556AF" w:rsidP="008E3C78">
      <w:pPr>
        <w:pStyle w:val="ListParagraph"/>
        <w:numPr>
          <w:ilvl w:val="0"/>
          <w:numId w:val="84"/>
        </w:numPr>
        <w:tabs>
          <w:tab w:val="left" w:pos="425"/>
        </w:tabs>
        <w:spacing w:line="360" w:lineRule="auto"/>
      </w:pPr>
      <w:r w:rsidRPr="00EB4BA0">
        <w:t>Giải pháp: Lấy bộ dữ liệ</w:t>
      </w:r>
      <w:r w:rsidR="0052390E" w:rsidRPr="00EB4BA0">
        <w:t xml:space="preserve">u </w:t>
      </w:r>
      <w:r w:rsidR="0052390E" w:rsidRPr="00EB4BA0">
        <w:rPr>
          <w:color w:val="4F81BD" w:themeColor="accent1"/>
        </w:rPr>
        <w:t>User Question</w:t>
      </w:r>
      <w:r w:rsidRPr="00EB4BA0">
        <w:rPr>
          <w:color w:val="4F81BD" w:themeColor="accent1"/>
        </w:rPr>
        <w:t xml:space="preserve"> </w:t>
      </w:r>
      <w:r w:rsidRPr="00EB4BA0">
        <w:t>từ Firebase Realtime Database.</w:t>
      </w:r>
    </w:p>
    <w:p w14:paraId="4CE583FF" w14:textId="672DFD3C" w:rsidR="005F3D1C" w:rsidRPr="00EB4BA0" w:rsidRDefault="005F3D1C" w:rsidP="00577DC5">
      <w:pPr>
        <w:pStyle w:val="ListParagraph"/>
        <w:numPr>
          <w:ilvl w:val="0"/>
          <w:numId w:val="16"/>
        </w:numPr>
        <w:tabs>
          <w:tab w:val="left" w:pos="425"/>
        </w:tabs>
        <w:spacing w:line="360" w:lineRule="auto"/>
      </w:pPr>
      <w:r w:rsidRPr="00EB4BA0">
        <w:t xml:space="preserve">Hiển thị các khóa học, các bài kiểm tra. </w:t>
      </w:r>
    </w:p>
    <w:p w14:paraId="4857AB9B" w14:textId="3C5B24E1" w:rsidR="002761CD" w:rsidRPr="00EB4BA0" w:rsidRDefault="005F3D1C" w:rsidP="00577DC5">
      <w:pPr>
        <w:pStyle w:val="ListParagraph"/>
        <w:numPr>
          <w:ilvl w:val="0"/>
          <w:numId w:val="16"/>
        </w:numPr>
        <w:tabs>
          <w:tab w:val="left" w:pos="425"/>
        </w:tabs>
        <w:spacing w:line="360" w:lineRule="auto"/>
      </w:pPr>
      <w:r w:rsidRPr="00EB4BA0">
        <w:t>Hiện thì các từ vựng Tiế</w:t>
      </w:r>
      <w:r w:rsidR="007236C8" w:rsidRPr="00EB4BA0">
        <w:t>ng Anh, n</w:t>
      </w:r>
      <w:r w:rsidRPr="00EB4BA0">
        <w:t>gười dùng có thể tìm kiếm xem chi tiết.</w:t>
      </w:r>
    </w:p>
    <w:p w14:paraId="33C1F561" w14:textId="5F52608C" w:rsidR="00E556AF" w:rsidRPr="00EB4BA0" w:rsidRDefault="007E2000" w:rsidP="008E3C78">
      <w:pPr>
        <w:pStyle w:val="ListParagraph"/>
        <w:numPr>
          <w:ilvl w:val="0"/>
          <w:numId w:val="82"/>
        </w:numPr>
        <w:tabs>
          <w:tab w:val="left" w:pos="425"/>
        </w:tabs>
        <w:spacing w:line="360" w:lineRule="auto"/>
        <w:rPr>
          <w:b/>
          <w:bCs/>
          <w:u w:val="single"/>
        </w:rPr>
      </w:pPr>
      <w:r w:rsidRPr="00EB4BA0">
        <w:lastRenderedPageBreak/>
        <w:t xml:space="preserve">Giải pháp: Lấy bộ dữ liệu </w:t>
      </w:r>
      <w:r w:rsidRPr="00EB4BA0">
        <w:rPr>
          <w:color w:val="4F81BD" w:themeColor="accent1"/>
        </w:rPr>
        <w:t xml:space="preserve">Today Word </w:t>
      </w:r>
      <w:r w:rsidR="00E556AF" w:rsidRPr="00EB4BA0">
        <w:t>từ</w:t>
      </w:r>
      <w:r w:rsidRPr="00EB4BA0">
        <w:t xml:space="preserve"> Firebase Realtime Database</w:t>
      </w:r>
      <w:r w:rsidR="00E556AF" w:rsidRPr="00EB4BA0">
        <w:t>.</w:t>
      </w:r>
    </w:p>
    <w:p w14:paraId="764ECA6D" w14:textId="69D15B4D" w:rsidR="00E556AF" w:rsidRPr="00EB4BA0" w:rsidRDefault="00E556AF" w:rsidP="008E3C78">
      <w:pPr>
        <w:pStyle w:val="ListParagraph"/>
        <w:numPr>
          <w:ilvl w:val="0"/>
          <w:numId w:val="83"/>
        </w:numPr>
        <w:tabs>
          <w:tab w:val="left" w:pos="425"/>
        </w:tabs>
        <w:spacing w:line="360" w:lineRule="auto"/>
      </w:pPr>
      <w:r w:rsidRPr="00EB4BA0">
        <w:t>Cho phép người dùng thoát ứng dụng.</w:t>
      </w:r>
    </w:p>
    <w:p w14:paraId="00147BF5" w14:textId="09B3048B" w:rsidR="00CE330B" w:rsidRPr="00EB4BA0" w:rsidRDefault="00CE330B" w:rsidP="0052390E">
      <w:pPr>
        <w:tabs>
          <w:tab w:val="left" w:pos="425"/>
        </w:tabs>
        <w:spacing w:line="360" w:lineRule="auto"/>
        <w:rPr>
          <w:b/>
          <w:bCs/>
          <w:u w:val="single"/>
        </w:rPr>
      </w:pPr>
      <w:r w:rsidRPr="00EB4BA0">
        <w:rPr>
          <w:b/>
          <w:u w:val="single"/>
        </w:rPr>
        <w:t>Layouts</w:t>
      </w:r>
    </w:p>
    <w:p w14:paraId="31AB4ABC" w14:textId="3F8C925C" w:rsidR="00D630EC" w:rsidRPr="00EB4BA0" w:rsidRDefault="00D630EC" w:rsidP="008E3C78">
      <w:pPr>
        <w:pStyle w:val="ListParagraph"/>
        <w:numPr>
          <w:ilvl w:val="0"/>
          <w:numId w:val="85"/>
        </w:numPr>
        <w:tabs>
          <w:tab w:val="left" w:pos="425"/>
        </w:tabs>
        <w:spacing w:line="360" w:lineRule="auto"/>
      </w:pPr>
      <w:r w:rsidRPr="00EB4BA0">
        <w:t>Sau khi đăng nhập người dùng sẽ mặc định được chuyển đến trang Home.</w:t>
      </w:r>
    </w:p>
    <w:p w14:paraId="0ED7B3C8" w14:textId="0C6D8C8F" w:rsidR="00D630EC" w:rsidRPr="00EB4BA0" w:rsidRDefault="00D630EC" w:rsidP="008E3C78">
      <w:pPr>
        <w:pStyle w:val="ListParagraph"/>
        <w:numPr>
          <w:ilvl w:val="0"/>
          <w:numId w:val="85"/>
        </w:numPr>
        <w:tabs>
          <w:tab w:val="left" w:pos="425"/>
        </w:tabs>
        <w:spacing w:line="360" w:lineRule="auto"/>
      </w:pPr>
      <w:r w:rsidRPr="00EB4BA0">
        <w:t>Lúc này ứng dụng sẽ gửi yêu cầu cấp quyền truy cập vào vị trí của người dùng.</w:t>
      </w:r>
    </w:p>
    <w:p w14:paraId="7EF4252C" w14:textId="77777777" w:rsidR="006310EC" w:rsidRPr="00EB4BA0" w:rsidRDefault="00001DA4" w:rsidP="006310EC">
      <w:pPr>
        <w:keepNext/>
        <w:tabs>
          <w:tab w:val="left" w:pos="425"/>
        </w:tabs>
        <w:spacing w:line="360" w:lineRule="auto"/>
        <w:jc w:val="center"/>
      </w:pPr>
      <w:r w:rsidRPr="00EB4BA0">
        <w:drawing>
          <wp:inline distT="0" distB="0" distL="0" distR="0" wp14:anchorId="4D9C91AE" wp14:editId="4980A84D">
            <wp:extent cx="3423285" cy="4880344"/>
            <wp:effectExtent l="0" t="0" r="5715"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70"/>
                    <a:stretch>
                      <a:fillRect/>
                    </a:stretch>
                  </pic:blipFill>
                  <pic:spPr>
                    <a:xfrm>
                      <a:off x="0" y="0"/>
                      <a:ext cx="3447921" cy="4915466"/>
                    </a:xfrm>
                    <a:prstGeom prst="rect">
                      <a:avLst/>
                    </a:prstGeom>
                  </pic:spPr>
                </pic:pic>
              </a:graphicData>
            </a:graphic>
          </wp:inline>
        </w:drawing>
      </w:r>
    </w:p>
    <w:p w14:paraId="1AA90E22" w14:textId="52C948E7" w:rsidR="00012C3E" w:rsidRPr="00EB4BA0" w:rsidRDefault="006310EC" w:rsidP="006310EC">
      <w:pPr>
        <w:pStyle w:val="Caption"/>
        <w:jc w:val="center"/>
      </w:pPr>
      <w:bookmarkStart w:id="157" w:name="_Toc105144440"/>
      <w:r w:rsidRPr="00EB4BA0">
        <w:t xml:space="preserve">User Interface </w:t>
      </w:r>
      <w:fldSimple w:instr=" SEQ User_Interface \* ARABIC ">
        <w:r w:rsidR="00242C19" w:rsidRPr="00EB4BA0">
          <w:rPr>
            <w:noProof/>
          </w:rPr>
          <w:t>10</w:t>
        </w:r>
      </w:fldSimple>
      <w:r w:rsidRPr="00EB4BA0">
        <w:t>:Request Location</w:t>
      </w:r>
      <w:bookmarkEnd w:id="157"/>
    </w:p>
    <w:p w14:paraId="36B8B125" w14:textId="75532CA1" w:rsidR="00585CDA" w:rsidRPr="00EB4BA0" w:rsidRDefault="00012C3E" w:rsidP="00001DA4">
      <w:pPr>
        <w:pStyle w:val="Caption"/>
        <w:ind w:left="2880" w:firstLine="720"/>
      </w:pPr>
      <w:bookmarkStart w:id="158" w:name="_Toc104387170"/>
      <w:r w:rsidRPr="00EB4BA0">
        <w:t xml:space="preserve"> </w:t>
      </w:r>
      <w:bookmarkEnd w:id="158"/>
    </w:p>
    <w:tbl>
      <w:tblPr>
        <w:tblStyle w:val="ListTable6Colorful-Accent5"/>
        <w:tblW w:w="9355" w:type="dxa"/>
        <w:tblLook w:val="04A0" w:firstRow="1" w:lastRow="0" w:firstColumn="1" w:lastColumn="0" w:noHBand="0" w:noVBand="1"/>
      </w:tblPr>
      <w:tblGrid>
        <w:gridCol w:w="1060"/>
        <w:gridCol w:w="8295"/>
      </w:tblGrid>
      <w:tr w:rsidR="0006601D" w:rsidRPr="00EB4BA0" w14:paraId="0BFD2FFF" w14:textId="77777777" w:rsidTr="003E6A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6CD9BEFF" w14:textId="77777777" w:rsidR="0006601D" w:rsidRPr="00EB4BA0" w:rsidRDefault="0006601D" w:rsidP="003E6AE5">
            <w:pPr>
              <w:pStyle w:val="BodyText"/>
              <w:ind w:left="0"/>
              <w:jc w:val="center"/>
              <w:rPr>
                <w:rFonts w:ascii="Times New Roman" w:hAnsi="Times New Roman" w:cs="Times New Roman"/>
                <w:b w:val="0"/>
                <w:sz w:val="26"/>
                <w:szCs w:val="26"/>
              </w:rPr>
            </w:pPr>
            <w:r w:rsidRPr="00EB4BA0">
              <w:rPr>
                <w:rFonts w:ascii="Times New Roman" w:hAnsi="Times New Roman" w:cs="Times New Roman"/>
                <w:sz w:val="26"/>
                <w:szCs w:val="26"/>
              </w:rPr>
              <w:lastRenderedPageBreak/>
              <w:t>Mẫu</w:t>
            </w:r>
          </w:p>
        </w:tc>
        <w:tc>
          <w:tcPr>
            <w:tcW w:w="8295" w:type="dxa"/>
          </w:tcPr>
          <w:p w14:paraId="78811B31" w14:textId="77777777" w:rsidR="0006601D" w:rsidRPr="00EB4BA0" w:rsidRDefault="0006601D" w:rsidP="003E6AE5">
            <w:pPr>
              <w:pStyle w:val="BodyText"/>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EB4BA0">
              <w:rPr>
                <w:rFonts w:ascii="Times New Roman" w:hAnsi="Times New Roman" w:cs="Times New Roman"/>
                <w:sz w:val="26"/>
                <w:szCs w:val="26"/>
              </w:rPr>
              <w:t>Mô tả</w:t>
            </w:r>
          </w:p>
        </w:tc>
      </w:tr>
      <w:tr w:rsidR="0006601D" w:rsidRPr="00EB4BA0" w14:paraId="0476C8D9" w14:textId="77777777" w:rsidTr="003E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0B271398" w14:textId="77777777" w:rsidR="0006601D" w:rsidRPr="00EB4BA0" w:rsidRDefault="0006601D" w:rsidP="003E6AE5">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280832" behindDoc="0" locked="0" layoutInCell="1" allowOverlap="1" wp14:anchorId="4EA5568B" wp14:editId="0FC51966">
                  <wp:simplePos x="0" y="0"/>
                  <wp:positionH relativeFrom="column">
                    <wp:posOffset>198120</wp:posOffset>
                  </wp:positionH>
                  <wp:positionV relativeFrom="paragraph">
                    <wp:posOffset>75871</wp:posOffset>
                  </wp:positionV>
                  <wp:extent cx="269553" cy="269553"/>
                  <wp:effectExtent l="0" t="0" r="0" b="0"/>
                  <wp:wrapNone/>
                  <wp:docPr id="1478060716" name="Picture 1478060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9553" cy="2695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75276C68" w14:textId="3FDE172D" w:rsidR="0006601D" w:rsidRPr="00EB4BA0" w:rsidRDefault="0006601D"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Người dùng Click vào Allow ứng dụng truy cập vào vị trí của ứng dụng</w:t>
            </w:r>
          </w:p>
        </w:tc>
      </w:tr>
      <w:tr w:rsidR="0006601D" w:rsidRPr="00EB4BA0" w14:paraId="7F2866AC" w14:textId="77777777" w:rsidTr="003E6AE5">
        <w:tc>
          <w:tcPr>
            <w:cnfStyle w:val="001000000000" w:firstRow="0" w:lastRow="0" w:firstColumn="1" w:lastColumn="0" w:oddVBand="0" w:evenVBand="0" w:oddHBand="0" w:evenHBand="0" w:firstRowFirstColumn="0" w:firstRowLastColumn="0" w:lastRowFirstColumn="0" w:lastRowLastColumn="0"/>
            <w:tcW w:w="1060" w:type="dxa"/>
          </w:tcPr>
          <w:p w14:paraId="5C03D212" w14:textId="77777777" w:rsidR="0006601D" w:rsidRPr="00EB4BA0" w:rsidRDefault="0006601D" w:rsidP="003E6AE5">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281856" behindDoc="0" locked="0" layoutInCell="1" allowOverlap="1" wp14:anchorId="73107309" wp14:editId="591A2724">
                  <wp:simplePos x="0" y="0"/>
                  <wp:positionH relativeFrom="column">
                    <wp:posOffset>199434</wp:posOffset>
                  </wp:positionH>
                  <wp:positionV relativeFrom="paragraph">
                    <wp:posOffset>157917</wp:posOffset>
                  </wp:positionV>
                  <wp:extent cx="255489" cy="255489"/>
                  <wp:effectExtent l="0" t="0" r="0" b="0"/>
                  <wp:wrapNone/>
                  <wp:docPr id="1478060717" name="Picture 1478060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5761" cy="255761"/>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199EE0F2" w14:textId="728A0BF2" w:rsidR="0006601D" w:rsidRPr="00EB4BA0" w:rsidRDefault="0006601D" w:rsidP="008E3C78">
            <w:pPr>
              <w:pStyle w:val="BodyText"/>
              <w:numPr>
                <w:ilvl w:val="0"/>
                <w:numId w:val="7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Người dùng Click Deny, từ chối truy cập vị trí ứng dụng đồng thời thoát Dialog</w:t>
            </w:r>
          </w:p>
        </w:tc>
      </w:tr>
    </w:tbl>
    <w:p w14:paraId="61ACE058" w14:textId="328B0700" w:rsidR="0006601D" w:rsidRPr="00EB4BA0" w:rsidRDefault="0006601D" w:rsidP="0006601D">
      <w:pPr>
        <w:rPr>
          <w:b/>
        </w:rPr>
      </w:pPr>
    </w:p>
    <w:p w14:paraId="1A984765" w14:textId="75FBBE09" w:rsidR="00E04F5B" w:rsidRPr="00EB4BA0" w:rsidRDefault="00E04F5B" w:rsidP="0006601D">
      <w:pPr>
        <w:rPr>
          <w:b/>
        </w:rPr>
      </w:pPr>
      <w:r w:rsidRPr="00EB4BA0">
        <w:rPr>
          <w:b/>
        </w:rPr>
        <w:t>Layout trang Home</w:t>
      </w:r>
    </w:p>
    <w:p w14:paraId="0B2A50EA" w14:textId="77777777" w:rsidR="006310EC" w:rsidRPr="00EB4BA0" w:rsidRDefault="00EC2183" w:rsidP="006310EC">
      <w:pPr>
        <w:keepNext/>
        <w:tabs>
          <w:tab w:val="left" w:pos="425"/>
        </w:tabs>
        <w:spacing w:line="360" w:lineRule="auto"/>
        <w:ind w:left="1224"/>
        <w:jc w:val="center"/>
      </w:pPr>
      <w:r w:rsidRPr="00EB4BA0">
        <w:rPr>
          <w:noProof/>
        </w:rPr>
        <w:drawing>
          <wp:inline distT="0" distB="0" distL="0" distR="0" wp14:anchorId="137C97A7" wp14:editId="756792D4">
            <wp:extent cx="4544695" cy="5146158"/>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98616" cy="5207215"/>
                    </a:xfrm>
                    <a:prstGeom prst="rect">
                      <a:avLst/>
                    </a:prstGeom>
                  </pic:spPr>
                </pic:pic>
              </a:graphicData>
            </a:graphic>
          </wp:inline>
        </w:drawing>
      </w:r>
    </w:p>
    <w:p w14:paraId="5F84A135" w14:textId="2664F69D" w:rsidR="00012C3E" w:rsidRPr="00EB4BA0" w:rsidRDefault="006310EC" w:rsidP="006310EC">
      <w:pPr>
        <w:pStyle w:val="Caption"/>
        <w:jc w:val="center"/>
      </w:pPr>
      <w:bookmarkStart w:id="159" w:name="_Toc105144441"/>
      <w:r w:rsidRPr="00EB4BA0">
        <w:t xml:space="preserve">User Interface </w:t>
      </w:r>
      <w:fldSimple w:instr=" SEQ User_Interface \* ARABIC ">
        <w:r w:rsidR="00242C19" w:rsidRPr="00EB4BA0">
          <w:rPr>
            <w:noProof/>
          </w:rPr>
          <w:t>11</w:t>
        </w:r>
      </w:fldSimple>
      <w:r w:rsidRPr="00EB4BA0">
        <w:t>: Home</w:t>
      </w:r>
      <w:bookmarkEnd w:id="159"/>
    </w:p>
    <w:p w14:paraId="22B9E4C4" w14:textId="293FB9EC" w:rsidR="0085013D" w:rsidRPr="00EB4BA0" w:rsidRDefault="0085013D" w:rsidP="00EC2183">
      <w:pPr>
        <w:pStyle w:val="Caption"/>
        <w:ind w:left="3600" w:firstLine="720"/>
        <w:rPr>
          <w:b/>
          <w:bCs/>
          <w:u w:val="single"/>
        </w:rPr>
      </w:pPr>
    </w:p>
    <w:p w14:paraId="3F00A930" w14:textId="51451B63" w:rsidR="006B26B2" w:rsidRPr="00EB4BA0" w:rsidRDefault="00D630EC">
      <w:pPr>
        <w:rPr>
          <w:b/>
          <w:bCs/>
          <w:noProof/>
          <w:u w:val="single"/>
        </w:rPr>
      </w:pPr>
      <w:r w:rsidRPr="00EB4BA0">
        <w:rPr>
          <w:b/>
          <w:bCs/>
          <w:noProof/>
          <w:u w:val="single"/>
        </w:rPr>
        <w:br w:type="page"/>
      </w:r>
    </w:p>
    <w:tbl>
      <w:tblPr>
        <w:tblStyle w:val="ListTable6Colorful-Accent5"/>
        <w:tblW w:w="9355" w:type="dxa"/>
        <w:tblLook w:val="04A0" w:firstRow="1" w:lastRow="0" w:firstColumn="1" w:lastColumn="0" w:noHBand="0" w:noVBand="1"/>
      </w:tblPr>
      <w:tblGrid>
        <w:gridCol w:w="1060"/>
        <w:gridCol w:w="8295"/>
      </w:tblGrid>
      <w:tr w:rsidR="006B26B2" w:rsidRPr="00EB4BA0" w14:paraId="7CBD748B" w14:textId="77777777" w:rsidTr="003E6A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17677680" w14:textId="77777777" w:rsidR="006B26B2" w:rsidRPr="00EB4BA0" w:rsidRDefault="006B26B2" w:rsidP="003E6AE5">
            <w:pPr>
              <w:pStyle w:val="BodyText"/>
              <w:ind w:left="0"/>
              <w:jc w:val="center"/>
              <w:rPr>
                <w:rFonts w:ascii="Times New Roman" w:hAnsi="Times New Roman" w:cs="Times New Roman"/>
                <w:b w:val="0"/>
                <w:sz w:val="26"/>
                <w:szCs w:val="26"/>
              </w:rPr>
            </w:pPr>
            <w:r w:rsidRPr="00EB4BA0">
              <w:rPr>
                <w:rFonts w:ascii="Times New Roman" w:hAnsi="Times New Roman" w:cs="Times New Roman"/>
                <w:sz w:val="26"/>
                <w:szCs w:val="26"/>
              </w:rPr>
              <w:lastRenderedPageBreak/>
              <w:t>Mẫu</w:t>
            </w:r>
          </w:p>
        </w:tc>
        <w:tc>
          <w:tcPr>
            <w:tcW w:w="8295" w:type="dxa"/>
          </w:tcPr>
          <w:p w14:paraId="7739BABA" w14:textId="77777777" w:rsidR="006B26B2" w:rsidRPr="00EB4BA0" w:rsidRDefault="006B26B2" w:rsidP="003E6AE5">
            <w:pPr>
              <w:pStyle w:val="BodyText"/>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EB4BA0">
              <w:rPr>
                <w:rFonts w:ascii="Times New Roman" w:hAnsi="Times New Roman" w:cs="Times New Roman"/>
                <w:sz w:val="26"/>
                <w:szCs w:val="26"/>
              </w:rPr>
              <w:t>Mô tả</w:t>
            </w:r>
          </w:p>
        </w:tc>
      </w:tr>
      <w:tr w:rsidR="006B26B2" w:rsidRPr="00EB4BA0" w14:paraId="4EFF9BD7" w14:textId="77777777" w:rsidTr="003E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0B2CE5D2" w14:textId="77777777" w:rsidR="006B26B2" w:rsidRPr="00EB4BA0" w:rsidRDefault="006B26B2" w:rsidP="003E6AE5">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297216" behindDoc="0" locked="0" layoutInCell="1" allowOverlap="1" wp14:anchorId="488A413B" wp14:editId="7AF55DAB">
                  <wp:simplePos x="0" y="0"/>
                  <wp:positionH relativeFrom="column">
                    <wp:posOffset>198566</wp:posOffset>
                  </wp:positionH>
                  <wp:positionV relativeFrom="paragraph">
                    <wp:posOffset>28699</wp:posOffset>
                  </wp:positionV>
                  <wp:extent cx="269553" cy="269553"/>
                  <wp:effectExtent l="0" t="0" r="0" b="0"/>
                  <wp:wrapNone/>
                  <wp:docPr id="1478060727" name="Picture 1478060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9553" cy="2695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54795D5D" w14:textId="61A66F1C" w:rsidR="006B26B2" w:rsidRPr="00EB4BA0" w:rsidRDefault="006B26B2"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Mở thanh Menu</w:t>
            </w:r>
          </w:p>
        </w:tc>
      </w:tr>
      <w:tr w:rsidR="006B26B2" w:rsidRPr="00EB4BA0" w14:paraId="7B42A1AA" w14:textId="77777777" w:rsidTr="003E6AE5">
        <w:tc>
          <w:tcPr>
            <w:cnfStyle w:val="001000000000" w:firstRow="0" w:lastRow="0" w:firstColumn="1" w:lastColumn="0" w:oddVBand="0" w:evenVBand="0" w:oddHBand="0" w:evenHBand="0" w:firstRowFirstColumn="0" w:firstRowLastColumn="0" w:lastRowFirstColumn="0" w:lastRowLastColumn="0"/>
            <w:tcW w:w="1060" w:type="dxa"/>
          </w:tcPr>
          <w:p w14:paraId="3F0A65E4" w14:textId="77777777" w:rsidR="006B26B2" w:rsidRPr="00EB4BA0" w:rsidRDefault="006B26B2" w:rsidP="003E6AE5">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298240" behindDoc="0" locked="0" layoutInCell="1" allowOverlap="1" wp14:anchorId="32175A90" wp14:editId="67F334AB">
                  <wp:simplePos x="0" y="0"/>
                  <wp:positionH relativeFrom="column">
                    <wp:posOffset>179895</wp:posOffset>
                  </wp:positionH>
                  <wp:positionV relativeFrom="paragraph">
                    <wp:posOffset>53208</wp:posOffset>
                  </wp:positionV>
                  <wp:extent cx="287079" cy="287079"/>
                  <wp:effectExtent l="0" t="0" r="0" b="0"/>
                  <wp:wrapNone/>
                  <wp:docPr id="1478060728" name="Picture 1478060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7079" cy="287079"/>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0CF3AD0E" w14:textId="4238E572" w:rsidR="006B26B2" w:rsidRPr="00EB4BA0" w:rsidRDefault="006B26B2" w:rsidP="008E3C78">
            <w:pPr>
              <w:pStyle w:val="BodyText"/>
              <w:numPr>
                <w:ilvl w:val="0"/>
                <w:numId w:val="7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Tên người dùng</w:t>
            </w:r>
          </w:p>
        </w:tc>
      </w:tr>
      <w:tr w:rsidR="006B26B2" w:rsidRPr="00EB4BA0" w14:paraId="5A086C9C" w14:textId="77777777" w:rsidTr="003E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4640DDB6" w14:textId="77777777" w:rsidR="006B26B2" w:rsidRPr="00EB4BA0" w:rsidRDefault="006B26B2" w:rsidP="003E6AE5">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299264" behindDoc="0" locked="0" layoutInCell="1" allowOverlap="1" wp14:anchorId="4ABBC952" wp14:editId="79D54603">
                  <wp:simplePos x="0" y="0"/>
                  <wp:positionH relativeFrom="margin">
                    <wp:posOffset>168275</wp:posOffset>
                  </wp:positionH>
                  <wp:positionV relativeFrom="paragraph">
                    <wp:posOffset>132278</wp:posOffset>
                  </wp:positionV>
                  <wp:extent cx="334521" cy="306374"/>
                  <wp:effectExtent l="0" t="0" r="8890" b="0"/>
                  <wp:wrapNone/>
                  <wp:docPr id="1478060729" name="Picture 147806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4521" cy="30637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418658C6" w14:textId="438DAA86" w:rsidR="006B26B2" w:rsidRPr="00EB4BA0" w:rsidRDefault="006B26B2"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Người dùng nhập tên thành phố bất kỳ, ứng dụng sẽ trả lại thông số nhiệt độ, trạng thái thời tiết và tên của thành phố đó..</w:t>
            </w:r>
          </w:p>
        </w:tc>
      </w:tr>
      <w:tr w:rsidR="006B26B2" w:rsidRPr="00EB4BA0" w14:paraId="2CB4DA04" w14:textId="77777777" w:rsidTr="003E6AE5">
        <w:tc>
          <w:tcPr>
            <w:cnfStyle w:val="001000000000" w:firstRow="0" w:lastRow="0" w:firstColumn="1" w:lastColumn="0" w:oddVBand="0" w:evenVBand="0" w:oddHBand="0" w:evenHBand="0" w:firstRowFirstColumn="0" w:firstRowLastColumn="0" w:lastRowFirstColumn="0" w:lastRowLastColumn="0"/>
            <w:tcW w:w="1060" w:type="dxa"/>
          </w:tcPr>
          <w:p w14:paraId="103B7DDB" w14:textId="77777777" w:rsidR="006B26B2" w:rsidRPr="00EB4BA0" w:rsidRDefault="006B26B2" w:rsidP="003E6AE5">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300288" behindDoc="0" locked="0" layoutInCell="1" allowOverlap="1" wp14:anchorId="7984952B" wp14:editId="6E5B9D03">
                  <wp:simplePos x="0" y="0"/>
                  <wp:positionH relativeFrom="column">
                    <wp:posOffset>180802</wp:posOffset>
                  </wp:positionH>
                  <wp:positionV relativeFrom="paragraph">
                    <wp:posOffset>50865</wp:posOffset>
                  </wp:positionV>
                  <wp:extent cx="282699" cy="282699"/>
                  <wp:effectExtent l="0" t="0" r="3175" b="3175"/>
                  <wp:wrapNone/>
                  <wp:docPr id="1478060730" name="Picture 1478060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4170" cy="28417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55580496" w14:textId="2075D342" w:rsidR="006B26B2" w:rsidRPr="00EB4BA0" w:rsidRDefault="008A79B4" w:rsidP="008E3C78">
            <w:pPr>
              <w:pStyle w:val="BodyText"/>
              <w:numPr>
                <w:ilvl w:val="0"/>
                <w:numId w:val="7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Click để ứng dụng trả lại thông số thời tiết</w:t>
            </w:r>
          </w:p>
        </w:tc>
      </w:tr>
      <w:tr w:rsidR="006B26B2" w:rsidRPr="00EB4BA0" w14:paraId="16A07D1E" w14:textId="77777777" w:rsidTr="003E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311C9808" w14:textId="77777777" w:rsidR="006B26B2" w:rsidRPr="00EB4BA0" w:rsidRDefault="006B26B2" w:rsidP="003E6AE5">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301312" behindDoc="0" locked="0" layoutInCell="1" allowOverlap="1" wp14:anchorId="4BA368CF" wp14:editId="56F8BC9E">
                  <wp:simplePos x="0" y="0"/>
                  <wp:positionH relativeFrom="column">
                    <wp:posOffset>163526</wp:posOffset>
                  </wp:positionH>
                  <wp:positionV relativeFrom="paragraph">
                    <wp:posOffset>44469</wp:posOffset>
                  </wp:positionV>
                  <wp:extent cx="327963" cy="327963"/>
                  <wp:effectExtent l="0" t="0" r="0" b="0"/>
                  <wp:wrapNone/>
                  <wp:docPr id="1478060731" name="Picture 1478060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7963" cy="327963"/>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310136CF" w14:textId="335F941F" w:rsidR="006B26B2" w:rsidRPr="00EB4BA0" w:rsidRDefault="008A79B4"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Tới trang bản đồ, hiển thị vị trí hiện tại của người dùng</w:t>
            </w:r>
          </w:p>
        </w:tc>
      </w:tr>
      <w:tr w:rsidR="006B26B2" w:rsidRPr="00EB4BA0" w14:paraId="3389CD00" w14:textId="77777777" w:rsidTr="003E6AE5">
        <w:tc>
          <w:tcPr>
            <w:cnfStyle w:val="001000000000" w:firstRow="0" w:lastRow="0" w:firstColumn="1" w:lastColumn="0" w:oddVBand="0" w:evenVBand="0" w:oddHBand="0" w:evenHBand="0" w:firstRowFirstColumn="0" w:firstRowLastColumn="0" w:lastRowFirstColumn="0" w:lastRowLastColumn="0"/>
            <w:tcW w:w="1060" w:type="dxa"/>
          </w:tcPr>
          <w:p w14:paraId="25EC9A2D" w14:textId="77777777" w:rsidR="006B26B2" w:rsidRPr="00EB4BA0" w:rsidRDefault="006B26B2" w:rsidP="003E6AE5">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302336" behindDoc="0" locked="0" layoutInCell="1" allowOverlap="1" wp14:anchorId="1F68D710" wp14:editId="140F363D">
                  <wp:simplePos x="0" y="0"/>
                  <wp:positionH relativeFrom="column">
                    <wp:posOffset>177421</wp:posOffset>
                  </wp:positionH>
                  <wp:positionV relativeFrom="paragraph">
                    <wp:posOffset>73954</wp:posOffset>
                  </wp:positionV>
                  <wp:extent cx="272956" cy="272956"/>
                  <wp:effectExtent l="0" t="0" r="0" b="0"/>
                  <wp:wrapNone/>
                  <wp:docPr id="1478060732" name="Picture 1478060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2956" cy="272956"/>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00E3859F" w14:textId="30E66A37" w:rsidR="006B26B2" w:rsidRPr="00EB4BA0" w:rsidRDefault="008A79B4" w:rsidP="008E3C78">
            <w:pPr>
              <w:pStyle w:val="BodyText"/>
              <w:numPr>
                <w:ilvl w:val="0"/>
                <w:numId w:val="7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Xem chi tiết tất cả các khóa học.</w:t>
            </w:r>
          </w:p>
        </w:tc>
      </w:tr>
      <w:tr w:rsidR="008A79B4" w:rsidRPr="00EB4BA0" w14:paraId="1D52961D" w14:textId="77777777" w:rsidTr="003E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73E69ECD" w14:textId="34A1E837" w:rsidR="008A79B4" w:rsidRPr="00EB4BA0" w:rsidRDefault="008A79B4" w:rsidP="003E6AE5">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304384" behindDoc="0" locked="0" layoutInCell="1" allowOverlap="1" wp14:anchorId="4256545B" wp14:editId="0916B802">
                  <wp:simplePos x="0" y="0"/>
                  <wp:positionH relativeFrom="column">
                    <wp:posOffset>168794</wp:posOffset>
                  </wp:positionH>
                  <wp:positionV relativeFrom="paragraph">
                    <wp:posOffset>53843</wp:posOffset>
                  </wp:positionV>
                  <wp:extent cx="290822" cy="290822"/>
                  <wp:effectExtent l="0" t="0" r="0" b="0"/>
                  <wp:wrapNone/>
                  <wp:docPr id="1478060733" name="Picture 1478060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0822" cy="290822"/>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71672710" w14:textId="3A64D0D0" w:rsidR="008A79B4" w:rsidRPr="00EB4BA0" w:rsidRDefault="008A79B4"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Thanh bottom navigation</w:t>
            </w:r>
          </w:p>
        </w:tc>
      </w:tr>
      <w:tr w:rsidR="008A79B4" w:rsidRPr="00EB4BA0" w14:paraId="0A8E14C3" w14:textId="77777777" w:rsidTr="003E6AE5">
        <w:tc>
          <w:tcPr>
            <w:cnfStyle w:val="001000000000" w:firstRow="0" w:lastRow="0" w:firstColumn="1" w:lastColumn="0" w:oddVBand="0" w:evenVBand="0" w:oddHBand="0" w:evenHBand="0" w:firstRowFirstColumn="0" w:firstRowLastColumn="0" w:lastRowFirstColumn="0" w:lastRowLastColumn="0"/>
            <w:tcW w:w="1060" w:type="dxa"/>
          </w:tcPr>
          <w:p w14:paraId="0877B9FC" w14:textId="07BF266E" w:rsidR="008A79B4" w:rsidRPr="00EB4BA0" w:rsidRDefault="008A79B4" w:rsidP="003E6AE5">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307456" behindDoc="0" locked="0" layoutInCell="1" allowOverlap="1" wp14:anchorId="4B31F62B" wp14:editId="374E0FFE">
                  <wp:simplePos x="0" y="0"/>
                  <wp:positionH relativeFrom="column">
                    <wp:posOffset>133161</wp:posOffset>
                  </wp:positionH>
                  <wp:positionV relativeFrom="paragraph">
                    <wp:posOffset>79062</wp:posOffset>
                  </wp:positionV>
                  <wp:extent cx="320164" cy="320164"/>
                  <wp:effectExtent l="0" t="0" r="3810" b="3810"/>
                  <wp:wrapNone/>
                  <wp:docPr id="1478060735" name="Picture 1478060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0164" cy="32016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7426AB7F" w14:textId="02BE0104" w:rsidR="008A79B4" w:rsidRPr="00EB4BA0" w:rsidRDefault="008A79B4" w:rsidP="008E3C78">
            <w:pPr>
              <w:pStyle w:val="BodyText"/>
              <w:numPr>
                <w:ilvl w:val="0"/>
                <w:numId w:val="7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Hiển thị thông số nhiệt độ, trạng thái thời tiết, vị trí, ngày giờ.</w:t>
            </w:r>
          </w:p>
        </w:tc>
      </w:tr>
    </w:tbl>
    <w:p w14:paraId="05C81A76" w14:textId="77777777" w:rsidR="00D630EC" w:rsidRPr="00EB4BA0" w:rsidRDefault="00D630EC">
      <w:pPr>
        <w:rPr>
          <w:b/>
          <w:bCs/>
          <w:noProof/>
          <w:u w:val="single"/>
        </w:rPr>
      </w:pPr>
    </w:p>
    <w:p w14:paraId="375D0759" w14:textId="4E23E714" w:rsidR="00D630EC" w:rsidRPr="00EB4BA0" w:rsidRDefault="00D630EC">
      <w:pPr>
        <w:rPr>
          <w:noProof/>
        </w:rPr>
      </w:pPr>
      <w:r w:rsidRPr="00EB4BA0">
        <w:rPr>
          <w:noProof/>
        </w:rPr>
        <w:t>Người dùng có thể xem được vị trí của mình ở mọi nơi nếu người dùng cho phép ứng dụng truy cập vào vị trí thiết bị.</w:t>
      </w:r>
    </w:p>
    <w:p w14:paraId="3F73FA9C" w14:textId="77777777" w:rsidR="006310EC" w:rsidRPr="00EB4BA0" w:rsidRDefault="00D630EC" w:rsidP="006310EC">
      <w:pPr>
        <w:keepNext/>
        <w:jc w:val="center"/>
      </w:pPr>
      <w:r w:rsidRPr="00EB4BA0">
        <w:rPr>
          <w:noProof/>
        </w:rPr>
        <w:lastRenderedPageBreak/>
        <mc:AlternateContent>
          <mc:Choice Requires="wps">
            <w:drawing>
              <wp:anchor distT="0" distB="0" distL="114300" distR="114300" simplePos="0" relativeHeight="252175360" behindDoc="0" locked="0" layoutInCell="1" allowOverlap="1" wp14:anchorId="5A26E363" wp14:editId="14FF63B9">
                <wp:simplePos x="0" y="0"/>
                <wp:positionH relativeFrom="column">
                  <wp:posOffset>-436728</wp:posOffset>
                </wp:positionH>
                <wp:positionV relativeFrom="paragraph">
                  <wp:posOffset>526055</wp:posOffset>
                </wp:positionV>
                <wp:extent cx="1173707" cy="2415654"/>
                <wp:effectExtent l="0" t="0" r="26670" b="22860"/>
                <wp:wrapNone/>
                <wp:docPr id="1478060652" name="Text Box 1478060652"/>
                <wp:cNvGraphicFramePr/>
                <a:graphic xmlns:a="http://schemas.openxmlformats.org/drawingml/2006/main">
                  <a:graphicData uri="http://schemas.microsoft.com/office/word/2010/wordprocessingShape">
                    <wps:wsp>
                      <wps:cNvSpPr txBox="1"/>
                      <wps:spPr>
                        <a:xfrm>
                          <a:off x="0" y="0"/>
                          <a:ext cx="1173707" cy="2415654"/>
                        </a:xfrm>
                        <a:prstGeom prst="rect">
                          <a:avLst/>
                        </a:prstGeom>
                        <a:solidFill>
                          <a:schemeClr val="lt1"/>
                        </a:solidFill>
                        <a:ln w="6350">
                          <a:solidFill>
                            <a:prstClr val="black"/>
                          </a:solidFill>
                        </a:ln>
                      </wps:spPr>
                      <wps:txbx>
                        <w:txbxContent>
                          <w:p w14:paraId="6E2DB4A9" w14:textId="04A545B4" w:rsidR="00ED3876" w:rsidRDefault="00ED3876">
                            <w:r>
                              <w:t>Click nút menu để hiển thị thanh menu.</w:t>
                            </w:r>
                          </w:p>
                          <w:p w14:paraId="536FC31C" w14:textId="5E4F0C7E" w:rsidR="00ED3876" w:rsidRDefault="00ED3876">
                            <w:r>
                              <w:t>Sau đó Click vào home đề quay về trang 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A26E363" id="_x0000_t202" coordsize="21600,21600" o:spt="202" path="m,l,21600r21600,l21600,xe">
                <v:stroke joinstyle="miter"/>
                <v:path gradientshapeok="t" o:connecttype="rect"/>
              </v:shapetype>
              <v:shape id="Text Box 1478060652" o:spid="_x0000_s1026" type="#_x0000_t202" style="position:absolute;left:0;text-align:left;margin-left:-34.4pt;margin-top:41.4pt;width:92.4pt;height:190.2pt;z-index:252175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" fillcolor="white [3201]" strokeweight=".5pt">
                <v:textbox>
                  <w:txbxContent>
                    <w:p w14:paraId="6E2DB4A9" w14:textId="04A545B4" w:rsidR="00ED3876" w:rsidRDefault="00ED3876">
                      <w:r>
                        <w:t>Click nút menu để hiển thị thanh menu.</w:t>
                      </w:r>
                    </w:p>
                    <w:p w14:paraId="536FC31C" w14:textId="5E4F0C7E" w:rsidR="00ED3876" w:rsidRDefault="00ED3876">
                      <w:r>
                        <w:t>Sau đó Click vào home đề quay về trang home.</w:t>
                      </w:r>
                    </w:p>
                  </w:txbxContent>
                </v:textbox>
              </v:shape>
            </w:pict>
          </mc:Fallback>
        </mc:AlternateContent>
      </w:r>
      <w:r w:rsidRPr="00EB4BA0">
        <w:rPr>
          <w:noProof/>
        </w:rPr>
        <mc:AlternateContent>
          <mc:Choice Requires="wps">
            <w:drawing>
              <wp:anchor distT="0" distB="0" distL="114300" distR="114300" simplePos="0" relativeHeight="252174336" behindDoc="0" locked="0" layoutInCell="1" allowOverlap="1" wp14:anchorId="141E6A63" wp14:editId="58BF342E">
                <wp:simplePos x="0" y="0"/>
                <wp:positionH relativeFrom="column">
                  <wp:posOffset>781050</wp:posOffset>
                </wp:positionH>
                <wp:positionV relativeFrom="paragraph">
                  <wp:posOffset>269875</wp:posOffset>
                </wp:positionV>
                <wp:extent cx="895350" cy="419100"/>
                <wp:effectExtent l="38100" t="0" r="19050" b="57150"/>
                <wp:wrapNone/>
                <wp:docPr id="1478060651" name="Straight Arrow Connector 1478060651"/>
                <wp:cNvGraphicFramePr/>
                <a:graphic xmlns:a="http://schemas.openxmlformats.org/drawingml/2006/main">
                  <a:graphicData uri="http://schemas.microsoft.com/office/word/2010/wordprocessingShape">
                    <wps:wsp>
                      <wps:cNvCnPr/>
                      <wps:spPr>
                        <a:xfrm flipH="1">
                          <a:off x="0" y="0"/>
                          <a:ext cx="895350"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2A7A96" id="Straight Arrow Connector 1478060651" o:spid="_x0000_s1026" type="#_x0000_t32" style="position:absolute;margin-left:61.5pt;margin-top:21.25pt;width:70.5pt;height:33pt;flip:x;z-index:252174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" strokecolor="#4579b8 [3044]">
                <v:stroke endarrow="block"/>
              </v:shape>
            </w:pict>
          </mc:Fallback>
        </mc:AlternateContent>
      </w:r>
      <w:r w:rsidRPr="00EB4BA0">
        <w:rPr>
          <w:noProof/>
        </w:rPr>
        <w:drawing>
          <wp:inline distT="0" distB="0" distL="0" distR="0" wp14:anchorId="119B2835" wp14:editId="64EAAD19">
            <wp:extent cx="3168503" cy="6262370"/>
            <wp:effectExtent l="0" t="0" r="0" b="5080"/>
            <wp:docPr id="1478060650" name="Picture 147806065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0650" name="Picture 1478060650" descr="Map&#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79627" cy="6284355"/>
                    </a:xfrm>
                    <a:prstGeom prst="rect">
                      <a:avLst/>
                    </a:prstGeom>
                    <a:noFill/>
                    <a:ln>
                      <a:noFill/>
                    </a:ln>
                  </pic:spPr>
                </pic:pic>
              </a:graphicData>
            </a:graphic>
          </wp:inline>
        </w:drawing>
      </w:r>
    </w:p>
    <w:p w14:paraId="783ACEE6" w14:textId="6EC0C0EA" w:rsidR="00012C3E" w:rsidRPr="00EB4BA0" w:rsidRDefault="006310EC" w:rsidP="006310EC">
      <w:pPr>
        <w:pStyle w:val="Caption"/>
        <w:jc w:val="center"/>
      </w:pPr>
      <w:bookmarkStart w:id="160" w:name="_Toc105144442"/>
      <w:r w:rsidRPr="00EB4BA0">
        <w:t xml:space="preserve">User Interface </w:t>
      </w:r>
      <w:fldSimple w:instr=" SEQ User_Interface \* ARABIC ">
        <w:r w:rsidR="00242C19" w:rsidRPr="00EB4BA0">
          <w:rPr>
            <w:noProof/>
          </w:rPr>
          <w:t>12</w:t>
        </w:r>
      </w:fldSimple>
      <w:r w:rsidRPr="00EB4BA0">
        <w:t>:Map</w:t>
      </w:r>
      <w:bookmarkEnd w:id="160"/>
    </w:p>
    <w:p w14:paraId="764C7B28" w14:textId="77777777" w:rsidR="00CB5027" w:rsidRPr="00EB4BA0" w:rsidRDefault="00CB5027">
      <w:pPr>
        <w:rPr>
          <w:b/>
          <w:noProof/>
        </w:rPr>
      </w:pPr>
      <w:r w:rsidRPr="00EB4BA0">
        <w:rPr>
          <w:b/>
          <w:noProof/>
        </w:rPr>
        <w:br w:type="page"/>
      </w:r>
    </w:p>
    <w:p w14:paraId="622D6FB7" w14:textId="254C2C4E" w:rsidR="009814E0" w:rsidRPr="00EB4BA0" w:rsidRDefault="009814E0" w:rsidP="009814E0">
      <w:pPr>
        <w:rPr>
          <w:b/>
          <w:bCs/>
          <w:noProof/>
          <w:u w:val="single"/>
        </w:rPr>
      </w:pPr>
      <w:r w:rsidRPr="00EB4BA0">
        <w:rPr>
          <w:b/>
          <w:noProof/>
        </w:rPr>
        <w:lastRenderedPageBreak/>
        <w:t>Thanh menu gồm các nút dẫn đến trang:</w:t>
      </w:r>
    </w:p>
    <w:p w14:paraId="2C083E97" w14:textId="156516CA" w:rsidR="009814E0" w:rsidRPr="00EB4BA0" w:rsidRDefault="009814E0" w:rsidP="003D05C1">
      <w:pPr>
        <w:pStyle w:val="ListParagraph"/>
        <w:numPr>
          <w:ilvl w:val="0"/>
          <w:numId w:val="4"/>
        </w:numPr>
        <w:rPr>
          <w:bCs/>
          <w:noProof/>
        </w:rPr>
      </w:pPr>
      <w:r w:rsidRPr="00EB4BA0">
        <w:rPr>
          <w:noProof/>
        </w:rPr>
        <w:t>About Us: Thông tin về nhà phát phiển</w:t>
      </w:r>
    </w:p>
    <w:p w14:paraId="62280CD0" w14:textId="524DBF68" w:rsidR="009814E0" w:rsidRPr="00EB4BA0" w:rsidRDefault="009814E0" w:rsidP="003D05C1">
      <w:pPr>
        <w:pStyle w:val="ListParagraph"/>
        <w:numPr>
          <w:ilvl w:val="0"/>
          <w:numId w:val="4"/>
        </w:numPr>
        <w:rPr>
          <w:bCs/>
          <w:noProof/>
        </w:rPr>
      </w:pPr>
      <w:r w:rsidRPr="00EB4BA0">
        <w:rPr>
          <w:noProof/>
        </w:rPr>
        <w:t>About App: Thông tin về App</w:t>
      </w:r>
    </w:p>
    <w:p w14:paraId="0BB4EA9A" w14:textId="293C0593" w:rsidR="009814E0" w:rsidRPr="00EB4BA0" w:rsidRDefault="009814E0" w:rsidP="003D05C1">
      <w:pPr>
        <w:pStyle w:val="ListParagraph"/>
        <w:numPr>
          <w:ilvl w:val="0"/>
          <w:numId w:val="4"/>
        </w:numPr>
        <w:rPr>
          <w:bCs/>
          <w:noProof/>
        </w:rPr>
      </w:pPr>
      <w:r w:rsidRPr="00EB4BA0">
        <w:rPr>
          <w:noProof/>
        </w:rPr>
        <w:t>Privacy Policy: Chính sách bảo mật</w:t>
      </w:r>
    </w:p>
    <w:p w14:paraId="7EAE8F06" w14:textId="47EF3FE9" w:rsidR="009814E0" w:rsidRPr="00EB4BA0" w:rsidRDefault="009814E0" w:rsidP="003D05C1">
      <w:pPr>
        <w:pStyle w:val="ListParagraph"/>
        <w:numPr>
          <w:ilvl w:val="0"/>
          <w:numId w:val="4"/>
        </w:numPr>
        <w:rPr>
          <w:bCs/>
          <w:noProof/>
        </w:rPr>
      </w:pPr>
      <w:r w:rsidRPr="00EB4BA0">
        <w:rPr>
          <w:noProof/>
        </w:rPr>
        <w:t>Feedback: Đánh giá ứng dụng</w:t>
      </w:r>
    </w:p>
    <w:p w14:paraId="4073B57F" w14:textId="1A68E776" w:rsidR="009814E0" w:rsidRPr="00EB4BA0" w:rsidRDefault="009814E0" w:rsidP="003D05C1">
      <w:pPr>
        <w:pStyle w:val="ListParagraph"/>
        <w:numPr>
          <w:ilvl w:val="0"/>
          <w:numId w:val="4"/>
        </w:numPr>
        <w:rPr>
          <w:bCs/>
          <w:noProof/>
        </w:rPr>
      </w:pPr>
      <w:r w:rsidRPr="00EB4BA0">
        <w:rPr>
          <w:noProof/>
        </w:rPr>
        <w:t>Report Problem: Báo cáo lỗi</w:t>
      </w:r>
    </w:p>
    <w:p w14:paraId="45845549" w14:textId="35A772A2" w:rsidR="009814E0" w:rsidRPr="00EB4BA0" w:rsidRDefault="009814E0" w:rsidP="003D05C1">
      <w:pPr>
        <w:pStyle w:val="ListParagraph"/>
        <w:numPr>
          <w:ilvl w:val="0"/>
          <w:numId w:val="4"/>
        </w:numPr>
        <w:rPr>
          <w:bCs/>
          <w:noProof/>
        </w:rPr>
      </w:pPr>
      <w:r w:rsidRPr="00EB4BA0">
        <w:rPr>
          <w:noProof/>
        </w:rPr>
        <w:t>Sign Out: Thoát ứng dụng</w:t>
      </w:r>
    </w:p>
    <w:p w14:paraId="73E577CE" w14:textId="49A65CD5" w:rsidR="00CE3AA0" w:rsidRPr="00EB4BA0" w:rsidRDefault="00CE3AA0" w:rsidP="003D05C1">
      <w:pPr>
        <w:pStyle w:val="ListParagraph"/>
        <w:numPr>
          <w:ilvl w:val="0"/>
          <w:numId w:val="4"/>
        </w:numPr>
        <w:rPr>
          <w:bCs/>
          <w:noProof/>
        </w:rPr>
      </w:pPr>
      <w:r w:rsidRPr="00EB4BA0">
        <w:rPr>
          <w:noProof/>
        </w:rPr>
        <w:t>Profile: Hồ sơ cá nhân</w:t>
      </w:r>
    </w:p>
    <w:p w14:paraId="5B20FF6B" w14:textId="77777777" w:rsidR="006310EC" w:rsidRPr="00EB4BA0" w:rsidRDefault="00CE3AA0" w:rsidP="006310EC">
      <w:pPr>
        <w:keepNext/>
        <w:jc w:val="center"/>
      </w:pPr>
      <w:r w:rsidRPr="00EB4BA0">
        <w:rPr>
          <w:b/>
          <w:bCs/>
          <w:noProof/>
          <w:u w:val="single"/>
        </w:rPr>
        <w:drawing>
          <wp:inline distT="0" distB="0" distL="0" distR="0" wp14:anchorId="433A1AE0" wp14:editId="66522477">
            <wp:extent cx="4120862" cy="5571460"/>
            <wp:effectExtent l="0" t="0" r="0" b="0"/>
            <wp:docPr id="19" name="Picture 19" descr="C:\Users\admin\Desktop\Hình Anh do an\z3462426771042_03ab267ccc0bd75bcc00c75a1517ed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Hình Anh do an\z3462426771042_03ab267ccc0bd75bcc00c75a1517edd1.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39610" cy="5596808"/>
                    </a:xfrm>
                    <a:prstGeom prst="rect">
                      <a:avLst/>
                    </a:prstGeom>
                    <a:noFill/>
                    <a:ln>
                      <a:noFill/>
                    </a:ln>
                  </pic:spPr>
                </pic:pic>
              </a:graphicData>
            </a:graphic>
          </wp:inline>
        </w:drawing>
      </w:r>
    </w:p>
    <w:p w14:paraId="57A59865" w14:textId="4C4480CC" w:rsidR="009D34EF" w:rsidRPr="00EB4BA0" w:rsidRDefault="006310EC" w:rsidP="006310EC">
      <w:pPr>
        <w:pStyle w:val="Caption"/>
        <w:jc w:val="center"/>
      </w:pPr>
      <w:bookmarkStart w:id="161" w:name="_Toc105144443"/>
      <w:r w:rsidRPr="00EB4BA0">
        <w:t xml:space="preserve">User Interface </w:t>
      </w:r>
      <w:fldSimple w:instr=" SEQ User_Interface \* ARABIC ">
        <w:r w:rsidR="00242C19" w:rsidRPr="00EB4BA0">
          <w:rPr>
            <w:noProof/>
          </w:rPr>
          <w:t>13</w:t>
        </w:r>
      </w:fldSimple>
      <w:r w:rsidRPr="00EB4BA0">
        <w:t>: Thanh Menu</w:t>
      </w:r>
      <w:bookmarkEnd w:id="161"/>
    </w:p>
    <w:p w14:paraId="307BCD27" w14:textId="729718C5" w:rsidR="00823706" w:rsidRPr="00EB4BA0" w:rsidRDefault="00823706" w:rsidP="00CB5027">
      <w:pPr>
        <w:pStyle w:val="Caption"/>
        <w:jc w:val="center"/>
        <w:rPr>
          <w:bCs/>
          <w:noProof/>
        </w:rPr>
      </w:pPr>
    </w:p>
    <w:p w14:paraId="785E66D1" w14:textId="77777777" w:rsidR="006310EC" w:rsidRPr="00EB4BA0" w:rsidRDefault="00EC2183" w:rsidP="006310EC">
      <w:pPr>
        <w:keepNext/>
        <w:jc w:val="center"/>
      </w:pPr>
      <w:r w:rsidRPr="00EB4BA0">
        <w:rPr>
          <w:noProof/>
        </w:rPr>
        <w:lastRenderedPageBreak/>
        <w:drawing>
          <wp:inline distT="0" distB="0" distL="0" distR="0" wp14:anchorId="00694D71" wp14:editId="68E9F631">
            <wp:extent cx="4500245" cy="7014949"/>
            <wp:effectExtent l="0" t="0" r="0" b="0"/>
            <wp:docPr id="1478060900" name="Picture 147806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08870" cy="7028394"/>
                    </a:xfrm>
                    <a:prstGeom prst="rect">
                      <a:avLst/>
                    </a:prstGeom>
                  </pic:spPr>
                </pic:pic>
              </a:graphicData>
            </a:graphic>
          </wp:inline>
        </w:drawing>
      </w:r>
    </w:p>
    <w:p w14:paraId="75E90EB8" w14:textId="115C7033" w:rsidR="009D34EF" w:rsidRPr="00EB4BA0" w:rsidRDefault="006310EC" w:rsidP="006310EC">
      <w:pPr>
        <w:pStyle w:val="Caption"/>
        <w:jc w:val="center"/>
      </w:pPr>
      <w:bookmarkStart w:id="162" w:name="_Toc105144444"/>
      <w:r w:rsidRPr="00EB4BA0">
        <w:t xml:space="preserve">User Interface </w:t>
      </w:r>
      <w:fldSimple w:instr=" SEQ User_Interface \* ARABIC ">
        <w:r w:rsidR="00242C19" w:rsidRPr="00EB4BA0">
          <w:rPr>
            <w:noProof/>
          </w:rPr>
          <w:t>14</w:t>
        </w:r>
      </w:fldSimple>
      <w:r w:rsidRPr="00EB4BA0">
        <w:t>: Floating Button</w:t>
      </w:r>
      <w:bookmarkEnd w:id="162"/>
    </w:p>
    <w:p w14:paraId="537BCE59" w14:textId="77777777" w:rsidR="009814E0" w:rsidRPr="00EB4BA0" w:rsidRDefault="009814E0" w:rsidP="009814E0">
      <w:pPr>
        <w:rPr>
          <w:bCs/>
          <w:noProof/>
        </w:rPr>
      </w:pPr>
    </w:p>
    <w:p w14:paraId="291C5EA3" w14:textId="77777777" w:rsidR="00323C78" w:rsidRPr="00EB4BA0" w:rsidRDefault="00323C78">
      <w:pPr>
        <w:rPr>
          <w:b/>
          <w:u w:val="single"/>
        </w:rPr>
      </w:pPr>
      <w:r w:rsidRPr="00EB4BA0">
        <w:rPr>
          <w:b/>
          <w:u w:val="single"/>
        </w:rPr>
        <w:br w:type="page"/>
      </w:r>
    </w:p>
    <w:tbl>
      <w:tblPr>
        <w:tblStyle w:val="ListTable6Colorful-Accent5"/>
        <w:tblW w:w="9355" w:type="dxa"/>
        <w:tblLook w:val="04A0" w:firstRow="1" w:lastRow="0" w:firstColumn="1" w:lastColumn="0" w:noHBand="0" w:noVBand="1"/>
      </w:tblPr>
      <w:tblGrid>
        <w:gridCol w:w="1060"/>
        <w:gridCol w:w="8295"/>
      </w:tblGrid>
      <w:tr w:rsidR="00323C78" w:rsidRPr="00EB4BA0" w14:paraId="2D8EDE3E" w14:textId="77777777" w:rsidTr="003E6A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5EAD67CE" w14:textId="77777777" w:rsidR="00323C78" w:rsidRPr="00EB4BA0" w:rsidRDefault="00323C78" w:rsidP="003E6AE5">
            <w:pPr>
              <w:pStyle w:val="BodyText"/>
              <w:ind w:left="0"/>
              <w:jc w:val="center"/>
              <w:rPr>
                <w:rFonts w:ascii="Times New Roman" w:hAnsi="Times New Roman" w:cs="Times New Roman"/>
                <w:b w:val="0"/>
                <w:sz w:val="26"/>
                <w:szCs w:val="26"/>
              </w:rPr>
            </w:pPr>
            <w:r w:rsidRPr="00EB4BA0">
              <w:rPr>
                <w:rFonts w:ascii="Times New Roman" w:hAnsi="Times New Roman" w:cs="Times New Roman"/>
                <w:sz w:val="26"/>
                <w:szCs w:val="26"/>
              </w:rPr>
              <w:lastRenderedPageBreak/>
              <w:t>Mẫu</w:t>
            </w:r>
          </w:p>
        </w:tc>
        <w:tc>
          <w:tcPr>
            <w:tcW w:w="8295" w:type="dxa"/>
          </w:tcPr>
          <w:p w14:paraId="3D74312A" w14:textId="77777777" w:rsidR="00323C78" w:rsidRPr="00EB4BA0" w:rsidRDefault="00323C78" w:rsidP="003E6AE5">
            <w:pPr>
              <w:pStyle w:val="BodyText"/>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EB4BA0">
              <w:rPr>
                <w:rFonts w:ascii="Times New Roman" w:hAnsi="Times New Roman" w:cs="Times New Roman"/>
                <w:sz w:val="26"/>
                <w:szCs w:val="26"/>
              </w:rPr>
              <w:t>Mô tả</w:t>
            </w:r>
          </w:p>
        </w:tc>
      </w:tr>
      <w:tr w:rsidR="00323C78" w:rsidRPr="00EB4BA0" w14:paraId="33B7785B" w14:textId="77777777" w:rsidTr="003E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5CF0BD06" w14:textId="77777777" w:rsidR="00323C78" w:rsidRPr="00EB4BA0" w:rsidRDefault="00323C78" w:rsidP="003E6AE5">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315648" behindDoc="0" locked="0" layoutInCell="1" allowOverlap="1" wp14:anchorId="45C32F76" wp14:editId="6C00AEE3">
                  <wp:simplePos x="0" y="0"/>
                  <wp:positionH relativeFrom="column">
                    <wp:posOffset>198566</wp:posOffset>
                  </wp:positionH>
                  <wp:positionV relativeFrom="paragraph">
                    <wp:posOffset>28699</wp:posOffset>
                  </wp:positionV>
                  <wp:extent cx="269553" cy="269553"/>
                  <wp:effectExtent l="0" t="0" r="0" b="0"/>
                  <wp:wrapNone/>
                  <wp:docPr id="1478060739" name="Picture 1478060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9553" cy="2695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1A907A7B" w14:textId="1A1D4840" w:rsidR="00323C78" w:rsidRPr="00EB4BA0" w:rsidRDefault="00F5780D"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Chức năng giúp người dùng chụp hình và scan</w:t>
            </w:r>
          </w:p>
        </w:tc>
      </w:tr>
      <w:tr w:rsidR="00323C78" w:rsidRPr="00EB4BA0" w14:paraId="0DFF13C2" w14:textId="77777777" w:rsidTr="003E6AE5">
        <w:tc>
          <w:tcPr>
            <w:cnfStyle w:val="001000000000" w:firstRow="0" w:lastRow="0" w:firstColumn="1" w:lastColumn="0" w:oddVBand="0" w:evenVBand="0" w:oddHBand="0" w:evenHBand="0" w:firstRowFirstColumn="0" w:firstRowLastColumn="0" w:lastRowFirstColumn="0" w:lastRowLastColumn="0"/>
            <w:tcW w:w="1060" w:type="dxa"/>
          </w:tcPr>
          <w:p w14:paraId="20911354" w14:textId="77777777" w:rsidR="00323C78" w:rsidRPr="00EB4BA0" w:rsidRDefault="00323C78" w:rsidP="003E6AE5">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316672" behindDoc="0" locked="0" layoutInCell="1" allowOverlap="1" wp14:anchorId="71421F51" wp14:editId="181B83D2">
                  <wp:simplePos x="0" y="0"/>
                  <wp:positionH relativeFrom="column">
                    <wp:posOffset>194529</wp:posOffset>
                  </wp:positionH>
                  <wp:positionV relativeFrom="paragraph">
                    <wp:posOffset>62887</wp:posOffset>
                  </wp:positionV>
                  <wp:extent cx="255489" cy="255489"/>
                  <wp:effectExtent l="0" t="0" r="0" b="0"/>
                  <wp:wrapNone/>
                  <wp:docPr id="1478060740" name="Picture 1478060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5489" cy="255489"/>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789F2FF0" w14:textId="31DFD339" w:rsidR="00323C78" w:rsidRPr="00EB4BA0" w:rsidRDefault="00F5780D" w:rsidP="008E3C78">
            <w:pPr>
              <w:pStyle w:val="BodyText"/>
              <w:numPr>
                <w:ilvl w:val="0"/>
                <w:numId w:val="7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Trang lưu lại lịch sử các đoạn text được scan</w:t>
            </w:r>
          </w:p>
        </w:tc>
      </w:tr>
      <w:tr w:rsidR="00323C78" w:rsidRPr="00EB4BA0" w14:paraId="38F5B8E6" w14:textId="77777777" w:rsidTr="003E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0DA5BFD6" w14:textId="77777777" w:rsidR="00323C78" w:rsidRPr="00EB4BA0" w:rsidRDefault="00323C78" w:rsidP="003E6AE5">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317696" behindDoc="0" locked="0" layoutInCell="1" allowOverlap="1" wp14:anchorId="0A5AA1DD" wp14:editId="52005295">
                  <wp:simplePos x="0" y="0"/>
                  <wp:positionH relativeFrom="margin">
                    <wp:posOffset>167903</wp:posOffset>
                  </wp:positionH>
                  <wp:positionV relativeFrom="paragraph">
                    <wp:posOffset>67222</wp:posOffset>
                  </wp:positionV>
                  <wp:extent cx="282369" cy="258610"/>
                  <wp:effectExtent l="0" t="0" r="3810" b="8255"/>
                  <wp:wrapNone/>
                  <wp:docPr id="1478060741" name="Picture 1478060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4532" cy="260591"/>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2ABD3DB9" w14:textId="05C10955" w:rsidR="00323C78" w:rsidRPr="00EB4BA0" w:rsidRDefault="00F5780D"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Chức năng máy tính</w:t>
            </w:r>
          </w:p>
        </w:tc>
      </w:tr>
      <w:tr w:rsidR="00352889" w:rsidRPr="00EB4BA0" w14:paraId="5FDCAC3C" w14:textId="77777777" w:rsidTr="003E6AE5">
        <w:tc>
          <w:tcPr>
            <w:cnfStyle w:val="001000000000" w:firstRow="0" w:lastRow="0" w:firstColumn="1" w:lastColumn="0" w:oddVBand="0" w:evenVBand="0" w:oddHBand="0" w:evenHBand="0" w:firstRowFirstColumn="0" w:firstRowLastColumn="0" w:lastRowFirstColumn="0" w:lastRowLastColumn="0"/>
            <w:tcW w:w="1060" w:type="dxa"/>
          </w:tcPr>
          <w:p w14:paraId="0E88AD07" w14:textId="1D2C86F4" w:rsidR="00352889" w:rsidRPr="00EB4BA0" w:rsidRDefault="00352889" w:rsidP="003E6AE5">
            <w:pPr>
              <w:pStyle w:val="BodyText"/>
              <w:ind w:left="0"/>
              <w:jc w:val="center"/>
              <w:rPr>
                <w:rFonts w:ascii="Times New Roman" w:hAnsi="Times New Roman" w:cs="Times New Roman"/>
                <w:noProof/>
                <w:sz w:val="26"/>
                <w:szCs w:val="26"/>
              </w:rPr>
            </w:pPr>
            <w:r w:rsidRPr="00EB4BA0">
              <w:rPr>
                <w:noProof/>
              </w:rPr>
              <w:drawing>
                <wp:inline distT="0" distB="0" distL="0" distR="0" wp14:anchorId="50421316" wp14:editId="11E318AC">
                  <wp:extent cx="282575" cy="282575"/>
                  <wp:effectExtent l="0" t="0" r="3175" b="3175"/>
                  <wp:docPr id="18" name="Picture 18"/>
                  <wp:cNvGraphicFramePr/>
                  <a:graphic xmlns:a="http://schemas.openxmlformats.org/drawingml/2006/main">
                    <a:graphicData uri="http://schemas.openxmlformats.org/drawingml/2006/picture">
                      <pic:pic xmlns:pic="http://schemas.openxmlformats.org/drawingml/2006/picture">
                        <pic:nvPicPr>
                          <pic:cNvPr id="1478060730" name="Picture 1478060730"/>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2575" cy="282575"/>
                          </a:xfrm>
                          <a:prstGeom prst="rect">
                            <a:avLst/>
                          </a:prstGeom>
                          <a:noFill/>
                          <a:ln>
                            <a:noFill/>
                          </a:ln>
                        </pic:spPr>
                      </pic:pic>
                    </a:graphicData>
                  </a:graphic>
                </wp:inline>
              </w:drawing>
            </w:r>
          </w:p>
        </w:tc>
        <w:tc>
          <w:tcPr>
            <w:tcW w:w="8295" w:type="dxa"/>
          </w:tcPr>
          <w:p w14:paraId="2C62A83B" w14:textId="0701E37A" w:rsidR="00352889" w:rsidRPr="00EB4BA0" w:rsidRDefault="00352889" w:rsidP="008E3C78">
            <w:pPr>
              <w:pStyle w:val="BodyText"/>
              <w:numPr>
                <w:ilvl w:val="0"/>
                <w:numId w:val="7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Take Notes</w:t>
            </w:r>
          </w:p>
        </w:tc>
      </w:tr>
    </w:tbl>
    <w:p w14:paraId="7993D329" w14:textId="4C7D726F" w:rsidR="00823706" w:rsidRPr="00EB4BA0" w:rsidRDefault="00823706" w:rsidP="00F5780D">
      <w:pPr>
        <w:rPr>
          <w:noProof/>
        </w:rPr>
      </w:pPr>
    </w:p>
    <w:p w14:paraId="79F20936" w14:textId="32E4EE4D" w:rsidR="00BA45BF" w:rsidRPr="00EB4BA0" w:rsidRDefault="00ED3876" w:rsidP="00EC7423">
      <w:pPr>
        <w:pStyle w:val="Heading3"/>
        <w:rPr>
          <w:rFonts w:ascii="Times New Roman" w:hAnsi="Times New Roman"/>
          <w:bCs/>
        </w:rPr>
      </w:pPr>
      <w:bookmarkStart w:id="163" w:name="_Toc105094349"/>
      <w:bookmarkStart w:id="164" w:name="_Toc105157151"/>
      <w:r w:rsidRPr="00EB4BA0">
        <w:rPr>
          <w:rFonts w:ascii="Times New Roman" w:hAnsi="Times New Roman"/>
          <w:bCs/>
        </w:rPr>
        <w:t>1.7</w:t>
      </w:r>
      <w:r w:rsidR="00EC7423" w:rsidRPr="00EB4BA0">
        <w:rPr>
          <w:rFonts w:ascii="Times New Roman" w:hAnsi="Times New Roman"/>
          <w:bCs/>
        </w:rPr>
        <w:t xml:space="preserve"> </w:t>
      </w:r>
      <w:r w:rsidR="00BA45BF" w:rsidRPr="00EB4BA0">
        <w:rPr>
          <w:rFonts w:ascii="Times New Roman" w:hAnsi="Times New Roman"/>
          <w:bCs/>
        </w:rPr>
        <w:t>Xây dựng trang máy tính:</w:t>
      </w:r>
      <w:bookmarkEnd w:id="163"/>
      <w:bookmarkEnd w:id="164"/>
    </w:p>
    <w:p w14:paraId="4CAE3497" w14:textId="7256C03F" w:rsidR="00823706" w:rsidRPr="00EB4BA0" w:rsidRDefault="00BA45BF" w:rsidP="008E3C78">
      <w:pPr>
        <w:pStyle w:val="ListParagraph"/>
        <w:numPr>
          <w:ilvl w:val="0"/>
          <w:numId w:val="31"/>
        </w:numPr>
        <w:tabs>
          <w:tab w:val="left" w:pos="425"/>
        </w:tabs>
        <w:spacing w:line="360" w:lineRule="auto"/>
      </w:pPr>
      <w:r w:rsidRPr="00EB4BA0">
        <w:t>Cho phép người dùng thực hiện các phép tính cộng, trừ, nhân, chia.</w:t>
      </w:r>
    </w:p>
    <w:p w14:paraId="1F9A8784" w14:textId="77777777" w:rsidR="006310EC" w:rsidRPr="00EB4BA0" w:rsidRDefault="00823706" w:rsidP="006310EC">
      <w:pPr>
        <w:keepNext/>
        <w:jc w:val="center"/>
      </w:pPr>
      <w:r w:rsidRPr="00EB4BA0">
        <w:rPr>
          <w:noProof/>
        </w:rPr>
        <w:drawing>
          <wp:inline distT="0" distB="0" distL="0" distR="0" wp14:anchorId="1C8969BE" wp14:editId="03BBBA0C">
            <wp:extent cx="3325474" cy="4585647"/>
            <wp:effectExtent l="0" t="0" r="8890" b="5715"/>
            <wp:docPr id="1478060660" name="Picture 147806066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0660" name="Picture 1478060660" descr="Chart, scatter char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49512" cy="4618795"/>
                    </a:xfrm>
                    <a:prstGeom prst="rect">
                      <a:avLst/>
                    </a:prstGeom>
                    <a:noFill/>
                    <a:ln>
                      <a:noFill/>
                    </a:ln>
                  </pic:spPr>
                </pic:pic>
              </a:graphicData>
            </a:graphic>
          </wp:inline>
        </w:drawing>
      </w:r>
    </w:p>
    <w:p w14:paraId="30CDB9C7" w14:textId="224FF2E2" w:rsidR="009D34EF" w:rsidRPr="00EB4BA0" w:rsidRDefault="006310EC" w:rsidP="006310EC">
      <w:pPr>
        <w:pStyle w:val="Caption"/>
        <w:jc w:val="center"/>
      </w:pPr>
      <w:bookmarkStart w:id="165" w:name="_Toc105144445"/>
      <w:r w:rsidRPr="00EB4BA0">
        <w:t xml:space="preserve">User Interface </w:t>
      </w:r>
      <w:fldSimple w:instr=" SEQ User_Interface \* ARABIC ">
        <w:r w:rsidR="00242C19" w:rsidRPr="00EB4BA0">
          <w:rPr>
            <w:noProof/>
          </w:rPr>
          <w:t>15</w:t>
        </w:r>
      </w:fldSimple>
      <w:r w:rsidRPr="00EB4BA0">
        <w:t>: Calculator</w:t>
      </w:r>
      <w:bookmarkEnd w:id="165"/>
    </w:p>
    <w:p w14:paraId="7A870ED4" w14:textId="0540AED8" w:rsidR="00BA45BF" w:rsidRPr="00EB4BA0" w:rsidRDefault="00823706" w:rsidP="004C7C91">
      <w:pPr>
        <w:outlineLvl w:val="2"/>
        <w:rPr>
          <w:b/>
          <w:bCs/>
          <w:u w:val="single"/>
        </w:rPr>
      </w:pPr>
      <w:r w:rsidRPr="00EB4BA0">
        <w:rPr>
          <w:b/>
          <w:bCs/>
          <w:u w:val="single"/>
        </w:rPr>
        <w:br w:type="page"/>
      </w:r>
      <w:bookmarkStart w:id="166" w:name="_Toc105094350"/>
      <w:bookmarkStart w:id="167" w:name="_Toc105157152"/>
      <w:r w:rsidR="00ED3876" w:rsidRPr="00EB4BA0">
        <w:rPr>
          <w:b/>
          <w:bCs/>
        </w:rPr>
        <w:lastRenderedPageBreak/>
        <w:t>1.8</w:t>
      </w:r>
      <w:r w:rsidR="004C7C91" w:rsidRPr="00EB4BA0">
        <w:rPr>
          <w:b/>
          <w:bCs/>
        </w:rPr>
        <w:t xml:space="preserve"> </w:t>
      </w:r>
      <w:r w:rsidR="00BA45BF" w:rsidRPr="00EB4BA0">
        <w:rPr>
          <w:b/>
        </w:rPr>
        <w:t>Xây dựng trang máy ảnh và Scan</w:t>
      </w:r>
      <w:bookmarkEnd w:id="166"/>
      <w:bookmarkEnd w:id="167"/>
    </w:p>
    <w:p w14:paraId="16CAF3E8" w14:textId="3C8CF267" w:rsidR="007F013B" w:rsidRPr="00EB4BA0" w:rsidRDefault="00BA45BF" w:rsidP="008E3C78">
      <w:pPr>
        <w:pStyle w:val="ListParagraph"/>
        <w:numPr>
          <w:ilvl w:val="0"/>
          <w:numId w:val="30"/>
        </w:numPr>
        <w:tabs>
          <w:tab w:val="left" w:pos="425"/>
        </w:tabs>
        <w:spacing w:line="360" w:lineRule="auto"/>
      </w:pPr>
      <w:r w:rsidRPr="00EB4BA0">
        <w:t>Cho phép người dùng chụ</w:t>
      </w:r>
      <w:r w:rsidR="007F013B" w:rsidRPr="00EB4BA0">
        <w:t xml:space="preserve">p hình và scan các bài thi, </w:t>
      </w:r>
      <w:r w:rsidR="00C15E65" w:rsidRPr="00EB4BA0">
        <w:t xml:space="preserve">người dùng có thể </w:t>
      </w:r>
      <w:r w:rsidR="007F013B" w:rsidRPr="00EB4BA0">
        <w:t>bật đèn Flash hỗ trợ cho việc chụp trong tối.</w:t>
      </w:r>
    </w:p>
    <w:p w14:paraId="42A426DD" w14:textId="3B2D9B81" w:rsidR="00EB557A" w:rsidRPr="00EB4BA0" w:rsidRDefault="00EB557A" w:rsidP="008E3C78">
      <w:pPr>
        <w:pStyle w:val="ListParagraph"/>
        <w:numPr>
          <w:ilvl w:val="0"/>
          <w:numId w:val="30"/>
        </w:numPr>
      </w:pPr>
      <w:r w:rsidRPr="00EB4BA0">
        <w:t>Khi vào trang Chụp Hình Và Scan người dùng sẽ được yêu cầu quyên truy cập vào hình ảnh và camera.</w:t>
      </w:r>
    </w:p>
    <w:p w14:paraId="5FB383FF" w14:textId="134E9B17" w:rsidR="00C15E65" w:rsidRPr="00EB4BA0" w:rsidRDefault="00C15E65" w:rsidP="008E3C78">
      <w:pPr>
        <w:pStyle w:val="ListParagraph"/>
        <w:numPr>
          <w:ilvl w:val="0"/>
          <w:numId w:val="30"/>
        </w:numPr>
      </w:pPr>
      <w:r w:rsidRPr="00EB4BA0">
        <w:t>Đoạn text được Scan từ hình ảnh người dùng có thể Click nút Copy, Share text, Share File Txt và lưu lại đoạn Text.</w:t>
      </w:r>
    </w:p>
    <w:p w14:paraId="18FBD0DD" w14:textId="77777777" w:rsidR="006310EC" w:rsidRPr="00EB4BA0" w:rsidRDefault="0007189D" w:rsidP="006310EC">
      <w:pPr>
        <w:keepNext/>
        <w:jc w:val="center"/>
      </w:pPr>
      <w:r w:rsidRPr="00EB4BA0">
        <w:rPr>
          <w:noProof/>
        </w:rPr>
        <w:drawing>
          <wp:inline distT="0" distB="0" distL="0" distR="0" wp14:anchorId="4D2D1989" wp14:editId="04873AE3">
            <wp:extent cx="3728708" cy="4465674"/>
            <wp:effectExtent l="0" t="0" r="5715" b="0"/>
            <wp:docPr id="1478060920" name="Picture 1478060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42064" cy="4481670"/>
                    </a:xfrm>
                    <a:prstGeom prst="rect">
                      <a:avLst/>
                    </a:prstGeom>
                  </pic:spPr>
                </pic:pic>
              </a:graphicData>
            </a:graphic>
          </wp:inline>
        </w:drawing>
      </w:r>
    </w:p>
    <w:p w14:paraId="4FF9557D" w14:textId="176DBBF2" w:rsidR="009D34EF" w:rsidRPr="00EB4BA0" w:rsidRDefault="006310EC" w:rsidP="006310EC">
      <w:pPr>
        <w:pStyle w:val="Caption"/>
        <w:jc w:val="center"/>
      </w:pPr>
      <w:bookmarkStart w:id="168" w:name="_Toc105144446"/>
      <w:r w:rsidRPr="00EB4BA0">
        <w:t xml:space="preserve">User Interface </w:t>
      </w:r>
      <w:fldSimple w:instr=" SEQ User_Interface \* ARABIC ">
        <w:r w:rsidR="00242C19" w:rsidRPr="00EB4BA0">
          <w:rPr>
            <w:noProof/>
          </w:rPr>
          <w:t>16</w:t>
        </w:r>
      </w:fldSimple>
      <w:r w:rsidRPr="00EB4BA0">
        <w:t>: Request Camera</w:t>
      </w:r>
      <w:bookmarkEnd w:id="168"/>
    </w:p>
    <w:tbl>
      <w:tblPr>
        <w:tblStyle w:val="ListTable6Colorful-Accent5"/>
        <w:tblpPr w:leftFromText="180" w:rightFromText="180" w:vertAnchor="text" w:horzAnchor="margin" w:tblpY="449"/>
        <w:tblW w:w="9355" w:type="dxa"/>
        <w:tblLook w:val="04A0" w:firstRow="1" w:lastRow="0" w:firstColumn="1" w:lastColumn="0" w:noHBand="0" w:noVBand="1"/>
      </w:tblPr>
      <w:tblGrid>
        <w:gridCol w:w="1060"/>
        <w:gridCol w:w="8295"/>
      </w:tblGrid>
      <w:tr w:rsidR="00CB5027" w:rsidRPr="00EB4BA0" w14:paraId="52FFE3EC" w14:textId="77777777" w:rsidTr="00CB50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039C725E" w14:textId="77777777" w:rsidR="00CB5027" w:rsidRPr="00EB4BA0" w:rsidRDefault="00CB5027" w:rsidP="00CB5027">
            <w:pPr>
              <w:pStyle w:val="BodyText"/>
              <w:ind w:left="0"/>
              <w:jc w:val="center"/>
              <w:rPr>
                <w:rFonts w:ascii="Times New Roman" w:hAnsi="Times New Roman" w:cs="Times New Roman"/>
                <w:b w:val="0"/>
                <w:sz w:val="26"/>
                <w:szCs w:val="26"/>
              </w:rPr>
            </w:pPr>
            <w:bookmarkStart w:id="169" w:name="_Toc104387176"/>
            <w:r w:rsidRPr="00EB4BA0">
              <w:rPr>
                <w:rFonts w:ascii="Times New Roman" w:hAnsi="Times New Roman" w:cs="Times New Roman"/>
                <w:sz w:val="26"/>
                <w:szCs w:val="26"/>
              </w:rPr>
              <w:t>Mẫu</w:t>
            </w:r>
          </w:p>
        </w:tc>
        <w:tc>
          <w:tcPr>
            <w:tcW w:w="8295" w:type="dxa"/>
          </w:tcPr>
          <w:p w14:paraId="23DC3C3E" w14:textId="77777777" w:rsidR="00CB5027" w:rsidRPr="00EB4BA0" w:rsidRDefault="00CB5027" w:rsidP="00CB5027">
            <w:pPr>
              <w:pStyle w:val="BodyText"/>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EB4BA0">
              <w:rPr>
                <w:rFonts w:ascii="Times New Roman" w:hAnsi="Times New Roman" w:cs="Times New Roman"/>
                <w:sz w:val="26"/>
                <w:szCs w:val="26"/>
              </w:rPr>
              <w:t>Mô tả</w:t>
            </w:r>
          </w:p>
        </w:tc>
      </w:tr>
      <w:tr w:rsidR="00CB5027" w:rsidRPr="00EB4BA0" w14:paraId="3E2093C2" w14:textId="77777777" w:rsidTr="00CB50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3DD7C6ED" w14:textId="77777777" w:rsidR="00CB5027" w:rsidRPr="00EB4BA0" w:rsidRDefault="00CB5027" w:rsidP="00CB5027">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663808" behindDoc="0" locked="0" layoutInCell="1" allowOverlap="1" wp14:anchorId="0B718DCE" wp14:editId="1E59DCC6">
                  <wp:simplePos x="0" y="0"/>
                  <wp:positionH relativeFrom="column">
                    <wp:posOffset>198566</wp:posOffset>
                  </wp:positionH>
                  <wp:positionV relativeFrom="paragraph">
                    <wp:posOffset>28699</wp:posOffset>
                  </wp:positionV>
                  <wp:extent cx="269553" cy="269553"/>
                  <wp:effectExtent l="0" t="0" r="0" b="0"/>
                  <wp:wrapNone/>
                  <wp:docPr id="1478060750" name="Picture 1478060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9553" cy="2695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19F7450C" w14:textId="77777777" w:rsidR="00CB5027" w:rsidRPr="00EB4BA0" w:rsidRDefault="00CB5027"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Click Allow người dùng có thể truy cập vào camera và thư mục hình ảnh ngay trên ứng dụng.</w:t>
            </w:r>
          </w:p>
        </w:tc>
      </w:tr>
      <w:tr w:rsidR="00CB5027" w:rsidRPr="00EB4BA0" w14:paraId="66F977B0" w14:textId="77777777" w:rsidTr="00CB5027">
        <w:tc>
          <w:tcPr>
            <w:cnfStyle w:val="001000000000" w:firstRow="0" w:lastRow="0" w:firstColumn="1" w:lastColumn="0" w:oddVBand="0" w:evenVBand="0" w:oddHBand="0" w:evenHBand="0" w:firstRowFirstColumn="0" w:firstRowLastColumn="0" w:lastRowFirstColumn="0" w:lastRowLastColumn="0"/>
            <w:tcW w:w="1060" w:type="dxa"/>
          </w:tcPr>
          <w:p w14:paraId="02D14E60" w14:textId="77777777" w:rsidR="00CB5027" w:rsidRPr="00EB4BA0" w:rsidRDefault="00CB5027" w:rsidP="00CB5027">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664832" behindDoc="0" locked="0" layoutInCell="1" allowOverlap="1" wp14:anchorId="78774F99" wp14:editId="14359F37">
                  <wp:simplePos x="0" y="0"/>
                  <wp:positionH relativeFrom="column">
                    <wp:posOffset>194529</wp:posOffset>
                  </wp:positionH>
                  <wp:positionV relativeFrom="paragraph">
                    <wp:posOffset>62887</wp:posOffset>
                  </wp:positionV>
                  <wp:extent cx="255489" cy="255489"/>
                  <wp:effectExtent l="0" t="0" r="0" b="0"/>
                  <wp:wrapNone/>
                  <wp:docPr id="1478060751" name="Picture 1478060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5489" cy="255489"/>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32B864A2" w14:textId="77777777" w:rsidR="00CB5027" w:rsidRPr="00EB4BA0" w:rsidRDefault="00CB5027" w:rsidP="008E3C78">
            <w:pPr>
              <w:pStyle w:val="BodyText"/>
              <w:numPr>
                <w:ilvl w:val="0"/>
                <w:numId w:val="7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Từ chối và thoát Dialog</w:t>
            </w:r>
          </w:p>
        </w:tc>
      </w:tr>
      <w:bookmarkEnd w:id="169"/>
    </w:tbl>
    <w:p w14:paraId="26BA5EA4" w14:textId="6829B38E" w:rsidR="00EB557A" w:rsidRPr="00EB4BA0" w:rsidRDefault="00EB557A" w:rsidP="00F5780D">
      <w:pPr>
        <w:rPr>
          <w:b/>
          <w:bCs/>
          <w:u w:val="single"/>
        </w:rPr>
      </w:pPr>
      <w:r w:rsidRPr="00EB4BA0">
        <w:rPr>
          <w:b/>
          <w:bCs/>
          <w:u w:val="single"/>
        </w:rPr>
        <w:br w:type="page"/>
      </w:r>
    </w:p>
    <w:p w14:paraId="69C79AEC" w14:textId="77777777" w:rsidR="006310EC" w:rsidRPr="00EB4BA0" w:rsidRDefault="0007189D" w:rsidP="006310EC">
      <w:pPr>
        <w:keepNext/>
        <w:jc w:val="center"/>
      </w:pPr>
      <w:r w:rsidRPr="00EB4BA0">
        <w:rPr>
          <w:noProof/>
        </w:rPr>
        <w:lastRenderedPageBreak/>
        <w:drawing>
          <wp:inline distT="0" distB="0" distL="0" distR="0" wp14:anchorId="77056BDC" wp14:editId="28D1019B">
            <wp:extent cx="4162097" cy="6496050"/>
            <wp:effectExtent l="0" t="0" r="0" b="0"/>
            <wp:docPr id="1478060921" name="Picture 1478060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73274" cy="6513494"/>
                    </a:xfrm>
                    <a:prstGeom prst="rect">
                      <a:avLst/>
                    </a:prstGeom>
                  </pic:spPr>
                </pic:pic>
              </a:graphicData>
            </a:graphic>
          </wp:inline>
        </w:drawing>
      </w:r>
    </w:p>
    <w:p w14:paraId="4E43F1FE" w14:textId="0ADC9529" w:rsidR="009D34EF" w:rsidRPr="00EB4BA0" w:rsidRDefault="006310EC" w:rsidP="006310EC">
      <w:pPr>
        <w:pStyle w:val="Caption"/>
        <w:jc w:val="center"/>
      </w:pPr>
      <w:bookmarkStart w:id="170" w:name="_Toc105144447"/>
      <w:r w:rsidRPr="00EB4BA0">
        <w:t xml:space="preserve">User Interface </w:t>
      </w:r>
      <w:fldSimple w:instr=" SEQ User_Interface \* ARABIC ">
        <w:r w:rsidR="00242C19" w:rsidRPr="00EB4BA0">
          <w:rPr>
            <w:noProof/>
          </w:rPr>
          <w:t>17</w:t>
        </w:r>
      </w:fldSimple>
      <w:r w:rsidRPr="00EB4BA0">
        <w:t>: Camera &amp; Scan</w:t>
      </w:r>
      <w:bookmarkEnd w:id="170"/>
    </w:p>
    <w:p w14:paraId="0BDC01B4" w14:textId="7B4A927D" w:rsidR="00823706" w:rsidRPr="00EB4BA0" w:rsidRDefault="00823706" w:rsidP="004C7C91">
      <w:pPr>
        <w:rPr>
          <w:b/>
          <w:bCs/>
          <w:u w:val="single"/>
        </w:rPr>
      </w:pPr>
      <w:r w:rsidRPr="00EB4BA0">
        <w:rPr>
          <w:b/>
          <w:bCs/>
          <w:u w:val="single"/>
        </w:rPr>
        <w:br w:type="page"/>
      </w:r>
    </w:p>
    <w:p w14:paraId="5F1266C4" w14:textId="77777777" w:rsidR="006310EC" w:rsidRPr="00EB4BA0" w:rsidRDefault="0007189D" w:rsidP="006310EC">
      <w:pPr>
        <w:keepNext/>
        <w:jc w:val="center"/>
      </w:pPr>
      <w:r w:rsidRPr="00EB4BA0">
        <w:rPr>
          <w:b/>
          <w:bCs/>
          <w:noProof/>
          <w:u w:val="single"/>
        </w:rPr>
        <w:lastRenderedPageBreak/>
        <w:drawing>
          <wp:inline distT="0" distB="0" distL="0" distR="0" wp14:anchorId="6B12C8DB" wp14:editId="718BC39A">
            <wp:extent cx="4676355" cy="6984124"/>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98254" cy="7016830"/>
                    </a:xfrm>
                    <a:prstGeom prst="rect">
                      <a:avLst/>
                    </a:prstGeom>
                  </pic:spPr>
                </pic:pic>
              </a:graphicData>
            </a:graphic>
          </wp:inline>
        </w:drawing>
      </w:r>
    </w:p>
    <w:p w14:paraId="7244D528" w14:textId="2B5122B2" w:rsidR="00EE3333" w:rsidRPr="00EB4BA0" w:rsidRDefault="006310EC" w:rsidP="006310EC">
      <w:pPr>
        <w:pStyle w:val="Caption"/>
        <w:jc w:val="center"/>
        <w:rPr>
          <w:b/>
          <w:bCs/>
          <w:u w:val="single"/>
        </w:rPr>
      </w:pPr>
      <w:bookmarkStart w:id="171" w:name="_Toc105144448"/>
      <w:r w:rsidRPr="00EB4BA0">
        <w:t xml:space="preserve">User Interface </w:t>
      </w:r>
      <w:fldSimple w:instr=" SEQ User_Interface \* ARABIC ">
        <w:r w:rsidR="00242C19" w:rsidRPr="00EB4BA0">
          <w:rPr>
            <w:noProof/>
          </w:rPr>
          <w:t>18</w:t>
        </w:r>
      </w:fldSimple>
      <w:r w:rsidRPr="00EB4BA0">
        <w:t>: Camera &amp; Scan (2)</w:t>
      </w:r>
      <w:bookmarkEnd w:id="171"/>
    </w:p>
    <w:p w14:paraId="20BE0DD7" w14:textId="37D63E19" w:rsidR="00C93471" w:rsidRPr="00EB4BA0" w:rsidRDefault="00C93471">
      <w:pPr>
        <w:rPr>
          <w:b/>
          <w:bCs/>
          <w:u w:val="single"/>
        </w:rPr>
      </w:pPr>
      <w:r w:rsidRPr="00EB4BA0">
        <w:rPr>
          <w:b/>
          <w:bCs/>
          <w:u w:val="single"/>
        </w:rPr>
        <w:br w:type="page"/>
      </w:r>
    </w:p>
    <w:tbl>
      <w:tblPr>
        <w:tblStyle w:val="ListTable6Colorful-Accent5"/>
        <w:tblW w:w="9505" w:type="dxa"/>
        <w:tblLook w:val="04A0" w:firstRow="1" w:lastRow="0" w:firstColumn="1" w:lastColumn="0" w:noHBand="0" w:noVBand="1"/>
      </w:tblPr>
      <w:tblGrid>
        <w:gridCol w:w="1077"/>
        <w:gridCol w:w="8428"/>
      </w:tblGrid>
      <w:tr w:rsidR="00C93471" w:rsidRPr="00EB4BA0" w14:paraId="02D23F66" w14:textId="77777777" w:rsidTr="00C93471">
        <w:trPr>
          <w:cnfStyle w:val="100000000000" w:firstRow="1" w:lastRow="0" w:firstColumn="0" w:lastColumn="0" w:oddVBand="0" w:evenVBand="0" w:oddHBand="0"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1077" w:type="dxa"/>
            <w:tcBorders>
              <w:top w:val="single" w:sz="4" w:space="0" w:color="4BACC6" w:themeColor="accent5"/>
              <w:left w:val="nil"/>
              <w:right w:val="nil"/>
            </w:tcBorders>
            <w:hideMark/>
          </w:tcPr>
          <w:p w14:paraId="6D32A382" w14:textId="77777777" w:rsidR="00C93471" w:rsidRPr="00EB4BA0" w:rsidRDefault="00C93471">
            <w:pPr>
              <w:pStyle w:val="BodyText"/>
              <w:ind w:left="0"/>
              <w:jc w:val="center"/>
              <w:rPr>
                <w:rFonts w:ascii="Times New Roman" w:hAnsi="Times New Roman" w:cs="Times New Roman"/>
                <w:b w:val="0"/>
                <w:sz w:val="26"/>
                <w:szCs w:val="26"/>
              </w:rPr>
            </w:pPr>
            <w:r w:rsidRPr="00EB4BA0">
              <w:rPr>
                <w:rFonts w:ascii="Times New Roman" w:hAnsi="Times New Roman" w:cs="Times New Roman"/>
                <w:sz w:val="26"/>
                <w:szCs w:val="26"/>
              </w:rPr>
              <w:lastRenderedPageBreak/>
              <w:t>Mẫu</w:t>
            </w:r>
          </w:p>
        </w:tc>
        <w:tc>
          <w:tcPr>
            <w:tcW w:w="8428" w:type="dxa"/>
            <w:tcBorders>
              <w:top w:val="single" w:sz="4" w:space="0" w:color="4BACC6" w:themeColor="accent5"/>
              <w:left w:val="nil"/>
              <w:right w:val="nil"/>
            </w:tcBorders>
            <w:hideMark/>
          </w:tcPr>
          <w:p w14:paraId="4AB7A8C4" w14:textId="77777777" w:rsidR="00C93471" w:rsidRPr="00EB4BA0" w:rsidRDefault="00C93471">
            <w:pPr>
              <w:pStyle w:val="BodyText"/>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EB4BA0">
              <w:rPr>
                <w:rFonts w:ascii="Times New Roman" w:hAnsi="Times New Roman" w:cs="Times New Roman"/>
                <w:sz w:val="26"/>
                <w:szCs w:val="26"/>
              </w:rPr>
              <w:t>Mô tả</w:t>
            </w:r>
          </w:p>
        </w:tc>
      </w:tr>
      <w:tr w:rsidR="00C93471" w:rsidRPr="00EB4BA0" w14:paraId="7E9B4B5B" w14:textId="77777777" w:rsidTr="00C93471">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1077" w:type="dxa"/>
            <w:tcBorders>
              <w:top w:val="nil"/>
              <w:left w:val="nil"/>
              <w:bottom w:val="nil"/>
              <w:right w:val="nil"/>
            </w:tcBorders>
            <w:hideMark/>
          </w:tcPr>
          <w:p w14:paraId="56D6D783" w14:textId="09743481" w:rsidR="00C93471" w:rsidRPr="00EB4BA0" w:rsidRDefault="00C93471">
            <w:pPr>
              <w:pStyle w:val="BodyText"/>
              <w:ind w:left="0"/>
              <w:jc w:val="center"/>
              <w:rPr>
                <w:rFonts w:ascii="Times New Roman" w:hAnsi="Times New Roman" w:cs="Times New Roman"/>
                <w:sz w:val="26"/>
                <w:szCs w:val="26"/>
              </w:rPr>
            </w:pPr>
            <w:r w:rsidRPr="00EB4BA0">
              <w:rPr>
                <w:noProof/>
              </w:rPr>
              <w:drawing>
                <wp:anchor distT="0" distB="0" distL="114300" distR="114300" simplePos="0" relativeHeight="252623872" behindDoc="0" locked="0" layoutInCell="1" allowOverlap="1" wp14:anchorId="63D91466" wp14:editId="5F98F176">
                  <wp:simplePos x="0" y="0"/>
                  <wp:positionH relativeFrom="column">
                    <wp:posOffset>198755</wp:posOffset>
                  </wp:positionH>
                  <wp:positionV relativeFrom="paragraph">
                    <wp:posOffset>28575</wp:posOffset>
                  </wp:positionV>
                  <wp:extent cx="269240" cy="269240"/>
                  <wp:effectExtent l="0" t="0" r="0" b="0"/>
                  <wp:wrapNone/>
                  <wp:docPr id="1478060881" name="Picture 1478060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806075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9240" cy="269240"/>
                          </a:xfrm>
                          <a:prstGeom prst="rect">
                            <a:avLst/>
                          </a:prstGeom>
                          <a:noFill/>
                        </pic:spPr>
                      </pic:pic>
                    </a:graphicData>
                  </a:graphic>
                  <wp14:sizeRelH relativeFrom="margin">
                    <wp14:pctWidth>0</wp14:pctWidth>
                  </wp14:sizeRelH>
                  <wp14:sizeRelV relativeFrom="margin">
                    <wp14:pctHeight>0</wp14:pctHeight>
                  </wp14:sizeRelV>
                </wp:anchor>
              </w:drawing>
            </w:r>
          </w:p>
        </w:tc>
        <w:tc>
          <w:tcPr>
            <w:tcW w:w="8428" w:type="dxa"/>
            <w:tcBorders>
              <w:top w:val="nil"/>
              <w:left w:val="nil"/>
              <w:bottom w:val="nil"/>
              <w:right w:val="nil"/>
            </w:tcBorders>
            <w:hideMark/>
          </w:tcPr>
          <w:p w14:paraId="0B16A3EC" w14:textId="77777777" w:rsidR="00C93471" w:rsidRPr="00EB4BA0" w:rsidRDefault="00C93471" w:rsidP="008E3C78">
            <w:pPr>
              <w:pStyle w:val="BodyText"/>
              <w:numPr>
                <w:ilvl w:val="0"/>
                <w:numId w:val="9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Hình ảnh được scan.</w:t>
            </w:r>
          </w:p>
        </w:tc>
      </w:tr>
      <w:tr w:rsidR="00C93471" w:rsidRPr="00EB4BA0" w14:paraId="47A07111" w14:textId="77777777" w:rsidTr="00C93471">
        <w:trPr>
          <w:trHeight w:val="888"/>
        </w:trPr>
        <w:tc>
          <w:tcPr>
            <w:cnfStyle w:val="001000000000" w:firstRow="0" w:lastRow="0" w:firstColumn="1" w:lastColumn="0" w:oddVBand="0" w:evenVBand="0" w:oddHBand="0" w:evenHBand="0" w:firstRowFirstColumn="0" w:firstRowLastColumn="0" w:lastRowFirstColumn="0" w:lastRowLastColumn="0"/>
            <w:tcW w:w="1077" w:type="dxa"/>
            <w:tcBorders>
              <w:top w:val="nil"/>
              <w:left w:val="nil"/>
              <w:bottom w:val="nil"/>
              <w:right w:val="nil"/>
            </w:tcBorders>
            <w:hideMark/>
          </w:tcPr>
          <w:p w14:paraId="26A6CBDC" w14:textId="76EFC5E6" w:rsidR="00C93471" w:rsidRPr="00EB4BA0" w:rsidRDefault="00C93471">
            <w:pPr>
              <w:pStyle w:val="BodyText"/>
              <w:ind w:left="0"/>
              <w:jc w:val="center"/>
              <w:rPr>
                <w:rFonts w:ascii="Times New Roman" w:hAnsi="Times New Roman" w:cs="Times New Roman"/>
                <w:sz w:val="26"/>
                <w:szCs w:val="26"/>
              </w:rPr>
            </w:pPr>
            <w:r w:rsidRPr="00EB4BA0">
              <w:rPr>
                <w:noProof/>
              </w:rPr>
              <w:drawing>
                <wp:anchor distT="0" distB="0" distL="114300" distR="114300" simplePos="0" relativeHeight="252624896" behindDoc="0" locked="0" layoutInCell="1" allowOverlap="1" wp14:anchorId="19F068B2" wp14:editId="4219E840">
                  <wp:simplePos x="0" y="0"/>
                  <wp:positionH relativeFrom="column">
                    <wp:posOffset>179705</wp:posOffset>
                  </wp:positionH>
                  <wp:positionV relativeFrom="paragraph">
                    <wp:posOffset>338455</wp:posOffset>
                  </wp:positionV>
                  <wp:extent cx="287020" cy="28702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80607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pic:spPr>
                      </pic:pic>
                    </a:graphicData>
                  </a:graphic>
                  <wp14:sizeRelH relativeFrom="margin">
                    <wp14:pctWidth>0</wp14:pctWidth>
                  </wp14:sizeRelH>
                  <wp14:sizeRelV relativeFrom="margin">
                    <wp14:pctHeight>0</wp14:pctHeight>
                  </wp14:sizeRelV>
                </wp:anchor>
              </w:drawing>
            </w:r>
          </w:p>
        </w:tc>
        <w:tc>
          <w:tcPr>
            <w:tcW w:w="8428" w:type="dxa"/>
            <w:tcBorders>
              <w:top w:val="nil"/>
              <w:left w:val="nil"/>
              <w:bottom w:val="nil"/>
              <w:right w:val="nil"/>
            </w:tcBorders>
            <w:hideMark/>
          </w:tcPr>
          <w:p w14:paraId="67E77CAE" w14:textId="77777777" w:rsidR="00C93471" w:rsidRPr="00EB4BA0" w:rsidRDefault="00C93471" w:rsidP="008E3C78">
            <w:pPr>
              <w:pStyle w:val="BodyText"/>
              <w:numPr>
                <w:ilvl w:val="0"/>
                <w:numId w:val="9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Click vào icon Camera.</w:t>
            </w:r>
          </w:p>
          <w:p w14:paraId="36A6FD2C" w14:textId="77777777" w:rsidR="00C93471" w:rsidRPr="00EB4BA0" w:rsidRDefault="00C93471" w:rsidP="008E3C78">
            <w:pPr>
              <w:pStyle w:val="BodyText"/>
              <w:numPr>
                <w:ilvl w:val="0"/>
                <w:numId w:val="9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Ứng dụng truy cập vào máy ảnh.</w:t>
            </w:r>
          </w:p>
          <w:p w14:paraId="3F4B5248" w14:textId="77777777" w:rsidR="00C93471" w:rsidRPr="00EB4BA0" w:rsidRDefault="00C93471" w:rsidP="008E3C78">
            <w:pPr>
              <w:pStyle w:val="BodyText"/>
              <w:numPr>
                <w:ilvl w:val="0"/>
                <w:numId w:val="9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Sau khi chụp ảnh, hình ảnh sẽ được scan ngay lập tức.</w:t>
            </w:r>
          </w:p>
        </w:tc>
      </w:tr>
      <w:tr w:rsidR="00C93471" w:rsidRPr="00EB4BA0" w14:paraId="5DB7F2C0" w14:textId="77777777" w:rsidTr="00C93471">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1077" w:type="dxa"/>
            <w:tcBorders>
              <w:top w:val="nil"/>
              <w:left w:val="nil"/>
              <w:bottom w:val="nil"/>
              <w:right w:val="nil"/>
            </w:tcBorders>
            <w:hideMark/>
          </w:tcPr>
          <w:p w14:paraId="711E7C01" w14:textId="3AD52E8F" w:rsidR="00C93471" w:rsidRPr="00EB4BA0" w:rsidRDefault="00C93471">
            <w:pPr>
              <w:pStyle w:val="BodyText"/>
              <w:ind w:left="0"/>
              <w:jc w:val="center"/>
              <w:rPr>
                <w:rFonts w:ascii="Times New Roman" w:hAnsi="Times New Roman" w:cs="Times New Roman"/>
                <w:noProof/>
                <w:sz w:val="26"/>
                <w:szCs w:val="26"/>
              </w:rPr>
            </w:pPr>
            <w:r w:rsidRPr="00EB4BA0">
              <w:rPr>
                <w:noProof/>
              </w:rPr>
              <w:drawing>
                <wp:anchor distT="0" distB="0" distL="114300" distR="114300" simplePos="0" relativeHeight="252625920" behindDoc="0" locked="0" layoutInCell="1" allowOverlap="1" wp14:anchorId="36ED2DC3" wp14:editId="42E3DE55">
                  <wp:simplePos x="0" y="0"/>
                  <wp:positionH relativeFrom="margin">
                    <wp:posOffset>168275</wp:posOffset>
                  </wp:positionH>
                  <wp:positionV relativeFrom="paragraph">
                    <wp:posOffset>132080</wp:posOffset>
                  </wp:positionV>
                  <wp:extent cx="334645" cy="306070"/>
                  <wp:effectExtent l="0" t="0" r="8255"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806075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4645" cy="306070"/>
                          </a:xfrm>
                          <a:prstGeom prst="rect">
                            <a:avLst/>
                          </a:prstGeom>
                          <a:noFill/>
                        </pic:spPr>
                      </pic:pic>
                    </a:graphicData>
                  </a:graphic>
                  <wp14:sizeRelH relativeFrom="page">
                    <wp14:pctWidth>0</wp14:pctWidth>
                  </wp14:sizeRelH>
                  <wp14:sizeRelV relativeFrom="page">
                    <wp14:pctHeight>0</wp14:pctHeight>
                  </wp14:sizeRelV>
                </wp:anchor>
              </w:drawing>
            </w:r>
          </w:p>
        </w:tc>
        <w:tc>
          <w:tcPr>
            <w:tcW w:w="8428" w:type="dxa"/>
            <w:tcBorders>
              <w:top w:val="nil"/>
              <w:left w:val="nil"/>
              <w:bottom w:val="nil"/>
              <w:right w:val="nil"/>
            </w:tcBorders>
            <w:hideMark/>
          </w:tcPr>
          <w:p w14:paraId="3988229B" w14:textId="77777777" w:rsidR="00C93471" w:rsidRPr="00EB4BA0" w:rsidRDefault="00C93471" w:rsidP="008E3C78">
            <w:pPr>
              <w:pStyle w:val="BodyText"/>
              <w:numPr>
                <w:ilvl w:val="0"/>
                <w:numId w:val="9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Truy cập vào thư viện hình ảnh.</w:t>
            </w:r>
          </w:p>
          <w:p w14:paraId="36A4720B" w14:textId="77777777" w:rsidR="00C93471" w:rsidRPr="00EB4BA0" w:rsidRDefault="00C93471" w:rsidP="008E3C78">
            <w:pPr>
              <w:pStyle w:val="BodyText"/>
              <w:numPr>
                <w:ilvl w:val="0"/>
                <w:numId w:val="9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Người dùng chọn ảnh mình muốn để Scan</w:t>
            </w:r>
          </w:p>
        </w:tc>
      </w:tr>
      <w:tr w:rsidR="00C93471" w:rsidRPr="00EB4BA0" w14:paraId="254F44E9" w14:textId="77777777" w:rsidTr="00C93471">
        <w:trPr>
          <w:trHeight w:val="346"/>
        </w:trPr>
        <w:tc>
          <w:tcPr>
            <w:cnfStyle w:val="001000000000" w:firstRow="0" w:lastRow="0" w:firstColumn="1" w:lastColumn="0" w:oddVBand="0" w:evenVBand="0" w:oddHBand="0" w:evenHBand="0" w:firstRowFirstColumn="0" w:firstRowLastColumn="0" w:lastRowFirstColumn="0" w:lastRowLastColumn="0"/>
            <w:tcW w:w="1077" w:type="dxa"/>
            <w:tcBorders>
              <w:top w:val="nil"/>
              <w:left w:val="nil"/>
              <w:bottom w:val="nil"/>
              <w:right w:val="nil"/>
            </w:tcBorders>
            <w:hideMark/>
          </w:tcPr>
          <w:p w14:paraId="74E89905" w14:textId="28D0B960" w:rsidR="00C93471" w:rsidRPr="00EB4BA0" w:rsidRDefault="00C93471">
            <w:pPr>
              <w:pStyle w:val="BodyText"/>
              <w:ind w:left="0"/>
              <w:jc w:val="center"/>
              <w:rPr>
                <w:rFonts w:ascii="Times New Roman" w:hAnsi="Times New Roman" w:cs="Times New Roman"/>
                <w:noProof/>
                <w:sz w:val="26"/>
                <w:szCs w:val="26"/>
              </w:rPr>
            </w:pPr>
            <w:r w:rsidRPr="00EB4BA0">
              <w:rPr>
                <w:noProof/>
              </w:rPr>
              <w:drawing>
                <wp:anchor distT="0" distB="0" distL="114300" distR="114300" simplePos="0" relativeHeight="252626944" behindDoc="0" locked="0" layoutInCell="1" allowOverlap="1" wp14:anchorId="4401550D" wp14:editId="0920FC68">
                  <wp:simplePos x="0" y="0"/>
                  <wp:positionH relativeFrom="column">
                    <wp:posOffset>180975</wp:posOffset>
                  </wp:positionH>
                  <wp:positionV relativeFrom="paragraph">
                    <wp:posOffset>3175</wp:posOffset>
                  </wp:positionV>
                  <wp:extent cx="282575" cy="282575"/>
                  <wp:effectExtent l="0" t="0" r="3175" b="317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806075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2575" cy="282575"/>
                          </a:xfrm>
                          <a:prstGeom prst="rect">
                            <a:avLst/>
                          </a:prstGeom>
                          <a:noFill/>
                        </pic:spPr>
                      </pic:pic>
                    </a:graphicData>
                  </a:graphic>
                  <wp14:sizeRelH relativeFrom="page">
                    <wp14:pctWidth>0</wp14:pctWidth>
                  </wp14:sizeRelH>
                  <wp14:sizeRelV relativeFrom="page">
                    <wp14:pctHeight>0</wp14:pctHeight>
                  </wp14:sizeRelV>
                </wp:anchor>
              </w:drawing>
            </w:r>
          </w:p>
        </w:tc>
        <w:tc>
          <w:tcPr>
            <w:tcW w:w="8428" w:type="dxa"/>
            <w:tcBorders>
              <w:top w:val="nil"/>
              <w:left w:val="nil"/>
              <w:bottom w:val="nil"/>
              <w:right w:val="nil"/>
            </w:tcBorders>
            <w:hideMark/>
          </w:tcPr>
          <w:p w14:paraId="1A435CE4" w14:textId="77777777" w:rsidR="00C93471" w:rsidRPr="00EB4BA0" w:rsidRDefault="00C93471" w:rsidP="008E3C78">
            <w:pPr>
              <w:pStyle w:val="BodyText"/>
              <w:numPr>
                <w:ilvl w:val="0"/>
                <w:numId w:val="9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Đoạn text được scan từ hình ảnh.v</w:t>
            </w:r>
          </w:p>
        </w:tc>
      </w:tr>
      <w:tr w:rsidR="00C93471" w:rsidRPr="00EB4BA0" w14:paraId="7B9A1099" w14:textId="77777777" w:rsidTr="00C93471">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1077" w:type="dxa"/>
            <w:tcBorders>
              <w:top w:val="nil"/>
              <w:left w:val="nil"/>
              <w:bottom w:val="nil"/>
              <w:right w:val="nil"/>
            </w:tcBorders>
            <w:hideMark/>
          </w:tcPr>
          <w:p w14:paraId="6D136D51" w14:textId="00FE07F3" w:rsidR="00C93471" w:rsidRPr="00EB4BA0" w:rsidRDefault="00C93471">
            <w:pPr>
              <w:pStyle w:val="BodyText"/>
              <w:ind w:left="0"/>
              <w:jc w:val="center"/>
              <w:rPr>
                <w:rFonts w:ascii="Times New Roman" w:hAnsi="Times New Roman" w:cs="Times New Roman"/>
                <w:noProof/>
                <w:sz w:val="26"/>
                <w:szCs w:val="26"/>
              </w:rPr>
            </w:pPr>
            <w:r w:rsidRPr="00EB4BA0">
              <w:rPr>
                <w:noProof/>
              </w:rPr>
              <w:drawing>
                <wp:anchor distT="0" distB="0" distL="114300" distR="114300" simplePos="0" relativeHeight="252627968" behindDoc="0" locked="0" layoutInCell="1" allowOverlap="1" wp14:anchorId="0228AAF1" wp14:editId="3C3EAD16">
                  <wp:simplePos x="0" y="0"/>
                  <wp:positionH relativeFrom="column">
                    <wp:posOffset>163830</wp:posOffset>
                  </wp:positionH>
                  <wp:positionV relativeFrom="paragraph">
                    <wp:posOffset>-6350</wp:posOffset>
                  </wp:positionV>
                  <wp:extent cx="327660" cy="32766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806075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7660" cy="327660"/>
                          </a:xfrm>
                          <a:prstGeom prst="rect">
                            <a:avLst/>
                          </a:prstGeom>
                          <a:noFill/>
                        </pic:spPr>
                      </pic:pic>
                    </a:graphicData>
                  </a:graphic>
                  <wp14:sizeRelH relativeFrom="page">
                    <wp14:pctWidth>0</wp14:pctWidth>
                  </wp14:sizeRelH>
                  <wp14:sizeRelV relativeFrom="page">
                    <wp14:pctHeight>0</wp14:pctHeight>
                  </wp14:sizeRelV>
                </wp:anchor>
              </w:drawing>
            </w:r>
          </w:p>
        </w:tc>
        <w:tc>
          <w:tcPr>
            <w:tcW w:w="8428" w:type="dxa"/>
            <w:tcBorders>
              <w:top w:val="nil"/>
              <w:left w:val="nil"/>
              <w:bottom w:val="nil"/>
              <w:right w:val="nil"/>
            </w:tcBorders>
            <w:hideMark/>
          </w:tcPr>
          <w:p w14:paraId="1D55B1FE" w14:textId="77777777" w:rsidR="00C93471" w:rsidRPr="00EB4BA0" w:rsidRDefault="00C93471" w:rsidP="008E3C78">
            <w:pPr>
              <w:pStyle w:val="BodyText"/>
              <w:numPr>
                <w:ilvl w:val="0"/>
                <w:numId w:val="9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Bật đền Flash</w:t>
            </w:r>
          </w:p>
        </w:tc>
      </w:tr>
      <w:tr w:rsidR="00C93471" w:rsidRPr="00EB4BA0" w14:paraId="5C1F1156" w14:textId="77777777" w:rsidTr="00C93471">
        <w:trPr>
          <w:trHeight w:val="106"/>
        </w:trPr>
        <w:tc>
          <w:tcPr>
            <w:cnfStyle w:val="001000000000" w:firstRow="0" w:lastRow="0" w:firstColumn="1" w:lastColumn="0" w:oddVBand="0" w:evenVBand="0" w:oddHBand="0" w:evenHBand="0" w:firstRowFirstColumn="0" w:firstRowLastColumn="0" w:lastRowFirstColumn="0" w:lastRowLastColumn="0"/>
            <w:tcW w:w="1077" w:type="dxa"/>
            <w:tcBorders>
              <w:top w:val="nil"/>
              <w:left w:val="nil"/>
              <w:bottom w:val="nil"/>
              <w:right w:val="nil"/>
            </w:tcBorders>
          </w:tcPr>
          <w:p w14:paraId="6DA5F4EE" w14:textId="165F3DB0" w:rsidR="00C93471" w:rsidRPr="00EB4BA0" w:rsidRDefault="00C93471">
            <w:pPr>
              <w:pStyle w:val="BodyText"/>
              <w:ind w:left="0"/>
              <w:jc w:val="center"/>
              <w:rPr>
                <w:noProof/>
              </w:rPr>
            </w:pPr>
            <w:r w:rsidRPr="00EB4BA0">
              <w:rPr>
                <w:rFonts w:ascii="Times New Roman" w:hAnsi="Times New Roman" w:cs="Times New Roman"/>
                <w:noProof/>
                <w:sz w:val="26"/>
                <w:szCs w:val="26"/>
              </w:rPr>
              <w:drawing>
                <wp:anchor distT="0" distB="0" distL="114300" distR="114300" simplePos="0" relativeHeight="252630016" behindDoc="0" locked="0" layoutInCell="1" allowOverlap="1" wp14:anchorId="5ECE5570" wp14:editId="764B2944">
                  <wp:simplePos x="0" y="0"/>
                  <wp:positionH relativeFrom="column">
                    <wp:posOffset>177421</wp:posOffset>
                  </wp:positionH>
                  <wp:positionV relativeFrom="paragraph">
                    <wp:posOffset>35664</wp:posOffset>
                  </wp:positionV>
                  <wp:extent cx="272956" cy="272956"/>
                  <wp:effectExtent l="0" t="0" r="0" b="0"/>
                  <wp:wrapNone/>
                  <wp:docPr id="1478060882" name="Picture 1478060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2956" cy="272956"/>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28" w:type="dxa"/>
            <w:tcBorders>
              <w:top w:val="nil"/>
              <w:left w:val="nil"/>
              <w:bottom w:val="nil"/>
              <w:right w:val="nil"/>
            </w:tcBorders>
          </w:tcPr>
          <w:p w14:paraId="12B24573" w14:textId="49207605" w:rsidR="00C93471" w:rsidRPr="00EB4BA0" w:rsidRDefault="00C93471" w:rsidP="008E3C78">
            <w:pPr>
              <w:pStyle w:val="BodyText"/>
              <w:numPr>
                <w:ilvl w:val="0"/>
                <w:numId w:val="9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Lưu lại văn bản được Scan</w:t>
            </w:r>
          </w:p>
        </w:tc>
      </w:tr>
      <w:tr w:rsidR="00C93471" w:rsidRPr="00EB4BA0" w14:paraId="23BAAEB9" w14:textId="77777777" w:rsidTr="00C93471">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1077" w:type="dxa"/>
            <w:tcBorders>
              <w:top w:val="nil"/>
              <w:left w:val="nil"/>
              <w:bottom w:val="nil"/>
              <w:right w:val="nil"/>
            </w:tcBorders>
          </w:tcPr>
          <w:p w14:paraId="185940F7" w14:textId="4E9E325D" w:rsidR="00C93471" w:rsidRPr="00EB4BA0" w:rsidRDefault="00C93471">
            <w:pPr>
              <w:pStyle w:val="BodyText"/>
              <w:ind w:left="0"/>
              <w:jc w:val="center"/>
              <w:rPr>
                <w:noProof/>
              </w:rPr>
            </w:pPr>
            <w:r w:rsidRPr="00EB4BA0">
              <w:rPr>
                <w:rFonts w:ascii="Times New Roman" w:hAnsi="Times New Roman" w:cs="Times New Roman"/>
                <w:noProof/>
                <w:sz w:val="26"/>
                <w:szCs w:val="26"/>
              </w:rPr>
              <w:drawing>
                <wp:anchor distT="0" distB="0" distL="114300" distR="114300" simplePos="0" relativeHeight="252632064" behindDoc="0" locked="0" layoutInCell="1" allowOverlap="1" wp14:anchorId="25FF0981" wp14:editId="62AC2C75">
                  <wp:simplePos x="0" y="0"/>
                  <wp:positionH relativeFrom="column">
                    <wp:posOffset>147081</wp:posOffset>
                  </wp:positionH>
                  <wp:positionV relativeFrom="paragraph">
                    <wp:posOffset>29162</wp:posOffset>
                  </wp:positionV>
                  <wp:extent cx="272942" cy="272942"/>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4573" cy="27457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428" w:type="dxa"/>
            <w:tcBorders>
              <w:top w:val="nil"/>
              <w:left w:val="nil"/>
              <w:bottom w:val="nil"/>
              <w:right w:val="nil"/>
            </w:tcBorders>
          </w:tcPr>
          <w:p w14:paraId="331E128E" w14:textId="756590C0" w:rsidR="00C93471" w:rsidRPr="00EB4BA0" w:rsidRDefault="00C93471" w:rsidP="008E3C78">
            <w:pPr>
              <w:pStyle w:val="BodyText"/>
              <w:numPr>
                <w:ilvl w:val="0"/>
                <w:numId w:val="9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Chia sẽ văn bản dưới dạng Text.</w:t>
            </w:r>
          </w:p>
        </w:tc>
      </w:tr>
      <w:tr w:rsidR="00C93471" w:rsidRPr="00EB4BA0" w14:paraId="4C903484" w14:textId="77777777" w:rsidTr="00C93471">
        <w:trPr>
          <w:trHeight w:val="106"/>
        </w:trPr>
        <w:tc>
          <w:tcPr>
            <w:cnfStyle w:val="001000000000" w:firstRow="0" w:lastRow="0" w:firstColumn="1" w:lastColumn="0" w:oddVBand="0" w:evenVBand="0" w:oddHBand="0" w:evenHBand="0" w:firstRowFirstColumn="0" w:firstRowLastColumn="0" w:lastRowFirstColumn="0" w:lastRowLastColumn="0"/>
            <w:tcW w:w="1077" w:type="dxa"/>
            <w:tcBorders>
              <w:top w:val="nil"/>
              <w:left w:val="nil"/>
              <w:bottom w:val="nil"/>
              <w:right w:val="nil"/>
            </w:tcBorders>
          </w:tcPr>
          <w:p w14:paraId="6301D835" w14:textId="3D9736DB" w:rsidR="00C93471" w:rsidRPr="00EB4BA0" w:rsidRDefault="00C93471">
            <w:pPr>
              <w:pStyle w:val="BodyText"/>
              <w:ind w:left="0"/>
              <w:jc w:val="center"/>
              <w:rPr>
                <w:noProof/>
              </w:rPr>
            </w:pPr>
            <w:r w:rsidRPr="00EB4BA0">
              <w:rPr>
                <w:rFonts w:ascii="Times New Roman" w:hAnsi="Times New Roman" w:cs="Times New Roman"/>
                <w:noProof/>
                <w:sz w:val="26"/>
                <w:szCs w:val="26"/>
              </w:rPr>
              <w:drawing>
                <wp:anchor distT="0" distB="0" distL="114300" distR="114300" simplePos="0" relativeHeight="252634112" behindDoc="0" locked="0" layoutInCell="1" allowOverlap="1" wp14:anchorId="6D204400" wp14:editId="381D72EF">
                  <wp:simplePos x="0" y="0"/>
                  <wp:positionH relativeFrom="column">
                    <wp:posOffset>160596</wp:posOffset>
                  </wp:positionH>
                  <wp:positionV relativeFrom="paragraph">
                    <wp:posOffset>40964</wp:posOffset>
                  </wp:positionV>
                  <wp:extent cx="259656" cy="259656"/>
                  <wp:effectExtent l="0" t="0" r="7620" b="762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9656" cy="259656"/>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28" w:type="dxa"/>
            <w:tcBorders>
              <w:top w:val="nil"/>
              <w:left w:val="nil"/>
              <w:bottom w:val="nil"/>
              <w:right w:val="nil"/>
            </w:tcBorders>
          </w:tcPr>
          <w:p w14:paraId="58D05D18" w14:textId="56B5C79A" w:rsidR="00C93471" w:rsidRPr="00EB4BA0" w:rsidRDefault="00C93471" w:rsidP="008E3C78">
            <w:pPr>
              <w:pStyle w:val="BodyText"/>
              <w:numPr>
                <w:ilvl w:val="0"/>
                <w:numId w:val="9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Chia sẽ văn bản dưới dạng file txt</w:t>
            </w:r>
          </w:p>
        </w:tc>
      </w:tr>
      <w:tr w:rsidR="00C93471" w:rsidRPr="00EB4BA0" w14:paraId="5500CB45" w14:textId="77777777" w:rsidTr="00C93471">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1077" w:type="dxa"/>
            <w:tcBorders>
              <w:top w:val="nil"/>
              <w:left w:val="nil"/>
              <w:bottom w:val="single" w:sz="4" w:space="0" w:color="4BACC6" w:themeColor="accent5"/>
              <w:right w:val="nil"/>
            </w:tcBorders>
          </w:tcPr>
          <w:p w14:paraId="6B69F8AD" w14:textId="55E299AB" w:rsidR="00C93471" w:rsidRPr="00EB4BA0" w:rsidRDefault="00C93471">
            <w:pPr>
              <w:pStyle w:val="BodyText"/>
              <w:ind w:left="0"/>
              <w:jc w:val="center"/>
              <w:rPr>
                <w:rFonts w:ascii="Times New Roman" w:hAnsi="Times New Roman" w:cs="Times New Roman"/>
                <w:noProof/>
                <w:sz w:val="26"/>
                <w:szCs w:val="26"/>
              </w:rPr>
            </w:pPr>
            <w:r w:rsidRPr="00EB4BA0">
              <w:rPr>
                <w:noProof/>
                <w:u w:val="single"/>
              </w:rPr>
              <w:drawing>
                <wp:anchor distT="0" distB="0" distL="114300" distR="114300" simplePos="0" relativeHeight="252636160" behindDoc="0" locked="0" layoutInCell="1" allowOverlap="1" wp14:anchorId="712E1746" wp14:editId="278C872C">
                  <wp:simplePos x="0" y="0"/>
                  <wp:positionH relativeFrom="column">
                    <wp:posOffset>129828</wp:posOffset>
                  </wp:positionH>
                  <wp:positionV relativeFrom="paragraph">
                    <wp:posOffset>36123</wp:posOffset>
                  </wp:positionV>
                  <wp:extent cx="306489" cy="306489"/>
                  <wp:effectExtent l="0" t="0" r="0" b="0"/>
                  <wp:wrapNone/>
                  <wp:docPr id="36" name="Picture 36" descr="C:\Users\admin\Downloads\icons8-circled-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icons8-circled-9-48.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9619" cy="309619"/>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28" w:type="dxa"/>
            <w:tcBorders>
              <w:top w:val="nil"/>
              <w:left w:val="nil"/>
              <w:bottom w:val="single" w:sz="4" w:space="0" w:color="4BACC6" w:themeColor="accent5"/>
              <w:right w:val="nil"/>
            </w:tcBorders>
          </w:tcPr>
          <w:p w14:paraId="5B75E5E1" w14:textId="6A9652D5" w:rsidR="00C93471" w:rsidRPr="00EB4BA0" w:rsidRDefault="00C93471" w:rsidP="008E3C78">
            <w:pPr>
              <w:pStyle w:val="BodyText"/>
              <w:numPr>
                <w:ilvl w:val="0"/>
                <w:numId w:val="9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Copy văn bản</w:t>
            </w:r>
          </w:p>
        </w:tc>
      </w:tr>
    </w:tbl>
    <w:p w14:paraId="311907FF" w14:textId="642EE1FF" w:rsidR="00A86847" w:rsidRPr="00EB4BA0" w:rsidRDefault="00A86847" w:rsidP="00A86847">
      <w:pPr>
        <w:rPr>
          <w:b/>
          <w:bCs/>
          <w:u w:val="single"/>
        </w:rPr>
      </w:pPr>
    </w:p>
    <w:p w14:paraId="0FAFBE94" w14:textId="4413BDD1" w:rsidR="00C93471" w:rsidRPr="00EB4BA0" w:rsidRDefault="00A86847" w:rsidP="00A86847">
      <w:pPr>
        <w:rPr>
          <w:b/>
          <w:bCs/>
          <w:u w:val="single"/>
        </w:rPr>
      </w:pPr>
      <w:r w:rsidRPr="00EB4BA0">
        <w:rPr>
          <w:b/>
          <w:bCs/>
          <w:u w:val="single"/>
        </w:rPr>
        <w:br w:type="page"/>
      </w:r>
    </w:p>
    <w:p w14:paraId="0D07FD1C" w14:textId="63D126DC" w:rsidR="00A86847" w:rsidRPr="00EB4BA0" w:rsidRDefault="00A86847" w:rsidP="00A86847">
      <w:pPr>
        <w:rPr>
          <w:b/>
          <w:bCs/>
        </w:rPr>
      </w:pPr>
      <w:r w:rsidRPr="00EB4BA0">
        <w:rPr>
          <w:b/>
          <w:bCs/>
        </w:rPr>
        <w:lastRenderedPageBreak/>
        <w:t>Trang lưu các văn bản Scan.</w:t>
      </w:r>
    </w:p>
    <w:p w14:paraId="69CCA8FA" w14:textId="5BE9A21E" w:rsidR="00A86847" w:rsidRPr="00EB4BA0" w:rsidRDefault="00A86847" w:rsidP="008E3C78">
      <w:pPr>
        <w:pStyle w:val="ListParagraph"/>
        <w:numPr>
          <w:ilvl w:val="0"/>
          <w:numId w:val="91"/>
        </w:numPr>
        <w:rPr>
          <w:bCs/>
        </w:rPr>
      </w:pPr>
      <w:r w:rsidRPr="00EB4BA0">
        <w:rPr>
          <w:bCs/>
        </w:rPr>
        <w:t xml:space="preserve">Người dùng được </w:t>
      </w:r>
      <w:r w:rsidR="00CB5027" w:rsidRPr="00EB4BA0">
        <w:rPr>
          <w:bCs/>
        </w:rPr>
        <w:t xml:space="preserve">các văn bản Scan </w:t>
      </w:r>
      <w:r w:rsidRPr="00EB4BA0">
        <w:rPr>
          <w:bCs/>
        </w:rPr>
        <w:t>phép xóa.</w:t>
      </w:r>
    </w:p>
    <w:p w14:paraId="19FD5BA1" w14:textId="77777777" w:rsidR="006310EC" w:rsidRPr="00EB4BA0" w:rsidRDefault="00A86847" w:rsidP="006310EC">
      <w:pPr>
        <w:keepNext/>
        <w:jc w:val="center"/>
      </w:pPr>
      <w:r w:rsidRPr="00EB4BA0">
        <w:rPr>
          <w:bCs/>
          <w:noProof/>
        </w:rPr>
        <w:drawing>
          <wp:inline distT="0" distB="0" distL="0" distR="0" wp14:anchorId="2410775E" wp14:editId="4174BFD2">
            <wp:extent cx="3296093" cy="6085207"/>
            <wp:effectExtent l="0" t="0" r="0" b="0"/>
            <wp:docPr id="53" name="Picture 53" descr="C:\Users\admin\Desktop\Hình Anh do an\z3462416902012_4d33936970febe41728e7b29ae5144f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Hình Anh do an\z3462416902012_4d33936970febe41728e7b29ae5144f6.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66026" cy="6214317"/>
                    </a:xfrm>
                    <a:prstGeom prst="rect">
                      <a:avLst/>
                    </a:prstGeom>
                    <a:noFill/>
                    <a:ln>
                      <a:noFill/>
                    </a:ln>
                  </pic:spPr>
                </pic:pic>
              </a:graphicData>
            </a:graphic>
          </wp:inline>
        </w:drawing>
      </w:r>
    </w:p>
    <w:p w14:paraId="102F760B" w14:textId="27EF59F9" w:rsidR="00A86847" w:rsidRPr="00EB4BA0" w:rsidRDefault="006310EC" w:rsidP="006310EC">
      <w:pPr>
        <w:pStyle w:val="Caption"/>
        <w:jc w:val="center"/>
        <w:rPr>
          <w:bCs/>
        </w:rPr>
      </w:pPr>
      <w:bookmarkStart w:id="172" w:name="_Toc105144449"/>
      <w:r w:rsidRPr="00EB4BA0">
        <w:t xml:space="preserve">User Interface </w:t>
      </w:r>
      <w:fldSimple w:instr=" SEQ User_Interface \* ARABIC ">
        <w:r w:rsidR="00242C19" w:rsidRPr="00EB4BA0">
          <w:rPr>
            <w:noProof/>
          </w:rPr>
          <w:t>19</w:t>
        </w:r>
      </w:fldSimple>
      <w:r w:rsidRPr="00EB4BA0">
        <w:t>: History Scan Text</w:t>
      </w:r>
      <w:bookmarkEnd w:id="172"/>
    </w:p>
    <w:p w14:paraId="60EA9D82" w14:textId="77777777" w:rsidR="006310EC" w:rsidRPr="00EB4BA0" w:rsidRDefault="00EC1495" w:rsidP="006310EC">
      <w:pPr>
        <w:keepNext/>
        <w:jc w:val="center"/>
      </w:pPr>
      <w:r w:rsidRPr="00EB4BA0">
        <w:rPr>
          <w:noProof/>
        </w:rPr>
        <w:lastRenderedPageBreak/>
        <w:drawing>
          <wp:anchor distT="0" distB="0" distL="114300" distR="114300" simplePos="0" relativeHeight="252351488" behindDoc="0" locked="0" layoutInCell="1" allowOverlap="1" wp14:anchorId="05487262" wp14:editId="645FA927">
            <wp:simplePos x="0" y="0"/>
            <wp:positionH relativeFrom="column">
              <wp:posOffset>3657410</wp:posOffset>
            </wp:positionH>
            <wp:positionV relativeFrom="paragraph">
              <wp:posOffset>887105</wp:posOffset>
            </wp:positionV>
            <wp:extent cx="255489" cy="255489"/>
            <wp:effectExtent l="0" t="0" r="0" b="0"/>
            <wp:wrapNone/>
            <wp:docPr id="1478060769" name="Picture 147806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5489" cy="2554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B4BA0">
        <w:rPr>
          <w:noProof/>
        </w:rPr>
        <w:drawing>
          <wp:anchor distT="0" distB="0" distL="114300" distR="114300" simplePos="0" relativeHeight="252349440" behindDoc="0" locked="0" layoutInCell="1" allowOverlap="1" wp14:anchorId="79A5E0D0" wp14:editId="15009762">
            <wp:simplePos x="0" y="0"/>
            <wp:positionH relativeFrom="column">
              <wp:posOffset>1869554</wp:posOffset>
            </wp:positionH>
            <wp:positionV relativeFrom="paragraph">
              <wp:posOffset>2111868</wp:posOffset>
            </wp:positionV>
            <wp:extent cx="269553" cy="269553"/>
            <wp:effectExtent l="0" t="0" r="0" b="0"/>
            <wp:wrapNone/>
            <wp:docPr id="1478060768" name="Picture 1478060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9553" cy="2695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6EC5" w:rsidRPr="00EB4BA0">
        <w:rPr>
          <w:b/>
          <w:bCs/>
          <w:noProof/>
          <w:u w:val="single"/>
        </w:rPr>
        <w:drawing>
          <wp:inline distT="0" distB="0" distL="0" distR="0" wp14:anchorId="1D933627" wp14:editId="1C27908B">
            <wp:extent cx="3374087" cy="6605752"/>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ain2.jpg"/>
                    <pic:cNvPicPr/>
                  </pic:nvPicPr>
                  <pic:blipFill>
                    <a:blip r:embed="rId82">
                      <a:extLst>
                        <a:ext uri="{28A0092B-C50C-407E-A947-70E740481C1C}">
                          <a14:useLocalDpi xmlns:a14="http://schemas.microsoft.com/office/drawing/2010/main" val="0"/>
                        </a:ext>
                      </a:extLst>
                    </a:blip>
                    <a:stretch>
                      <a:fillRect/>
                    </a:stretch>
                  </pic:blipFill>
                  <pic:spPr>
                    <a:xfrm>
                      <a:off x="0" y="0"/>
                      <a:ext cx="3393676" cy="6644103"/>
                    </a:xfrm>
                    <a:prstGeom prst="rect">
                      <a:avLst/>
                    </a:prstGeom>
                  </pic:spPr>
                </pic:pic>
              </a:graphicData>
            </a:graphic>
          </wp:inline>
        </w:drawing>
      </w:r>
    </w:p>
    <w:p w14:paraId="27BFB972" w14:textId="47103C87" w:rsidR="009D34EF" w:rsidRPr="00EB4BA0" w:rsidRDefault="006310EC" w:rsidP="006310EC">
      <w:pPr>
        <w:pStyle w:val="Caption"/>
        <w:jc w:val="center"/>
      </w:pPr>
      <w:bookmarkStart w:id="173" w:name="_Toc105144450"/>
      <w:r w:rsidRPr="00EB4BA0">
        <w:t xml:space="preserve">User Interface </w:t>
      </w:r>
      <w:fldSimple w:instr=" SEQ User_Interface \* ARABIC ">
        <w:r w:rsidR="00242C19" w:rsidRPr="00EB4BA0">
          <w:rPr>
            <w:noProof/>
          </w:rPr>
          <w:t>20</w:t>
        </w:r>
      </w:fldSimple>
      <w:r w:rsidRPr="00EB4BA0">
        <w:t>: Today Questions</w:t>
      </w:r>
      <w:bookmarkEnd w:id="173"/>
    </w:p>
    <w:p w14:paraId="0E11140E" w14:textId="77777777" w:rsidR="00EC1495" w:rsidRPr="00EB4BA0" w:rsidRDefault="00E84109">
      <w:pPr>
        <w:rPr>
          <w:b/>
          <w:u w:val="single"/>
        </w:rPr>
      </w:pPr>
      <w:r w:rsidRPr="00EB4BA0">
        <w:rPr>
          <w:b/>
          <w:u w:val="single"/>
        </w:rPr>
        <w:br w:type="page"/>
      </w:r>
    </w:p>
    <w:tbl>
      <w:tblPr>
        <w:tblStyle w:val="ListTable6Colorful-Accent5"/>
        <w:tblW w:w="9355" w:type="dxa"/>
        <w:tblLook w:val="04A0" w:firstRow="1" w:lastRow="0" w:firstColumn="1" w:lastColumn="0" w:noHBand="0" w:noVBand="1"/>
      </w:tblPr>
      <w:tblGrid>
        <w:gridCol w:w="1060"/>
        <w:gridCol w:w="8295"/>
      </w:tblGrid>
      <w:tr w:rsidR="00EC1495" w:rsidRPr="00EB4BA0" w14:paraId="30580B54" w14:textId="77777777" w:rsidTr="003E6A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403B0E3D" w14:textId="77777777" w:rsidR="00EC1495" w:rsidRPr="00EB4BA0" w:rsidRDefault="00EC1495" w:rsidP="003E6AE5">
            <w:pPr>
              <w:pStyle w:val="BodyText"/>
              <w:ind w:left="0"/>
              <w:jc w:val="center"/>
              <w:rPr>
                <w:rFonts w:ascii="Times New Roman" w:hAnsi="Times New Roman" w:cs="Times New Roman"/>
                <w:b w:val="0"/>
                <w:sz w:val="26"/>
                <w:szCs w:val="26"/>
              </w:rPr>
            </w:pPr>
            <w:r w:rsidRPr="00EB4BA0">
              <w:rPr>
                <w:rFonts w:ascii="Times New Roman" w:hAnsi="Times New Roman" w:cs="Times New Roman"/>
                <w:sz w:val="26"/>
                <w:szCs w:val="26"/>
              </w:rPr>
              <w:lastRenderedPageBreak/>
              <w:t>Mẫu</w:t>
            </w:r>
          </w:p>
        </w:tc>
        <w:tc>
          <w:tcPr>
            <w:tcW w:w="8295" w:type="dxa"/>
          </w:tcPr>
          <w:p w14:paraId="349E19FF" w14:textId="77777777" w:rsidR="00EC1495" w:rsidRPr="00EB4BA0" w:rsidRDefault="00EC1495" w:rsidP="003E6AE5">
            <w:pPr>
              <w:pStyle w:val="BodyText"/>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EB4BA0">
              <w:rPr>
                <w:rFonts w:ascii="Times New Roman" w:hAnsi="Times New Roman" w:cs="Times New Roman"/>
                <w:sz w:val="26"/>
                <w:szCs w:val="26"/>
              </w:rPr>
              <w:t>Mô tả</w:t>
            </w:r>
          </w:p>
        </w:tc>
      </w:tr>
      <w:tr w:rsidR="00EC1495" w:rsidRPr="00EB4BA0" w14:paraId="41B1F038" w14:textId="77777777" w:rsidTr="003E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3CB75821" w14:textId="77777777" w:rsidR="00EC1495" w:rsidRPr="00EB4BA0" w:rsidRDefault="00EC1495" w:rsidP="003E6AE5">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346368" behindDoc="0" locked="0" layoutInCell="1" allowOverlap="1" wp14:anchorId="775D283F" wp14:editId="4BDDFEB5">
                  <wp:simplePos x="0" y="0"/>
                  <wp:positionH relativeFrom="column">
                    <wp:posOffset>198566</wp:posOffset>
                  </wp:positionH>
                  <wp:positionV relativeFrom="paragraph">
                    <wp:posOffset>28699</wp:posOffset>
                  </wp:positionV>
                  <wp:extent cx="269553" cy="269553"/>
                  <wp:effectExtent l="0" t="0" r="0" b="0"/>
                  <wp:wrapNone/>
                  <wp:docPr id="1478060766" name="Picture 1478060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9553" cy="2695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60BCAFD2" w14:textId="75792A96" w:rsidR="00EC1495" w:rsidRPr="00EB4BA0" w:rsidRDefault="00EC1495"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Câu hỏi của người dùng được Admin phê duyệt</w:t>
            </w:r>
          </w:p>
        </w:tc>
      </w:tr>
      <w:tr w:rsidR="00EC1495" w:rsidRPr="00EB4BA0" w14:paraId="67F9DB41" w14:textId="77777777" w:rsidTr="003E6AE5">
        <w:tc>
          <w:tcPr>
            <w:cnfStyle w:val="001000000000" w:firstRow="0" w:lastRow="0" w:firstColumn="1" w:lastColumn="0" w:oddVBand="0" w:evenVBand="0" w:oddHBand="0" w:evenHBand="0" w:firstRowFirstColumn="0" w:firstRowLastColumn="0" w:lastRowFirstColumn="0" w:lastRowLastColumn="0"/>
            <w:tcW w:w="1060" w:type="dxa"/>
          </w:tcPr>
          <w:p w14:paraId="62596185" w14:textId="77777777" w:rsidR="00EC1495" w:rsidRPr="00EB4BA0" w:rsidRDefault="00EC1495" w:rsidP="003E6AE5">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347392" behindDoc="0" locked="0" layoutInCell="1" allowOverlap="1" wp14:anchorId="1E814F7B" wp14:editId="61D2E079">
                  <wp:simplePos x="0" y="0"/>
                  <wp:positionH relativeFrom="column">
                    <wp:posOffset>194529</wp:posOffset>
                  </wp:positionH>
                  <wp:positionV relativeFrom="paragraph">
                    <wp:posOffset>62887</wp:posOffset>
                  </wp:positionV>
                  <wp:extent cx="255489" cy="255489"/>
                  <wp:effectExtent l="0" t="0" r="0" b="0"/>
                  <wp:wrapNone/>
                  <wp:docPr id="1478060767" name="Picture 1478060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5489" cy="255489"/>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19FF089B" w14:textId="6F73EDF1" w:rsidR="00EC1495" w:rsidRPr="00EB4BA0" w:rsidRDefault="00EC1495" w:rsidP="008E3C78">
            <w:pPr>
              <w:pStyle w:val="BodyText"/>
              <w:numPr>
                <w:ilvl w:val="0"/>
                <w:numId w:val="7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Nút sẽ dẫn người dùng đến trang để trả lời câu hỏi.</w:t>
            </w:r>
          </w:p>
        </w:tc>
      </w:tr>
    </w:tbl>
    <w:p w14:paraId="052C008B" w14:textId="34E0E071" w:rsidR="00E84109" w:rsidRPr="00EB4BA0" w:rsidRDefault="00E84109">
      <w:pPr>
        <w:rPr>
          <w:b/>
          <w:u w:val="single"/>
        </w:rPr>
      </w:pPr>
    </w:p>
    <w:p w14:paraId="424B19C6" w14:textId="0F496D07" w:rsidR="00E84109" w:rsidRPr="00EB4BA0" w:rsidRDefault="00E84109" w:rsidP="003D05C1">
      <w:pPr>
        <w:pStyle w:val="ListParagraph"/>
        <w:numPr>
          <w:ilvl w:val="0"/>
          <w:numId w:val="7"/>
        </w:numPr>
        <w:rPr>
          <w:b/>
          <w:bCs/>
        </w:rPr>
      </w:pPr>
      <w:r w:rsidRPr="00EB4BA0">
        <w:rPr>
          <w:b/>
        </w:rPr>
        <w:t>Xây dựng trang trả lời các câu hỏi cho người dùng.</w:t>
      </w:r>
    </w:p>
    <w:p w14:paraId="0EE85A5F" w14:textId="61565320" w:rsidR="00E84109" w:rsidRPr="00EB4BA0" w:rsidRDefault="00E84109" w:rsidP="004C7C91">
      <w:pPr>
        <w:pStyle w:val="ListParagraph"/>
        <w:numPr>
          <w:ilvl w:val="1"/>
          <w:numId w:val="7"/>
        </w:numPr>
      </w:pPr>
      <w:r w:rsidRPr="00EB4BA0">
        <w:t>Người dùng có thể trả lời câu hỏi.</w:t>
      </w:r>
    </w:p>
    <w:p w14:paraId="47BFD2AF" w14:textId="3989341E" w:rsidR="00E84109" w:rsidRPr="00EB4BA0" w:rsidRDefault="00E84109" w:rsidP="004C7C91">
      <w:pPr>
        <w:pStyle w:val="ListParagraph"/>
        <w:numPr>
          <w:ilvl w:val="1"/>
          <w:numId w:val="7"/>
        </w:numPr>
      </w:pPr>
      <w:r w:rsidRPr="00EB4BA0">
        <w:t>Câu trả lời sẽ được admin phê duyệt nếu hợp lệ sẽ được đẩy lên trang. Nhằm tránh trường hợp các người dùng Spam.</w:t>
      </w:r>
    </w:p>
    <w:p w14:paraId="5FA1268F" w14:textId="29BEDBCE" w:rsidR="00E84109" w:rsidRPr="00EB4BA0" w:rsidRDefault="00E84109" w:rsidP="004C7C91">
      <w:pPr>
        <w:pStyle w:val="ListParagraph"/>
        <w:numPr>
          <w:ilvl w:val="1"/>
          <w:numId w:val="7"/>
        </w:numPr>
      </w:pPr>
      <w:r w:rsidRPr="00EB4BA0">
        <w:t>Các câu trả lời sẽ được hiển thị tên tài khoản, nội dung, tiêu đề và thời gian trả lời.</w:t>
      </w:r>
    </w:p>
    <w:p w14:paraId="1A033026" w14:textId="7A1B2539" w:rsidR="00623748" w:rsidRPr="00EB4BA0" w:rsidRDefault="00623748" w:rsidP="008E3C78">
      <w:pPr>
        <w:pStyle w:val="ListParagraph"/>
        <w:numPr>
          <w:ilvl w:val="0"/>
          <w:numId w:val="86"/>
        </w:numPr>
      </w:pPr>
      <w:r w:rsidRPr="00EB4BA0">
        <w:t>Giải pháp: Lấy bộ dữ liệu User Reply từ Firebase RealTime Database đổ lên.</w:t>
      </w:r>
    </w:p>
    <w:p w14:paraId="7859F41B" w14:textId="77777777" w:rsidR="006310EC" w:rsidRPr="00EB4BA0" w:rsidRDefault="00505E4C" w:rsidP="006310EC">
      <w:pPr>
        <w:keepNext/>
        <w:jc w:val="center"/>
      </w:pPr>
      <w:r w:rsidRPr="00EB4BA0">
        <w:rPr>
          <w:noProof/>
        </w:rPr>
        <w:drawing>
          <wp:inline distT="0" distB="0" distL="0" distR="0" wp14:anchorId="38DCE5AC" wp14:editId="49E0B8E4">
            <wp:extent cx="3636334" cy="446151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53240" cy="4482252"/>
                    </a:xfrm>
                    <a:prstGeom prst="rect">
                      <a:avLst/>
                    </a:prstGeom>
                  </pic:spPr>
                </pic:pic>
              </a:graphicData>
            </a:graphic>
          </wp:inline>
        </w:drawing>
      </w:r>
    </w:p>
    <w:p w14:paraId="092363C9" w14:textId="2D3C9206" w:rsidR="009D34EF" w:rsidRPr="00EB4BA0" w:rsidRDefault="006310EC" w:rsidP="006310EC">
      <w:pPr>
        <w:pStyle w:val="Caption"/>
        <w:jc w:val="center"/>
      </w:pPr>
      <w:bookmarkStart w:id="174" w:name="_Toc105144451"/>
      <w:r w:rsidRPr="00EB4BA0">
        <w:t xml:space="preserve">User Interface </w:t>
      </w:r>
      <w:fldSimple w:instr=" SEQ User_Interface \* ARABIC ">
        <w:r w:rsidR="00242C19" w:rsidRPr="00EB4BA0">
          <w:rPr>
            <w:noProof/>
          </w:rPr>
          <w:t>21</w:t>
        </w:r>
      </w:fldSimple>
      <w:r w:rsidRPr="00EB4BA0">
        <w:t>: Reply Question</w:t>
      </w:r>
      <w:bookmarkEnd w:id="174"/>
    </w:p>
    <w:p w14:paraId="7D76A62C" w14:textId="012A5E61" w:rsidR="00EC1495" w:rsidRPr="00EB4BA0" w:rsidRDefault="00EC1495" w:rsidP="00EC1495">
      <w:pPr>
        <w:pStyle w:val="Caption"/>
        <w:jc w:val="center"/>
      </w:pPr>
    </w:p>
    <w:tbl>
      <w:tblPr>
        <w:tblStyle w:val="ListTable6Colorful-Accent5"/>
        <w:tblW w:w="9355" w:type="dxa"/>
        <w:tblLook w:val="04A0" w:firstRow="1" w:lastRow="0" w:firstColumn="1" w:lastColumn="0" w:noHBand="0" w:noVBand="1"/>
      </w:tblPr>
      <w:tblGrid>
        <w:gridCol w:w="1060"/>
        <w:gridCol w:w="8295"/>
      </w:tblGrid>
      <w:tr w:rsidR="00EC1495" w:rsidRPr="00EB4BA0" w14:paraId="5F31A66D" w14:textId="77777777" w:rsidTr="003E6A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4BD1DC98" w14:textId="77777777" w:rsidR="00EC1495" w:rsidRPr="00EB4BA0" w:rsidRDefault="00EC1495" w:rsidP="003E6AE5">
            <w:pPr>
              <w:pStyle w:val="BodyText"/>
              <w:ind w:left="0"/>
              <w:jc w:val="center"/>
              <w:rPr>
                <w:rFonts w:ascii="Times New Roman" w:hAnsi="Times New Roman" w:cs="Times New Roman"/>
                <w:b w:val="0"/>
                <w:sz w:val="26"/>
                <w:szCs w:val="26"/>
              </w:rPr>
            </w:pPr>
            <w:r w:rsidRPr="00EB4BA0">
              <w:rPr>
                <w:rFonts w:ascii="Times New Roman" w:hAnsi="Times New Roman" w:cs="Times New Roman"/>
                <w:sz w:val="26"/>
                <w:szCs w:val="26"/>
              </w:rPr>
              <w:lastRenderedPageBreak/>
              <w:t>Mẫu</w:t>
            </w:r>
          </w:p>
        </w:tc>
        <w:tc>
          <w:tcPr>
            <w:tcW w:w="8295" w:type="dxa"/>
          </w:tcPr>
          <w:p w14:paraId="4D08A1BD" w14:textId="77777777" w:rsidR="00EC1495" w:rsidRPr="00EB4BA0" w:rsidRDefault="00EC1495" w:rsidP="003E6AE5">
            <w:pPr>
              <w:pStyle w:val="BodyText"/>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EB4BA0">
              <w:rPr>
                <w:rFonts w:ascii="Times New Roman" w:hAnsi="Times New Roman" w:cs="Times New Roman"/>
                <w:sz w:val="26"/>
                <w:szCs w:val="26"/>
              </w:rPr>
              <w:t>Mô tả</w:t>
            </w:r>
          </w:p>
        </w:tc>
      </w:tr>
      <w:tr w:rsidR="00EC1495" w:rsidRPr="00EB4BA0" w14:paraId="2BD8B2CA" w14:textId="77777777" w:rsidTr="003E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0ECA8A7A" w14:textId="77777777" w:rsidR="00EC1495" w:rsidRPr="00EB4BA0" w:rsidRDefault="00EC1495" w:rsidP="003E6AE5">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359680" behindDoc="0" locked="0" layoutInCell="1" allowOverlap="1" wp14:anchorId="091F7C2D" wp14:editId="17EB7283">
                  <wp:simplePos x="0" y="0"/>
                  <wp:positionH relativeFrom="column">
                    <wp:posOffset>198566</wp:posOffset>
                  </wp:positionH>
                  <wp:positionV relativeFrom="paragraph">
                    <wp:posOffset>28699</wp:posOffset>
                  </wp:positionV>
                  <wp:extent cx="269553" cy="269553"/>
                  <wp:effectExtent l="0" t="0" r="0" b="0"/>
                  <wp:wrapNone/>
                  <wp:docPr id="1478060773" name="Picture 1478060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9553" cy="2695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0B2F2CDC" w14:textId="66DBA3BA" w:rsidR="00EC1495" w:rsidRPr="00EB4BA0" w:rsidRDefault="00EC1495"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Nút back quay về trang home.</w:t>
            </w:r>
          </w:p>
        </w:tc>
      </w:tr>
      <w:tr w:rsidR="00EC1495" w:rsidRPr="00EB4BA0" w14:paraId="39E99037" w14:textId="77777777" w:rsidTr="003E6AE5">
        <w:tc>
          <w:tcPr>
            <w:cnfStyle w:val="001000000000" w:firstRow="0" w:lastRow="0" w:firstColumn="1" w:lastColumn="0" w:oddVBand="0" w:evenVBand="0" w:oddHBand="0" w:evenHBand="0" w:firstRowFirstColumn="0" w:firstRowLastColumn="0" w:lastRowFirstColumn="0" w:lastRowLastColumn="0"/>
            <w:tcW w:w="1060" w:type="dxa"/>
          </w:tcPr>
          <w:p w14:paraId="334FB212" w14:textId="78CF0175" w:rsidR="00EC1495" w:rsidRPr="00EB4BA0" w:rsidRDefault="00EC1495" w:rsidP="003E6AE5">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360704" behindDoc="0" locked="0" layoutInCell="1" allowOverlap="1" wp14:anchorId="3E94CCDA" wp14:editId="4BCEA5B2">
                  <wp:simplePos x="0" y="0"/>
                  <wp:positionH relativeFrom="column">
                    <wp:posOffset>197741</wp:posOffset>
                  </wp:positionH>
                  <wp:positionV relativeFrom="paragraph">
                    <wp:posOffset>17780</wp:posOffset>
                  </wp:positionV>
                  <wp:extent cx="287079" cy="287079"/>
                  <wp:effectExtent l="0" t="0" r="0" b="0"/>
                  <wp:wrapNone/>
                  <wp:docPr id="1478060774" name="Picture 1478060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7079" cy="287079"/>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36CEE30F" w14:textId="6C726A90" w:rsidR="00EC1495" w:rsidRPr="00EB4BA0" w:rsidRDefault="00EC1495" w:rsidP="008E3C78">
            <w:pPr>
              <w:pStyle w:val="BodyText"/>
              <w:numPr>
                <w:ilvl w:val="0"/>
                <w:numId w:val="7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Nút thêm câu trả lời.</w:t>
            </w:r>
          </w:p>
        </w:tc>
      </w:tr>
      <w:tr w:rsidR="00EC1495" w:rsidRPr="00EB4BA0" w14:paraId="78B009BD" w14:textId="77777777" w:rsidTr="003E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504E58AF" w14:textId="191C96B9" w:rsidR="00EC1495" w:rsidRPr="00EB4BA0" w:rsidRDefault="00EC1495" w:rsidP="003E6AE5">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361728" behindDoc="0" locked="0" layoutInCell="1" allowOverlap="1" wp14:anchorId="6EF93A1A" wp14:editId="3B0BF6D2">
                  <wp:simplePos x="0" y="0"/>
                  <wp:positionH relativeFrom="margin">
                    <wp:posOffset>168275</wp:posOffset>
                  </wp:positionH>
                  <wp:positionV relativeFrom="paragraph">
                    <wp:posOffset>21722</wp:posOffset>
                  </wp:positionV>
                  <wp:extent cx="334521" cy="306374"/>
                  <wp:effectExtent l="0" t="0" r="8890" b="0"/>
                  <wp:wrapNone/>
                  <wp:docPr id="1478060775" name="Picture 1478060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4521" cy="30637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52288CD8" w14:textId="0295ED9E" w:rsidR="00EC1495" w:rsidRPr="00EB4BA0" w:rsidRDefault="00EC1495"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Người dùng có thể Click vào câu hỏi để xem chi tiết.</w:t>
            </w:r>
          </w:p>
        </w:tc>
      </w:tr>
    </w:tbl>
    <w:p w14:paraId="4AB24EF0" w14:textId="77777777" w:rsidR="00B80F7C" w:rsidRPr="00EB4BA0" w:rsidRDefault="00B80F7C" w:rsidP="00EC1495">
      <w:pPr>
        <w:pStyle w:val="Caption"/>
        <w:rPr>
          <w:b/>
          <w:bCs/>
        </w:rPr>
      </w:pPr>
    </w:p>
    <w:p w14:paraId="7F57EBC4" w14:textId="0F5F7EFA" w:rsidR="00B80F7C" w:rsidRPr="00EB4BA0" w:rsidRDefault="00B80F7C" w:rsidP="004C7C91">
      <w:pPr>
        <w:pStyle w:val="ListParagraph"/>
        <w:numPr>
          <w:ilvl w:val="0"/>
          <w:numId w:val="7"/>
        </w:numPr>
      </w:pPr>
      <w:r w:rsidRPr="00EB4BA0">
        <w:t>Khi người dùng nhấn nút add, ứng dụng sẽ hiện lên một Dialog cho phép người dùng nhập thông tin câu trả lời.</w:t>
      </w:r>
    </w:p>
    <w:p w14:paraId="78D6A4A6" w14:textId="63E9D9B8" w:rsidR="00B80F7C" w:rsidRPr="00EB4BA0" w:rsidRDefault="00B80F7C" w:rsidP="004C7C91">
      <w:pPr>
        <w:pStyle w:val="ListParagraph"/>
        <w:numPr>
          <w:ilvl w:val="0"/>
          <w:numId w:val="7"/>
        </w:numPr>
      </w:pPr>
      <w:r w:rsidRPr="00EB4BA0">
        <w:t>Hệ thống sẽ hiện thông báo thành công nếu người dùng nhập đầy đủ các trường.</w:t>
      </w:r>
    </w:p>
    <w:p w14:paraId="4F83B0B9" w14:textId="63772C73" w:rsidR="00B80F7C" w:rsidRPr="00EB4BA0" w:rsidRDefault="007B5228" w:rsidP="00B80F7C">
      <w:pPr>
        <w:pStyle w:val="ListParagraph"/>
        <w:numPr>
          <w:ilvl w:val="0"/>
          <w:numId w:val="7"/>
        </w:numPr>
        <w:rPr>
          <w:color w:val="4F81BD" w:themeColor="accent1"/>
        </w:rPr>
      </w:pPr>
      <w:r w:rsidRPr="00EB4BA0">
        <w:t xml:space="preserve">Dữ liệu sẽ được lưu vào </w:t>
      </w:r>
      <w:r w:rsidR="00175215" w:rsidRPr="00EB4BA0">
        <w:t xml:space="preserve">Data riêng cho đến khi Admin phê duyệt và đẩy lên bộ dữ liệu </w:t>
      </w:r>
      <w:r w:rsidR="00175215" w:rsidRPr="00EB4BA0">
        <w:rPr>
          <w:color w:val="4F81BD" w:themeColor="accent1"/>
        </w:rPr>
        <w:t>User Reply</w:t>
      </w:r>
    </w:p>
    <w:p w14:paraId="046EFC26" w14:textId="77777777" w:rsidR="006310EC" w:rsidRPr="00EB4BA0" w:rsidRDefault="00CB5027" w:rsidP="006310EC">
      <w:pPr>
        <w:keepNext/>
        <w:jc w:val="center"/>
      </w:pPr>
      <w:r w:rsidRPr="00EB4BA0">
        <w:drawing>
          <wp:inline distT="0" distB="0" distL="0" distR="0" wp14:anchorId="05D69655" wp14:editId="2978D0FA">
            <wp:extent cx="3933376" cy="4423145"/>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84"/>
                    <a:stretch>
                      <a:fillRect/>
                    </a:stretch>
                  </pic:blipFill>
                  <pic:spPr>
                    <a:xfrm>
                      <a:off x="0" y="0"/>
                      <a:ext cx="3939920" cy="4430504"/>
                    </a:xfrm>
                    <a:prstGeom prst="rect">
                      <a:avLst/>
                    </a:prstGeom>
                  </pic:spPr>
                </pic:pic>
              </a:graphicData>
            </a:graphic>
          </wp:inline>
        </w:drawing>
      </w:r>
    </w:p>
    <w:p w14:paraId="03F7CAAD" w14:textId="70B4C240" w:rsidR="009D34EF" w:rsidRPr="00EB4BA0" w:rsidRDefault="006310EC" w:rsidP="006310EC">
      <w:pPr>
        <w:pStyle w:val="Caption"/>
        <w:jc w:val="center"/>
      </w:pPr>
      <w:bookmarkStart w:id="175" w:name="_Toc105144452"/>
      <w:r w:rsidRPr="00EB4BA0">
        <w:t xml:space="preserve">User Interface </w:t>
      </w:r>
      <w:fldSimple w:instr=" SEQ User_Interface \* ARABIC ">
        <w:r w:rsidR="00242C19" w:rsidRPr="00EB4BA0">
          <w:rPr>
            <w:noProof/>
          </w:rPr>
          <w:t>22</w:t>
        </w:r>
      </w:fldSimple>
      <w:r w:rsidRPr="00EB4BA0">
        <w:t>: Success Message Dialog Ask Question</w:t>
      </w:r>
      <w:bookmarkEnd w:id="175"/>
    </w:p>
    <w:p w14:paraId="29784C97" w14:textId="77777777" w:rsidR="00B80F7C" w:rsidRPr="00EB4BA0" w:rsidRDefault="00B80F7C">
      <w:pPr>
        <w:rPr>
          <w:b/>
          <w:bCs/>
        </w:rPr>
      </w:pPr>
      <w:r w:rsidRPr="00EB4BA0">
        <w:rPr>
          <w:b/>
        </w:rPr>
        <w:br w:type="page"/>
      </w:r>
    </w:p>
    <w:p w14:paraId="1AEF3AD2" w14:textId="56AB2FEE" w:rsidR="00B80F7C" w:rsidRPr="00EB4BA0" w:rsidRDefault="00B80F7C" w:rsidP="008E3C78">
      <w:pPr>
        <w:pStyle w:val="ListParagraph"/>
        <w:numPr>
          <w:ilvl w:val="0"/>
          <w:numId w:val="34"/>
        </w:numPr>
      </w:pPr>
      <w:r w:rsidRPr="00EB4BA0">
        <w:lastRenderedPageBreak/>
        <w:t>Khi người dùng không nhập đầy đủ các trường</w:t>
      </w:r>
      <w:r w:rsidR="00E32CA1" w:rsidRPr="00EB4BA0">
        <w:t xml:space="preserve"> thông tin</w:t>
      </w:r>
      <w:r w:rsidRPr="00EB4BA0">
        <w:t xml:space="preserve"> ứng dụng sẽ trả lại thông báo gửi không thành công và yêu cầu người dùng nhập lại.</w:t>
      </w:r>
    </w:p>
    <w:p w14:paraId="14DD989E" w14:textId="77777777" w:rsidR="006310EC" w:rsidRPr="00EB4BA0" w:rsidRDefault="00471B25" w:rsidP="006310EC">
      <w:pPr>
        <w:keepNext/>
        <w:jc w:val="center"/>
      </w:pPr>
      <w:r w:rsidRPr="00EB4BA0">
        <w:rPr>
          <w:noProof/>
        </w:rPr>
        <w:drawing>
          <wp:inline distT="0" distB="0" distL="0" distR="0" wp14:anchorId="241D6840" wp14:editId="632D41ED">
            <wp:extent cx="3537328" cy="6819900"/>
            <wp:effectExtent l="0" t="0" r="6350" b="0"/>
            <wp:docPr id="1478060535" name="Picture 14780605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0535" name="Picture 1478060535" descr="Graphical user interface, application&#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44094" cy="6832944"/>
                    </a:xfrm>
                    <a:prstGeom prst="rect">
                      <a:avLst/>
                    </a:prstGeom>
                    <a:noFill/>
                    <a:ln>
                      <a:noFill/>
                    </a:ln>
                  </pic:spPr>
                </pic:pic>
              </a:graphicData>
            </a:graphic>
          </wp:inline>
        </w:drawing>
      </w:r>
    </w:p>
    <w:p w14:paraId="76B523C1" w14:textId="509CA30E" w:rsidR="009D34EF" w:rsidRPr="00EB4BA0" w:rsidRDefault="006310EC" w:rsidP="006310EC">
      <w:pPr>
        <w:pStyle w:val="Caption"/>
        <w:jc w:val="center"/>
      </w:pPr>
      <w:bookmarkStart w:id="176" w:name="_Toc105144453"/>
      <w:r w:rsidRPr="00EB4BA0">
        <w:t xml:space="preserve">User Interface </w:t>
      </w:r>
      <w:fldSimple w:instr=" SEQ User_Interface \* ARABIC ">
        <w:r w:rsidR="00242C19" w:rsidRPr="00EB4BA0">
          <w:rPr>
            <w:noProof/>
          </w:rPr>
          <w:t>23</w:t>
        </w:r>
      </w:fldSimple>
      <w:r w:rsidRPr="00EB4BA0">
        <w:t>: Error Message Dialog Ask Question</w:t>
      </w:r>
      <w:bookmarkEnd w:id="176"/>
    </w:p>
    <w:p w14:paraId="5DA51CFF" w14:textId="586A07AC" w:rsidR="00E84109" w:rsidRPr="00EB4BA0" w:rsidRDefault="00E84109" w:rsidP="00471B25">
      <w:pPr>
        <w:jc w:val="center"/>
        <w:rPr>
          <w:b/>
          <w:bCs/>
        </w:rPr>
      </w:pPr>
      <w:r w:rsidRPr="00EB4BA0">
        <w:rPr>
          <w:b/>
        </w:rPr>
        <w:br w:type="page"/>
      </w:r>
    </w:p>
    <w:p w14:paraId="74D01DF5" w14:textId="24581E3B" w:rsidR="0090331A" w:rsidRPr="00EB4BA0" w:rsidRDefault="00471B25" w:rsidP="008E3C78">
      <w:pPr>
        <w:pStyle w:val="ListParagraph"/>
        <w:numPr>
          <w:ilvl w:val="0"/>
          <w:numId w:val="34"/>
        </w:numPr>
      </w:pPr>
      <w:r w:rsidRPr="00EB4BA0">
        <w:lastRenderedPageBreak/>
        <w:t>Phần Top Score hiển thị Top điểm cao nhất của tất cả các bài thi gồ</w:t>
      </w:r>
      <w:r w:rsidR="00801F6E" w:rsidRPr="00EB4BA0">
        <w:t>m : Nation, Engl</w:t>
      </w:r>
      <w:r w:rsidRPr="00EB4BA0">
        <w:t>ish, Xamarin, IQ.</w:t>
      </w:r>
    </w:p>
    <w:p w14:paraId="4D5496DC" w14:textId="317B560D" w:rsidR="00471B25" w:rsidRPr="00EB4BA0" w:rsidRDefault="00471B25" w:rsidP="008E3C78">
      <w:pPr>
        <w:pStyle w:val="ListParagraph"/>
        <w:numPr>
          <w:ilvl w:val="0"/>
          <w:numId w:val="34"/>
        </w:numPr>
      </w:pPr>
      <w:r w:rsidRPr="00EB4BA0">
        <w:t>Người dùng có thể click vào từng bản xếp hạng để xem chi tiết.</w:t>
      </w:r>
    </w:p>
    <w:p w14:paraId="3EDD5E83" w14:textId="1BF49094" w:rsidR="0090331A" w:rsidRPr="00EB4BA0" w:rsidRDefault="00F85540" w:rsidP="008E3C78">
      <w:pPr>
        <w:pStyle w:val="ListParagraph"/>
        <w:numPr>
          <w:ilvl w:val="0"/>
          <w:numId w:val="34"/>
        </w:numPr>
      </w:pPr>
      <w:r w:rsidRPr="00EB4BA0">
        <w:t>Today Quiz hiển thị tất cả các bài thì, người dùng có thể Click vào thực hiện bài thi.</w:t>
      </w:r>
    </w:p>
    <w:p w14:paraId="66168833" w14:textId="77777777" w:rsidR="006310EC" w:rsidRPr="00EB4BA0" w:rsidRDefault="00FC1597" w:rsidP="006310EC">
      <w:pPr>
        <w:keepNext/>
        <w:jc w:val="center"/>
      </w:pPr>
      <w:r w:rsidRPr="00EB4BA0">
        <w:rPr>
          <w:noProof/>
        </w:rPr>
        <w:drawing>
          <wp:anchor distT="0" distB="0" distL="114300" distR="114300" simplePos="0" relativeHeight="252365824" behindDoc="0" locked="0" layoutInCell="1" allowOverlap="1" wp14:anchorId="78D540B2" wp14:editId="444F3090">
            <wp:simplePos x="0" y="0"/>
            <wp:positionH relativeFrom="column">
              <wp:posOffset>1542614</wp:posOffset>
            </wp:positionH>
            <wp:positionV relativeFrom="paragraph">
              <wp:posOffset>4679826</wp:posOffset>
            </wp:positionV>
            <wp:extent cx="382137" cy="382137"/>
            <wp:effectExtent l="0" t="0" r="0" b="0"/>
            <wp:wrapNone/>
            <wp:docPr id="1478060780" name="Picture 1478060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3914" cy="3839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B4BA0">
        <w:rPr>
          <w:noProof/>
        </w:rPr>
        <w:drawing>
          <wp:anchor distT="0" distB="0" distL="114300" distR="114300" simplePos="0" relativeHeight="252363776" behindDoc="0" locked="0" layoutInCell="1" allowOverlap="1" wp14:anchorId="02BD4F47" wp14:editId="222397AB">
            <wp:simplePos x="0" y="0"/>
            <wp:positionH relativeFrom="column">
              <wp:posOffset>2642851</wp:posOffset>
            </wp:positionH>
            <wp:positionV relativeFrom="paragraph">
              <wp:posOffset>1103677</wp:posOffset>
            </wp:positionV>
            <wp:extent cx="368490" cy="368490"/>
            <wp:effectExtent l="0" t="0" r="0" b="0"/>
            <wp:wrapNone/>
            <wp:docPr id="1478060779" name="Picture 1478060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8490" cy="368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6A96" w:rsidRPr="00EB4BA0">
        <w:rPr>
          <w:b/>
          <w:bCs/>
          <w:noProof/>
          <w:u w:val="single"/>
        </w:rPr>
        <w:drawing>
          <wp:inline distT="0" distB="0" distL="0" distR="0" wp14:anchorId="4A900B84" wp14:editId="5CFF8ABC">
            <wp:extent cx="3490525" cy="5950424"/>
            <wp:effectExtent l="0" t="0" r="0" b="0"/>
            <wp:docPr id="40" name="Picture 40" descr="C:\Users\admin\Documents\ThucTap\ma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cuments\ThucTap\main3.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04548" cy="5974330"/>
                    </a:xfrm>
                    <a:prstGeom prst="rect">
                      <a:avLst/>
                    </a:prstGeom>
                    <a:noFill/>
                    <a:ln>
                      <a:noFill/>
                    </a:ln>
                  </pic:spPr>
                </pic:pic>
              </a:graphicData>
            </a:graphic>
          </wp:inline>
        </w:drawing>
      </w:r>
    </w:p>
    <w:p w14:paraId="09289E73" w14:textId="1F52EDEF" w:rsidR="00A1219F" w:rsidRPr="00EB4BA0" w:rsidRDefault="006310EC" w:rsidP="006310EC">
      <w:pPr>
        <w:pStyle w:val="Caption"/>
        <w:jc w:val="center"/>
      </w:pPr>
      <w:bookmarkStart w:id="177" w:name="_Toc105144454"/>
      <w:r w:rsidRPr="00EB4BA0">
        <w:t xml:space="preserve">User Interface </w:t>
      </w:r>
      <w:fldSimple w:instr=" SEQ User_Interface \* ARABIC ">
        <w:r w:rsidR="00242C19" w:rsidRPr="00EB4BA0">
          <w:rPr>
            <w:noProof/>
          </w:rPr>
          <w:t>24</w:t>
        </w:r>
      </w:fldSimple>
      <w:r w:rsidRPr="00EB4BA0">
        <w:t>: Top Score &amp; Today Quiz</w:t>
      </w:r>
      <w:bookmarkEnd w:id="177"/>
    </w:p>
    <w:p w14:paraId="325E7D1D" w14:textId="6DF282A5" w:rsidR="00FC1597" w:rsidRPr="00EB4BA0" w:rsidRDefault="00FC1597">
      <w:r w:rsidRPr="00EB4BA0">
        <w:br w:type="page"/>
      </w:r>
    </w:p>
    <w:tbl>
      <w:tblPr>
        <w:tblStyle w:val="ListTable6Colorful-Accent5"/>
        <w:tblW w:w="9355" w:type="dxa"/>
        <w:tblLook w:val="04A0" w:firstRow="1" w:lastRow="0" w:firstColumn="1" w:lastColumn="0" w:noHBand="0" w:noVBand="1"/>
      </w:tblPr>
      <w:tblGrid>
        <w:gridCol w:w="1060"/>
        <w:gridCol w:w="8295"/>
      </w:tblGrid>
      <w:tr w:rsidR="00FC1597" w:rsidRPr="00EB4BA0" w14:paraId="10932875" w14:textId="77777777" w:rsidTr="003E6A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6BE1EB54" w14:textId="77777777" w:rsidR="00FC1597" w:rsidRPr="00EB4BA0" w:rsidRDefault="00FC1597" w:rsidP="003E6AE5">
            <w:pPr>
              <w:pStyle w:val="BodyText"/>
              <w:ind w:left="0"/>
              <w:jc w:val="center"/>
              <w:rPr>
                <w:rFonts w:ascii="Times New Roman" w:hAnsi="Times New Roman" w:cs="Times New Roman"/>
                <w:b w:val="0"/>
                <w:sz w:val="26"/>
                <w:szCs w:val="26"/>
              </w:rPr>
            </w:pPr>
            <w:r w:rsidRPr="00EB4BA0">
              <w:rPr>
                <w:rFonts w:ascii="Times New Roman" w:hAnsi="Times New Roman" w:cs="Times New Roman"/>
                <w:sz w:val="26"/>
                <w:szCs w:val="26"/>
              </w:rPr>
              <w:lastRenderedPageBreak/>
              <w:t>Mẫu</w:t>
            </w:r>
          </w:p>
        </w:tc>
        <w:tc>
          <w:tcPr>
            <w:tcW w:w="8295" w:type="dxa"/>
          </w:tcPr>
          <w:p w14:paraId="550DE190" w14:textId="77777777" w:rsidR="00FC1597" w:rsidRPr="00EB4BA0" w:rsidRDefault="00FC1597" w:rsidP="003E6AE5">
            <w:pPr>
              <w:pStyle w:val="BodyText"/>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EB4BA0">
              <w:rPr>
                <w:rFonts w:ascii="Times New Roman" w:hAnsi="Times New Roman" w:cs="Times New Roman"/>
                <w:sz w:val="26"/>
                <w:szCs w:val="26"/>
              </w:rPr>
              <w:t>Mô tả</w:t>
            </w:r>
          </w:p>
        </w:tc>
      </w:tr>
      <w:tr w:rsidR="00FC1597" w:rsidRPr="00EB4BA0" w14:paraId="112D4424" w14:textId="77777777" w:rsidTr="003E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7883CD7E" w14:textId="77777777" w:rsidR="00FC1597" w:rsidRPr="00EB4BA0" w:rsidRDefault="00FC1597" w:rsidP="003E6AE5">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367872" behindDoc="0" locked="0" layoutInCell="1" allowOverlap="1" wp14:anchorId="7A999F56" wp14:editId="7282B295">
                  <wp:simplePos x="0" y="0"/>
                  <wp:positionH relativeFrom="column">
                    <wp:posOffset>198566</wp:posOffset>
                  </wp:positionH>
                  <wp:positionV relativeFrom="paragraph">
                    <wp:posOffset>28699</wp:posOffset>
                  </wp:positionV>
                  <wp:extent cx="269553" cy="269553"/>
                  <wp:effectExtent l="0" t="0" r="0" b="0"/>
                  <wp:wrapNone/>
                  <wp:docPr id="1478060781" name="Picture 1478060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9553" cy="2695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736F556E" w14:textId="6EAB377B" w:rsidR="00FC1597" w:rsidRPr="00EB4BA0" w:rsidRDefault="00FC1597"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Điểm bài thi của người dùng. Khi người dùng Click vào sẽ dẫn đến trang xem chi tiết điểm cao.</w:t>
            </w:r>
          </w:p>
        </w:tc>
      </w:tr>
      <w:tr w:rsidR="00FC1597" w:rsidRPr="00EB4BA0" w14:paraId="7F2CA395" w14:textId="77777777" w:rsidTr="003E6AE5">
        <w:tc>
          <w:tcPr>
            <w:cnfStyle w:val="001000000000" w:firstRow="0" w:lastRow="0" w:firstColumn="1" w:lastColumn="0" w:oddVBand="0" w:evenVBand="0" w:oddHBand="0" w:evenHBand="0" w:firstRowFirstColumn="0" w:firstRowLastColumn="0" w:lastRowFirstColumn="0" w:lastRowLastColumn="0"/>
            <w:tcW w:w="1060" w:type="dxa"/>
          </w:tcPr>
          <w:p w14:paraId="109BD134" w14:textId="77777777" w:rsidR="00FC1597" w:rsidRPr="00EB4BA0" w:rsidRDefault="00FC1597" w:rsidP="003E6AE5">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368896" behindDoc="0" locked="0" layoutInCell="1" allowOverlap="1" wp14:anchorId="1B09E036" wp14:editId="667E415B">
                  <wp:simplePos x="0" y="0"/>
                  <wp:positionH relativeFrom="column">
                    <wp:posOffset>197485</wp:posOffset>
                  </wp:positionH>
                  <wp:positionV relativeFrom="paragraph">
                    <wp:posOffset>49311</wp:posOffset>
                  </wp:positionV>
                  <wp:extent cx="287079" cy="287079"/>
                  <wp:effectExtent l="0" t="0" r="0" b="0"/>
                  <wp:wrapNone/>
                  <wp:docPr id="1478060782" name="Picture 1478060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7079" cy="287079"/>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44B56D3D" w14:textId="44D83374" w:rsidR="00FC1597" w:rsidRPr="00EB4BA0" w:rsidRDefault="00FC1597" w:rsidP="008E3C78">
            <w:pPr>
              <w:pStyle w:val="BodyText"/>
              <w:numPr>
                <w:ilvl w:val="0"/>
                <w:numId w:val="7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Khi ấn nút play ứng dụng sẽ dẫn đến trang chờ với lời giới thiệu và cấp độ cho người dùng chọn để bắt đầu bài thi.</w:t>
            </w:r>
          </w:p>
        </w:tc>
      </w:tr>
    </w:tbl>
    <w:p w14:paraId="490451D4" w14:textId="77777777" w:rsidR="00FC1597" w:rsidRPr="00EB4BA0" w:rsidRDefault="00FC1597" w:rsidP="00FC1597"/>
    <w:p w14:paraId="74D8AA34" w14:textId="71363E63" w:rsidR="00FC1597" w:rsidRPr="00EB4BA0" w:rsidRDefault="00A2344B" w:rsidP="00FC1597">
      <w:r w:rsidRPr="00EB4BA0">
        <w:t>Trang xem chi tiết điểm của tất cả các lần thi của người dùng.</w:t>
      </w:r>
    </w:p>
    <w:p w14:paraId="4ED37CC1" w14:textId="77777777" w:rsidR="006310EC" w:rsidRPr="00EB4BA0" w:rsidRDefault="00FC1597" w:rsidP="006310EC">
      <w:pPr>
        <w:keepNext/>
        <w:jc w:val="center"/>
      </w:pPr>
      <w:r w:rsidRPr="00EB4BA0">
        <w:rPr>
          <w:noProof/>
        </w:rPr>
        <w:drawing>
          <wp:inline distT="0" distB="0" distL="0" distR="0" wp14:anchorId="75C8103E" wp14:editId="034406E4">
            <wp:extent cx="3752215" cy="5238750"/>
            <wp:effectExtent l="0" t="0" r="635" b="0"/>
            <wp:docPr id="1478060683" name="Picture 14780606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0683" name="Picture 1478060683" descr="Graphical user interface, text, application&#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56213" cy="5244332"/>
                    </a:xfrm>
                    <a:prstGeom prst="rect">
                      <a:avLst/>
                    </a:prstGeom>
                    <a:noFill/>
                    <a:ln>
                      <a:noFill/>
                    </a:ln>
                  </pic:spPr>
                </pic:pic>
              </a:graphicData>
            </a:graphic>
          </wp:inline>
        </w:drawing>
      </w:r>
    </w:p>
    <w:p w14:paraId="4369EC51" w14:textId="13776F9E" w:rsidR="005234F0" w:rsidRPr="00EB4BA0" w:rsidRDefault="006310EC" w:rsidP="006310EC">
      <w:pPr>
        <w:pStyle w:val="Caption"/>
        <w:jc w:val="center"/>
      </w:pPr>
      <w:bookmarkStart w:id="178" w:name="_Toc105144455"/>
      <w:r w:rsidRPr="00EB4BA0">
        <w:t xml:space="preserve">User Interface </w:t>
      </w:r>
      <w:fldSimple w:instr=" SEQ User_Interface \* ARABIC ">
        <w:r w:rsidR="00242C19" w:rsidRPr="00EB4BA0">
          <w:rPr>
            <w:noProof/>
          </w:rPr>
          <w:t>25</w:t>
        </w:r>
      </w:fldSimple>
      <w:r w:rsidRPr="00EB4BA0">
        <w:t>: List Of Score</w:t>
      </w:r>
      <w:bookmarkEnd w:id="178"/>
    </w:p>
    <w:p w14:paraId="519BBB10" w14:textId="220AC9CE" w:rsidR="005234F0" w:rsidRPr="00EB4BA0" w:rsidRDefault="005234F0" w:rsidP="005234F0">
      <w:pPr>
        <w:pStyle w:val="Caption"/>
        <w:jc w:val="center"/>
      </w:pPr>
    </w:p>
    <w:p w14:paraId="76AD018D" w14:textId="0A0A2CEB" w:rsidR="00A2344B" w:rsidRPr="00EB4BA0" w:rsidRDefault="001E6FC7" w:rsidP="005234F0">
      <w:pPr>
        <w:jc w:val="center"/>
      </w:pPr>
      <w:r w:rsidRPr="00EB4BA0">
        <w:br w:type="page"/>
      </w:r>
    </w:p>
    <w:p w14:paraId="073B6160" w14:textId="03B5A533" w:rsidR="00F85540" w:rsidRPr="00EB4BA0" w:rsidRDefault="001E6FC7" w:rsidP="008E3C78">
      <w:pPr>
        <w:pStyle w:val="ListParagraph"/>
        <w:numPr>
          <w:ilvl w:val="0"/>
          <w:numId w:val="35"/>
        </w:numPr>
      </w:pPr>
      <w:r w:rsidRPr="00EB4BA0">
        <w:lastRenderedPageBreak/>
        <w:t>N</w:t>
      </w:r>
      <w:r w:rsidR="00F85540" w:rsidRPr="00EB4BA0">
        <w:t>gười dùng còn có thể tự thêm câu hỏi cho các bài kiểm tra. Sau khi thêm nội dung kiểm tra người dùng có thể thực hiện luôn bài kiểm tra.</w:t>
      </w:r>
    </w:p>
    <w:p w14:paraId="12003E55" w14:textId="4CC141D9" w:rsidR="00F85540" w:rsidRPr="00EB4BA0" w:rsidRDefault="00F85540" w:rsidP="008E3C78">
      <w:pPr>
        <w:pStyle w:val="ListParagraph"/>
        <w:numPr>
          <w:ilvl w:val="0"/>
          <w:numId w:val="35"/>
        </w:numPr>
      </w:pPr>
      <w:r w:rsidRPr="00EB4BA0">
        <w:t>Today Word sẽ hiện thị các từ vựng Tiếng Anh được Admin phê duyệt theo ngày và đẩy lên.</w:t>
      </w:r>
    </w:p>
    <w:p w14:paraId="3B872675" w14:textId="113FB7FA" w:rsidR="00F85540" w:rsidRPr="00EB4BA0" w:rsidRDefault="00AC7FF1" w:rsidP="00AC7FF1">
      <w:pPr>
        <w:tabs>
          <w:tab w:val="left" w:pos="425"/>
        </w:tabs>
        <w:spacing w:line="360" w:lineRule="auto"/>
        <w:ind w:left="1224"/>
        <w:rPr>
          <w:b/>
          <w:u w:val="single"/>
        </w:rPr>
      </w:pPr>
      <w:r w:rsidRPr="00EB4BA0">
        <w:rPr>
          <w:b/>
          <w:u w:val="single"/>
        </w:rPr>
        <w:t>Layouts</w:t>
      </w:r>
    </w:p>
    <w:p w14:paraId="1A24E497" w14:textId="77777777" w:rsidR="006310EC" w:rsidRPr="00EB4BA0" w:rsidRDefault="00505E4C" w:rsidP="006310EC">
      <w:pPr>
        <w:keepNext/>
        <w:jc w:val="center"/>
      </w:pPr>
      <w:r w:rsidRPr="00EB4BA0">
        <w:rPr>
          <w:noProof/>
        </w:rPr>
        <w:drawing>
          <wp:inline distT="0" distB="0" distL="0" distR="0" wp14:anchorId="2B1E014A" wp14:editId="2B35824F">
            <wp:extent cx="4589304" cy="6069725"/>
            <wp:effectExtent l="0" t="0" r="190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00534" cy="6084577"/>
                    </a:xfrm>
                    <a:prstGeom prst="rect">
                      <a:avLst/>
                    </a:prstGeom>
                  </pic:spPr>
                </pic:pic>
              </a:graphicData>
            </a:graphic>
          </wp:inline>
        </w:drawing>
      </w:r>
    </w:p>
    <w:p w14:paraId="1978BA8B" w14:textId="37683A2F" w:rsidR="00A1219F" w:rsidRPr="00EB4BA0" w:rsidRDefault="006310EC" w:rsidP="006310EC">
      <w:pPr>
        <w:pStyle w:val="Caption"/>
        <w:jc w:val="center"/>
      </w:pPr>
      <w:bookmarkStart w:id="179" w:name="_Toc105144456"/>
      <w:r w:rsidRPr="00EB4BA0">
        <w:t xml:space="preserve">User Interface </w:t>
      </w:r>
      <w:fldSimple w:instr=" SEQ User_Interface \* ARABIC ">
        <w:r w:rsidR="00242C19" w:rsidRPr="00EB4BA0">
          <w:rPr>
            <w:noProof/>
          </w:rPr>
          <w:t>26</w:t>
        </w:r>
      </w:fldSimple>
      <w:r w:rsidRPr="00EB4BA0">
        <w:t>: TodayWord &amp; AddQuestionTest</w:t>
      </w:r>
      <w:bookmarkEnd w:id="179"/>
    </w:p>
    <w:p w14:paraId="18BDF2EB" w14:textId="69F216D7" w:rsidR="00FC1597" w:rsidRPr="00EB4BA0" w:rsidRDefault="00536F37" w:rsidP="00536F37">
      <w:r w:rsidRPr="00EB4BA0">
        <w:br w:type="page"/>
      </w:r>
    </w:p>
    <w:tbl>
      <w:tblPr>
        <w:tblStyle w:val="ListTable6Colorful-Accent5"/>
        <w:tblW w:w="9355" w:type="dxa"/>
        <w:tblLook w:val="04A0" w:firstRow="1" w:lastRow="0" w:firstColumn="1" w:lastColumn="0" w:noHBand="0" w:noVBand="1"/>
      </w:tblPr>
      <w:tblGrid>
        <w:gridCol w:w="1060"/>
        <w:gridCol w:w="8295"/>
      </w:tblGrid>
      <w:tr w:rsidR="00FC1597" w:rsidRPr="00EB4BA0" w14:paraId="249B6F49" w14:textId="77777777" w:rsidTr="003E6A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4A1CF24B" w14:textId="77777777" w:rsidR="00FC1597" w:rsidRPr="00EB4BA0" w:rsidRDefault="00FC1597" w:rsidP="003E6AE5">
            <w:pPr>
              <w:pStyle w:val="BodyText"/>
              <w:ind w:left="0"/>
              <w:jc w:val="center"/>
              <w:rPr>
                <w:rFonts w:ascii="Times New Roman" w:hAnsi="Times New Roman" w:cs="Times New Roman"/>
                <w:b w:val="0"/>
                <w:sz w:val="26"/>
                <w:szCs w:val="26"/>
              </w:rPr>
            </w:pPr>
            <w:r w:rsidRPr="00EB4BA0">
              <w:rPr>
                <w:rFonts w:ascii="Times New Roman" w:hAnsi="Times New Roman" w:cs="Times New Roman"/>
                <w:sz w:val="26"/>
                <w:szCs w:val="26"/>
              </w:rPr>
              <w:lastRenderedPageBreak/>
              <w:t>Mẫu</w:t>
            </w:r>
          </w:p>
        </w:tc>
        <w:tc>
          <w:tcPr>
            <w:tcW w:w="8295" w:type="dxa"/>
          </w:tcPr>
          <w:p w14:paraId="538807AE" w14:textId="77777777" w:rsidR="00FC1597" w:rsidRPr="00EB4BA0" w:rsidRDefault="00FC1597" w:rsidP="003E6AE5">
            <w:pPr>
              <w:pStyle w:val="BodyText"/>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EB4BA0">
              <w:rPr>
                <w:rFonts w:ascii="Times New Roman" w:hAnsi="Times New Roman" w:cs="Times New Roman"/>
                <w:sz w:val="26"/>
                <w:szCs w:val="26"/>
              </w:rPr>
              <w:t>Mô tả</w:t>
            </w:r>
          </w:p>
        </w:tc>
      </w:tr>
      <w:tr w:rsidR="00FC1597" w:rsidRPr="00EB4BA0" w14:paraId="0FD71422" w14:textId="77777777" w:rsidTr="003E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7A090B86" w14:textId="77777777" w:rsidR="00FC1597" w:rsidRPr="00EB4BA0" w:rsidRDefault="00FC1597" w:rsidP="003E6AE5">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379136" behindDoc="0" locked="0" layoutInCell="1" allowOverlap="1" wp14:anchorId="2DD23421" wp14:editId="79434268">
                  <wp:simplePos x="0" y="0"/>
                  <wp:positionH relativeFrom="column">
                    <wp:posOffset>170825</wp:posOffset>
                  </wp:positionH>
                  <wp:positionV relativeFrom="paragraph">
                    <wp:posOffset>83166</wp:posOffset>
                  </wp:positionV>
                  <wp:extent cx="269553" cy="269553"/>
                  <wp:effectExtent l="0" t="0" r="0" b="0"/>
                  <wp:wrapNone/>
                  <wp:docPr id="1478060789" name="Picture 1478060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9553" cy="2695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480C02E0" w14:textId="6FF2FE9A" w:rsidR="00FC1597" w:rsidRPr="00EB4BA0" w:rsidRDefault="00FC1597"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Khi người dùng Click vào chế độ này. Ứng dụng chuyển đến trang tự thêm nội dung cho bài thi.</w:t>
            </w:r>
          </w:p>
        </w:tc>
      </w:tr>
      <w:tr w:rsidR="00FC1597" w:rsidRPr="00EB4BA0" w14:paraId="4E2C3641" w14:textId="77777777" w:rsidTr="003E6AE5">
        <w:tc>
          <w:tcPr>
            <w:cnfStyle w:val="001000000000" w:firstRow="0" w:lastRow="0" w:firstColumn="1" w:lastColumn="0" w:oddVBand="0" w:evenVBand="0" w:oddHBand="0" w:evenHBand="0" w:firstRowFirstColumn="0" w:firstRowLastColumn="0" w:lastRowFirstColumn="0" w:lastRowLastColumn="0"/>
            <w:tcW w:w="1060" w:type="dxa"/>
          </w:tcPr>
          <w:p w14:paraId="492C1E23" w14:textId="35A9BA84" w:rsidR="00FC1597" w:rsidRPr="00EB4BA0" w:rsidRDefault="00FC1597" w:rsidP="003E6AE5">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380160" behindDoc="0" locked="0" layoutInCell="1" allowOverlap="1" wp14:anchorId="08AD66CA" wp14:editId="3F1BD2EF">
                  <wp:simplePos x="0" y="0"/>
                  <wp:positionH relativeFrom="column">
                    <wp:posOffset>178445</wp:posOffset>
                  </wp:positionH>
                  <wp:positionV relativeFrom="paragraph">
                    <wp:posOffset>37778</wp:posOffset>
                  </wp:positionV>
                  <wp:extent cx="287079" cy="287079"/>
                  <wp:effectExtent l="0" t="0" r="0" b="0"/>
                  <wp:wrapNone/>
                  <wp:docPr id="1478060790" name="Picture 1478060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7079" cy="287079"/>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22130179" w14:textId="2302B5E8" w:rsidR="00FC1597" w:rsidRPr="00EB4BA0" w:rsidRDefault="00FC1597" w:rsidP="008E3C78">
            <w:pPr>
              <w:pStyle w:val="BodyText"/>
              <w:numPr>
                <w:ilvl w:val="0"/>
                <w:numId w:val="7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Xem tất cả Today Word</w:t>
            </w:r>
          </w:p>
        </w:tc>
      </w:tr>
      <w:tr w:rsidR="00FC1597" w:rsidRPr="00EB4BA0" w14:paraId="7A1F0C22" w14:textId="77777777" w:rsidTr="003E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112A3767" w14:textId="48671552" w:rsidR="00FC1597" w:rsidRPr="00EB4BA0" w:rsidRDefault="00FC1597" w:rsidP="003E6AE5">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381184" behindDoc="0" locked="0" layoutInCell="1" allowOverlap="1" wp14:anchorId="49F8ACFD" wp14:editId="586E9E61">
                  <wp:simplePos x="0" y="0"/>
                  <wp:positionH relativeFrom="margin">
                    <wp:posOffset>168275</wp:posOffset>
                  </wp:positionH>
                  <wp:positionV relativeFrom="paragraph">
                    <wp:posOffset>50194</wp:posOffset>
                  </wp:positionV>
                  <wp:extent cx="334521" cy="306374"/>
                  <wp:effectExtent l="0" t="0" r="8890" b="0"/>
                  <wp:wrapNone/>
                  <wp:docPr id="1478060791" name="Picture 1478060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4521" cy="30637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5221EA1C" w14:textId="504F447F" w:rsidR="00FC1597" w:rsidRPr="00EB4BA0" w:rsidRDefault="00FC1597"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SearchBox tìm kiếm từ mà bạn muốn.</w:t>
            </w:r>
          </w:p>
        </w:tc>
      </w:tr>
      <w:tr w:rsidR="00FC1597" w:rsidRPr="00EB4BA0" w14:paraId="59C2E476" w14:textId="77777777" w:rsidTr="003E6AE5">
        <w:tc>
          <w:tcPr>
            <w:cnfStyle w:val="001000000000" w:firstRow="0" w:lastRow="0" w:firstColumn="1" w:lastColumn="0" w:oddVBand="0" w:evenVBand="0" w:oddHBand="0" w:evenHBand="0" w:firstRowFirstColumn="0" w:firstRowLastColumn="0" w:lastRowFirstColumn="0" w:lastRowLastColumn="0"/>
            <w:tcW w:w="1060" w:type="dxa"/>
          </w:tcPr>
          <w:p w14:paraId="14217DFF" w14:textId="77777777" w:rsidR="00FC1597" w:rsidRPr="00EB4BA0" w:rsidRDefault="00FC1597" w:rsidP="003E6AE5">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382208" behindDoc="0" locked="0" layoutInCell="1" allowOverlap="1" wp14:anchorId="05CFEE87" wp14:editId="3509AF4B">
                  <wp:simplePos x="0" y="0"/>
                  <wp:positionH relativeFrom="column">
                    <wp:posOffset>194300</wp:posOffset>
                  </wp:positionH>
                  <wp:positionV relativeFrom="paragraph">
                    <wp:posOffset>119039</wp:posOffset>
                  </wp:positionV>
                  <wp:extent cx="282699" cy="282699"/>
                  <wp:effectExtent l="0" t="0" r="3175" b="3175"/>
                  <wp:wrapNone/>
                  <wp:docPr id="1478060792" name="Picture 1478060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2699" cy="282699"/>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63EB6D09" w14:textId="5059D317" w:rsidR="00FC1597" w:rsidRPr="00EB4BA0" w:rsidRDefault="00FC1597" w:rsidP="008E3C78">
            <w:pPr>
              <w:pStyle w:val="BodyText"/>
              <w:numPr>
                <w:ilvl w:val="0"/>
                <w:numId w:val="7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Từ vựng được admin phê duyệt. Người dùng có thể click vào xem chi tiết</w:t>
            </w:r>
          </w:p>
        </w:tc>
      </w:tr>
    </w:tbl>
    <w:p w14:paraId="0C343869" w14:textId="5413DACE" w:rsidR="00471B25" w:rsidRPr="00EB4BA0" w:rsidRDefault="00471B25" w:rsidP="00536F37"/>
    <w:p w14:paraId="4CD1F1BD" w14:textId="65E9FD6F" w:rsidR="00782197" w:rsidRPr="00EB4BA0" w:rsidRDefault="00ED3876" w:rsidP="004C7C91">
      <w:pPr>
        <w:spacing w:line="360" w:lineRule="auto"/>
        <w:jc w:val="both"/>
        <w:outlineLvl w:val="2"/>
        <w:rPr>
          <w:b/>
        </w:rPr>
      </w:pPr>
      <w:bookmarkStart w:id="180" w:name="_Toc105094351"/>
      <w:bookmarkStart w:id="181" w:name="_Toc105157153"/>
      <w:r w:rsidRPr="00EB4BA0">
        <w:rPr>
          <w:b/>
        </w:rPr>
        <w:t>1.9</w:t>
      </w:r>
      <w:r w:rsidR="004C7C91" w:rsidRPr="00EB4BA0">
        <w:rPr>
          <w:b/>
        </w:rPr>
        <w:t xml:space="preserve"> </w:t>
      </w:r>
      <w:r w:rsidR="00072E4E" w:rsidRPr="00EB4BA0">
        <w:rPr>
          <w:b/>
        </w:rPr>
        <w:t>Xây dựng trang</w:t>
      </w:r>
      <w:r w:rsidR="00870D48" w:rsidRPr="00EB4BA0">
        <w:rPr>
          <w:b/>
        </w:rPr>
        <w:t xml:space="preserve"> từ vựng Tiếng Anh</w:t>
      </w:r>
      <w:r w:rsidR="00782197" w:rsidRPr="00EB4BA0">
        <w:rPr>
          <w:b/>
        </w:rPr>
        <w:t>:</w:t>
      </w:r>
      <w:bookmarkEnd w:id="180"/>
      <w:bookmarkEnd w:id="181"/>
    </w:p>
    <w:p w14:paraId="77E8B501" w14:textId="6610DD00" w:rsidR="00072E4E" w:rsidRPr="00EB4BA0" w:rsidRDefault="00870D48" w:rsidP="003D05C1">
      <w:pPr>
        <w:pStyle w:val="ListParagraph"/>
        <w:numPr>
          <w:ilvl w:val="0"/>
          <w:numId w:val="7"/>
        </w:numPr>
        <w:tabs>
          <w:tab w:val="left" w:pos="425"/>
        </w:tabs>
        <w:spacing w:line="360" w:lineRule="auto"/>
      </w:pPr>
      <w:r w:rsidRPr="00EB4BA0">
        <w:t>Trang hiển thị các loại từ vựng với từng cấp độ khác nhau: Normal, Advanced, Comunications, Usercontributed Word</w:t>
      </w:r>
      <w:r w:rsidR="00D840CE" w:rsidRPr="00EB4BA0">
        <w:t>.</w:t>
      </w:r>
    </w:p>
    <w:p w14:paraId="3C010090" w14:textId="7B20E678" w:rsidR="00224AFE" w:rsidRPr="00EB4BA0" w:rsidRDefault="00870D48" w:rsidP="003D05C1">
      <w:pPr>
        <w:pStyle w:val="ListParagraph"/>
        <w:numPr>
          <w:ilvl w:val="0"/>
          <w:numId w:val="7"/>
        </w:numPr>
        <w:tabs>
          <w:tab w:val="left" w:pos="425"/>
        </w:tabs>
        <w:spacing w:line="360" w:lineRule="auto"/>
      </w:pPr>
      <w:r w:rsidRPr="00EB4BA0">
        <w:t>Người dùng có thể tìm kiếm, xem chi chiết các từ vựng.</w:t>
      </w:r>
    </w:p>
    <w:p w14:paraId="38368800" w14:textId="6489B981" w:rsidR="00870D48" w:rsidRPr="00EB4BA0" w:rsidRDefault="00870D48" w:rsidP="003D05C1">
      <w:pPr>
        <w:pStyle w:val="ListParagraph"/>
        <w:numPr>
          <w:ilvl w:val="0"/>
          <w:numId w:val="7"/>
        </w:numPr>
        <w:tabs>
          <w:tab w:val="left" w:pos="425"/>
        </w:tabs>
        <w:spacing w:line="360" w:lineRule="auto"/>
      </w:pPr>
      <w:r w:rsidRPr="00EB4BA0">
        <w:t>Người dùng có thể đóng góp từ vựng của mình vào hệ thống. Admin sẽ phê duyệt từ vựng đó và đưa lên hệ thống.</w:t>
      </w:r>
    </w:p>
    <w:p w14:paraId="129E668D" w14:textId="28E8F7DA" w:rsidR="009F732F" w:rsidRPr="00EB4BA0" w:rsidRDefault="009F732F" w:rsidP="008E3C78">
      <w:pPr>
        <w:pStyle w:val="ListParagraph"/>
        <w:numPr>
          <w:ilvl w:val="0"/>
          <w:numId w:val="87"/>
        </w:numPr>
        <w:tabs>
          <w:tab w:val="left" w:pos="425"/>
        </w:tabs>
        <w:spacing w:line="360" w:lineRule="auto"/>
      </w:pPr>
      <w:r w:rsidRPr="00EB4BA0">
        <w:t xml:space="preserve">Giải pháp: Toàn bộ dữ liệu của trang được lấy từ </w:t>
      </w:r>
      <w:r w:rsidR="00AB1A48" w:rsidRPr="00EB4BA0">
        <w:t xml:space="preserve"> Firebase RealTime Database.</w:t>
      </w:r>
    </w:p>
    <w:p w14:paraId="7A2CF36A" w14:textId="63B47736" w:rsidR="00D276C7" w:rsidRPr="00EB4BA0" w:rsidRDefault="00D276C7" w:rsidP="00D276C7">
      <w:pPr>
        <w:tabs>
          <w:tab w:val="left" w:pos="425"/>
        </w:tabs>
        <w:spacing w:line="360" w:lineRule="auto"/>
        <w:ind w:left="1224"/>
        <w:rPr>
          <w:b/>
          <w:bCs/>
          <w:u w:val="single"/>
        </w:rPr>
      </w:pPr>
      <w:r w:rsidRPr="00EB4BA0">
        <w:rPr>
          <w:b/>
          <w:u w:val="single"/>
        </w:rPr>
        <w:t>Layouts</w:t>
      </w:r>
    </w:p>
    <w:p w14:paraId="57AAA689" w14:textId="77777777" w:rsidR="006310EC" w:rsidRPr="00EB4BA0" w:rsidRDefault="00D276C7" w:rsidP="006310EC">
      <w:pPr>
        <w:keepNext/>
        <w:tabs>
          <w:tab w:val="left" w:pos="425"/>
        </w:tabs>
        <w:spacing w:line="360" w:lineRule="auto"/>
        <w:ind w:left="1224"/>
        <w:jc w:val="center"/>
      </w:pPr>
      <w:r w:rsidRPr="00EB4BA0">
        <w:rPr>
          <w:b/>
          <w:bCs/>
          <w:noProof/>
          <w:u w:val="single"/>
        </w:rPr>
        <w:lastRenderedPageBreak/>
        <w:drawing>
          <wp:inline distT="0" distB="0" distL="0" distR="0" wp14:anchorId="36AA867D" wp14:editId="1A95F714">
            <wp:extent cx="3040380" cy="4540469"/>
            <wp:effectExtent l="0" t="0" r="7620" b="0"/>
            <wp:docPr id="87" name="Picture 87" descr="C:\Users\admin\Documents\ThucTap\Englis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cuments\ThucTap\English1.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86135" cy="4608799"/>
                    </a:xfrm>
                    <a:prstGeom prst="rect">
                      <a:avLst/>
                    </a:prstGeom>
                    <a:noFill/>
                    <a:ln>
                      <a:noFill/>
                    </a:ln>
                  </pic:spPr>
                </pic:pic>
              </a:graphicData>
            </a:graphic>
          </wp:inline>
        </w:drawing>
      </w:r>
    </w:p>
    <w:p w14:paraId="0CC42780" w14:textId="56774C53" w:rsidR="00A1219F" w:rsidRPr="00EB4BA0" w:rsidRDefault="006310EC" w:rsidP="006310EC">
      <w:pPr>
        <w:pStyle w:val="Caption"/>
        <w:ind w:left="720" w:firstLine="720"/>
        <w:jc w:val="center"/>
      </w:pPr>
      <w:bookmarkStart w:id="182" w:name="_Toc105144457"/>
      <w:r w:rsidRPr="00EB4BA0">
        <w:t xml:space="preserve">User Interface </w:t>
      </w:r>
      <w:fldSimple w:instr=" SEQ User_Interface \* ARABIC ">
        <w:r w:rsidR="00242C19" w:rsidRPr="00EB4BA0">
          <w:rPr>
            <w:noProof/>
          </w:rPr>
          <w:t>27</w:t>
        </w:r>
      </w:fldSimple>
      <w:r w:rsidRPr="00EB4BA0">
        <w:t>: English</w:t>
      </w:r>
      <w:bookmarkEnd w:id="182"/>
    </w:p>
    <w:p w14:paraId="444A8F2E" w14:textId="11300630" w:rsidR="00D55EA3" w:rsidRPr="00EB4BA0" w:rsidRDefault="00D55EA3" w:rsidP="003D05C1">
      <w:pPr>
        <w:pStyle w:val="ListParagraph"/>
        <w:numPr>
          <w:ilvl w:val="0"/>
          <w:numId w:val="6"/>
        </w:numPr>
        <w:tabs>
          <w:tab w:val="left" w:pos="425"/>
        </w:tabs>
        <w:spacing w:line="360" w:lineRule="auto"/>
        <w:rPr>
          <w:b/>
          <w:bCs/>
        </w:rPr>
      </w:pPr>
      <w:r w:rsidRPr="00EB4BA0">
        <w:rPr>
          <w:b/>
        </w:rPr>
        <w:t>Trang từ vựng tiếng anh</w:t>
      </w:r>
    </w:p>
    <w:p w14:paraId="7A6A26C4" w14:textId="6A167C96" w:rsidR="00D76A5D" w:rsidRPr="00EB4BA0" w:rsidRDefault="00D76A5D" w:rsidP="004C7C91">
      <w:pPr>
        <w:pStyle w:val="ListParagraph"/>
        <w:numPr>
          <w:ilvl w:val="1"/>
          <w:numId w:val="6"/>
        </w:numPr>
        <w:tabs>
          <w:tab w:val="left" w:pos="425"/>
        </w:tabs>
        <w:spacing w:line="360" w:lineRule="auto"/>
      </w:pPr>
      <w:r w:rsidRPr="00EB4BA0">
        <w:t>Ở trang này sẽ hiện thị tất cả các loại từ vựng Tiếng Anh tùy theo cấp độ người dùng đã chọn.</w:t>
      </w:r>
    </w:p>
    <w:p w14:paraId="0FFEAD88" w14:textId="75194C5A" w:rsidR="00D76A5D" w:rsidRPr="00EB4BA0" w:rsidRDefault="00D76A5D" w:rsidP="004C7C91">
      <w:pPr>
        <w:pStyle w:val="ListParagraph"/>
        <w:numPr>
          <w:ilvl w:val="1"/>
          <w:numId w:val="6"/>
        </w:numPr>
        <w:tabs>
          <w:tab w:val="left" w:pos="425"/>
        </w:tabs>
        <w:spacing w:line="360" w:lineRule="auto"/>
      </w:pPr>
      <w:r w:rsidRPr="00EB4BA0">
        <w:t>Người dùng có thể xem chi tiết từ vựng, tìm kiếm từ vựng.</w:t>
      </w:r>
    </w:p>
    <w:p w14:paraId="310D054F" w14:textId="77777777" w:rsidR="00D62D42" w:rsidRPr="00EB4BA0" w:rsidRDefault="00D62D42" w:rsidP="00D62D42">
      <w:pPr>
        <w:tabs>
          <w:tab w:val="left" w:pos="425"/>
        </w:tabs>
        <w:spacing w:line="360" w:lineRule="auto"/>
        <w:ind w:left="1224" w:firstLine="216"/>
        <w:rPr>
          <w:b/>
          <w:bCs/>
          <w:u w:val="single"/>
        </w:rPr>
      </w:pPr>
      <w:r w:rsidRPr="00EB4BA0">
        <w:rPr>
          <w:b/>
          <w:u w:val="single"/>
        </w:rPr>
        <w:t>Layouts</w:t>
      </w:r>
    </w:p>
    <w:p w14:paraId="669303FE" w14:textId="77777777" w:rsidR="00D62D42" w:rsidRPr="00EB4BA0" w:rsidRDefault="00D62D42" w:rsidP="00D76A5D">
      <w:pPr>
        <w:pStyle w:val="ListParagraph"/>
        <w:tabs>
          <w:tab w:val="left" w:pos="425"/>
        </w:tabs>
        <w:spacing w:line="360" w:lineRule="auto"/>
        <w:ind w:left="1944"/>
      </w:pPr>
    </w:p>
    <w:p w14:paraId="1E1F38F2" w14:textId="77777777" w:rsidR="006310EC" w:rsidRPr="00EB4BA0" w:rsidRDefault="00505E4C" w:rsidP="006310EC">
      <w:pPr>
        <w:pStyle w:val="ListParagraph"/>
        <w:keepNext/>
        <w:tabs>
          <w:tab w:val="left" w:pos="425"/>
        </w:tabs>
        <w:spacing w:line="360" w:lineRule="auto"/>
        <w:ind w:left="1944"/>
        <w:jc w:val="center"/>
      </w:pPr>
      <w:r w:rsidRPr="00EB4BA0">
        <w:rPr>
          <w:noProof/>
        </w:rPr>
        <w:lastRenderedPageBreak/>
        <w:drawing>
          <wp:inline distT="0" distB="0" distL="0" distR="0" wp14:anchorId="55B40EB7" wp14:editId="142AF10D">
            <wp:extent cx="4760814" cy="6538726"/>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79879" cy="6564911"/>
                    </a:xfrm>
                    <a:prstGeom prst="rect">
                      <a:avLst/>
                    </a:prstGeom>
                  </pic:spPr>
                </pic:pic>
              </a:graphicData>
            </a:graphic>
          </wp:inline>
        </w:drawing>
      </w:r>
    </w:p>
    <w:p w14:paraId="4A70A820" w14:textId="4B4F335E" w:rsidR="00A1219F" w:rsidRPr="00EB4BA0" w:rsidRDefault="006310EC" w:rsidP="006310EC">
      <w:pPr>
        <w:pStyle w:val="Caption"/>
        <w:ind w:left="1224" w:firstLine="720"/>
        <w:jc w:val="center"/>
      </w:pPr>
      <w:bookmarkStart w:id="183" w:name="_Toc105144458"/>
      <w:r w:rsidRPr="00EB4BA0">
        <w:t xml:space="preserve">User Interface </w:t>
      </w:r>
      <w:fldSimple w:instr=" SEQ User_Interface \* ARABIC ">
        <w:r w:rsidR="00242C19" w:rsidRPr="00EB4BA0">
          <w:rPr>
            <w:noProof/>
          </w:rPr>
          <w:t>28</w:t>
        </w:r>
      </w:fldSimple>
      <w:r w:rsidRPr="00EB4BA0">
        <w:t>: English Word</w:t>
      </w:r>
      <w:bookmarkEnd w:id="183"/>
    </w:p>
    <w:p w14:paraId="0ABD97FE" w14:textId="2326E5AD" w:rsidR="00574BDC" w:rsidRPr="00EB4BA0" w:rsidRDefault="00D76A5D">
      <w:pPr>
        <w:rPr>
          <w:b/>
        </w:rPr>
      </w:pPr>
      <w:r w:rsidRPr="00EB4BA0">
        <w:rPr>
          <w:b/>
        </w:rPr>
        <w:br w:type="page"/>
      </w:r>
    </w:p>
    <w:tbl>
      <w:tblPr>
        <w:tblStyle w:val="ListTable6Colorful-Accent5"/>
        <w:tblW w:w="9355" w:type="dxa"/>
        <w:tblLook w:val="04A0" w:firstRow="1" w:lastRow="0" w:firstColumn="1" w:lastColumn="0" w:noHBand="0" w:noVBand="1"/>
      </w:tblPr>
      <w:tblGrid>
        <w:gridCol w:w="1060"/>
        <w:gridCol w:w="8295"/>
      </w:tblGrid>
      <w:tr w:rsidR="00574BDC" w:rsidRPr="00EB4BA0" w14:paraId="1AC6E158" w14:textId="77777777" w:rsidTr="003E6A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267C9C34" w14:textId="77777777" w:rsidR="00574BDC" w:rsidRPr="00EB4BA0" w:rsidRDefault="00574BDC" w:rsidP="003E6AE5">
            <w:pPr>
              <w:pStyle w:val="BodyText"/>
              <w:ind w:left="0"/>
              <w:jc w:val="center"/>
              <w:rPr>
                <w:rFonts w:ascii="Times New Roman" w:hAnsi="Times New Roman" w:cs="Times New Roman"/>
                <w:b w:val="0"/>
                <w:sz w:val="26"/>
                <w:szCs w:val="26"/>
              </w:rPr>
            </w:pPr>
            <w:r w:rsidRPr="00EB4BA0">
              <w:rPr>
                <w:rFonts w:ascii="Times New Roman" w:hAnsi="Times New Roman" w:cs="Times New Roman"/>
                <w:sz w:val="26"/>
                <w:szCs w:val="26"/>
              </w:rPr>
              <w:lastRenderedPageBreak/>
              <w:t>Mẫu</w:t>
            </w:r>
          </w:p>
        </w:tc>
        <w:tc>
          <w:tcPr>
            <w:tcW w:w="8295" w:type="dxa"/>
          </w:tcPr>
          <w:p w14:paraId="158141D2" w14:textId="77777777" w:rsidR="00574BDC" w:rsidRPr="00EB4BA0" w:rsidRDefault="00574BDC" w:rsidP="003E6AE5">
            <w:pPr>
              <w:pStyle w:val="BodyText"/>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EB4BA0">
              <w:rPr>
                <w:rFonts w:ascii="Times New Roman" w:hAnsi="Times New Roman" w:cs="Times New Roman"/>
                <w:sz w:val="26"/>
                <w:szCs w:val="26"/>
              </w:rPr>
              <w:t>Mô tả</w:t>
            </w:r>
          </w:p>
        </w:tc>
      </w:tr>
      <w:tr w:rsidR="00574BDC" w:rsidRPr="00EB4BA0" w14:paraId="0C3B09F0" w14:textId="77777777" w:rsidTr="003E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5ABFAE74" w14:textId="77777777" w:rsidR="00574BDC" w:rsidRPr="00EB4BA0" w:rsidRDefault="00574BDC" w:rsidP="003E6AE5">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390400" behindDoc="0" locked="0" layoutInCell="1" allowOverlap="1" wp14:anchorId="78E05A17" wp14:editId="7D7EDC7A">
                  <wp:simplePos x="0" y="0"/>
                  <wp:positionH relativeFrom="column">
                    <wp:posOffset>188292</wp:posOffset>
                  </wp:positionH>
                  <wp:positionV relativeFrom="paragraph">
                    <wp:posOffset>18746</wp:posOffset>
                  </wp:positionV>
                  <wp:extent cx="269553" cy="269553"/>
                  <wp:effectExtent l="0" t="0" r="0" b="0"/>
                  <wp:wrapNone/>
                  <wp:docPr id="1478060798" name="Picture 1478060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9553" cy="2695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06948EE8" w14:textId="6AAFC0F3" w:rsidR="00574BDC" w:rsidRPr="00EB4BA0" w:rsidRDefault="00574BDC"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Quay về trang Home</w:t>
            </w:r>
          </w:p>
        </w:tc>
      </w:tr>
      <w:tr w:rsidR="00574BDC" w:rsidRPr="00EB4BA0" w14:paraId="7CC6160B" w14:textId="77777777" w:rsidTr="003E6AE5">
        <w:tc>
          <w:tcPr>
            <w:cnfStyle w:val="001000000000" w:firstRow="0" w:lastRow="0" w:firstColumn="1" w:lastColumn="0" w:oddVBand="0" w:evenVBand="0" w:oddHBand="0" w:evenHBand="0" w:firstRowFirstColumn="0" w:firstRowLastColumn="0" w:lastRowFirstColumn="0" w:lastRowLastColumn="0"/>
            <w:tcW w:w="1060" w:type="dxa"/>
          </w:tcPr>
          <w:p w14:paraId="4FF903BE" w14:textId="77777777" w:rsidR="00574BDC" w:rsidRPr="00EB4BA0" w:rsidRDefault="00574BDC" w:rsidP="003E6AE5">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391424" behindDoc="0" locked="0" layoutInCell="1" allowOverlap="1" wp14:anchorId="116C9607" wp14:editId="0E14940C">
                  <wp:simplePos x="0" y="0"/>
                  <wp:positionH relativeFrom="column">
                    <wp:posOffset>183705</wp:posOffset>
                  </wp:positionH>
                  <wp:positionV relativeFrom="paragraph">
                    <wp:posOffset>37465</wp:posOffset>
                  </wp:positionV>
                  <wp:extent cx="287079" cy="287079"/>
                  <wp:effectExtent l="0" t="0" r="0" b="0"/>
                  <wp:wrapNone/>
                  <wp:docPr id="1478060799" name="Picture 1478060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7079" cy="287079"/>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1F117BC6" w14:textId="68EB4A0C" w:rsidR="00574BDC" w:rsidRPr="00EB4BA0" w:rsidRDefault="00574BDC" w:rsidP="008E3C78">
            <w:pPr>
              <w:pStyle w:val="BodyText"/>
              <w:numPr>
                <w:ilvl w:val="0"/>
                <w:numId w:val="7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SearchBox tìm kiếm theo tên từ vựng, Level, từ loại.</w:t>
            </w:r>
          </w:p>
        </w:tc>
      </w:tr>
      <w:tr w:rsidR="00574BDC" w:rsidRPr="00EB4BA0" w14:paraId="116CB851" w14:textId="77777777" w:rsidTr="003E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5648B043" w14:textId="77777777" w:rsidR="00574BDC" w:rsidRPr="00EB4BA0" w:rsidRDefault="00574BDC" w:rsidP="003E6AE5">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392448" behindDoc="0" locked="0" layoutInCell="1" allowOverlap="1" wp14:anchorId="3D2470A2" wp14:editId="098ACB90">
                  <wp:simplePos x="0" y="0"/>
                  <wp:positionH relativeFrom="margin">
                    <wp:posOffset>163820</wp:posOffset>
                  </wp:positionH>
                  <wp:positionV relativeFrom="paragraph">
                    <wp:posOffset>109884</wp:posOffset>
                  </wp:positionV>
                  <wp:extent cx="334521" cy="306374"/>
                  <wp:effectExtent l="0" t="0" r="8890" b="0"/>
                  <wp:wrapNone/>
                  <wp:docPr id="1478060800" name="Picture 1478060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4521" cy="30637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36C0D237" w14:textId="77777777" w:rsidR="00574BDC" w:rsidRPr="00EB4BA0" w:rsidRDefault="00574BDC"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Người dùng Click vào từ vựng muốn xem.</w:t>
            </w:r>
          </w:p>
          <w:p w14:paraId="3D9ED561" w14:textId="1E4D6365" w:rsidR="00574BDC" w:rsidRPr="00EB4BA0" w:rsidRDefault="00574BDC"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Ứng dụng sẽ hiện một Dialog chứa thông tin chi tiết của từ vựng.</w:t>
            </w:r>
          </w:p>
        </w:tc>
      </w:tr>
    </w:tbl>
    <w:p w14:paraId="4AFF786A" w14:textId="77777777" w:rsidR="00D76A5D" w:rsidRPr="00EB4BA0" w:rsidRDefault="00D76A5D">
      <w:pPr>
        <w:rPr>
          <w:b/>
          <w:bCs/>
        </w:rPr>
      </w:pPr>
    </w:p>
    <w:p w14:paraId="5282E529" w14:textId="583AB32E" w:rsidR="00D62D42" w:rsidRPr="00EB4BA0" w:rsidRDefault="00D62D42" w:rsidP="00D62D42">
      <w:pPr>
        <w:tabs>
          <w:tab w:val="left" w:pos="425"/>
        </w:tabs>
        <w:spacing w:line="360" w:lineRule="auto"/>
        <w:ind w:left="1224"/>
        <w:rPr>
          <w:b/>
          <w:bCs/>
          <w:u w:val="single"/>
        </w:rPr>
      </w:pPr>
      <w:r w:rsidRPr="00EB4BA0">
        <w:rPr>
          <w:b/>
          <w:u w:val="single"/>
        </w:rPr>
        <w:t>Layouts</w:t>
      </w:r>
      <w:r w:rsidR="00250CE2" w:rsidRPr="00EB4BA0">
        <w:rPr>
          <w:b/>
          <w:u w:val="single"/>
        </w:rPr>
        <w:t xml:space="preserve"> chi tiết từ vựng:</w:t>
      </w:r>
    </w:p>
    <w:p w14:paraId="265D8C55" w14:textId="77777777" w:rsidR="006310EC" w:rsidRPr="00EB4BA0" w:rsidRDefault="00B43AC4" w:rsidP="006310EC">
      <w:pPr>
        <w:pStyle w:val="ListParagraph"/>
        <w:keepNext/>
        <w:tabs>
          <w:tab w:val="left" w:pos="425"/>
        </w:tabs>
        <w:spacing w:line="360" w:lineRule="auto"/>
        <w:ind w:left="1944"/>
        <w:jc w:val="center"/>
      </w:pPr>
      <w:r w:rsidRPr="00EB4BA0">
        <w:rPr>
          <w:noProof/>
        </w:rPr>
        <w:drawing>
          <wp:inline distT="0" distB="0" distL="0" distR="0" wp14:anchorId="01031E22" wp14:editId="297C3030">
            <wp:extent cx="4061638" cy="5195504"/>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74959" cy="5212544"/>
                    </a:xfrm>
                    <a:prstGeom prst="rect">
                      <a:avLst/>
                    </a:prstGeom>
                  </pic:spPr>
                </pic:pic>
              </a:graphicData>
            </a:graphic>
          </wp:inline>
        </w:drawing>
      </w:r>
    </w:p>
    <w:p w14:paraId="1D481CE6" w14:textId="3D494D40" w:rsidR="00A1219F" w:rsidRPr="00EB4BA0" w:rsidRDefault="006310EC" w:rsidP="006310EC">
      <w:pPr>
        <w:pStyle w:val="Caption"/>
        <w:ind w:left="1224" w:firstLine="720"/>
        <w:jc w:val="center"/>
      </w:pPr>
      <w:bookmarkStart w:id="184" w:name="_Toc105144459"/>
      <w:r w:rsidRPr="00EB4BA0">
        <w:t xml:space="preserve">User Interface </w:t>
      </w:r>
      <w:fldSimple w:instr=" SEQ User_Interface \* ARABIC ">
        <w:r w:rsidR="00242C19" w:rsidRPr="00EB4BA0">
          <w:rPr>
            <w:noProof/>
          </w:rPr>
          <w:t>29</w:t>
        </w:r>
      </w:fldSimple>
      <w:r w:rsidRPr="00EB4BA0">
        <w:t>: Detail Word</w:t>
      </w:r>
      <w:bookmarkEnd w:id="184"/>
    </w:p>
    <w:p w14:paraId="74DBA1E2" w14:textId="66B78F00" w:rsidR="00452E86" w:rsidRPr="00EB4BA0" w:rsidRDefault="00452E86" w:rsidP="00A1219F">
      <w:pPr>
        <w:pStyle w:val="Caption"/>
        <w:ind w:left="864" w:firstLine="720"/>
        <w:jc w:val="center"/>
        <w:rPr>
          <w:b/>
          <w:bCs/>
        </w:rPr>
      </w:pPr>
    </w:p>
    <w:tbl>
      <w:tblPr>
        <w:tblStyle w:val="ListTable6Colorful-Accent5"/>
        <w:tblW w:w="9355" w:type="dxa"/>
        <w:tblLook w:val="04A0" w:firstRow="1" w:lastRow="0" w:firstColumn="1" w:lastColumn="0" w:noHBand="0" w:noVBand="1"/>
      </w:tblPr>
      <w:tblGrid>
        <w:gridCol w:w="1060"/>
        <w:gridCol w:w="8295"/>
      </w:tblGrid>
      <w:tr w:rsidR="00574BDC" w:rsidRPr="00EB4BA0" w14:paraId="7AA276E8" w14:textId="77777777" w:rsidTr="003E6A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22285BE5" w14:textId="77777777" w:rsidR="00574BDC" w:rsidRPr="00EB4BA0" w:rsidRDefault="00574BDC" w:rsidP="003E6AE5">
            <w:pPr>
              <w:pStyle w:val="BodyText"/>
              <w:ind w:left="0"/>
              <w:jc w:val="center"/>
              <w:rPr>
                <w:rFonts w:ascii="Times New Roman" w:hAnsi="Times New Roman" w:cs="Times New Roman"/>
                <w:b w:val="0"/>
                <w:sz w:val="26"/>
                <w:szCs w:val="26"/>
              </w:rPr>
            </w:pPr>
            <w:bookmarkStart w:id="185" w:name="OLE_LINK29"/>
            <w:r w:rsidRPr="00EB4BA0">
              <w:rPr>
                <w:rFonts w:ascii="Times New Roman" w:hAnsi="Times New Roman" w:cs="Times New Roman"/>
                <w:sz w:val="26"/>
                <w:szCs w:val="26"/>
              </w:rPr>
              <w:lastRenderedPageBreak/>
              <w:t>Mẫu</w:t>
            </w:r>
          </w:p>
        </w:tc>
        <w:tc>
          <w:tcPr>
            <w:tcW w:w="8295" w:type="dxa"/>
          </w:tcPr>
          <w:p w14:paraId="015A274D" w14:textId="77777777" w:rsidR="00574BDC" w:rsidRPr="00EB4BA0" w:rsidRDefault="00574BDC" w:rsidP="003E6AE5">
            <w:pPr>
              <w:pStyle w:val="BodyText"/>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EB4BA0">
              <w:rPr>
                <w:rFonts w:ascii="Times New Roman" w:hAnsi="Times New Roman" w:cs="Times New Roman"/>
                <w:sz w:val="26"/>
                <w:szCs w:val="26"/>
              </w:rPr>
              <w:t>Mô tả</w:t>
            </w:r>
          </w:p>
        </w:tc>
      </w:tr>
      <w:tr w:rsidR="00574BDC" w:rsidRPr="00EB4BA0" w14:paraId="160220F0" w14:textId="77777777" w:rsidTr="003E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45B89C7E" w14:textId="77777777" w:rsidR="00574BDC" w:rsidRPr="00EB4BA0" w:rsidRDefault="00574BDC" w:rsidP="003E6AE5">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402688" behindDoc="0" locked="0" layoutInCell="1" allowOverlap="1" wp14:anchorId="1C1D1A7F" wp14:editId="238E3E53">
                  <wp:simplePos x="0" y="0"/>
                  <wp:positionH relativeFrom="column">
                    <wp:posOffset>170825</wp:posOffset>
                  </wp:positionH>
                  <wp:positionV relativeFrom="paragraph">
                    <wp:posOffset>83166</wp:posOffset>
                  </wp:positionV>
                  <wp:extent cx="269553" cy="269553"/>
                  <wp:effectExtent l="0" t="0" r="0" b="0"/>
                  <wp:wrapNone/>
                  <wp:docPr id="1478060806" name="Picture 1478060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9553" cy="2695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565856AD" w14:textId="359E12BC" w:rsidR="00574BDC" w:rsidRPr="00EB4BA0" w:rsidRDefault="00574BDC"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Người dùng Click vào Mic, ứng dụng sẽ phát âm từ vựng.</w:t>
            </w:r>
          </w:p>
        </w:tc>
      </w:tr>
      <w:tr w:rsidR="00574BDC" w:rsidRPr="00EB4BA0" w14:paraId="5052EF7B" w14:textId="77777777" w:rsidTr="003E6AE5">
        <w:tc>
          <w:tcPr>
            <w:cnfStyle w:val="001000000000" w:firstRow="0" w:lastRow="0" w:firstColumn="1" w:lastColumn="0" w:oddVBand="0" w:evenVBand="0" w:oddHBand="0" w:evenHBand="0" w:firstRowFirstColumn="0" w:firstRowLastColumn="0" w:lastRowFirstColumn="0" w:lastRowLastColumn="0"/>
            <w:tcW w:w="1060" w:type="dxa"/>
          </w:tcPr>
          <w:p w14:paraId="6AB654DA" w14:textId="77777777" w:rsidR="00574BDC" w:rsidRPr="00EB4BA0" w:rsidRDefault="00574BDC" w:rsidP="003E6AE5">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403712" behindDoc="0" locked="0" layoutInCell="1" allowOverlap="1" wp14:anchorId="22F9B4DF" wp14:editId="609C83C2">
                  <wp:simplePos x="0" y="0"/>
                  <wp:positionH relativeFrom="column">
                    <wp:posOffset>178445</wp:posOffset>
                  </wp:positionH>
                  <wp:positionV relativeFrom="paragraph">
                    <wp:posOffset>37778</wp:posOffset>
                  </wp:positionV>
                  <wp:extent cx="287079" cy="287079"/>
                  <wp:effectExtent l="0" t="0" r="0" b="0"/>
                  <wp:wrapNone/>
                  <wp:docPr id="1478060807" name="Picture 1478060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7079" cy="287079"/>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6FE21BD7" w14:textId="3548B0A4" w:rsidR="00574BDC" w:rsidRPr="00EB4BA0" w:rsidRDefault="00574BDC" w:rsidP="008E3C78">
            <w:pPr>
              <w:pStyle w:val="BodyText"/>
              <w:numPr>
                <w:ilvl w:val="0"/>
                <w:numId w:val="7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Nội dung chi tiết của từ vựng.</w:t>
            </w:r>
          </w:p>
        </w:tc>
      </w:tr>
      <w:tr w:rsidR="00574BDC" w:rsidRPr="00EB4BA0" w14:paraId="5519E18E" w14:textId="77777777" w:rsidTr="003E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18BA1C93" w14:textId="77777777" w:rsidR="00574BDC" w:rsidRPr="00EB4BA0" w:rsidRDefault="00574BDC" w:rsidP="003E6AE5">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404736" behindDoc="0" locked="0" layoutInCell="1" allowOverlap="1" wp14:anchorId="6F77A4E2" wp14:editId="5BFD5229">
                  <wp:simplePos x="0" y="0"/>
                  <wp:positionH relativeFrom="margin">
                    <wp:posOffset>168275</wp:posOffset>
                  </wp:positionH>
                  <wp:positionV relativeFrom="paragraph">
                    <wp:posOffset>50194</wp:posOffset>
                  </wp:positionV>
                  <wp:extent cx="334521" cy="306374"/>
                  <wp:effectExtent l="0" t="0" r="8890" b="0"/>
                  <wp:wrapNone/>
                  <wp:docPr id="1478060808" name="Picture 1478060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4521" cy="30637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36E6F38B" w14:textId="3FC733B1" w:rsidR="00574BDC" w:rsidRPr="00EB4BA0" w:rsidRDefault="00574BDC"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Người dùng có thể Click bất cứ vị trí nào ngoài Dialog để thoát Dialog.</w:t>
            </w:r>
          </w:p>
        </w:tc>
      </w:tr>
      <w:tr w:rsidR="00574BDC" w:rsidRPr="00EB4BA0" w14:paraId="1E8980C0" w14:textId="77777777" w:rsidTr="003E6AE5">
        <w:tc>
          <w:tcPr>
            <w:cnfStyle w:val="001000000000" w:firstRow="0" w:lastRow="0" w:firstColumn="1" w:lastColumn="0" w:oddVBand="0" w:evenVBand="0" w:oddHBand="0" w:evenHBand="0" w:firstRowFirstColumn="0" w:firstRowLastColumn="0" w:lastRowFirstColumn="0" w:lastRowLastColumn="0"/>
            <w:tcW w:w="1060" w:type="dxa"/>
          </w:tcPr>
          <w:p w14:paraId="5CEED80E" w14:textId="77777777" w:rsidR="00574BDC" w:rsidRPr="00EB4BA0" w:rsidRDefault="00574BDC" w:rsidP="003E6AE5">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405760" behindDoc="0" locked="0" layoutInCell="1" allowOverlap="1" wp14:anchorId="2045C3A4" wp14:editId="6BD3755D">
                  <wp:simplePos x="0" y="0"/>
                  <wp:positionH relativeFrom="column">
                    <wp:posOffset>193675</wp:posOffset>
                  </wp:positionH>
                  <wp:positionV relativeFrom="paragraph">
                    <wp:posOffset>-4084</wp:posOffset>
                  </wp:positionV>
                  <wp:extent cx="282699" cy="282699"/>
                  <wp:effectExtent l="0" t="0" r="3175" b="3175"/>
                  <wp:wrapNone/>
                  <wp:docPr id="1478060809" name="Picture 1478060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2699" cy="282699"/>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51E37843" w14:textId="166692C7" w:rsidR="00574BDC" w:rsidRPr="00EB4BA0" w:rsidRDefault="00574BDC" w:rsidP="008E3C78">
            <w:pPr>
              <w:pStyle w:val="BodyText"/>
              <w:numPr>
                <w:ilvl w:val="0"/>
                <w:numId w:val="7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 xml:space="preserve">Thêm đến trang </w:t>
            </w:r>
            <w:r w:rsidR="00C206C4" w:rsidRPr="00EB4BA0">
              <w:rPr>
                <w:rFonts w:ascii="Times New Roman" w:hAnsi="Times New Roman" w:cs="Times New Roman"/>
                <w:sz w:val="26"/>
                <w:szCs w:val="26"/>
              </w:rPr>
              <w:t>từ vựng yêu thích.</w:t>
            </w:r>
          </w:p>
        </w:tc>
      </w:tr>
      <w:bookmarkEnd w:id="185"/>
    </w:tbl>
    <w:p w14:paraId="234B9A08" w14:textId="77777777" w:rsidR="00D76A5D" w:rsidRPr="00EB4BA0" w:rsidRDefault="00D76A5D" w:rsidP="00452E86">
      <w:pPr>
        <w:pStyle w:val="ListParagraph"/>
        <w:tabs>
          <w:tab w:val="left" w:pos="425"/>
        </w:tabs>
        <w:spacing w:line="360" w:lineRule="auto"/>
        <w:ind w:left="1944"/>
        <w:rPr>
          <w:b/>
          <w:bCs/>
        </w:rPr>
      </w:pPr>
    </w:p>
    <w:p w14:paraId="577349B6" w14:textId="77777777" w:rsidR="00D55EA3" w:rsidRPr="00EB4BA0" w:rsidRDefault="00D55EA3" w:rsidP="00D55EA3">
      <w:pPr>
        <w:pStyle w:val="ListParagraph"/>
        <w:tabs>
          <w:tab w:val="left" w:pos="425"/>
        </w:tabs>
        <w:spacing w:line="360" w:lineRule="auto"/>
        <w:ind w:left="1944"/>
        <w:rPr>
          <w:b/>
          <w:bCs/>
        </w:rPr>
      </w:pPr>
    </w:p>
    <w:p w14:paraId="7242DCB8" w14:textId="77777777" w:rsidR="00D55EA3" w:rsidRPr="00EB4BA0" w:rsidRDefault="00D55EA3" w:rsidP="00D55EA3">
      <w:pPr>
        <w:pStyle w:val="ListParagraph"/>
        <w:tabs>
          <w:tab w:val="left" w:pos="425"/>
        </w:tabs>
        <w:spacing w:line="360" w:lineRule="auto"/>
        <w:ind w:left="1944"/>
        <w:rPr>
          <w:b/>
          <w:bCs/>
        </w:rPr>
      </w:pPr>
    </w:p>
    <w:p w14:paraId="12B7FD5E" w14:textId="6E6D29A8" w:rsidR="00D276C7" w:rsidRPr="00EB4BA0" w:rsidRDefault="00D276C7" w:rsidP="00D276C7">
      <w:pPr>
        <w:tabs>
          <w:tab w:val="left" w:pos="425"/>
        </w:tabs>
        <w:spacing w:line="360" w:lineRule="auto"/>
        <w:ind w:left="1224"/>
        <w:rPr>
          <w:b/>
          <w:bCs/>
          <w:u w:val="single"/>
        </w:rPr>
      </w:pPr>
    </w:p>
    <w:p w14:paraId="0F76F237" w14:textId="646D9399" w:rsidR="005944D1" w:rsidRPr="00EB4BA0" w:rsidRDefault="00F83186" w:rsidP="003D05C1">
      <w:pPr>
        <w:pStyle w:val="ListParagraph"/>
        <w:numPr>
          <w:ilvl w:val="0"/>
          <w:numId w:val="6"/>
        </w:numPr>
        <w:rPr>
          <w:b/>
          <w:bCs/>
          <w:u w:val="single"/>
        </w:rPr>
      </w:pPr>
      <w:r w:rsidRPr="00EB4BA0">
        <w:rPr>
          <w:b/>
          <w:u w:val="single"/>
        </w:rPr>
        <w:br w:type="page"/>
      </w:r>
      <w:r w:rsidRPr="00EB4BA0">
        <w:rPr>
          <w:b/>
        </w:rPr>
        <w:lastRenderedPageBreak/>
        <w:t>Xây dựng trang đóng góp từ vựng.</w:t>
      </w:r>
    </w:p>
    <w:p w14:paraId="61C44ECC" w14:textId="61E8FC07" w:rsidR="00F83186" w:rsidRPr="00EB4BA0" w:rsidRDefault="00F83186" w:rsidP="004C7C91">
      <w:pPr>
        <w:pStyle w:val="ListParagraph"/>
        <w:numPr>
          <w:ilvl w:val="1"/>
          <w:numId w:val="6"/>
        </w:numPr>
      </w:pPr>
      <w:r w:rsidRPr="00EB4BA0">
        <w:t>Ở trang này người dùng có thể đóng góp từ vựng của mình cho hệ thống.</w:t>
      </w:r>
    </w:p>
    <w:p w14:paraId="4219967F" w14:textId="1C8CAD7E" w:rsidR="00F83186" w:rsidRPr="00EB4BA0" w:rsidRDefault="00F83186" w:rsidP="004C7C91">
      <w:pPr>
        <w:pStyle w:val="ListParagraph"/>
        <w:numPr>
          <w:ilvl w:val="1"/>
          <w:numId w:val="6"/>
        </w:numPr>
      </w:pPr>
      <w:r w:rsidRPr="00EB4BA0">
        <w:t>Từ vựng được đóng góp sẽ lưu tên người đóng góp.</w:t>
      </w:r>
    </w:p>
    <w:p w14:paraId="5BE88E78" w14:textId="1C51604E" w:rsidR="00F83186" w:rsidRPr="00EB4BA0" w:rsidRDefault="00F83186" w:rsidP="004C7C91">
      <w:pPr>
        <w:pStyle w:val="ListParagraph"/>
        <w:numPr>
          <w:ilvl w:val="1"/>
          <w:numId w:val="6"/>
        </w:numPr>
      </w:pPr>
      <w:r w:rsidRPr="00EB4BA0">
        <w:t>Admin sẽ phê duyệt nếu hợp lệ sẽ lên ứng dụng.</w:t>
      </w:r>
    </w:p>
    <w:p w14:paraId="78E85305" w14:textId="564D281E" w:rsidR="00250CE2" w:rsidRPr="00EB4BA0" w:rsidRDefault="00250CE2" w:rsidP="008E3C78">
      <w:pPr>
        <w:pStyle w:val="ListParagraph"/>
        <w:numPr>
          <w:ilvl w:val="0"/>
          <w:numId w:val="93"/>
        </w:numPr>
      </w:pPr>
      <w:r w:rsidRPr="00EB4BA0">
        <w:t>Giải pháp: dữ liệu người dùng đòng góp sẽ được lưu vào bộ dữ liệu riêng, chỉ Admin có thể thấy và chỉnh sửa. Từ vựng hợp lệ sẽ được Admin đẩy đến phía người dùng.</w:t>
      </w:r>
    </w:p>
    <w:p w14:paraId="2132775D" w14:textId="29B085C3" w:rsidR="00F83186" w:rsidRPr="00EB4BA0" w:rsidRDefault="00D62D42" w:rsidP="00D62D42">
      <w:pPr>
        <w:tabs>
          <w:tab w:val="left" w:pos="425"/>
        </w:tabs>
        <w:spacing w:line="360" w:lineRule="auto"/>
        <w:ind w:left="1224"/>
        <w:rPr>
          <w:b/>
          <w:bCs/>
          <w:u w:val="single"/>
        </w:rPr>
      </w:pPr>
      <w:r w:rsidRPr="00EB4BA0">
        <w:rPr>
          <w:b/>
          <w:u w:val="single"/>
        </w:rPr>
        <w:t>Layouts</w:t>
      </w:r>
    </w:p>
    <w:p w14:paraId="3BA43C11" w14:textId="77777777" w:rsidR="006310EC" w:rsidRPr="00EB4BA0" w:rsidRDefault="00A2344B" w:rsidP="006310EC">
      <w:pPr>
        <w:keepNext/>
        <w:ind w:left="720"/>
        <w:jc w:val="center"/>
      </w:pPr>
      <w:r w:rsidRPr="00EB4BA0">
        <w:rPr>
          <w:noProof/>
        </w:rPr>
        <mc:AlternateContent>
          <mc:Choice Requires="wps">
            <w:drawing>
              <wp:anchor distT="0" distB="0" distL="114300" distR="114300" simplePos="0" relativeHeight="252093440" behindDoc="0" locked="0" layoutInCell="1" allowOverlap="1" wp14:anchorId="70760B63" wp14:editId="17D37350">
                <wp:simplePos x="0" y="0"/>
                <wp:positionH relativeFrom="column">
                  <wp:posOffset>928436</wp:posOffset>
                </wp:positionH>
                <wp:positionV relativeFrom="paragraph">
                  <wp:posOffset>4549875</wp:posOffset>
                </wp:positionV>
                <wp:extent cx="1056005" cy="178469"/>
                <wp:effectExtent l="19050" t="57150" r="29845" b="31115"/>
                <wp:wrapNone/>
                <wp:docPr id="1478060560" name="Straight Arrow Connector 1478060560"/>
                <wp:cNvGraphicFramePr/>
                <a:graphic xmlns:a="http://schemas.openxmlformats.org/drawingml/2006/main">
                  <a:graphicData uri="http://schemas.microsoft.com/office/word/2010/wordprocessingShape">
                    <wps:wsp>
                      <wps:cNvCnPr/>
                      <wps:spPr>
                        <a:xfrm flipH="1" flipV="1">
                          <a:off x="0" y="0"/>
                          <a:ext cx="1056005" cy="1784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6ECA251" id="Straight Arrow Connector 1478060560" o:spid="_x0000_s1026" type="#_x0000_t32" style="position:absolute;margin-left:73.1pt;margin-top:358.25pt;width:83.15pt;height:14.05pt;flip:x y;z-index:252093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" strokecolor="#4579b8 [3044]">
                <v:stroke endarrow="block"/>
              </v:shape>
            </w:pict>
          </mc:Fallback>
        </mc:AlternateContent>
      </w:r>
      <w:r w:rsidR="00BB40FA" w:rsidRPr="00EB4BA0">
        <w:rPr>
          <w:noProof/>
        </w:rPr>
        <mc:AlternateContent>
          <mc:Choice Requires="wps">
            <w:drawing>
              <wp:anchor distT="0" distB="0" distL="114300" distR="114300" simplePos="0" relativeHeight="252094464" behindDoc="0" locked="0" layoutInCell="1" allowOverlap="1" wp14:anchorId="1E38BE09" wp14:editId="758789CF">
                <wp:simplePos x="0" y="0"/>
                <wp:positionH relativeFrom="column">
                  <wp:posOffset>-236483</wp:posOffset>
                </wp:positionH>
                <wp:positionV relativeFrom="paragraph">
                  <wp:posOffset>3847487</wp:posOffset>
                </wp:positionV>
                <wp:extent cx="1135117" cy="1576552"/>
                <wp:effectExtent l="0" t="0" r="27305" b="24130"/>
                <wp:wrapNone/>
                <wp:docPr id="1478060561" name="Text Box 1478060561"/>
                <wp:cNvGraphicFramePr/>
                <a:graphic xmlns:a="http://schemas.openxmlformats.org/drawingml/2006/main">
                  <a:graphicData uri="http://schemas.microsoft.com/office/word/2010/wordprocessingShape">
                    <wps:wsp>
                      <wps:cNvSpPr txBox="1"/>
                      <wps:spPr>
                        <a:xfrm>
                          <a:off x="0" y="0"/>
                          <a:ext cx="1135117" cy="1576552"/>
                        </a:xfrm>
                        <a:prstGeom prst="rect">
                          <a:avLst/>
                        </a:prstGeom>
                        <a:solidFill>
                          <a:schemeClr val="lt1"/>
                        </a:solidFill>
                        <a:ln w="6350">
                          <a:solidFill>
                            <a:prstClr val="black"/>
                          </a:solidFill>
                        </a:ln>
                      </wps:spPr>
                      <wps:txbx>
                        <w:txbxContent>
                          <w:p w14:paraId="43C1A165" w14:textId="67DA64CE" w:rsidR="00ED3876" w:rsidRDefault="00ED3876">
                            <w:r>
                              <w:t>Ứng dụng hiện một thông báo màu xanh, xác nhận gửi thành công.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38BE09" id="Text Box 1478060561" o:spid="_x0000_s1027" type="#_x0000_t202" style="position:absolute;left:0;text-align:left;margin-left:-18.6pt;margin-top:302.95pt;width:89.4pt;height:124.15pt;z-index:252094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" fillcolor="white [3201]" strokeweight=".5pt">
                <v:textbox>
                  <w:txbxContent>
                    <w:p w14:paraId="43C1A165" w14:textId="67DA64CE" w:rsidR="00ED3876" w:rsidRDefault="00ED3876">
                      <w:r>
                        <w:t>Ứng dụng hiện một thông báo màu xanh, xác nhận gửi thành công.</w:t>
                      </w:r>
                    </w:p>
                  </w:txbxContent>
                </v:textbox>
              </v:shape>
            </w:pict>
          </mc:Fallback>
        </mc:AlternateContent>
      </w:r>
      <w:r w:rsidR="00F83186" w:rsidRPr="00EB4BA0">
        <w:rPr>
          <w:noProof/>
        </w:rPr>
        <w:drawing>
          <wp:inline distT="0" distB="0" distL="0" distR="0" wp14:anchorId="58218EE5" wp14:editId="351430C6">
            <wp:extent cx="3562279" cy="5017603"/>
            <wp:effectExtent l="0" t="0" r="635" b="0"/>
            <wp:docPr id="1478060559" name="Picture 14780605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0559" name="Picture 1478060559" descr="Graphical user interface, text, application&#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80615" cy="5043430"/>
                    </a:xfrm>
                    <a:prstGeom prst="rect">
                      <a:avLst/>
                    </a:prstGeom>
                    <a:noFill/>
                    <a:ln>
                      <a:noFill/>
                    </a:ln>
                  </pic:spPr>
                </pic:pic>
              </a:graphicData>
            </a:graphic>
          </wp:inline>
        </w:drawing>
      </w:r>
    </w:p>
    <w:p w14:paraId="11BE3329" w14:textId="2867AAA0" w:rsidR="00A1219F" w:rsidRPr="00EB4BA0" w:rsidRDefault="006310EC" w:rsidP="006310EC">
      <w:pPr>
        <w:pStyle w:val="Caption"/>
        <w:jc w:val="center"/>
      </w:pPr>
      <w:bookmarkStart w:id="186" w:name="_Toc105144460"/>
      <w:r w:rsidRPr="00EB4BA0">
        <w:t xml:space="preserve">User Interface </w:t>
      </w:r>
      <w:fldSimple w:instr=" SEQ User_Interface \* ARABIC ">
        <w:r w:rsidR="00242C19" w:rsidRPr="00EB4BA0">
          <w:rPr>
            <w:noProof/>
          </w:rPr>
          <w:t>30</w:t>
        </w:r>
      </w:fldSimple>
      <w:r w:rsidRPr="00EB4BA0">
        <w:t>: Form Add</w:t>
      </w:r>
      <w:bookmarkEnd w:id="186"/>
    </w:p>
    <w:p w14:paraId="06C91B7A" w14:textId="20C1D2D1" w:rsidR="00F83186" w:rsidRPr="00EB4BA0" w:rsidRDefault="00A1219F" w:rsidP="00A1219F">
      <w:pPr>
        <w:pStyle w:val="Caption"/>
        <w:jc w:val="center"/>
      </w:pPr>
      <w:bookmarkStart w:id="187" w:name="_Toc104387187"/>
      <w:r w:rsidRPr="00EB4BA0">
        <w:t xml:space="preserve"> </w:t>
      </w:r>
      <w:bookmarkEnd w:id="187"/>
    </w:p>
    <w:p w14:paraId="28392965" w14:textId="77777777" w:rsidR="00D62D42" w:rsidRPr="00EB4BA0" w:rsidRDefault="00D62D42"/>
    <w:p w14:paraId="3A99D912" w14:textId="1168E7C3" w:rsidR="005710C1" w:rsidRPr="00EB4BA0" w:rsidRDefault="005710C1" w:rsidP="004C7C91">
      <w:pPr>
        <w:pStyle w:val="ListParagraph"/>
        <w:numPr>
          <w:ilvl w:val="0"/>
          <w:numId w:val="6"/>
        </w:numPr>
      </w:pPr>
      <w:r w:rsidRPr="00EB4BA0">
        <w:lastRenderedPageBreak/>
        <w:t>Khi nhập đầy đủ dữ liệu ứng dụng sẽ hiển thị lên một Dialog để xác nhận đồng ý thêm từ.</w:t>
      </w:r>
    </w:p>
    <w:p w14:paraId="3679D2C4" w14:textId="0DC244D0" w:rsidR="00BB40FA" w:rsidRPr="00EB4BA0" w:rsidRDefault="00D62D42" w:rsidP="005B6190">
      <w:pPr>
        <w:tabs>
          <w:tab w:val="left" w:pos="425"/>
        </w:tabs>
        <w:spacing w:line="360" w:lineRule="auto"/>
        <w:ind w:left="1224"/>
        <w:rPr>
          <w:b/>
          <w:bCs/>
          <w:u w:val="single"/>
        </w:rPr>
      </w:pPr>
      <w:r w:rsidRPr="00EB4BA0">
        <w:rPr>
          <w:b/>
          <w:u w:val="single"/>
        </w:rPr>
        <w:t>Layouts</w:t>
      </w:r>
    </w:p>
    <w:p w14:paraId="27155914" w14:textId="77777777" w:rsidR="006310EC" w:rsidRPr="00EB4BA0" w:rsidRDefault="00B43AC4" w:rsidP="006310EC">
      <w:pPr>
        <w:keepNext/>
        <w:jc w:val="center"/>
      </w:pPr>
      <w:r w:rsidRPr="00EB4BA0">
        <w:rPr>
          <w:noProof/>
        </w:rPr>
        <w:drawing>
          <wp:inline distT="0" distB="0" distL="0" distR="0" wp14:anchorId="31F16419" wp14:editId="5AE8DF3C">
            <wp:extent cx="3936187" cy="6132786"/>
            <wp:effectExtent l="0" t="0" r="762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47248" cy="6150020"/>
                    </a:xfrm>
                    <a:prstGeom prst="rect">
                      <a:avLst/>
                    </a:prstGeom>
                  </pic:spPr>
                </pic:pic>
              </a:graphicData>
            </a:graphic>
          </wp:inline>
        </w:drawing>
      </w:r>
    </w:p>
    <w:p w14:paraId="27E96F57" w14:textId="3431B807" w:rsidR="00A1219F" w:rsidRPr="00EB4BA0" w:rsidRDefault="006310EC" w:rsidP="006310EC">
      <w:pPr>
        <w:pStyle w:val="Caption"/>
        <w:jc w:val="center"/>
      </w:pPr>
      <w:bookmarkStart w:id="188" w:name="_Toc105144461"/>
      <w:r w:rsidRPr="00EB4BA0">
        <w:t xml:space="preserve">User Interface </w:t>
      </w:r>
      <w:fldSimple w:instr=" SEQ User_Interface \* ARABIC ">
        <w:r w:rsidR="00242C19" w:rsidRPr="00EB4BA0">
          <w:rPr>
            <w:noProof/>
          </w:rPr>
          <w:t>31</w:t>
        </w:r>
      </w:fldSimple>
      <w:r w:rsidRPr="00EB4BA0">
        <w:t>: Notice Dialog</w:t>
      </w:r>
      <w:bookmarkEnd w:id="188"/>
    </w:p>
    <w:p w14:paraId="033A6309" w14:textId="57811BDF" w:rsidR="00C206C4" w:rsidRPr="00EB4BA0" w:rsidRDefault="00BB40FA">
      <w:r w:rsidRPr="00EB4BA0">
        <w:br w:type="page"/>
      </w:r>
    </w:p>
    <w:tbl>
      <w:tblPr>
        <w:tblStyle w:val="ListTable6Colorful-Accent5"/>
        <w:tblW w:w="9355" w:type="dxa"/>
        <w:tblLook w:val="04A0" w:firstRow="1" w:lastRow="0" w:firstColumn="1" w:lastColumn="0" w:noHBand="0" w:noVBand="1"/>
      </w:tblPr>
      <w:tblGrid>
        <w:gridCol w:w="1060"/>
        <w:gridCol w:w="8295"/>
      </w:tblGrid>
      <w:tr w:rsidR="00C206C4" w:rsidRPr="00EB4BA0" w14:paraId="3E09D32C" w14:textId="77777777" w:rsidTr="003E6A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71F60850" w14:textId="77777777" w:rsidR="00C206C4" w:rsidRPr="00EB4BA0" w:rsidRDefault="00C206C4" w:rsidP="003E6AE5">
            <w:pPr>
              <w:pStyle w:val="BodyText"/>
              <w:ind w:left="0"/>
              <w:jc w:val="center"/>
              <w:rPr>
                <w:rFonts w:ascii="Segoe UI" w:hAnsi="Segoe UI" w:cs="Segoe UI"/>
                <w:b w:val="0"/>
                <w:sz w:val="22"/>
                <w:szCs w:val="22"/>
              </w:rPr>
            </w:pPr>
            <w:bookmarkStart w:id="189" w:name="OLE_LINK30"/>
            <w:r w:rsidRPr="00EB4BA0">
              <w:rPr>
                <w:rFonts w:ascii="Segoe UI" w:hAnsi="Segoe UI" w:cs="Segoe UI"/>
                <w:sz w:val="22"/>
                <w:szCs w:val="22"/>
              </w:rPr>
              <w:lastRenderedPageBreak/>
              <w:t>Mẫu</w:t>
            </w:r>
          </w:p>
        </w:tc>
        <w:tc>
          <w:tcPr>
            <w:tcW w:w="8295" w:type="dxa"/>
          </w:tcPr>
          <w:p w14:paraId="06A9E02D" w14:textId="77777777" w:rsidR="00C206C4" w:rsidRPr="00EB4BA0" w:rsidRDefault="00C206C4" w:rsidP="003E6AE5">
            <w:pPr>
              <w:pStyle w:val="BodyText"/>
              <w:ind w:left="0"/>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sz w:val="22"/>
                <w:szCs w:val="22"/>
              </w:rPr>
            </w:pPr>
            <w:r w:rsidRPr="00EB4BA0">
              <w:rPr>
                <w:rFonts w:ascii="Segoe UI" w:hAnsi="Segoe UI" w:cs="Segoe UI"/>
                <w:sz w:val="22"/>
                <w:szCs w:val="22"/>
              </w:rPr>
              <w:t>Mô tả</w:t>
            </w:r>
          </w:p>
        </w:tc>
      </w:tr>
      <w:tr w:rsidR="00C206C4" w:rsidRPr="00EB4BA0" w14:paraId="4891D05F" w14:textId="77777777" w:rsidTr="003E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19F71B00" w14:textId="77777777" w:rsidR="00C206C4" w:rsidRPr="00EB4BA0" w:rsidRDefault="00C206C4" w:rsidP="003E6AE5">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413952" behindDoc="0" locked="0" layoutInCell="1" allowOverlap="1" wp14:anchorId="12912971" wp14:editId="65EF9F80">
                  <wp:simplePos x="0" y="0"/>
                  <wp:positionH relativeFrom="column">
                    <wp:posOffset>170825</wp:posOffset>
                  </wp:positionH>
                  <wp:positionV relativeFrom="paragraph">
                    <wp:posOffset>83166</wp:posOffset>
                  </wp:positionV>
                  <wp:extent cx="269553" cy="269553"/>
                  <wp:effectExtent l="0" t="0" r="0" b="0"/>
                  <wp:wrapNone/>
                  <wp:docPr id="1478060813" name="Picture 1478060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9553" cy="2695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37D38493" w14:textId="1A2DF70C" w:rsidR="00C206C4" w:rsidRPr="00EB4BA0" w:rsidRDefault="00C206C4"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Click thoát khỏi Dialog</w:t>
            </w:r>
          </w:p>
        </w:tc>
      </w:tr>
      <w:tr w:rsidR="00C206C4" w:rsidRPr="00EB4BA0" w14:paraId="035878A3" w14:textId="77777777" w:rsidTr="003E6AE5">
        <w:tc>
          <w:tcPr>
            <w:cnfStyle w:val="001000000000" w:firstRow="0" w:lastRow="0" w:firstColumn="1" w:lastColumn="0" w:oddVBand="0" w:evenVBand="0" w:oddHBand="0" w:evenHBand="0" w:firstRowFirstColumn="0" w:firstRowLastColumn="0" w:lastRowFirstColumn="0" w:lastRowLastColumn="0"/>
            <w:tcW w:w="1060" w:type="dxa"/>
          </w:tcPr>
          <w:p w14:paraId="1CF3A59B" w14:textId="77777777" w:rsidR="00C206C4" w:rsidRPr="00EB4BA0" w:rsidRDefault="00C206C4" w:rsidP="003E6AE5">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414976" behindDoc="0" locked="0" layoutInCell="1" allowOverlap="1" wp14:anchorId="34C6EE55" wp14:editId="4EB1FDE2">
                  <wp:simplePos x="0" y="0"/>
                  <wp:positionH relativeFrom="column">
                    <wp:posOffset>178445</wp:posOffset>
                  </wp:positionH>
                  <wp:positionV relativeFrom="paragraph">
                    <wp:posOffset>37778</wp:posOffset>
                  </wp:positionV>
                  <wp:extent cx="287079" cy="287079"/>
                  <wp:effectExtent l="0" t="0" r="0" b="0"/>
                  <wp:wrapNone/>
                  <wp:docPr id="1478060814" name="Picture 1478060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7079" cy="287079"/>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4A24DDA9" w14:textId="693FA8C1" w:rsidR="00C206C4" w:rsidRPr="00EB4BA0" w:rsidRDefault="00C206C4" w:rsidP="008E3C78">
            <w:pPr>
              <w:pStyle w:val="BodyText"/>
              <w:numPr>
                <w:ilvl w:val="0"/>
                <w:numId w:val="7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Thoát Dialog, thông tin không được thêm.</w:t>
            </w:r>
          </w:p>
        </w:tc>
      </w:tr>
      <w:tr w:rsidR="00C206C4" w:rsidRPr="00EB4BA0" w14:paraId="30447156" w14:textId="77777777" w:rsidTr="003E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7418A954" w14:textId="77777777" w:rsidR="00C206C4" w:rsidRPr="00EB4BA0" w:rsidRDefault="00C206C4" w:rsidP="003E6AE5">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416000" behindDoc="0" locked="0" layoutInCell="1" allowOverlap="1" wp14:anchorId="1D659A20" wp14:editId="5DD67AFD">
                  <wp:simplePos x="0" y="0"/>
                  <wp:positionH relativeFrom="margin">
                    <wp:posOffset>168275</wp:posOffset>
                  </wp:positionH>
                  <wp:positionV relativeFrom="paragraph">
                    <wp:posOffset>50194</wp:posOffset>
                  </wp:positionV>
                  <wp:extent cx="334521" cy="306374"/>
                  <wp:effectExtent l="0" t="0" r="8890" b="0"/>
                  <wp:wrapNone/>
                  <wp:docPr id="1478060815" name="Picture 1478060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4521" cy="30637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7124EA7B" w14:textId="2827C64D" w:rsidR="00C206C4" w:rsidRPr="00EB4BA0" w:rsidRDefault="00C206C4"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Thông tin được thêm lên hệ thống.</w:t>
            </w:r>
          </w:p>
        </w:tc>
      </w:tr>
      <w:bookmarkEnd w:id="189"/>
    </w:tbl>
    <w:p w14:paraId="6BC4825F" w14:textId="77777777" w:rsidR="00BB40FA" w:rsidRPr="00EB4BA0" w:rsidRDefault="00BB40FA" w:rsidP="00510016"/>
    <w:p w14:paraId="35165589" w14:textId="5FF165CA" w:rsidR="00BB40FA" w:rsidRPr="00EB4BA0" w:rsidRDefault="00BB40FA">
      <w:r w:rsidRPr="00EB4BA0">
        <w:rPr>
          <w:b/>
        </w:rPr>
        <w:t>Nội dung từ được thêm bao gồm:</w:t>
      </w:r>
    </w:p>
    <w:p w14:paraId="4795ACA4" w14:textId="29EF8BC3" w:rsidR="00BB40FA" w:rsidRPr="00EB4BA0" w:rsidRDefault="00BB40FA" w:rsidP="003D05C1">
      <w:pPr>
        <w:pStyle w:val="ListParagraph"/>
        <w:numPr>
          <w:ilvl w:val="0"/>
          <w:numId w:val="6"/>
        </w:numPr>
      </w:pPr>
      <w:r w:rsidRPr="00EB4BA0">
        <w:t>Từ mới</w:t>
      </w:r>
    </w:p>
    <w:p w14:paraId="65D1822B" w14:textId="42072956" w:rsidR="00BB40FA" w:rsidRPr="00EB4BA0" w:rsidRDefault="00BB40FA" w:rsidP="003D05C1">
      <w:pPr>
        <w:pStyle w:val="ListParagraph"/>
        <w:numPr>
          <w:ilvl w:val="0"/>
          <w:numId w:val="6"/>
        </w:numPr>
      </w:pPr>
      <w:r w:rsidRPr="00EB4BA0">
        <w:t>Mean</w:t>
      </w:r>
    </w:p>
    <w:p w14:paraId="27C9A41B" w14:textId="5E409E49" w:rsidR="00BB40FA" w:rsidRPr="00EB4BA0" w:rsidRDefault="00BB40FA" w:rsidP="003D05C1">
      <w:pPr>
        <w:pStyle w:val="ListParagraph"/>
        <w:numPr>
          <w:ilvl w:val="0"/>
          <w:numId w:val="6"/>
        </w:numPr>
      </w:pPr>
      <w:r w:rsidRPr="00EB4BA0">
        <w:t>Nghĩa của từ</w:t>
      </w:r>
    </w:p>
    <w:p w14:paraId="70053D9E" w14:textId="6928E474" w:rsidR="00BB40FA" w:rsidRPr="00EB4BA0" w:rsidRDefault="00BB40FA" w:rsidP="003D05C1">
      <w:pPr>
        <w:pStyle w:val="ListParagraph"/>
        <w:numPr>
          <w:ilvl w:val="0"/>
          <w:numId w:val="6"/>
        </w:numPr>
      </w:pPr>
      <w:r w:rsidRPr="00EB4BA0">
        <w:t>Ví dụ</w:t>
      </w:r>
    </w:p>
    <w:p w14:paraId="60D12A47" w14:textId="1FE0D5E9" w:rsidR="00BB40FA" w:rsidRPr="00EB4BA0" w:rsidRDefault="00BB40FA" w:rsidP="003D05C1">
      <w:pPr>
        <w:pStyle w:val="ListParagraph"/>
        <w:numPr>
          <w:ilvl w:val="0"/>
          <w:numId w:val="6"/>
        </w:numPr>
      </w:pPr>
      <w:r w:rsidRPr="00EB4BA0">
        <w:t>Loại Từ</w:t>
      </w:r>
    </w:p>
    <w:p w14:paraId="0F7B1C1F" w14:textId="4C0F08C9" w:rsidR="00BB40FA" w:rsidRPr="00EB4BA0" w:rsidRDefault="00BB40FA" w:rsidP="003D05C1">
      <w:pPr>
        <w:pStyle w:val="ListParagraph"/>
        <w:numPr>
          <w:ilvl w:val="0"/>
          <w:numId w:val="6"/>
        </w:numPr>
      </w:pPr>
      <w:r w:rsidRPr="00EB4BA0">
        <w:t>Level (Mặc định là người đóng góp)</w:t>
      </w:r>
    </w:p>
    <w:p w14:paraId="7F1EB8F9" w14:textId="33F5C210" w:rsidR="00BB40FA" w:rsidRPr="00EB4BA0" w:rsidRDefault="00BB40FA">
      <w:r w:rsidRPr="00EB4BA0">
        <w:t>Ứng dụng sẽ thông báo lỗi nếu người dùng nhập thiếu các dữ kiện trên.</w:t>
      </w:r>
    </w:p>
    <w:p w14:paraId="7622A664" w14:textId="4C114E2B" w:rsidR="00D62D42" w:rsidRPr="00EB4BA0" w:rsidRDefault="00D62D42" w:rsidP="00D62D42">
      <w:pPr>
        <w:tabs>
          <w:tab w:val="left" w:pos="425"/>
        </w:tabs>
        <w:spacing w:line="360" w:lineRule="auto"/>
        <w:ind w:left="1224"/>
        <w:rPr>
          <w:b/>
          <w:bCs/>
          <w:u w:val="single"/>
        </w:rPr>
      </w:pPr>
      <w:r w:rsidRPr="00EB4BA0">
        <w:rPr>
          <w:b/>
          <w:u w:val="single"/>
        </w:rPr>
        <w:t>Layouts</w:t>
      </w:r>
    </w:p>
    <w:p w14:paraId="2E15292A" w14:textId="77777777" w:rsidR="006310EC" w:rsidRPr="00EB4BA0" w:rsidRDefault="00510016" w:rsidP="006310EC">
      <w:pPr>
        <w:keepNext/>
        <w:jc w:val="center"/>
      </w:pPr>
      <w:r w:rsidRPr="00EB4BA0">
        <w:rPr>
          <w:noProof/>
        </w:rPr>
        <mc:AlternateContent>
          <mc:Choice Requires="wps">
            <w:drawing>
              <wp:anchor distT="0" distB="0" distL="114300" distR="114300" simplePos="0" relativeHeight="252095488" behindDoc="0" locked="0" layoutInCell="1" allowOverlap="1" wp14:anchorId="4EA1C0BD" wp14:editId="484089AF">
                <wp:simplePos x="0" y="0"/>
                <wp:positionH relativeFrom="column">
                  <wp:posOffset>3988676</wp:posOffset>
                </wp:positionH>
                <wp:positionV relativeFrom="paragraph">
                  <wp:posOffset>2324626</wp:posOffset>
                </wp:positionV>
                <wp:extent cx="472965" cy="1077660"/>
                <wp:effectExtent l="0" t="38100" r="60960" b="27305"/>
                <wp:wrapNone/>
                <wp:docPr id="1478060563" name="Straight Arrow Connector 1478060563"/>
                <wp:cNvGraphicFramePr/>
                <a:graphic xmlns:a="http://schemas.openxmlformats.org/drawingml/2006/main">
                  <a:graphicData uri="http://schemas.microsoft.com/office/word/2010/wordprocessingShape">
                    <wps:wsp>
                      <wps:cNvCnPr/>
                      <wps:spPr>
                        <a:xfrm flipV="1">
                          <a:off x="0" y="0"/>
                          <a:ext cx="472965" cy="1077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DB65DA" id="Straight Arrow Connector 1478060563" o:spid="_x0000_s1026" type="#_x0000_t32" style="position:absolute;margin-left:314.05pt;margin-top:183.05pt;width:37.25pt;height:84.85pt;flip:y;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" strokecolor="#4579b8 [3044]">
                <v:stroke endarrow="block"/>
              </v:shape>
            </w:pict>
          </mc:Fallback>
        </mc:AlternateContent>
      </w:r>
      <w:r w:rsidRPr="00EB4BA0">
        <w:rPr>
          <w:noProof/>
        </w:rPr>
        <mc:AlternateContent>
          <mc:Choice Requires="wps">
            <w:drawing>
              <wp:anchor distT="0" distB="0" distL="114300" distR="114300" simplePos="0" relativeHeight="252096512" behindDoc="0" locked="0" layoutInCell="1" allowOverlap="1" wp14:anchorId="0E19FC35" wp14:editId="2E3A0B03">
                <wp:simplePos x="0" y="0"/>
                <wp:positionH relativeFrom="column">
                  <wp:posOffset>4302037</wp:posOffset>
                </wp:positionH>
                <wp:positionV relativeFrom="paragraph">
                  <wp:posOffset>1532562</wp:posOffset>
                </wp:positionV>
                <wp:extent cx="1978926" cy="764274"/>
                <wp:effectExtent l="0" t="0" r="21590" b="17145"/>
                <wp:wrapNone/>
                <wp:docPr id="1478060564" name="Text Box 1478060564"/>
                <wp:cNvGraphicFramePr/>
                <a:graphic xmlns:a="http://schemas.openxmlformats.org/drawingml/2006/main">
                  <a:graphicData uri="http://schemas.microsoft.com/office/word/2010/wordprocessingShape">
                    <wps:wsp>
                      <wps:cNvSpPr txBox="1"/>
                      <wps:spPr>
                        <a:xfrm>
                          <a:off x="0" y="0"/>
                          <a:ext cx="1978926" cy="764274"/>
                        </a:xfrm>
                        <a:prstGeom prst="rect">
                          <a:avLst/>
                        </a:prstGeom>
                        <a:solidFill>
                          <a:schemeClr val="lt1"/>
                        </a:solidFill>
                        <a:ln w="6350">
                          <a:solidFill>
                            <a:prstClr val="black"/>
                          </a:solidFill>
                        </a:ln>
                      </wps:spPr>
                      <wps:txbx>
                        <w:txbxContent>
                          <w:p w14:paraId="7BAC58EC" w14:textId="061E695A" w:rsidR="00ED3876" w:rsidRDefault="00ED3876">
                            <w:r>
                              <w:t>Hiển thị thông báo màu đỏ nếu người dùng nhập thiếu dữ kiện.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9FC35" id="Text Box 1478060564" o:spid="_x0000_s1028" type="#_x0000_t202" style="position:absolute;left:0;text-align:left;margin-left:338.75pt;margin-top:120.65pt;width:155.8pt;height:60.2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" fillcolor="white [3201]" strokeweight=".5pt">
                <v:textbox>
                  <w:txbxContent>
                    <w:p w14:paraId="7BAC58EC" w14:textId="061E695A" w:rsidR="00ED3876" w:rsidRDefault="00ED3876">
                      <w:r>
                        <w:t>Hiển thị thông báo màu đỏ nếu người dùng nhập thiếu dữ kiện.</w:t>
                      </w:r>
                    </w:p>
                  </w:txbxContent>
                </v:textbox>
              </v:shape>
            </w:pict>
          </mc:Fallback>
        </mc:AlternateContent>
      </w:r>
      <w:r w:rsidR="00BB40FA" w:rsidRPr="00EB4BA0">
        <w:rPr>
          <w:noProof/>
        </w:rPr>
        <w:drawing>
          <wp:inline distT="0" distB="0" distL="0" distR="0" wp14:anchorId="6B519C7A" wp14:editId="477EF19F">
            <wp:extent cx="2348865" cy="3498112"/>
            <wp:effectExtent l="0" t="0" r="0" b="7620"/>
            <wp:docPr id="1478060562" name="Picture 14780605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0562" name="Picture 1478060562" descr="Graphical user interface, text, application&#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427921" cy="3615849"/>
                    </a:xfrm>
                    <a:prstGeom prst="rect">
                      <a:avLst/>
                    </a:prstGeom>
                    <a:noFill/>
                    <a:ln>
                      <a:noFill/>
                    </a:ln>
                  </pic:spPr>
                </pic:pic>
              </a:graphicData>
            </a:graphic>
          </wp:inline>
        </w:drawing>
      </w:r>
    </w:p>
    <w:p w14:paraId="75EE4EE5" w14:textId="46DD3BB3" w:rsidR="00A1219F" w:rsidRPr="00EB4BA0" w:rsidRDefault="006310EC" w:rsidP="006310EC">
      <w:pPr>
        <w:pStyle w:val="Caption"/>
        <w:jc w:val="center"/>
      </w:pPr>
      <w:bookmarkStart w:id="190" w:name="_Toc105144462"/>
      <w:r w:rsidRPr="00EB4BA0">
        <w:t xml:space="preserve">User Interface </w:t>
      </w:r>
      <w:fldSimple w:instr=" SEQ User_Interface \* ARABIC ">
        <w:r w:rsidR="00242C19" w:rsidRPr="00EB4BA0">
          <w:rPr>
            <w:noProof/>
          </w:rPr>
          <w:t>32</w:t>
        </w:r>
      </w:fldSimple>
      <w:r w:rsidRPr="00EB4BA0">
        <w:t>: Error Message (Form Add)</w:t>
      </w:r>
      <w:bookmarkEnd w:id="190"/>
    </w:p>
    <w:p w14:paraId="1D5BB471" w14:textId="62C37EAA" w:rsidR="005710C1" w:rsidRPr="00EB4BA0" w:rsidRDefault="005710C1" w:rsidP="00510016">
      <w:pPr>
        <w:pStyle w:val="Caption"/>
        <w:ind w:firstLine="720"/>
        <w:jc w:val="center"/>
      </w:pPr>
    </w:p>
    <w:p w14:paraId="4E3F6D87" w14:textId="6CE60AD9" w:rsidR="005710C1" w:rsidRPr="00EB4BA0" w:rsidRDefault="005710C1">
      <w:r w:rsidRPr="00EB4BA0">
        <w:lastRenderedPageBreak/>
        <w:t>Xây dựng trang</w:t>
      </w:r>
      <w:r w:rsidR="008D3FC5" w:rsidRPr="00EB4BA0">
        <w:t xml:space="preserve"> từ tựng của người dùng </w:t>
      </w:r>
      <w:r w:rsidR="00E22E27" w:rsidRPr="00EB4BA0">
        <w:t>đóng góp</w:t>
      </w:r>
      <w:r w:rsidR="008D3FC5" w:rsidRPr="00EB4BA0">
        <w:t>.</w:t>
      </w:r>
    </w:p>
    <w:p w14:paraId="734CD2A2" w14:textId="7E7ACA26" w:rsidR="008D3FC5" w:rsidRPr="00EB4BA0" w:rsidRDefault="008D3FC5">
      <w:r w:rsidRPr="00EB4BA0">
        <w:t>Những từ vựng trong trang này đã được Admin phê duyệt.</w:t>
      </w:r>
    </w:p>
    <w:p w14:paraId="028E451A" w14:textId="6A9DC93A" w:rsidR="00D62D42" w:rsidRPr="00EB4BA0" w:rsidRDefault="00D62D42" w:rsidP="00D62D42">
      <w:pPr>
        <w:tabs>
          <w:tab w:val="left" w:pos="425"/>
        </w:tabs>
        <w:spacing w:line="360" w:lineRule="auto"/>
        <w:ind w:left="1224"/>
        <w:rPr>
          <w:b/>
          <w:bCs/>
          <w:u w:val="single"/>
        </w:rPr>
      </w:pPr>
      <w:r w:rsidRPr="00EB4BA0">
        <w:rPr>
          <w:b/>
          <w:u w:val="single"/>
        </w:rPr>
        <w:t>Layouts</w:t>
      </w:r>
    </w:p>
    <w:p w14:paraId="43A2C0D9" w14:textId="77777777" w:rsidR="006310EC" w:rsidRPr="00EB4BA0" w:rsidRDefault="00B43AC4" w:rsidP="006310EC">
      <w:pPr>
        <w:keepNext/>
        <w:jc w:val="center"/>
      </w:pPr>
      <w:r w:rsidRPr="00EB4BA0">
        <w:rPr>
          <w:noProof/>
        </w:rPr>
        <w:drawing>
          <wp:inline distT="0" distB="0" distL="0" distR="0" wp14:anchorId="7EE019DA" wp14:editId="1B2EAFCE">
            <wp:extent cx="3727506" cy="5912069"/>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35983" cy="5925513"/>
                    </a:xfrm>
                    <a:prstGeom prst="rect">
                      <a:avLst/>
                    </a:prstGeom>
                  </pic:spPr>
                </pic:pic>
              </a:graphicData>
            </a:graphic>
          </wp:inline>
        </w:drawing>
      </w:r>
    </w:p>
    <w:p w14:paraId="469D3317" w14:textId="2AE161DE" w:rsidR="00A1219F" w:rsidRPr="00EB4BA0" w:rsidRDefault="006310EC" w:rsidP="006310EC">
      <w:pPr>
        <w:pStyle w:val="Caption"/>
        <w:jc w:val="center"/>
      </w:pPr>
      <w:bookmarkStart w:id="191" w:name="_Toc105144463"/>
      <w:r w:rsidRPr="00EB4BA0">
        <w:t xml:space="preserve">User Interface </w:t>
      </w:r>
      <w:fldSimple w:instr=" SEQ User_Interface \* ARABIC ">
        <w:r w:rsidR="00242C19" w:rsidRPr="00EB4BA0">
          <w:rPr>
            <w:noProof/>
          </w:rPr>
          <w:t>33</w:t>
        </w:r>
      </w:fldSimple>
      <w:r w:rsidRPr="00EB4BA0">
        <w:t>: User Contribute Word</w:t>
      </w:r>
      <w:bookmarkEnd w:id="191"/>
    </w:p>
    <w:p w14:paraId="013409E3" w14:textId="77777777" w:rsidR="00510016" w:rsidRPr="00EB4BA0" w:rsidRDefault="00510016" w:rsidP="008D3FC5">
      <w:pPr>
        <w:jc w:val="center"/>
      </w:pPr>
    </w:p>
    <w:p w14:paraId="7D1E635E" w14:textId="77777777" w:rsidR="00510016" w:rsidRPr="00EB4BA0" w:rsidRDefault="00510016">
      <w:r w:rsidRPr="00EB4BA0">
        <w:br w:type="page"/>
      </w:r>
    </w:p>
    <w:tbl>
      <w:tblPr>
        <w:tblStyle w:val="ListTable6Colorful-Accent5"/>
        <w:tblW w:w="9355" w:type="dxa"/>
        <w:tblLook w:val="04A0" w:firstRow="1" w:lastRow="0" w:firstColumn="1" w:lastColumn="0" w:noHBand="0" w:noVBand="1"/>
      </w:tblPr>
      <w:tblGrid>
        <w:gridCol w:w="1060"/>
        <w:gridCol w:w="8295"/>
      </w:tblGrid>
      <w:tr w:rsidR="009263C8" w:rsidRPr="00EB4BA0" w14:paraId="57D8F1FC" w14:textId="77777777" w:rsidTr="003E6A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19E75EFF" w14:textId="77777777" w:rsidR="009263C8" w:rsidRPr="00EB4BA0" w:rsidRDefault="009263C8" w:rsidP="003E6AE5">
            <w:pPr>
              <w:pStyle w:val="BodyText"/>
              <w:ind w:left="0"/>
              <w:jc w:val="center"/>
              <w:rPr>
                <w:rFonts w:ascii="Times New Roman" w:hAnsi="Times New Roman" w:cs="Times New Roman"/>
                <w:b w:val="0"/>
                <w:sz w:val="26"/>
                <w:szCs w:val="26"/>
              </w:rPr>
            </w:pPr>
            <w:r w:rsidRPr="00EB4BA0">
              <w:rPr>
                <w:rFonts w:ascii="Times New Roman" w:hAnsi="Times New Roman" w:cs="Times New Roman"/>
                <w:sz w:val="26"/>
                <w:szCs w:val="26"/>
              </w:rPr>
              <w:lastRenderedPageBreak/>
              <w:t>Mẫu</w:t>
            </w:r>
          </w:p>
        </w:tc>
        <w:tc>
          <w:tcPr>
            <w:tcW w:w="8295" w:type="dxa"/>
          </w:tcPr>
          <w:p w14:paraId="5C34276A" w14:textId="77777777" w:rsidR="009263C8" w:rsidRPr="00EB4BA0" w:rsidRDefault="009263C8" w:rsidP="003E6AE5">
            <w:pPr>
              <w:pStyle w:val="BodyText"/>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EB4BA0">
              <w:rPr>
                <w:rFonts w:ascii="Times New Roman" w:hAnsi="Times New Roman" w:cs="Times New Roman"/>
                <w:sz w:val="26"/>
                <w:szCs w:val="26"/>
              </w:rPr>
              <w:t>Mô tả</w:t>
            </w:r>
          </w:p>
        </w:tc>
      </w:tr>
      <w:tr w:rsidR="009263C8" w:rsidRPr="00EB4BA0" w14:paraId="30D6C522" w14:textId="77777777" w:rsidTr="003E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38C840A4" w14:textId="77777777" w:rsidR="009263C8" w:rsidRPr="00EB4BA0" w:rsidRDefault="009263C8" w:rsidP="003E6AE5">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418048" behindDoc="0" locked="0" layoutInCell="1" allowOverlap="1" wp14:anchorId="7BFCD8CC" wp14:editId="48B2417E">
                  <wp:simplePos x="0" y="0"/>
                  <wp:positionH relativeFrom="column">
                    <wp:posOffset>170815</wp:posOffset>
                  </wp:positionH>
                  <wp:positionV relativeFrom="paragraph">
                    <wp:posOffset>41606</wp:posOffset>
                  </wp:positionV>
                  <wp:extent cx="269553" cy="269553"/>
                  <wp:effectExtent l="0" t="0" r="0" b="0"/>
                  <wp:wrapNone/>
                  <wp:docPr id="1478060817" name="Picture 1478060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9553" cy="2695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7564A339" w14:textId="100F0109" w:rsidR="009263C8" w:rsidRPr="00EB4BA0" w:rsidRDefault="009263C8"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Click thoát quay về trang home</w:t>
            </w:r>
          </w:p>
        </w:tc>
      </w:tr>
      <w:tr w:rsidR="009263C8" w:rsidRPr="00EB4BA0" w14:paraId="3B4659A7" w14:textId="77777777" w:rsidTr="003E6AE5">
        <w:tc>
          <w:tcPr>
            <w:cnfStyle w:val="001000000000" w:firstRow="0" w:lastRow="0" w:firstColumn="1" w:lastColumn="0" w:oddVBand="0" w:evenVBand="0" w:oddHBand="0" w:evenHBand="0" w:firstRowFirstColumn="0" w:firstRowLastColumn="0" w:lastRowFirstColumn="0" w:lastRowLastColumn="0"/>
            <w:tcW w:w="1060" w:type="dxa"/>
          </w:tcPr>
          <w:p w14:paraId="3A5573E8" w14:textId="77777777" w:rsidR="009263C8" w:rsidRPr="00EB4BA0" w:rsidRDefault="009263C8" w:rsidP="003E6AE5">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419072" behindDoc="0" locked="0" layoutInCell="1" allowOverlap="1" wp14:anchorId="1C322C6F" wp14:editId="4BDF5AB7">
                  <wp:simplePos x="0" y="0"/>
                  <wp:positionH relativeFrom="column">
                    <wp:posOffset>178445</wp:posOffset>
                  </wp:positionH>
                  <wp:positionV relativeFrom="paragraph">
                    <wp:posOffset>37778</wp:posOffset>
                  </wp:positionV>
                  <wp:extent cx="287079" cy="287079"/>
                  <wp:effectExtent l="0" t="0" r="0" b="0"/>
                  <wp:wrapNone/>
                  <wp:docPr id="1478060818" name="Picture 1478060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7079" cy="287079"/>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7B4C5ADA" w14:textId="5110246F" w:rsidR="009263C8" w:rsidRPr="00EB4BA0" w:rsidRDefault="009263C8" w:rsidP="008E3C78">
            <w:pPr>
              <w:pStyle w:val="BodyText"/>
              <w:numPr>
                <w:ilvl w:val="0"/>
                <w:numId w:val="7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Khi Click nút Search sẽ hiển thị SearchBox giúp người dùng tìm kiếm từ vựng.</w:t>
            </w:r>
          </w:p>
        </w:tc>
      </w:tr>
      <w:tr w:rsidR="009263C8" w:rsidRPr="00EB4BA0" w14:paraId="03F57E59" w14:textId="77777777" w:rsidTr="003E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14EA2A45" w14:textId="77777777" w:rsidR="009263C8" w:rsidRPr="00EB4BA0" w:rsidRDefault="009263C8" w:rsidP="003E6AE5">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420096" behindDoc="0" locked="0" layoutInCell="1" allowOverlap="1" wp14:anchorId="52A807C1" wp14:editId="133E58D3">
                  <wp:simplePos x="0" y="0"/>
                  <wp:positionH relativeFrom="margin">
                    <wp:posOffset>168275</wp:posOffset>
                  </wp:positionH>
                  <wp:positionV relativeFrom="paragraph">
                    <wp:posOffset>50194</wp:posOffset>
                  </wp:positionV>
                  <wp:extent cx="334521" cy="306374"/>
                  <wp:effectExtent l="0" t="0" r="8890" b="0"/>
                  <wp:wrapNone/>
                  <wp:docPr id="1478060819" name="Picture 1478060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4521" cy="30637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7664614B" w14:textId="3CB0A1CB" w:rsidR="009263C8" w:rsidRPr="00EB4BA0" w:rsidRDefault="009263C8"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Tên tài khoản người đóng góp.</w:t>
            </w:r>
          </w:p>
        </w:tc>
      </w:tr>
    </w:tbl>
    <w:p w14:paraId="13601E74" w14:textId="446BF838" w:rsidR="00F83186" w:rsidRPr="00EB4BA0" w:rsidRDefault="005710C1" w:rsidP="009263C8">
      <w:r w:rsidRPr="00EB4BA0">
        <w:br w:type="page"/>
      </w:r>
    </w:p>
    <w:p w14:paraId="06054D45" w14:textId="56975214" w:rsidR="00AA1BE5" w:rsidRPr="00EB4BA0" w:rsidRDefault="00ED3876" w:rsidP="004C7C91">
      <w:pPr>
        <w:spacing w:line="360" w:lineRule="auto"/>
        <w:jc w:val="both"/>
        <w:outlineLvl w:val="2"/>
        <w:rPr>
          <w:b/>
          <w:bCs/>
        </w:rPr>
      </w:pPr>
      <w:bookmarkStart w:id="192" w:name="_Toc105094352"/>
      <w:bookmarkStart w:id="193" w:name="_Toc105157154"/>
      <w:r w:rsidRPr="00EB4BA0">
        <w:rPr>
          <w:b/>
          <w:bCs/>
        </w:rPr>
        <w:lastRenderedPageBreak/>
        <w:t>1.10</w:t>
      </w:r>
      <w:r w:rsidR="004C7C91" w:rsidRPr="00EB4BA0">
        <w:rPr>
          <w:b/>
          <w:bCs/>
        </w:rPr>
        <w:t xml:space="preserve"> </w:t>
      </w:r>
      <w:r w:rsidR="00D840CE" w:rsidRPr="00EB4BA0">
        <w:rPr>
          <w:b/>
          <w:bCs/>
        </w:rPr>
        <w:t xml:space="preserve">Xây dựng trang </w:t>
      </w:r>
      <w:r w:rsidR="00F6374E" w:rsidRPr="00EB4BA0">
        <w:rPr>
          <w:b/>
          <w:bCs/>
        </w:rPr>
        <w:t>Help Center</w:t>
      </w:r>
      <w:r w:rsidR="00AA1BE5" w:rsidRPr="00EB4BA0">
        <w:rPr>
          <w:b/>
          <w:bCs/>
        </w:rPr>
        <w:t>:</w:t>
      </w:r>
      <w:bookmarkEnd w:id="192"/>
      <w:bookmarkEnd w:id="193"/>
    </w:p>
    <w:p w14:paraId="5D2E7504" w14:textId="4BF26F48" w:rsidR="00D840CE" w:rsidRPr="00EB4BA0" w:rsidRDefault="00F6374E" w:rsidP="00577DC5">
      <w:pPr>
        <w:pStyle w:val="ListParagraph"/>
        <w:numPr>
          <w:ilvl w:val="0"/>
          <w:numId w:val="17"/>
        </w:numPr>
        <w:tabs>
          <w:tab w:val="left" w:pos="425"/>
        </w:tabs>
        <w:spacing w:line="360" w:lineRule="auto"/>
      </w:pPr>
      <w:r w:rsidRPr="00EB4BA0">
        <w:t>Trang hiển thị tất cả các câu hỏi và câu trả lời trước đó của tất cả các người dùng khác. Người dùng có thể tìm kiếm và xem chi tiết từng câu hỏi.</w:t>
      </w:r>
    </w:p>
    <w:p w14:paraId="0D06C5CD" w14:textId="7096C120" w:rsidR="00D0197C" w:rsidRPr="00EB4BA0" w:rsidRDefault="00AB5F89" w:rsidP="00577DC5">
      <w:pPr>
        <w:pStyle w:val="ListParagraph"/>
        <w:numPr>
          <w:ilvl w:val="0"/>
          <w:numId w:val="17"/>
        </w:numPr>
        <w:tabs>
          <w:tab w:val="left" w:pos="425"/>
        </w:tabs>
        <w:spacing w:line="360" w:lineRule="auto"/>
      </w:pPr>
      <w:r w:rsidRPr="00EB4BA0">
        <w:t xml:space="preserve">Người dùng có thể đặt câu hỏi với chủ đề mình muốn. </w:t>
      </w:r>
    </w:p>
    <w:p w14:paraId="627BCE13" w14:textId="190E26BD" w:rsidR="007341D6" w:rsidRPr="00EB4BA0" w:rsidRDefault="007341D6" w:rsidP="008E3C78">
      <w:pPr>
        <w:pStyle w:val="ListParagraph"/>
        <w:numPr>
          <w:ilvl w:val="0"/>
          <w:numId w:val="88"/>
        </w:numPr>
        <w:tabs>
          <w:tab w:val="left" w:pos="425"/>
        </w:tabs>
        <w:spacing w:line="360" w:lineRule="auto"/>
      </w:pPr>
      <w:r w:rsidRPr="00EB4BA0">
        <w:t xml:space="preserve">Giải pháp: toàn bộ dữ liệu trên trang này được lấy từ bộ dữ liệu </w:t>
      </w:r>
      <w:r w:rsidRPr="00EB4BA0">
        <w:rPr>
          <w:color w:val="4F81BD" w:themeColor="accent1"/>
        </w:rPr>
        <w:t>History User Question</w:t>
      </w:r>
      <w:r w:rsidRPr="00EB4BA0">
        <w:t xml:space="preserve"> trên Firebase</w:t>
      </w:r>
    </w:p>
    <w:p w14:paraId="66AD924F" w14:textId="4CB8C28E" w:rsidR="00D62D42" w:rsidRPr="00EB4BA0" w:rsidRDefault="00D62D42" w:rsidP="00D62D42">
      <w:pPr>
        <w:pStyle w:val="ListParagraph"/>
        <w:tabs>
          <w:tab w:val="left" w:pos="425"/>
        </w:tabs>
        <w:spacing w:line="360" w:lineRule="auto"/>
        <w:ind w:left="1584"/>
        <w:rPr>
          <w:b/>
          <w:bCs/>
          <w:u w:val="single"/>
        </w:rPr>
      </w:pPr>
      <w:r w:rsidRPr="00EB4BA0">
        <w:rPr>
          <w:b/>
          <w:u w:val="single"/>
        </w:rPr>
        <w:t>Layouts</w:t>
      </w:r>
    </w:p>
    <w:p w14:paraId="6814DE61" w14:textId="77777777" w:rsidR="006310EC" w:rsidRPr="00EB4BA0" w:rsidRDefault="00FA6C60" w:rsidP="006310EC">
      <w:pPr>
        <w:keepNext/>
        <w:tabs>
          <w:tab w:val="left" w:pos="425"/>
        </w:tabs>
        <w:spacing w:line="360" w:lineRule="auto"/>
        <w:ind w:left="1584"/>
        <w:jc w:val="center"/>
      </w:pPr>
      <w:r w:rsidRPr="00EB4BA0">
        <w:rPr>
          <w:noProof/>
        </w:rPr>
        <w:drawing>
          <wp:inline distT="0" distB="0" distL="0" distR="0" wp14:anchorId="3D1FE263" wp14:editId="3284B523">
            <wp:extent cx="3700111" cy="520995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24925" cy="5244892"/>
                    </a:xfrm>
                    <a:prstGeom prst="rect">
                      <a:avLst/>
                    </a:prstGeom>
                  </pic:spPr>
                </pic:pic>
              </a:graphicData>
            </a:graphic>
          </wp:inline>
        </w:drawing>
      </w:r>
    </w:p>
    <w:p w14:paraId="46290844" w14:textId="38EC158A" w:rsidR="00A1219F" w:rsidRPr="00EB4BA0" w:rsidRDefault="006310EC" w:rsidP="006310EC">
      <w:pPr>
        <w:pStyle w:val="Caption"/>
        <w:ind w:left="1440" w:firstLine="720"/>
        <w:jc w:val="center"/>
      </w:pPr>
      <w:bookmarkStart w:id="194" w:name="_Toc105144464"/>
      <w:r w:rsidRPr="00EB4BA0">
        <w:t xml:space="preserve">User Interface </w:t>
      </w:r>
      <w:fldSimple w:instr=" SEQ User_Interface \* ARABIC ">
        <w:r w:rsidR="00242C19" w:rsidRPr="00EB4BA0">
          <w:rPr>
            <w:noProof/>
          </w:rPr>
          <w:t>34</w:t>
        </w:r>
      </w:fldSimple>
      <w:r w:rsidRPr="00EB4BA0">
        <w:t>: Help Center</w:t>
      </w:r>
      <w:bookmarkEnd w:id="194"/>
    </w:p>
    <w:p w14:paraId="5884C0BB" w14:textId="6A4C51BF" w:rsidR="009263C8" w:rsidRPr="00EB4BA0" w:rsidRDefault="009263C8">
      <w:r w:rsidRPr="00EB4BA0">
        <w:br w:type="page"/>
      </w:r>
    </w:p>
    <w:tbl>
      <w:tblPr>
        <w:tblStyle w:val="ListTable6Colorful-Accent5"/>
        <w:tblW w:w="9355" w:type="dxa"/>
        <w:tblLook w:val="04A0" w:firstRow="1" w:lastRow="0" w:firstColumn="1" w:lastColumn="0" w:noHBand="0" w:noVBand="1"/>
      </w:tblPr>
      <w:tblGrid>
        <w:gridCol w:w="1060"/>
        <w:gridCol w:w="8295"/>
      </w:tblGrid>
      <w:tr w:rsidR="009263C8" w:rsidRPr="00EB4BA0" w14:paraId="799FEC9C" w14:textId="77777777" w:rsidTr="003E6A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6769AAE2" w14:textId="77777777" w:rsidR="009263C8" w:rsidRPr="00EB4BA0" w:rsidRDefault="009263C8" w:rsidP="003E6AE5">
            <w:pPr>
              <w:pStyle w:val="BodyText"/>
              <w:ind w:left="0"/>
              <w:jc w:val="center"/>
              <w:rPr>
                <w:rFonts w:ascii="Times New Roman" w:hAnsi="Times New Roman" w:cs="Times New Roman"/>
                <w:b w:val="0"/>
                <w:sz w:val="26"/>
                <w:szCs w:val="26"/>
              </w:rPr>
            </w:pPr>
            <w:r w:rsidRPr="00EB4BA0">
              <w:rPr>
                <w:rFonts w:ascii="Times New Roman" w:hAnsi="Times New Roman" w:cs="Times New Roman"/>
                <w:sz w:val="26"/>
                <w:szCs w:val="26"/>
              </w:rPr>
              <w:lastRenderedPageBreak/>
              <w:t>Mẫu</w:t>
            </w:r>
          </w:p>
        </w:tc>
        <w:tc>
          <w:tcPr>
            <w:tcW w:w="8295" w:type="dxa"/>
          </w:tcPr>
          <w:p w14:paraId="5BCD9A29" w14:textId="77777777" w:rsidR="009263C8" w:rsidRPr="00EB4BA0" w:rsidRDefault="009263C8" w:rsidP="003E6AE5">
            <w:pPr>
              <w:pStyle w:val="BodyText"/>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EB4BA0">
              <w:rPr>
                <w:rFonts w:ascii="Times New Roman" w:hAnsi="Times New Roman" w:cs="Times New Roman"/>
                <w:sz w:val="26"/>
                <w:szCs w:val="26"/>
              </w:rPr>
              <w:t>Mô tả</w:t>
            </w:r>
          </w:p>
        </w:tc>
      </w:tr>
      <w:tr w:rsidR="009263C8" w:rsidRPr="00EB4BA0" w14:paraId="2FF173FE" w14:textId="77777777" w:rsidTr="003E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07451516" w14:textId="77777777" w:rsidR="009263C8" w:rsidRPr="00EB4BA0" w:rsidRDefault="009263C8" w:rsidP="003E6AE5">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428288" behindDoc="0" locked="0" layoutInCell="1" allowOverlap="1" wp14:anchorId="39F34439" wp14:editId="448D249C">
                  <wp:simplePos x="0" y="0"/>
                  <wp:positionH relativeFrom="column">
                    <wp:posOffset>170815</wp:posOffset>
                  </wp:positionH>
                  <wp:positionV relativeFrom="paragraph">
                    <wp:posOffset>41606</wp:posOffset>
                  </wp:positionV>
                  <wp:extent cx="269553" cy="269553"/>
                  <wp:effectExtent l="0" t="0" r="0" b="0"/>
                  <wp:wrapNone/>
                  <wp:docPr id="1478060823" name="Picture 1478060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9553" cy="2695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00469C93" w14:textId="59927593" w:rsidR="009263C8" w:rsidRPr="00EB4BA0" w:rsidRDefault="009263C8"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SearchBox Tìm kiếm theo tên chủ để, câu hỏi, thời gian, người hỏi.</w:t>
            </w:r>
          </w:p>
        </w:tc>
      </w:tr>
      <w:tr w:rsidR="009263C8" w:rsidRPr="00EB4BA0" w14:paraId="7909C0A5" w14:textId="77777777" w:rsidTr="003E6AE5">
        <w:tc>
          <w:tcPr>
            <w:cnfStyle w:val="001000000000" w:firstRow="0" w:lastRow="0" w:firstColumn="1" w:lastColumn="0" w:oddVBand="0" w:evenVBand="0" w:oddHBand="0" w:evenHBand="0" w:firstRowFirstColumn="0" w:firstRowLastColumn="0" w:lastRowFirstColumn="0" w:lastRowLastColumn="0"/>
            <w:tcW w:w="1060" w:type="dxa"/>
          </w:tcPr>
          <w:p w14:paraId="5CFBA0C7" w14:textId="77777777" w:rsidR="009263C8" w:rsidRPr="00EB4BA0" w:rsidRDefault="009263C8" w:rsidP="003E6AE5">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429312" behindDoc="0" locked="0" layoutInCell="1" allowOverlap="1" wp14:anchorId="75C24FB5" wp14:editId="7836B41E">
                  <wp:simplePos x="0" y="0"/>
                  <wp:positionH relativeFrom="column">
                    <wp:posOffset>192083</wp:posOffset>
                  </wp:positionH>
                  <wp:positionV relativeFrom="paragraph">
                    <wp:posOffset>78408</wp:posOffset>
                  </wp:positionV>
                  <wp:extent cx="287079" cy="287079"/>
                  <wp:effectExtent l="0" t="0" r="0" b="0"/>
                  <wp:wrapNone/>
                  <wp:docPr id="1478060824" name="Picture 1478060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7079" cy="287079"/>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3C53E1C9" w14:textId="71F0954E" w:rsidR="009263C8" w:rsidRPr="00EB4BA0" w:rsidRDefault="009263C8" w:rsidP="008E3C78">
            <w:pPr>
              <w:pStyle w:val="BodyText"/>
              <w:numPr>
                <w:ilvl w:val="0"/>
                <w:numId w:val="7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Hiển thị Dialog giúp người dùng nhập nội dung câu hỏi.</w:t>
            </w:r>
          </w:p>
        </w:tc>
      </w:tr>
      <w:tr w:rsidR="009263C8" w:rsidRPr="00EB4BA0" w14:paraId="58B885D6" w14:textId="77777777" w:rsidTr="003E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063077FA" w14:textId="77777777" w:rsidR="009263C8" w:rsidRPr="00EB4BA0" w:rsidRDefault="009263C8" w:rsidP="003E6AE5">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430336" behindDoc="0" locked="0" layoutInCell="1" allowOverlap="1" wp14:anchorId="467E8721" wp14:editId="727B19A5">
                  <wp:simplePos x="0" y="0"/>
                  <wp:positionH relativeFrom="margin">
                    <wp:posOffset>168275</wp:posOffset>
                  </wp:positionH>
                  <wp:positionV relativeFrom="paragraph">
                    <wp:posOffset>157043</wp:posOffset>
                  </wp:positionV>
                  <wp:extent cx="334521" cy="306374"/>
                  <wp:effectExtent l="0" t="0" r="8890" b="0"/>
                  <wp:wrapNone/>
                  <wp:docPr id="1478060825" name="Picture 1478060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4521" cy="30637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0C775304" w14:textId="46B720C6" w:rsidR="009263C8" w:rsidRPr="00EB4BA0" w:rsidRDefault="009263C8"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Nội dung câu hỏi của người dùng bao gồm: Tên tài khoản, chủ đề, nội dung, thời gian.</w:t>
            </w:r>
          </w:p>
        </w:tc>
      </w:tr>
    </w:tbl>
    <w:p w14:paraId="41A8C221" w14:textId="77777777" w:rsidR="00243EE4" w:rsidRPr="00EB4BA0" w:rsidRDefault="00243EE4"/>
    <w:p w14:paraId="2D9A01C5" w14:textId="361E8832" w:rsidR="004A7AB1" w:rsidRPr="00EB4BA0" w:rsidRDefault="004A7AB1" w:rsidP="004A7AB1">
      <w:pPr>
        <w:tabs>
          <w:tab w:val="left" w:pos="425"/>
        </w:tabs>
        <w:spacing w:line="360" w:lineRule="auto"/>
        <w:ind w:left="1224"/>
        <w:rPr>
          <w:b/>
          <w:bCs/>
          <w:u w:val="single"/>
        </w:rPr>
      </w:pPr>
      <w:r w:rsidRPr="00EB4BA0">
        <w:rPr>
          <w:b/>
          <w:u w:val="single"/>
        </w:rPr>
        <w:t>Layouts</w:t>
      </w:r>
    </w:p>
    <w:p w14:paraId="3E8413C5" w14:textId="77777777" w:rsidR="006310EC" w:rsidRPr="00EB4BA0" w:rsidRDefault="00FA6C60" w:rsidP="006310EC">
      <w:pPr>
        <w:keepNext/>
        <w:tabs>
          <w:tab w:val="left" w:pos="425"/>
        </w:tabs>
        <w:spacing w:line="360" w:lineRule="auto"/>
        <w:ind w:left="1584"/>
        <w:jc w:val="center"/>
      </w:pPr>
      <w:r w:rsidRPr="00EB4BA0">
        <w:rPr>
          <w:noProof/>
        </w:rPr>
        <w:drawing>
          <wp:inline distT="0" distB="0" distL="0" distR="0" wp14:anchorId="1E5F3D34" wp14:editId="124C6CE1">
            <wp:extent cx="3997325" cy="5167424"/>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13651" cy="5188529"/>
                    </a:xfrm>
                    <a:prstGeom prst="rect">
                      <a:avLst/>
                    </a:prstGeom>
                  </pic:spPr>
                </pic:pic>
              </a:graphicData>
            </a:graphic>
          </wp:inline>
        </w:drawing>
      </w:r>
    </w:p>
    <w:p w14:paraId="23BC5FFF" w14:textId="14F34382" w:rsidR="00A1219F" w:rsidRPr="00EB4BA0" w:rsidRDefault="006310EC" w:rsidP="006310EC">
      <w:pPr>
        <w:pStyle w:val="Caption"/>
        <w:ind w:left="1440" w:firstLine="720"/>
        <w:jc w:val="center"/>
      </w:pPr>
      <w:bookmarkStart w:id="195" w:name="_Toc105144465"/>
      <w:r w:rsidRPr="00EB4BA0">
        <w:t xml:space="preserve">User Interface </w:t>
      </w:r>
      <w:fldSimple w:instr=" SEQ User_Interface \* ARABIC ">
        <w:r w:rsidR="00242C19" w:rsidRPr="00EB4BA0">
          <w:rPr>
            <w:noProof/>
          </w:rPr>
          <w:t>35</w:t>
        </w:r>
      </w:fldSimple>
      <w:r w:rsidRPr="00EB4BA0">
        <w:t>: Dialog Ask Question</w:t>
      </w:r>
      <w:bookmarkEnd w:id="195"/>
    </w:p>
    <w:p w14:paraId="6C5FF28A" w14:textId="3BBF74A3" w:rsidR="005F7A7C" w:rsidRPr="00EB4BA0" w:rsidRDefault="00A1219F" w:rsidP="00DD6539">
      <w:pPr>
        <w:pStyle w:val="Caption"/>
        <w:ind w:left="720" w:firstLine="720"/>
        <w:jc w:val="center"/>
      </w:pPr>
      <w:bookmarkStart w:id="196" w:name="_Toc104387192"/>
      <w:r w:rsidRPr="00EB4BA0">
        <w:t xml:space="preserve">: </w:t>
      </w:r>
      <w:bookmarkEnd w:id="196"/>
    </w:p>
    <w:tbl>
      <w:tblPr>
        <w:tblStyle w:val="ListTable6Colorful-Accent5"/>
        <w:tblW w:w="9355" w:type="dxa"/>
        <w:tblLook w:val="04A0" w:firstRow="1" w:lastRow="0" w:firstColumn="1" w:lastColumn="0" w:noHBand="0" w:noVBand="1"/>
      </w:tblPr>
      <w:tblGrid>
        <w:gridCol w:w="1060"/>
        <w:gridCol w:w="8295"/>
      </w:tblGrid>
      <w:tr w:rsidR="00DD6539" w:rsidRPr="00EB4BA0" w14:paraId="770DFA23" w14:textId="77777777" w:rsidTr="003E6A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490EFFC6" w14:textId="77777777" w:rsidR="00DD6539" w:rsidRPr="00EB4BA0" w:rsidRDefault="00DD6539" w:rsidP="003E6AE5">
            <w:pPr>
              <w:pStyle w:val="BodyText"/>
              <w:ind w:left="0"/>
              <w:jc w:val="center"/>
              <w:rPr>
                <w:rFonts w:ascii="Times New Roman" w:hAnsi="Times New Roman" w:cs="Times New Roman"/>
                <w:b w:val="0"/>
                <w:sz w:val="26"/>
                <w:szCs w:val="26"/>
              </w:rPr>
            </w:pPr>
            <w:r w:rsidRPr="00EB4BA0">
              <w:rPr>
                <w:rFonts w:ascii="Times New Roman" w:hAnsi="Times New Roman" w:cs="Times New Roman"/>
                <w:sz w:val="26"/>
                <w:szCs w:val="26"/>
              </w:rPr>
              <w:lastRenderedPageBreak/>
              <w:t>Mẫu</w:t>
            </w:r>
          </w:p>
        </w:tc>
        <w:tc>
          <w:tcPr>
            <w:tcW w:w="8295" w:type="dxa"/>
          </w:tcPr>
          <w:p w14:paraId="5F77192F" w14:textId="77777777" w:rsidR="00DD6539" w:rsidRPr="00EB4BA0" w:rsidRDefault="00DD6539" w:rsidP="003E6AE5">
            <w:pPr>
              <w:pStyle w:val="BodyText"/>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EB4BA0">
              <w:rPr>
                <w:rFonts w:ascii="Times New Roman" w:hAnsi="Times New Roman" w:cs="Times New Roman"/>
                <w:sz w:val="26"/>
                <w:szCs w:val="26"/>
              </w:rPr>
              <w:t>Mô tả</w:t>
            </w:r>
          </w:p>
        </w:tc>
      </w:tr>
      <w:tr w:rsidR="00DD6539" w:rsidRPr="00EB4BA0" w14:paraId="1277BDBA" w14:textId="77777777" w:rsidTr="003E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6E41F74A" w14:textId="77777777" w:rsidR="00DD6539" w:rsidRPr="00EB4BA0" w:rsidRDefault="00DD6539" w:rsidP="003E6AE5">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438528" behindDoc="0" locked="0" layoutInCell="1" allowOverlap="1" wp14:anchorId="032E061F" wp14:editId="17AD8D09">
                  <wp:simplePos x="0" y="0"/>
                  <wp:positionH relativeFrom="column">
                    <wp:posOffset>198566</wp:posOffset>
                  </wp:positionH>
                  <wp:positionV relativeFrom="paragraph">
                    <wp:posOffset>28699</wp:posOffset>
                  </wp:positionV>
                  <wp:extent cx="269553" cy="269553"/>
                  <wp:effectExtent l="0" t="0" r="0" b="0"/>
                  <wp:wrapNone/>
                  <wp:docPr id="1478060829" name="Picture 1478060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9553" cy="2695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73B8C558" w14:textId="4896EC2F" w:rsidR="00DD6539" w:rsidRPr="00EB4BA0" w:rsidRDefault="00DD6539"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Dialog Ask Question</w:t>
            </w:r>
          </w:p>
        </w:tc>
      </w:tr>
      <w:tr w:rsidR="00DD6539" w:rsidRPr="00EB4BA0" w14:paraId="643EEC69" w14:textId="77777777" w:rsidTr="003E6AE5">
        <w:tc>
          <w:tcPr>
            <w:cnfStyle w:val="001000000000" w:firstRow="0" w:lastRow="0" w:firstColumn="1" w:lastColumn="0" w:oddVBand="0" w:evenVBand="0" w:oddHBand="0" w:evenHBand="0" w:firstRowFirstColumn="0" w:firstRowLastColumn="0" w:lastRowFirstColumn="0" w:lastRowLastColumn="0"/>
            <w:tcW w:w="1060" w:type="dxa"/>
          </w:tcPr>
          <w:p w14:paraId="16B64CAF" w14:textId="1A3D56BD" w:rsidR="00DD6539" w:rsidRPr="00EB4BA0" w:rsidRDefault="00DD6539" w:rsidP="003E6AE5">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439552" behindDoc="0" locked="0" layoutInCell="1" allowOverlap="1" wp14:anchorId="78084778" wp14:editId="0B86E71E">
                  <wp:simplePos x="0" y="0"/>
                  <wp:positionH relativeFrom="column">
                    <wp:posOffset>188585</wp:posOffset>
                  </wp:positionH>
                  <wp:positionV relativeFrom="paragraph">
                    <wp:posOffset>79147</wp:posOffset>
                  </wp:positionV>
                  <wp:extent cx="287079" cy="287079"/>
                  <wp:effectExtent l="0" t="0" r="0" b="0"/>
                  <wp:wrapNone/>
                  <wp:docPr id="1478060830" name="Picture 1478060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7079" cy="287079"/>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10B754DA" w14:textId="243EB033" w:rsidR="00DD6539" w:rsidRPr="00EB4BA0" w:rsidRDefault="00DD6539" w:rsidP="008E3C78">
            <w:pPr>
              <w:pStyle w:val="BodyText"/>
              <w:numPr>
                <w:ilvl w:val="0"/>
                <w:numId w:val="7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Tiêu đề</w:t>
            </w:r>
          </w:p>
        </w:tc>
      </w:tr>
      <w:tr w:rsidR="00DD6539" w:rsidRPr="00EB4BA0" w14:paraId="6E0BEF3D" w14:textId="77777777" w:rsidTr="003E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5D006158" w14:textId="3E356149" w:rsidR="00DD6539" w:rsidRPr="00EB4BA0" w:rsidRDefault="00DD6539" w:rsidP="003E6AE5">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440576" behindDoc="0" locked="0" layoutInCell="1" allowOverlap="1" wp14:anchorId="60184E9F" wp14:editId="7F8FB720">
                  <wp:simplePos x="0" y="0"/>
                  <wp:positionH relativeFrom="margin">
                    <wp:posOffset>144448</wp:posOffset>
                  </wp:positionH>
                  <wp:positionV relativeFrom="paragraph">
                    <wp:posOffset>85482</wp:posOffset>
                  </wp:positionV>
                  <wp:extent cx="334521" cy="306374"/>
                  <wp:effectExtent l="0" t="0" r="8890" b="0"/>
                  <wp:wrapNone/>
                  <wp:docPr id="1478060831" name="Picture 1478060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4521" cy="30637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7D02C351" w14:textId="20A96473" w:rsidR="00DD6539" w:rsidRPr="00EB4BA0" w:rsidRDefault="00DD6539"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Nội dung</w:t>
            </w:r>
          </w:p>
        </w:tc>
      </w:tr>
      <w:tr w:rsidR="00DD6539" w:rsidRPr="00EB4BA0" w14:paraId="6FE393AF" w14:textId="77777777" w:rsidTr="003E6AE5">
        <w:tc>
          <w:tcPr>
            <w:cnfStyle w:val="001000000000" w:firstRow="0" w:lastRow="0" w:firstColumn="1" w:lastColumn="0" w:oddVBand="0" w:evenVBand="0" w:oddHBand="0" w:evenHBand="0" w:firstRowFirstColumn="0" w:firstRowLastColumn="0" w:lastRowFirstColumn="0" w:lastRowLastColumn="0"/>
            <w:tcW w:w="1060" w:type="dxa"/>
          </w:tcPr>
          <w:p w14:paraId="5AE5D7E4" w14:textId="77777777" w:rsidR="00DD6539" w:rsidRPr="00EB4BA0" w:rsidRDefault="00DD6539" w:rsidP="003E6AE5">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441600" behindDoc="0" locked="0" layoutInCell="1" allowOverlap="1" wp14:anchorId="7F7F803C" wp14:editId="59677DD9">
                  <wp:simplePos x="0" y="0"/>
                  <wp:positionH relativeFrom="column">
                    <wp:posOffset>180802</wp:posOffset>
                  </wp:positionH>
                  <wp:positionV relativeFrom="paragraph">
                    <wp:posOffset>50865</wp:posOffset>
                  </wp:positionV>
                  <wp:extent cx="282699" cy="282699"/>
                  <wp:effectExtent l="0" t="0" r="3175" b="3175"/>
                  <wp:wrapNone/>
                  <wp:docPr id="1478060832" name="Picture 1478060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4170" cy="28417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3E9832D9" w14:textId="7576541B" w:rsidR="00DD6539" w:rsidRPr="00EB4BA0" w:rsidRDefault="00DD6539" w:rsidP="008E3C78">
            <w:pPr>
              <w:pStyle w:val="BodyText"/>
              <w:numPr>
                <w:ilvl w:val="0"/>
                <w:numId w:val="7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Loại</w:t>
            </w:r>
          </w:p>
        </w:tc>
      </w:tr>
      <w:tr w:rsidR="00DD6539" w:rsidRPr="00EB4BA0" w14:paraId="62FE34A3" w14:textId="77777777" w:rsidTr="003E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08A58D26" w14:textId="77777777" w:rsidR="00DD6539" w:rsidRPr="00EB4BA0" w:rsidRDefault="00DD6539" w:rsidP="003E6AE5">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442624" behindDoc="0" locked="0" layoutInCell="1" allowOverlap="1" wp14:anchorId="7253D801" wp14:editId="159286F7">
                  <wp:simplePos x="0" y="0"/>
                  <wp:positionH relativeFrom="column">
                    <wp:posOffset>163526</wp:posOffset>
                  </wp:positionH>
                  <wp:positionV relativeFrom="paragraph">
                    <wp:posOffset>44469</wp:posOffset>
                  </wp:positionV>
                  <wp:extent cx="327963" cy="327963"/>
                  <wp:effectExtent l="0" t="0" r="0" b="0"/>
                  <wp:wrapNone/>
                  <wp:docPr id="1478060833" name="Picture 1478060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7963" cy="327963"/>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5224A5EC" w14:textId="38A8ABDF" w:rsidR="00DD6539" w:rsidRPr="00EB4BA0" w:rsidRDefault="00DD6539"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Thời gian hiện tại</w:t>
            </w:r>
          </w:p>
        </w:tc>
      </w:tr>
      <w:tr w:rsidR="00DD6539" w:rsidRPr="00EB4BA0" w14:paraId="3CFE4F1E" w14:textId="77777777" w:rsidTr="003E6AE5">
        <w:tc>
          <w:tcPr>
            <w:cnfStyle w:val="001000000000" w:firstRow="0" w:lastRow="0" w:firstColumn="1" w:lastColumn="0" w:oddVBand="0" w:evenVBand="0" w:oddHBand="0" w:evenHBand="0" w:firstRowFirstColumn="0" w:firstRowLastColumn="0" w:lastRowFirstColumn="0" w:lastRowLastColumn="0"/>
            <w:tcW w:w="1060" w:type="dxa"/>
          </w:tcPr>
          <w:p w14:paraId="4D362C41" w14:textId="77777777" w:rsidR="00DD6539" w:rsidRPr="00EB4BA0" w:rsidRDefault="00DD6539" w:rsidP="003E6AE5">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443648" behindDoc="0" locked="0" layoutInCell="1" allowOverlap="1" wp14:anchorId="31507B16" wp14:editId="778ECE29">
                  <wp:simplePos x="0" y="0"/>
                  <wp:positionH relativeFrom="column">
                    <wp:posOffset>177421</wp:posOffset>
                  </wp:positionH>
                  <wp:positionV relativeFrom="paragraph">
                    <wp:posOffset>73954</wp:posOffset>
                  </wp:positionV>
                  <wp:extent cx="272956" cy="272956"/>
                  <wp:effectExtent l="0" t="0" r="0" b="0"/>
                  <wp:wrapNone/>
                  <wp:docPr id="1478060834" name="Picture 1478060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2956" cy="272956"/>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324C87B1" w14:textId="08C3C8CB" w:rsidR="00DD6539" w:rsidRPr="00EB4BA0" w:rsidRDefault="00DD6539" w:rsidP="008E3C78">
            <w:pPr>
              <w:pStyle w:val="BodyText"/>
              <w:numPr>
                <w:ilvl w:val="0"/>
                <w:numId w:val="7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Nút submit</w:t>
            </w:r>
          </w:p>
        </w:tc>
      </w:tr>
    </w:tbl>
    <w:p w14:paraId="11F6FFBA" w14:textId="77777777" w:rsidR="00243EE4" w:rsidRPr="00EB4BA0" w:rsidRDefault="00243EE4" w:rsidP="00DD6539">
      <w:pPr>
        <w:tabs>
          <w:tab w:val="left" w:pos="425"/>
        </w:tabs>
        <w:spacing w:line="360" w:lineRule="auto"/>
      </w:pPr>
    </w:p>
    <w:p w14:paraId="2E45E130" w14:textId="7F79FF08" w:rsidR="00420DA0" w:rsidRPr="00EB4BA0" w:rsidRDefault="004A7AB1" w:rsidP="004A7AB1">
      <w:pPr>
        <w:tabs>
          <w:tab w:val="left" w:pos="425"/>
        </w:tabs>
        <w:spacing w:line="360" w:lineRule="auto"/>
        <w:ind w:left="1224"/>
        <w:rPr>
          <w:b/>
          <w:bCs/>
          <w:u w:val="single"/>
        </w:rPr>
      </w:pPr>
      <w:r w:rsidRPr="00EB4BA0">
        <w:rPr>
          <w:b/>
          <w:u w:val="single"/>
        </w:rPr>
        <w:t>Layouts</w:t>
      </w:r>
    </w:p>
    <w:p w14:paraId="014C1712" w14:textId="77777777" w:rsidR="006310EC" w:rsidRPr="00EB4BA0" w:rsidRDefault="004A7AB1" w:rsidP="006310EC">
      <w:pPr>
        <w:keepNext/>
        <w:tabs>
          <w:tab w:val="left" w:pos="425"/>
        </w:tabs>
        <w:spacing w:line="360" w:lineRule="auto"/>
        <w:ind w:left="1584"/>
        <w:jc w:val="center"/>
      </w:pPr>
      <w:r w:rsidRPr="00EB4BA0">
        <w:rPr>
          <w:noProof/>
        </w:rPr>
        <mc:AlternateContent>
          <mc:Choice Requires="wps">
            <w:drawing>
              <wp:anchor distT="0" distB="0" distL="114300" distR="114300" simplePos="0" relativeHeight="251987968" behindDoc="0" locked="0" layoutInCell="1" allowOverlap="1" wp14:anchorId="74B4050A" wp14:editId="1278687A">
                <wp:simplePos x="0" y="0"/>
                <wp:positionH relativeFrom="column">
                  <wp:posOffset>1655378</wp:posOffset>
                </wp:positionH>
                <wp:positionV relativeFrom="paragraph">
                  <wp:posOffset>2956210</wp:posOffset>
                </wp:positionV>
                <wp:extent cx="840499" cy="517634"/>
                <wp:effectExtent l="38100" t="38100" r="17145" b="34925"/>
                <wp:wrapNone/>
                <wp:docPr id="1478060501" name="Straight Arrow Connector 1478060501"/>
                <wp:cNvGraphicFramePr/>
                <a:graphic xmlns:a="http://schemas.openxmlformats.org/drawingml/2006/main">
                  <a:graphicData uri="http://schemas.microsoft.com/office/word/2010/wordprocessingShape">
                    <wps:wsp>
                      <wps:cNvCnPr/>
                      <wps:spPr>
                        <a:xfrm flipH="1" flipV="1">
                          <a:off x="0" y="0"/>
                          <a:ext cx="840499" cy="5176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AA937F" id="Straight Arrow Connector 1478060501" o:spid="_x0000_s1026" type="#_x0000_t32" style="position:absolute;margin-left:130.35pt;margin-top:232.75pt;width:66.2pt;height:40.75pt;flip:x y;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" strokecolor="#4579b8 [3044]">
                <v:stroke endarrow="block"/>
              </v:shape>
            </w:pict>
          </mc:Fallback>
        </mc:AlternateContent>
      </w:r>
      <w:r w:rsidR="00DC5D5E" w:rsidRPr="00EB4BA0">
        <w:rPr>
          <w:noProof/>
        </w:rPr>
        <mc:AlternateContent>
          <mc:Choice Requires="wps">
            <w:drawing>
              <wp:anchor distT="0" distB="0" distL="114300" distR="114300" simplePos="0" relativeHeight="251988992" behindDoc="0" locked="0" layoutInCell="1" allowOverlap="1" wp14:anchorId="359724B4" wp14:editId="76AEC2BB">
                <wp:simplePos x="0" y="0"/>
                <wp:positionH relativeFrom="column">
                  <wp:posOffset>-581569</wp:posOffset>
                </wp:positionH>
                <wp:positionV relativeFrom="paragraph">
                  <wp:posOffset>1780672</wp:posOffset>
                </wp:positionV>
                <wp:extent cx="2185060" cy="1508166"/>
                <wp:effectExtent l="0" t="0" r="24765" b="15875"/>
                <wp:wrapNone/>
                <wp:docPr id="1478060502" name="Text Box 1478060502"/>
                <wp:cNvGraphicFramePr/>
                <a:graphic xmlns:a="http://schemas.openxmlformats.org/drawingml/2006/main">
                  <a:graphicData uri="http://schemas.microsoft.com/office/word/2010/wordprocessingShape">
                    <wps:wsp>
                      <wps:cNvSpPr txBox="1"/>
                      <wps:spPr>
                        <a:xfrm>
                          <a:off x="0" y="0"/>
                          <a:ext cx="2185060" cy="1508166"/>
                        </a:xfrm>
                        <a:prstGeom prst="rect">
                          <a:avLst/>
                        </a:prstGeom>
                        <a:solidFill>
                          <a:schemeClr val="lt1"/>
                        </a:solidFill>
                        <a:ln w="6350">
                          <a:solidFill>
                            <a:prstClr val="black"/>
                          </a:solidFill>
                        </a:ln>
                      </wps:spPr>
                      <wps:txbx>
                        <w:txbxContent>
                          <w:p w14:paraId="45AF037C" w14:textId="1F219A05" w:rsidR="00ED3876" w:rsidRDefault="00ED3876">
                            <w:r>
                              <w:t>Loại câu hỏi:</w:t>
                            </w:r>
                          </w:p>
                          <w:p w14:paraId="671E76F9" w14:textId="5C1B6C1D" w:rsidR="00ED3876" w:rsidRDefault="00ED3876" w:rsidP="003D05C1">
                            <w:pPr>
                              <w:pStyle w:val="ListParagraph"/>
                              <w:numPr>
                                <w:ilvl w:val="0"/>
                                <w:numId w:val="5"/>
                              </w:numPr>
                            </w:pPr>
                            <w:r>
                              <w:t>Xamarin</w:t>
                            </w:r>
                          </w:p>
                          <w:p w14:paraId="541A1D57" w14:textId="574AA730" w:rsidR="00ED3876" w:rsidRDefault="00ED3876" w:rsidP="003D05C1">
                            <w:pPr>
                              <w:pStyle w:val="ListParagraph"/>
                              <w:numPr>
                                <w:ilvl w:val="0"/>
                                <w:numId w:val="5"/>
                              </w:numPr>
                            </w:pPr>
                            <w:r>
                              <w:t>English</w:t>
                            </w:r>
                          </w:p>
                          <w:p w14:paraId="65FCBA52" w14:textId="6DE6B069" w:rsidR="00ED3876" w:rsidRDefault="00ED3876" w:rsidP="003D05C1">
                            <w:pPr>
                              <w:pStyle w:val="ListParagraph"/>
                              <w:numPr>
                                <w:ilvl w:val="0"/>
                                <w:numId w:val="5"/>
                              </w:numPr>
                            </w:pPr>
                            <w:r>
                              <w:t>OOP</w:t>
                            </w:r>
                          </w:p>
                          <w:p w14:paraId="460AA95A" w14:textId="55AB66AE" w:rsidR="00ED3876" w:rsidRDefault="00ED3876" w:rsidP="003D05C1">
                            <w:pPr>
                              <w:pStyle w:val="ListParagraph"/>
                              <w:numPr>
                                <w:ilvl w:val="0"/>
                                <w:numId w:val="5"/>
                              </w:numPr>
                            </w:pPr>
                            <w:r>
                              <w:t>Angular</w:t>
                            </w:r>
                          </w:p>
                          <w:p w14:paraId="2B8F09E3" w14:textId="5EB0A56B" w:rsidR="00ED3876" w:rsidRDefault="00ED3876" w:rsidP="003D05C1">
                            <w:pPr>
                              <w:pStyle w:val="ListParagraph"/>
                              <w:numPr>
                                <w:ilvl w:val="0"/>
                                <w:numId w:val="5"/>
                              </w:numPr>
                            </w:pPr>
                            <w:r>
                              <w:t>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9724B4" id="Text Box 1478060502" o:spid="_x0000_s1029" type="#_x0000_t202" style="position:absolute;left:0;text-align:left;margin-left:-45.8pt;margin-top:140.2pt;width:172.05pt;height:118.75pt;z-index:25198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" fillcolor="white [3201]" strokeweight=".5pt">
                <v:textbox>
                  <w:txbxContent>
                    <w:p w14:paraId="45AF037C" w14:textId="1F219A05" w:rsidR="00ED3876" w:rsidRDefault="00ED3876">
                      <w:r>
                        <w:t>Loại câu hỏi:</w:t>
                      </w:r>
                    </w:p>
                    <w:p w14:paraId="671E76F9" w14:textId="5C1B6C1D" w:rsidR="00ED3876" w:rsidRDefault="00ED3876" w:rsidP="003D05C1">
                      <w:pPr>
                        <w:pStyle w:val="ListParagraph"/>
                        <w:numPr>
                          <w:ilvl w:val="0"/>
                          <w:numId w:val="5"/>
                        </w:numPr>
                      </w:pPr>
                      <w:r>
                        <w:t>Xamarin</w:t>
                      </w:r>
                    </w:p>
                    <w:p w14:paraId="541A1D57" w14:textId="574AA730" w:rsidR="00ED3876" w:rsidRDefault="00ED3876" w:rsidP="003D05C1">
                      <w:pPr>
                        <w:pStyle w:val="ListParagraph"/>
                        <w:numPr>
                          <w:ilvl w:val="0"/>
                          <w:numId w:val="5"/>
                        </w:numPr>
                      </w:pPr>
                      <w:r>
                        <w:t>English</w:t>
                      </w:r>
                    </w:p>
                    <w:p w14:paraId="65FCBA52" w14:textId="6DE6B069" w:rsidR="00ED3876" w:rsidRDefault="00ED3876" w:rsidP="003D05C1">
                      <w:pPr>
                        <w:pStyle w:val="ListParagraph"/>
                        <w:numPr>
                          <w:ilvl w:val="0"/>
                          <w:numId w:val="5"/>
                        </w:numPr>
                      </w:pPr>
                      <w:r>
                        <w:t>OOP</w:t>
                      </w:r>
                    </w:p>
                    <w:p w14:paraId="460AA95A" w14:textId="55AB66AE" w:rsidR="00ED3876" w:rsidRDefault="00ED3876" w:rsidP="003D05C1">
                      <w:pPr>
                        <w:pStyle w:val="ListParagraph"/>
                        <w:numPr>
                          <w:ilvl w:val="0"/>
                          <w:numId w:val="5"/>
                        </w:numPr>
                      </w:pPr>
                      <w:r>
                        <w:t>Angular</w:t>
                      </w:r>
                    </w:p>
                    <w:p w14:paraId="2B8F09E3" w14:textId="5EB0A56B" w:rsidR="00ED3876" w:rsidRDefault="00ED3876" w:rsidP="003D05C1">
                      <w:pPr>
                        <w:pStyle w:val="ListParagraph"/>
                        <w:numPr>
                          <w:ilvl w:val="0"/>
                          <w:numId w:val="5"/>
                        </w:numPr>
                      </w:pPr>
                      <w:r>
                        <w:t>Report</w:t>
                      </w:r>
                    </w:p>
                  </w:txbxContent>
                </v:textbox>
              </v:shape>
            </w:pict>
          </mc:Fallback>
        </mc:AlternateContent>
      </w:r>
      <w:r w:rsidR="00DC5D5E" w:rsidRPr="00EB4BA0">
        <w:rPr>
          <w:noProof/>
        </w:rPr>
        <w:drawing>
          <wp:inline distT="0" distB="0" distL="0" distR="0" wp14:anchorId="1C5542AE" wp14:editId="325389F4">
            <wp:extent cx="3052445" cy="4455042"/>
            <wp:effectExtent l="0" t="0" r="0" b="3175"/>
            <wp:docPr id="1478060498" name="Picture 1478060498" descr="C:\Users\admin\Documents\ThucTap\dialo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cuments\ThucTap\dialog2.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71313" cy="4482580"/>
                    </a:xfrm>
                    <a:prstGeom prst="rect">
                      <a:avLst/>
                    </a:prstGeom>
                    <a:noFill/>
                    <a:ln>
                      <a:noFill/>
                    </a:ln>
                  </pic:spPr>
                </pic:pic>
              </a:graphicData>
            </a:graphic>
          </wp:inline>
        </w:drawing>
      </w:r>
    </w:p>
    <w:p w14:paraId="6386F475" w14:textId="7B4282AD" w:rsidR="00A1219F" w:rsidRPr="00EB4BA0" w:rsidRDefault="006310EC" w:rsidP="006310EC">
      <w:pPr>
        <w:pStyle w:val="Caption"/>
        <w:ind w:left="720" w:firstLine="720"/>
        <w:jc w:val="center"/>
      </w:pPr>
      <w:bookmarkStart w:id="197" w:name="_Toc105144466"/>
      <w:r w:rsidRPr="00EB4BA0">
        <w:t xml:space="preserve">User Interface </w:t>
      </w:r>
      <w:fldSimple w:instr=" SEQ User_Interface \* ARABIC ">
        <w:r w:rsidR="00242C19" w:rsidRPr="00EB4BA0">
          <w:rPr>
            <w:noProof/>
          </w:rPr>
          <w:t>36</w:t>
        </w:r>
      </w:fldSimple>
      <w:r w:rsidRPr="00EB4BA0">
        <w:t>: Dialog Ask Question(2)</w:t>
      </w:r>
      <w:bookmarkEnd w:id="197"/>
    </w:p>
    <w:p w14:paraId="4BE9C489" w14:textId="4C7C3D43" w:rsidR="004A7AB1" w:rsidRPr="00EB4BA0" w:rsidRDefault="004A7AB1" w:rsidP="00DD6539">
      <w:pPr>
        <w:pStyle w:val="Caption"/>
        <w:ind w:left="720" w:firstLine="720"/>
        <w:jc w:val="center"/>
      </w:pPr>
    </w:p>
    <w:p w14:paraId="311B099D" w14:textId="77FCE1AE" w:rsidR="00DC5D5E" w:rsidRPr="00EB4BA0" w:rsidRDefault="00DC5D5E" w:rsidP="004A7AB1">
      <w:pPr>
        <w:pStyle w:val="ListParagraph"/>
        <w:tabs>
          <w:tab w:val="left" w:pos="425"/>
        </w:tabs>
        <w:spacing w:line="360" w:lineRule="auto"/>
      </w:pPr>
      <w:r w:rsidRPr="00EB4BA0">
        <w:t>Khi người dùng không nhập đủ dữ liệu, ứng dụng sẽ thông báo lỗi.</w:t>
      </w:r>
    </w:p>
    <w:p w14:paraId="3B6ABA3C" w14:textId="0FF8CB05" w:rsidR="004A7AB1" w:rsidRPr="00EB4BA0" w:rsidRDefault="004A7AB1" w:rsidP="004A7AB1">
      <w:pPr>
        <w:tabs>
          <w:tab w:val="left" w:pos="425"/>
        </w:tabs>
        <w:spacing w:line="360" w:lineRule="auto"/>
        <w:ind w:left="1224"/>
        <w:rPr>
          <w:b/>
          <w:bCs/>
          <w:u w:val="single"/>
        </w:rPr>
      </w:pPr>
      <w:r w:rsidRPr="00EB4BA0">
        <w:rPr>
          <w:b/>
          <w:u w:val="single"/>
        </w:rPr>
        <w:t>Layouts</w:t>
      </w:r>
    </w:p>
    <w:p w14:paraId="6780B4EC" w14:textId="77777777" w:rsidR="006310EC" w:rsidRPr="00EB4BA0" w:rsidRDefault="004A7AB1" w:rsidP="006310EC">
      <w:pPr>
        <w:pStyle w:val="ListParagraph"/>
        <w:keepNext/>
        <w:tabs>
          <w:tab w:val="left" w:pos="425"/>
        </w:tabs>
        <w:spacing w:line="360" w:lineRule="auto"/>
        <w:jc w:val="center"/>
      </w:pPr>
      <w:r w:rsidRPr="00EB4BA0">
        <w:rPr>
          <w:noProof/>
        </w:rPr>
        <mc:AlternateContent>
          <mc:Choice Requires="wps">
            <w:drawing>
              <wp:anchor distT="0" distB="0" distL="114300" distR="114300" simplePos="0" relativeHeight="252014592" behindDoc="0" locked="0" layoutInCell="1" allowOverlap="1" wp14:anchorId="29699719" wp14:editId="65EBB1EB">
                <wp:simplePos x="0" y="0"/>
                <wp:positionH relativeFrom="column">
                  <wp:posOffset>964375</wp:posOffset>
                </wp:positionH>
                <wp:positionV relativeFrom="paragraph">
                  <wp:posOffset>3077284</wp:posOffset>
                </wp:positionV>
                <wp:extent cx="757547" cy="1541318"/>
                <wp:effectExtent l="38100" t="38100" r="24130" b="20955"/>
                <wp:wrapNone/>
                <wp:docPr id="4" name="Straight Arrow Connector 4"/>
                <wp:cNvGraphicFramePr/>
                <a:graphic xmlns:a="http://schemas.openxmlformats.org/drawingml/2006/main">
                  <a:graphicData uri="http://schemas.microsoft.com/office/word/2010/wordprocessingShape">
                    <wps:wsp>
                      <wps:cNvCnPr/>
                      <wps:spPr>
                        <a:xfrm flipH="1" flipV="1">
                          <a:off x="0" y="0"/>
                          <a:ext cx="757547" cy="15413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DA2323D" id="_x0000_t32" coordsize="21600,21600" o:spt="32" o:oned="t" path="m,l21600,21600e" filled="f">
                <v:path arrowok="t" fillok="f" o:connecttype="none"/>
                <o:lock v:ext="edit" shapetype="t"/>
              </v:shapetype>
              <v:shape id="Straight Arrow Connector 4" o:spid="_x0000_s1026" type="#_x0000_t32" style="position:absolute;margin-left:75.95pt;margin-top:242.3pt;width:59.65pt;height:121.35pt;flip:x y;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" strokecolor="#4579b8 [3044]">
                <v:stroke endarrow="block"/>
              </v:shape>
            </w:pict>
          </mc:Fallback>
        </mc:AlternateContent>
      </w:r>
      <w:r w:rsidR="008B4478" w:rsidRPr="00EB4BA0">
        <w:rPr>
          <w:noProof/>
        </w:rPr>
        <mc:AlternateContent>
          <mc:Choice Requires="wps">
            <w:drawing>
              <wp:anchor distT="0" distB="0" distL="114300" distR="114300" simplePos="0" relativeHeight="252015616" behindDoc="0" locked="0" layoutInCell="1" allowOverlap="1" wp14:anchorId="1FB21B96" wp14:editId="669EFE13">
                <wp:simplePos x="0" y="0"/>
                <wp:positionH relativeFrom="column">
                  <wp:posOffset>-228600</wp:posOffset>
                </wp:positionH>
                <wp:positionV relativeFrom="paragraph">
                  <wp:posOffset>2280920</wp:posOffset>
                </wp:positionV>
                <wp:extent cx="1257300" cy="723900"/>
                <wp:effectExtent l="0" t="0" r="19050" b="19050"/>
                <wp:wrapNone/>
                <wp:docPr id="5" name="Text Box 5"/>
                <wp:cNvGraphicFramePr/>
                <a:graphic xmlns:a="http://schemas.openxmlformats.org/drawingml/2006/main">
                  <a:graphicData uri="http://schemas.microsoft.com/office/word/2010/wordprocessingShape">
                    <wps:wsp>
                      <wps:cNvSpPr txBox="1"/>
                      <wps:spPr>
                        <a:xfrm>
                          <a:off x="0" y="0"/>
                          <a:ext cx="1257300" cy="723900"/>
                        </a:xfrm>
                        <a:prstGeom prst="rect">
                          <a:avLst/>
                        </a:prstGeom>
                        <a:solidFill>
                          <a:schemeClr val="lt1"/>
                        </a:solidFill>
                        <a:ln w="6350">
                          <a:solidFill>
                            <a:prstClr val="black"/>
                          </a:solidFill>
                        </a:ln>
                      </wps:spPr>
                      <wps:txbx>
                        <w:txbxContent>
                          <w:p w14:paraId="149F4965" w14:textId="197125F8" w:rsidR="00ED3876" w:rsidRDefault="00ED3876">
                            <w:r>
                              <w:t>Thông báo lỗi khi nhập thiếu dữ liệu.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B21B96" id="Text Box 5" o:spid="_x0000_s1030" type="#_x0000_t202" style="position:absolute;left:0;text-align:left;margin-left:-18pt;margin-top:179.6pt;width:99pt;height:57pt;z-index:25201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" fillcolor="white [3201]" strokeweight=".5pt">
                <v:textbox>
                  <w:txbxContent>
                    <w:p w14:paraId="149F4965" w14:textId="197125F8" w:rsidR="00ED3876" w:rsidRDefault="00ED3876">
                      <w:r>
                        <w:t>Thông báo lỗi khi nhập thiếu dữ liệu.</w:t>
                      </w:r>
                    </w:p>
                  </w:txbxContent>
                </v:textbox>
              </v:shape>
            </w:pict>
          </mc:Fallback>
        </mc:AlternateContent>
      </w:r>
      <w:r w:rsidR="00E516AC" w:rsidRPr="00EB4BA0">
        <w:rPr>
          <w:noProof/>
        </w:rPr>
        <w:drawing>
          <wp:inline distT="0" distB="0" distL="0" distR="0" wp14:anchorId="11982541" wp14:editId="1468AC4A">
            <wp:extent cx="3870618" cy="6410325"/>
            <wp:effectExtent l="0" t="0" r="0" b="0"/>
            <wp:docPr id="1478060503" name="Picture 1478060503" descr="C:\Users\admin\Documents\ThucTap\addfai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cuments\ThucTap\addfailed.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921390" cy="6494411"/>
                    </a:xfrm>
                    <a:prstGeom prst="rect">
                      <a:avLst/>
                    </a:prstGeom>
                    <a:noFill/>
                    <a:ln>
                      <a:noFill/>
                    </a:ln>
                  </pic:spPr>
                </pic:pic>
              </a:graphicData>
            </a:graphic>
          </wp:inline>
        </w:drawing>
      </w:r>
    </w:p>
    <w:p w14:paraId="6100C4EF" w14:textId="2E1501E1" w:rsidR="00A1219F" w:rsidRPr="00EB4BA0" w:rsidRDefault="006310EC" w:rsidP="006310EC">
      <w:pPr>
        <w:pStyle w:val="Caption"/>
        <w:jc w:val="center"/>
      </w:pPr>
      <w:bookmarkStart w:id="198" w:name="_Toc105144467"/>
      <w:r w:rsidRPr="00EB4BA0">
        <w:t xml:space="preserve">User Interface </w:t>
      </w:r>
      <w:fldSimple w:instr=" SEQ User_Interface \* ARABIC ">
        <w:r w:rsidR="00242C19" w:rsidRPr="00EB4BA0">
          <w:rPr>
            <w:noProof/>
          </w:rPr>
          <w:t>37</w:t>
        </w:r>
      </w:fldSimple>
      <w:r w:rsidRPr="00EB4BA0">
        <w:t>: Error Message (Dialog Ask Question)</w:t>
      </w:r>
      <w:bookmarkEnd w:id="198"/>
    </w:p>
    <w:p w14:paraId="77A26CA0" w14:textId="5B3E88B2" w:rsidR="004A7AB1" w:rsidRPr="00EB4BA0" w:rsidRDefault="004A7AB1" w:rsidP="004A7AB1">
      <w:r w:rsidRPr="00EB4BA0">
        <w:br w:type="page"/>
      </w:r>
    </w:p>
    <w:p w14:paraId="2AE2D682" w14:textId="090F0164" w:rsidR="004A7AB1" w:rsidRPr="00EB4BA0" w:rsidRDefault="00D402B5" w:rsidP="004A7AB1">
      <w:pPr>
        <w:pStyle w:val="ListParagraph"/>
        <w:tabs>
          <w:tab w:val="left" w:pos="425"/>
        </w:tabs>
        <w:spacing w:line="360" w:lineRule="auto"/>
      </w:pPr>
      <w:r w:rsidRPr="00EB4BA0">
        <w:lastRenderedPageBreak/>
        <w:t>Khi người dùng gửi thành công, ứng dụng sẽ gửi lại thông báo.</w:t>
      </w:r>
    </w:p>
    <w:p w14:paraId="1FB4FBF3" w14:textId="3EF6D09B" w:rsidR="004A7AB1" w:rsidRPr="00EB4BA0" w:rsidRDefault="004A7AB1" w:rsidP="004A7AB1">
      <w:pPr>
        <w:tabs>
          <w:tab w:val="left" w:pos="425"/>
        </w:tabs>
        <w:spacing w:line="360" w:lineRule="auto"/>
        <w:ind w:left="1224"/>
        <w:rPr>
          <w:b/>
          <w:bCs/>
          <w:u w:val="single"/>
        </w:rPr>
      </w:pPr>
      <w:r w:rsidRPr="00EB4BA0">
        <w:rPr>
          <w:b/>
          <w:u w:val="single"/>
        </w:rPr>
        <w:t>Layouts</w:t>
      </w:r>
    </w:p>
    <w:p w14:paraId="41E66CF5" w14:textId="77777777" w:rsidR="006310EC" w:rsidRPr="00EB4BA0" w:rsidRDefault="004A7AB1" w:rsidP="006310EC">
      <w:pPr>
        <w:pStyle w:val="ListParagraph"/>
        <w:keepNext/>
        <w:tabs>
          <w:tab w:val="left" w:pos="425"/>
        </w:tabs>
        <w:spacing w:line="360" w:lineRule="auto"/>
        <w:jc w:val="center"/>
      </w:pPr>
      <w:r w:rsidRPr="00EB4BA0">
        <w:rPr>
          <w:noProof/>
        </w:rPr>
        <mc:AlternateContent>
          <mc:Choice Requires="wps">
            <w:drawing>
              <wp:anchor distT="0" distB="0" distL="114300" distR="114300" simplePos="0" relativeHeight="252016640" behindDoc="0" locked="0" layoutInCell="1" allowOverlap="1" wp14:anchorId="53E6CE69" wp14:editId="7DA24088">
                <wp:simplePos x="0" y="0"/>
                <wp:positionH relativeFrom="column">
                  <wp:posOffset>988125</wp:posOffset>
                </wp:positionH>
                <wp:positionV relativeFrom="paragraph">
                  <wp:posOffset>3659174</wp:posOffset>
                </wp:positionV>
                <wp:extent cx="900051" cy="1778825"/>
                <wp:effectExtent l="38100" t="38100" r="33655" b="31115"/>
                <wp:wrapNone/>
                <wp:docPr id="6" name="Straight Arrow Connector 6"/>
                <wp:cNvGraphicFramePr/>
                <a:graphic xmlns:a="http://schemas.openxmlformats.org/drawingml/2006/main">
                  <a:graphicData uri="http://schemas.microsoft.com/office/word/2010/wordprocessingShape">
                    <wps:wsp>
                      <wps:cNvCnPr/>
                      <wps:spPr>
                        <a:xfrm flipH="1" flipV="1">
                          <a:off x="0" y="0"/>
                          <a:ext cx="900051" cy="1778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BC6121" id="Straight Arrow Connector 6" o:spid="_x0000_s1026" type="#_x0000_t32" style="position:absolute;margin-left:77.8pt;margin-top:288.1pt;width:70.85pt;height:140.05pt;flip:x y;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" strokecolor="#4579b8 [3044]">
                <v:stroke endarrow="block"/>
              </v:shape>
            </w:pict>
          </mc:Fallback>
        </mc:AlternateContent>
      </w:r>
      <w:r w:rsidR="008B4478" w:rsidRPr="00EB4BA0">
        <w:rPr>
          <w:noProof/>
        </w:rPr>
        <mc:AlternateContent>
          <mc:Choice Requires="wps">
            <w:drawing>
              <wp:anchor distT="0" distB="0" distL="114300" distR="114300" simplePos="0" relativeHeight="252017664" behindDoc="0" locked="0" layoutInCell="1" allowOverlap="1" wp14:anchorId="09EEC693" wp14:editId="5FA007F3">
                <wp:simplePos x="0" y="0"/>
                <wp:positionH relativeFrom="column">
                  <wp:posOffset>-742950</wp:posOffset>
                </wp:positionH>
                <wp:positionV relativeFrom="paragraph">
                  <wp:posOffset>3125470</wp:posOffset>
                </wp:positionV>
                <wp:extent cx="1676400" cy="895350"/>
                <wp:effectExtent l="0" t="0" r="19050" b="19050"/>
                <wp:wrapNone/>
                <wp:docPr id="7" name="Text Box 7"/>
                <wp:cNvGraphicFramePr/>
                <a:graphic xmlns:a="http://schemas.openxmlformats.org/drawingml/2006/main">
                  <a:graphicData uri="http://schemas.microsoft.com/office/word/2010/wordprocessingShape">
                    <wps:wsp>
                      <wps:cNvSpPr txBox="1"/>
                      <wps:spPr>
                        <a:xfrm>
                          <a:off x="0" y="0"/>
                          <a:ext cx="1676400" cy="895350"/>
                        </a:xfrm>
                        <a:prstGeom prst="rect">
                          <a:avLst/>
                        </a:prstGeom>
                        <a:solidFill>
                          <a:schemeClr val="lt1"/>
                        </a:solidFill>
                        <a:ln w="6350">
                          <a:solidFill>
                            <a:prstClr val="black"/>
                          </a:solidFill>
                        </a:ln>
                      </wps:spPr>
                      <wps:txbx>
                        <w:txbxContent>
                          <w:p w14:paraId="3252FDD7" w14:textId="1E5E07CB" w:rsidR="00ED3876" w:rsidRDefault="00ED3876">
                            <w:r>
                              <w:t>Thông báo thành công khi nhập đầy đủ dữ liệu.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EC693" id="Text Box 7" o:spid="_x0000_s1031" type="#_x0000_t202" style="position:absolute;left:0;text-align:left;margin-left:-58.5pt;margin-top:246.1pt;width:132pt;height:70.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" fillcolor="white [3201]" strokeweight=".5pt">
                <v:textbox>
                  <w:txbxContent>
                    <w:p w14:paraId="3252FDD7" w14:textId="1E5E07CB" w:rsidR="00ED3876" w:rsidRDefault="00ED3876">
                      <w:r>
                        <w:t>Thông báo thành công khi nhập đầy đủ dữ liệu.</w:t>
                      </w:r>
                    </w:p>
                  </w:txbxContent>
                </v:textbox>
              </v:shape>
            </w:pict>
          </mc:Fallback>
        </mc:AlternateContent>
      </w:r>
      <w:r w:rsidR="00D402B5" w:rsidRPr="00EB4BA0">
        <w:rPr>
          <w:noProof/>
        </w:rPr>
        <w:drawing>
          <wp:inline distT="0" distB="0" distL="0" distR="0" wp14:anchorId="2B6E8F12" wp14:editId="1B752353">
            <wp:extent cx="4084955" cy="5977720"/>
            <wp:effectExtent l="0" t="0" r="0" b="4445"/>
            <wp:docPr id="1478060504" name="Picture 1478060504" descr="C:\Users\admin\Documents\ThucTap\success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cuments\ThucTap\successadd.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09676" cy="6013896"/>
                    </a:xfrm>
                    <a:prstGeom prst="rect">
                      <a:avLst/>
                    </a:prstGeom>
                    <a:noFill/>
                    <a:ln>
                      <a:noFill/>
                    </a:ln>
                  </pic:spPr>
                </pic:pic>
              </a:graphicData>
            </a:graphic>
          </wp:inline>
        </w:drawing>
      </w:r>
    </w:p>
    <w:p w14:paraId="35FBF1FC" w14:textId="11736F71" w:rsidR="00A1219F" w:rsidRPr="00EB4BA0" w:rsidRDefault="006310EC" w:rsidP="006310EC">
      <w:pPr>
        <w:pStyle w:val="Caption"/>
        <w:jc w:val="center"/>
      </w:pPr>
      <w:bookmarkStart w:id="199" w:name="_Toc105144468"/>
      <w:r w:rsidRPr="00EB4BA0">
        <w:t xml:space="preserve">User Interface </w:t>
      </w:r>
      <w:fldSimple w:instr=" SEQ User_Interface \* ARABIC ">
        <w:r w:rsidR="00242C19" w:rsidRPr="00EB4BA0">
          <w:rPr>
            <w:noProof/>
          </w:rPr>
          <w:t>38</w:t>
        </w:r>
      </w:fldSimple>
      <w:r w:rsidRPr="00EB4BA0">
        <w:t>: Success Message (Dialog Ask Question)</w:t>
      </w:r>
      <w:bookmarkEnd w:id="199"/>
    </w:p>
    <w:p w14:paraId="33A2D982" w14:textId="668307AC" w:rsidR="00D402B5" w:rsidRPr="00EB4BA0" w:rsidRDefault="00D402B5" w:rsidP="00DC5D5E">
      <w:pPr>
        <w:tabs>
          <w:tab w:val="left" w:pos="425"/>
        </w:tabs>
        <w:spacing w:line="360" w:lineRule="auto"/>
      </w:pPr>
    </w:p>
    <w:p w14:paraId="321F3ADB" w14:textId="7321AC50" w:rsidR="004A7AB1" w:rsidRPr="00EB4BA0" w:rsidRDefault="004A7AB1" w:rsidP="004A7AB1">
      <w:r w:rsidRPr="00EB4BA0">
        <w:br w:type="page"/>
      </w:r>
    </w:p>
    <w:p w14:paraId="69D277A1" w14:textId="705094A5" w:rsidR="003122C4" w:rsidRPr="00EB4BA0" w:rsidRDefault="00ED3876" w:rsidP="004C7C91">
      <w:pPr>
        <w:spacing w:line="360" w:lineRule="auto"/>
        <w:jc w:val="both"/>
        <w:outlineLvl w:val="2"/>
        <w:rPr>
          <w:b/>
        </w:rPr>
      </w:pPr>
      <w:bookmarkStart w:id="200" w:name="_Toc105094353"/>
      <w:bookmarkStart w:id="201" w:name="_Toc105157155"/>
      <w:r w:rsidRPr="00EB4BA0">
        <w:rPr>
          <w:b/>
        </w:rPr>
        <w:lastRenderedPageBreak/>
        <w:t>1.12</w:t>
      </w:r>
      <w:r w:rsidR="004C7C91" w:rsidRPr="00EB4BA0">
        <w:rPr>
          <w:b/>
        </w:rPr>
        <w:t xml:space="preserve"> </w:t>
      </w:r>
      <w:r w:rsidR="00D303E0" w:rsidRPr="00EB4BA0">
        <w:rPr>
          <w:b/>
        </w:rPr>
        <w:t xml:space="preserve">Xây </w:t>
      </w:r>
      <w:r w:rsidR="00AB5F89" w:rsidRPr="00EB4BA0">
        <w:rPr>
          <w:b/>
        </w:rPr>
        <w:t>dựng trang Study</w:t>
      </w:r>
      <w:bookmarkEnd w:id="200"/>
      <w:bookmarkEnd w:id="201"/>
    </w:p>
    <w:p w14:paraId="0B1B7402" w14:textId="343C36AC" w:rsidR="00D303E0" w:rsidRPr="00EB4BA0" w:rsidRDefault="00AB5F89" w:rsidP="00577DC5">
      <w:pPr>
        <w:pStyle w:val="ListParagraph"/>
        <w:numPr>
          <w:ilvl w:val="0"/>
          <w:numId w:val="18"/>
        </w:numPr>
        <w:tabs>
          <w:tab w:val="left" w:pos="425"/>
        </w:tabs>
        <w:spacing w:line="360" w:lineRule="auto"/>
      </w:pPr>
      <w:r w:rsidRPr="00EB4BA0">
        <w:t>Ở trang này chứa các khóa học của ứng dụng bào gồm: Khóa học về OOP, Khóa học về lập trình, các câu hỏi giúp người dùng chuẩn bị phỏng vấn.</w:t>
      </w:r>
    </w:p>
    <w:p w14:paraId="050A22E7" w14:textId="6840E4BC" w:rsidR="004A7AB1" w:rsidRPr="00EB4BA0" w:rsidRDefault="004A7AB1" w:rsidP="004A7AB1">
      <w:pPr>
        <w:tabs>
          <w:tab w:val="left" w:pos="425"/>
        </w:tabs>
        <w:spacing w:line="360" w:lineRule="auto"/>
        <w:ind w:left="1224"/>
        <w:rPr>
          <w:b/>
          <w:bCs/>
          <w:u w:val="single"/>
        </w:rPr>
      </w:pPr>
      <w:r w:rsidRPr="00EB4BA0">
        <w:rPr>
          <w:b/>
          <w:u w:val="single"/>
        </w:rPr>
        <w:t>Layouts</w:t>
      </w:r>
    </w:p>
    <w:p w14:paraId="37230A91" w14:textId="77777777" w:rsidR="006310EC" w:rsidRPr="00EB4BA0" w:rsidRDefault="004A7AB1" w:rsidP="006310EC">
      <w:pPr>
        <w:keepNext/>
        <w:jc w:val="center"/>
      </w:pPr>
      <w:r w:rsidRPr="00EB4BA0">
        <w:rPr>
          <w:noProof/>
        </w:rPr>
        <mc:AlternateContent>
          <mc:Choice Requires="wps">
            <w:drawing>
              <wp:anchor distT="0" distB="0" distL="114300" distR="114300" simplePos="0" relativeHeight="252106752" behindDoc="0" locked="0" layoutInCell="1" allowOverlap="1" wp14:anchorId="659CD19A" wp14:editId="5691D8EF">
                <wp:simplePos x="0" y="0"/>
                <wp:positionH relativeFrom="column">
                  <wp:posOffset>4924819</wp:posOffset>
                </wp:positionH>
                <wp:positionV relativeFrom="paragraph">
                  <wp:posOffset>1631972</wp:posOffset>
                </wp:positionV>
                <wp:extent cx="1181100" cy="1648047"/>
                <wp:effectExtent l="0" t="0" r="19050" b="28575"/>
                <wp:wrapNone/>
                <wp:docPr id="1478060576" name="Text Box 1478060576"/>
                <wp:cNvGraphicFramePr/>
                <a:graphic xmlns:a="http://schemas.openxmlformats.org/drawingml/2006/main">
                  <a:graphicData uri="http://schemas.microsoft.com/office/word/2010/wordprocessingShape">
                    <wps:wsp>
                      <wps:cNvSpPr txBox="1"/>
                      <wps:spPr>
                        <a:xfrm>
                          <a:off x="0" y="0"/>
                          <a:ext cx="1181100" cy="1648047"/>
                        </a:xfrm>
                        <a:prstGeom prst="rect">
                          <a:avLst/>
                        </a:prstGeom>
                        <a:solidFill>
                          <a:schemeClr val="lt1"/>
                        </a:solidFill>
                        <a:ln w="6350">
                          <a:solidFill>
                            <a:prstClr val="black"/>
                          </a:solidFill>
                        </a:ln>
                      </wps:spPr>
                      <wps:txbx>
                        <w:txbxContent>
                          <w:p w14:paraId="5117D908" w14:textId="07A15136" w:rsidR="00ED3876" w:rsidRDefault="00ED3876">
                            <w:r>
                              <w:t>Khi người dùng Click vào sẽ hiện thỉ số lượng bài học của khóa học đó.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9CD19A" id="Text Box 1478060576" o:spid="_x0000_s1032" type="#_x0000_t202" style="position:absolute;left:0;text-align:left;margin-left:387.8pt;margin-top:128.5pt;width:93pt;height:129.75pt;z-index:252106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" fillcolor="white [3201]" strokeweight=".5pt">
                <v:textbox>
                  <w:txbxContent>
                    <w:p w14:paraId="5117D908" w14:textId="07A15136" w:rsidR="00ED3876" w:rsidRDefault="00ED3876">
                      <w:r>
                        <w:t>Khi người dùng Click vào sẽ hiện thỉ số lượng bài học của khóa học đó.</w:t>
                      </w:r>
                    </w:p>
                  </w:txbxContent>
                </v:textbox>
              </v:shape>
            </w:pict>
          </mc:Fallback>
        </mc:AlternateContent>
      </w:r>
      <w:r w:rsidRPr="00EB4BA0">
        <w:rPr>
          <w:noProof/>
        </w:rPr>
        <mc:AlternateContent>
          <mc:Choice Requires="wps">
            <w:drawing>
              <wp:anchor distT="0" distB="0" distL="114300" distR="114300" simplePos="0" relativeHeight="252105728" behindDoc="0" locked="0" layoutInCell="1" allowOverlap="1" wp14:anchorId="7B9F0621" wp14:editId="60412F5B">
                <wp:simplePos x="0" y="0"/>
                <wp:positionH relativeFrom="column">
                  <wp:posOffset>3661541</wp:posOffset>
                </wp:positionH>
                <wp:positionV relativeFrom="paragraph">
                  <wp:posOffset>2438728</wp:posOffset>
                </wp:positionV>
                <wp:extent cx="1333500" cy="342900"/>
                <wp:effectExtent l="0" t="57150" r="0" b="19050"/>
                <wp:wrapNone/>
                <wp:docPr id="1478060575" name="Straight Arrow Connector 1478060575"/>
                <wp:cNvGraphicFramePr/>
                <a:graphic xmlns:a="http://schemas.openxmlformats.org/drawingml/2006/main">
                  <a:graphicData uri="http://schemas.microsoft.com/office/word/2010/wordprocessingShape">
                    <wps:wsp>
                      <wps:cNvCnPr/>
                      <wps:spPr>
                        <a:xfrm flipV="1">
                          <a:off x="0" y="0"/>
                          <a:ext cx="133350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E376FD" id="Straight Arrow Connector 1478060575" o:spid="_x0000_s1026" type="#_x0000_t32" style="position:absolute;margin-left:288.3pt;margin-top:192.05pt;width:105pt;height:27pt;flip:y;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" strokecolor="#4579b8 [3044]">
                <v:stroke endarrow="block"/>
              </v:shape>
            </w:pict>
          </mc:Fallback>
        </mc:AlternateContent>
      </w:r>
      <w:r w:rsidRPr="00EB4BA0">
        <w:rPr>
          <w:noProof/>
        </w:rPr>
        <w:drawing>
          <wp:inline distT="0" distB="0" distL="0" distR="0" wp14:anchorId="5C08983C" wp14:editId="61A7635F">
            <wp:extent cx="3247390" cy="5882185"/>
            <wp:effectExtent l="0" t="0" r="0" b="4445"/>
            <wp:docPr id="148" name="Picture 1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screenshot of a computer&#10;&#10;Description automatically generated with medium confidenc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59083" cy="5903366"/>
                    </a:xfrm>
                    <a:prstGeom prst="rect">
                      <a:avLst/>
                    </a:prstGeom>
                    <a:noFill/>
                    <a:ln>
                      <a:noFill/>
                    </a:ln>
                  </pic:spPr>
                </pic:pic>
              </a:graphicData>
            </a:graphic>
          </wp:inline>
        </w:drawing>
      </w:r>
    </w:p>
    <w:p w14:paraId="520A3771" w14:textId="5AA385CC" w:rsidR="00A1219F" w:rsidRPr="00EB4BA0" w:rsidRDefault="006310EC" w:rsidP="006310EC">
      <w:pPr>
        <w:pStyle w:val="Caption"/>
        <w:jc w:val="center"/>
      </w:pPr>
      <w:bookmarkStart w:id="202" w:name="_Toc105144469"/>
      <w:r w:rsidRPr="00EB4BA0">
        <w:t xml:space="preserve">User Interface </w:t>
      </w:r>
      <w:fldSimple w:instr=" SEQ User_Interface \* ARABIC ">
        <w:r w:rsidR="00242C19" w:rsidRPr="00EB4BA0">
          <w:rPr>
            <w:noProof/>
          </w:rPr>
          <w:t>39</w:t>
        </w:r>
      </w:fldSimple>
      <w:r w:rsidRPr="00EB4BA0">
        <w:t>: Course</w:t>
      </w:r>
      <w:bookmarkEnd w:id="202"/>
    </w:p>
    <w:p w14:paraId="50ADBA65" w14:textId="1EE4FEA8" w:rsidR="00057683" w:rsidRPr="00EB4BA0" w:rsidRDefault="00057683" w:rsidP="004A7AB1">
      <w:pPr>
        <w:jc w:val="center"/>
      </w:pPr>
      <w:r w:rsidRPr="00EB4BA0">
        <w:br w:type="page"/>
      </w:r>
    </w:p>
    <w:p w14:paraId="08C6E10B" w14:textId="25B849AF" w:rsidR="004A7AB1" w:rsidRPr="00EB4BA0" w:rsidRDefault="004A7AB1" w:rsidP="004A7AB1">
      <w:pPr>
        <w:tabs>
          <w:tab w:val="left" w:pos="425"/>
        </w:tabs>
        <w:spacing w:line="360" w:lineRule="auto"/>
        <w:ind w:left="1224"/>
        <w:rPr>
          <w:b/>
          <w:bCs/>
          <w:u w:val="single"/>
        </w:rPr>
      </w:pPr>
      <w:r w:rsidRPr="00EB4BA0">
        <w:rPr>
          <w:b/>
          <w:u w:val="single"/>
        </w:rPr>
        <w:lastRenderedPageBreak/>
        <w:t>Layouts</w:t>
      </w:r>
    </w:p>
    <w:p w14:paraId="416A4C8D" w14:textId="77777777" w:rsidR="006310EC" w:rsidRPr="00EB4BA0" w:rsidRDefault="00D62D42" w:rsidP="006310EC">
      <w:pPr>
        <w:keepNext/>
        <w:tabs>
          <w:tab w:val="left" w:pos="425"/>
        </w:tabs>
        <w:spacing w:line="360" w:lineRule="auto"/>
        <w:ind w:left="1584"/>
      </w:pPr>
      <w:r w:rsidRPr="00EB4BA0">
        <w:rPr>
          <w:noProof/>
        </w:rPr>
        <mc:AlternateContent>
          <mc:Choice Requires="wps">
            <w:drawing>
              <wp:anchor distT="0" distB="0" distL="114300" distR="114300" simplePos="0" relativeHeight="252104704" behindDoc="0" locked="0" layoutInCell="1" allowOverlap="1" wp14:anchorId="0E7A3798" wp14:editId="77C9AFD9">
                <wp:simplePos x="0" y="0"/>
                <wp:positionH relativeFrom="column">
                  <wp:posOffset>-476250</wp:posOffset>
                </wp:positionH>
                <wp:positionV relativeFrom="paragraph">
                  <wp:posOffset>4743450</wp:posOffset>
                </wp:positionV>
                <wp:extent cx="1104900" cy="1485900"/>
                <wp:effectExtent l="0" t="0" r="19050" b="19050"/>
                <wp:wrapNone/>
                <wp:docPr id="1478060574" name="Text Box 1478060574"/>
                <wp:cNvGraphicFramePr/>
                <a:graphic xmlns:a="http://schemas.openxmlformats.org/drawingml/2006/main">
                  <a:graphicData uri="http://schemas.microsoft.com/office/word/2010/wordprocessingShape">
                    <wps:wsp>
                      <wps:cNvSpPr txBox="1"/>
                      <wps:spPr>
                        <a:xfrm>
                          <a:off x="0" y="0"/>
                          <a:ext cx="1104900" cy="1485900"/>
                        </a:xfrm>
                        <a:prstGeom prst="rect">
                          <a:avLst/>
                        </a:prstGeom>
                        <a:solidFill>
                          <a:schemeClr val="lt1"/>
                        </a:solidFill>
                        <a:ln w="6350">
                          <a:solidFill>
                            <a:prstClr val="black"/>
                          </a:solidFill>
                        </a:ln>
                      </wps:spPr>
                      <wps:txbx>
                        <w:txbxContent>
                          <w:p w14:paraId="35CC414E" w14:textId="47CDB18F" w:rsidR="00ED3876" w:rsidRDefault="00ED3876">
                            <w:r>
                              <w:t>Khi người dùng Click vào sẽ hiển thị Dialog chứ nội dung của khóa học.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7A3798" id="Text Box 1478060574" o:spid="_x0000_s1033" type="#_x0000_t202" style="position:absolute;left:0;text-align:left;margin-left:-37.5pt;margin-top:373.5pt;width:87pt;height:117pt;z-index:25210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" fillcolor="white [3201]" strokeweight=".5pt">
                <v:textbox>
                  <w:txbxContent>
                    <w:p w14:paraId="35CC414E" w14:textId="47CDB18F" w:rsidR="00ED3876" w:rsidRDefault="00ED3876">
                      <w:r>
                        <w:t>Khi người dùng Click vào sẽ hiển thị Dialog chứ nội dung của khóa học.</w:t>
                      </w:r>
                    </w:p>
                  </w:txbxContent>
                </v:textbox>
              </v:shape>
            </w:pict>
          </mc:Fallback>
        </mc:AlternateContent>
      </w:r>
      <w:r w:rsidR="008D3FC5" w:rsidRPr="00EB4BA0">
        <w:rPr>
          <w:noProof/>
        </w:rPr>
        <mc:AlternateContent>
          <mc:Choice Requires="wps">
            <w:drawing>
              <wp:anchor distT="0" distB="0" distL="114300" distR="114300" simplePos="0" relativeHeight="252103680" behindDoc="0" locked="0" layoutInCell="1" allowOverlap="1" wp14:anchorId="55AEE3CC" wp14:editId="5C0DD28C">
                <wp:simplePos x="0" y="0"/>
                <wp:positionH relativeFrom="column">
                  <wp:posOffset>590550</wp:posOffset>
                </wp:positionH>
                <wp:positionV relativeFrom="paragraph">
                  <wp:posOffset>5467350</wp:posOffset>
                </wp:positionV>
                <wp:extent cx="1200150" cy="438150"/>
                <wp:effectExtent l="38100" t="38100" r="19050" b="19050"/>
                <wp:wrapNone/>
                <wp:docPr id="1478060573" name="Straight Arrow Connector 1478060573"/>
                <wp:cNvGraphicFramePr/>
                <a:graphic xmlns:a="http://schemas.openxmlformats.org/drawingml/2006/main">
                  <a:graphicData uri="http://schemas.microsoft.com/office/word/2010/wordprocessingShape">
                    <wps:wsp>
                      <wps:cNvCnPr/>
                      <wps:spPr>
                        <a:xfrm flipH="1" flipV="1">
                          <a:off x="0" y="0"/>
                          <a:ext cx="1200150"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D5E9E2" id="Straight Arrow Connector 1478060573" o:spid="_x0000_s1026" type="#_x0000_t32" style="position:absolute;margin-left:46.5pt;margin-top:430.5pt;width:94.5pt;height:34.5pt;flip:x y;z-index:252103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" strokecolor="#4579b8 [3044]">
                <v:stroke endarrow="block"/>
              </v:shape>
            </w:pict>
          </mc:Fallback>
        </mc:AlternateContent>
      </w:r>
      <w:r w:rsidR="00057683" w:rsidRPr="00EB4BA0">
        <w:rPr>
          <w:noProof/>
        </w:rPr>
        <w:drawing>
          <wp:inline distT="0" distB="0" distL="0" distR="0" wp14:anchorId="5D5E3F15" wp14:editId="051A3F30">
            <wp:extent cx="3945255" cy="6258296"/>
            <wp:effectExtent l="0" t="0" r="0" b="9525"/>
            <wp:docPr id="1478060543" name="Picture 14780605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0543" name="Picture 1478060543" descr="Graphical user interface&#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66967" cy="6292738"/>
                    </a:xfrm>
                    <a:prstGeom prst="rect">
                      <a:avLst/>
                    </a:prstGeom>
                    <a:noFill/>
                    <a:ln>
                      <a:noFill/>
                    </a:ln>
                  </pic:spPr>
                </pic:pic>
              </a:graphicData>
            </a:graphic>
          </wp:inline>
        </w:drawing>
      </w:r>
    </w:p>
    <w:p w14:paraId="13F4C506" w14:textId="1A960BB9" w:rsidR="003A7FB1" w:rsidRPr="00EB4BA0" w:rsidRDefault="006310EC" w:rsidP="006310EC">
      <w:pPr>
        <w:pStyle w:val="Caption"/>
        <w:jc w:val="center"/>
      </w:pPr>
      <w:bookmarkStart w:id="203" w:name="_Toc105144470"/>
      <w:r w:rsidRPr="00EB4BA0">
        <w:t xml:space="preserve">User Interface </w:t>
      </w:r>
      <w:fldSimple w:instr=" SEQ User_Interface \* ARABIC ">
        <w:r w:rsidR="00242C19" w:rsidRPr="00EB4BA0">
          <w:rPr>
            <w:noProof/>
          </w:rPr>
          <w:t>40</w:t>
        </w:r>
      </w:fldSimple>
      <w:r w:rsidRPr="00EB4BA0">
        <w:t>: Detail Course</w:t>
      </w:r>
      <w:bookmarkEnd w:id="203"/>
    </w:p>
    <w:p w14:paraId="53AE5ED9" w14:textId="77777777" w:rsidR="008D3FC5" w:rsidRPr="00EB4BA0" w:rsidRDefault="008D3FC5" w:rsidP="00057683">
      <w:pPr>
        <w:tabs>
          <w:tab w:val="left" w:pos="425"/>
        </w:tabs>
        <w:spacing w:line="360" w:lineRule="auto"/>
        <w:ind w:left="1584"/>
        <w:jc w:val="center"/>
        <w:rPr>
          <w:noProof/>
        </w:rPr>
      </w:pPr>
    </w:p>
    <w:p w14:paraId="6788EE3F" w14:textId="1FC1B8A3" w:rsidR="00D62D42" w:rsidRPr="00EB4BA0" w:rsidRDefault="008D3FC5" w:rsidP="004A7AB1">
      <w:pPr>
        <w:tabs>
          <w:tab w:val="left" w:pos="425"/>
        </w:tabs>
        <w:spacing w:line="360" w:lineRule="auto"/>
        <w:ind w:firstLine="425"/>
        <w:rPr>
          <w:b/>
          <w:bCs/>
          <w:u w:val="single"/>
        </w:rPr>
      </w:pPr>
      <w:r w:rsidRPr="00EB4BA0">
        <w:rPr>
          <w:noProof/>
        </w:rPr>
        <w:br w:type="page"/>
      </w:r>
      <w:r w:rsidR="004A7AB1" w:rsidRPr="00EB4BA0">
        <w:rPr>
          <w:b/>
          <w:u w:val="single"/>
        </w:rPr>
        <w:lastRenderedPageBreak/>
        <w:t>Layouts</w:t>
      </w:r>
    </w:p>
    <w:p w14:paraId="67F71231" w14:textId="77777777" w:rsidR="006310EC" w:rsidRPr="00EB4BA0" w:rsidRDefault="00057683" w:rsidP="006310EC">
      <w:pPr>
        <w:keepNext/>
        <w:tabs>
          <w:tab w:val="left" w:pos="425"/>
        </w:tabs>
        <w:spacing w:line="360" w:lineRule="auto"/>
        <w:ind w:left="1584"/>
      </w:pPr>
      <w:r w:rsidRPr="00EB4BA0">
        <w:rPr>
          <w:noProof/>
        </w:rPr>
        <w:drawing>
          <wp:inline distT="0" distB="0" distL="0" distR="0" wp14:anchorId="51CFE929" wp14:editId="67DF7030">
            <wp:extent cx="3859480" cy="6411705"/>
            <wp:effectExtent l="0" t="0" r="8255" b="8255"/>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882350" cy="6449699"/>
                    </a:xfrm>
                    <a:prstGeom prst="rect">
                      <a:avLst/>
                    </a:prstGeom>
                    <a:noFill/>
                    <a:ln>
                      <a:noFill/>
                    </a:ln>
                  </pic:spPr>
                </pic:pic>
              </a:graphicData>
            </a:graphic>
          </wp:inline>
        </w:drawing>
      </w:r>
    </w:p>
    <w:p w14:paraId="3458FF9D" w14:textId="4AEC6F45" w:rsidR="003A7FB1" w:rsidRPr="00EB4BA0" w:rsidRDefault="006310EC" w:rsidP="006310EC">
      <w:pPr>
        <w:pStyle w:val="Caption"/>
        <w:jc w:val="center"/>
      </w:pPr>
      <w:bookmarkStart w:id="204" w:name="_Toc105144471"/>
      <w:r w:rsidRPr="00EB4BA0">
        <w:t xml:space="preserve">User Interface </w:t>
      </w:r>
      <w:fldSimple w:instr=" SEQ User_Interface \* ARABIC ">
        <w:r w:rsidR="00242C19" w:rsidRPr="00EB4BA0">
          <w:rPr>
            <w:noProof/>
          </w:rPr>
          <w:t>41</w:t>
        </w:r>
      </w:fldSimple>
      <w:r w:rsidRPr="00EB4BA0">
        <w:t>: Detail Course (1)</w:t>
      </w:r>
      <w:bookmarkEnd w:id="204"/>
    </w:p>
    <w:p w14:paraId="6F3983B5" w14:textId="53F2274F" w:rsidR="00057683" w:rsidRPr="00EB4BA0" w:rsidRDefault="00057683" w:rsidP="003A7FB1">
      <w:pPr>
        <w:pStyle w:val="Caption"/>
        <w:jc w:val="center"/>
      </w:pPr>
      <w:bookmarkStart w:id="205" w:name="OLE_LINK14"/>
    </w:p>
    <w:bookmarkEnd w:id="205"/>
    <w:p w14:paraId="4C9BCDCA" w14:textId="77777777" w:rsidR="00057683" w:rsidRPr="00EB4BA0" w:rsidRDefault="00057683">
      <w:r w:rsidRPr="00EB4BA0">
        <w:br w:type="page"/>
      </w:r>
    </w:p>
    <w:p w14:paraId="7414B574" w14:textId="77777777" w:rsidR="004A7AB1" w:rsidRPr="00EB4BA0" w:rsidRDefault="004A7AB1" w:rsidP="004A7AB1">
      <w:pPr>
        <w:tabs>
          <w:tab w:val="left" w:pos="425"/>
        </w:tabs>
        <w:spacing w:line="360" w:lineRule="auto"/>
        <w:ind w:left="1224"/>
        <w:rPr>
          <w:b/>
          <w:bCs/>
          <w:u w:val="single"/>
        </w:rPr>
      </w:pPr>
      <w:r w:rsidRPr="00EB4BA0">
        <w:rPr>
          <w:b/>
          <w:u w:val="single"/>
        </w:rPr>
        <w:lastRenderedPageBreak/>
        <w:t>Layouts</w:t>
      </w:r>
    </w:p>
    <w:p w14:paraId="64D62873" w14:textId="77777777" w:rsidR="006310EC" w:rsidRPr="00EB4BA0" w:rsidRDefault="00057683" w:rsidP="006310EC">
      <w:pPr>
        <w:keepNext/>
        <w:tabs>
          <w:tab w:val="left" w:pos="425"/>
        </w:tabs>
        <w:spacing w:line="360" w:lineRule="auto"/>
        <w:ind w:left="1584"/>
        <w:jc w:val="center"/>
      </w:pPr>
      <w:r w:rsidRPr="00EB4BA0">
        <w:rPr>
          <w:noProof/>
        </w:rPr>
        <w:drawing>
          <wp:inline distT="0" distB="0" distL="0" distR="0" wp14:anchorId="20D9797E" wp14:editId="18F6018C">
            <wp:extent cx="3614643" cy="6150509"/>
            <wp:effectExtent l="0" t="0" r="5080" b="3175"/>
            <wp:docPr id="150" name="Picture 1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application&#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628464" cy="6174026"/>
                    </a:xfrm>
                    <a:prstGeom prst="rect">
                      <a:avLst/>
                    </a:prstGeom>
                    <a:noFill/>
                    <a:ln>
                      <a:noFill/>
                    </a:ln>
                  </pic:spPr>
                </pic:pic>
              </a:graphicData>
            </a:graphic>
          </wp:inline>
        </w:drawing>
      </w:r>
    </w:p>
    <w:p w14:paraId="51C3EB7B" w14:textId="27008AE5" w:rsidR="003A7FB1" w:rsidRPr="00EB4BA0" w:rsidRDefault="006310EC" w:rsidP="006310EC">
      <w:pPr>
        <w:pStyle w:val="Caption"/>
        <w:ind w:left="720" w:firstLine="720"/>
        <w:jc w:val="center"/>
      </w:pPr>
      <w:bookmarkStart w:id="206" w:name="_Toc105144472"/>
      <w:r w:rsidRPr="00EB4BA0">
        <w:t xml:space="preserve">User Interface </w:t>
      </w:r>
      <w:fldSimple w:instr=" SEQ User_Interface \* ARABIC ">
        <w:r w:rsidR="00242C19" w:rsidRPr="00EB4BA0">
          <w:rPr>
            <w:noProof/>
          </w:rPr>
          <w:t>42</w:t>
        </w:r>
      </w:fldSimple>
      <w:r w:rsidRPr="00EB4BA0">
        <w:t>: Detail Course (2)</w:t>
      </w:r>
      <w:bookmarkEnd w:id="206"/>
    </w:p>
    <w:p w14:paraId="7365EC5A" w14:textId="05EC623D" w:rsidR="006D3BC0" w:rsidRPr="00EB4BA0" w:rsidRDefault="003A7FB1" w:rsidP="003A7FB1">
      <w:pPr>
        <w:pStyle w:val="Caption"/>
        <w:ind w:left="1440"/>
        <w:jc w:val="center"/>
      </w:pPr>
      <w:bookmarkStart w:id="207" w:name="_Toc104387199"/>
      <w:r w:rsidRPr="00EB4BA0">
        <w:t xml:space="preserve"> </w:t>
      </w:r>
      <w:bookmarkEnd w:id="207"/>
    </w:p>
    <w:p w14:paraId="22C6B679" w14:textId="77777777" w:rsidR="006D3BC0" w:rsidRPr="00EB4BA0" w:rsidRDefault="006D3BC0" w:rsidP="003A7FB1">
      <w:pPr>
        <w:ind w:left="1440"/>
      </w:pPr>
      <w:r w:rsidRPr="00EB4BA0">
        <w:br w:type="page"/>
      </w:r>
    </w:p>
    <w:p w14:paraId="2356BC46" w14:textId="77777777" w:rsidR="006310EC" w:rsidRPr="00EB4BA0" w:rsidRDefault="006D3BC0" w:rsidP="006310EC">
      <w:pPr>
        <w:keepNext/>
        <w:tabs>
          <w:tab w:val="left" w:pos="425"/>
        </w:tabs>
        <w:spacing w:line="360" w:lineRule="auto"/>
        <w:ind w:left="1584"/>
        <w:jc w:val="center"/>
      </w:pPr>
      <w:r w:rsidRPr="00EB4BA0">
        <w:rPr>
          <w:noProof/>
        </w:rPr>
        <w:lastRenderedPageBreak/>
        <w:drawing>
          <wp:inline distT="0" distB="0" distL="0" distR="0" wp14:anchorId="0BE86EC9" wp14:editId="13CE35B6">
            <wp:extent cx="3405352" cy="5965580"/>
            <wp:effectExtent l="0" t="0" r="5080" b="0"/>
            <wp:docPr id="1478060677" name="Picture 14780606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0677" name="Picture 1478060677" descr="Diagram&#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11099" cy="5975647"/>
                    </a:xfrm>
                    <a:prstGeom prst="rect">
                      <a:avLst/>
                    </a:prstGeom>
                    <a:noFill/>
                    <a:ln>
                      <a:noFill/>
                    </a:ln>
                  </pic:spPr>
                </pic:pic>
              </a:graphicData>
            </a:graphic>
          </wp:inline>
        </w:drawing>
      </w:r>
    </w:p>
    <w:p w14:paraId="37DAAF64" w14:textId="6BCDAEF7" w:rsidR="003A7FB1" w:rsidRPr="00EB4BA0" w:rsidRDefault="006310EC" w:rsidP="006310EC">
      <w:pPr>
        <w:pStyle w:val="Caption"/>
        <w:ind w:left="864" w:firstLine="720"/>
        <w:jc w:val="center"/>
      </w:pPr>
      <w:bookmarkStart w:id="208" w:name="_Toc105144473"/>
      <w:r w:rsidRPr="00EB4BA0">
        <w:t xml:space="preserve">User Interface </w:t>
      </w:r>
      <w:fldSimple w:instr=" SEQ User_Interface \* ARABIC ">
        <w:r w:rsidR="00242C19" w:rsidRPr="00EB4BA0">
          <w:rPr>
            <w:noProof/>
          </w:rPr>
          <w:t>43</w:t>
        </w:r>
      </w:fldSimple>
      <w:r w:rsidRPr="00EB4BA0">
        <w:t>: Tip Interview</w:t>
      </w:r>
      <w:bookmarkEnd w:id="208"/>
    </w:p>
    <w:p w14:paraId="4D4FDEF5" w14:textId="50560ADE" w:rsidR="009852A2" w:rsidRPr="00EB4BA0" w:rsidRDefault="003A7FB1" w:rsidP="00B42BE8">
      <w:pPr>
        <w:pStyle w:val="Caption"/>
        <w:ind w:firstLine="720"/>
        <w:jc w:val="center"/>
      </w:pPr>
      <w:bookmarkStart w:id="209" w:name="_Toc104387200"/>
      <w:r w:rsidRPr="00EB4BA0">
        <w:t xml:space="preserve"> </w:t>
      </w:r>
      <w:bookmarkEnd w:id="209"/>
    </w:p>
    <w:p w14:paraId="3C5C6FDD" w14:textId="63A03F48" w:rsidR="008D3B8C" w:rsidRPr="00EB4BA0" w:rsidRDefault="00ED3876" w:rsidP="004C7C91">
      <w:pPr>
        <w:spacing w:line="360" w:lineRule="auto"/>
        <w:jc w:val="both"/>
        <w:outlineLvl w:val="2"/>
        <w:rPr>
          <w:b/>
        </w:rPr>
      </w:pPr>
      <w:bookmarkStart w:id="210" w:name="_Toc105094354"/>
      <w:bookmarkStart w:id="211" w:name="_Toc105157156"/>
      <w:r w:rsidRPr="00EB4BA0">
        <w:rPr>
          <w:b/>
        </w:rPr>
        <w:t>1.13</w:t>
      </w:r>
      <w:r w:rsidR="004C7C91" w:rsidRPr="00EB4BA0">
        <w:rPr>
          <w:b/>
        </w:rPr>
        <w:t xml:space="preserve"> </w:t>
      </w:r>
      <w:r w:rsidR="008D3B8C" w:rsidRPr="00EB4BA0">
        <w:rPr>
          <w:b/>
        </w:rPr>
        <w:t>Xây dựng trang làm bài kiểm tra</w:t>
      </w:r>
      <w:bookmarkEnd w:id="210"/>
      <w:bookmarkEnd w:id="211"/>
    </w:p>
    <w:p w14:paraId="633F1F8B" w14:textId="24DE691D" w:rsidR="008D3B8C" w:rsidRPr="00EB4BA0" w:rsidRDefault="008D3B8C" w:rsidP="00577DC5">
      <w:pPr>
        <w:pStyle w:val="ListParagraph"/>
        <w:numPr>
          <w:ilvl w:val="0"/>
          <w:numId w:val="18"/>
        </w:numPr>
        <w:tabs>
          <w:tab w:val="left" w:pos="425"/>
        </w:tabs>
        <w:spacing w:line="360" w:lineRule="auto"/>
      </w:pPr>
      <w:r w:rsidRPr="00EB4BA0">
        <w:t>Ở trang này sẽ chứa tiêu đề, lời giới thiệu, Video giới thiệu của bài kiểm tra bạn thực hiện.</w:t>
      </w:r>
    </w:p>
    <w:p w14:paraId="66972506" w14:textId="59820FDC" w:rsidR="009852A2" w:rsidRPr="00EB4BA0" w:rsidRDefault="008D3B8C" w:rsidP="00577DC5">
      <w:pPr>
        <w:pStyle w:val="ListParagraph"/>
        <w:numPr>
          <w:ilvl w:val="0"/>
          <w:numId w:val="18"/>
        </w:numPr>
        <w:tabs>
          <w:tab w:val="left" w:pos="425"/>
        </w:tabs>
        <w:spacing w:line="360" w:lineRule="auto"/>
      </w:pPr>
      <w:r w:rsidRPr="00EB4BA0">
        <w:t>Người dùng có thể chọn chế độ Dễ, Trung Bình, Khó để thực hiện.</w:t>
      </w:r>
    </w:p>
    <w:p w14:paraId="5334F7FF" w14:textId="77777777" w:rsidR="004A7AB1" w:rsidRPr="00EB4BA0" w:rsidRDefault="004A7AB1" w:rsidP="004A7AB1">
      <w:pPr>
        <w:pStyle w:val="ListParagraph"/>
        <w:tabs>
          <w:tab w:val="left" w:pos="425"/>
        </w:tabs>
        <w:spacing w:line="360" w:lineRule="auto"/>
        <w:ind w:left="1145"/>
        <w:rPr>
          <w:b/>
          <w:bCs/>
          <w:u w:val="single"/>
        </w:rPr>
      </w:pPr>
      <w:r w:rsidRPr="00EB4BA0">
        <w:rPr>
          <w:b/>
          <w:u w:val="single"/>
        </w:rPr>
        <w:t>Layouts</w:t>
      </w:r>
    </w:p>
    <w:p w14:paraId="6DA75A56" w14:textId="77777777" w:rsidR="004A7AB1" w:rsidRPr="00EB4BA0" w:rsidRDefault="004A7AB1" w:rsidP="004A7AB1">
      <w:pPr>
        <w:pStyle w:val="ListParagraph"/>
        <w:tabs>
          <w:tab w:val="left" w:pos="425"/>
        </w:tabs>
        <w:spacing w:line="360" w:lineRule="auto"/>
        <w:ind w:left="1145"/>
      </w:pPr>
    </w:p>
    <w:p w14:paraId="12D7D4D7" w14:textId="77777777" w:rsidR="006310EC" w:rsidRPr="00EB4BA0" w:rsidRDefault="00FA6C60" w:rsidP="006310EC">
      <w:pPr>
        <w:pStyle w:val="ListParagraph"/>
        <w:keepNext/>
        <w:tabs>
          <w:tab w:val="left" w:pos="425"/>
        </w:tabs>
        <w:spacing w:line="360" w:lineRule="auto"/>
        <w:ind w:left="1145"/>
        <w:jc w:val="center"/>
      </w:pPr>
      <w:r w:rsidRPr="00EB4BA0">
        <w:rPr>
          <w:noProof/>
        </w:rPr>
        <w:drawing>
          <wp:inline distT="0" distB="0" distL="0" distR="0" wp14:anchorId="7D3F49B2" wp14:editId="21594329">
            <wp:extent cx="4189557" cy="4826583"/>
            <wp:effectExtent l="0" t="0" r="190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12528" cy="4853047"/>
                    </a:xfrm>
                    <a:prstGeom prst="rect">
                      <a:avLst/>
                    </a:prstGeom>
                  </pic:spPr>
                </pic:pic>
              </a:graphicData>
            </a:graphic>
          </wp:inline>
        </w:drawing>
      </w:r>
    </w:p>
    <w:p w14:paraId="1D5D4C29" w14:textId="53FA6BF5" w:rsidR="00267BD6" w:rsidRPr="00EB4BA0" w:rsidRDefault="006310EC" w:rsidP="006310EC">
      <w:pPr>
        <w:pStyle w:val="Caption"/>
        <w:ind w:left="425" w:firstLine="720"/>
        <w:jc w:val="center"/>
      </w:pPr>
      <w:bookmarkStart w:id="212" w:name="_Toc105144474"/>
      <w:r w:rsidRPr="00EB4BA0">
        <w:t xml:space="preserve">User Interface </w:t>
      </w:r>
      <w:fldSimple w:instr=" SEQ User_Interface \* ARABIC ">
        <w:r w:rsidR="00242C19" w:rsidRPr="00EB4BA0">
          <w:rPr>
            <w:noProof/>
          </w:rPr>
          <w:t>44</w:t>
        </w:r>
      </w:fldSimple>
      <w:r w:rsidRPr="00EB4BA0">
        <w:t>: Intro Test</w:t>
      </w:r>
      <w:bookmarkStart w:id="213" w:name="_Toc104387201"/>
      <w:bookmarkEnd w:id="212"/>
      <w:r w:rsidR="003A7FB1" w:rsidRPr="00EB4BA0">
        <w:t xml:space="preserve"> </w:t>
      </w:r>
      <w:bookmarkEnd w:id="213"/>
    </w:p>
    <w:tbl>
      <w:tblPr>
        <w:tblStyle w:val="ListTable6Colorful-Accent5"/>
        <w:tblW w:w="9355" w:type="dxa"/>
        <w:tblLook w:val="04A0" w:firstRow="1" w:lastRow="0" w:firstColumn="1" w:lastColumn="0" w:noHBand="0" w:noVBand="1"/>
      </w:tblPr>
      <w:tblGrid>
        <w:gridCol w:w="1060"/>
        <w:gridCol w:w="8295"/>
      </w:tblGrid>
      <w:tr w:rsidR="00DD6539" w:rsidRPr="00EB4BA0" w14:paraId="0C94D24C" w14:textId="77777777" w:rsidTr="003E6A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14671113" w14:textId="77777777" w:rsidR="00DD6539" w:rsidRPr="00EB4BA0" w:rsidRDefault="00DD6539" w:rsidP="003E6AE5">
            <w:pPr>
              <w:pStyle w:val="BodyText"/>
              <w:ind w:left="0"/>
              <w:jc w:val="center"/>
              <w:rPr>
                <w:rFonts w:ascii="Segoe UI" w:hAnsi="Segoe UI" w:cs="Segoe UI"/>
                <w:b w:val="0"/>
                <w:sz w:val="22"/>
                <w:szCs w:val="22"/>
              </w:rPr>
            </w:pPr>
            <w:r w:rsidRPr="00EB4BA0">
              <w:rPr>
                <w:rFonts w:ascii="Segoe UI" w:hAnsi="Segoe UI" w:cs="Segoe UI"/>
                <w:sz w:val="22"/>
                <w:szCs w:val="22"/>
              </w:rPr>
              <w:t>Mẫu</w:t>
            </w:r>
          </w:p>
        </w:tc>
        <w:tc>
          <w:tcPr>
            <w:tcW w:w="8295" w:type="dxa"/>
          </w:tcPr>
          <w:p w14:paraId="5106CA89" w14:textId="77777777" w:rsidR="00DD6539" w:rsidRPr="00EB4BA0" w:rsidRDefault="00DD6539" w:rsidP="003E6AE5">
            <w:pPr>
              <w:pStyle w:val="BodyText"/>
              <w:ind w:left="0"/>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sz w:val="22"/>
                <w:szCs w:val="22"/>
              </w:rPr>
            </w:pPr>
            <w:r w:rsidRPr="00EB4BA0">
              <w:rPr>
                <w:rFonts w:ascii="Segoe UI" w:hAnsi="Segoe UI" w:cs="Segoe UI"/>
                <w:sz w:val="22"/>
                <w:szCs w:val="22"/>
              </w:rPr>
              <w:t>Mô tả</w:t>
            </w:r>
          </w:p>
        </w:tc>
      </w:tr>
      <w:tr w:rsidR="00DD6539" w:rsidRPr="00EB4BA0" w14:paraId="5DE85563" w14:textId="77777777" w:rsidTr="003E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44546FFF" w14:textId="77777777" w:rsidR="00DD6539" w:rsidRPr="00EB4BA0" w:rsidRDefault="00DD6539" w:rsidP="003E6AE5">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457984" behindDoc="0" locked="0" layoutInCell="1" allowOverlap="1" wp14:anchorId="06346DD2" wp14:editId="2465CB36">
                  <wp:simplePos x="0" y="0"/>
                  <wp:positionH relativeFrom="column">
                    <wp:posOffset>198566</wp:posOffset>
                  </wp:positionH>
                  <wp:positionV relativeFrom="paragraph">
                    <wp:posOffset>28699</wp:posOffset>
                  </wp:positionV>
                  <wp:extent cx="269553" cy="269553"/>
                  <wp:effectExtent l="0" t="0" r="0" b="0"/>
                  <wp:wrapNone/>
                  <wp:docPr id="1478060841" name="Picture 1478060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9553" cy="2695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765960ED" w14:textId="58BE5B27" w:rsidR="00DD6539" w:rsidRPr="00EB4BA0" w:rsidRDefault="00BD5AA3"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Nút back giúp người dùng quay về trang home.</w:t>
            </w:r>
          </w:p>
        </w:tc>
      </w:tr>
      <w:tr w:rsidR="00DD6539" w:rsidRPr="00EB4BA0" w14:paraId="713800C0" w14:textId="77777777" w:rsidTr="003E6AE5">
        <w:tc>
          <w:tcPr>
            <w:cnfStyle w:val="001000000000" w:firstRow="0" w:lastRow="0" w:firstColumn="1" w:lastColumn="0" w:oddVBand="0" w:evenVBand="0" w:oddHBand="0" w:evenHBand="0" w:firstRowFirstColumn="0" w:firstRowLastColumn="0" w:lastRowFirstColumn="0" w:lastRowLastColumn="0"/>
            <w:tcW w:w="1060" w:type="dxa"/>
          </w:tcPr>
          <w:p w14:paraId="3520A962" w14:textId="77777777" w:rsidR="00DD6539" w:rsidRPr="00EB4BA0" w:rsidRDefault="00DD6539" w:rsidP="003E6AE5">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459008" behindDoc="0" locked="0" layoutInCell="1" allowOverlap="1" wp14:anchorId="703199C0" wp14:editId="2D03B6FE">
                  <wp:simplePos x="0" y="0"/>
                  <wp:positionH relativeFrom="column">
                    <wp:posOffset>176085</wp:posOffset>
                  </wp:positionH>
                  <wp:positionV relativeFrom="paragraph">
                    <wp:posOffset>43114</wp:posOffset>
                  </wp:positionV>
                  <wp:extent cx="287079" cy="287079"/>
                  <wp:effectExtent l="0" t="0" r="0" b="0"/>
                  <wp:wrapNone/>
                  <wp:docPr id="1478060842" name="Picture 1478060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7079" cy="287079"/>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410ED617" w14:textId="3B9D8116" w:rsidR="00DD6539" w:rsidRPr="00EB4BA0" w:rsidRDefault="00BD5AA3" w:rsidP="008E3C78">
            <w:pPr>
              <w:pStyle w:val="BodyText"/>
              <w:numPr>
                <w:ilvl w:val="0"/>
                <w:numId w:val="7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Thời gian làm bài</w:t>
            </w:r>
          </w:p>
        </w:tc>
      </w:tr>
      <w:tr w:rsidR="00DD6539" w:rsidRPr="00EB4BA0" w14:paraId="73E30506" w14:textId="77777777" w:rsidTr="003E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0C81C222" w14:textId="77777777" w:rsidR="00DD6539" w:rsidRPr="00EB4BA0" w:rsidRDefault="00DD6539" w:rsidP="003E6AE5">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460032" behindDoc="0" locked="0" layoutInCell="1" allowOverlap="1" wp14:anchorId="071224F2" wp14:editId="53B076C9">
                  <wp:simplePos x="0" y="0"/>
                  <wp:positionH relativeFrom="margin">
                    <wp:posOffset>161290</wp:posOffset>
                  </wp:positionH>
                  <wp:positionV relativeFrom="paragraph">
                    <wp:posOffset>4066</wp:posOffset>
                  </wp:positionV>
                  <wp:extent cx="334521" cy="306374"/>
                  <wp:effectExtent l="0" t="0" r="8890" b="0"/>
                  <wp:wrapNone/>
                  <wp:docPr id="1478060843" name="Picture 1478060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4521" cy="30637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690159E8" w14:textId="382AD225" w:rsidR="00DD6539" w:rsidRPr="00EB4BA0" w:rsidRDefault="00BD5AA3"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Nút play giúp người dùng bắt đầu bài test.</w:t>
            </w:r>
          </w:p>
        </w:tc>
      </w:tr>
      <w:tr w:rsidR="00DD6539" w:rsidRPr="00EB4BA0" w14:paraId="525AF389" w14:textId="77777777" w:rsidTr="003E6AE5">
        <w:tc>
          <w:tcPr>
            <w:cnfStyle w:val="001000000000" w:firstRow="0" w:lastRow="0" w:firstColumn="1" w:lastColumn="0" w:oddVBand="0" w:evenVBand="0" w:oddHBand="0" w:evenHBand="0" w:firstRowFirstColumn="0" w:firstRowLastColumn="0" w:lastRowFirstColumn="0" w:lastRowLastColumn="0"/>
            <w:tcW w:w="1060" w:type="dxa"/>
          </w:tcPr>
          <w:p w14:paraId="6744BF06" w14:textId="77777777" w:rsidR="00DD6539" w:rsidRPr="00EB4BA0" w:rsidRDefault="00DD6539" w:rsidP="003E6AE5">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461056" behindDoc="0" locked="0" layoutInCell="1" allowOverlap="1" wp14:anchorId="0DEBF24E" wp14:editId="2FBB5CE0">
                  <wp:simplePos x="0" y="0"/>
                  <wp:positionH relativeFrom="column">
                    <wp:posOffset>180802</wp:posOffset>
                  </wp:positionH>
                  <wp:positionV relativeFrom="paragraph">
                    <wp:posOffset>50865</wp:posOffset>
                  </wp:positionV>
                  <wp:extent cx="282699" cy="282699"/>
                  <wp:effectExtent l="0" t="0" r="3175" b="3175"/>
                  <wp:wrapNone/>
                  <wp:docPr id="1478060844" name="Picture 1478060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4170" cy="28417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53612F28" w14:textId="3AEFA2E2" w:rsidR="00DD6539" w:rsidRPr="00EB4BA0" w:rsidRDefault="00BD5AA3" w:rsidP="008E3C78">
            <w:pPr>
              <w:pStyle w:val="BodyText"/>
              <w:numPr>
                <w:ilvl w:val="0"/>
                <w:numId w:val="7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Điểm bài thi.</w:t>
            </w:r>
          </w:p>
        </w:tc>
      </w:tr>
      <w:tr w:rsidR="00DD6539" w:rsidRPr="00EB4BA0" w14:paraId="54A1328E" w14:textId="77777777" w:rsidTr="003E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063DBF17" w14:textId="77777777" w:rsidR="00DD6539" w:rsidRPr="00EB4BA0" w:rsidRDefault="00DD6539" w:rsidP="003E6AE5">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462080" behindDoc="0" locked="0" layoutInCell="1" allowOverlap="1" wp14:anchorId="41E6BC3D" wp14:editId="4BD05936">
                  <wp:simplePos x="0" y="0"/>
                  <wp:positionH relativeFrom="column">
                    <wp:posOffset>163526</wp:posOffset>
                  </wp:positionH>
                  <wp:positionV relativeFrom="paragraph">
                    <wp:posOffset>44469</wp:posOffset>
                  </wp:positionV>
                  <wp:extent cx="327963" cy="327963"/>
                  <wp:effectExtent l="0" t="0" r="0" b="0"/>
                  <wp:wrapNone/>
                  <wp:docPr id="1478060845" name="Picture 1478060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7963" cy="327963"/>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09D8938D" w14:textId="1C7B8E0B" w:rsidR="00DD6539" w:rsidRPr="00EB4BA0" w:rsidRDefault="00BD5AA3"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Video giới thiệu</w:t>
            </w:r>
          </w:p>
        </w:tc>
      </w:tr>
      <w:tr w:rsidR="00DD6539" w:rsidRPr="00EB4BA0" w14:paraId="7A22055B" w14:textId="77777777" w:rsidTr="003E6AE5">
        <w:tc>
          <w:tcPr>
            <w:cnfStyle w:val="001000000000" w:firstRow="0" w:lastRow="0" w:firstColumn="1" w:lastColumn="0" w:oddVBand="0" w:evenVBand="0" w:oddHBand="0" w:evenHBand="0" w:firstRowFirstColumn="0" w:firstRowLastColumn="0" w:lastRowFirstColumn="0" w:lastRowLastColumn="0"/>
            <w:tcW w:w="1060" w:type="dxa"/>
          </w:tcPr>
          <w:p w14:paraId="471D637A" w14:textId="77777777" w:rsidR="00DD6539" w:rsidRPr="00EB4BA0" w:rsidRDefault="00DD6539" w:rsidP="003E6AE5">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463104" behindDoc="0" locked="0" layoutInCell="1" allowOverlap="1" wp14:anchorId="12FB396C" wp14:editId="4AD69EAE">
                  <wp:simplePos x="0" y="0"/>
                  <wp:positionH relativeFrom="column">
                    <wp:posOffset>177421</wp:posOffset>
                  </wp:positionH>
                  <wp:positionV relativeFrom="paragraph">
                    <wp:posOffset>73954</wp:posOffset>
                  </wp:positionV>
                  <wp:extent cx="272956" cy="272956"/>
                  <wp:effectExtent l="0" t="0" r="0" b="0"/>
                  <wp:wrapNone/>
                  <wp:docPr id="1478060846" name="Picture 1478060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2956" cy="272956"/>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4D7E1CC1" w14:textId="5778055F" w:rsidR="00DD6539" w:rsidRPr="00EB4BA0" w:rsidRDefault="00BD5AA3" w:rsidP="008E3C78">
            <w:pPr>
              <w:pStyle w:val="BodyText"/>
              <w:numPr>
                <w:ilvl w:val="0"/>
                <w:numId w:val="7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Seekbar giúp người dùng điều chỉnh chế độ chơi gồm: Dễ, Trung Bình, Khó.</w:t>
            </w:r>
          </w:p>
        </w:tc>
      </w:tr>
    </w:tbl>
    <w:p w14:paraId="6A829A38" w14:textId="77777777" w:rsidR="00FA6C60" w:rsidRPr="00EB4BA0" w:rsidRDefault="00FA6C60" w:rsidP="00B8128D">
      <w:pPr>
        <w:tabs>
          <w:tab w:val="left" w:pos="425"/>
        </w:tabs>
        <w:spacing w:line="360" w:lineRule="auto"/>
        <w:rPr>
          <w:b/>
          <w:u w:val="single"/>
        </w:rPr>
      </w:pPr>
    </w:p>
    <w:p w14:paraId="562ECBFE" w14:textId="632701F2" w:rsidR="004A7AB1" w:rsidRPr="00EB4BA0" w:rsidRDefault="004A7AB1" w:rsidP="00B8128D">
      <w:pPr>
        <w:tabs>
          <w:tab w:val="left" w:pos="425"/>
        </w:tabs>
        <w:spacing w:line="360" w:lineRule="auto"/>
        <w:rPr>
          <w:b/>
          <w:bCs/>
          <w:u w:val="single"/>
        </w:rPr>
      </w:pPr>
      <w:r w:rsidRPr="00EB4BA0">
        <w:rPr>
          <w:b/>
          <w:u w:val="single"/>
        </w:rPr>
        <w:t>Layouts</w:t>
      </w:r>
    </w:p>
    <w:p w14:paraId="41202C9F" w14:textId="6A4EE816" w:rsidR="00057683" w:rsidRPr="00EB4BA0" w:rsidRDefault="00AD3CAF" w:rsidP="003D05C1">
      <w:pPr>
        <w:pStyle w:val="ListParagraph"/>
        <w:numPr>
          <w:ilvl w:val="0"/>
          <w:numId w:val="8"/>
        </w:numPr>
        <w:rPr>
          <w:b/>
          <w:bCs/>
        </w:rPr>
      </w:pPr>
      <w:r w:rsidRPr="00EB4BA0">
        <w:rPr>
          <w:b/>
        </w:rPr>
        <w:t>Xây dựng trang làm bài kiểm tra.</w:t>
      </w:r>
    </w:p>
    <w:p w14:paraId="702A8E92" w14:textId="1C2E8377" w:rsidR="00AD3CAF" w:rsidRPr="00EB4BA0" w:rsidRDefault="0014282F" w:rsidP="00AD3CAF">
      <w:pPr>
        <w:pStyle w:val="ListParagraph"/>
        <w:ind w:left="1584"/>
      </w:pPr>
      <w:r w:rsidRPr="00EB4BA0">
        <w:t>Trang làm bài kiểm tra sẽ hiện thị câu hỏi tùy theo mức độ mà người dùng chọn, thời gian làm bài, số câu trả lời.</w:t>
      </w:r>
    </w:p>
    <w:p w14:paraId="46BCD882" w14:textId="3932090D" w:rsidR="007B7A22" w:rsidRPr="00EB4BA0" w:rsidRDefault="007B7A22" w:rsidP="008E3C78">
      <w:pPr>
        <w:pStyle w:val="ListParagraph"/>
        <w:numPr>
          <w:ilvl w:val="0"/>
          <w:numId w:val="89"/>
        </w:numPr>
      </w:pPr>
      <w:r w:rsidRPr="00EB4BA0">
        <w:t>Giải pháp: dữ liệu được lấy từ SQLite</w:t>
      </w:r>
    </w:p>
    <w:p w14:paraId="7B72B1F5" w14:textId="77777777" w:rsidR="006310EC" w:rsidRPr="00EB4BA0" w:rsidRDefault="009A5719" w:rsidP="006310EC">
      <w:pPr>
        <w:pStyle w:val="ListParagraph"/>
        <w:keepNext/>
        <w:ind w:left="1584"/>
        <w:jc w:val="center"/>
      </w:pPr>
      <w:r w:rsidRPr="00EB4BA0">
        <w:rPr>
          <w:noProof/>
        </w:rPr>
        <w:drawing>
          <wp:inline distT="0" distB="0" distL="0" distR="0" wp14:anchorId="077BD455" wp14:editId="036858A8">
            <wp:extent cx="4131059" cy="5954233"/>
            <wp:effectExtent l="0" t="0" r="3175"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67016" cy="6006060"/>
                    </a:xfrm>
                    <a:prstGeom prst="rect">
                      <a:avLst/>
                    </a:prstGeom>
                  </pic:spPr>
                </pic:pic>
              </a:graphicData>
            </a:graphic>
          </wp:inline>
        </w:drawing>
      </w:r>
    </w:p>
    <w:p w14:paraId="6EDC5996" w14:textId="44F0F97A" w:rsidR="003A7FB1" w:rsidRPr="00EB4BA0" w:rsidRDefault="006310EC" w:rsidP="006310EC">
      <w:pPr>
        <w:pStyle w:val="Caption"/>
        <w:ind w:left="864" w:firstLine="720"/>
        <w:jc w:val="center"/>
      </w:pPr>
      <w:bookmarkStart w:id="214" w:name="_Toc105144475"/>
      <w:r w:rsidRPr="00EB4BA0">
        <w:t xml:space="preserve">User Interface </w:t>
      </w:r>
      <w:fldSimple w:instr=" SEQ User_Interface \* ARABIC ">
        <w:r w:rsidR="00242C19" w:rsidRPr="00EB4BA0">
          <w:rPr>
            <w:noProof/>
          </w:rPr>
          <w:t>45</w:t>
        </w:r>
      </w:fldSimple>
      <w:r w:rsidRPr="00EB4BA0">
        <w:t>: Play Test</w:t>
      </w:r>
      <w:bookmarkEnd w:id="214"/>
    </w:p>
    <w:p w14:paraId="7A662D1F" w14:textId="6E796486" w:rsidR="0014282F" w:rsidRPr="00EB4BA0" w:rsidRDefault="0014282F" w:rsidP="003A7FB1">
      <w:pPr>
        <w:pStyle w:val="Caption"/>
        <w:ind w:left="864" w:firstLine="720"/>
        <w:jc w:val="center"/>
      </w:pPr>
    </w:p>
    <w:p w14:paraId="29D6EE20" w14:textId="77777777" w:rsidR="00BD5AA3" w:rsidRPr="00EB4BA0" w:rsidRDefault="00BD5AA3" w:rsidP="009852A2">
      <w:pPr>
        <w:tabs>
          <w:tab w:val="left" w:pos="425"/>
        </w:tabs>
        <w:spacing w:line="360" w:lineRule="auto"/>
      </w:pPr>
    </w:p>
    <w:tbl>
      <w:tblPr>
        <w:tblStyle w:val="ListTable6Colorful-Accent5"/>
        <w:tblW w:w="9355" w:type="dxa"/>
        <w:tblLook w:val="04A0" w:firstRow="1" w:lastRow="0" w:firstColumn="1" w:lastColumn="0" w:noHBand="0" w:noVBand="1"/>
      </w:tblPr>
      <w:tblGrid>
        <w:gridCol w:w="1060"/>
        <w:gridCol w:w="8295"/>
      </w:tblGrid>
      <w:tr w:rsidR="00BD5AA3" w:rsidRPr="00EB4BA0" w14:paraId="17986A66" w14:textId="77777777" w:rsidTr="003E6A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48D92F8C" w14:textId="77777777" w:rsidR="00BD5AA3" w:rsidRPr="00EB4BA0" w:rsidRDefault="00BD5AA3" w:rsidP="003E6AE5">
            <w:pPr>
              <w:pStyle w:val="BodyText"/>
              <w:ind w:left="0"/>
              <w:jc w:val="center"/>
              <w:rPr>
                <w:rFonts w:ascii="Segoe UI" w:hAnsi="Segoe UI" w:cs="Segoe UI"/>
                <w:b w:val="0"/>
                <w:sz w:val="22"/>
                <w:szCs w:val="22"/>
              </w:rPr>
            </w:pPr>
            <w:r w:rsidRPr="00EB4BA0">
              <w:rPr>
                <w:rFonts w:ascii="Segoe UI" w:hAnsi="Segoe UI" w:cs="Segoe UI"/>
                <w:sz w:val="22"/>
                <w:szCs w:val="22"/>
              </w:rPr>
              <w:t>Mẫu</w:t>
            </w:r>
          </w:p>
        </w:tc>
        <w:tc>
          <w:tcPr>
            <w:tcW w:w="8295" w:type="dxa"/>
          </w:tcPr>
          <w:p w14:paraId="4F01EAC5" w14:textId="77777777" w:rsidR="00BD5AA3" w:rsidRPr="00EB4BA0" w:rsidRDefault="00BD5AA3" w:rsidP="003E6AE5">
            <w:pPr>
              <w:pStyle w:val="BodyText"/>
              <w:ind w:left="0"/>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sz w:val="22"/>
                <w:szCs w:val="22"/>
              </w:rPr>
            </w:pPr>
            <w:r w:rsidRPr="00EB4BA0">
              <w:rPr>
                <w:rFonts w:ascii="Segoe UI" w:hAnsi="Segoe UI" w:cs="Segoe UI"/>
                <w:sz w:val="22"/>
                <w:szCs w:val="22"/>
              </w:rPr>
              <w:t>Mô tả</w:t>
            </w:r>
          </w:p>
        </w:tc>
      </w:tr>
      <w:tr w:rsidR="00BD5AA3" w:rsidRPr="00EB4BA0" w14:paraId="0CBDFAF8" w14:textId="77777777" w:rsidTr="003E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4D3694EF" w14:textId="77777777" w:rsidR="00BD5AA3" w:rsidRPr="00EB4BA0" w:rsidRDefault="00BD5AA3" w:rsidP="003E6AE5">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477440" behindDoc="0" locked="0" layoutInCell="1" allowOverlap="1" wp14:anchorId="33DD53CF" wp14:editId="4CE505F6">
                  <wp:simplePos x="0" y="0"/>
                  <wp:positionH relativeFrom="column">
                    <wp:posOffset>198566</wp:posOffset>
                  </wp:positionH>
                  <wp:positionV relativeFrom="paragraph">
                    <wp:posOffset>28699</wp:posOffset>
                  </wp:positionV>
                  <wp:extent cx="269553" cy="269553"/>
                  <wp:effectExtent l="0" t="0" r="0" b="0"/>
                  <wp:wrapNone/>
                  <wp:docPr id="1478060853" name="Picture 1478060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9553" cy="2695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41FC7269" w14:textId="2B78C579" w:rsidR="00BD5AA3" w:rsidRPr="00EB4BA0" w:rsidRDefault="0070240D"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Số điểm</w:t>
            </w:r>
          </w:p>
        </w:tc>
      </w:tr>
      <w:tr w:rsidR="00BD5AA3" w:rsidRPr="00EB4BA0" w14:paraId="759B1E15" w14:textId="77777777" w:rsidTr="003E6AE5">
        <w:tc>
          <w:tcPr>
            <w:cnfStyle w:val="001000000000" w:firstRow="0" w:lastRow="0" w:firstColumn="1" w:lastColumn="0" w:oddVBand="0" w:evenVBand="0" w:oddHBand="0" w:evenHBand="0" w:firstRowFirstColumn="0" w:firstRowLastColumn="0" w:lastRowFirstColumn="0" w:lastRowLastColumn="0"/>
            <w:tcW w:w="1060" w:type="dxa"/>
          </w:tcPr>
          <w:p w14:paraId="6F51A0E2" w14:textId="77777777" w:rsidR="00BD5AA3" w:rsidRPr="00EB4BA0" w:rsidRDefault="00BD5AA3" w:rsidP="003E6AE5">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478464" behindDoc="0" locked="0" layoutInCell="1" allowOverlap="1" wp14:anchorId="09229F70" wp14:editId="104B42D7">
                  <wp:simplePos x="0" y="0"/>
                  <wp:positionH relativeFrom="column">
                    <wp:posOffset>176085</wp:posOffset>
                  </wp:positionH>
                  <wp:positionV relativeFrom="paragraph">
                    <wp:posOffset>43114</wp:posOffset>
                  </wp:positionV>
                  <wp:extent cx="287079" cy="287079"/>
                  <wp:effectExtent l="0" t="0" r="0" b="0"/>
                  <wp:wrapNone/>
                  <wp:docPr id="1478060854" name="Picture 1478060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7079" cy="287079"/>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2995DF0F" w14:textId="7A5AF5A3" w:rsidR="00BD5AA3" w:rsidRPr="00EB4BA0" w:rsidRDefault="0070240D" w:rsidP="008E3C78">
            <w:pPr>
              <w:pStyle w:val="BodyText"/>
              <w:numPr>
                <w:ilvl w:val="0"/>
                <w:numId w:val="7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Số câu trả lời</w:t>
            </w:r>
          </w:p>
        </w:tc>
      </w:tr>
      <w:tr w:rsidR="00BD5AA3" w:rsidRPr="00EB4BA0" w14:paraId="6879DDA7" w14:textId="77777777" w:rsidTr="003E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5ADE1173" w14:textId="77777777" w:rsidR="00BD5AA3" w:rsidRPr="00EB4BA0" w:rsidRDefault="00BD5AA3" w:rsidP="003E6AE5">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479488" behindDoc="0" locked="0" layoutInCell="1" allowOverlap="1" wp14:anchorId="324FD998" wp14:editId="2D52081F">
                  <wp:simplePos x="0" y="0"/>
                  <wp:positionH relativeFrom="margin">
                    <wp:posOffset>138051</wp:posOffset>
                  </wp:positionH>
                  <wp:positionV relativeFrom="paragraph">
                    <wp:posOffset>27561</wp:posOffset>
                  </wp:positionV>
                  <wp:extent cx="334521" cy="306374"/>
                  <wp:effectExtent l="0" t="0" r="8890" b="0"/>
                  <wp:wrapNone/>
                  <wp:docPr id="1478060855" name="Picture 1478060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4521" cy="30637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14505281" w14:textId="54C8ED76" w:rsidR="00BD5AA3" w:rsidRPr="00EB4BA0" w:rsidRDefault="0070240D"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Hướng dẫn</w:t>
            </w:r>
          </w:p>
        </w:tc>
      </w:tr>
      <w:tr w:rsidR="00BD5AA3" w:rsidRPr="00EB4BA0" w14:paraId="709A9DEA" w14:textId="77777777" w:rsidTr="003E6AE5">
        <w:tc>
          <w:tcPr>
            <w:cnfStyle w:val="001000000000" w:firstRow="0" w:lastRow="0" w:firstColumn="1" w:lastColumn="0" w:oddVBand="0" w:evenVBand="0" w:oddHBand="0" w:evenHBand="0" w:firstRowFirstColumn="0" w:firstRowLastColumn="0" w:lastRowFirstColumn="0" w:lastRowLastColumn="0"/>
            <w:tcW w:w="1060" w:type="dxa"/>
          </w:tcPr>
          <w:p w14:paraId="263931C0" w14:textId="77777777" w:rsidR="00BD5AA3" w:rsidRPr="00EB4BA0" w:rsidRDefault="00BD5AA3" w:rsidP="003E6AE5">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480512" behindDoc="0" locked="0" layoutInCell="1" allowOverlap="1" wp14:anchorId="1A37A15C" wp14:editId="6335FF11">
                  <wp:simplePos x="0" y="0"/>
                  <wp:positionH relativeFrom="column">
                    <wp:posOffset>180802</wp:posOffset>
                  </wp:positionH>
                  <wp:positionV relativeFrom="paragraph">
                    <wp:posOffset>50865</wp:posOffset>
                  </wp:positionV>
                  <wp:extent cx="282699" cy="282699"/>
                  <wp:effectExtent l="0" t="0" r="3175" b="3175"/>
                  <wp:wrapNone/>
                  <wp:docPr id="1478060856" name="Picture 1478060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4170" cy="28417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7B3663AB" w14:textId="172C2E0A" w:rsidR="00BD5AA3" w:rsidRPr="00EB4BA0" w:rsidRDefault="0070240D" w:rsidP="008E3C78">
            <w:pPr>
              <w:pStyle w:val="BodyText"/>
              <w:numPr>
                <w:ilvl w:val="0"/>
                <w:numId w:val="7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Người dùng Click vào các nút để trả lời câu hỏi</w:t>
            </w:r>
          </w:p>
        </w:tc>
      </w:tr>
      <w:tr w:rsidR="00BD5AA3" w:rsidRPr="00EB4BA0" w14:paraId="7D58E3E6" w14:textId="77777777" w:rsidTr="003E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76A91184" w14:textId="77777777" w:rsidR="00BD5AA3" w:rsidRPr="00EB4BA0" w:rsidRDefault="00BD5AA3" w:rsidP="003E6AE5">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481536" behindDoc="0" locked="0" layoutInCell="1" allowOverlap="1" wp14:anchorId="2987154E" wp14:editId="1F8A6459">
                  <wp:simplePos x="0" y="0"/>
                  <wp:positionH relativeFrom="column">
                    <wp:posOffset>163195</wp:posOffset>
                  </wp:positionH>
                  <wp:positionV relativeFrom="paragraph">
                    <wp:posOffset>103826</wp:posOffset>
                  </wp:positionV>
                  <wp:extent cx="327963" cy="327963"/>
                  <wp:effectExtent l="0" t="0" r="0" b="0"/>
                  <wp:wrapNone/>
                  <wp:docPr id="1478060857" name="Picture 1478060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7963" cy="327963"/>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528A0FC9" w14:textId="77777777" w:rsidR="0070240D" w:rsidRPr="00EB4BA0" w:rsidRDefault="0070240D"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Click nút Quit để thoát bài kiểm tra.</w:t>
            </w:r>
          </w:p>
          <w:p w14:paraId="4F11EA5D" w14:textId="158C6185" w:rsidR="00BD5AA3" w:rsidRPr="00EB4BA0" w:rsidRDefault="0070240D"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Người dùng sẽ bị 0 đ</w:t>
            </w:r>
          </w:p>
        </w:tc>
      </w:tr>
      <w:tr w:rsidR="00BD5AA3" w:rsidRPr="00EB4BA0" w14:paraId="2979772A" w14:textId="77777777" w:rsidTr="003E6AE5">
        <w:tc>
          <w:tcPr>
            <w:cnfStyle w:val="001000000000" w:firstRow="0" w:lastRow="0" w:firstColumn="1" w:lastColumn="0" w:oddVBand="0" w:evenVBand="0" w:oddHBand="0" w:evenHBand="0" w:firstRowFirstColumn="0" w:firstRowLastColumn="0" w:lastRowFirstColumn="0" w:lastRowLastColumn="0"/>
            <w:tcW w:w="1060" w:type="dxa"/>
          </w:tcPr>
          <w:p w14:paraId="562BE0E5" w14:textId="77777777" w:rsidR="00BD5AA3" w:rsidRPr="00EB4BA0" w:rsidRDefault="00BD5AA3" w:rsidP="003E6AE5">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482560" behindDoc="0" locked="0" layoutInCell="1" allowOverlap="1" wp14:anchorId="159A6B16" wp14:editId="600AE9EE">
                  <wp:simplePos x="0" y="0"/>
                  <wp:positionH relativeFrom="column">
                    <wp:posOffset>177421</wp:posOffset>
                  </wp:positionH>
                  <wp:positionV relativeFrom="paragraph">
                    <wp:posOffset>73954</wp:posOffset>
                  </wp:positionV>
                  <wp:extent cx="272956" cy="272956"/>
                  <wp:effectExtent l="0" t="0" r="0" b="0"/>
                  <wp:wrapNone/>
                  <wp:docPr id="1478060858" name="Picture 1478060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2956" cy="272956"/>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5989202A" w14:textId="77777777" w:rsidR="0070240D" w:rsidRPr="00EB4BA0" w:rsidRDefault="0070240D" w:rsidP="008E3C78">
            <w:pPr>
              <w:pStyle w:val="BodyText"/>
              <w:numPr>
                <w:ilvl w:val="0"/>
                <w:numId w:val="7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Chuyển sang câu kế tiếp.</w:t>
            </w:r>
          </w:p>
          <w:p w14:paraId="6C5F9239" w14:textId="7CA3DEF2" w:rsidR="00BD5AA3" w:rsidRPr="00EB4BA0" w:rsidRDefault="0070240D" w:rsidP="008E3C78">
            <w:pPr>
              <w:pStyle w:val="BodyText"/>
              <w:numPr>
                <w:ilvl w:val="0"/>
                <w:numId w:val="7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Câu bỏ qua được tính là 0 đ</w:t>
            </w:r>
          </w:p>
        </w:tc>
      </w:tr>
    </w:tbl>
    <w:p w14:paraId="08ED0B50" w14:textId="77777777" w:rsidR="00BD5AA3" w:rsidRPr="00EB4BA0" w:rsidRDefault="00BD5AA3" w:rsidP="009852A2">
      <w:pPr>
        <w:tabs>
          <w:tab w:val="left" w:pos="425"/>
        </w:tabs>
        <w:spacing w:line="360" w:lineRule="auto"/>
      </w:pPr>
    </w:p>
    <w:p w14:paraId="430F7819" w14:textId="3BCFD8CF" w:rsidR="003A7FB1" w:rsidRPr="00EB4BA0" w:rsidRDefault="00CF6175" w:rsidP="009852A2">
      <w:pPr>
        <w:pStyle w:val="ListParagraph"/>
        <w:numPr>
          <w:ilvl w:val="0"/>
          <w:numId w:val="8"/>
        </w:numPr>
        <w:tabs>
          <w:tab w:val="left" w:pos="425"/>
        </w:tabs>
        <w:spacing w:line="360" w:lineRule="auto"/>
      </w:pPr>
      <w:r w:rsidRPr="00EB4BA0">
        <w:t>Khi nhấn nút Quit ứng dụng sẽ thông báo người dùng có chắc chắn muốn thoát hay không.</w:t>
      </w:r>
    </w:p>
    <w:p w14:paraId="2DC36B73" w14:textId="7C2D8455" w:rsidR="00CF6175" w:rsidRPr="00EB4BA0" w:rsidRDefault="004A7AB1" w:rsidP="004A7AB1">
      <w:pPr>
        <w:tabs>
          <w:tab w:val="left" w:pos="425"/>
        </w:tabs>
        <w:spacing w:line="360" w:lineRule="auto"/>
        <w:ind w:left="1224"/>
        <w:rPr>
          <w:b/>
          <w:bCs/>
          <w:u w:val="single"/>
        </w:rPr>
      </w:pPr>
      <w:r w:rsidRPr="00EB4BA0">
        <w:rPr>
          <w:b/>
          <w:u w:val="single"/>
        </w:rPr>
        <w:t>Layouts</w:t>
      </w:r>
    </w:p>
    <w:p w14:paraId="08F23ACA" w14:textId="77777777" w:rsidR="006310EC" w:rsidRPr="00EB4BA0" w:rsidRDefault="004A7AB1" w:rsidP="006310EC">
      <w:pPr>
        <w:keepNext/>
        <w:tabs>
          <w:tab w:val="left" w:pos="425"/>
        </w:tabs>
        <w:spacing w:line="360" w:lineRule="auto"/>
        <w:jc w:val="center"/>
      </w:pPr>
      <w:r w:rsidRPr="00EB4BA0">
        <w:rPr>
          <w:noProof/>
        </w:rPr>
        <w:lastRenderedPageBreak/>
        <mc:AlternateContent>
          <mc:Choice Requires="wps">
            <w:drawing>
              <wp:anchor distT="0" distB="0" distL="114300" distR="114300" simplePos="0" relativeHeight="252064768" behindDoc="0" locked="0" layoutInCell="1" allowOverlap="1" wp14:anchorId="240BF353" wp14:editId="258479E3">
                <wp:simplePos x="0" y="0"/>
                <wp:positionH relativeFrom="column">
                  <wp:posOffset>4051738</wp:posOffset>
                </wp:positionH>
                <wp:positionV relativeFrom="paragraph">
                  <wp:posOffset>3864698</wp:posOffset>
                </wp:positionV>
                <wp:extent cx="1249877" cy="147801"/>
                <wp:effectExtent l="0" t="57150" r="26670" b="24130"/>
                <wp:wrapNone/>
                <wp:docPr id="167" name="Straight Arrow Connector 167"/>
                <wp:cNvGraphicFramePr/>
                <a:graphic xmlns:a="http://schemas.openxmlformats.org/drawingml/2006/main">
                  <a:graphicData uri="http://schemas.microsoft.com/office/word/2010/wordprocessingShape">
                    <wps:wsp>
                      <wps:cNvCnPr/>
                      <wps:spPr>
                        <a:xfrm flipV="1">
                          <a:off x="0" y="0"/>
                          <a:ext cx="1249877" cy="1478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5E1EB4" id="Straight Arrow Connector 167" o:spid="_x0000_s1026" type="#_x0000_t32" style="position:absolute;margin-left:319.05pt;margin-top:304.3pt;width:98.4pt;height:11.65pt;flip:y;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" strokecolor="#4579b8 [3044]">
                <v:stroke endarrow="block"/>
              </v:shape>
            </w:pict>
          </mc:Fallback>
        </mc:AlternateContent>
      </w:r>
      <w:r w:rsidRPr="00EB4BA0">
        <w:rPr>
          <w:noProof/>
        </w:rPr>
        <mc:AlternateContent>
          <mc:Choice Requires="wps">
            <w:drawing>
              <wp:anchor distT="0" distB="0" distL="114300" distR="114300" simplePos="0" relativeHeight="252066816" behindDoc="0" locked="0" layoutInCell="1" allowOverlap="1" wp14:anchorId="5C977FA0" wp14:editId="247A9E75">
                <wp:simplePos x="0" y="0"/>
                <wp:positionH relativeFrom="column">
                  <wp:posOffset>567077</wp:posOffset>
                </wp:positionH>
                <wp:positionV relativeFrom="paragraph">
                  <wp:posOffset>4013288</wp:posOffset>
                </wp:positionV>
                <wp:extent cx="2144110" cy="149422"/>
                <wp:effectExtent l="38100" t="0" r="27940" b="98425"/>
                <wp:wrapNone/>
                <wp:docPr id="169" name="Straight Arrow Connector 169"/>
                <wp:cNvGraphicFramePr/>
                <a:graphic xmlns:a="http://schemas.openxmlformats.org/drawingml/2006/main">
                  <a:graphicData uri="http://schemas.microsoft.com/office/word/2010/wordprocessingShape">
                    <wps:wsp>
                      <wps:cNvCnPr/>
                      <wps:spPr>
                        <a:xfrm flipH="1">
                          <a:off x="0" y="0"/>
                          <a:ext cx="2144110" cy="1494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530749" id="Straight Arrow Connector 169" o:spid="_x0000_s1026" type="#_x0000_t32" style="position:absolute;margin-left:44.65pt;margin-top:316pt;width:168.85pt;height:11.75pt;flip:x;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" strokecolor="#4579b8 [3044]">
                <v:stroke endarrow="block"/>
              </v:shape>
            </w:pict>
          </mc:Fallback>
        </mc:AlternateContent>
      </w:r>
      <w:r w:rsidR="00CF6175" w:rsidRPr="00EB4BA0">
        <w:rPr>
          <w:noProof/>
        </w:rPr>
        <mc:AlternateContent>
          <mc:Choice Requires="wps">
            <w:drawing>
              <wp:anchor distT="0" distB="0" distL="114300" distR="114300" simplePos="0" relativeHeight="252067840" behindDoc="0" locked="0" layoutInCell="1" allowOverlap="1" wp14:anchorId="465D70A0" wp14:editId="181F5F26">
                <wp:simplePos x="0" y="0"/>
                <wp:positionH relativeFrom="column">
                  <wp:posOffset>-608198</wp:posOffset>
                </wp:positionH>
                <wp:positionV relativeFrom="paragraph">
                  <wp:posOffset>4067153</wp:posOffset>
                </wp:positionV>
                <wp:extent cx="1277007" cy="455427"/>
                <wp:effectExtent l="0" t="0" r="18415" b="20955"/>
                <wp:wrapNone/>
                <wp:docPr id="170" name="Text Box 170"/>
                <wp:cNvGraphicFramePr/>
                <a:graphic xmlns:a="http://schemas.openxmlformats.org/drawingml/2006/main">
                  <a:graphicData uri="http://schemas.microsoft.com/office/word/2010/wordprocessingShape">
                    <wps:wsp>
                      <wps:cNvSpPr txBox="1"/>
                      <wps:spPr>
                        <a:xfrm>
                          <a:off x="0" y="0"/>
                          <a:ext cx="1277007" cy="455427"/>
                        </a:xfrm>
                        <a:prstGeom prst="rect">
                          <a:avLst/>
                        </a:prstGeom>
                        <a:solidFill>
                          <a:schemeClr val="lt1"/>
                        </a:solidFill>
                        <a:ln w="6350">
                          <a:solidFill>
                            <a:prstClr val="black"/>
                          </a:solidFill>
                        </a:ln>
                      </wps:spPr>
                      <wps:txbx>
                        <w:txbxContent>
                          <w:p w14:paraId="60775C19" w14:textId="19768B25" w:rsidR="00ED3876" w:rsidRDefault="00ED3876">
                            <w:r>
                              <w:t>Tiếp tục thi.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5D70A0" id="Text Box 170" o:spid="_x0000_s1034" type="#_x0000_t202" style="position:absolute;left:0;text-align:left;margin-left:-47.9pt;margin-top:320.25pt;width:100.55pt;height:35.85pt;z-index:252067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" fillcolor="white [3201]" strokeweight=".5pt">
                <v:textbox>
                  <w:txbxContent>
                    <w:p w14:paraId="60775C19" w14:textId="19768B25" w:rsidR="00ED3876" w:rsidRDefault="00ED3876">
                      <w:r>
                        <w:t>Tiếp tục thi.</w:t>
                      </w:r>
                    </w:p>
                  </w:txbxContent>
                </v:textbox>
              </v:shape>
            </w:pict>
          </mc:Fallback>
        </mc:AlternateContent>
      </w:r>
      <w:r w:rsidR="00CF6175" w:rsidRPr="00EB4BA0">
        <w:rPr>
          <w:noProof/>
        </w:rPr>
        <mc:AlternateContent>
          <mc:Choice Requires="wps">
            <w:drawing>
              <wp:anchor distT="0" distB="0" distL="114300" distR="114300" simplePos="0" relativeHeight="252065792" behindDoc="0" locked="0" layoutInCell="1" allowOverlap="1" wp14:anchorId="45C7F2AA" wp14:editId="735550B1">
                <wp:simplePos x="0" y="0"/>
                <wp:positionH relativeFrom="page">
                  <wp:posOffset>6236628</wp:posOffset>
                </wp:positionH>
                <wp:positionV relativeFrom="paragraph">
                  <wp:posOffset>3398245</wp:posOffset>
                </wp:positionV>
                <wp:extent cx="955343" cy="1023582"/>
                <wp:effectExtent l="0" t="0" r="16510" b="24765"/>
                <wp:wrapNone/>
                <wp:docPr id="168" name="Text Box 168"/>
                <wp:cNvGraphicFramePr/>
                <a:graphic xmlns:a="http://schemas.openxmlformats.org/drawingml/2006/main">
                  <a:graphicData uri="http://schemas.microsoft.com/office/word/2010/wordprocessingShape">
                    <wps:wsp>
                      <wps:cNvSpPr txBox="1"/>
                      <wps:spPr>
                        <a:xfrm>
                          <a:off x="0" y="0"/>
                          <a:ext cx="955343" cy="1023582"/>
                        </a:xfrm>
                        <a:prstGeom prst="rect">
                          <a:avLst/>
                        </a:prstGeom>
                        <a:solidFill>
                          <a:schemeClr val="lt1"/>
                        </a:solidFill>
                        <a:ln w="6350">
                          <a:solidFill>
                            <a:prstClr val="black"/>
                          </a:solidFill>
                        </a:ln>
                      </wps:spPr>
                      <wps:txbx>
                        <w:txbxContent>
                          <w:p w14:paraId="729A7AF7" w14:textId="5C691ED2" w:rsidR="00ED3876" w:rsidRDefault="00ED3876">
                            <w:r>
                              <w:t>Bị 0 đ và trờ về trang 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7F2AA" id="Text Box 168" o:spid="_x0000_s1035" type="#_x0000_t202" style="position:absolute;left:0;text-align:left;margin-left:491.05pt;margin-top:267.6pt;width:75.2pt;height:80.6pt;z-index:252065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" fillcolor="white [3201]" strokeweight=".5pt">
                <v:textbox>
                  <w:txbxContent>
                    <w:p w14:paraId="729A7AF7" w14:textId="5C691ED2" w:rsidR="00ED3876" w:rsidRDefault="00ED3876">
                      <w:r>
                        <w:t>Bị 0 đ và trờ về trang home.</w:t>
                      </w:r>
                    </w:p>
                  </w:txbxContent>
                </v:textbox>
                <w10:wrap anchorx="page"/>
              </v:shape>
            </w:pict>
          </mc:Fallback>
        </mc:AlternateContent>
      </w:r>
      <w:r w:rsidR="00CF6175" w:rsidRPr="00EB4BA0">
        <w:rPr>
          <w:noProof/>
        </w:rPr>
        <w:drawing>
          <wp:inline distT="0" distB="0" distL="0" distR="0" wp14:anchorId="3AB1B041" wp14:editId="4187D255">
            <wp:extent cx="3999802" cy="6794938"/>
            <wp:effectExtent l="0" t="0" r="1270" b="6350"/>
            <wp:docPr id="166" name="Picture 1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text, application&#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09534" cy="6811472"/>
                    </a:xfrm>
                    <a:prstGeom prst="rect">
                      <a:avLst/>
                    </a:prstGeom>
                    <a:noFill/>
                    <a:ln>
                      <a:noFill/>
                    </a:ln>
                  </pic:spPr>
                </pic:pic>
              </a:graphicData>
            </a:graphic>
          </wp:inline>
        </w:drawing>
      </w:r>
    </w:p>
    <w:p w14:paraId="5F26DEF8" w14:textId="4F895D49" w:rsidR="003A7FB1" w:rsidRPr="00EB4BA0" w:rsidRDefault="006310EC" w:rsidP="006310EC">
      <w:pPr>
        <w:pStyle w:val="Caption"/>
        <w:jc w:val="center"/>
      </w:pPr>
      <w:bookmarkStart w:id="215" w:name="_Toc105144476"/>
      <w:r w:rsidRPr="00EB4BA0">
        <w:t xml:space="preserve">User Interface </w:t>
      </w:r>
      <w:fldSimple w:instr=" SEQ User_Interface \* ARABIC ">
        <w:r w:rsidR="00242C19" w:rsidRPr="00EB4BA0">
          <w:rPr>
            <w:noProof/>
          </w:rPr>
          <w:t>46</w:t>
        </w:r>
      </w:fldSimple>
      <w:r w:rsidRPr="00EB4BA0">
        <w:t>: Dialog Back Home (Test)</w:t>
      </w:r>
      <w:bookmarkEnd w:id="215"/>
    </w:p>
    <w:p w14:paraId="29BE1E94" w14:textId="06F473A0" w:rsidR="00CF6175" w:rsidRPr="00EB4BA0" w:rsidRDefault="00CF6175" w:rsidP="003A7FB1">
      <w:pPr>
        <w:pStyle w:val="Caption"/>
        <w:jc w:val="center"/>
      </w:pPr>
    </w:p>
    <w:p w14:paraId="23EE0892" w14:textId="35BE68C8" w:rsidR="00CF6175" w:rsidRPr="00EB4BA0" w:rsidRDefault="00CF6175">
      <w:r w:rsidRPr="00EB4BA0">
        <w:br w:type="page"/>
      </w:r>
    </w:p>
    <w:p w14:paraId="6F471B46" w14:textId="3FA7A33D" w:rsidR="00CF6175" w:rsidRPr="00EB4BA0" w:rsidRDefault="007D4B8D" w:rsidP="004C7C91">
      <w:pPr>
        <w:pStyle w:val="ListParagraph"/>
        <w:numPr>
          <w:ilvl w:val="0"/>
          <w:numId w:val="8"/>
        </w:numPr>
      </w:pPr>
      <w:r w:rsidRPr="00EB4BA0">
        <w:lastRenderedPageBreak/>
        <w:t>Khi trả lời đúng ứng dụng sẽ hiển thị thông báo màu xanh đồng nghĩa với câu trả lời đúng. Lúc này điểm sẽ được tăng lên.</w:t>
      </w:r>
      <w:r w:rsidR="00717A9A" w:rsidRPr="00EB4BA0">
        <w:t xml:space="preserve"> </w:t>
      </w:r>
    </w:p>
    <w:p w14:paraId="1D2E3800" w14:textId="4D36E8FE" w:rsidR="00717A9A" w:rsidRPr="00EB4BA0" w:rsidRDefault="00717A9A" w:rsidP="004C7C91">
      <w:pPr>
        <w:pStyle w:val="ListParagraph"/>
        <w:numPr>
          <w:ilvl w:val="0"/>
          <w:numId w:val="8"/>
        </w:numPr>
      </w:pPr>
      <w:r w:rsidRPr="00EB4BA0">
        <w:t>Màn hình chuyển sang câu hỏi mới.</w:t>
      </w:r>
    </w:p>
    <w:p w14:paraId="4E9524C6" w14:textId="43E9E03F" w:rsidR="004A7AB1" w:rsidRPr="00EB4BA0" w:rsidRDefault="004A7AB1" w:rsidP="004A7AB1">
      <w:pPr>
        <w:tabs>
          <w:tab w:val="left" w:pos="425"/>
        </w:tabs>
        <w:spacing w:line="360" w:lineRule="auto"/>
        <w:ind w:left="1224"/>
        <w:rPr>
          <w:b/>
          <w:bCs/>
          <w:u w:val="single"/>
        </w:rPr>
      </w:pPr>
      <w:r w:rsidRPr="00EB4BA0">
        <w:rPr>
          <w:b/>
          <w:u w:val="single"/>
        </w:rPr>
        <w:t>Layouts</w:t>
      </w:r>
    </w:p>
    <w:p w14:paraId="4112AF18" w14:textId="77777777" w:rsidR="006310EC" w:rsidRPr="00EB4BA0" w:rsidRDefault="00CF6175" w:rsidP="006310EC">
      <w:pPr>
        <w:keepNext/>
        <w:tabs>
          <w:tab w:val="left" w:pos="425"/>
        </w:tabs>
        <w:spacing w:line="360" w:lineRule="auto"/>
        <w:jc w:val="center"/>
      </w:pPr>
      <w:r w:rsidRPr="00EB4BA0">
        <w:rPr>
          <w:noProof/>
        </w:rPr>
        <w:drawing>
          <wp:inline distT="0" distB="0" distL="0" distR="0" wp14:anchorId="465EEBC4" wp14:editId="1E8F7259">
            <wp:extent cx="3752193" cy="6124046"/>
            <wp:effectExtent l="0" t="0" r="1270" b="0"/>
            <wp:docPr id="171" name="Picture 17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picture containing char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63112" cy="6141867"/>
                    </a:xfrm>
                    <a:prstGeom prst="rect">
                      <a:avLst/>
                    </a:prstGeom>
                    <a:noFill/>
                    <a:ln>
                      <a:noFill/>
                    </a:ln>
                  </pic:spPr>
                </pic:pic>
              </a:graphicData>
            </a:graphic>
          </wp:inline>
        </w:drawing>
      </w:r>
    </w:p>
    <w:p w14:paraId="32FB6D4A" w14:textId="345F420A" w:rsidR="003A7FB1" w:rsidRPr="00EB4BA0" w:rsidRDefault="006310EC" w:rsidP="006310EC">
      <w:pPr>
        <w:pStyle w:val="Caption"/>
        <w:jc w:val="center"/>
      </w:pPr>
      <w:bookmarkStart w:id="216" w:name="_Toc105144477"/>
      <w:r w:rsidRPr="00EB4BA0">
        <w:t xml:space="preserve">User Interface </w:t>
      </w:r>
      <w:fldSimple w:instr=" SEQ User_Interface \* ARABIC ">
        <w:r w:rsidR="00242C19" w:rsidRPr="00EB4BA0">
          <w:rPr>
            <w:noProof/>
          </w:rPr>
          <w:t>47</w:t>
        </w:r>
      </w:fldSimple>
      <w:r w:rsidRPr="00EB4BA0">
        <w:t>: Success Message (Test)</w:t>
      </w:r>
      <w:bookmarkEnd w:id="216"/>
    </w:p>
    <w:p w14:paraId="380AFA61" w14:textId="27438DE6" w:rsidR="00CF6175" w:rsidRPr="00EB4BA0" w:rsidRDefault="003A7FB1" w:rsidP="003A7FB1">
      <w:pPr>
        <w:pStyle w:val="Caption"/>
        <w:jc w:val="center"/>
      </w:pPr>
      <w:bookmarkStart w:id="217" w:name="_Toc104387204"/>
      <w:r w:rsidRPr="00EB4BA0">
        <w:t xml:space="preserve"> </w:t>
      </w:r>
      <w:bookmarkEnd w:id="217"/>
    </w:p>
    <w:p w14:paraId="3B7751CC" w14:textId="29CE1B24" w:rsidR="007D4B8D" w:rsidRPr="00EB4BA0" w:rsidRDefault="007D4B8D" w:rsidP="004A7AB1"/>
    <w:p w14:paraId="1FAE5279" w14:textId="7A9B9449" w:rsidR="007D4B8D" w:rsidRPr="00EB4BA0" w:rsidRDefault="007D4B8D" w:rsidP="008E3C78">
      <w:pPr>
        <w:pStyle w:val="ListParagraph"/>
        <w:numPr>
          <w:ilvl w:val="0"/>
          <w:numId w:val="36"/>
        </w:numPr>
      </w:pPr>
      <w:r w:rsidRPr="00EB4BA0">
        <w:lastRenderedPageBreak/>
        <w:t>Khi trả lời sai ứng dụng sẽ hiện thông báo màu đỏ với đáp án đúng của câu hỏi.</w:t>
      </w:r>
    </w:p>
    <w:p w14:paraId="3D94B7B8" w14:textId="7E4CB55D" w:rsidR="00717A9A" w:rsidRPr="00EB4BA0" w:rsidRDefault="00717A9A" w:rsidP="008E3C78">
      <w:pPr>
        <w:pStyle w:val="ListParagraph"/>
        <w:numPr>
          <w:ilvl w:val="0"/>
          <w:numId w:val="36"/>
        </w:numPr>
      </w:pPr>
      <w:r w:rsidRPr="00EB4BA0">
        <w:t>Màn hình chuyển sang câu hỏi mới.</w:t>
      </w:r>
    </w:p>
    <w:p w14:paraId="5FD6A0E0" w14:textId="76B05E06" w:rsidR="004A7AB1" w:rsidRPr="00EB4BA0" w:rsidRDefault="004A7AB1" w:rsidP="004A7AB1">
      <w:pPr>
        <w:tabs>
          <w:tab w:val="left" w:pos="425"/>
        </w:tabs>
        <w:spacing w:line="360" w:lineRule="auto"/>
        <w:ind w:left="1224"/>
        <w:rPr>
          <w:b/>
          <w:bCs/>
          <w:u w:val="single"/>
        </w:rPr>
      </w:pPr>
      <w:bookmarkStart w:id="218" w:name="OLE_LINK3"/>
      <w:r w:rsidRPr="00EB4BA0">
        <w:rPr>
          <w:b/>
          <w:u w:val="single"/>
        </w:rPr>
        <w:t>Layouts</w:t>
      </w:r>
    </w:p>
    <w:bookmarkEnd w:id="218"/>
    <w:p w14:paraId="6DCD1BE8" w14:textId="77777777" w:rsidR="006310EC" w:rsidRPr="00EB4BA0" w:rsidRDefault="007D4B8D" w:rsidP="006310EC">
      <w:pPr>
        <w:keepNext/>
        <w:jc w:val="center"/>
      </w:pPr>
      <w:r w:rsidRPr="00EB4BA0">
        <w:rPr>
          <w:noProof/>
        </w:rPr>
        <w:drawing>
          <wp:inline distT="0" distB="0" distL="0" distR="0" wp14:anchorId="72EBC82F" wp14:editId="6BA7ABC7">
            <wp:extent cx="3373120" cy="6018663"/>
            <wp:effectExtent l="0" t="0" r="0" b="1270"/>
            <wp:docPr id="172" name="Picture 17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with low confidenc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78754" cy="6028715"/>
                    </a:xfrm>
                    <a:prstGeom prst="rect">
                      <a:avLst/>
                    </a:prstGeom>
                    <a:noFill/>
                    <a:ln>
                      <a:noFill/>
                    </a:ln>
                  </pic:spPr>
                </pic:pic>
              </a:graphicData>
            </a:graphic>
          </wp:inline>
        </w:drawing>
      </w:r>
    </w:p>
    <w:p w14:paraId="5517C446" w14:textId="7DD4785A" w:rsidR="003A7FB1" w:rsidRPr="00EB4BA0" w:rsidRDefault="006310EC" w:rsidP="006310EC">
      <w:pPr>
        <w:pStyle w:val="Caption"/>
        <w:jc w:val="center"/>
      </w:pPr>
      <w:bookmarkStart w:id="219" w:name="_Toc105144478"/>
      <w:r w:rsidRPr="00EB4BA0">
        <w:t xml:space="preserve">User Interface </w:t>
      </w:r>
      <w:fldSimple w:instr=" SEQ User_Interface \* ARABIC ">
        <w:r w:rsidR="00242C19" w:rsidRPr="00EB4BA0">
          <w:rPr>
            <w:noProof/>
          </w:rPr>
          <w:t>48</w:t>
        </w:r>
      </w:fldSimple>
      <w:r w:rsidRPr="00EB4BA0">
        <w:t>: Error Message (Test)</w:t>
      </w:r>
      <w:bookmarkEnd w:id="219"/>
    </w:p>
    <w:p w14:paraId="0BD184E7" w14:textId="14BA0059" w:rsidR="003A7FB1" w:rsidRPr="00EB4BA0" w:rsidRDefault="003A7FB1" w:rsidP="003A7FB1">
      <w:pPr>
        <w:pStyle w:val="Caption"/>
        <w:jc w:val="center"/>
      </w:pPr>
    </w:p>
    <w:p w14:paraId="1FA7400D" w14:textId="4D51C5A2" w:rsidR="00CF6175" w:rsidRPr="00EB4BA0" w:rsidRDefault="00CF6175" w:rsidP="007D4B8D">
      <w:pPr>
        <w:jc w:val="center"/>
      </w:pPr>
      <w:r w:rsidRPr="00EB4BA0">
        <w:br w:type="page"/>
      </w:r>
    </w:p>
    <w:p w14:paraId="19F03166" w14:textId="5D5F2B83" w:rsidR="008D3B8C" w:rsidRPr="00EB4BA0" w:rsidRDefault="00ED3876" w:rsidP="004C7C91">
      <w:pPr>
        <w:spacing w:line="360" w:lineRule="auto"/>
        <w:jc w:val="both"/>
        <w:outlineLvl w:val="2"/>
        <w:rPr>
          <w:b/>
        </w:rPr>
      </w:pPr>
      <w:bookmarkStart w:id="220" w:name="_Toc105094355"/>
      <w:bookmarkStart w:id="221" w:name="_Toc105157157"/>
      <w:r w:rsidRPr="00EB4BA0">
        <w:rPr>
          <w:b/>
        </w:rPr>
        <w:lastRenderedPageBreak/>
        <w:t>1.14</w:t>
      </w:r>
      <w:r w:rsidR="004C7C91" w:rsidRPr="00EB4BA0">
        <w:rPr>
          <w:b/>
        </w:rPr>
        <w:t xml:space="preserve"> </w:t>
      </w:r>
      <w:r w:rsidR="008D3B8C" w:rsidRPr="00EB4BA0">
        <w:rPr>
          <w:b/>
        </w:rPr>
        <w:t xml:space="preserve">Xây dựng </w:t>
      </w:r>
      <w:r w:rsidR="00B014CF" w:rsidRPr="00EB4BA0">
        <w:rPr>
          <w:b/>
        </w:rPr>
        <w:t xml:space="preserve">trang </w:t>
      </w:r>
      <w:r w:rsidR="008D3B8C" w:rsidRPr="00EB4BA0">
        <w:rPr>
          <w:b/>
        </w:rPr>
        <w:t>kết th</w:t>
      </w:r>
      <w:r w:rsidR="00FE56A3" w:rsidRPr="00EB4BA0">
        <w:rPr>
          <w:b/>
        </w:rPr>
        <w:t>ú</w:t>
      </w:r>
      <w:r w:rsidR="008D3B8C" w:rsidRPr="00EB4BA0">
        <w:rPr>
          <w:b/>
        </w:rPr>
        <w:t>c bài kiểm tra</w:t>
      </w:r>
      <w:bookmarkEnd w:id="220"/>
      <w:bookmarkEnd w:id="221"/>
    </w:p>
    <w:p w14:paraId="2EA3C749" w14:textId="5E55D5DC" w:rsidR="008D3B8C" w:rsidRPr="00EB4BA0" w:rsidRDefault="008D3B8C" w:rsidP="003D05C1">
      <w:pPr>
        <w:pStyle w:val="ListParagraph"/>
        <w:numPr>
          <w:ilvl w:val="0"/>
          <w:numId w:val="8"/>
        </w:numPr>
        <w:tabs>
          <w:tab w:val="left" w:pos="425"/>
        </w:tabs>
        <w:spacing w:line="360" w:lineRule="auto"/>
      </w:pPr>
      <w:r w:rsidRPr="00EB4BA0">
        <w:t>Ở trang này sẽ hiển thị kết quả bài làm của bạn bao gồm điểm</w:t>
      </w:r>
      <w:r w:rsidR="000B1E32" w:rsidRPr="00EB4BA0">
        <w:t>, số câu trả lời đúng, thời gian làm bài</w:t>
      </w:r>
      <w:r w:rsidRPr="00EB4BA0">
        <w:t>.</w:t>
      </w:r>
    </w:p>
    <w:p w14:paraId="1DFA498B" w14:textId="53BCB501" w:rsidR="000B1E32" w:rsidRPr="00EB4BA0" w:rsidRDefault="000B1E32" w:rsidP="003D05C1">
      <w:pPr>
        <w:pStyle w:val="ListParagraph"/>
        <w:numPr>
          <w:ilvl w:val="0"/>
          <w:numId w:val="8"/>
        </w:numPr>
        <w:tabs>
          <w:tab w:val="left" w:pos="425"/>
        </w:tabs>
        <w:spacing w:line="360" w:lineRule="auto"/>
      </w:pPr>
      <w:r w:rsidRPr="00EB4BA0">
        <w:t>Ứng dụng sẽ đưa ra lời đánh gía cũng như lời khuyên tùy vào mức độ điểm số của bạn. Từ đó người dùng có thể biết được năng lực của mình.</w:t>
      </w:r>
    </w:p>
    <w:p w14:paraId="0978C960" w14:textId="67B36083" w:rsidR="000B1E32" w:rsidRPr="00EB4BA0" w:rsidRDefault="000B1E32" w:rsidP="003D05C1">
      <w:pPr>
        <w:pStyle w:val="ListParagraph"/>
        <w:numPr>
          <w:ilvl w:val="0"/>
          <w:numId w:val="8"/>
        </w:numPr>
        <w:tabs>
          <w:tab w:val="left" w:pos="425"/>
        </w:tabs>
        <w:spacing w:line="360" w:lineRule="auto"/>
      </w:pPr>
      <w:r w:rsidRPr="00EB4BA0">
        <w:t>Thiết kế 3 nút bấm bao gồm: Home, Play Again, Share Score:</w:t>
      </w:r>
    </w:p>
    <w:p w14:paraId="678A7773" w14:textId="016B5EBC" w:rsidR="000B1E32" w:rsidRPr="00EB4BA0" w:rsidRDefault="000B1E32" w:rsidP="003D05C1">
      <w:pPr>
        <w:pStyle w:val="ListParagraph"/>
        <w:numPr>
          <w:ilvl w:val="1"/>
          <w:numId w:val="2"/>
        </w:numPr>
        <w:tabs>
          <w:tab w:val="left" w:pos="425"/>
        </w:tabs>
        <w:spacing w:line="360" w:lineRule="auto"/>
      </w:pPr>
      <w:r w:rsidRPr="00EB4BA0">
        <w:t>Nút Home: giúp người dùng trở về trang chủ.</w:t>
      </w:r>
    </w:p>
    <w:p w14:paraId="0F1DF298" w14:textId="10E45E92" w:rsidR="000B1E32" w:rsidRPr="00EB4BA0" w:rsidRDefault="000B1E32" w:rsidP="003D05C1">
      <w:pPr>
        <w:pStyle w:val="ListParagraph"/>
        <w:numPr>
          <w:ilvl w:val="1"/>
          <w:numId w:val="2"/>
        </w:numPr>
        <w:tabs>
          <w:tab w:val="left" w:pos="425"/>
        </w:tabs>
        <w:spacing w:line="360" w:lineRule="auto"/>
      </w:pPr>
      <w:r w:rsidRPr="00EB4BA0">
        <w:t>Nút Play Again: giúp người dùng thực hiện lại bài test.</w:t>
      </w:r>
    </w:p>
    <w:p w14:paraId="78AB6199" w14:textId="7FD12347" w:rsidR="008D3B8C" w:rsidRPr="00EB4BA0" w:rsidRDefault="000B1E32" w:rsidP="003D05C1">
      <w:pPr>
        <w:pStyle w:val="ListParagraph"/>
        <w:numPr>
          <w:ilvl w:val="1"/>
          <w:numId w:val="2"/>
        </w:numPr>
        <w:tabs>
          <w:tab w:val="left" w:pos="425"/>
        </w:tabs>
        <w:spacing w:line="360" w:lineRule="auto"/>
      </w:pPr>
      <w:r w:rsidRPr="00EB4BA0">
        <w:t xml:space="preserve">Nút Share Score: </w:t>
      </w:r>
      <w:r w:rsidR="00B014CF" w:rsidRPr="00EB4BA0">
        <w:t>cho phép người dùng share score của mình với admin. Admin sẽ phê duyệt và đưa lên bảng vinh danh.</w:t>
      </w:r>
    </w:p>
    <w:p w14:paraId="15435634" w14:textId="61CF5EFA" w:rsidR="00A2344B" w:rsidRPr="00EB4BA0" w:rsidRDefault="00A2344B" w:rsidP="00A2344B">
      <w:pPr>
        <w:pStyle w:val="ListParagraph"/>
        <w:tabs>
          <w:tab w:val="left" w:pos="425"/>
        </w:tabs>
        <w:spacing w:line="360" w:lineRule="auto"/>
        <w:ind w:left="1145"/>
        <w:rPr>
          <w:b/>
          <w:bCs/>
          <w:u w:val="single"/>
        </w:rPr>
      </w:pPr>
      <w:r w:rsidRPr="00EB4BA0">
        <w:rPr>
          <w:b/>
          <w:u w:val="single"/>
        </w:rPr>
        <w:t>Layouts</w:t>
      </w:r>
    </w:p>
    <w:p w14:paraId="4EDB2C4E" w14:textId="77777777" w:rsidR="006310EC" w:rsidRPr="00EB4BA0" w:rsidRDefault="009A5719" w:rsidP="006310EC">
      <w:pPr>
        <w:pStyle w:val="ListParagraph"/>
        <w:keepNext/>
        <w:tabs>
          <w:tab w:val="left" w:pos="425"/>
        </w:tabs>
        <w:spacing w:line="360" w:lineRule="auto"/>
        <w:ind w:left="1865"/>
        <w:jc w:val="center"/>
      </w:pPr>
      <w:r w:rsidRPr="00EB4BA0">
        <w:rPr>
          <w:noProof/>
        </w:rPr>
        <w:drawing>
          <wp:inline distT="0" distB="0" distL="0" distR="0" wp14:anchorId="21FA6C8A" wp14:editId="7B0D33E0">
            <wp:extent cx="3284766" cy="4093535"/>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02102" cy="4115139"/>
                    </a:xfrm>
                    <a:prstGeom prst="rect">
                      <a:avLst/>
                    </a:prstGeom>
                  </pic:spPr>
                </pic:pic>
              </a:graphicData>
            </a:graphic>
          </wp:inline>
        </w:drawing>
      </w:r>
    </w:p>
    <w:p w14:paraId="4C6FAE39" w14:textId="4BA02C24" w:rsidR="003A7FB1" w:rsidRPr="00EB4BA0" w:rsidRDefault="006310EC" w:rsidP="006310EC">
      <w:pPr>
        <w:pStyle w:val="Caption"/>
        <w:ind w:left="1145" w:firstLine="720"/>
        <w:jc w:val="center"/>
      </w:pPr>
      <w:bookmarkStart w:id="222" w:name="_Toc105144479"/>
      <w:r w:rsidRPr="00EB4BA0">
        <w:t xml:space="preserve">User Interface </w:t>
      </w:r>
      <w:fldSimple w:instr=" SEQ User_Interface \* ARABIC ">
        <w:r w:rsidR="00242C19" w:rsidRPr="00EB4BA0">
          <w:rPr>
            <w:noProof/>
          </w:rPr>
          <w:t>49</w:t>
        </w:r>
      </w:fldSimple>
      <w:r w:rsidRPr="00EB4BA0">
        <w:t>: Done</w:t>
      </w:r>
      <w:bookmarkEnd w:id="222"/>
    </w:p>
    <w:p w14:paraId="28C51913" w14:textId="0A3F21EF" w:rsidR="00CF448F" w:rsidRPr="00EB4BA0" w:rsidRDefault="00CF448F" w:rsidP="003A7FB1">
      <w:pPr>
        <w:pStyle w:val="Caption"/>
        <w:ind w:left="1145" w:firstLine="720"/>
        <w:jc w:val="center"/>
      </w:pPr>
    </w:p>
    <w:tbl>
      <w:tblPr>
        <w:tblStyle w:val="ListTable6Colorful-Accent5"/>
        <w:tblW w:w="9355" w:type="dxa"/>
        <w:tblLook w:val="04A0" w:firstRow="1" w:lastRow="0" w:firstColumn="1" w:lastColumn="0" w:noHBand="0" w:noVBand="1"/>
      </w:tblPr>
      <w:tblGrid>
        <w:gridCol w:w="1060"/>
        <w:gridCol w:w="8295"/>
      </w:tblGrid>
      <w:tr w:rsidR="0070240D" w:rsidRPr="00EB4BA0" w14:paraId="154307BB" w14:textId="77777777" w:rsidTr="003E6A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6E9D8195" w14:textId="77777777" w:rsidR="0070240D" w:rsidRPr="00EB4BA0" w:rsidRDefault="0070240D" w:rsidP="003E6AE5">
            <w:pPr>
              <w:pStyle w:val="BodyText"/>
              <w:ind w:left="0"/>
              <w:jc w:val="center"/>
              <w:rPr>
                <w:rFonts w:ascii="Segoe UI" w:hAnsi="Segoe UI" w:cs="Segoe UI"/>
                <w:b w:val="0"/>
                <w:sz w:val="22"/>
                <w:szCs w:val="22"/>
              </w:rPr>
            </w:pPr>
            <w:r w:rsidRPr="00EB4BA0">
              <w:rPr>
                <w:rFonts w:ascii="Segoe UI" w:hAnsi="Segoe UI" w:cs="Segoe UI"/>
                <w:sz w:val="22"/>
                <w:szCs w:val="22"/>
              </w:rPr>
              <w:lastRenderedPageBreak/>
              <w:t>Mẫu</w:t>
            </w:r>
          </w:p>
        </w:tc>
        <w:tc>
          <w:tcPr>
            <w:tcW w:w="8295" w:type="dxa"/>
          </w:tcPr>
          <w:p w14:paraId="2B812A5D" w14:textId="77777777" w:rsidR="0070240D" w:rsidRPr="00EB4BA0" w:rsidRDefault="0070240D" w:rsidP="003E6AE5">
            <w:pPr>
              <w:pStyle w:val="BodyText"/>
              <w:ind w:left="0"/>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sz w:val="22"/>
                <w:szCs w:val="22"/>
              </w:rPr>
            </w:pPr>
            <w:r w:rsidRPr="00EB4BA0">
              <w:rPr>
                <w:rFonts w:ascii="Segoe UI" w:hAnsi="Segoe UI" w:cs="Segoe UI"/>
                <w:sz w:val="22"/>
                <w:szCs w:val="22"/>
              </w:rPr>
              <w:t>Mô tả</w:t>
            </w:r>
          </w:p>
        </w:tc>
      </w:tr>
      <w:tr w:rsidR="0070240D" w:rsidRPr="00EB4BA0" w14:paraId="0AF12B2F" w14:textId="77777777" w:rsidTr="003E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478C5186" w14:textId="77777777" w:rsidR="0070240D" w:rsidRPr="00EB4BA0" w:rsidRDefault="0070240D" w:rsidP="003E6AE5">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496896" behindDoc="0" locked="0" layoutInCell="1" allowOverlap="1" wp14:anchorId="2876D2D6" wp14:editId="7183288A">
                  <wp:simplePos x="0" y="0"/>
                  <wp:positionH relativeFrom="column">
                    <wp:posOffset>198566</wp:posOffset>
                  </wp:positionH>
                  <wp:positionV relativeFrom="paragraph">
                    <wp:posOffset>28699</wp:posOffset>
                  </wp:positionV>
                  <wp:extent cx="269553" cy="269553"/>
                  <wp:effectExtent l="0" t="0" r="0" b="0"/>
                  <wp:wrapNone/>
                  <wp:docPr id="1478060865" name="Picture 1478060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9553" cy="2695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6D204B2F" w14:textId="43B6153C" w:rsidR="0070240D" w:rsidRPr="00EB4BA0" w:rsidRDefault="0070240D"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Tên người dùng</w:t>
            </w:r>
          </w:p>
        </w:tc>
      </w:tr>
      <w:tr w:rsidR="0070240D" w:rsidRPr="00EB4BA0" w14:paraId="42BA22D7" w14:textId="77777777" w:rsidTr="003E6AE5">
        <w:tc>
          <w:tcPr>
            <w:cnfStyle w:val="001000000000" w:firstRow="0" w:lastRow="0" w:firstColumn="1" w:lastColumn="0" w:oddVBand="0" w:evenVBand="0" w:oddHBand="0" w:evenHBand="0" w:firstRowFirstColumn="0" w:firstRowLastColumn="0" w:lastRowFirstColumn="0" w:lastRowLastColumn="0"/>
            <w:tcW w:w="1060" w:type="dxa"/>
          </w:tcPr>
          <w:p w14:paraId="61126D22" w14:textId="77777777" w:rsidR="0070240D" w:rsidRPr="00EB4BA0" w:rsidRDefault="0070240D" w:rsidP="003E6AE5">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497920" behindDoc="0" locked="0" layoutInCell="1" allowOverlap="1" wp14:anchorId="4FB73D4E" wp14:editId="43B7A6E3">
                  <wp:simplePos x="0" y="0"/>
                  <wp:positionH relativeFrom="column">
                    <wp:posOffset>176085</wp:posOffset>
                  </wp:positionH>
                  <wp:positionV relativeFrom="paragraph">
                    <wp:posOffset>43114</wp:posOffset>
                  </wp:positionV>
                  <wp:extent cx="287079" cy="287079"/>
                  <wp:effectExtent l="0" t="0" r="0" b="0"/>
                  <wp:wrapNone/>
                  <wp:docPr id="1478060866" name="Picture 1478060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7079" cy="287079"/>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1AF1A0FF" w14:textId="07A8C262" w:rsidR="0070240D" w:rsidRPr="00EB4BA0" w:rsidRDefault="0070240D" w:rsidP="008E3C78">
            <w:pPr>
              <w:pStyle w:val="BodyText"/>
              <w:numPr>
                <w:ilvl w:val="0"/>
                <w:numId w:val="7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Điểm bài thi</w:t>
            </w:r>
          </w:p>
        </w:tc>
      </w:tr>
      <w:tr w:rsidR="0070240D" w:rsidRPr="00EB4BA0" w14:paraId="6DFC7927" w14:textId="77777777" w:rsidTr="003E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79D76187" w14:textId="77777777" w:rsidR="0070240D" w:rsidRPr="00EB4BA0" w:rsidRDefault="0070240D" w:rsidP="003E6AE5">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498944" behindDoc="0" locked="0" layoutInCell="1" allowOverlap="1" wp14:anchorId="778A2C3A" wp14:editId="0ACF9E24">
                  <wp:simplePos x="0" y="0"/>
                  <wp:positionH relativeFrom="margin">
                    <wp:posOffset>161290</wp:posOffset>
                  </wp:positionH>
                  <wp:positionV relativeFrom="paragraph">
                    <wp:posOffset>4066</wp:posOffset>
                  </wp:positionV>
                  <wp:extent cx="334521" cy="306374"/>
                  <wp:effectExtent l="0" t="0" r="8890" b="0"/>
                  <wp:wrapNone/>
                  <wp:docPr id="1478060867" name="Picture 1478060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4521" cy="30637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56C56690" w14:textId="37A55A0F" w:rsidR="0070240D" w:rsidRPr="00EB4BA0" w:rsidRDefault="0070240D"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Số câu đúng</w:t>
            </w:r>
          </w:p>
        </w:tc>
      </w:tr>
      <w:tr w:rsidR="0070240D" w:rsidRPr="00EB4BA0" w14:paraId="615857FE" w14:textId="77777777" w:rsidTr="003E6AE5">
        <w:tc>
          <w:tcPr>
            <w:cnfStyle w:val="001000000000" w:firstRow="0" w:lastRow="0" w:firstColumn="1" w:lastColumn="0" w:oddVBand="0" w:evenVBand="0" w:oddHBand="0" w:evenHBand="0" w:firstRowFirstColumn="0" w:firstRowLastColumn="0" w:lastRowFirstColumn="0" w:lastRowLastColumn="0"/>
            <w:tcW w:w="1060" w:type="dxa"/>
          </w:tcPr>
          <w:p w14:paraId="09C0BB04" w14:textId="77777777" w:rsidR="0070240D" w:rsidRPr="00EB4BA0" w:rsidRDefault="0070240D" w:rsidP="003E6AE5">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499968" behindDoc="0" locked="0" layoutInCell="1" allowOverlap="1" wp14:anchorId="59F2824D" wp14:editId="477D98CB">
                  <wp:simplePos x="0" y="0"/>
                  <wp:positionH relativeFrom="column">
                    <wp:posOffset>180802</wp:posOffset>
                  </wp:positionH>
                  <wp:positionV relativeFrom="paragraph">
                    <wp:posOffset>50865</wp:posOffset>
                  </wp:positionV>
                  <wp:extent cx="282699" cy="282699"/>
                  <wp:effectExtent l="0" t="0" r="3175" b="3175"/>
                  <wp:wrapNone/>
                  <wp:docPr id="1478060868" name="Picture 1478060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4170" cy="28417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41D34705" w14:textId="1990216C" w:rsidR="0070240D" w:rsidRPr="00EB4BA0" w:rsidRDefault="00042AB5" w:rsidP="008E3C78">
            <w:pPr>
              <w:pStyle w:val="BodyText"/>
              <w:numPr>
                <w:ilvl w:val="0"/>
                <w:numId w:val="7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Nút home, quay trở về trang home</w:t>
            </w:r>
          </w:p>
        </w:tc>
      </w:tr>
      <w:tr w:rsidR="0070240D" w:rsidRPr="00EB4BA0" w14:paraId="74A1809C" w14:textId="77777777" w:rsidTr="003E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15348890" w14:textId="77777777" w:rsidR="0070240D" w:rsidRPr="00EB4BA0" w:rsidRDefault="0070240D" w:rsidP="003E6AE5">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500992" behindDoc="0" locked="0" layoutInCell="1" allowOverlap="1" wp14:anchorId="385B6EE6" wp14:editId="26BA4E84">
                  <wp:simplePos x="0" y="0"/>
                  <wp:positionH relativeFrom="column">
                    <wp:posOffset>163526</wp:posOffset>
                  </wp:positionH>
                  <wp:positionV relativeFrom="paragraph">
                    <wp:posOffset>44469</wp:posOffset>
                  </wp:positionV>
                  <wp:extent cx="327963" cy="327963"/>
                  <wp:effectExtent l="0" t="0" r="0" b="0"/>
                  <wp:wrapNone/>
                  <wp:docPr id="1478060869" name="Picture 1478060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7963" cy="327963"/>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1B67B543" w14:textId="20FFAADB" w:rsidR="0070240D" w:rsidRPr="00EB4BA0" w:rsidRDefault="00042AB5"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Play Again, làm lại bài thi.</w:t>
            </w:r>
          </w:p>
        </w:tc>
      </w:tr>
      <w:tr w:rsidR="0070240D" w:rsidRPr="00EB4BA0" w14:paraId="69D8425D" w14:textId="77777777" w:rsidTr="003E6AE5">
        <w:tc>
          <w:tcPr>
            <w:cnfStyle w:val="001000000000" w:firstRow="0" w:lastRow="0" w:firstColumn="1" w:lastColumn="0" w:oddVBand="0" w:evenVBand="0" w:oddHBand="0" w:evenHBand="0" w:firstRowFirstColumn="0" w:firstRowLastColumn="0" w:lastRowFirstColumn="0" w:lastRowLastColumn="0"/>
            <w:tcW w:w="1060" w:type="dxa"/>
          </w:tcPr>
          <w:p w14:paraId="72CFE67E" w14:textId="77777777" w:rsidR="0070240D" w:rsidRPr="00EB4BA0" w:rsidRDefault="0070240D" w:rsidP="003E6AE5">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502016" behindDoc="0" locked="0" layoutInCell="1" allowOverlap="1" wp14:anchorId="5462D314" wp14:editId="6E4877C9">
                  <wp:simplePos x="0" y="0"/>
                  <wp:positionH relativeFrom="column">
                    <wp:posOffset>177421</wp:posOffset>
                  </wp:positionH>
                  <wp:positionV relativeFrom="paragraph">
                    <wp:posOffset>73954</wp:posOffset>
                  </wp:positionV>
                  <wp:extent cx="272956" cy="272956"/>
                  <wp:effectExtent l="0" t="0" r="0" b="0"/>
                  <wp:wrapNone/>
                  <wp:docPr id="1478060870" name="Picture 1478060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2956" cy="272956"/>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2CCA5980" w14:textId="7E062066" w:rsidR="0070240D" w:rsidRPr="00EB4BA0" w:rsidRDefault="00042AB5" w:rsidP="008E3C78">
            <w:pPr>
              <w:pStyle w:val="BodyText"/>
              <w:numPr>
                <w:ilvl w:val="0"/>
                <w:numId w:val="7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Chia sẽ điểm.</w:t>
            </w:r>
          </w:p>
        </w:tc>
      </w:tr>
    </w:tbl>
    <w:p w14:paraId="68BE7BBA" w14:textId="77777777" w:rsidR="0070240D" w:rsidRPr="00EB4BA0" w:rsidRDefault="0070240D" w:rsidP="0070240D"/>
    <w:p w14:paraId="1AA76A1C" w14:textId="0E851E37" w:rsidR="004F19FC" w:rsidRPr="00EB4BA0" w:rsidRDefault="00ED3876" w:rsidP="004C7C91">
      <w:pPr>
        <w:spacing w:line="360" w:lineRule="auto"/>
        <w:jc w:val="both"/>
        <w:outlineLvl w:val="2"/>
        <w:rPr>
          <w:b/>
        </w:rPr>
      </w:pPr>
      <w:bookmarkStart w:id="223" w:name="_Toc105094356"/>
      <w:bookmarkStart w:id="224" w:name="_Toc105157158"/>
      <w:r w:rsidRPr="00EB4BA0">
        <w:rPr>
          <w:b/>
        </w:rPr>
        <w:t>1.15</w:t>
      </w:r>
      <w:r w:rsidR="004C7C91" w:rsidRPr="00EB4BA0">
        <w:rPr>
          <w:b/>
        </w:rPr>
        <w:t xml:space="preserve"> </w:t>
      </w:r>
      <w:r w:rsidR="004F19FC" w:rsidRPr="00EB4BA0">
        <w:rPr>
          <w:b/>
        </w:rPr>
        <w:t>Xây dựng trang tự thêm câu hỏi cho bài kiểm tra</w:t>
      </w:r>
      <w:bookmarkEnd w:id="223"/>
      <w:bookmarkEnd w:id="224"/>
    </w:p>
    <w:p w14:paraId="239E700B" w14:textId="71CD65FF" w:rsidR="004F19FC" w:rsidRPr="00EB4BA0" w:rsidRDefault="004F19FC" w:rsidP="00577DC5">
      <w:pPr>
        <w:pStyle w:val="ListParagraph"/>
        <w:numPr>
          <w:ilvl w:val="0"/>
          <w:numId w:val="19"/>
        </w:numPr>
      </w:pPr>
      <w:r w:rsidRPr="00EB4BA0">
        <w:t>Ở  trang này người dùng sẽ được phép tự thêm câu hỏi cho bài kiểm tra mình muốn.</w:t>
      </w:r>
    </w:p>
    <w:p w14:paraId="6FCEE2BE" w14:textId="45D7A0AE" w:rsidR="004F19FC" w:rsidRPr="00EB4BA0" w:rsidRDefault="004F19FC" w:rsidP="00577DC5">
      <w:pPr>
        <w:pStyle w:val="ListParagraph"/>
        <w:numPr>
          <w:ilvl w:val="0"/>
          <w:numId w:val="19"/>
        </w:numPr>
      </w:pPr>
      <w:r w:rsidRPr="00EB4BA0">
        <w:t>Người dùng có thể thêm, xóa tùy thích.</w:t>
      </w:r>
    </w:p>
    <w:p w14:paraId="7C3C0ED8" w14:textId="2BA0432F" w:rsidR="004F19FC" w:rsidRPr="00EB4BA0" w:rsidRDefault="004F19FC" w:rsidP="00577DC5">
      <w:pPr>
        <w:pStyle w:val="ListParagraph"/>
        <w:numPr>
          <w:ilvl w:val="0"/>
          <w:numId w:val="19"/>
        </w:numPr>
      </w:pPr>
      <w:r w:rsidRPr="00EB4BA0">
        <w:t>Sau khi thêm câu hỏi cho bài kiểm tra người dùng có thể thực hiện bài kiểm tra đó.</w:t>
      </w:r>
    </w:p>
    <w:p w14:paraId="3E3E2A15" w14:textId="73397AF1" w:rsidR="00A2344B" w:rsidRPr="00EB4BA0" w:rsidRDefault="00A2344B" w:rsidP="00A2344B">
      <w:pPr>
        <w:tabs>
          <w:tab w:val="left" w:pos="425"/>
        </w:tabs>
        <w:spacing w:line="360" w:lineRule="auto"/>
        <w:ind w:left="1224"/>
        <w:rPr>
          <w:b/>
          <w:bCs/>
          <w:u w:val="single"/>
        </w:rPr>
      </w:pPr>
      <w:r w:rsidRPr="00EB4BA0">
        <w:rPr>
          <w:b/>
          <w:u w:val="single"/>
        </w:rPr>
        <w:t>Layouts</w:t>
      </w:r>
    </w:p>
    <w:p w14:paraId="04C4029F" w14:textId="77777777" w:rsidR="006310EC" w:rsidRPr="00EB4BA0" w:rsidRDefault="009A5719" w:rsidP="006310EC">
      <w:pPr>
        <w:keepNext/>
        <w:ind w:left="720"/>
        <w:jc w:val="center"/>
      </w:pPr>
      <w:r w:rsidRPr="00EB4BA0">
        <w:rPr>
          <w:noProof/>
        </w:rPr>
        <w:lastRenderedPageBreak/>
        <w:drawing>
          <wp:inline distT="0" distB="0" distL="0" distR="0" wp14:anchorId="3EA8AC39" wp14:editId="67121253">
            <wp:extent cx="4612595" cy="7192370"/>
            <wp:effectExtent l="0" t="0" r="0" b="8890"/>
            <wp:docPr id="1478060938" name="Picture 1478060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54212" cy="7257263"/>
                    </a:xfrm>
                    <a:prstGeom prst="rect">
                      <a:avLst/>
                    </a:prstGeom>
                  </pic:spPr>
                </pic:pic>
              </a:graphicData>
            </a:graphic>
          </wp:inline>
        </w:drawing>
      </w:r>
    </w:p>
    <w:p w14:paraId="592D0B30" w14:textId="56382D31" w:rsidR="003A7FB1" w:rsidRPr="00EB4BA0" w:rsidRDefault="006310EC" w:rsidP="006310EC">
      <w:pPr>
        <w:pStyle w:val="Caption"/>
        <w:jc w:val="center"/>
      </w:pPr>
      <w:bookmarkStart w:id="225" w:name="_Toc105144480"/>
      <w:r w:rsidRPr="00EB4BA0">
        <w:t xml:space="preserve">User Interface </w:t>
      </w:r>
      <w:fldSimple w:instr=" SEQ User_Interface \* ARABIC ">
        <w:r w:rsidR="00242C19" w:rsidRPr="00EB4BA0">
          <w:rPr>
            <w:noProof/>
          </w:rPr>
          <w:t>50</w:t>
        </w:r>
      </w:fldSimple>
      <w:r w:rsidRPr="00EB4BA0">
        <w:t>: List Question User Add</w:t>
      </w:r>
      <w:bookmarkEnd w:id="225"/>
    </w:p>
    <w:p w14:paraId="4F90A466" w14:textId="459C1A78" w:rsidR="004F19FC" w:rsidRPr="00EB4BA0" w:rsidRDefault="004F19FC" w:rsidP="003A7FB1">
      <w:pPr>
        <w:pStyle w:val="Caption"/>
        <w:ind w:firstLine="720"/>
        <w:jc w:val="center"/>
      </w:pPr>
    </w:p>
    <w:p w14:paraId="5EDD3E6D" w14:textId="68B0B50F" w:rsidR="00042AB5" w:rsidRPr="00EB4BA0" w:rsidRDefault="00042AB5">
      <w:r w:rsidRPr="00EB4BA0">
        <w:br w:type="page"/>
      </w:r>
    </w:p>
    <w:tbl>
      <w:tblPr>
        <w:tblStyle w:val="ListTable6Colorful-Accent5"/>
        <w:tblW w:w="9355" w:type="dxa"/>
        <w:tblLook w:val="04A0" w:firstRow="1" w:lastRow="0" w:firstColumn="1" w:lastColumn="0" w:noHBand="0" w:noVBand="1"/>
      </w:tblPr>
      <w:tblGrid>
        <w:gridCol w:w="1060"/>
        <w:gridCol w:w="8295"/>
      </w:tblGrid>
      <w:tr w:rsidR="00042AB5" w:rsidRPr="00EB4BA0" w14:paraId="76744A4A" w14:textId="77777777" w:rsidTr="003E6A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65B6A05B" w14:textId="77777777" w:rsidR="00042AB5" w:rsidRPr="00EB4BA0" w:rsidRDefault="00042AB5" w:rsidP="003E6AE5">
            <w:pPr>
              <w:pStyle w:val="BodyText"/>
              <w:ind w:left="0"/>
              <w:jc w:val="center"/>
              <w:rPr>
                <w:rFonts w:ascii="Segoe UI" w:hAnsi="Segoe UI" w:cs="Segoe UI"/>
                <w:b w:val="0"/>
                <w:sz w:val="22"/>
                <w:szCs w:val="22"/>
              </w:rPr>
            </w:pPr>
            <w:r w:rsidRPr="00EB4BA0">
              <w:rPr>
                <w:rFonts w:ascii="Segoe UI" w:hAnsi="Segoe UI" w:cs="Segoe UI"/>
                <w:sz w:val="22"/>
                <w:szCs w:val="22"/>
              </w:rPr>
              <w:lastRenderedPageBreak/>
              <w:t>Mẫu</w:t>
            </w:r>
          </w:p>
        </w:tc>
        <w:tc>
          <w:tcPr>
            <w:tcW w:w="8295" w:type="dxa"/>
          </w:tcPr>
          <w:p w14:paraId="2A32B5C7" w14:textId="77777777" w:rsidR="00042AB5" w:rsidRPr="00EB4BA0" w:rsidRDefault="00042AB5" w:rsidP="003E6AE5">
            <w:pPr>
              <w:pStyle w:val="BodyText"/>
              <w:ind w:left="0"/>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sz w:val="22"/>
                <w:szCs w:val="22"/>
              </w:rPr>
            </w:pPr>
            <w:r w:rsidRPr="00EB4BA0">
              <w:rPr>
                <w:rFonts w:ascii="Segoe UI" w:hAnsi="Segoe UI" w:cs="Segoe UI"/>
                <w:sz w:val="22"/>
                <w:szCs w:val="22"/>
              </w:rPr>
              <w:t>Mô tả</w:t>
            </w:r>
          </w:p>
        </w:tc>
      </w:tr>
      <w:tr w:rsidR="00042AB5" w:rsidRPr="00EB4BA0" w14:paraId="29211EDA" w14:textId="77777777" w:rsidTr="003E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6652DF28" w14:textId="77777777" w:rsidR="00042AB5" w:rsidRPr="00EB4BA0" w:rsidRDefault="00042AB5" w:rsidP="003E6AE5">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516352" behindDoc="0" locked="0" layoutInCell="1" allowOverlap="1" wp14:anchorId="661A5631" wp14:editId="1B699029">
                  <wp:simplePos x="0" y="0"/>
                  <wp:positionH relativeFrom="column">
                    <wp:posOffset>198566</wp:posOffset>
                  </wp:positionH>
                  <wp:positionV relativeFrom="paragraph">
                    <wp:posOffset>28699</wp:posOffset>
                  </wp:positionV>
                  <wp:extent cx="269553" cy="269553"/>
                  <wp:effectExtent l="0" t="0" r="0" b="0"/>
                  <wp:wrapNone/>
                  <wp:docPr id="1478060877" name="Picture 1478060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9553" cy="2695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1447FF7D" w14:textId="684F692F" w:rsidR="00042AB5" w:rsidRPr="00EB4BA0" w:rsidRDefault="00042AB5"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Cho phép người dùng xóa câu hỏi.</w:t>
            </w:r>
          </w:p>
        </w:tc>
      </w:tr>
      <w:tr w:rsidR="00042AB5" w:rsidRPr="00EB4BA0" w14:paraId="16772044" w14:textId="77777777" w:rsidTr="003E6AE5">
        <w:tc>
          <w:tcPr>
            <w:cnfStyle w:val="001000000000" w:firstRow="0" w:lastRow="0" w:firstColumn="1" w:lastColumn="0" w:oddVBand="0" w:evenVBand="0" w:oddHBand="0" w:evenHBand="0" w:firstRowFirstColumn="0" w:firstRowLastColumn="0" w:lastRowFirstColumn="0" w:lastRowLastColumn="0"/>
            <w:tcW w:w="1060" w:type="dxa"/>
          </w:tcPr>
          <w:p w14:paraId="76A94CC3" w14:textId="77777777" w:rsidR="00042AB5" w:rsidRPr="00EB4BA0" w:rsidRDefault="00042AB5" w:rsidP="003E6AE5">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517376" behindDoc="0" locked="0" layoutInCell="1" allowOverlap="1" wp14:anchorId="3BCC4020" wp14:editId="756633BD">
                  <wp:simplePos x="0" y="0"/>
                  <wp:positionH relativeFrom="column">
                    <wp:posOffset>191661</wp:posOffset>
                  </wp:positionH>
                  <wp:positionV relativeFrom="paragraph">
                    <wp:posOffset>168670</wp:posOffset>
                  </wp:positionV>
                  <wp:extent cx="287079" cy="287079"/>
                  <wp:effectExtent l="0" t="0" r="0" b="0"/>
                  <wp:wrapNone/>
                  <wp:docPr id="1478060878" name="Picture 1478060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7079" cy="287079"/>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1ACFBAA7" w14:textId="77777777" w:rsidR="00042AB5" w:rsidRPr="00EB4BA0" w:rsidRDefault="00042AB5" w:rsidP="008E3C78">
            <w:pPr>
              <w:pStyle w:val="BodyText"/>
              <w:numPr>
                <w:ilvl w:val="0"/>
                <w:numId w:val="7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Khi người dùng click vào nút add.</w:t>
            </w:r>
          </w:p>
          <w:p w14:paraId="57F2BE30" w14:textId="2E38695E" w:rsidR="00042AB5" w:rsidRPr="00EB4BA0" w:rsidRDefault="00042AB5" w:rsidP="008E3C78">
            <w:pPr>
              <w:pStyle w:val="BodyText"/>
              <w:numPr>
                <w:ilvl w:val="0"/>
                <w:numId w:val="7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Ứng dụng hiện lên Dialog cho phép người dùng thêm câu hỏi</w:t>
            </w:r>
          </w:p>
        </w:tc>
      </w:tr>
      <w:tr w:rsidR="00042AB5" w:rsidRPr="00EB4BA0" w14:paraId="7123B29D" w14:textId="77777777" w:rsidTr="003E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731D8899" w14:textId="77777777" w:rsidR="00042AB5" w:rsidRPr="00EB4BA0" w:rsidRDefault="00042AB5" w:rsidP="003E6AE5">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518400" behindDoc="0" locked="0" layoutInCell="1" allowOverlap="1" wp14:anchorId="0A0081CF" wp14:editId="50808DBB">
                  <wp:simplePos x="0" y="0"/>
                  <wp:positionH relativeFrom="margin">
                    <wp:posOffset>161290</wp:posOffset>
                  </wp:positionH>
                  <wp:positionV relativeFrom="paragraph">
                    <wp:posOffset>4066</wp:posOffset>
                  </wp:positionV>
                  <wp:extent cx="334521" cy="306374"/>
                  <wp:effectExtent l="0" t="0" r="8890" b="0"/>
                  <wp:wrapNone/>
                  <wp:docPr id="1478060879" name="Picture 1478060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4521" cy="30637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4F0E42C1" w14:textId="638D9419" w:rsidR="00042AB5" w:rsidRPr="00EB4BA0" w:rsidRDefault="00042AB5"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Tìm kiếm câu hỏi.</w:t>
            </w:r>
          </w:p>
        </w:tc>
      </w:tr>
      <w:tr w:rsidR="00042AB5" w:rsidRPr="00EB4BA0" w14:paraId="54E2D746" w14:textId="77777777" w:rsidTr="003E6AE5">
        <w:tc>
          <w:tcPr>
            <w:cnfStyle w:val="001000000000" w:firstRow="0" w:lastRow="0" w:firstColumn="1" w:lastColumn="0" w:oddVBand="0" w:evenVBand="0" w:oddHBand="0" w:evenHBand="0" w:firstRowFirstColumn="0" w:firstRowLastColumn="0" w:lastRowFirstColumn="0" w:lastRowLastColumn="0"/>
            <w:tcW w:w="1060" w:type="dxa"/>
          </w:tcPr>
          <w:p w14:paraId="01881C56" w14:textId="77777777" w:rsidR="00042AB5" w:rsidRPr="00EB4BA0" w:rsidRDefault="00042AB5" w:rsidP="003E6AE5">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519424" behindDoc="0" locked="0" layoutInCell="1" allowOverlap="1" wp14:anchorId="6ECA2D3A" wp14:editId="5D35F24B">
                  <wp:simplePos x="0" y="0"/>
                  <wp:positionH relativeFrom="column">
                    <wp:posOffset>180802</wp:posOffset>
                  </wp:positionH>
                  <wp:positionV relativeFrom="paragraph">
                    <wp:posOffset>50865</wp:posOffset>
                  </wp:positionV>
                  <wp:extent cx="282699" cy="282699"/>
                  <wp:effectExtent l="0" t="0" r="3175" b="3175"/>
                  <wp:wrapNone/>
                  <wp:docPr id="1478060880" name="Picture 147806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4170" cy="28417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5DB3C6EA" w14:textId="3EF4AAFF" w:rsidR="00042AB5" w:rsidRPr="00EB4BA0" w:rsidRDefault="00042AB5" w:rsidP="008E3C78">
            <w:pPr>
              <w:pStyle w:val="BodyText"/>
              <w:numPr>
                <w:ilvl w:val="0"/>
                <w:numId w:val="7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Làm bài kiểm tra với câu hỏi đã thêm.</w:t>
            </w:r>
          </w:p>
        </w:tc>
      </w:tr>
    </w:tbl>
    <w:p w14:paraId="5E1EFC01" w14:textId="77777777" w:rsidR="00042AB5" w:rsidRPr="00EB4BA0" w:rsidRDefault="00042AB5" w:rsidP="00042AB5"/>
    <w:p w14:paraId="62E38109" w14:textId="1FD3054D" w:rsidR="00E53527" w:rsidRPr="00EB4BA0" w:rsidRDefault="004F19FC" w:rsidP="00577DC5">
      <w:pPr>
        <w:pStyle w:val="ListParagraph"/>
        <w:numPr>
          <w:ilvl w:val="0"/>
          <w:numId w:val="20"/>
        </w:numPr>
      </w:pPr>
      <w:r w:rsidRPr="00EB4BA0">
        <w:rPr>
          <w:b/>
        </w:rPr>
        <w:br w:type="page"/>
      </w:r>
      <w:r w:rsidR="00E53527" w:rsidRPr="00EB4BA0">
        <w:lastRenderedPageBreak/>
        <w:t xml:space="preserve">Ngoài ra người dùng có thể </w:t>
      </w:r>
      <w:r w:rsidR="00FC4F3D" w:rsidRPr="00EB4BA0">
        <w:t>thêm</w:t>
      </w:r>
      <w:r w:rsidR="00E53527" w:rsidRPr="00EB4BA0">
        <w:t xml:space="preserve"> câu hỏi bằng cách sử dụng camera để chụp hình. Hình ảnh sẽ được ứng dụng Scan ra chữ. Điều này sẽ giúp cho người dùng thuận tiện trong việc thêm bài test.</w:t>
      </w:r>
    </w:p>
    <w:p w14:paraId="15121214" w14:textId="7F2E6D47" w:rsidR="00FC4F3D" w:rsidRPr="00EB4BA0" w:rsidRDefault="00E53527" w:rsidP="00577DC5">
      <w:pPr>
        <w:pStyle w:val="ListParagraph"/>
        <w:numPr>
          <w:ilvl w:val="0"/>
          <w:numId w:val="20"/>
        </w:numPr>
      </w:pPr>
      <w:r w:rsidRPr="00EB4BA0">
        <w:t>Khi sử dụng máy ảnh ứng</w:t>
      </w:r>
      <w:r w:rsidR="00FC4F3D" w:rsidRPr="00EB4BA0">
        <w:t>,</w:t>
      </w:r>
      <w:r w:rsidRPr="00EB4BA0">
        <w:t xml:space="preserve"> dụng sẽ yêu cầu người dùng cấp quyền để sử dụng. Nếu người dùng cấp quyền ứng dụng sẽ truy cập vào chức năng camera của điện thoại.</w:t>
      </w:r>
    </w:p>
    <w:p w14:paraId="33233534" w14:textId="27A8E3A7" w:rsidR="00A2344B" w:rsidRPr="00EB4BA0" w:rsidRDefault="00A2344B" w:rsidP="00A2344B">
      <w:pPr>
        <w:tabs>
          <w:tab w:val="left" w:pos="425"/>
        </w:tabs>
        <w:spacing w:line="360" w:lineRule="auto"/>
        <w:ind w:left="1224"/>
        <w:rPr>
          <w:b/>
          <w:bCs/>
          <w:u w:val="single"/>
        </w:rPr>
      </w:pPr>
      <w:r w:rsidRPr="00EB4BA0">
        <w:rPr>
          <w:b/>
          <w:u w:val="single"/>
        </w:rPr>
        <w:t>Layouts</w:t>
      </w:r>
    </w:p>
    <w:p w14:paraId="3F04F822" w14:textId="77777777" w:rsidR="00242C19" w:rsidRPr="00EB4BA0" w:rsidRDefault="003336E0" w:rsidP="00242C19">
      <w:pPr>
        <w:keepNext/>
        <w:jc w:val="center"/>
      </w:pPr>
      <w:r w:rsidRPr="00EB4BA0">
        <w:rPr>
          <w:noProof/>
        </w:rPr>
        <w:drawing>
          <wp:inline distT="0" distB="0" distL="0" distR="0" wp14:anchorId="6248D6FE" wp14:editId="078E9192">
            <wp:extent cx="4130040" cy="5612524"/>
            <wp:effectExtent l="0" t="0" r="3810" b="7620"/>
            <wp:docPr id="1478060939" name="Picture 1478060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178228" cy="5678009"/>
                    </a:xfrm>
                    <a:prstGeom prst="rect">
                      <a:avLst/>
                    </a:prstGeom>
                  </pic:spPr>
                </pic:pic>
              </a:graphicData>
            </a:graphic>
          </wp:inline>
        </w:drawing>
      </w:r>
    </w:p>
    <w:p w14:paraId="1BE9CBEB" w14:textId="5F73EFAE" w:rsidR="003A7FB1" w:rsidRPr="00EB4BA0" w:rsidRDefault="00242C19" w:rsidP="00242C19">
      <w:pPr>
        <w:pStyle w:val="Caption"/>
        <w:jc w:val="center"/>
      </w:pPr>
      <w:bookmarkStart w:id="226" w:name="_Toc105144481"/>
      <w:r w:rsidRPr="00EB4BA0">
        <w:t xml:space="preserve">User Interface </w:t>
      </w:r>
      <w:fldSimple w:instr=" SEQ User_Interface \* ARABIC ">
        <w:r w:rsidRPr="00EB4BA0">
          <w:rPr>
            <w:noProof/>
          </w:rPr>
          <w:t>51</w:t>
        </w:r>
      </w:fldSimple>
      <w:r w:rsidRPr="00EB4BA0">
        <w:t>: Scan Text</w:t>
      </w:r>
      <w:bookmarkEnd w:id="226"/>
    </w:p>
    <w:p w14:paraId="7340B742" w14:textId="450079D5" w:rsidR="003A7FB1" w:rsidRPr="00EB4BA0" w:rsidRDefault="003A7FB1" w:rsidP="003A7FB1">
      <w:pPr>
        <w:pStyle w:val="Caption"/>
        <w:jc w:val="center"/>
      </w:pPr>
    </w:p>
    <w:p w14:paraId="15D06C55" w14:textId="0B50200A" w:rsidR="00E53527" w:rsidRPr="00EB4BA0" w:rsidRDefault="00E53527" w:rsidP="00FC4F3D">
      <w:pPr>
        <w:jc w:val="center"/>
      </w:pPr>
      <w:r w:rsidRPr="00EB4BA0">
        <w:br w:type="page"/>
      </w:r>
    </w:p>
    <w:tbl>
      <w:tblPr>
        <w:tblStyle w:val="ListTable6Colorful-Accent5"/>
        <w:tblW w:w="9355" w:type="dxa"/>
        <w:tblLook w:val="04A0" w:firstRow="1" w:lastRow="0" w:firstColumn="1" w:lastColumn="0" w:noHBand="0" w:noVBand="1"/>
      </w:tblPr>
      <w:tblGrid>
        <w:gridCol w:w="1060"/>
        <w:gridCol w:w="8295"/>
      </w:tblGrid>
      <w:tr w:rsidR="00042AB5" w:rsidRPr="00EB4BA0" w14:paraId="71E165AD" w14:textId="77777777" w:rsidTr="003E6A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024EC213" w14:textId="77777777" w:rsidR="00042AB5" w:rsidRPr="00EB4BA0" w:rsidRDefault="00042AB5" w:rsidP="003E6AE5">
            <w:pPr>
              <w:pStyle w:val="BodyText"/>
              <w:ind w:left="0"/>
              <w:jc w:val="center"/>
              <w:rPr>
                <w:rFonts w:ascii="Segoe UI" w:hAnsi="Segoe UI" w:cs="Segoe UI"/>
                <w:b w:val="0"/>
                <w:sz w:val="22"/>
                <w:szCs w:val="22"/>
              </w:rPr>
            </w:pPr>
            <w:r w:rsidRPr="00EB4BA0">
              <w:rPr>
                <w:rFonts w:ascii="Segoe UI" w:hAnsi="Segoe UI" w:cs="Segoe UI"/>
                <w:sz w:val="22"/>
                <w:szCs w:val="22"/>
              </w:rPr>
              <w:lastRenderedPageBreak/>
              <w:t>Mẫu</w:t>
            </w:r>
          </w:p>
        </w:tc>
        <w:tc>
          <w:tcPr>
            <w:tcW w:w="8295" w:type="dxa"/>
          </w:tcPr>
          <w:p w14:paraId="22780841" w14:textId="77777777" w:rsidR="00042AB5" w:rsidRPr="00EB4BA0" w:rsidRDefault="00042AB5" w:rsidP="003E6AE5">
            <w:pPr>
              <w:pStyle w:val="BodyText"/>
              <w:ind w:left="0"/>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sz w:val="22"/>
                <w:szCs w:val="22"/>
              </w:rPr>
            </w:pPr>
            <w:r w:rsidRPr="00EB4BA0">
              <w:rPr>
                <w:rFonts w:ascii="Segoe UI" w:hAnsi="Segoe UI" w:cs="Segoe UI"/>
                <w:sz w:val="22"/>
                <w:szCs w:val="22"/>
              </w:rPr>
              <w:t>Mô tả</w:t>
            </w:r>
          </w:p>
        </w:tc>
      </w:tr>
      <w:tr w:rsidR="00042AB5" w:rsidRPr="00EB4BA0" w14:paraId="07AB6F7F" w14:textId="77777777" w:rsidTr="003E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6F069A4D" w14:textId="77777777" w:rsidR="00042AB5" w:rsidRPr="00EB4BA0" w:rsidRDefault="00042AB5" w:rsidP="003E6AE5">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539904" behindDoc="0" locked="0" layoutInCell="1" allowOverlap="1" wp14:anchorId="63521320" wp14:editId="5EB4A75D">
                  <wp:simplePos x="0" y="0"/>
                  <wp:positionH relativeFrom="column">
                    <wp:posOffset>198566</wp:posOffset>
                  </wp:positionH>
                  <wp:positionV relativeFrom="paragraph">
                    <wp:posOffset>28699</wp:posOffset>
                  </wp:positionV>
                  <wp:extent cx="269553" cy="269553"/>
                  <wp:effectExtent l="0" t="0" r="0" b="0"/>
                  <wp:wrapNone/>
                  <wp:docPr id="1478060891" name="Picture 1478060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9553" cy="2695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6B5A70EF" w14:textId="0B1A0CED" w:rsidR="00042AB5" w:rsidRPr="00EB4BA0" w:rsidRDefault="00042AB5"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Hình ảnh được Scan</w:t>
            </w:r>
          </w:p>
        </w:tc>
      </w:tr>
      <w:tr w:rsidR="00042AB5" w:rsidRPr="00EB4BA0" w14:paraId="24E9EA46" w14:textId="77777777" w:rsidTr="003E6AE5">
        <w:tc>
          <w:tcPr>
            <w:cnfStyle w:val="001000000000" w:firstRow="0" w:lastRow="0" w:firstColumn="1" w:lastColumn="0" w:oddVBand="0" w:evenVBand="0" w:oddHBand="0" w:evenHBand="0" w:firstRowFirstColumn="0" w:firstRowLastColumn="0" w:lastRowFirstColumn="0" w:lastRowLastColumn="0"/>
            <w:tcW w:w="1060" w:type="dxa"/>
          </w:tcPr>
          <w:p w14:paraId="56E1198D" w14:textId="77777777" w:rsidR="00042AB5" w:rsidRPr="00EB4BA0" w:rsidRDefault="00042AB5" w:rsidP="003E6AE5">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540928" behindDoc="0" locked="0" layoutInCell="1" allowOverlap="1" wp14:anchorId="53857479" wp14:editId="13D38062">
                  <wp:simplePos x="0" y="0"/>
                  <wp:positionH relativeFrom="column">
                    <wp:posOffset>191135</wp:posOffset>
                  </wp:positionH>
                  <wp:positionV relativeFrom="paragraph">
                    <wp:posOffset>413935</wp:posOffset>
                  </wp:positionV>
                  <wp:extent cx="287079" cy="287079"/>
                  <wp:effectExtent l="0" t="0" r="0" b="0"/>
                  <wp:wrapNone/>
                  <wp:docPr id="1478060892" name="Picture 1478060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7079" cy="287079"/>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42390964" w14:textId="77777777" w:rsidR="00042AB5" w:rsidRPr="00EB4BA0" w:rsidRDefault="00042AB5" w:rsidP="008E3C78">
            <w:pPr>
              <w:pStyle w:val="BodyText"/>
              <w:numPr>
                <w:ilvl w:val="0"/>
                <w:numId w:val="7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Click nút này ứng dụng sẽ yêu cầu quyền truy cập camera của ứng dụng người dùng.</w:t>
            </w:r>
          </w:p>
          <w:p w14:paraId="212A1267" w14:textId="77777777" w:rsidR="00042AB5" w:rsidRPr="00EB4BA0" w:rsidRDefault="00042AB5" w:rsidP="008E3C78">
            <w:pPr>
              <w:pStyle w:val="BodyText"/>
              <w:numPr>
                <w:ilvl w:val="0"/>
                <w:numId w:val="7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Nếu chấp nhận, người dùng có thể chụp hình trực tiếp trên ứng dụng.</w:t>
            </w:r>
          </w:p>
          <w:p w14:paraId="109E532F" w14:textId="3B1CA4EE" w:rsidR="00042AB5" w:rsidRPr="00EB4BA0" w:rsidRDefault="00042AB5" w:rsidP="008E3C78">
            <w:pPr>
              <w:pStyle w:val="BodyText"/>
              <w:numPr>
                <w:ilvl w:val="0"/>
                <w:numId w:val="7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Hỉnh ảnh sẽ được hiện lên ứng dụng đồng thời ứng dụng sẽ Scan đoạn text của hình ảnh.</w:t>
            </w:r>
          </w:p>
        </w:tc>
      </w:tr>
      <w:tr w:rsidR="00042AB5" w:rsidRPr="00EB4BA0" w14:paraId="69139C20" w14:textId="77777777" w:rsidTr="003E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3CCD3BBF" w14:textId="77777777" w:rsidR="00042AB5" w:rsidRPr="00EB4BA0" w:rsidRDefault="00042AB5" w:rsidP="003E6AE5">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541952" behindDoc="0" locked="0" layoutInCell="1" allowOverlap="1" wp14:anchorId="378A6AB8" wp14:editId="1F5FACE7">
                  <wp:simplePos x="0" y="0"/>
                  <wp:positionH relativeFrom="margin">
                    <wp:posOffset>174938</wp:posOffset>
                  </wp:positionH>
                  <wp:positionV relativeFrom="paragraph">
                    <wp:posOffset>181231</wp:posOffset>
                  </wp:positionV>
                  <wp:extent cx="334521" cy="306374"/>
                  <wp:effectExtent l="0" t="0" r="8890" b="0"/>
                  <wp:wrapNone/>
                  <wp:docPr id="1478060893" name="Picture 1478060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4521" cy="30637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5904C2C8" w14:textId="77777777" w:rsidR="00042AB5" w:rsidRPr="00EB4BA0" w:rsidRDefault="00042AB5"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Click nút này ứng dụng sẽ truy cập vào thư viện  của người dùng.</w:t>
            </w:r>
          </w:p>
          <w:p w14:paraId="26B16898" w14:textId="77777777" w:rsidR="00042AB5" w:rsidRPr="00EB4BA0" w:rsidRDefault="00042AB5"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Người dùng chọn hình ảnh muốn Scan.</w:t>
            </w:r>
          </w:p>
          <w:p w14:paraId="2879F0B2" w14:textId="7F06654F" w:rsidR="00042AB5" w:rsidRPr="00EB4BA0" w:rsidRDefault="00042AB5"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Ứng dụng thực hiện Scan.</w:t>
            </w:r>
          </w:p>
        </w:tc>
      </w:tr>
      <w:tr w:rsidR="00042AB5" w:rsidRPr="00EB4BA0" w14:paraId="39894CBF" w14:textId="77777777" w:rsidTr="003E6AE5">
        <w:tc>
          <w:tcPr>
            <w:cnfStyle w:val="001000000000" w:firstRow="0" w:lastRow="0" w:firstColumn="1" w:lastColumn="0" w:oddVBand="0" w:evenVBand="0" w:oddHBand="0" w:evenHBand="0" w:firstRowFirstColumn="0" w:firstRowLastColumn="0" w:lastRowFirstColumn="0" w:lastRowLastColumn="0"/>
            <w:tcW w:w="1060" w:type="dxa"/>
          </w:tcPr>
          <w:p w14:paraId="3059720F" w14:textId="77777777" w:rsidR="00042AB5" w:rsidRPr="00EB4BA0" w:rsidRDefault="00042AB5" w:rsidP="003E6AE5">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542976" behindDoc="0" locked="0" layoutInCell="1" allowOverlap="1" wp14:anchorId="58F33695" wp14:editId="0581E752">
                  <wp:simplePos x="0" y="0"/>
                  <wp:positionH relativeFrom="column">
                    <wp:posOffset>180802</wp:posOffset>
                  </wp:positionH>
                  <wp:positionV relativeFrom="paragraph">
                    <wp:posOffset>50865</wp:posOffset>
                  </wp:positionV>
                  <wp:extent cx="282699" cy="282699"/>
                  <wp:effectExtent l="0" t="0" r="3175" b="3175"/>
                  <wp:wrapNone/>
                  <wp:docPr id="1478060894" name="Picture 1478060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4170" cy="28417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72797BA5" w14:textId="6C306497" w:rsidR="00042AB5" w:rsidRPr="00EB4BA0" w:rsidRDefault="00042AB5" w:rsidP="008E3C78">
            <w:pPr>
              <w:pStyle w:val="BodyText"/>
              <w:numPr>
                <w:ilvl w:val="0"/>
                <w:numId w:val="7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Đoạn text được scan từ hình ảnh.</w:t>
            </w:r>
          </w:p>
        </w:tc>
      </w:tr>
    </w:tbl>
    <w:p w14:paraId="345C54A6" w14:textId="77777777" w:rsidR="004F19FC" w:rsidRPr="00EB4BA0" w:rsidRDefault="004F19FC">
      <w:pPr>
        <w:rPr>
          <w:b/>
          <w:bCs/>
        </w:rPr>
      </w:pPr>
    </w:p>
    <w:p w14:paraId="5ECC2E96" w14:textId="7F21547C" w:rsidR="002E7B2E" w:rsidRPr="00EB4BA0" w:rsidRDefault="00ED3876" w:rsidP="004C7C91">
      <w:pPr>
        <w:spacing w:line="360" w:lineRule="auto"/>
        <w:jc w:val="both"/>
        <w:outlineLvl w:val="2"/>
        <w:rPr>
          <w:b/>
        </w:rPr>
      </w:pPr>
      <w:bookmarkStart w:id="227" w:name="_Toc105094357"/>
      <w:bookmarkStart w:id="228" w:name="_Toc105157159"/>
      <w:r w:rsidRPr="00EB4BA0">
        <w:rPr>
          <w:b/>
        </w:rPr>
        <w:t>1.16</w:t>
      </w:r>
      <w:r w:rsidR="004C7C91" w:rsidRPr="00EB4BA0">
        <w:rPr>
          <w:b/>
        </w:rPr>
        <w:t xml:space="preserve"> </w:t>
      </w:r>
      <w:r w:rsidR="002E7B2E" w:rsidRPr="00EB4BA0">
        <w:rPr>
          <w:b/>
        </w:rPr>
        <w:t>Trang Ranking</w:t>
      </w:r>
      <w:bookmarkEnd w:id="227"/>
      <w:bookmarkEnd w:id="228"/>
    </w:p>
    <w:p w14:paraId="0236C3F7" w14:textId="77777777" w:rsidR="002E7B2E" w:rsidRPr="00EB4BA0" w:rsidRDefault="002E7B2E" w:rsidP="00577DC5">
      <w:pPr>
        <w:pStyle w:val="ListParagraph"/>
        <w:numPr>
          <w:ilvl w:val="0"/>
          <w:numId w:val="21"/>
        </w:numPr>
      </w:pPr>
      <w:r w:rsidRPr="00EB4BA0">
        <w:t>Ở  trang này sẽ hiển thị bảng xếp hạng điểm của tất cả những người dùng đã chia sẽ điểm số của mình.</w:t>
      </w:r>
    </w:p>
    <w:p w14:paraId="2CF28C1C" w14:textId="3062D4E0" w:rsidR="002E7B2E" w:rsidRPr="00EB4BA0" w:rsidRDefault="002E7B2E" w:rsidP="00577DC5">
      <w:pPr>
        <w:pStyle w:val="ListParagraph"/>
        <w:numPr>
          <w:ilvl w:val="0"/>
          <w:numId w:val="21"/>
        </w:numPr>
      </w:pPr>
      <w:r w:rsidRPr="00EB4BA0">
        <w:t>Điểm số sẽ xếp thứ tự từ cao đến thấp và chỉ lấy 3 người cao nhất trong hệ thống.</w:t>
      </w:r>
    </w:p>
    <w:p w14:paraId="5A8D6B3E" w14:textId="2EF77963" w:rsidR="002E7B2E" w:rsidRPr="00EB4BA0" w:rsidRDefault="002E7B2E" w:rsidP="00577DC5">
      <w:pPr>
        <w:pStyle w:val="ListParagraph"/>
        <w:numPr>
          <w:ilvl w:val="0"/>
          <w:numId w:val="21"/>
        </w:numPr>
      </w:pPr>
      <w:r w:rsidRPr="00EB4BA0">
        <w:t>Bàng xếp hạng sẽ hiện tên tài khoản, điểm số, huy hiệu và thời gian thực hiện bài kiểm tra của người dùng.</w:t>
      </w:r>
    </w:p>
    <w:p w14:paraId="66F885B5" w14:textId="4DA49AD2" w:rsidR="00A2344B" w:rsidRPr="00EB4BA0" w:rsidRDefault="00A2344B" w:rsidP="00A2344B">
      <w:pPr>
        <w:tabs>
          <w:tab w:val="left" w:pos="425"/>
        </w:tabs>
        <w:spacing w:line="360" w:lineRule="auto"/>
        <w:ind w:left="1224"/>
        <w:rPr>
          <w:b/>
          <w:bCs/>
          <w:u w:val="single"/>
        </w:rPr>
      </w:pPr>
      <w:r w:rsidRPr="00EB4BA0">
        <w:rPr>
          <w:b/>
          <w:u w:val="single"/>
        </w:rPr>
        <w:t>Layouts</w:t>
      </w:r>
    </w:p>
    <w:p w14:paraId="2C03DE72" w14:textId="77777777" w:rsidR="00242C19" w:rsidRPr="00EB4BA0" w:rsidRDefault="002E7B2E" w:rsidP="00242C19">
      <w:pPr>
        <w:keepNext/>
        <w:ind w:left="720"/>
        <w:jc w:val="center"/>
      </w:pPr>
      <w:r w:rsidRPr="00EB4BA0">
        <w:rPr>
          <w:noProof/>
        </w:rPr>
        <w:lastRenderedPageBreak/>
        <w:drawing>
          <wp:inline distT="0" distB="0" distL="0" distR="0" wp14:anchorId="47B149ED" wp14:editId="74C7C46B">
            <wp:extent cx="4114701" cy="7204841"/>
            <wp:effectExtent l="0" t="0" r="635" b="0"/>
            <wp:docPr id="175" name="Picture 17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screenshot of a video game&#10;&#10;Description automatically generated with medium confidence"/>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165745" cy="7294218"/>
                    </a:xfrm>
                    <a:prstGeom prst="rect">
                      <a:avLst/>
                    </a:prstGeom>
                    <a:noFill/>
                    <a:ln>
                      <a:noFill/>
                    </a:ln>
                  </pic:spPr>
                </pic:pic>
              </a:graphicData>
            </a:graphic>
          </wp:inline>
        </w:drawing>
      </w:r>
    </w:p>
    <w:p w14:paraId="26382C8D" w14:textId="3A543C26" w:rsidR="003A7FB1" w:rsidRPr="00EB4BA0" w:rsidRDefault="00242C19" w:rsidP="00242C19">
      <w:pPr>
        <w:pStyle w:val="Caption"/>
        <w:jc w:val="center"/>
      </w:pPr>
      <w:bookmarkStart w:id="229" w:name="_Toc105144482"/>
      <w:r w:rsidRPr="00EB4BA0">
        <w:t xml:space="preserve">User Interface </w:t>
      </w:r>
      <w:fldSimple w:instr=" SEQ User_Interface \* ARABIC ">
        <w:r w:rsidRPr="00EB4BA0">
          <w:rPr>
            <w:noProof/>
          </w:rPr>
          <w:t>52</w:t>
        </w:r>
      </w:fldSimple>
      <w:r w:rsidRPr="00EB4BA0">
        <w:t>: Ranking</w:t>
      </w:r>
      <w:bookmarkEnd w:id="229"/>
    </w:p>
    <w:p w14:paraId="25069873" w14:textId="181CDC32" w:rsidR="002E7B2E" w:rsidRPr="00EB4BA0" w:rsidRDefault="002E7B2E" w:rsidP="002E7B2E">
      <w:pPr>
        <w:ind w:left="720"/>
        <w:jc w:val="center"/>
        <w:rPr>
          <w:b/>
          <w:bCs/>
        </w:rPr>
      </w:pPr>
      <w:r w:rsidRPr="00EB4BA0">
        <w:rPr>
          <w:b/>
        </w:rPr>
        <w:br w:type="page"/>
      </w:r>
    </w:p>
    <w:p w14:paraId="2C14FDE1" w14:textId="0C37D957" w:rsidR="008D3B8C" w:rsidRPr="00EB4BA0" w:rsidRDefault="00ED3876" w:rsidP="004C7C91">
      <w:pPr>
        <w:spacing w:line="360" w:lineRule="auto"/>
        <w:jc w:val="both"/>
        <w:outlineLvl w:val="2"/>
        <w:rPr>
          <w:b/>
        </w:rPr>
      </w:pPr>
      <w:bookmarkStart w:id="230" w:name="_Toc105094358"/>
      <w:bookmarkStart w:id="231" w:name="_Toc105157160"/>
      <w:r w:rsidRPr="00EB4BA0">
        <w:rPr>
          <w:b/>
        </w:rPr>
        <w:lastRenderedPageBreak/>
        <w:t>1.17</w:t>
      </w:r>
      <w:r w:rsidR="009961BF" w:rsidRPr="00EB4BA0">
        <w:rPr>
          <w:b/>
        </w:rPr>
        <w:t xml:space="preserve"> </w:t>
      </w:r>
      <w:r w:rsidR="00FE56A3" w:rsidRPr="00EB4BA0">
        <w:rPr>
          <w:b/>
        </w:rPr>
        <w:t>Trang Report Problem</w:t>
      </w:r>
      <w:bookmarkEnd w:id="230"/>
      <w:bookmarkEnd w:id="231"/>
    </w:p>
    <w:p w14:paraId="6411D316" w14:textId="201F2A47" w:rsidR="00FE56A3" w:rsidRPr="00EB4BA0" w:rsidRDefault="00717A9A" w:rsidP="00577DC5">
      <w:pPr>
        <w:pStyle w:val="ListParagraph"/>
        <w:numPr>
          <w:ilvl w:val="0"/>
          <w:numId w:val="22"/>
        </w:numPr>
        <w:spacing w:line="360" w:lineRule="auto"/>
        <w:jc w:val="both"/>
      </w:pPr>
      <w:r w:rsidRPr="00EB4BA0">
        <w:t>Trong quá trình sử dụ</w:t>
      </w:r>
      <w:r w:rsidR="0045533F" w:rsidRPr="00EB4BA0">
        <w:t>ng ứng</w:t>
      </w:r>
      <w:r w:rsidRPr="00EB4BA0">
        <w:t xml:space="preserve"> dụng nếu có gặp bất kỳ lỗi nào n</w:t>
      </w:r>
      <w:r w:rsidR="00FE56A3" w:rsidRPr="00EB4BA0">
        <w:t>gười dùng</w:t>
      </w:r>
      <w:r w:rsidRPr="00EB4BA0">
        <w:t xml:space="preserve"> có thể vào chức năng Report Problem để</w:t>
      </w:r>
      <w:r w:rsidR="00FE56A3" w:rsidRPr="00EB4BA0">
        <w:t xml:space="preserve"> báo cáo vấn đề của app đến Admin.</w:t>
      </w:r>
    </w:p>
    <w:p w14:paraId="3AD5C1F2" w14:textId="18665D83" w:rsidR="00717A9A" w:rsidRPr="00EB4BA0" w:rsidRDefault="00717A9A" w:rsidP="00577DC5">
      <w:pPr>
        <w:pStyle w:val="ListParagraph"/>
        <w:numPr>
          <w:ilvl w:val="0"/>
          <w:numId w:val="22"/>
        </w:numPr>
        <w:spacing w:line="360" w:lineRule="auto"/>
        <w:jc w:val="both"/>
      </w:pPr>
      <w:r w:rsidRPr="00EB4BA0">
        <w:t>Có 3 lựa chọn lỗi người dùng có thể báo cáo:</w:t>
      </w:r>
    </w:p>
    <w:p w14:paraId="2A1E2A35" w14:textId="46869EFF" w:rsidR="00717A9A" w:rsidRPr="00EB4BA0" w:rsidRDefault="00717A9A" w:rsidP="00577DC5">
      <w:pPr>
        <w:pStyle w:val="ListParagraph"/>
        <w:numPr>
          <w:ilvl w:val="0"/>
          <w:numId w:val="23"/>
        </w:numPr>
        <w:spacing w:line="360" w:lineRule="auto"/>
        <w:jc w:val="both"/>
      </w:pPr>
      <w:r w:rsidRPr="00EB4BA0">
        <w:t>Update Qusetion</w:t>
      </w:r>
    </w:p>
    <w:p w14:paraId="358E77FA" w14:textId="27FB99D3" w:rsidR="00717A9A" w:rsidRPr="00EB4BA0" w:rsidRDefault="00717A9A" w:rsidP="00577DC5">
      <w:pPr>
        <w:pStyle w:val="ListParagraph"/>
        <w:numPr>
          <w:ilvl w:val="0"/>
          <w:numId w:val="23"/>
        </w:numPr>
        <w:spacing w:line="360" w:lineRule="auto"/>
        <w:jc w:val="both"/>
      </w:pPr>
      <w:r w:rsidRPr="00EB4BA0">
        <w:t>Error during playing</w:t>
      </w:r>
    </w:p>
    <w:p w14:paraId="00EE540F" w14:textId="3ED4396A" w:rsidR="00717A9A" w:rsidRPr="00EB4BA0" w:rsidRDefault="00717A9A" w:rsidP="00577DC5">
      <w:pPr>
        <w:pStyle w:val="ListParagraph"/>
        <w:numPr>
          <w:ilvl w:val="0"/>
          <w:numId w:val="23"/>
        </w:numPr>
        <w:spacing w:line="360" w:lineRule="auto"/>
        <w:jc w:val="both"/>
      </w:pPr>
      <w:r w:rsidRPr="00EB4BA0">
        <w:t>Error Score</w:t>
      </w:r>
    </w:p>
    <w:p w14:paraId="6EAB6A27" w14:textId="4A619CE2" w:rsidR="00A2344B" w:rsidRPr="00EB4BA0" w:rsidRDefault="00A2344B" w:rsidP="00A2344B">
      <w:pPr>
        <w:tabs>
          <w:tab w:val="left" w:pos="425"/>
        </w:tabs>
        <w:spacing w:line="360" w:lineRule="auto"/>
        <w:ind w:left="1224"/>
        <w:rPr>
          <w:b/>
          <w:bCs/>
          <w:u w:val="single"/>
        </w:rPr>
      </w:pPr>
      <w:r w:rsidRPr="00EB4BA0">
        <w:rPr>
          <w:b/>
          <w:u w:val="single"/>
        </w:rPr>
        <w:t>Layouts</w:t>
      </w:r>
    </w:p>
    <w:p w14:paraId="48E35983" w14:textId="77777777" w:rsidR="00242C19" w:rsidRPr="00EB4BA0" w:rsidRDefault="002E7B2E" w:rsidP="00242C19">
      <w:pPr>
        <w:keepNext/>
        <w:jc w:val="center"/>
      </w:pPr>
      <w:r w:rsidRPr="00EB4BA0">
        <w:rPr>
          <w:noProof/>
        </w:rPr>
        <w:drawing>
          <wp:inline distT="0" distB="0" distL="0" distR="0" wp14:anchorId="51C74757" wp14:editId="171F9E01">
            <wp:extent cx="3875272" cy="5007935"/>
            <wp:effectExtent l="0" t="0" r="0" b="2540"/>
            <wp:docPr id="173" name="Picture 1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899774" cy="5039599"/>
                    </a:xfrm>
                    <a:prstGeom prst="rect">
                      <a:avLst/>
                    </a:prstGeom>
                    <a:noFill/>
                    <a:ln>
                      <a:noFill/>
                    </a:ln>
                  </pic:spPr>
                </pic:pic>
              </a:graphicData>
            </a:graphic>
          </wp:inline>
        </w:drawing>
      </w:r>
    </w:p>
    <w:p w14:paraId="2DA6597C" w14:textId="7F064677" w:rsidR="006E49F0" w:rsidRPr="00EB4BA0" w:rsidRDefault="00242C19" w:rsidP="00242C19">
      <w:pPr>
        <w:pStyle w:val="Caption"/>
        <w:jc w:val="center"/>
      </w:pPr>
      <w:bookmarkStart w:id="232" w:name="_Toc105144483"/>
      <w:r w:rsidRPr="00EB4BA0">
        <w:t xml:space="preserve">User Interface </w:t>
      </w:r>
      <w:fldSimple w:instr=" SEQ User_Interface \* ARABIC ">
        <w:r w:rsidRPr="00EB4BA0">
          <w:rPr>
            <w:noProof/>
          </w:rPr>
          <w:t>53</w:t>
        </w:r>
      </w:fldSimple>
      <w:r w:rsidRPr="00EB4BA0">
        <w:t>: Report Problem</w:t>
      </w:r>
      <w:bookmarkEnd w:id="232"/>
    </w:p>
    <w:p w14:paraId="5B36FBD5" w14:textId="3BDD2377" w:rsidR="00717A9A" w:rsidRPr="00EB4BA0" w:rsidRDefault="002E7B2E" w:rsidP="0045533F">
      <w:pPr>
        <w:jc w:val="center"/>
      </w:pPr>
      <w:r w:rsidRPr="00EB4BA0">
        <w:br w:type="page"/>
      </w:r>
    </w:p>
    <w:p w14:paraId="5A122C6C" w14:textId="549A5A98" w:rsidR="00FE56A3" w:rsidRPr="00EB4BA0" w:rsidRDefault="00ED3876" w:rsidP="009961BF">
      <w:pPr>
        <w:spacing w:line="360" w:lineRule="auto"/>
        <w:jc w:val="both"/>
        <w:outlineLvl w:val="2"/>
        <w:rPr>
          <w:b/>
        </w:rPr>
      </w:pPr>
      <w:bookmarkStart w:id="233" w:name="_Toc105094359"/>
      <w:bookmarkStart w:id="234" w:name="_Toc105157161"/>
      <w:r w:rsidRPr="00EB4BA0">
        <w:rPr>
          <w:b/>
        </w:rPr>
        <w:lastRenderedPageBreak/>
        <w:t>1.18</w:t>
      </w:r>
      <w:r w:rsidR="009961BF" w:rsidRPr="00EB4BA0">
        <w:rPr>
          <w:b/>
        </w:rPr>
        <w:t xml:space="preserve">  </w:t>
      </w:r>
      <w:r w:rsidR="00FE56A3" w:rsidRPr="00EB4BA0">
        <w:rPr>
          <w:b/>
        </w:rPr>
        <w:t>Chức năng Feedback</w:t>
      </w:r>
      <w:bookmarkEnd w:id="233"/>
      <w:bookmarkEnd w:id="234"/>
    </w:p>
    <w:p w14:paraId="0800C5AC" w14:textId="7F11C2C8" w:rsidR="00FE56A3" w:rsidRPr="00EB4BA0" w:rsidRDefault="00FE56A3" w:rsidP="00577DC5">
      <w:pPr>
        <w:pStyle w:val="ListParagraph"/>
        <w:numPr>
          <w:ilvl w:val="0"/>
          <w:numId w:val="24"/>
        </w:numPr>
        <w:spacing w:line="360" w:lineRule="auto"/>
        <w:jc w:val="both"/>
      </w:pPr>
      <w:r w:rsidRPr="00EB4BA0">
        <w:t>Người dùng gửi đánh giá ứng dụng đến Admin.</w:t>
      </w:r>
    </w:p>
    <w:p w14:paraId="00FB0176" w14:textId="6E004E12" w:rsidR="00FE56A3" w:rsidRPr="00EB4BA0" w:rsidRDefault="00ED3876" w:rsidP="00EC7423">
      <w:pPr>
        <w:pStyle w:val="Heading3"/>
        <w:rPr>
          <w:rFonts w:ascii="Times New Roman" w:hAnsi="Times New Roman"/>
        </w:rPr>
      </w:pPr>
      <w:bookmarkStart w:id="235" w:name="_Toc105094360"/>
      <w:bookmarkStart w:id="236" w:name="_Toc105157162"/>
      <w:r w:rsidRPr="00EB4BA0">
        <w:rPr>
          <w:rFonts w:ascii="Times New Roman" w:hAnsi="Times New Roman"/>
        </w:rPr>
        <w:t>1.19</w:t>
      </w:r>
      <w:r w:rsidR="009961BF" w:rsidRPr="00EB4BA0">
        <w:rPr>
          <w:rFonts w:ascii="Times New Roman" w:hAnsi="Times New Roman"/>
        </w:rPr>
        <w:t xml:space="preserve"> </w:t>
      </w:r>
      <w:r w:rsidR="0012732D" w:rsidRPr="00EB4BA0">
        <w:rPr>
          <w:rFonts w:ascii="Times New Roman" w:hAnsi="Times New Roman"/>
        </w:rPr>
        <w:t>Privacy Policy</w:t>
      </w:r>
      <w:bookmarkEnd w:id="235"/>
      <w:bookmarkEnd w:id="236"/>
    </w:p>
    <w:p w14:paraId="69215BD9" w14:textId="17252B30" w:rsidR="0012732D" w:rsidRPr="00EB4BA0" w:rsidRDefault="00DF2292" w:rsidP="00577DC5">
      <w:pPr>
        <w:pStyle w:val="ListParagraph"/>
        <w:numPr>
          <w:ilvl w:val="0"/>
          <w:numId w:val="24"/>
        </w:numPr>
        <w:spacing w:line="360" w:lineRule="auto"/>
        <w:jc w:val="both"/>
      </w:pPr>
      <w:r w:rsidRPr="00EB4BA0">
        <w:t>Ở  trang này n</w:t>
      </w:r>
      <w:r w:rsidR="0012732D" w:rsidRPr="00EB4BA0">
        <w:t xml:space="preserve">gười dùng </w:t>
      </w:r>
      <w:r w:rsidR="002103FC" w:rsidRPr="00EB4BA0">
        <w:t>xem các chính sách bảo mật của ứng dụng.</w:t>
      </w:r>
    </w:p>
    <w:p w14:paraId="07F6839E" w14:textId="0AE55CE8" w:rsidR="00A2344B" w:rsidRPr="00EB4BA0" w:rsidRDefault="00A2344B" w:rsidP="00A2344B">
      <w:pPr>
        <w:tabs>
          <w:tab w:val="left" w:pos="425"/>
        </w:tabs>
        <w:spacing w:line="360" w:lineRule="auto"/>
        <w:ind w:left="1224"/>
        <w:rPr>
          <w:b/>
          <w:bCs/>
          <w:u w:val="single"/>
        </w:rPr>
      </w:pPr>
      <w:r w:rsidRPr="00EB4BA0">
        <w:rPr>
          <w:b/>
          <w:u w:val="single"/>
        </w:rPr>
        <w:t>Layouts</w:t>
      </w:r>
    </w:p>
    <w:p w14:paraId="58A82ECF" w14:textId="77777777" w:rsidR="00242C19" w:rsidRPr="00EB4BA0" w:rsidRDefault="00DF2292" w:rsidP="00242C19">
      <w:pPr>
        <w:keepNext/>
        <w:spacing w:line="360" w:lineRule="auto"/>
        <w:ind w:left="792"/>
        <w:jc w:val="center"/>
      </w:pPr>
      <w:r w:rsidRPr="00EB4BA0">
        <w:rPr>
          <w:noProof/>
        </w:rPr>
        <w:drawing>
          <wp:inline distT="0" distB="0" distL="0" distR="0" wp14:anchorId="44A87A7E" wp14:editId="2306B3A0">
            <wp:extent cx="3507105" cy="5445457"/>
            <wp:effectExtent l="0" t="0" r="0" b="3175"/>
            <wp:docPr id="1478060544" name="Picture 14780605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0544" name="Picture 1478060544" descr="Text&#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21668" cy="5468069"/>
                    </a:xfrm>
                    <a:prstGeom prst="rect">
                      <a:avLst/>
                    </a:prstGeom>
                    <a:noFill/>
                    <a:ln>
                      <a:noFill/>
                    </a:ln>
                  </pic:spPr>
                </pic:pic>
              </a:graphicData>
            </a:graphic>
          </wp:inline>
        </w:drawing>
      </w:r>
    </w:p>
    <w:p w14:paraId="7054CEA2" w14:textId="39A0D553" w:rsidR="006E49F0" w:rsidRPr="00EB4BA0" w:rsidRDefault="00242C19" w:rsidP="00242C19">
      <w:pPr>
        <w:pStyle w:val="Caption"/>
        <w:ind w:firstLine="720"/>
        <w:jc w:val="center"/>
      </w:pPr>
      <w:bookmarkStart w:id="237" w:name="_Toc105144484"/>
      <w:r w:rsidRPr="00EB4BA0">
        <w:t xml:space="preserve">User Interface </w:t>
      </w:r>
      <w:fldSimple w:instr=" SEQ User_Interface \* ARABIC ">
        <w:r w:rsidRPr="00EB4BA0">
          <w:rPr>
            <w:noProof/>
          </w:rPr>
          <w:t>54</w:t>
        </w:r>
      </w:fldSimple>
      <w:r w:rsidRPr="00EB4BA0">
        <w:t>: Privacy Policy</w:t>
      </w:r>
      <w:bookmarkEnd w:id="237"/>
    </w:p>
    <w:p w14:paraId="165D1C7E" w14:textId="7C787161" w:rsidR="00B42BE8" w:rsidRPr="00EB4BA0" w:rsidRDefault="00B42BE8" w:rsidP="006E49F0">
      <w:pPr>
        <w:spacing w:line="360" w:lineRule="auto"/>
      </w:pPr>
    </w:p>
    <w:p w14:paraId="7132C869" w14:textId="40BBAC39" w:rsidR="002103FC" w:rsidRPr="00EB4BA0" w:rsidRDefault="00B42BE8" w:rsidP="00EC7423">
      <w:pPr>
        <w:pStyle w:val="Heading3"/>
        <w:rPr>
          <w:rFonts w:ascii="Times New Roman" w:hAnsi="Times New Roman"/>
        </w:rPr>
      </w:pPr>
      <w:bookmarkStart w:id="238" w:name="_Toc105094361"/>
      <w:bookmarkStart w:id="239" w:name="_Toc105157163"/>
      <w:r w:rsidRPr="00EB4BA0">
        <w:rPr>
          <w:rFonts w:ascii="Times New Roman" w:hAnsi="Times New Roman"/>
        </w:rPr>
        <w:lastRenderedPageBreak/>
        <w:t>1</w:t>
      </w:r>
      <w:r w:rsidR="00ED3876" w:rsidRPr="00EB4BA0">
        <w:rPr>
          <w:rFonts w:ascii="Times New Roman" w:hAnsi="Times New Roman"/>
        </w:rPr>
        <w:t>.20</w:t>
      </w:r>
      <w:r w:rsidR="00EC7423" w:rsidRPr="00EB4BA0">
        <w:rPr>
          <w:rFonts w:ascii="Times New Roman" w:hAnsi="Times New Roman"/>
        </w:rPr>
        <w:t xml:space="preserve"> </w:t>
      </w:r>
      <w:r w:rsidR="00A526CE" w:rsidRPr="00EB4BA0">
        <w:rPr>
          <w:rFonts w:ascii="Times New Roman" w:hAnsi="Times New Roman"/>
        </w:rPr>
        <w:t xml:space="preserve">Trang </w:t>
      </w:r>
      <w:r w:rsidR="005C332A" w:rsidRPr="00EB4BA0">
        <w:rPr>
          <w:rFonts w:ascii="Times New Roman" w:hAnsi="Times New Roman"/>
        </w:rPr>
        <w:t>Sign Out</w:t>
      </w:r>
      <w:bookmarkEnd w:id="238"/>
      <w:bookmarkEnd w:id="239"/>
    </w:p>
    <w:p w14:paraId="6CE3A4D8" w14:textId="1E3AE6B4" w:rsidR="00A2344B" w:rsidRPr="00EB4BA0" w:rsidRDefault="00A2344B" w:rsidP="00A2344B">
      <w:pPr>
        <w:tabs>
          <w:tab w:val="left" w:pos="425"/>
        </w:tabs>
        <w:spacing w:line="360" w:lineRule="auto"/>
        <w:ind w:left="1224"/>
        <w:rPr>
          <w:b/>
          <w:bCs/>
          <w:u w:val="single"/>
        </w:rPr>
      </w:pPr>
      <w:r w:rsidRPr="00EB4BA0">
        <w:rPr>
          <w:b/>
          <w:u w:val="single"/>
        </w:rPr>
        <w:t>Layouts</w:t>
      </w:r>
    </w:p>
    <w:p w14:paraId="4C5D49AE" w14:textId="77777777" w:rsidR="00242C19" w:rsidRPr="00EB4BA0" w:rsidRDefault="00A2344B" w:rsidP="00242C19">
      <w:pPr>
        <w:keepNext/>
        <w:spacing w:line="360" w:lineRule="auto"/>
        <w:ind w:left="792"/>
        <w:jc w:val="center"/>
      </w:pPr>
      <w:r w:rsidRPr="00EB4BA0">
        <w:rPr>
          <w:noProof/>
        </w:rPr>
        <mc:AlternateContent>
          <mc:Choice Requires="wps">
            <w:drawing>
              <wp:anchor distT="0" distB="0" distL="114300" distR="114300" simplePos="0" relativeHeight="252110848" behindDoc="0" locked="0" layoutInCell="1" allowOverlap="1" wp14:anchorId="75D4F89A" wp14:editId="763B5820">
                <wp:simplePos x="0" y="0"/>
                <wp:positionH relativeFrom="column">
                  <wp:posOffset>5252484</wp:posOffset>
                </wp:positionH>
                <wp:positionV relativeFrom="paragraph">
                  <wp:posOffset>4181977</wp:posOffset>
                </wp:positionV>
                <wp:extent cx="1045441" cy="1131038"/>
                <wp:effectExtent l="0" t="0" r="21590" b="12065"/>
                <wp:wrapNone/>
                <wp:docPr id="1478060580" name="Text Box 1478060580"/>
                <wp:cNvGraphicFramePr/>
                <a:graphic xmlns:a="http://schemas.openxmlformats.org/drawingml/2006/main">
                  <a:graphicData uri="http://schemas.microsoft.com/office/word/2010/wordprocessingShape">
                    <wps:wsp>
                      <wps:cNvSpPr txBox="1"/>
                      <wps:spPr>
                        <a:xfrm>
                          <a:off x="0" y="0"/>
                          <a:ext cx="1045441" cy="1131038"/>
                        </a:xfrm>
                        <a:prstGeom prst="rect">
                          <a:avLst/>
                        </a:prstGeom>
                        <a:solidFill>
                          <a:schemeClr val="lt1"/>
                        </a:solidFill>
                        <a:ln w="6350">
                          <a:solidFill>
                            <a:prstClr val="black"/>
                          </a:solidFill>
                        </a:ln>
                      </wps:spPr>
                      <wps:txbx>
                        <w:txbxContent>
                          <w:p w14:paraId="140E2308" w14:textId="179BF460" w:rsidR="00ED3876" w:rsidRDefault="00ED3876">
                            <w:r>
                              <w:t>Đăng xuất khỏi tài khoản, quay về trang đợi.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D4F89A" id="Text Box 1478060580" o:spid="_x0000_s1036" type="#_x0000_t202" style="position:absolute;left:0;text-align:left;margin-left:413.6pt;margin-top:329.3pt;width:82.3pt;height:89.05pt;z-index:252110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" fillcolor="white [3201]" strokeweight=".5pt">
                <v:textbox>
                  <w:txbxContent>
                    <w:p w14:paraId="140E2308" w14:textId="179BF460" w:rsidR="00ED3876" w:rsidRDefault="00ED3876">
                      <w:r>
                        <w:t>Đăng xuất khỏi tài khoản, quay về trang đợi.</w:t>
                      </w:r>
                    </w:p>
                  </w:txbxContent>
                </v:textbox>
              </v:shape>
            </w:pict>
          </mc:Fallback>
        </mc:AlternateContent>
      </w:r>
      <w:r w:rsidRPr="00EB4BA0">
        <w:rPr>
          <w:noProof/>
        </w:rPr>
        <mc:AlternateContent>
          <mc:Choice Requires="wps">
            <w:drawing>
              <wp:anchor distT="0" distB="0" distL="114300" distR="114300" simplePos="0" relativeHeight="252109824" behindDoc="0" locked="0" layoutInCell="1" allowOverlap="1" wp14:anchorId="65FA2079" wp14:editId="323CFF03">
                <wp:simplePos x="0" y="0"/>
                <wp:positionH relativeFrom="column">
                  <wp:posOffset>4797631</wp:posOffset>
                </wp:positionH>
                <wp:positionV relativeFrom="paragraph">
                  <wp:posOffset>4725480</wp:posOffset>
                </wp:positionV>
                <wp:extent cx="451263" cy="665019"/>
                <wp:effectExtent l="0" t="38100" r="63500" b="20955"/>
                <wp:wrapNone/>
                <wp:docPr id="1478060579" name="Straight Arrow Connector 1478060579"/>
                <wp:cNvGraphicFramePr/>
                <a:graphic xmlns:a="http://schemas.openxmlformats.org/drawingml/2006/main">
                  <a:graphicData uri="http://schemas.microsoft.com/office/word/2010/wordprocessingShape">
                    <wps:wsp>
                      <wps:cNvCnPr/>
                      <wps:spPr>
                        <a:xfrm flipV="1">
                          <a:off x="0" y="0"/>
                          <a:ext cx="451263" cy="6650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51D6F6" id="Straight Arrow Connector 1478060579" o:spid="_x0000_s1026" type="#_x0000_t32" style="position:absolute;margin-left:377.75pt;margin-top:372.1pt;width:35.55pt;height:52.35pt;flip:y;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" strokecolor="#4579b8 [3044]">
                <v:stroke endarrow="block"/>
              </v:shape>
            </w:pict>
          </mc:Fallback>
        </mc:AlternateContent>
      </w:r>
      <w:r w:rsidRPr="00EB4BA0">
        <w:rPr>
          <w:noProof/>
        </w:rPr>
        <mc:AlternateContent>
          <mc:Choice Requires="wps">
            <w:drawing>
              <wp:anchor distT="0" distB="0" distL="114300" distR="114300" simplePos="0" relativeHeight="252108800" behindDoc="0" locked="0" layoutInCell="1" allowOverlap="1" wp14:anchorId="5EBE8E22" wp14:editId="17D9504B">
                <wp:simplePos x="0" y="0"/>
                <wp:positionH relativeFrom="column">
                  <wp:posOffset>-409565</wp:posOffset>
                </wp:positionH>
                <wp:positionV relativeFrom="paragraph">
                  <wp:posOffset>5013372</wp:posOffset>
                </wp:positionV>
                <wp:extent cx="1270335" cy="638630"/>
                <wp:effectExtent l="0" t="0" r="25400" b="28575"/>
                <wp:wrapNone/>
                <wp:docPr id="1478060578" name="Text Box 1478060578"/>
                <wp:cNvGraphicFramePr/>
                <a:graphic xmlns:a="http://schemas.openxmlformats.org/drawingml/2006/main">
                  <a:graphicData uri="http://schemas.microsoft.com/office/word/2010/wordprocessingShape">
                    <wps:wsp>
                      <wps:cNvSpPr txBox="1"/>
                      <wps:spPr>
                        <a:xfrm>
                          <a:off x="0" y="0"/>
                          <a:ext cx="1270335" cy="638630"/>
                        </a:xfrm>
                        <a:prstGeom prst="rect">
                          <a:avLst/>
                        </a:prstGeom>
                        <a:solidFill>
                          <a:schemeClr val="lt1"/>
                        </a:solidFill>
                        <a:ln w="6350">
                          <a:solidFill>
                            <a:prstClr val="black"/>
                          </a:solidFill>
                        </a:ln>
                      </wps:spPr>
                      <wps:txbx>
                        <w:txbxContent>
                          <w:p w14:paraId="1F2725FB" w14:textId="276ED7D6" w:rsidR="00ED3876" w:rsidRDefault="00ED3876">
                            <w:r>
                              <w:t>Quay lại trang 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E8E22" id="Text Box 1478060578" o:spid="_x0000_s1037" type="#_x0000_t202" style="position:absolute;left:0;text-align:left;margin-left:-32.25pt;margin-top:394.75pt;width:100.05pt;height:50.3pt;z-index:252108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" fillcolor="white [3201]" strokeweight=".5pt">
                <v:textbox>
                  <w:txbxContent>
                    <w:p w14:paraId="1F2725FB" w14:textId="276ED7D6" w:rsidR="00ED3876" w:rsidRDefault="00ED3876">
                      <w:r>
                        <w:t>Quay lại trang home.</w:t>
                      </w:r>
                    </w:p>
                  </w:txbxContent>
                </v:textbox>
              </v:shape>
            </w:pict>
          </mc:Fallback>
        </mc:AlternateContent>
      </w:r>
      <w:r w:rsidRPr="00EB4BA0">
        <w:rPr>
          <w:noProof/>
        </w:rPr>
        <mc:AlternateContent>
          <mc:Choice Requires="wps">
            <w:drawing>
              <wp:anchor distT="0" distB="0" distL="114300" distR="114300" simplePos="0" relativeHeight="252107776" behindDoc="0" locked="0" layoutInCell="1" allowOverlap="1" wp14:anchorId="4DD92E15" wp14:editId="7D62A3D3">
                <wp:simplePos x="0" y="0"/>
                <wp:positionH relativeFrom="column">
                  <wp:posOffset>890337</wp:posOffset>
                </wp:positionH>
                <wp:positionV relativeFrom="paragraph">
                  <wp:posOffset>5315184</wp:posOffset>
                </wp:positionV>
                <wp:extent cx="962526" cy="192505"/>
                <wp:effectExtent l="19050" t="57150" r="47625" b="74295"/>
                <wp:wrapNone/>
                <wp:docPr id="1478060577" name="Straight Arrow Connector 1478060577"/>
                <wp:cNvGraphicFramePr/>
                <a:graphic xmlns:a="http://schemas.openxmlformats.org/drawingml/2006/main">
                  <a:graphicData uri="http://schemas.microsoft.com/office/word/2010/wordprocessingShape">
                    <wps:wsp>
                      <wps:cNvCnPr/>
                      <wps:spPr>
                        <a:xfrm flipH="1" flipV="1">
                          <a:off x="0" y="0"/>
                          <a:ext cx="962526" cy="19250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49DF8D" id="Straight Arrow Connector 1478060577" o:spid="_x0000_s1026" type="#_x0000_t32" style="position:absolute;margin-left:70.1pt;margin-top:418.5pt;width:75.8pt;height:15.15pt;flip:x y;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" strokecolor="#4579b8 [3044]">
                <v:stroke startarrow="block" endarrow="block"/>
              </v:shape>
            </w:pict>
          </mc:Fallback>
        </mc:AlternateContent>
      </w:r>
      <w:r w:rsidR="005C332A" w:rsidRPr="00EB4BA0">
        <w:rPr>
          <w:noProof/>
        </w:rPr>
        <w:drawing>
          <wp:inline distT="0" distB="0" distL="0" distR="0" wp14:anchorId="1572EFE9" wp14:editId="2E864856">
            <wp:extent cx="3546933" cy="6053959"/>
            <wp:effectExtent l="0" t="0" r="0" b="4445"/>
            <wp:docPr id="1478060545" name="Picture 14780605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0545" name="Picture 1478060545" descr="Graphical user interface, application&#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49149" cy="6057742"/>
                    </a:xfrm>
                    <a:prstGeom prst="rect">
                      <a:avLst/>
                    </a:prstGeom>
                    <a:noFill/>
                    <a:ln>
                      <a:noFill/>
                    </a:ln>
                  </pic:spPr>
                </pic:pic>
              </a:graphicData>
            </a:graphic>
          </wp:inline>
        </w:drawing>
      </w:r>
    </w:p>
    <w:p w14:paraId="4CFBBA23" w14:textId="08DC04FB" w:rsidR="006E49F0" w:rsidRPr="00EB4BA0" w:rsidRDefault="00242C19" w:rsidP="00242C19">
      <w:pPr>
        <w:pStyle w:val="Caption"/>
        <w:jc w:val="center"/>
      </w:pPr>
      <w:bookmarkStart w:id="240" w:name="_Toc105144485"/>
      <w:r w:rsidRPr="00EB4BA0">
        <w:t xml:space="preserve">User Interface </w:t>
      </w:r>
      <w:fldSimple w:instr=" SEQ User_Interface \* ARABIC ">
        <w:r w:rsidRPr="00EB4BA0">
          <w:rPr>
            <w:noProof/>
          </w:rPr>
          <w:t>55</w:t>
        </w:r>
      </w:fldSimple>
      <w:r w:rsidRPr="00EB4BA0">
        <w:t>: Sign Out</w:t>
      </w:r>
      <w:bookmarkEnd w:id="240"/>
    </w:p>
    <w:p w14:paraId="13C17EB8" w14:textId="77777777" w:rsidR="005C332A" w:rsidRPr="00EB4BA0" w:rsidRDefault="005C332A">
      <w:pPr>
        <w:rPr>
          <w:b/>
          <w:bCs/>
        </w:rPr>
      </w:pPr>
      <w:r w:rsidRPr="00EB4BA0">
        <w:rPr>
          <w:b/>
        </w:rPr>
        <w:br w:type="page"/>
      </w:r>
    </w:p>
    <w:p w14:paraId="0AEA581B" w14:textId="5699DED5" w:rsidR="005C332A" w:rsidRPr="00EB4BA0" w:rsidRDefault="00B42BE8" w:rsidP="00EC7423">
      <w:pPr>
        <w:pStyle w:val="Heading3"/>
        <w:rPr>
          <w:rFonts w:ascii="Times New Roman" w:hAnsi="Times New Roman"/>
        </w:rPr>
      </w:pPr>
      <w:bookmarkStart w:id="241" w:name="_Toc105094362"/>
      <w:bookmarkStart w:id="242" w:name="_Toc105157164"/>
      <w:r w:rsidRPr="00EB4BA0">
        <w:rPr>
          <w:rFonts w:ascii="Times New Roman" w:hAnsi="Times New Roman"/>
        </w:rPr>
        <w:lastRenderedPageBreak/>
        <w:t>1</w:t>
      </w:r>
      <w:r w:rsidR="00ED3876" w:rsidRPr="00EB4BA0">
        <w:rPr>
          <w:rFonts w:ascii="Times New Roman" w:hAnsi="Times New Roman"/>
        </w:rPr>
        <w:t>.21</w:t>
      </w:r>
      <w:r w:rsidR="00BD2083" w:rsidRPr="00EB4BA0">
        <w:rPr>
          <w:rFonts w:ascii="Times New Roman" w:hAnsi="Times New Roman"/>
        </w:rPr>
        <w:t xml:space="preserve"> </w:t>
      </w:r>
      <w:r w:rsidR="005C332A" w:rsidRPr="00EB4BA0">
        <w:rPr>
          <w:rFonts w:ascii="Times New Roman" w:hAnsi="Times New Roman"/>
        </w:rPr>
        <w:t>Trang About Us</w:t>
      </w:r>
      <w:bookmarkEnd w:id="241"/>
      <w:bookmarkEnd w:id="242"/>
    </w:p>
    <w:p w14:paraId="618825F3" w14:textId="54B14CB3" w:rsidR="005C332A" w:rsidRPr="00EB4BA0" w:rsidRDefault="005C332A" w:rsidP="005C332A">
      <w:pPr>
        <w:spacing w:line="360" w:lineRule="auto"/>
        <w:jc w:val="both"/>
      </w:pPr>
      <w:r w:rsidRPr="00EB4BA0">
        <w:t>Ở trang này có nhiều đường Link giúp người dùng liện hệ với nhà phát triển ứng dụng.</w:t>
      </w:r>
    </w:p>
    <w:p w14:paraId="30D8498B" w14:textId="718D6231" w:rsidR="00A2344B" w:rsidRPr="00EB4BA0" w:rsidRDefault="00A2344B" w:rsidP="00A2344B">
      <w:pPr>
        <w:tabs>
          <w:tab w:val="left" w:pos="425"/>
        </w:tabs>
        <w:spacing w:line="360" w:lineRule="auto"/>
        <w:ind w:left="1224"/>
        <w:rPr>
          <w:b/>
          <w:bCs/>
          <w:u w:val="single"/>
        </w:rPr>
      </w:pPr>
      <w:bookmarkStart w:id="243" w:name="OLE_LINK5"/>
      <w:r w:rsidRPr="00EB4BA0">
        <w:rPr>
          <w:b/>
          <w:u w:val="single"/>
        </w:rPr>
        <w:t>Layouts</w:t>
      </w:r>
    </w:p>
    <w:bookmarkEnd w:id="243"/>
    <w:p w14:paraId="05BC859F" w14:textId="77777777" w:rsidR="00242C19" w:rsidRPr="00EB4BA0" w:rsidRDefault="005C332A" w:rsidP="00242C19">
      <w:pPr>
        <w:keepNext/>
        <w:spacing w:line="360" w:lineRule="auto"/>
        <w:jc w:val="center"/>
      </w:pPr>
      <w:r w:rsidRPr="00EB4BA0">
        <w:rPr>
          <w:noProof/>
        </w:rPr>
        <w:drawing>
          <wp:inline distT="0" distB="0" distL="0" distR="0" wp14:anchorId="238DBCDE" wp14:editId="1D4F1198">
            <wp:extent cx="3499485" cy="5423338"/>
            <wp:effectExtent l="0" t="0" r="5715" b="6350"/>
            <wp:docPr id="1478060546" name="Picture 14780605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0546" name="Picture 1478060546" descr="Graphical user interface, application&#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504413" cy="5430975"/>
                    </a:xfrm>
                    <a:prstGeom prst="rect">
                      <a:avLst/>
                    </a:prstGeom>
                    <a:noFill/>
                    <a:ln>
                      <a:noFill/>
                    </a:ln>
                  </pic:spPr>
                </pic:pic>
              </a:graphicData>
            </a:graphic>
          </wp:inline>
        </w:drawing>
      </w:r>
    </w:p>
    <w:p w14:paraId="11CCB3E1" w14:textId="6AE8A498" w:rsidR="006E49F0" w:rsidRPr="00EB4BA0" w:rsidRDefault="00242C19" w:rsidP="00242C19">
      <w:pPr>
        <w:pStyle w:val="Caption"/>
        <w:jc w:val="center"/>
      </w:pPr>
      <w:bookmarkStart w:id="244" w:name="_Toc105144486"/>
      <w:r w:rsidRPr="00EB4BA0">
        <w:t xml:space="preserve">User Interface </w:t>
      </w:r>
      <w:fldSimple w:instr=" SEQ User_Interface \* ARABIC ">
        <w:r w:rsidRPr="00EB4BA0">
          <w:rPr>
            <w:noProof/>
          </w:rPr>
          <w:t>56</w:t>
        </w:r>
      </w:fldSimple>
      <w:r w:rsidRPr="00EB4BA0">
        <w:t>: About Us</w:t>
      </w:r>
      <w:bookmarkEnd w:id="244"/>
    </w:p>
    <w:p w14:paraId="24D39236" w14:textId="77777777" w:rsidR="002103FC" w:rsidRPr="00EB4BA0" w:rsidRDefault="002103FC" w:rsidP="005C332A">
      <w:pPr>
        <w:spacing w:line="360" w:lineRule="auto"/>
        <w:ind w:left="792"/>
        <w:rPr>
          <w:b/>
          <w:bCs/>
        </w:rPr>
      </w:pPr>
    </w:p>
    <w:p w14:paraId="06A50817" w14:textId="77777777" w:rsidR="00FE56A3" w:rsidRPr="00EB4BA0" w:rsidRDefault="00FE56A3" w:rsidP="00FE56A3">
      <w:pPr>
        <w:spacing w:line="360" w:lineRule="auto"/>
        <w:ind w:left="792"/>
        <w:jc w:val="both"/>
      </w:pPr>
    </w:p>
    <w:p w14:paraId="2F01EBFC" w14:textId="01CB904C" w:rsidR="00C90476" w:rsidRPr="00EB4BA0" w:rsidRDefault="00C90476">
      <w:r w:rsidRPr="00EB4BA0">
        <w:br w:type="page"/>
      </w:r>
    </w:p>
    <w:p w14:paraId="796B71B9" w14:textId="385F7BC5" w:rsidR="005C3AD6" w:rsidRPr="00EB4BA0" w:rsidRDefault="00ED3876" w:rsidP="00C90476">
      <w:pPr>
        <w:pStyle w:val="Heading3"/>
        <w:rPr>
          <w:rFonts w:ascii="Times New Roman" w:hAnsi="Times New Roman"/>
        </w:rPr>
      </w:pPr>
      <w:bookmarkStart w:id="245" w:name="_Toc105094363"/>
      <w:bookmarkStart w:id="246" w:name="_Toc105157165"/>
      <w:r w:rsidRPr="00EB4BA0">
        <w:rPr>
          <w:rFonts w:ascii="Times New Roman" w:hAnsi="Times New Roman"/>
        </w:rPr>
        <w:lastRenderedPageBreak/>
        <w:t>1.22</w:t>
      </w:r>
      <w:r w:rsidR="00C90476" w:rsidRPr="00EB4BA0">
        <w:rPr>
          <w:rFonts w:ascii="Times New Roman" w:hAnsi="Times New Roman"/>
        </w:rPr>
        <w:t xml:space="preserve"> Xây dựng trang Take Notes</w:t>
      </w:r>
      <w:bookmarkEnd w:id="245"/>
      <w:bookmarkEnd w:id="246"/>
    </w:p>
    <w:p w14:paraId="557F42C4" w14:textId="4011DDC6" w:rsidR="00C90476" w:rsidRPr="00EB4BA0" w:rsidRDefault="00C90476" w:rsidP="008E3C78">
      <w:pPr>
        <w:pStyle w:val="ListParagraph"/>
        <w:numPr>
          <w:ilvl w:val="0"/>
          <w:numId w:val="94"/>
        </w:numPr>
      </w:pPr>
      <w:r w:rsidRPr="00EB4BA0">
        <w:t xml:space="preserve">Ở trang này người dùng có thể ghi chú lại </w:t>
      </w:r>
      <w:r w:rsidR="001938AF" w:rsidRPr="00EB4BA0">
        <w:t>văn bản.</w:t>
      </w:r>
    </w:p>
    <w:p w14:paraId="0875C2A2" w14:textId="67B770E2" w:rsidR="001938AF" w:rsidRPr="00EB4BA0" w:rsidRDefault="001938AF" w:rsidP="008E3C78">
      <w:pPr>
        <w:pStyle w:val="ListParagraph"/>
        <w:numPr>
          <w:ilvl w:val="0"/>
          <w:numId w:val="94"/>
        </w:numPr>
      </w:pPr>
      <w:r w:rsidRPr="00EB4BA0">
        <w:t>Người dùng có thể thêm, xóa, sửa, xem chi tiết ghi chú của mình.</w:t>
      </w:r>
    </w:p>
    <w:p w14:paraId="037270B6" w14:textId="344CEB72" w:rsidR="001938AF" w:rsidRPr="00EB4BA0" w:rsidRDefault="00F92E4F" w:rsidP="00C90476">
      <w:pPr>
        <w:rPr>
          <w:b/>
        </w:rPr>
      </w:pPr>
      <w:r w:rsidRPr="00EB4BA0">
        <w:rPr>
          <w:b/>
        </w:rPr>
        <w:t>Layout</w:t>
      </w:r>
    </w:p>
    <w:p w14:paraId="4DE2AA07" w14:textId="77777777" w:rsidR="00242C19" w:rsidRPr="00EB4BA0" w:rsidRDefault="00F92E4F" w:rsidP="00242C19">
      <w:pPr>
        <w:keepNext/>
        <w:jc w:val="center"/>
      </w:pPr>
      <w:r w:rsidRPr="00EB4BA0">
        <w:rPr>
          <w:b/>
          <w:noProof/>
        </w:rPr>
        <w:drawing>
          <wp:inline distT="0" distB="0" distL="0" distR="0" wp14:anchorId="14073A5F" wp14:editId="66CF8852">
            <wp:extent cx="3794078" cy="5718175"/>
            <wp:effectExtent l="0" t="0" r="0" b="0"/>
            <wp:docPr id="38" name="Picture 38" descr="C:\Users\admin\Desktop\Hình Anh do an\z3462416903271_0d6a41c2858781b78a59892d4a5bc6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Hình Anh do an\z3462416903271_0d6a41c2858781b78a59892d4a5bc62c.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19674" cy="5756751"/>
                    </a:xfrm>
                    <a:prstGeom prst="rect">
                      <a:avLst/>
                    </a:prstGeom>
                    <a:noFill/>
                    <a:ln>
                      <a:noFill/>
                    </a:ln>
                  </pic:spPr>
                </pic:pic>
              </a:graphicData>
            </a:graphic>
          </wp:inline>
        </w:drawing>
      </w:r>
    </w:p>
    <w:p w14:paraId="05F140FF" w14:textId="48C0727D" w:rsidR="00F92E4F" w:rsidRPr="00EB4BA0" w:rsidRDefault="00242C19" w:rsidP="00242C19">
      <w:pPr>
        <w:pStyle w:val="Caption"/>
        <w:jc w:val="center"/>
        <w:rPr>
          <w:b/>
        </w:rPr>
      </w:pPr>
      <w:bookmarkStart w:id="247" w:name="_Toc105144487"/>
      <w:r w:rsidRPr="00EB4BA0">
        <w:t xml:space="preserve">User Interface </w:t>
      </w:r>
      <w:fldSimple w:instr=" SEQ User_Interface \* ARABIC ">
        <w:r w:rsidRPr="00EB4BA0">
          <w:rPr>
            <w:noProof/>
          </w:rPr>
          <w:t>57</w:t>
        </w:r>
      </w:fldSimple>
      <w:r w:rsidRPr="00EB4BA0">
        <w:t>: Take Notes</w:t>
      </w:r>
      <w:bookmarkEnd w:id="247"/>
    </w:p>
    <w:p w14:paraId="43ABCD84" w14:textId="1FDE7021" w:rsidR="00F6352A" w:rsidRPr="00EB4BA0" w:rsidRDefault="00F6352A" w:rsidP="00F92E4F">
      <w:pPr>
        <w:jc w:val="center"/>
        <w:rPr>
          <w:b/>
        </w:rPr>
      </w:pPr>
    </w:p>
    <w:p w14:paraId="3380693F" w14:textId="0E077B2A" w:rsidR="00F6352A" w:rsidRPr="00EB4BA0" w:rsidRDefault="00F6352A" w:rsidP="00F92E4F">
      <w:pPr>
        <w:jc w:val="center"/>
        <w:rPr>
          <w:b/>
        </w:rPr>
      </w:pPr>
    </w:p>
    <w:p w14:paraId="500CBE24" w14:textId="7D2AACC3" w:rsidR="00F6352A" w:rsidRPr="00EB4BA0" w:rsidRDefault="00F6352A" w:rsidP="00F92E4F">
      <w:pPr>
        <w:jc w:val="center"/>
        <w:rPr>
          <w:b/>
        </w:rPr>
      </w:pPr>
    </w:p>
    <w:p w14:paraId="6932A574" w14:textId="77777777" w:rsidR="00F6352A" w:rsidRPr="00EB4BA0" w:rsidRDefault="00F6352A" w:rsidP="00F92E4F">
      <w:pPr>
        <w:jc w:val="center"/>
        <w:rPr>
          <w:b/>
        </w:rPr>
      </w:pPr>
    </w:p>
    <w:p w14:paraId="52A8C87E" w14:textId="2B5034DC" w:rsidR="00F92E4F" w:rsidRPr="00EB4BA0" w:rsidRDefault="00ED3876" w:rsidP="00F92E4F">
      <w:pPr>
        <w:pStyle w:val="Heading3"/>
        <w:rPr>
          <w:rFonts w:ascii="Times New Roman" w:hAnsi="Times New Roman"/>
        </w:rPr>
      </w:pPr>
      <w:bookmarkStart w:id="248" w:name="_Toc105094364"/>
      <w:bookmarkStart w:id="249" w:name="_Toc105157166"/>
      <w:r w:rsidRPr="00EB4BA0">
        <w:rPr>
          <w:rFonts w:ascii="Times New Roman" w:hAnsi="Times New Roman"/>
        </w:rPr>
        <w:t>1.23</w:t>
      </w:r>
      <w:r w:rsidR="00F92E4F" w:rsidRPr="00EB4BA0">
        <w:rPr>
          <w:rFonts w:ascii="Times New Roman" w:hAnsi="Times New Roman"/>
        </w:rPr>
        <w:t xml:space="preserve"> Trang Profile</w:t>
      </w:r>
      <w:bookmarkEnd w:id="248"/>
      <w:bookmarkEnd w:id="249"/>
    </w:p>
    <w:p w14:paraId="0480D696" w14:textId="3DFECABD" w:rsidR="00F92E4F" w:rsidRPr="00EB4BA0" w:rsidRDefault="00F92E4F" w:rsidP="008E3C78">
      <w:pPr>
        <w:pStyle w:val="ListParagraph"/>
        <w:numPr>
          <w:ilvl w:val="0"/>
          <w:numId w:val="95"/>
        </w:numPr>
      </w:pPr>
      <w:r w:rsidRPr="00EB4BA0">
        <w:t>Ở trang này người dùng có thể thay đổi mật khẩu của mình.</w:t>
      </w:r>
    </w:p>
    <w:p w14:paraId="28742798" w14:textId="77777777" w:rsidR="00242C19" w:rsidRPr="00EB4BA0" w:rsidRDefault="003336E0" w:rsidP="00242C19">
      <w:pPr>
        <w:keepNext/>
        <w:jc w:val="center"/>
      </w:pPr>
      <w:r w:rsidRPr="00EB4BA0">
        <w:rPr>
          <w:noProof/>
        </w:rPr>
        <w:drawing>
          <wp:inline distT="0" distB="0" distL="0" distR="0" wp14:anchorId="0A7C0315" wp14:editId="13618E14">
            <wp:extent cx="3491346" cy="5046980"/>
            <wp:effectExtent l="0" t="0" r="0" b="1270"/>
            <wp:docPr id="1478060940" name="Picture 1478060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02674" cy="5063356"/>
                    </a:xfrm>
                    <a:prstGeom prst="rect">
                      <a:avLst/>
                    </a:prstGeom>
                  </pic:spPr>
                </pic:pic>
              </a:graphicData>
            </a:graphic>
          </wp:inline>
        </w:drawing>
      </w:r>
    </w:p>
    <w:p w14:paraId="6F3D12C6" w14:textId="7820CCEF" w:rsidR="00F92E4F" w:rsidRPr="00EB4BA0" w:rsidRDefault="00242C19" w:rsidP="00242C19">
      <w:pPr>
        <w:pStyle w:val="Caption"/>
        <w:jc w:val="center"/>
      </w:pPr>
      <w:bookmarkStart w:id="250" w:name="_Toc105144488"/>
      <w:r w:rsidRPr="00EB4BA0">
        <w:t xml:space="preserve">User Interface </w:t>
      </w:r>
      <w:fldSimple w:instr=" SEQ User_Interface \* ARABIC ">
        <w:r w:rsidRPr="00EB4BA0">
          <w:rPr>
            <w:noProof/>
          </w:rPr>
          <w:t>58</w:t>
        </w:r>
      </w:fldSimple>
      <w:r w:rsidRPr="00EB4BA0">
        <w:t>: Change Password</w:t>
      </w:r>
      <w:bookmarkEnd w:id="250"/>
    </w:p>
    <w:tbl>
      <w:tblPr>
        <w:tblStyle w:val="ListTable6Colorful-Accent5"/>
        <w:tblW w:w="9355" w:type="dxa"/>
        <w:tblLook w:val="04A0" w:firstRow="1" w:lastRow="0" w:firstColumn="1" w:lastColumn="0" w:noHBand="0" w:noVBand="1"/>
      </w:tblPr>
      <w:tblGrid>
        <w:gridCol w:w="1060"/>
        <w:gridCol w:w="8295"/>
      </w:tblGrid>
      <w:tr w:rsidR="00F6352A" w:rsidRPr="00EB4BA0" w14:paraId="5F8B2498" w14:textId="77777777" w:rsidTr="006250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79E8AF83" w14:textId="77777777" w:rsidR="00F6352A" w:rsidRPr="00EB4BA0" w:rsidRDefault="00F6352A" w:rsidP="006250DB">
            <w:pPr>
              <w:pStyle w:val="BodyText"/>
              <w:ind w:left="0"/>
              <w:jc w:val="center"/>
              <w:rPr>
                <w:rFonts w:ascii="Segoe UI" w:hAnsi="Segoe UI" w:cs="Segoe UI"/>
                <w:b w:val="0"/>
                <w:sz w:val="22"/>
                <w:szCs w:val="22"/>
              </w:rPr>
            </w:pPr>
            <w:r w:rsidRPr="00EB4BA0">
              <w:rPr>
                <w:rFonts w:ascii="Segoe UI" w:hAnsi="Segoe UI" w:cs="Segoe UI"/>
                <w:sz w:val="22"/>
                <w:szCs w:val="22"/>
              </w:rPr>
              <w:t>Mẫu</w:t>
            </w:r>
          </w:p>
        </w:tc>
        <w:tc>
          <w:tcPr>
            <w:tcW w:w="8295" w:type="dxa"/>
          </w:tcPr>
          <w:p w14:paraId="6EA232FE" w14:textId="77777777" w:rsidR="00F6352A" w:rsidRPr="00EB4BA0" w:rsidRDefault="00F6352A" w:rsidP="006250DB">
            <w:pPr>
              <w:pStyle w:val="BodyText"/>
              <w:ind w:left="0"/>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sz w:val="22"/>
                <w:szCs w:val="22"/>
              </w:rPr>
            </w:pPr>
            <w:r w:rsidRPr="00EB4BA0">
              <w:rPr>
                <w:rFonts w:ascii="Segoe UI" w:hAnsi="Segoe UI" w:cs="Segoe UI"/>
                <w:sz w:val="22"/>
                <w:szCs w:val="22"/>
              </w:rPr>
              <w:t>Mô tả</w:t>
            </w:r>
          </w:p>
        </w:tc>
      </w:tr>
      <w:tr w:rsidR="00F6352A" w:rsidRPr="00EB4BA0" w14:paraId="0F5D9ED2" w14:textId="77777777" w:rsidTr="006250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7807D1D4" w14:textId="77777777" w:rsidR="00F6352A" w:rsidRPr="00EB4BA0" w:rsidRDefault="00F6352A" w:rsidP="006250DB">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638208" behindDoc="0" locked="0" layoutInCell="1" allowOverlap="1" wp14:anchorId="543FC6F7" wp14:editId="2DC0C7D3">
                  <wp:simplePos x="0" y="0"/>
                  <wp:positionH relativeFrom="column">
                    <wp:posOffset>198566</wp:posOffset>
                  </wp:positionH>
                  <wp:positionV relativeFrom="paragraph">
                    <wp:posOffset>28699</wp:posOffset>
                  </wp:positionV>
                  <wp:extent cx="269553" cy="269553"/>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9553" cy="2695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5F09A075" w14:textId="4B5A96E1" w:rsidR="00F6352A" w:rsidRPr="00EB4BA0" w:rsidRDefault="00F6352A"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Tên người dùng</w:t>
            </w:r>
          </w:p>
        </w:tc>
      </w:tr>
      <w:tr w:rsidR="00F6352A" w:rsidRPr="00EB4BA0" w14:paraId="2A4190EC" w14:textId="77777777" w:rsidTr="006250DB">
        <w:tc>
          <w:tcPr>
            <w:cnfStyle w:val="001000000000" w:firstRow="0" w:lastRow="0" w:firstColumn="1" w:lastColumn="0" w:oddVBand="0" w:evenVBand="0" w:oddHBand="0" w:evenHBand="0" w:firstRowFirstColumn="0" w:firstRowLastColumn="0" w:lastRowFirstColumn="0" w:lastRowLastColumn="0"/>
            <w:tcW w:w="1060" w:type="dxa"/>
          </w:tcPr>
          <w:p w14:paraId="15A28A80" w14:textId="77777777" w:rsidR="00F6352A" w:rsidRPr="00EB4BA0" w:rsidRDefault="00F6352A" w:rsidP="006250DB">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639232" behindDoc="0" locked="0" layoutInCell="1" allowOverlap="1" wp14:anchorId="57BEB82D" wp14:editId="627FBFD4">
                  <wp:simplePos x="0" y="0"/>
                  <wp:positionH relativeFrom="column">
                    <wp:posOffset>191135</wp:posOffset>
                  </wp:positionH>
                  <wp:positionV relativeFrom="paragraph">
                    <wp:posOffset>37646</wp:posOffset>
                  </wp:positionV>
                  <wp:extent cx="287079" cy="287079"/>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7079" cy="287079"/>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58DCD0C2" w14:textId="478D7B3D" w:rsidR="00F6352A" w:rsidRPr="00EB4BA0" w:rsidRDefault="00F6352A" w:rsidP="008E3C78">
            <w:pPr>
              <w:pStyle w:val="BodyText"/>
              <w:numPr>
                <w:ilvl w:val="0"/>
                <w:numId w:val="7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Textbox nhập Password mới của người dùng.</w:t>
            </w:r>
          </w:p>
        </w:tc>
      </w:tr>
      <w:tr w:rsidR="00F6352A" w:rsidRPr="00EB4BA0" w14:paraId="692F6743" w14:textId="77777777" w:rsidTr="006250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30617D89" w14:textId="77777777" w:rsidR="00F6352A" w:rsidRPr="00EB4BA0" w:rsidRDefault="00F6352A" w:rsidP="006250DB">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640256" behindDoc="0" locked="0" layoutInCell="1" allowOverlap="1" wp14:anchorId="56699B50" wp14:editId="2C782E72">
                  <wp:simplePos x="0" y="0"/>
                  <wp:positionH relativeFrom="margin">
                    <wp:posOffset>161290</wp:posOffset>
                  </wp:positionH>
                  <wp:positionV relativeFrom="paragraph">
                    <wp:posOffset>4066</wp:posOffset>
                  </wp:positionV>
                  <wp:extent cx="334521" cy="306374"/>
                  <wp:effectExtent l="0" t="0" r="889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4521" cy="30637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6236BE4C" w14:textId="2FB2430D" w:rsidR="00F6352A" w:rsidRPr="00EB4BA0" w:rsidRDefault="00F6352A"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Textbox yêu cầu xác nhận lại Password</w:t>
            </w:r>
          </w:p>
        </w:tc>
      </w:tr>
      <w:tr w:rsidR="00F6352A" w:rsidRPr="00EB4BA0" w14:paraId="751225C4" w14:textId="77777777" w:rsidTr="006250DB">
        <w:tc>
          <w:tcPr>
            <w:cnfStyle w:val="001000000000" w:firstRow="0" w:lastRow="0" w:firstColumn="1" w:lastColumn="0" w:oddVBand="0" w:evenVBand="0" w:oddHBand="0" w:evenHBand="0" w:firstRowFirstColumn="0" w:firstRowLastColumn="0" w:lastRowFirstColumn="0" w:lastRowLastColumn="0"/>
            <w:tcW w:w="1060" w:type="dxa"/>
          </w:tcPr>
          <w:p w14:paraId="5A9966A1" w14:textId="77777777" w:rsidR="00F6352A" w:rsidRPr="00EB4BA0" w:rsidRDefault="00F6352A" w:rsidP="006250DB">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641280" behindDoc="0" locked="0" layoutInCell="1" allowOverlap="1" wp14:anchorId="199A91D9" wp14:editId="59DA01C7">
                  <wp:simplePos x="0" y="0"/>
                  <wp:positionH relativeFrom="column">
                    <wp:posOffset>180802</wp:posOffset>
                  </wp:positionH>
                  <wp:positionV relativeFrom="paragraph">
                    <wp:posOffset>50865</wp:posOffset>
                  </wp:positionV>
                  <wp:extent cx="282699" cy="282699"/>
                  <wp:effectExtent l="0" t="0" r="3175" b="317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4170" cy="28417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4A0320E7" w14:textId="390CD74F" w:rsidR="00F6352A" w:rsidRPr="00EB4BA0" w:rsidRDefault="00BB1701" w:rsidP="008E3C78">
            <w:pPr>
              <w:pStyle w:val="BodyText"/>
              <w:numPr>
                <w:ilvl w:val="0"/>
                <w:numId w:val="7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Người dùng Click vào Button này mật khẩu sẽ được thay đổi.</w:t>
            </w:r>
          </w:p>
        </w:tc>
      </w:tr>
    </w:tbl>
    <w:p w14:paraId="5E179170" w14:textId="3F61D7FF" w:rsidR="00C90476" w:rsidRPr="00EB4BA0" w:rsidRDefault="00C90476" w:rsidP="0012732D"/>
    <w:p w14:paraId="4ECBA6D7" w14:textId="4C8B3C97" w:rsidR="00C345E4" w:rsidRPr="00EB4BA0" w:rsidRDefault="00D95740" w:rsidP="00BD2083">
      <w:pPr>
        <w:pStyle w:val="Heading2"/>
        <w:jc w:val="left"/>
        <w:rPr>
          <w:rFonts w:ascii="Times New Roman" w:hAnsi="Times New Roman"/>
          <w:bCs w:val="0"/>
          <w:color w:val="000000" w:themeColor="text1"/>
          <w:sz w:val="26"/>
        </w:rPr>
      </w:pPr>
      <w:bookmarkStart w:id="251" w:name="_Toc105094365"/>
      <w:bookmarkStart w:id="252" w:name="_Toc59614381"/>
      <w:bookmarkStart w:id="253" w:name="_Toc60170850"/>
      <w:bookmarkStart w:id="254" w:name="_Toc18687"/>
      <w:bookmarkStart w:id="255" w:name="_Toc13914"/>
      <w:bookmarkStart w:id="256" w:name="_Toc13645"/>
      <w:bookmarkStart w:id="257" w:name="_Toc19597"/>
      <w:bookmarkStart w:id="258" w:name="_Toc18585"/>
      <w:bookmarkStart w:id="259" w:name="_Toc91855601"/>
      <w:bookmarkStart w:id="260" w:name="_Toc105157167"/>
      <w:r w:rsidRPr="00EB4BA0">
        <w:rPr>
          <w:rFonts w:ascii="Times New Roman" w:hAnsi="Times New Roman"/>
          <w:bCs w:val="0"/>
          <w:color w:val="000000" w:themeColor="text1"/>
          <w:sz w:val="26"/>
        </w:rPr>
        <w:t>2</w:t>
      </w:r>
      <w:r w:rsidR="009961BF" w:rsidRPr="00EB4BA0">
        <w:rPr>
          <w:rFonts w:ascii="Times New Roman" w:hAnsi="Times New Roman"/>
          <w:bCs w:val="0"/>
          <w:color w:val="000000" w:themeColor="text1"/>
          <w:sz w:val="26"/>
        </w:rPr>
        <w:t xml:space="preserve">. Ứng dụng phía </w:t>
      </w:r>
      <w:r w:rsidR="00C345E4" w:rsidRPr="00EB4BA0">
        <w:rPr>
          <w:rFonts w:ascii="Times New Roman" w:hAnsi="Times New Roman"/>
          <w:bCs w:val="0"/>
          <w:color w:val="000000" w:themeColor="text1"/>
          <w:sz w:val="26"/>
        </w:rPr>
        <w:t>Admin</w:t>
      </w:r>
      <w:bookmarkEnd w:id="251"/>
      <w:bookmarkEnd w:id="260"/>
    </w:p>
    <w:p w14:paraId="3D573F8C" w14:textId="62EA762A" w:rsidR="008158F5" w:rsidRPr="00EB4BA0" w:rsidRDefault="00D95740" w:rsidP="00D95740">
      <w:pPr>
        <w:pStyle w:val="Heading3"/>
        <w:rPr>
          <w:rFonts w:ascii="Times New Roman" w:hAnsi="Times New Roman"/>
          <w:bCs/>
          <w:color w:val="000000" w:themeColor="text1"/>
        </w:rPr>
      </w:pPr>
      <w:bookmarkStart w:id="261" w:name="_Toc105094366"/>
      <w:bookmarkStart w:id="262" w:name="OLE_LINK8"/>
      <w:bookmarkStart w:id="263" w:name="_Toc105157168"/>
      <w:r w:rsidRPr="00EB4BA0">
        <w:rPr>
          <w:rFonts w:ascii="Times New Roman" w:hAnsi="Times New Roman"/>
          <w:bCs/>
          <w:color w:val="000000" w:themeColor="text1"/>
        </w:rPr>
        <w:t>2</w:t>
      </w:r>
      <w:r w:rsidR="008158F5" w:rsidRPr="00EB4BA0">
        <w:rPr>
          <w:rFonts w:ascii="Times New Roman" w:hAnsi="Times New Roman"/>
          <w:bCs/>
          <w:color w:val="000000" w:themeColor="text1"/>
        </w:rPr>
        <w:t>.</w:t>
      </w:r>
      <w:r w:rsidRPr="00EB4BA0">
        <w:rPr>
          <w:rFonts w:ascii="Times New Roman" w:hAnsi="Times New Roman"/>
          <w:bCs/>
          <w:color w:val="000000" w:themeColor="text1"/>
        </w:rPr>
        <w:t>1</w:t>
      </w:r>
      <w:r w:rsidR="008158F5" w:rsidRPr="00EB4BA0">
        <w:rPr>
          <w:rFonts w:ascii="Times New Roman" w:hAnsi="Times New Roman"/>
          <w:bCs/>
          <w:color w:val="000000" w:themeColor="text1"/>
        </w:rPr>
        <w:t xml:space="preserve"> Xây dựng trang Add English Question</w:t>
      </w:r>
      <w:bookmarkEnd w:id="261"/>
      <w:bookmarkEnd w:id="263"/>
    </w:p>
    <w:bookmarkEnd w:id="262"/>
    <w:p w14:paraId="141D02BC" w14:textId="39E8E94C" w:rsidR="008158F5" w:rsidRPr="00EB4BA0" w:rsidRDefault="008158F5" w:rsidP="00577DC5">
      <w:pPr>
        <w:pStyle w:val="ListParagraph"/>
        <w:numPr>
          <w:ilvl w:val="0"/>
          <w:numId w:val="24"/>
        </w:numPr>
        <w:rPr>
          <w:bCs/>
          <w:color w:val="000000" w:themeColor="text1"/>
        </w:rPr>
      </w:pPr>
      <w:r w:rsidRPr="00EB4BA0">
        <w:rPr>
          <w:color w:val="000000" w:themeColor="text1"/>
        </w:rPr>
        <w:t>Ở trang này Admin có quyền thêm các từ vựng.</w:t>
      </w:r>
    </w:p>
    <w:p w14:paraId="374AE60C" w14:textId="5A6BE228" w:rsidR="008158F5" w:rsidRPr="00EB4BA0" w:rsidRDefault="008158F5" w:rsidP="00577DC5">
      <w:pPr>
        <w:pStyle w:val="ListParagraph"/>
        <w:numPr>
          <w:ilvl w:val="0"/>
          <w:numId w:val="24"/>
        </w:numPr>
        <w:rPr>
          <w:bCs/>
          <w:color w:val="000000" w:themeColor="text1"/>
        </w:rPr>
      </w:pPr>
      <w:r w:rsidRPr="00EB4BA0">
        <w:rPr>
          <w:color w:val="000000" w:themeColor="text1"/>
        </w:rPr>
        <w:t>Các từ vựng được chia thành các loại sau:</w:t>
      </w:r>
    </w:p>
    <w:p w14:paraId="77CFFD02" w14:textId="27EE7D42" w:rsidR="008158F5" w:rsidRPr="00EB4BA0" w:rsidRDefault="008158F5" w:rsidP="00577DC5">
      <w:pPr>
        <w:pStyle w:val="ListParagraph"/>
        <w:numPr>
          <w:ilvl w:val="1"/>
          <w:numId w:val="24"/>
        </w:numPr>
        <w:rPr>
          <w:bCs/>
          <w:color w:val="000000" w:themeColor="text1"/>
        </w:rPr>
      </w:pPr>
      <w:r w:rsidRPr="00EB4BA0">
        <w:rPr>
          <w:color w:val="000000" w:themeColor="text1"/>
        </w:rPr>
        <w:t>Normal</w:t>
      </w:r>
    </w:p>
    <w:p w14:paraId="03481762" w14:textId="778A891D" w:rsidR="008158F5" w:rsidRPr="00EB4BA0" w:rsidRDefault="008158F5" w:rsidP="00577DC5">
      <w:pPr>
        <w:pStyle w:val="ListParagraph"/>
        <w:numPr>
          <w:ilvl w:val="1"/>
          <w:numId w:val="24"/>
        </w:numPr>
        <w:rPr>
          <w:bCs/>
          <w:color w:val="000000" w:themeColor="text1"/>
        </w:rPr>
      </w:pPr>
      <w:r w:rsidRPr="00EB4BA0">
        <w:rPr>
          <w:color w:val="000000" w:themeColor="text1"/>
        </w:rPr>
        <w:t>Advanced</w:t>
      </w:r>
    </w:p>
    <w:p w14:paraId="55DEF23D" w14:textId="3EB321EB" w:rsidR="008158F5" w:rsidRPr="00EB4BA0" w:rsidRDefault="008158F5" w:rsidP="00577DC5">
      <w:pPr>
        <w:pStyle w:val="ListParagraph"/>
        <w:numPr>
          <w:ilvl w:val="1"/>
          <w:numId w:val="24"/>
        </w:numPr>
        <w:rPr>
          <w:bCs/>
          <w:color w:val="000000" w:themeColor="text1"/>
        </w:rPr>
      </w:pPr>
      <w:r w:rsidRPr="00EB4BA0">
        <w:rPr>
          <w:color w:val="000000" w:themeColor="text1"/>
        </w:rPr>
        <w:t>Comunication</w:t>
      </w:r>
    </w:p>
    <w:p w14:paraId="7928FD6C" w14:textId="6AFCCBA9" w:rsidR="008158F5" w:rsidRPr="00EB4BA0" w:rsidRDefault="008158F5" w:rsidP="00577DC5">
      <w:pPr>
        <w:pStyle w:val="ListParagraph"/>
        <w:numPr>
          <w:ilvl w:val="1"/>
          <w:numId w:val="24"/>
        </w:numPr>
        <w:rPr>
          <w:bCs/>
          <w:color w:val="000000" w:themeColor="text1"/>
        </w:rPr>
      </w:pPr>
      <w:r w:rsidRPr="00EB4BA0">
        <w:rPr>
          <w:color w:val="000000" w:themeColor="text1"/>
        </w:rPr>
        <w:t>Today Word</w:t>
      </w:r>
    </w:p>
    <w:p w14:paraId="4B1405A8" w14:textId="68BCDDA2" w:rsidR="008158F5" w:rsidRPr="00EB4BA0" w:rsidRDefault="008158F5" w:rsidP="008E3C78">
      <w:pPr>
        <w:pStyle w:val="ListParagraph"/>
        <w:numPr>
          <w:ilvl w:val="0"/>
          <w:numId w:val="37"/>
        </w:numPr>
        <w:rPr>
          <w:bCs/>
          <w:color w:val="000000" w:themeColor="text1"/>
        </w:rPr>
      </w:pPr>
      <w:r w:rsidRPr="00EB4BA0">
        <w:rPr>
          <w:color w:val="000000" w:themeColor="text1"/>
        </w:rPr>
        <w:t>Từ vựng được thêm sẽ hiển thị bên phía người dùng.</w:t>
      </w:r>
    </w:p>
    <w:p w14:paraId="308F6D97" w14:textId="1FD26101" w:rsidR="0044341C" w:rsidRPr="00EB4BA0" w:rsidRDefault="0044341C" w:rsidP="0044341C">
      <w:pPr>
        <w:tabs>
          <w:tab w:val="left" w:pos="425"/>
        </w:tabs>
        <w:spacing w:line="360" w:lineRule="auto"/>
        <w:ind w:left="1224"/>
        <w:rPr>
          <w:b/>
          <w:bCs/>
          <w:u w:val="single"/>
        </w:rPr>
      </w:pPr>
      <w:bookmarkStart w:id="264" w:name="OLE_LINK6"/>
      <w:r w:rsidRPr="00EB4BA0">
        <w:rPr>
          <w:b/>
          <w:u w:val="single"/>
        </w:rPr>
        <w:t>Layouts</w:t>
      </w:r>
    </w:p>
    <w:bookmarkEnd w:id="264"/>
    <w:p w14:paraId="6FEA8DC2" w14:textId="77777777" w:rsidR="00CF78A3" w:rsidRPr="00EB4BA0" w:rsidRDefault="0044341C" w:rsidP="00CF78A3">
      <w:pPr>
        <w:keepNext/>
        <w:jc w:val="center"/>
      </w:pPr>
      <w:r w:rsidRPr="00EB4BA0">
        <w:rPr>
          <w:noProof/>
        </w:rPr>
        <w:drawing>
          <wp:inline distT="0" distB="0" distL="0" distR="0" wp14:anchorId="3C3D614F" wp14:editId="62FAE638">
            <wp:extent cx="3128659" cy="4230806"/>
            <wp:effectExtent l="0" t="0" r="0" b="0"/>
            <wp:docPr id="1478060588" name="Picture 14780605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0588" name="Picture 1478060588" descr="Graphical user interface, application&#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140477" cy="4246788"/>
                    </a:xfrm>
                    <a:prstGeom prst="rect">
                      <a:avLst/>
                    </a:prstGeom>
                    <a:noFill/>
                    <a:ln>
                      <a:noFill/>
                    </a:ln>
                  </pic:spPr>
                </pic:pic>
              </a:graphicData>
            </a:graphic>
          </wp:inline>
        </w:drawing>
      </w:r>
    </w:p>
    <w:p w14:paraId="0F923F53" w14:textId="5472A6C7" w:rsidR="008158F5" w:rsidRPr="00EB4BA0" w:rsidRDefault="00CF78A3" w:rsidP="00CF78A3">
      <w:pPr>
        <w:pStyle w:val="Caption"/>
        <w:jc w:val="center"/>
        <w:rPr>
          <w:bCs/>
          <w:color w:val="000000" w:themeColor="text1"/>
          <w:sz w:val="32"/>
          <w:szCs w:val="32"/>
        </w:rPr>
      </w:pPr>
      <w:bookmarkStart w:id="265" w:name="_Toc104370299"/>
      <w:bookmarkStart w:id="266" w:name="_Toc105148582"/>
      <w:r w:rsidRPr="00EB4BA0">
        <w:t xml:space="preserve">Layout Admin </w:t>
      </w:r>
      <w:r w:rsidR="008E3C78" w:rsidRPr="00EB4BA0">
        <w:fldChar w:fldCharType="begin"/>
      </w:r>
      <w:r w:rsidR="008E3C78" w:rsidRPr="00EB4BA0">
        <w:instrText xml:space="preserve"> SEQ Layout_Admin \* ARABIC </w:instrText>
      </w:r>
      <w:r w:rsidR="008E3C78" w:rsidRPr="00EB4BA0">
        <w:fldChar w:fldCharType="separate"/>
      </w:r>
      <w:r w:rsidR="00743B86" w:rsidRPr="00EB4BA0">
        <w:rPr>
          <w:noProof/>
        </w:rPr>
        <w:t>1</w:t>
      </w:r>
      <w:r w:rsidR="008E3C78" w:rsidRPr="00EB4BA0">
        <w:rPr>
          <w:noProof/>
        </w:rPr>
        <w:fldChar w:fldCharType="end"/>
      </w:r>
      <w:r w:rsidRPr="00EB4BA0">
        <w:t>: Form Add Word</w:t>
      </w:r>
      <w:bookmarkEnd w:id="265"/>
      <w:bookmarkEnd w:id="266"/>
    </w:p>
    <w:p w14:paraId="52FB766E" w14:textId="1B2FA8FE" w:rsidR="0044341C" w:rsidRPr="00EB4BA0" w:rsidRDefault="0044341C" w:rsidP="0044341C">
      <w:pPr>
        <w:jc w:val="center"/>
        <w:rPr>
          <w:bCs/>
          <w:color w:val="000000" w:themeColor="text1"/>
        </w:rPr>
      </w:pPr>
    </w:p>
    <w:p w14:paraId="0E72D831" w14:textId="61633DBD" w:rsidR="0044341C" w:rsidRPr="00EB4BA0" w:rsidRDefault="0044341C" w:rsidP="008E3C78">
      <w:pPr>
        <w:pStyle w:val="ListParagraph"/>
        <w:numPr>
          <w:ilvl w:val="0"/>
          <w:numId w:val="37"/>
        </w:numPr>
        <w:rPr>
          <w:bCs/>
          <w:color w:val="000000" w:themeColor="text1"/>
        </w:rPr>
      </w:pPr>
      <w:r w:rsidRPr="00EB4BA0">
        <w:rPr>
          <w:color w:val="000000" w:themeColor="text1"/>
        </w:rPr>
        <w:t xml:space="preserve">Nếu </w:t>
      </w:r>
      <w:r w:rsidR="00865290" w:rsidRPr="00EB4BA0">
        <w:rPr>
          <w:bCs/>
          <w:color w:val="000000" w:themeColor="text1"/>
        </w:rPr>
        <w:t>admin</w:t>
      </w:r>
      <w:r w:rsidRPr="00EB4BA0">
        <w:rPr>
          <w:color w:val="000000" w:themeColor="text1"/>
        </w:rPr>
        <w:t xml:space="preserve"> không nhập đầy</w:t>
      </w:r>
      <w:r w:rsidR="00CB65F0" w:rsidRPr="00EB4BA0">
        <w:rPr>
          <w:color w:val="000000" w:themeColor="text1"/>
        </w:rPr>
        <w:t xml:space="preserve"> đủ </w:t>
      </w:r>
      <w:r w:rsidRPr="00EB4BA0">
        <w:rPr>
          <w:color w:val="000000" w:themeColor="text1"/>
        </w:rPr>
        <w:t>thông tin ứng dụng sẽ hiện thông báo lỗi.</w:t>
      </w:r>
    </w:p>
    <w:p w14:paraId="236F9E7F" w14:textId="49BE9E4C" w:rsidR="0044341C" w:rsidRPr="00EB4BA0" w:rsidRDefault="0044341C" w:rsidP="0044341C">
      <w:pPr>
        <w:tabs>
          <w:tab w:val="left" w:pos="425"/>
        </w:tabs>
        <w:spacing w:line="360" w:lineRule="auto"/>
        <w:ind w:left="1224"/>
        <w:rPr>
          <w:b/>
          <w:bCs/>
          <w:u w:val="single"/>
        </w:rPr>
      </w:pPr>
      <w:bookmarkStart w:id="267" w:name="OLE_LINK7"/>
      <w:r w:rsidRPr="00EB4BA0">
        <w:rPr>
          <w:b/>
          <w:u w:val="single"/>
        </w:rPr>
        <w:lastRenderedPageBreak/>
        <w:t>Layouts</w:t>
      </w:r>
    </w:p>
    <w:bookmarkEnd w:id="267"/>
    <w:p w14:paraId="5BF6B93A" w14:textId="77777777" w:rsidR="00CF78A3" w:rsidRPr="00EB4BA0" w:rsidRDefault="0044341C" w:rsidP="00CF78A3">
      <w:pPr>
        <w:keepNext/>
        <w:jc w:val="center"/>
      </w:pPr>
      <w:r w:rsidRPr="00EB4BA0">
        <w:rPr>
          <w:noProof/>
        </w:rPr>
        <w:drawing>
          <wp:inline distT="0" distB="0" distL="0" distR="0" wp14:anchorId="535868CC" wp14:editId="79433878">
            <wp:extent cx="3780430" cy="6495296"/>
            <wp:effectExtent l="0" t="0" r="0" b="1270"/>
            <wp:docPr id="1478060589" name="Picture 14780605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0589" name="Picture 1478060589" descr="Graphical user interface, text, application, email&#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794985" cy="6520304"/>
                    </a:xfrm>
                    <a:prstGeom prst="rect">
                      <a:avLst/>
                    </a:prstGeom>
                    <a:noFill/>
                    <a:ln>
                      <a:noFill/>
                    </a:ln>
                  </pic:spPr>
                </pic:pic>
              </a:graphicData>
            </a:graphic>
          </wp:inline>
        </w:drawing>
      </w:r>
    </w:p>
    <w:p w14:paraId="2958491A" w14:textId="171216D7" w:rsidR="0044341C" w:rsidRPr="00EB4BA0" w:rsidRDefault="00CF78A3" w:rsidP="00CF78A3">
      <w:pPr>
        <w:pStyle w:val="Caption"/>
        <w:jc w:val="center"/>
        <w:rPr>
          <w:bCs/>
          <w:color w:val="000000" w:themeColor="text1"/>
          <w:sz w:val="32"/>
          <w:szCs w:val="32"/>
        </w:rPr>
      </w:pPr>
      <w:bookmarkStart w:id="268" w:name="_Toc104370300"/>
      <w:bookmarkStart w:id="269" w:name="_Toc105148583"/>
      <w:r w:rsidRPr="00EB4BA0">
        <w:t xml:space="preserve">Layout Admin </w:t>
      </w:r>
      <w:r w:rsidR="008E3C78" w:rsidRPr="00EB4BA0">
        <w:fldChar w:fldCharType="begin"/>
      </w:r>
      <w:r w:rsidR="008E3C78" w:rsidRPr="00EB4BA0">
        <w:instrText xml:space="preserve"> SEQ Layout_Admin \* ARABIC </w:instrText>
      </w:r>
      <w:r w:rsidR="008E3C78" w:rsidRPr="00EB4BA0">
        <w:fldChar w:fldCharType="separate"/>
      </w:r>
      <w:r w:rsidR="00743B86" w:rsidRPr="00EB4BA0">
        <w:rPr>
          <w:noProof/>
        </w:rPr>
        <w:t>2</w:t>
      </w:r>
      <w:r w:rsidR="008E3C78" w:rsidRPr="00EB4BA0">
        <w:rPr>
          <w:noProof/>
        </w:rPr>
        <w:fldChar w:fldCharType="end"/>
      </w:r>
      <w:r w:rsidRPr="00EB4BA0">
        <w:t>: Error message (Form Add Word)</w:t>
      </w:r>
      <w:bookmarkEnd w:id="268"/>
      <w:bookmarkEnd w:id="269"/>
    </w:p>
    <w:p w14:paraId="4482B3D1" w14:textId="7642AD96" w:rsidR="0044341C" w:rsidRPr="00EB4BA0" w:rsidRDefault="0044341C" w:rsidP="0044341C">
      <w:pPr>
        <w:rPr>
          <w:bCs/>
          <w:color w:val="000000" w:themeColor="text1"/>
          <w:sz w:val="32"/>
          <w:szCs w:val="32"/>
        </w:rPr>
      </w:pPr>
      <w:r w:rsidRPr="00EB4BA0">
        <w:rPr>
          <w:color w:val="000000" w:themeColor="text1"/>
          <w:sz w:val="32"/>
          <w:szCs w:val="32"/>
        </w:rPr>
        <w:br w:type="page"/>
      </w:r>
    </w:p>
    <w:p w14:paraId="60E9DD84" w14:textId="64B09217" w:rsidR="0044341C" w:rsidRPr="00EB4BA0" w:rsidRDefault="0044341C" w:rsidP="008E3C78">
      <w:pPr>
        <w:pStyle w:val="ListParagraph"/>
        <w:numPr>
          <w:ilvl w:val="0"/>
          <w:numId w:val="37"/>
        </w:numPr>
        <w:rPr>
          <w:bCs/>
          <w:color w:val="000000" w:themeColor="text1"/>
        </w:rPr>
      </w:pPr>
      <w:r w:rsidRPr="00EB4BA0">
        <w:rPr>
          <w:color w:val="000000" w:themeColor="text1"/>
        </w:rPr>
        <w:lastRenderedPageBreak/>
        <w:t xml:space="preserve">Khi </w:t>
      </w:r>
      <w:r w:rsidR="00865290" w:rsidRPr="00EB4BA0">
        <w:rPr>
          <w:bCs/>
          <w:color w:val="000000" w:themeColor="text1"/>
        </w:rPr>
        <w:t>Admin</w:t>
      </w:r>
      <w:r w:rsidRPr="00EB4BA0">
        <w:rPr>
          <w:color w:val="000000" w:themeColor="text1"/>
        </w:rPr>
        <w:t xml:space="preserve"> thêm thành công ứng dụng sẽ hiển thị thông báo thành công.</w:t>
      </w:r>
    </w:p>
    <w:p w14:paraId="459BD741" w14:textId="6BF350E1" w:rsidR="0044341C" w:rsidRPr="00EB4BA0" w:rsidRDefault="0044341C" w:rsidP="0044341C">
      <w:pPr>
        <w:tabs>
          <w:tab w:val="left" w:pos="425"/>
        </w:tabs>
        <w:spacing w:line="360" w:lineRule="auto"/>
        <w:ind w:left="1224"/>
        <w:rPr>
          <w:b/>
          <w:bCs/>
          <w:u w:val="single"/>
        </w:rPr>
      </w:pPr>
      <w:r w:rsidRPr="00EB4BA0">
        <w:rPr>
          <w:b/>
          <w:u w:val="single"/>
        </w:rPr>
        <w:t>Layouts</w:t>
      </w:r>
    </w:p>
    <w:p w14:paraId="63D125CD" w14:textId="77777777" w:rsidR="00CF78A3" w:rsidRPr="00EB4BA0" w:rsidRDefault="0044341C" w:rsidP="00CF78A3">
      <w:pPr>
        <w:keepNext/>
        <w:jc w:val="center"/>
      </w:pPr>
      <w:r w:rsidRPr="00EB4BA0">
        <w:rPr>
          <w:bCs/>
          <w:noProof/>
          <w:color w:val="000000" w:themeColor="text1"/>
          <w:sz w:val="32"/>
          <w:szCs w:val="32"/>
        </w:rPr>
        <w:drawing>
          <wp:inline distT="0" distB="0" distL="0" distR="0" wp14:anchorId="678708B5" wp14:editId="2FB2428E">
            <wp:extent cx="3288665" cy="5773003"/>
            <wp:effectExtent l="0" t="0" r="6985" b="0"/>
            <wp:docPr id="1478060590" name="Picture 14780605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0590" name="Picture 1478060590" descr="Graphical user interface, text, application, email&#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290427" cy="5776096"/>
                    </a:xfrm>
                    <a:prstGeom prst="rect">
                      <a:avLst/>
                    </a:prstGeom>
                    <a:noFill/>
                    <a:ln>
                      <a:noFill/>
                    </a:ln>
                  </pic:spPr>
                </pic:pic>
              </a:graphicData>
            </a:graphic>
          </wp:inline>
        </w:drawing>
      </w:r>
    </w:p>
    <w:p w14:paraId="61CF6132" w14:textId="221AF5F2" w:rsidR="0044341C" w:rsidRPr="00EB4BA0" w:rsidRDefault="00CF78A3" w:rsidP="00CF78A3">
      <w:pPr>
        <w:pStyle w:val="Caption"/>
        <w:jc w:val="center"/>
        <w:rPr>
          <w:bCs/>
          <w:color w:val="000000" w:themeColor="text1"/>
          <w:sz w:val="32"/>
          <w:szCs w:val="32"/>
        </w:rPr>
      </w:pPr>
      <w:bookmarkStart w:id="270" w:name="_Toc104370301"/>
      <w:bookmarkStart w:id="271" w:name="_Toc105148584"/>
      <w:r w:rsidRPr="00EB4BA0">
        <w:t xml:space="preserve">Layout Admin </w:t>
      </w:r>
      <w:r w:rsidR="008E3C78" w:rsidRPr="00EB4BA0">
        <w:fldChar w:fldCharType="begin"/>
      </w:r>
      <w:r w:rsidR="008E3C78" w:rsidRPr="00EB4BA0">
        <w:instrText xml:space="preserve"> SEQ Layout_Admin \* ARABIC </w:instrText>
      </w:r>
      <w:r w:rsidR="008E3C78" w:rsidRPr="00EB4BA0">
        <w:fldChar w:fldCharType="separate"/>
      </w:r>
      <w:r w:rsidR="00743B86" w:rsidRPr="00EB4BA0">
        <w:rPr>
          <w:noProof/>
        </w:rPr>
        <w:t>3</w:t>
      </w:r>
      <w:r w:rsidR="008E3C78" w:rsidRPr="00EB4BA0">
        <w:rPr>
          <w:noProof/>
        </w:rPr>
        <w:fldChar w:fldCharType="end"/>
      </w:r>
      <w:r w:rsidRPr="00EB4BA0">
        <w:t>: Success Message (Form Add Word)</w:t>
      </w:r>
      <w:bookmarkEnd w:id="270"/>
      <w:bookmarkEnd w:id="271"/>
    </w:p>
    <w:p w14:paraId="610B6B2B" w14:textId="3E28A8BF" w:rsidR="0044341C" w:rsidRPr="00EB4BA0" w:rsidRDefault="0044341C" w:rsidP="00CF78A3">
      <w:pPr>
        <w:jc w:val="center"/>
        <w:rPr>
          <w:bCs/>
          <w:color w:val="1F497D" w:themeColor="text2"/>
          <w:sz w:val="32"/>
          <w:szCs w:val="32"/>
        </w:rPr>
      </w:pPr>
      <w:r w:rsidRPr="00EB4BA0">
        <w:rPr>
          <w:color w:val="1F497D" w:themeColor="text2"/>
          <w:sz w:val="32"/>
          <w:szCs w:val="32"/>
        </w:rPr>
        <w:br w:type="page"/>
      </w:r>
    </w:p>
    <w:p w14:paraId="4B4AC711" w14:textId="6E3127F9" w:rsidR="0044341C" w:rsidRPr="00EB4BA0" w:rsidRDefault="00D95740" w:rsidP="00D95740">
      <w:pPr>
        <w:pStyle w:val="Heading3"/>
        <w:rPr>
          <w:rFonts w:ascii="Times New Roman" w:hAnsi="Times New Roman"/>
          <w:bCs/>
        </w:rPr>
      </w:pPr>
      <w:bookmarkStart w:id="272" w:name="_Toc105094367"/>
      <w:bookmarkStart w:id="273" w:name="_Toc105157169"/>
      <w:r w:rsidRPr="00EB4BA0">
        <w:rPr>
          <w:rFonts w:ascii="Times New Roman" w:hAnsi="Times New Roman"/>
          <w:bCs/>
        </w:rPr>
        <w:lastRenderedPageBreak/>
        <w:t xml:space="preserve">4.2.2 </w:t>
      </w:r>
      <w:r w:rsidR="0044341C" w:rsidRPr="00EB4BA0">
        <w:rPr>
          <w:rFonts w:ascii="Times New Roman" w:hAnsi="Times New Roman"/>
          <w:bCs/>
        </w:rPr>
        <w:t>Xây dựng trang quản lý người dùng.</w:t>
      </w:r>
      <w:bookmarkEnd w:id="272"/>
      <w:bookmarkEnd w:id="273"/>
    </w:p>
    <w:p w14:paraId="7A11BCCE" w14:textId="692EA516" w:rsidR="0044341C" w:rsidRPr="00EB4BA0" w:rsidRDefault="007566DE" w:rsidP="008E3C78">
      <w:pPr>
        <w:pStyle w:val="ListParagraph"/>
        <w:numPr>
          <w:ilvl w:val="0"/>
          <w:numId w:val="37"/>
        </w:numPr>
        <w:rPr>
          <w:bCs/>
          <w:color w:val="000000" w:themeColor="text1"/>
        </w:rPr>
      </w:pPr>
      <w:r w:rsidRPr="00EB4BA0">
        <w:rPr>
          <w:color w:val="000000" w:themeColor="text1"/>
        </w:rPr>
        <w:t>Ở đầy Admin sẽ thấy tất cả những người dùng đã đăng ký vào ứng dụng.</w:t>
      </w:r>
    </w:p>
    <w:p w14:paraId="5111A0D3" w14:textId="77777777" w:rsidR="000F556A" w:rsidRPr="00EB4BA0" w:rsidRDefault="007566DE" w:rsidP="008E3C78">
      <w:pPr>
        <w:pStyle w:val="ListParagraph"/>
        <w:numPr>
          <w:ilvl w:val="0"/>
          <w:numId w:val="37"/>
        </w:numPr>
        <w:rPr>
          <w:bCs/>
          <w:color w:val="000000" w:themeColor="text1"/>
        </w:rPr>
      </w:pPr>
      <w:r w:rsidRPr="00EB4BA0">
        <w:rPr>
          <w:color w:val="000000" w:themeColor="text1"/>
        </w:rPr>
        <w:t>Admin có thể tìm kiếm người dùng</w:t>
      </w:r>
      <w:r w:rsidR="000F556A" w:rsidRPr="00EB4BA0">
        <w:rPr>
          <w:color w:val="000000" w:themeColor="text1"/>
        </w:rPr>
        <w:t>.</w:t>
      </w:r>
    </w:p>
    <w:p w14:paraId="3D801F26" w14:textId="61DC2D4B" w:rsidR="007566DE" w:rsidRPr="00EB4BA0" w:rsidRDefault="000F556A" w:rsidP="008E3C78">
      <w:pPr>
        <w:pStyle w:val="ListParagraph"/>
        <w:numPr>
          <w:ilvl w:val="0"/>
          <w:numId w:val="37"/>
        </w:numPr>
        <w:rPr>
          <w:bCs/>
          <w:color w:val="000000" w:themeColor="text1"/>
        </w:rPr>
      </w:pPr>
      <w:r w:rsidRPr="00EB4BA0">
        <w:rPr>
          <w:color w:val="000000" w:themeColor="text1"/>
        </w:rPr>
        <w:t xml:space="preserve">Người dùng có hành vi spam quá nhiều admin có quyền </w:t>
      </w:r>
      <w:r w:rsidR="007566DE" w:rsidRPr="00EB4BA0">
        <w:rPr>
          <w:color w:val="000000" w:themeColor="text1"/>
        </w:rPr>
        <w:t>xóa người dùng.</w:t>
      </w:r>
    </w:p>
    <w:p w14:paraId="56C282E4" w14:textId="2EB29EB5" w:rsidR="00C45F3B" w:rsidRPr="00EB4BA0" w:rsidRDefault="00C45F3B" w:rsidP="00C45F3B">
      <w:pPr>
        <w:tabs>
          <w:tab w:val="left" w:pos="425"/>
        </w:tabs>
        <w:spacing w:line="360" w:lineRule="auto"/>
        <w:ind w:left="1224"/>
        <w:rPr>
          <w:b/>
          <w:bCs/>
          <w:u w:val="single"/>
        </w:rPr>
      </w:pPr>
      <w:r w:rsidRPr="00EB4BA0">
        <w:rPr>
          <w:b/>
          <w:u w:val="single"/>
        </w:rPr>
        <w:t>Layouts</w:t>
      </w:r>
    </w:p>
    <w:p w14:paraId="67EF6860" w14:textId="77777777" w:rsidR="00917E1E" w:rsidRPr="00EB4BA0" w:rsidRDefault="007566DE" w:rsidP="00917E1E">
      <w:pPr>
        <w:keepNext/>
      </w:pPr>
      <w:r w:rsidRPr="00EB4BA0">
        <w:rPr>
          <w:noProof/>
        </w:rPr>
        <mc:AlternateContent>
          <mc:Choice Requires="wps">
            <w:drawing>
              <wp:anchor distT="0" distB="0" distL="114300" distR="114300" simplePos="0" relativeHeight="252112896" behindDoc="0" locked="0" layoutInCell="1" allowOverlap="1" wp14:anchorId="3D006F92" wp14:editId="14F359E8">
                <wp:simplePos x="0" y="0"/>
                <wp:positionH relativeFrom="column">
                  <wp:posOffset>4635062</wp:posOffset>
                </wp:positionH>
                <wp:positionV relativeFrom="paragraph">
                  <wp:posOffset>58836</wp:posOffset>
                </wp:positionV>
                <wp:extent cx="1695450" cy="1308538"/>
                <wp:effectExtent l="0" t="0" r="19050" b="25400"/>
                <wp:wrapNone/>
                <wp:docPr id="1478060593" name="Text Box 1478060593"/>
                <wp:cNvGraphicFramePr/>
                <a:graphic xmlns:a="http://schemas.openxmlformats.org/drawingml/2006/main">
                  <a:graphicData uri="http://schemas.microsoft.com/office/word/2010/wordprocessingShape">
                    <wps:wsp>
                      <wps:cNvSpPr txBox="1"/>
                      <wps:spPr>
                        <a:xfrm>
                          <a:off x="0" y="0"/>
                          <a:ext cx="1695450" cy="1308538"/>
                        </a:xfrm>
                        <a:prstGeom prst="rect">
                          <a:avLst/>
                        </a:prstGeom>
                        <a:solidFill>
                          <a:schemeClr val="lt1"/>
                        </a:solidFill>
                        <a:ln w="6350">
                          <a:solidFill>
                            <a:prstClr val="black"/>
                          </a:solidFill>
                        </a:ln>
                      </wps:spPr>
                      <wps:txbx>
                        <w:txbxContent>
                          <w:p w14:paraId="4D5ADEB7" w14:textId="64E15A9D" w:rsidR="00ED3876" w:rsidRDefault="00ED3876">
                            <w:r>
                              <w:t>Hiển thị Search Box khi admin Click vào.</w:t>
                            </w:r>
                          </w:p>
                          <w:p w14:paraId="345E2635" w14:textId="5247C233" w:rsidR="00ED3876" w:rsidRDefault="00ED3876">
                            <w:r>
                              <w:t>Tìm kiếm theo tên, địa chỉ Email, SĐT.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06F92" id="Text Box 1478060593" o:spid="_x0000_s1038" type="#_x0000_t202" style="position:absolute;margin-left:364.95pt;margin-top:4.65pt;width:133.5pt;height:103.05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" fillcolor="white [3201]" strokeweight=".5pt">
                <v:textbox>
                  <w:txbxContent>
                    <w:p w14:paraId="4D5ADEB7" w14:textId="64E15A9D" w:rsidR="00ED3876" w:rsidRDefault="00ED3876">
                      <w:r>
                        <w:t>Hiển thị Search Box khi admin Click vào.</w:t>
                      </w:r>
                    </w:p>
                    <w:p w14:paraId="345E2635" w14:textId="5247C233" w:rsidR="00ED3876" w:rsidRDefault="00ED3876">
                      <w:r>
                        <w:t>Tìm kiếm theo tên, địa chỉ Email, SĐT.</w:t>
                      </w:r>
                    </w:p>
                  </w:txbxContent>
                </v:textbox>
              </v:shape>
            </w:pict>
          </mc:Fallback>
        </mc:AlternateContent>
      </w:r>
      <w:r w:rsidRPr="00EB4BA0">
        <w:rPr>
          <w:noProof/>
        </w:rPr>
        <mc:AlternateContent>
          <mc:Choice Requires="wps">
            <w:drawing>
              <wp:anchor distT="0" distB="0" distL="114300" distR="114300" simplePos="0" relativeHeight="252111872" behindDoc="0" locked="0" layoutInCell="1" allowOverlap="1" wp14:anchorId="61C9F820" wp14:editId="4854C837">
                <wp:simplePos x="0" y="0"/>
                <wp:positionH relativeFrom="column">
                  <wp:posOffset>3848100</wp:posOffset>
                </wp:positionH>
                <wp:positionV relativeFrom="paragraph">
                  <wp:posOffset>291465</wp:posOffset>
                </wp:positionV>
                <wp:extent cx="800100" cy="38100"/>
                <wp:effectExtent l="0" t="57150" r="38100" b="57150"/>
                <wp:wrapNone/>
                <wp:docPr id="1478060592" name="Straight Arrow Connector 1478060592"/>
                <wp:cNvGraphicFramePr/>
                <a:graphic xmlns:a="http://schemas.openxmlformats.org/drawingml/2006/main">
                  <a:graphicData uri="http://schemas.microsoft.com/office/word/2010/wordprocessingShape">
                    <wps:wsp>
                      <wps:cNvCnPr/>
                      <wps:spPr>
                        <a:xfrm flipV="1">
                          <a:off x="0" y="0"/>
                          <a:ext cx="800100" cy="38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42C0FD" id="Straight Arrow Connector 1478060592" o:spid="_x0000_s1026" type="#_x0000_t32" style="position:absolute;margin-left:303pt;margin-top:22.95pt;width:63pt;height:3pt;flip:y;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" strokecolor="#4579b8 [3044]">
                <v:stroke endarrow="block"/>
              </v:shape>
            </w:pict>
          </mc:Fallback>
        </mc:AlternateContent>
      </w:r>
      <w:r w:rsidRPr="00EB4BA0">
        <w:rPr>
          <w:noProof/>
        </w:rPr>
        <w:drawing>
          <wp:inline distT="0" distB="0" distL="0" distR="0" wp14:anchorId="5411BA9E" wp14:editId="44F97DE1">
            <wp:extent cx="3943350" cy="5663765"/>
            <wp:effectExtent l="0" t="0" r="0" b="0"/>
            <wp:docPr id="1478060591" name="Picture 147806059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0591" name="Picture 1478060591" descr="A screenshot of a phone&#10;&#10;Description automatically generated with medium confidenc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950623" cy="5674211"/>
                    </a:xfrm>
                    <a:prstGeom prst="rect">
                      <a:avLst/>
                    </a:prstGeom>
                    <a:noFill/>
                    <a:ln>
                      <a:noFill/>
                    </a:ln>
                  </pic:spPr>
                </pic:pic>
              </a:graphicData>
            </a:graphic>
          </wp:inline>
        </w:drawing>
      </w:r>
    </w:p>
    <w:p w14:paraId="53467714" w14:textId="08842C73" w:rsidR="007566DE" w:rsidRPr="00EB4BA0" w:rsidRDefault="00917E1E" w:rsidP="00917E1E">
      <w:pPr>
        <w:pStyle w:val="Caption"/>
        <w:ind w:left="1440" w:firstLine="720"/>
        <w:rPr>
          <w:bCs/>
          <w:color w:val="000000" w:themeColor="text1"/>
          <w:sz w:val="32"/>
          <w:szCs w:val="32"/>
        </w:rPr>
      </w:pPr>
      <w:bookmarkStart w:id="274" w:name="_Toc104370302"/>
      <w:bookmarkStart w:id="275" w:name="_Toc105148585"/>
      <w:r w:rsidRPr="00EB4BA0">
        <w:t xml:space="preserve">Layout Admin </w:t>
      </w:r>
      <w:r w:rsidR="008E3C78" w:rsidRPr="00EB4BA0">
        <w:fldChar w:fldCharType="begin"/>
      </w:r>
      <w:r w:rsidR="008E3C78" w:rsidRPr="00EB4BA0">
        <w:instrText xml:space="preserve"> SEQ Layout_Admin \* ARABIC </w:instrText>
      </w:r>
      <w:r w:rsidR="008E3C78" w:rsidRPr="00EB4BA0">
        <w:fldChar w:fldCharType="separate"/>
      </w:r>
      <w:r w:rsidR="00743B86" w:rsidRPr="00EB4BA0">
        <w:rPr>
          <w:noProof/>
        </w:rPr>
        <w:t>4</w:t>
      </w:r>
      <w:r w:rsidR="008E3C78" w:rsidRPr="00EB4BA0">
        <w:rPr>
          <w:noProof/>
        </w:rPr>
        <w:fldChar w:fldCharType="end"/>
      </w:r>
      <w:r w:rsidRPr="00EB4BA0">
        <w:t>: Manage User</w:t>
      </w:r>
      <w:bookmarkEnd w:id="274"/>
      <w:bookmarkEnd w:id="275"/>
    </w:p>
    <w:p w14:paraId="71313DA5" w14:textId="78870E40" w:rsidR="007566DE" w:rsidRPr="00EB4BA0" w:rsidRDefault="0044341C" w:rsidP="00D95740">
      <w:pPr>
        <w:pStyle w:val="Heading3"/>
        <w:rPr>
          <w:rFonts w:ascii="Times New Roman" w:hAnsi="Times New Roman"/>
          <w:bCs/>
          <w:color w:val="1F497D" w:themeColor="text2"/>
        </w:rPr>
      </w:pPr>
      <w:r w:rsidRPr="00EB4BA0">
        <w:rPr>
          <w:color w:val="1F497D" w:themeColor="text2"/>
          <w:sz w:val="32"/>
          <w:szCs w:val="32"/>
        </w:rPr>
        <w:br w:type="page"/>
      </w:r>
      <w:bookmarkStart w:id="276" w:name="_Toc105094368"/>
      <w:bookmarkStart w:id="277" w:name="_Toc105157170"/>
      <w:r w:rsidR="00D95740" w:rsidRPr="00EB4BA0">
        <w:rPr>
          <w:rFonts w:ascii="Times New Roman" w:hAnsi="Times New Roman"/>
          <w:bCs/>
        </w:rPr>
        <w:lastRenderedPageBreak/>
        <w:t xml:space="preserve">4.2.3 </w:t>
      </w:r>
      <w:r w:rsidR="007566DE" w:rsidRPr="00EB4BA0">
        <w:rPr>
          <w:rFonts w:ascii="Times New Roman" w:hAnsi="Times New Roman"/>
          <w:bCs/>
        </w:rPr>
        <w:t>Xây dựng trang quản lý những</w:t>
      </w:r>
      <w:r w:rsidR="000F556A" w:rsidRPr="00EB4BA0">
        <w:rPr>
          <w:rFonts w:ascii="Times New Roman" w:hAnsi="Times New Roman"/>
          <w:bCs/>
        </w:rPr>
        <w:t xml:space="preserve"> câu hỏi,</w:t>
      </w:r>
      <w:r w:rsidR="007566DE" w:rsidRPr="00EB4BA0">
        <w:rPr>
          <w:rFonts w:ascii="Times New Roman" w:hAnsi="Times New Roman"/>
          <w:bCs/>
        </w:rPr>
        <w:t xml:space="preserve"> câu trả lời của người dùng.</w:t>
      </w:r>
      <w:bookmarkEnd w:id="276"/>
      <w:bookmarkEnd w:id="277"/>
    </w:p>
    <w:p w14:paraId="026BC24E" w14:textId="7B09CCBA" w:rsidR="00816C76" w:rsidRPr="00EB4BA0" w:rsidRDefault="007566DE" w:rsidP="008E3C78">
      <w:pPr>
        <w:pStyle w:val="ListParagraph"/>
        <w:numPr>
          <w:ilvl w:val="0"/>
          <w:numId w:val="38"/>
        </w:numPr>
        <w:rPr>
          <w:color w:val="000000" w:themeColor="text1"/>
        </w:rPr>
      </w:pPr>
      <w:r w:rsidRPr="00EB4BA0">
        <w:rPr>
          <w:color w:val="000000" w:themeColor="text1"/>
        </w:rPr>
        <w:t>Ở trang này Admin có quyền xóa các câu trả lời không hợp lệ.</w:t>
      </w:r>
    </w:p>
    <w:p w14:paraId="7CE3604D" w14:textId="17161C91" w:rsidR="007566DE" w:rsidRPr="00EB4BA0" w:rsidRDefault="007566DE" w:rsidP="008E3C78">
      <w:pPr>
        <w:pStyle w:val="ListParagraph"/>
        <w:numPr>
          <w:ilvl w:val="0"/>
          <w:numId w:val="38"/>
        </w:numPr>
        <w:rPr>
          <w:color w:val="000000" w:themeColor="text1"/>
        </w:rPr>
      </w:pPr>
      <w:r w:rsidRPr="00EB4BA0">
        <w:rPr>
          <w:color w:val="000000" w:themeColor="text1"/>
        </w:rPr>
        <w:t>Admin cũng có quyền đóng góp câu trả lời.</w:t>
      </w:r>
    </w:p>
    <w:p w14:paraId="065FB1E4" w14:textId="157F3EED" w:rsidR="000C4F77" w:rsidRPr="00EB4BA0" w:rsidRDefault="000C4F77" w:rsidP="008E3C78">
      <w:pPr>
        <w:pStyle w:val="ListParagraph"/>
        <w:numPr>
          <w:ilvl w:val="0"/>
          <w:numId w:val="38"/>
        </w:numPr>
        <w:rPr>
          <w:color w:val="000000" w:themeColor="text1"/>
        </w:rPr>
      </w:pPr>
      <w:r w:rsidRPr="00EB4BA0">
        <w:rPr>
          <w:color w:val="000000" w:themeColor="text1"/>
        </w:rPr>
        <w:t>Câu trả lời của người dùng được hiển thị đầy đủ nội dung gồm tên người trả lời, câu trả lời, thời gian trả lời.</w:t>
      </w:r>
    </w:p>
    <w:p w14:paraId="4D9DD447" w14:textId="2EFCD42F" w:rsidR="00C45F3B" w:rsidRPr="00EB4BA0" w:rsidRDefault="00C45F3B" w:rsidP="00C45F3B">
      <w:pPr>
        <w:tabs>
          <w:tab w:val="left" w:pos="425"/>
        </w:tabs>
        <w:spacing w:line="360" w:lineRule="auto"/>
        <w:ind w:left="1224"/>
        <w:rPr>
          <w:b/>
          <w:bCs/>
          <w:u w:val="single"/>
        </w:rPr>
      </w:pPr>
      <w:r w:rsidRPr="00EB4BA0">
        <w:rPr>
          <w:b/>
          <w:u w:val="single"/>
        </w:rPr>
        <w:t>Layouts</w:t>
      </w:r>
    </w:p>
    <w:p w14:paraId="59040D7E" w14:textId="3ED385FC" w:rsidR="00917E1E" w:rsidRPr="00EB4BA0" w:rsidRDefault="003336E0" w:rsidP="003336E0">
      <w:pPr>
        <w:keepNext/>
        <w:jc w:val="center"/>
      </w:pPr>
      <w:r w:rsidRPr="00EB4BA0">
        <w:rPr>
          <w:noProof/>
        </w:rPr>
        <w:drawing>
          <wp:inline distT="0" distB="0" distL="0" distR="0" wp14:anchorId="53C7ED7C" wp14:editId="2E97AB92">
            <wp:extent cx="3883231" cy="5734679"/>
            <wp:effectExtent l="0" t="0" r="3175" b="0"/>
            <wp:docPr id="1478060941" name="Picture 1478060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87777" cy="5741393"/>
                    </a:xfrm>
                    <a:prstGeom prst="rect">
                      <a:avLst/>
                    </a:prstGeom>
                  </pic:spPr>
                </pic:pic>
              </a:graphicData>
            </a:graphic>
          </wp:inline>
        </w:drawing>
      </w:r>
    </w:p>
    <w:p w14:paraId="77B92285" w14:textId="58E033B6" w:rsidR="000D2471" w:rsidRPr="00EB4BA0" w:rsidRDefault="00917E1E" w:rsidP="003336E0">
      <w:pPr>
        <w:pStyle w:val="Caption"/>
        <w:ind w:left="720" w:firstLine="720"/>
        <w:jc w:val="center"/>
      </w:pPr>
      <w:bookmarkStart w:id="278" w:name="_Toc104370303"/>
      <w:bookmarkStart w:id="279" w:name="_Toc105148586"/>
      <w:r w:rsidRPr="00EB4BA0">
        <w:t xml:space="preserve">Layout Admin </w:t>
      </w:r>
      <w:r w:rsidR="008E3C78" w:rsidRPr="00EB4BA0">
        <w:fldChar w:fldCharType="begin"/>
      </w:r>
      <w:r w:rsidR="008E3C78" w:rsidRPr="00EB4BA0">
        <w:instrText xml:space="preserve"> SEQ Layout_Admin \* ARABIC </w:instrText>
      </w:r>
      <w:r w:rsidR="008E3C78" w:rsidRPr="00EB4BA0">
        <w:fldChar w:fldCharType="separate"/>
      </w:r>
      <w:r w:rsidR="00743B86" w:rsidRPr="00EB4BA0">
        <w:rPr>
          <w:noProof/>
        </w:rPr>
        <w:t>5</w:t>
      </w:r>
      <w:r w:rsidR="008E3C78" w:rsidRPr="00EB4BA0">
        <w:rPr>
          <w:noProof/>
        </w:rPr>
        <w:fldChar w:fldCharType="end"/>
      </w:r>
      <w:r w:rsidRPr="00EB4BA0">
        <w:t>: Manage Question</w:t>
      </w:r>
      <w:bookmarkEnd w:id="278"/>
      <w:bookmarkEnd w:id="279"/>
    </w:p>
    <w:p w14:paraId="2C2CBFAF" w14:textId="77777777" w:rsidR="000D2471" w:rsidRPr="00EB4BA0" w:rsidRDefault="000D2471">
      <w:pPr>
        <w:rPr>
          <w:rFonts w:ascii="Arial" w:eastAsia="SimHei" w:hAnsi="Arial" w:cs="Arial"/>
          <w:sz w:val="20"/>
        </w:rPr>
      </w:pPr>
      <w:r w:rsidRPr="00EB4BA0">
        <w:br w:type="page"/>
      </w:r>
    </w:p>
    <w:tbl>
      <w:tblPr>
        <w:tblStyle w:val="ListTable6Colorful-Accent5"/>
        <w:tblW w:w="9355" w:type="dxa"/>
        <w:tblLook w:val="04A0" w:firstRow="1" w:lastRow="0" w:firstColumn="1" w:lastColumn="0" w:noHBand="0" w:noVBand="1"/>
      </w:tblPr>
      <w:tblGrid>
        <w:gridCol w:w="1060"/>
        <w:gridCol w:w="8295"/>
      </w:tblGrid>
      <w:tr w:rsidR="000D2471" w:rsidRPr="00EB4BA0" w14:paraId="10AC70C4" w14:textId="77777777" w:rsidTr="003E6A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6DCA494C" w14:textId="77777777" w:rsidR="000D2471" w:rsidRPr="00EB4BA0" w:rsidRDefault="000D2471" w:rsidP="003E6AE5">
            <w:pPr>
              <w:pStyle w:val="BodyText"/>
              <w:ind w:left="0"/>
              <w:jc w:val="center"/>
              <w:rPr>
                <w:rFonts w:ascii="Segoe UI" w:hAnsi="Segoe UI" w:cs="Segoe UI"/>
                <w:b w:val="0"/>
                <w:sz w:val="22"/>
                <w:szCs w:val="22"/>
              </w:rPr>
            </w:pPr>
            <w:bookmarkStart w:id="280" w:name="OLE_LINK31"/>
            <w:r w:rsidRPr="00EB4BA0">
              <w:rPr>
                <w:rFonts w:ascii="Segoe UI" w:hAnsi="Segoe UI" w:cs="Segoe UI"/>
                <w:sz w:val="22"/>
                <w:szCs w:val="22"/>
              </w:rPr>
              <w:lastRenderedPageBreak/>
              <w:t>Mẫu</w:t>
            </w:r>
          </w:p>
        </w:tc>
        <w:tc>
          <w:tcPr>
            <w:tcW w:w="8295" w:type="dxa"/>
          </w:tcPr>
          <w:p w14:paraId="046ACFA4" w14:textId="77777777" w:rsidR="000D2471" w:rsidRPr="00EB4BA0" w:rsidRDefault="000D2471" w:rsidP="003E6AE5">
            <w:pPr>
              <w:pStyle w:val="BodyText"/>
              <w:ind w:left="0"/>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sz w:val="22"/>
                <w:szCs w:val="22"/>
              </w:rPr>
            </w:pPr>
            <w:r w:rsidRPr="00EB4BA0">
              <w:rPr>
                <w:rFonts w:ascii="Segoe UI" w:hAnsi="Segoe UI" w:cs="Segoe UI"/>
                <w:sz w:val="22"/>
                <w:szCs w:val="22"/>
              </w:rPr>
              <w:t>Mô tả</w:t>
            </w:r>
          </w:p>
        </w:tc>
      </w:tr>
      <w:tr w:rsidR="000D2471" w:rsidRPr="00EB4BA0" w14:paraId="1179B4BC" w14:textId="77777777" w:rsidTr="003E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426ECCCB" w14:textId="77777777" w:rsidR="000D2471" w:rsidRPr="00EB4BA0" w:rsidRDefault="000D2471" w:rsidP="003E6AE5">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547072" behindDoc="0" locked="0" layoutInCell="1" allowOverlap="1" wp14:anchorId="309A7F73" wp14:editId="32182F67">
                  <wp:simplePos x="0" y="0"/>
                  <wp:positionH relativeFrom="column">
                    <wp:posOffset>198566</wp:posOffset>
                  </wp:positionH>
                  <wp:positionV relativeFrom="paragraph">
                    <wp:posOffset>28699</wp:posOffset>
                  </wp:positionV>
                  <wp:extent cx="269553" cy="269553"/>
                  <wp:effectExtent l="0" t="0" r="0" b="0"/>
                  <wp:wrapNone/>
                  <wp:docPr id="1478060896" name="Picture 147806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9553" cy="2695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2FB36D6D" w14:textId="381D72EF" w:rsidR="000D2471" w:rsidRPr="00EB4BA0" w:rsidRDefault="001801B2"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Quay về trang home</w:t>
            </w:r>
          </w:p>
        </w:tc>
      </w:tr>
      <w:tr w:rsidR="000D2471" w:rsidRPr="00EB4BA0" w14:paraId="630F4075" w14:textId="77777777" w:rsidTr="003E6AE5">
        <w:tc>
          <w:tcPr>
            <w:cnfStyle w:val="001000000000" w:firstRow="0" w:lastRow="0" w:firstColumn="1" w:lastColumn="0" w:oddVBand="0" w:evenVBand="0" w:oddHBand="0" w:evenHBand="0" w:firstRowFirstColumn="0" w:firstRowLastColumn="0" w:lastRowFirstColumn="0" w:lastRowLastColumn="0"/>
            <w:tcW w:w="1060" w:type="dxa"/>
          </w:tcPr>
          <w:p w14:paraId="05174460" w14:textId="77777777" w:rsidR="000D2471" w:rsidRPr="00EB4BA0" w:rsidRDefault="000D2471" w:rsidP="003E6AE5">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548096" behindDoc="0" locked="0" layoutInCell="1" allowOverlap="1" wp14:anchorId="64DF46FA" wp14:editId="64B2C660">
                  <wp:simplePos x="0" y="0"/>
                  <wp:positionH relativeFrom="column">
                    <wp:posOffset>176085</wp:posOffset>
                  </wp:positionH>
                  <wp:positionV relativeFrom="paragraph">
                    <wp:posOffset>43114</wp:posOffset>
                  </wp:positionV>
                  <wp:extent cx="287079" cy="287079"/>
                  <wp:effectExtent l="0" t="0" r="0" b="0"/>
                  <wp:wrapNone/>
                  <wp:docPr id="1478060897" name="Picture 1478060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7079" cy="287079"/>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68A6D391" w14:textId="780379E9" w:rsidR="000D2471" w:rsidRPr="00EB4BA0" w:rsidRDefault="001801B2" w:rsidP="008E3C78">
            <w:pPr>
              <w:pStyle w:val="BodyText"/>
              <w:numPr>
                <w:ilvl w:val="0"/>
                <w:numId w:val="7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Click nút này sẽ hiển thị một Dialog giúp admin thêm câu trả lời</w:t>
            </w:r>
          </w:p>
        </w:tc>
      </w:tr>
      <w:tr w:rsidR="000D2471" w:rsidRPr="00EB4BA0" w14:paraId="43713290" w14:textId="77777777" w:rsidTr="003E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5B28C017" w14:textId="77777777" w:rsidR="000D2471" w:rsidRPr="00EB4BA0" w:rsidRDefault="000D2471" w:rsidP="003E6AE5">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549120" behindDoc="0" locked="0" layoutInCell="1" allowOverlap="1" wp14:anchorId="39713DBF" wp14:editId="485A9F4E">
                  <wp:simplePos x="0" y="0"/>
                  <wp:positionH relativeFrom="margin">
                    <wp:posOffset>161290</wp:posOffset>
                  </wp:positionH>
                  <wp:positionV relativeFrom="paragraph">
                    <wp:posOffset>4066</wp:posOffset>
                  </wp:positionV>
                  <wp:extent cx="334521" cy="306374"/>
                  <wp:effectExtent l="0" t="0" r="8890" b="0"/>
                  <wp:wrapNone/>
                  <wp:docPr id="1478060898" name="Picture 1478060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4521" cy="30637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455E084C" w14:textId="66FBC88F" w:rsidR="000D2471" w:rsidRPr="00EB4BA0" w:rsidRDefault="001801B2"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Click để xóa câu trả lời không hợp lệ.</w:t>
            </w:r>
          </w:p>
        </w:tc>
      </w:tr>
      <w:tr w:rsidR="000D2471" w:rsidRPr="00EB4BA0" w14:paraId="0F98A255" w14:textId="77777777" w:rsidTr="003E6AE5">
        <w:tc>
          <w:tcPr>
            <w:cnfStyle w:val="001000000000" w:firstRow="0" w:lastRow="0" w:firstColumn="1" w:lastColumn="0" w:oddVBand="0" w:evenVBand="0" w:oddHBand="0" w:evenHBand="0" w:firstRowFirstColumn="0" w:firstRowLastColumn="0" w:lastRowFirstColumn="0" w:lastRowLastColumn="0"/>
            <w:tcW w:w="1060" w:type="dxa"/>
          </w:tcPr>
          <w:p w14:paraId="68AD87D1" w14:textId="77777777" w:rsidR="000D2471" w:rsidRPr="00EB4BA0" w:rsidRDefault="000D2471" w:rsidP="003E6AE5">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550144" behindDoc="0" locked="0" layoutInCell="1" allowOverlap="1" wp14:anchorId="579E41C9" wp14:editId="6D4E9CAD">
                  <wp:simplePos x="0" y="0"/>
                  <wp:positionH relativeFrom="column">
                    <wp:posOffset>180802</wp:posOffset>
                  </wp:positionH>
                  <wp:positionV relativeFrom="paragraph">
                    <wp:posOffset>50865</wp:posOffset>
                  </wp:positionV>
                  <wp:extent cx="282699" cy="282699"/>
                  <wp:effectExtent l="0" t="0" r="3175" b="3175"/>
                  <wp:wrapNone/>
                  <wp:docPr id="1478060899" name="Picture 1478060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4170" cy="28417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64403E08" w14:textId="403F0ADA" w:rsidR="000D2471" w:rsidRPr="00EB4BA0" w:rsidRDefault="001801B2" w:rsidP="008E3C78">
            <w:pPr>
              <w:pStyle w:val="BodyText"/>
              <w:numPr>
                <w:ilvl w:val="0"/>
                <w:numId w:val="7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Click vào câu trả lời để xem chi tiết.</w:t>
            </w:r>
          </w:p>
        </w:tc>
      </w:tr>
      <w:bookmarkEnd w:id="280"/>
    </w:tbl>
    <w:p w14:paraId="36C5AF3B" w14:textId="77777777" w:rsidR="00816C76" w:rsidRPr="00EB4BA0" w:rsidRDefault="00816C76" w:rsidP="00917E1E">
      <w:pPr>
        <w:pStyle w:val="Caption"/>
        <w:ind w:left="720" w:firstLine="720"/>
      </w:pPr>
    </w:p>
    <w:p w14:paraId="75314981" w14:textId="191FE1E0" w:rsidR="009961BF" w:rsidRPr="00EB4BA0" w:rsidRDefault="00816C76" w:rsidP="008E3C78">
      <w:pPr>
        <w:pStyle w:val="ListParagraph"/>
        <w:numPr>
          <w:ilvl w:val="0"/>
          <w:numId w:val="39"/>
        </w:numPr>
        <w:rPr>
          <w:color w:val="000000" w:themeColor="text1"/>
        </w:rPr>
      </w:pPr>
      <w:r w:rsidRPr="00EB4BA0">
        <w:rPr>
          <w:color w:val="000000" w:themeColor="text1"/>
        </w:rPr>
        <w:t>Admin có thể xem chi tiết câu trả lời, nếu câu trả lời hợp lệ Admin sẽ thêm vào dữ liệu người dùng.</w:t>
      </w:r>
    </w:p>
    <w:p w14:paraId="727F8FD6" w14:textId="353B1F4F" w:rsidR="00FA479E" w:rsidRPr="00EB4BA0" w:rsidRDefault="00FA479E" w:rsidP="008E3C78">
      <w:pPr>
        <w:pStyle w:val="ListParagraph"/>
        <w:numPr>
          <w:ilvl w:val="0"/>
          <w:numId w:val="39"/>
        </w:numPr>
        <w:rPr>
          <w:color w:val="000000" w:themeColor="text1"/>
        </w:rPr>
      </w:pPr>
      <w:r w:rsidRPr="00EB4BA0">
        <w:rPr>
          <w:color w:val="000000" w:themeColor="text1"/>
        </w:rPr>
        <w:t>Admin có thể thêm dữ liệu vào các mục sau:</w:t>
      </w:r>
    </w:p>
    <w:p w14:paraId="382CE11B" w14:textId="543FAB22" w:rsidR="00FA479E" w:rsidRPr="00EB4BA0" w:rsidRDefault="00FA479E" w:rsidP="008E3C78">
      <w:pPr>
        <w:pStyle w:val="ListParagraph"/>
        <w:numPr>
          <w:ilvl w:val="0"/>
          <w:numId w:val="40"/>
        </w:numPr>
        <w:rPr>
          <w:color w:val="000000" w:themeColor="text1"/>
        </w:rPr>
      </w:pPr>
      <w:r w:rsidRPr="00EB4BA0">
        <w:rPr>
          <w:b/>
          <w:color w:val="000000" w:themeColor="text1"/>
        </w:rPr>
        <w:t>History:</w:t>
      </w:r>
      <w:r w:rsidRPr="00EB4BA0">
        <w:rPr>
          <w:color w:val="000000" w:themeColor="text1"/>
        </w:rPr>
        <w:t xml:space="preserve"> Chứa tất cả các câu trả lời của người dùng</w:t>
      </w:r>
      <w:r w:rsidR="00E53914" w:rsidRPr="00EB4BA0">
        <w:rPr>
          <w:color w:val="000000" w:themeColor="text1"/>
        </w:rPr>
        <w:t xml:space="preserve"> trước đó</w:t>
      </w:r>
    </w:p>
    <w:p w14:paraId="18C9C285" w14:textId="1C568FF8" w:rsidR="00FA479E" w:rsidRPr="00EB4BA0" w:rsidRDefault="00FA479E" w:rsidP="008E3C78">
      <w:pPr>
        <w:pStyle w:val="ListParagraph"/>
        <w:numPr>
          <w:ilvl w:val="0"/>
          <w:numId w:val="40"/>
        </w:numPr>
        <w:rPr>
          <w:color w:val="000000" w:themeColor="text1"/>
        </w:rPr>
      </w:pPr>
      <w:r w:rsidRPr="00EB4BA0">
        <w:rPr>
          <w:b/>
          <w:color w:val="000000" w:themeColor="text1"/>
        </w:rPr>
        <w:t>Home :</w:t>
      </w:r>
      <w:r w:rsidRPr="00EB4BA0">
        <w:rPr>
          <w:color w:val="000000" w:themeColor="text1"/>
        </w:rPr>
        <w:t xml:space="preserve"> Đưa dữ liệu </w:t>
      </w:r>
      <w:r w:rsidR="00E8514A" w:rsidRPr="00EB4BA0">
        <w:rPr>
          <w:color w:val="000000" w:themeColor="text1"/>
        </w:rPr>
        <w:t>lên trang home</w:t>
      </w:r>
    </w:p>
    <w:p w14:paraId="60E7AAE5" w14:textId="341270F0" w:rsidR="00FA479E" w:rsidRPr="00EB4BA0" w:rsidRDefault="00FA479E" w:rsidP="008E3C78">
      <w:pPr>
        <w:pStyle w:val="ListParagraph"/>
        <w:numPr>
          <w:ilvl w:val="0"/>
          <w:numId w:val="40"/>
        </w:numPr>
        <w:rPr>
          <w:color w:val="000000" w:themeColor="text1"/>
        </w:rPr>
      </w:pPr>
      <w:r w:rsidRPr="00EB4BA0">
        <w:rPr>
          <w:b/>
          <w:color w:val="000000" w:themeColor="text1"/>
        </w:rPr>
        <w:t>Reply</w:t>
      </w:r>
      <w:r w:rsidR="00E8514A" w:rsidRPr="00EB4BA0">
        <w:rPr>
          <w:b/>
          <w:color w:val="000000" w:themeColor="text1"/>
        </w:rPr>
        <w:t>:</w:t>
      </w:r>
      <w:r w:rsidR="00E8514A" w:rsidRPr="00EB4BA0">
        <w:rPr>
          <w:color w:val="000000" w:themeColor="text1"/>
        </w:rPr>
        <w:t xml:space="preserve"> Đưa dữ liêu lên diễn đàn để mọi người cùng trả lời</w:t>
      </w:r>
    </w:p>
    <w:p w14:paraId="6D3F67F1" w14:textId="355023CB" w:rsidR="00C45F3B" w:rsidRPr="00EB4BA0" w:rsidRDefault="00C45F3B" w:rsidP="00C45F3B">
      <w:pPr>
        <w:tabs>
          <w:tab w:val="left" w:pos="425"/>
        </w:tabs>
        <w:spacing w:line="360" w:lineRule="auto"/>
        <w:ind w:left="1224"/>
        <w:rPr>
          <w:b/>
          <w:bCs/>
          <w:u w:val="single"/>
        </w:rPr>
      </w:pPr>
      <w:r w:rsidRPr="00EB4BA0">
        <w:rPr>
          <w:b/>
          <w:u w:val="single"/>
        </w:rPr>
        <w:t>Layouts</w:t>
      </w:r>
    </w:p>
    <w:p w14:paraId="5817FBF6" w14:textId="5F2A5F04" w:rsidR="00917E1E" w:rsidRPr="00EB4BA0" w:rsidRDefault="003336E0" w:rsidP="00917E1E">
      <w:pPr>
        <w:keepNext/>
        <w:jc w:val="center"/>
      </w:pPr>
      <w:r w:rsidRPr="00EB4BA0">
        <w:rPr>
          <w:noProof/>
        </w:rPr>
        <w:lastRenderedPageBreak/>
        <w:drawing>
          <wp:inline distT="0" distB="0" distL="0" distR="0" wp14:anchorId="778C0413" wp14:editId="018659CF">
            <wp:extent cx="4544695" cy="7178722"/>
            <wp:effectExtent l="0" t="0" r="8255" b="3175"/>
            <wp:docPr id="1478060942" name="Picture 1478060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55849" cy="7196341"/>
                    </a:xfrm>
                    <a:prstGeom prst="rect">
                      <a:avLst/>
                    </a:prstGeom>
                  </pic:spPr>
                </pic:pic>
              </a:graphicData>
            </a:graphic>
          </wp:inline>
        </w:drawing>
      </w:r>
    </w:p>
    <w:p w14:paraId="10D00D32" w14:textId="6EAAD413" w:rsidR="00816C76" w:rsidRPr="00EB4BA0" w:rsidRDefault="00917E1E" w:rsidP="00917E1E">
      <w:pPr>
        <w:pStyle w:val="Caption"/>
        <w:jc w:val="center"/>
      </w:pPr>
      <w:bookmarkStart w:id="281" w:name="_Toc104370304"/>
      <w:bookmarkStart w:id="282" w:name="_Toc105148587"/>
      <w:r w:rsidRPr="00EB4BA0">
        <w:t xml:space="preserve">Layout Admin </w:t>
      </w:r>
      <w:r w:rsidR="008E3C78" w:rsidRPr="00EB4BA0">
        <w:fldChar w:fldCharType="begin"/>
      </w:r>
      <w:r w:rsidR="008E3C78" w:rsidRPr="00EB4BA0">
        <w:instrText xml:space="preserve"> SEQ Layout_Admin \* ARABIC </w:instrText>
      </w:r>
      <w:r w:rsidR="008E3C78" w:rsidRPr="00EB4BA0">
        <w:fldChar w:fldCharType="separate"/>
      </w:r>
      <w:r w:rsidR="00743B86" w:rsidRPr="00EB4BA0">
        <w:rPr>
          <w:noProof/>
        </w:rPr>
        <w:t>6</w:t>
      </w:r>
      <w:r w:rsidR="008E3C78" w:rsidRPr="00EB4BA0">
        <w:rPr>
          <w:noProof/>
        </w:rPr>
        <w:fldChar w:fldCharType="end"/>
      </w:r>
      <w:r w:rsidRPr="00EB4BA0">
        <w:t>: Detail Question</w:t>
      </w:r>
      <w:bookmarkEnd w:id="281"/>
      <w:bookmarkEnd w:id="282"/>
    </w:p>
    <w:p w14:paraId="5F9056D7" w14:textId="77777777" w:rsidR="00D95740" w:rsidRPr="00EB4BA0" w:rsidRDefault="00D95740">
      <w:pPr>
        <w:rPr>
          <w:color w:val="000000" w:themeColor="text1"/>
          <w:sz w:val="32"/>
          <w:szCs w:val="32"/>
        </w:rPr>
      </w:pPr>
    </w:p>
    <w:p w14:paraId="6D15C684" w14:textId="210F5F05" w:rsidR="001801B2" w:rsidRPr="00EB4BA0" w:rsidRDefault="001801B2">
      <w:pPr>
        <w:rPr>
          <w:color w:val="000000" w:themeColor="text1"/>
          <w:sz w:val="32"/>
          <w:szCs w:val="32"/>
        </w:rPr>
      </w:pPr>
      <w:r w:rsidRPr="00EB4BA0">
        <w:rPr>
          <w:color w:val="000000" w:themeColor="text1"/>
          <w:sz w:val="32"/>
          <w:szCs w:val="32"/>
        </w:rPr>
        <w:br w:type="page"/>
      </w:r>
    </w:p>
    <w:tbl>
      <w:tblPr>
        <w:tblStyle w:val="ListTable6Colorful-Accent5"/>
        <w:tblW w:w="9355" w:type="dxa"/>
        <w:tblLook w:val="04A0" w:firstRow="1" w:lastRow="0" w:firstColumn="1" w:lastColumn="0" w:noHBand="0" w:noVBand="1"/>
      </w:tblPr>
      <w:tblGrid>
        <w:gridCol w:w="1060"/>
        <w:gridCol w:w="8295"/>
      </w:tblGrid>
      <w:tr w:rsidR="001801B2" w:rsidRPr="00EB4BA0" w14:paraId="59B466BD" w14:textId="77777777" w:rsidTr="003E6A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7C976FB4" w14:textId="77777777" w:rsidR="001801B2" w:rsidRPr="00EB4BA0" w:rsidRDefault="001801B2" w:rsidP="003E6AE5">
            <w:pPr>
              <w:pStyle w:val="BodyText"/>
              <w:ind w:left="0"/>
              <w:jc w:val="center"/>
              <w:rPr>
                <w:rFonts w:ascii="Segoe UI" w:hAnsi="Segoe UI" w:cs="Segoe UI"/>
                <w:b w:val="0"/>
                <w:sz w:val="22"/>
                <w:szCs w:val="22"/>
              </w:rPr>
            </w:pPr>
            <w:r w:rsidRPr="00EB4BA0">
              <w:rPr>
                <w:rFonts w:ascii="Segoe UI" w:hAnsi="Segoe UI" w:cs="Segoe UI"/>
                <w:sz w:val="22"/>
                <w:szCs w:val="22"/>
              </w:rPr>
              <w:lastRenderedPageBreak/>
              <w:t>Mẫu</w:t>
            </w:r>
          </w:p>
        </w:tc>
        <w:tc>
          <w:tcPr>
            <w:tcW w:w="8295" w:type="dxa"/>
          </w:tcPr>
          <w:p w14:paraId="58A554D5" w14:textId="77777777" w:rsidR="001801B2" w:rsidRPr="00EB4BA0" w:rsidRDefault="001801B2" w:rsidP="003E6AE5">
            <w:pPr>
              <w:pStyle w:val="BodyText"/>
              <w:ind w:left="0"/>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sz w:val="22"/>
                <w:szCs w:val="22"/>
              </w:rPr>
            </w:pPr>
            <w:r w:rsidRPr="00EB4BA0">
              <w:rPr>
                <w:rFonts w:ascii="Segoe UI" w:hAnsi="Segoe UI" w:cs="Segoe UI"/>
                <w:sz w:val="22"/>
                <w:szCs w:val="22"/>
              </w:rPr>
              <w:t>Mô tả</w:t>
            </w:r>
          </w:p>
        </w:tc>
      </w:tr>
      <w:tr w:rsidR="001801B2" w:rsidRPr="00EB4BA0" w14:paraId="7C81D9A8" w14:textId="77777777" w:rsidTr="003E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78D6480F" w14:textId="77777777" w:rsidR="001801B2" w:rsidRPr="00EB4BA0" w:rsidRDefault="001801B2" w:rsidP="003E6AE5">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562432" behindDoc="0" locked="0" layoutInCell="1" allowOverlap="1" wp14:anchorId="3DDC4E88" wp14:editId="47BD9717">
                  <wp:simplePos x="0" y="0"/>
                  <wp:positionH relativeFrom="column">
                    <wp:posOffset>198566</wp:posOffset>
                  </wp:positionH>
                  <wp:positionV relativeFrom="paragraph">
                    <wp:posOffset>28699</wp:posOffset>
                  </wp:positionV>
                  <wp:extent cx="269553" cy="269553"/>
                  <wp:effectExtent l="0" t="0" r="0" b="0"/>
                  <wp:wrapNone/>
                  <wp:docPr id="1478060906" name="Picture 1478060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9553" cy="2695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466561DE" w14:textId="77777777" w:rsidR="001801B2" w:rsidRPr="00EB4BA0" w:rsidRDefault="001801B2"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Thêm vào dữ liệu lịch sử của tất cả câu trả lời.</w:t>
            </w:r>
          </w:p>
          <w:p w14:paraId="4F975AC3" w14:textId="3A684CA8" w:rsidR="001801B2" w:rsidRPr="00EB4BA0" w:rsidRDefault="001801B2"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Người dùng có thể tìm kiếm lại ở chức năng Help Center</w:t>
            </w:r>
          </w:p>
        </w:tc>
      </w:tr>
      <w:tr w:rsidR="001801B2" w:rsidRPr="00EB4BA0" w14:paraId="05457B85" w14:textId="77777777" w:rsidTr="003E6AE5">
        <w:tc>
          <w:tcPr>
            <w:cnfStyle w:val="001000000000" w:firstRow="0" w:lastRow="0" w:firstColumn="1" w:lastColumn="0" w:oddVBand="0" w:evenVBand="0" w:oddHBand="0" w:evenHBand="0" w:firstRowFirstColumn="0" w:firstRowLastColumn="0" w:lastRowFirstColumn="0" w:lastRowLastColumn="0"/>
            <w:tcW w:w="1060" w:type="dxa"/>
          </w:tcPr>
          <w:p w14:paraId="1C87F4AD" w14:textId="77777777" w:rsidR="001801B2" w:rsidRPr="00EB4BA0" w:rsidRDefault="001801B2" w:rsidP="003E6AE5">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563456" behindDoc="0" locked="0" layoutInCell="1" allowOverlap="1" wp14:anchorId="4F5A2578" wp14:editId="505C5DCF">
                  <wp:simplePos x="0" y="0"/>
                  <wp:positionH relativeFrom="column">
                    <wp:posOffset>176085</wp:posOffset>
                  </wp:positionH>
                  <wp:positionV relativeFrom="paragraph">
                    <wp:posOffset>43114</wp:posOffset>
                  </wp:positionV>
                  <wp:extent cx="287079" cy="287079"/>
                  <wp:effectExtent l="0" t="0" r="0" b="0"/>
                  <wp:wrapNone/>
                  <wp:docPr id="1478060907" name="Picture 1478060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7079" cy="287079"/>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26C24107" w14:textId="2CA43F04" w:rsidR="001801B2" w:rsidRPr="00EB4BA0" w:rsidRDefault="001801B2" w:rsidP="008E3C78">
            <w:pPr>
              <w:pStyle w:val="BodyText"/>
              <w:numPr>
                <w:ilvl w:val="0"/>
                <w:numId w:val="7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Thêm câu hỏi đến trang Home của người dùng.</w:t>
            </w:r>
          </w:p>
        </w:tc>
      </w:tr>
      <w:tr w:rsidR="001801B2" w:rsidRPr="00EB4BA0" w14:paraId="46A67739" w14:textId="77777777" w:rsidTr="003E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55A045DA" w14:textId="77777777" w:rsidR="001801B2" w:rsidRPr="00EB4BA0" w:rsidRDefault="001801B2" w:rsidP="003E6AE5">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564480" behindDoc="0" locked="0" layoutInCell="1" allowOverlap="1" wp14:anchorId="0287B9A7" wp14:editId="2BE9DAEA">
                  <wp:simplePos x="0" y="0"/>
                  <wp:positionH relativeFrom="margin">
                    <wp:posOffset>161290</wp:posOffset>
                  </wp:positionH>
                  <wp:positionV relativeFrom="paragraph">
                    <wp:posOffset>4066</wp:posOffset>
                  </wp:positionV>
                  <wp:extent cx="334521" cy="306374"/>
                  <wp:effectExtent l="0" t="0" r="8890" b="0"/>
                  <wp:wrapNone/>
                  <wp:docPr id="1478060908" name="Picture 1478060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4521" cy="30637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00A4A04E" w14:textId="408CB6ED" w:rsidR="001801B2" w:rsidRPr="00EB4BA0" w:rsidRDefault="001801B2"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Thêm câu hỏi vào diễn đàn để mọi người cùng nhau trả lời.</w:t>
            </w:r>
          </w:p>
        </w:tc>
      </w:tr>
    </w:tbl>
    <w:p w14:paraId="65BD1336" w14:textId="77777777" w:rsidR="00D95740" w:rsidRPr="00EB4BA0" w:rsidRDefault="00D95740">
      <w:pPr>
        <w:rPr>
          <w:color w:val="000000" w:themeColor="text1"/>
          <w:sz w:val="32"/>
          <w:szCs w:val="32"/>
        </w:rPr>
      </w:pPr>
    </w:p>
    <w:p w14:paraId="45C25BBB" w14:textId="3F605125" w:rsidR="00EB2DAD" w:rsidRPr="00EB4BA0" w:rsidRDefault="00EB2DAD" w:rsidP="008E3C78">
      <w:pPr>
        <w:pStyle w:val="ListParagraph"/>
        <w:numPr>
          <w:ilvl w:val="0"/>
          <w:numId w:val="41"/>
        </w:numPr>
        <w:rPr>
          <w:color w:val="000000" w:themeColor="text1"/>
        </w:rPr>
      </w:pPr>
      <w:r w:rsidRPr="00EB4BA0">
        <w:rPr>
          <w:color w:val="000000" w:themeColor="text1"/>
        </w:rPr>
        <w:t>Nếu câu hỏi không hợp lệ</w:t>
      </w:r>
      <w:r w:rsidR="00816C76" w:rsidRPr="00EB4BA0">
        <w:rPr>
          <w:color w:val="000000" w:themeColor="text1"/>
        </w:rPr>
        <w:t xml:space="preserve"> admin </w:t>
      </w:r>
      <w:r w:rsidRPr="00EB4BA0">
        <w:rPr>
          <w:color w:val="000000" w:themeColor="text1"/>
        </w:rPr>
        <w:t>có thể xóa.</w:t>
      </w:r>
    </w:p>
    <w:p w14:paraId="0EC0B983" w14:textId="7267B95E" w:rsidR="00816C76" w:rsidRPr="00EB4BA0" w:rsidRDefault="00EB2DAD" w:rsidP="008E3C78">
      <w:pPr>
        <w:pStyle w:val="ListParagraph"/>
        <w:numPr>
          <w:ilvl w:val="0"/>
          <w:numId w:val="41"/>
        </w:numPr>
        <w:rPr>
          <w:color w:val="000000" w:themeColor="text1"/>
        </w:rPr>
      </w:pPr>
      <w:r w:rsidRPr="00EB4BA0">
        <w:rPr>
          <w:color w:val="000000" w:themeColor="text1"/>
        </w:rPr>
        <w:t xml:space="preserve">Admin </w:t>
      </w:r>
      <w:r w:rsidR="00816C76" w:rsidRPr="00EB4BA0">
        <w:rPr>
          <w:color w:val="000000" w:themeColor="text1"/>
        </w:rPr>
        <w:t xml:space="preserve">Click vào nút </w:t>
      </w:r>
      <w:r w:rsidR="00816C76" w:rsidRPr="00EB4BA0">
        <w:rPr>
          <w:color w:val="FF0000"/>
        </w:rPr>
        <w:t>X</w:t>
      </w:r>
      <w:r w:rsidR="00816C76" w:rsidRPr="00EB4BA0">
        <w:rPr>
          <w:color w:val="000000" w:themeColor="text1"/>
        </w:rPr>
        <w:t xml:space="preserve"> </w:t>
      </w:r>
      <w:r w:rsidR="00E53914" w:rsidRPr="00EB4BA0">
        <w:rPr>
          <w:color w:val="000000" w:themeColor="text1"/>
        </w:rPr>
        <w:t xml:space="preserve"> để xóa, sau khi Click </w:t>
      </w:r>
      <w:r w:rsidR="00816C76" w:rsidRPr="00EB4BA0">
        <w:rPr>
          <w:color w:val="000000" w:themeColor="text1"/>
        </w:rPr>
        <w:t>sẽ hiển thị mộ</w:t>
      </w:r>
      <w:r w:rsidR="00E53914" w:rsidRPr="00EB4BA0">
        <w:rPr>
          <w:color w:val="000000" w:themeColor="text1"/>
        </w:rPr>
        <w:t>t dialog xác nhận</w:t>
      </w:r>
      <w:r w:rsidR="00816C76" w:rsidRPr="00EB4BA0">
        <w:rPr>
          <w:color w:val="000000" w:themeColor="text1"/>
        </w:rPr>
        <w:t xml:space="preserve"> admin có chắc chắn muốn xóa hay không.</w:t>
      </w:r>
    </w:p>
    <w:p w14:paraId="07F7E249" w14:textId="546D68B7" w:rsidR="00C45F3B" w:rsidRPr="00EB4BA0" w:rsidRDefault="00C45F3B" w:rsidP="00C45F3B">
      <w:pPr>
        <w:tabs>
          <w:tab w:val="left" w:pos="425"/>
        </w:tabs>
        <w:spacing w:line="360" w:lineRule="auto"/>
        <w:ind w:left="1224"/>
        <w:rPr>
          <w:b/>
          <w:bCs/>
          <w:u w:val="single"/>
        </w:rPr>
      </w:pPr>
      <w:r w:rsidRPr="00EB4BA0">
        <w:rPr>
          <w:b/>
          <w:u w:val="single"/>
        </w:rPr>
        <w:t>Layouts</w:t>
      </w:r>
    </w:p>
    <w:p w14:paraId="523D8E41" w14:textId="5FE017BB" w:rsidR="00917E1E" w:rsidRPr="00EB4BA0" w:rsidRDefault="001801B2" w:rsidP="001801B2">
      <w:pPr>
        <w:keepNext/>
        <w:jc w:val="center"/>
      </w:pPr>
      <w:r w:rsidRPr="00EB4BA0">
        <w:rPr>
          <w:b/>
          <w:bCs/>
          <w:noProof/>
          <w:color w:val="1F497D" w:themeColor="text2"/>
          <w:sz w:val="32"/>
          <w:szCs w:val="32"/>
        </w:rPr>
        <mc:AlternateContent>
          <mc:Choice Requires="wps">
            <w:drawing>
              <wp:anchor distT="0" distB="0" distL="114300" distR="114300" simplePos="0" relativeHeight="252118016" behindDoc="0" locked="0" layoutInCell="1" allowOverlap="1" wp14:anchorId="42A58629" wp14:editId="55FB2588">
                <wp:simplePos x="0" y="0"/>
                <wp:positionH relativeFrom="column">
                  <wp:posOffset>4039737</wp:posOffset>
                </wp:positionH>
                <wp:positionV relativeFrom="paragraph">
                  <wp:posOffset>1848675</wp:posOffset>
                </wp:positionV>
                <wp:extent cx="936294" cy="644288"/>
                <wp:effectExtent l="0" t="38100" r="54610" b="22860"/>
                <wp:wrapNone/>
                <wp:docPr id="1478060600" name="Straight Arrow Connector 1478060600"/>
                <wp:cNvGraphicFramePr/>
                <a:graphic xmlns:a="http://schemas.openxmlformats.org/drawingml/2006/main">
                  <a:graphicData uri="http://schemas.microsoft.com/office/word/2010/wordprocessingShape">
                    <wps:wsp>
                      <wps:cNvCnPr/>
                      <wps:spPr>
                        <a:xfrm flipV="1">
                          <a:off x="0" y="0"/>
                          <a:ext cx="936294" cy="6442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EE04F8" id="Straight Arrow Connector 1478060600" o:spid="_x0000_s1026" type="#_x0000_t32" style="position:absolute;margin-left:318.1pt;margin-top:145.55pt;width:73.7pt;height:50.75pt;flip:y;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" strokecolor="#4579b8 [3044]">
                <v:stroke endarrow="block"/>
              </v:shape>
            </w:pict>
          </mc:Fallback>
        </mc:AlternateContent>
      </w:r>
      <w:r w:rsidRPr="00EB4BA0">
        <w:rPr>
          <w:b/>
          <w:bCs/>
          <w:noProof/>
          <w:color w:val="1F497D" w:themeColor="text2"/>
          <w:sz w:val="32"/>
          <w:szCs w:val="32"/>
        </w:rPr>
        <mc:AlternateContent>
          <mc:Choice Requires="wps">
            <w:drawing>
              <wp:anchor distT="0" distB="0" distL="114300" distR="114300" simplePos="0" relativeHeight="252119040" behindDoc="0" locked="0" layoutInCell="1" allowOverlap="1" wp14:anchorId="7BA97E06" wp14:editId="1EE7D3BA">
                <wp:simplePos x="0" y="0"/>
                <wp:positionH relativeFrom="column">
                  <wp:posOffset>4732655</wp:posOffset>
                </wp:positionH>
                <wp:positionV relativeFrom="paragraph">
                  <wp:posOffset>876300</wp:posOffset>
                </wp:positionV>
                <wp:extent cx="1923393" cy="914400"/>
                <wp:effectExtent l="0" t="0" r="20320" b="19050"/>
                <wp:wrapNone/>
                <wp:docPr id="1478060601" name="Text Box 1478060601"/>
                <wp:cNvGraphicFramePr/>
                <a:graphic xmlns:a="http://schemas.openxmlformats.org/drawingml/2006/main">
                  <a:graphicData uri="http://schemas.microsoft.com/office/word/2010/wordprocessingShape">
                    <wps:wsp>
                      <wps:cNvSpPr txBox="1"/>
                      <wps:spPr>
                        <a:xfrm>
                          <a:off x="0" y="0"/>
                          <a:ext cx="1923393" cy="914400"/>
                        </a:xfrm>
                        <a:prstGeom prst="rect">
                          <a:avLst/>
                        </a:prstGeom>
                        <a:solidFill>
                          <a:schemeClr val="lt1"/>
                        </a:solidFill>
                        <a:ln w="6350">
                          <a:solidFill>
                            <a:prstClr val="black"/>
                          </a:solidFill>
                        </a:ln>
                      </wps:spPr>
                      <wps:txbx>
                        <w:txbxContent>
                          <w:p w14:paraId="4EE75790" w14:textId="469D9404" w:rsidR="00ED3876" w:rsidRDefault="00ED3876">
                            <w:r>
                              <w:t>Click Continue Câu trả lời sẽ được xóa.</w:t>
                            </w:r>
                          </w:p>
                          <w:p w14:paraId="26443545" w14:textId="26557539" w:rsidR="00ED3876" w:rsidRDefault="00ED3876">
                            <w:r>
                              <w:t>Cancel thoát Dialog.</w:t>
                            </w:r>
                          </w:p>
                          <w:p w14:paraId="13CAAF10" w14:textId="77777777" w:rsidR="00ED3876" w:rsidRDefault="00ED38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A97E06" id="Text Box 1478060601" o:spid="_x0000_s1039" type="#_x0000_t202" style="position:absolute;left:0;text-align:left;margin-left:372.65pt;margin-top:69pt;width:151.45pt;height:1in;z-index:252119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" fillcolor="white [3201]" strokeweight=".5pt">
                <v:textbox>
                  <w:txbxContent>
                    <w:p w14:paraId="4EE75790" w14:textId="469D9404" w:rsidR="00ED3876" w:rsidRDefault="00ED3876">
                      <w:r>
                        <w:t>Click Continue Câu trả lời sẽ được xóa.</w:t>
                      </w:r>
                    </w:p>
                    <w:p w14:paraId="26443545" w14:textId="26557539" w:rsidR="00ED3876" w:rsidRDefault="00ED3876">
                      <w:r>
                        <w:t>Cancel thoát Dialog.</w:t>
                      </w:r>
                    </w:p>
                    <w:p w14:paraId="13CAAF10" w14:textId="77777777" w:rsidR="00ED3876" w:rsidRDefault="00ED3876"/>
                  </w:txbxContent>
                </v:textbox>
              </v:shape>
            </w:pict>
          </mc:Fallback>
        </mc:AlternateContent>
      </w:r>
      <w:r w:rsidR="00816C76" w:rsidRPr="00EB4BA0">
        <w:rPr>
          <w:b/>
          <w:bCs/>
          <w:noProof/>
          <w:color w:val="1F497D" w:themeColor="text2"/>
          <w:sz w:val="32"/>
          <w:szCs w:val="32"/>
        </w:rPr>
        <w:drawing>
          <wp:inline distT="0" distB="0" distL="0" distR="0" wp14:anchorId="4D6D0434" wp14:editId="3EE37D9F">
            <wp:extent cx="3174171" cy="4394579"/>
            <wp:effectExtent l="0" t="0" r="7620" b="6350"/>
            <wp:docPr id="1478060599" name="Picture 147806059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0599" name="Picture 1478060599" descr="Graphical user interface, text, application, chat or text message&#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186085" cy="4411073"/>
                    </a:xfrm>
                    <a:prstGeom prst="rect">
                      <a:avLst/>
                    </a:prstGeom>
                    <a:noFill/>
                    <a:ln>
                      <a:noFill/>
                    </a:ln>
                  </pic:spPr>
                </pic:pic>
              </a:graphicData>
            </a:graphic>
          </wp:inline>
        </w:drawing>
      </w:r>
    </w:p>
    <w:p w14:paraId="007668B1" w14:textId="6BF952E1" w:rsidR="000F556A" w:rsidRPr="00EB4BA0" w:rsidRDefault="00917E1E" w:rsidP="001801B2">
      <w:pPr>
        <w:pStyle w:val="Caption"/>
        <w:ind w:left="720" w:firstLine="720"/>
        <w:jc w:val="center"/>
        <w:rPr>
          <w:b/>
          <w:bCs/>
          <w:color w:val="1F497D" w:themeColor="text2"/>
          <w:sz w:val="32"/>
          <w:szCs w:val="32"/>
        </w:rPr>
      </w:pPr>
      <w:bookmarkStart w:id="283" w:name="_Toc104370305"/>
      <w:bookmarkStart w:id="284" w:name="_Toc105148588"/>
      <w:r w:rsidRPr="00EB4BA0">
        <w:t xml:space="preserve">Layout Admin </w:t>
      </w:r>
      <w:r w:rsidR="008E3C78" w:rsidRPr="00EB4BA0">
        <w:fldChar w:fldCharType="begin"/>
      </w:r>
      <w:r w:rsidR="008E3C78" w:rsidRPr="00EB4BA0">
        <w:instrText xml:space="preserve"> SEQ Layout_Admin \* ARABIC </w:instrText>
      </w:r>
      <w:r w:rsidR="008E3C78" w:rsidRPr="00EB4BA0">
        <w:fldChar w:fldCharType="separate"/>
      </w:r>
      <w:r w:rsidR="00743B86" w:rsidRPr="00EB4BA0">
        <w:rPr>
          <w:noProof/>
        </w:rPr>
        <w:t>7</w:t>
      </w:r>
      <w:r w:rsidR="008E3C78" w:rsidRPr="00EB4BA0">
        <w:rPr>
          <w:noProof/>
        </w:rPr>
        <w:fldChar w:fldCharType="end"/>
      </w:r>
      <w:r w:rsidRPr="00EB4BA0">
        <w:t>: Dialog Delete User Reply</w:t>
      </w:r>
      <w:bookmarkEnd w:id="283"/>
      <w:bookmarkEnd w:id="284"/>
    </w:p>
    <w:p w14:paraId="27FC7F5C" w14:textId="77777777" w:rsidR="000F556A" w:rsidRPr="00EB4BA0" w:rsidRDefault="000F556A">
      <w:pPr>
        <w:rPr>
          <w:b/>
          <w:bCs/>
          <w:color w:val="1F497D" w:themeColor="text2"/>
          <w:sz w:val="32"/>
          <w:szCs w:val="32"/>
        </w:rPr>
      </w:pPr>
      <w:r w:rsidRPr="00EB4BA0">
        <w:rPr>
          <w:b/>
          <w:color w:val="1F497D" w:themeColor="text2"/>
          <w:sz w:val="32"/>
          <w:szCs w:val="32"/>
        </w:rPr>
        <w:br w:type="page"/>
      </w:r>
    </w:p>
    <w:p w14:paraId="11D7E56F" w14:textId="1B31B2F0" w:rsidR="000F556A" w:rsidRPr="00EB4BA0" w:rsidRDefault="00D95740" w:rsidP="00D95740">
      <w:pPr>
        <w:pStyle w:val="Heading3"/>
        <w:rPr>
          <w:rFonts w:ascii="Times New Roman" w:hAnsi="Times New Roman"/>
          <w:bCs/>
        </w:rPr>
      </w:pPr>
      <w:bookmarkStart w:id="285" w:name="_Toc105094369"/>
      <w:bookmarkStart w:id="286" w:name="OLE_LINK9"/>
      <w:bookmarkStart w:id="287" w:name="_Toc105157171"/>
      <w:r w:rsidRPr="00EB4BA0">
        <w:rPr>
          <w:rFonts w:ascii="Times New Roman" w:hAnsi="Times New Roman"/>
          <w:bCs/>
        </w:rPr>
        <w:lastRenderedPageBreak/>
        <w:t xml:space="preserve">2.4 </w:t>
      </w:r>
      <w:r w:rsidR="000F556A" w:rsidRPr="00EB4BA0">
        <w:rPr>
          <w:rFonts w:ascii="Times New Roman" w:hAnsi="Times New Roman"/>
          <w:bCs/>
        </w:rPr>
        <w:t>Xây dựng trang quản lý từ vựng mà người dùng đóng góp</w:t>
      </w:r>
      <w:bookmarkEnd w:id="285"/>
      <w:bookmarkEnd w:id="287"/>
    </w:p>
    <w:bookmarkEnd w:id="286"/>
    <w:p w14:paraId="01F1D616" w14:textId="381B6438" w:rsidR="0044341C" w:rsidRPr="00EB4BA0" w:rsidRDefault="000F556A" w:rsidP="008E3C78">
      <w:pPr>
        <w:pStyle w:val="ListParagraph"/>
        <w:numPr>
          <w:ilvl w:val="0"/>
          <w:numId w:val="42"/>
        </w:numPr>
        <w:rPr>
          <w:color w:val="000000" w:themeColor="text1"/>
        </w:rPr>
      </w:pPr>
      <w:r w:rsidRPr="00EB4BA0">
        <w:rPr>
          <w:color w:val="000000" w:themeColor="text1"/>
        </w:rPr>
        <w:t xml:space="preserve">Ở trang này Admin quản lý </w:t>
      </w:r>
      <w:r w:rsidR="00A97F52" w:rsidRPr="00EB4BA0">
        <w:rPr>
          <w:color w:val="000000" w:themeColor="text1"/>
        </w:rPr>
        <w:t xml:space="preserve">tất cả </w:t>
      </w:r>
      <w:r w:rsidRPr="00EB4BA0">
        <w:rPr>
          <w:color w:val="000000" w:themeColor="text1"/>
        </w:rPr>
        <w:t>các từ vựng mà người dùng đóng góp.</w:t>
      </w:r>
    </w:p>
    <w:p w14:paraId="62733E87" w14:textId="23127881" w:rsidR="000F556A" w:rsidRPr="00EB4BA0" w:rsidRDefault="000F556A" w:rsidP="008E3C78">
      <w:pPr>
        <w:pStyle w:val="ListParagraph"/>
        <w:numPr>
          <w:ilvl w:val="0"/>
          <w:numId w:val="42"/>
        </w:numPr>
        <w:rPr>
          <w:color w:val="000000" w:themeColor="text1"/>
        </w:rPr>
      </w:pPr>
      <w:r w:rsidRPr="00EB4BA0">
        <w:rPr>
          <w:color w:val="000000" w:themeColor="text1"/>
        </w:rPr>
        <w:t>Những từ không hợp lệ admin có quyền xóa.</w:t>
      </w:r>
    </w:p>
    <w:p w14:paraId="16A5A690" w14:textId="69D1C96F" w:rsidR="000F556A" w:rsidRPr="00EB4BA0" w:rsidRDefault="000F556A" w:rsidP="008E3C78">
      <w:pPr>
        <w:pStyle w:val="ListParagraph"/>
        <w:numPr>
          <w:ilvl w:val="0"/>
          <w:numId w:val="42"/>
        </w:numPr>
        <w:rPr>
          <w:color w:val="000000" w:themeColor="text1"/>
        </w:rPr>
      </w:pPr>
      <w:r w:rsidRPr="00EB4BA0">
        <w:rPr>
          <w:color w:val="000000" w:themeColor="text1"/>
        </w:rPr>
        <w:t>Nếu hợp lệ admin đưa lên phía người dùng.</w:t>
      </w:r>
    </w:p>
    <w:p w14:paraId="338E0FDC" w14:textId="04571EE2" w:rsidR="000F556A" w:rsidRPr="00EB4BA0" w:rsidRDefault="007F03CB" w:rsidP="008E3C78">
      <w:pPr>
        <w:pStyle w:val="ListParagraph"/>
        <w:numPr>
          <w:ilvl w:val="0"/>
          <w:numId w:val="42"/>
        </w:numPr>
        <w:rPr>
          <w:color w:val="000000" w:themeColor="text1"/>
        </w:rPr>
      </w:pPr>
      <w:r w:rsidRPr="00EB4BA0">
        <w:rPr>
          <w:noProof/>
        </w:rPr>
        <mc:AlternateContent>
          <mc:Choice Requires="wps">
            <w:drawing>
              <wp:anchor distT="0" distB="0" distL="114300" distR="114300" simplePos="0" relativeHeight="252127232" behindDoc="0" locked="0" layoutInCell="1" allowOverlap="1" wp14:anchorId="14F81DE1" wp14:editId="3E2FA068">
                <wp:simplePos x="0" y="0"/>
                <wp:positionH relativeFrom="column">
                  <wp:posOffset>3657600</wp:posOffset>
                </wp:positionH>
                <wp:positionV relativeFrom="paragraph">
                  <wp:posOffset>277543</wp:posOffset>
                </wp:positionV>
                <wp:extent cx="1856096" cy="1146412"/>
                <wp:effectExtent l="0" t="0" r="11430" b="15875"/>
                <wp:wrapNone/>
                <wp:docPr id="1478060612" name="Text Box 1478060612"/>
                <wp:cNvGraphicFramePr/>
                <a:graphic xmlns:a="http://schemas.openxmlformats.org/drawingml/2006/main">
                  <a:graphicData uri="http://schemas.microsoft.com/office/word/2010/wordprocessingShape">
                    <wps:wsp>
                      <wps:cNvSpPr txBox="1"/>
                      <wps:spPr>
                        <a:xfrm>
                          <a:off x="0" y="0"/>
                          <a:ext cx="1856096" cy="1146412"/>
                        </a:xfrm>
                        <a:prstGeom prst="rect">
                          <a:avLst/>
                        </a:prstGeom>
                        <a:solidFill>
                          <a:schemeClr val="lt1"/>
                        </a:solidFill>
                        <a:ln w="6350">
                          <a:solidFill>
                            <a:prstClr val="black"/>
                          </a:solidFill>
                        </a:ln>
                      </wps:spPr>
                      <wps:txbx>
                        <w:txbxContent>
                          <w:p w14:paraId="30FF1991" w14:textId="64D51281" w:rsidR="00ED3876" w:rsidRDefault="00ED3876">
                            <w:r>
                              <w:t>Hiển thị SearchBox khi Click vào.</w:t>
                            </w:r>
                          </w:p>
                          <w:p w14:paraId="5D33C9A2" w14:textId="5D9AC027" w:rsidR="00ED3876" w:rsidRDefault="00ED3876">
                            <w:r>
                              <w:t>Có thể tìn kiếm  từ vựng, tên người đóng góp.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F81DE1" id="Text Box 1478060612" o:spid="_x0000_s1040" type="#_x0000_t202" style="position:absolute;left:0;text-align:left;margin-left:4in;margin-top:21.85pt;width:146.15pt;height:90.25pt;z-index:252127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" fillcolor="white [3201]" strokeweight=".5pt">
                <v:textbox>
                  <w:txbxContent>
                    <w:p w14:paraId="30FF1991" w14:textId="64D51281" w:rsidR="00ED3876" w:rsidRDefault="00ED3876">
                      <w:r>
                        <w:t>Hiển thị SearchBox khi Click vào.</w:t>
                      </w:r>
                    </w:p>
                    <w:p w14:paraId="5D33C9A2" w14:textId="5D9AC027" w:rsidR="00ED3876" w:rsidRDefault="00ED3876">
                      <w:r>
                        <w:t>Có thể tìn kiếm  từ vựng, tên người đóng góp.</w:t>
                      </w:r>
                    </w:p>
                  </w:txbxContent>
                </v:textbox>
              </v:shape>
            </w:pict>
          </mc:Fallback>
        </mc:AlternateContent>
      </w:r>
      <w:r w:rsidR="000F556A" w:rsidRPr="00EB4BA0">
        <w:rPr>
          <w:color w:val="000000" w:themeColor="text1"/>
        </w:rPr>
        <w:t>Từ vựng sẽ hiển thị tên người đóng góp.</w:t>
      </w:r>
    </w:p>
    <w:p w14:paraId="1D4874E2" w14:textId="5E7F1130" w:rsidR="00C45F3B" w:rsidRPr="00EB4BA0" w:rsidRDefault="00C45F3B" w:rsidP="00C45F3B">
      <w:pPr>
        <w:tabs>
          <w:tab w:val="left" w:pos="425"/>
        </w:tabs>
        <w:spacing w:line="360" w:lineRule="auto"/>
        <w:ind w:left="1224"/>
        <w:rPr>
          <w:b/>
          <w:bCs/>
          <w:u w:val="single"/>
        </w:rPr>
      </w:pPr>
      <w:r w:rsidRPr="00EB4BA0">
        <w:rPr>
          <w:b/>
          <w:u w:val="single"/>
        </w:rPr>
        <w:t>Layouts</w:t>
      </w:r>
    </w:p>
    <w:p w14:paraId="51F623D4" w14:textId="77777777" w:rsidR="00917E1E" w:rsidRPr="00EB4BA0" w:rsidRDefault="007F03CB" w:rsidP="00917E1E">
      <w:pPr>
        <w:keepNext/>
      </w:pPr>
      <w:r w:rsidRPr="00EB4BA0">
        <w:rPr>
          <w:noProof/>
        </w:rPr>
        <mc:AlternateContent>
          <mc:Choice Requires="wps">
            <w:drawing>
              <wp:anchor distT="0" distB="0" distL="114300" distR="114300" simplePos="0" relativeHeight="252129280" behindDoc="0" locked="0" layoutInCell="1" allowOverlap="1" wp14:anchorId="1890EEA3" wp14:editId="4FCEF770">
                <wp:simplePos x="0" y="0"/>
                <wp:positionH relativeFrom="column">
                  <wp:posOffset>3547241</wp:posOffset>
                </wp:positionH>
                <wp:positionV relativeFrom="paragraph">
                  <wp:posOffset>3402615</wp:posOffset>
                </wp:positionV>
                <wp:extent cx="1008993" cy="583324"/>
                <wp:effectExtent l="0" t="0" r="20320" b="26670"/>
                <wp:wrapNone/>
                <wp:docPr id="1478060614" name="Text Box 1478060614"/>
                <wp:cNvGraphicFramePr/>
                <a:graphic xmlns:a="http://schemas.openxmlformats.org/drawingml/2006/main">
                  <a:graphicData uri="http://schemas.microsoft.com/office/word/2010/wordprocessingShape">
                    <wps:wsp>
                      <wps:cNvSpPr txBox="1"/>
                      <wps:spPr>
                        <a:xfrm>
                          <a:off x="0" y="0"/>
                          <a:ext cx="1008993" cy="583324"/>
                        </a:xfrm>
                        <a:prstGeom prst="rect">
                          <a:avLst/>
                        </a:prstGeom>
                        <a:solidFill>
                          <a:schemeClr val="lt1"/>
                        </a:solidFill>
                        <a:ln w="6350">
                          <a:solidFill>
                            <a:prstClr val="black"/>
                          </a:solidFill>
                        </a:ln>
                      </wps:spPr>
                      <wps:txbx>
                        <w:txbxContent>
                          <w:p w14:paraId="5422AA30" w14:textId="44786C4D" w:rsidR="00ED3876" w:rsidRDefault="00ED3876">
                            <w:r>
                              <w:t>Click để xóa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0EEA3" id="Text Box 1478060614" o:spid="_x0000_s1041" type="#_x0000_t202" style="position:absolute;margin-left:279.3pt;margin-top:267.9pt;width:79.45pt;height:45.95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" fillcolor="white [3201]" strokeweight=".5pt">
                <v:textbox>
                  <w:txbxContent>
                    <w:p w14:paraId="5422AA30" w14:textId="44786C4D" w:rsidR="00ED3876" w:rsidRDefault="00ED3876">
                      <w:r>
                        <w:t>Click để xóa</w:t>
                      </w:r>
                    </w:p>
                  </w:txbxContent>
                </v:textbox>
              </v:shape>
            </w:pict>
          </mc:Fallback>
        </mc:AlternateContent>
      </w:r>
      <w:r w:rsidRPr="00EB4BA0">
        <w:rPr>
          <w:noProof/>
        </w:rPr>
        <mc:AlternateContent>
          <mc:Choice Requires="wps">
            <w:drawing>
              <wp:anchor distT="0" distB="0" distL="114300" distR="114300" simplePos="0" relativeHeight="252128256" behindDoc="0" locked="0" layoutInCell="1" allowOverlap="1" wp14:anchorId="12A8B4D5" wp14:editId="3EAF5C04">
                <wp:simplePos x="0" y="0"/>
                <wp:positionH relativeFrom="column">
                  <wp:posOffset>2680138</wp:posOffset>
                </wp:positionH>
                <wp:positionV relativeFrom="paragraph">
                  <wp:posOffset>3796753</wp:posOffset>
                </wp:positionV>
                <wp:extent cx="835572" cy="126124"/>
                <wp:effectExtent l="0" t="57150" r="22225" b="26670"/>
                <wp:wrapNone/>
                <wp:docPr id="1478060613" name="Straight Arrow Connector 1478060613"/>
                <wp:cNvGraphicFramePr/>
                <a:graphic xmlns:a="http://schemas.openxmlformats.org/drawingml/2006/main">
                  <a:graphicData uri="http://schemas.microsoft.com/office/word/2010/wordprocessingShape">
                    <wps:wsp>
                      <wps:cNvCnPr/>
                      <wps:spPr>
                        <a:xfrm flipV="1">
                          <a:off x="0" y="0"/>
                          <a:ext cx="835572" cy="1261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F101E2" id="Straight Arrow Connector 1478060613" o:spid="_x0000_s1026" type="#_x0000_t32" style="position:absolute;margin-left:211.05pt;margin-top:298.95pt;width:65.8pt;height:9.95pt;flip:y;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" strokecolor="#4579b8 [3044]">
                <v:stroke endarrow="block"/>
              </v:shape>
            </w:pict>
          </mc:Fallback>
        </mc:AlternateContent>
      </w:r>
      <w:r w:rsidRPr="00EB4BA0">
        <w:rPr>
          <w:noProof/>
        </w:rPr>
        <mc:AlternateContent>
          <mc:Choice Requires="wps">
            <w:drawing>
              <wp:anchor distT="0" distB="0" distL="114300" distR="114300" simplePos="0" relativeHeight="252126208" behindDoc="0" locked="0" layoutInCell="1" allowOverlap="1" wp14:anchorId="3142BDEB" wp14:editId="0CD59AC5">
                <wp:simplePos x="0" y="0"/>
                <wp:positionH relativeFrom="column">
                  <wp:posOffset>3043451</wp:posOffset>
                </wp:positionH>
                <wp:positionV relativeFrom="paragraph">
                  <wp:posOffset>196803</wp:posOffset>
                </wp:positionV>
                <wp:extent cx="586853" cy="68238"/>
                <wp:effectExtent l="0" t="57150" r="22860" b="27305"/>
                <wp:wrapNone/>
                <wp:docPr id="1478060611" name="Straight Arrow Connector 1478060611"/>
                <wp:cNvGraphicFramePr/>
                <a:graphic xmlns:a="http://schemas.openxmlformats.org/drawingml/2006/main">
                  <a:graphicData uri="http://schemas.microsoft.com/office/word/2010/wordprocessingShape">
                    <wps:wsp>
                      <wps:cNvCnPr/>
                      <wps:spPr>
                        <a:xfrm flipV="1">
                          <a:off x="0" y="0"/>
                          <a:ext cx="586853" cy="682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0CF505" id="Straight Arrow Connector 1478060611" o:spid="_x0000_s1026" type="#_x0000_t32" style="position:absolute;margin-left:239.65pt;margin-top:15.5pt;width:46.2pt;height:5.35pt;flip:y;z-index:252126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" strokecolor="#4579b8 [3044]">
                <v:stroke endarrow="block"/>
              </v:shape>
            </w:pict>
          </mc:Fallback>
        </mc:AlternateContent>
      </w:r>
      <w:r w:rsidR="000F556A" w:rsidRPr="00EB4BA0">
        <w:rPr>
          <w:noProof/>
        </w:rPr>
        <w:drawing>
          <wp:inline distT="0" distB="0" distL="0" distR="0" wp14:anchorId="5FA56506" wp14:editId="63590997">
            <wp:extent cx="3267538" cy="4735773"/>
            <wp:effectExtent l="0" t="0" r="9525" b="8255"/>
            <wp:docPr id="1478060610" name="Picture 14780606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0610" name="Picture 1478060610" descr="Graphical user interface, text, application, chat or text message&#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73768" cy="4744802"/>
                    </a:xfrm>
                    <a:prstGeom prst="rect">
                      <a:avLst/>
                    </a:prstGeom>
                    <a:noFill/>
                    <a:ln>
                      <a:noFill/>
                    </a:ln>
                  </pic:spPr>
                </pic:pic>
              </a:graphicData>
            </a:graphic>
          </wp:inline>
        </w:drawing>
      </w:r>
    </w:p>
    <w:p w14:paraId="01C33419" w14:textId="09FD9449" w:rsidR="007F03CB" w:rsidRPr="00EB4BA0" w:rsidRDefault="00917E1E" w:rsidP="00917E1E">
      <w:pPr>
        <w:pStyle w:val="Caption"/>
        <w:rPr>
          <w:color w:val="000000" w:themeColor="text1"/>
          <w:sz w:val="32"/>
          <w:szCs w:val="32"/>
        </w:rPr>
      </w:pPr>
      <w:bookmarkStart w:id="288" w:name="_Toc104370306"/>
      <w:bookmarkStart w:id="289" w:name="_Toc105148589"/>
      <w:r w:rsidRPr="00EB4BA0">
        <w:t xml:space="preserve">Layout Admin </w:t>
      </w:r>
      <w:r w:rsidR="008E3C78" w:rsidRPr="00EB4BA0">
        <w:fldChar w:fldCharType="begin"/>
      </w:r>
      <w:r w:rsidR="008E3C78" w:rsidRPr="00EB4BA0">
        <w:instrText xml:space="preserve"> SEQ Layout_Admin \* ARABIC </w:instrText>
      </w:r>
      <w:r w:rsidR="008E3C78" w:rsidRPr="00EB4BA0">
        <w:fldChar w:fldCharType="separate"/>
      </w:r>
      <w:r w:rsidR="00743B86" w:rsidRPr="00EB4BA0">
        <w:rPr>
          <w:noProof/>
        </w:rPr>
        <w:t>8</w:t>
      </w:r>
      <w:r w:rsidR="008E3C78" w:rsidRPr="00EB4BA0">
        <w:rPr>
          <w:noProof/>
        </w:rPr>
        <w:fldChar w:fldCharType="end"/>
      </w:r>
      <w:r w:rsidRPr="00EB4BA0">
        <w:t>:Manage user-contributed vocabulary</w:t>
      </w:r>
      <w:bookmarkEnd w:id="288"/>
      <w:bookmarkEnd w:id="289"/>
    </w:p>
    <w:p w14:paraId="13B880A2" w14:textId="44F295ED" w:rsidR="007F03CB" w:rsidRPr="00EB4BA0" w:rsidRDefault="007F03CB">
      <w:pPr>
        <w:rPr>
          <w:color w:val="000000" w:themeColor="text1"/>
          <w:sz w:val="32"/>
          <w:szCs w:val="32"/>
        </w:rPr>
      </w:pPr>
      <w:r w:rsidRPr="00EB4BA0">
        <w:rPr>
          <w:color w:val="000000" w:themeColor="text1"/>
          <w:sz w:val="32"/>
          <w:szCs w:val="32"/>
        </w:rPr>
        <w:br w:type="page"/>
      </w:r>
    </w:p>
    <w:p w14:paraId="37CF76AE" w14:textId="4BC33A26" w:rsidR="007F03CB" w:rsidRPr="00EB4BA0" w:rsidRDefault="007F03CB" w:rsidP="008E3C78">
      <w:pPr>
        <w:pStyle w:val="ListParagraph"/>
        <w:numPr>
          <w:ilvl w:val="0"/>
          <w:numId w:val="43"/>
        </w:numPr>
        <w:rPr>
          <w:color w:val="000000" w:themeColor="text1"/>
        </w:rPr>
      </w:pPr>
      <w:r w:rsidRPr="00EB4BA0">
        <w:rPr>
          <w:color w:val="000000" w:themeColor="text1"/>
        </w:rPr>
        <w:lastRenderedPageBreak/>
        <w:t>Admin có thể click vào từ vựng để xem chi tiết từ vựng.</w:t>
      </w:r>
    </w:p>
    <w:p w14:paraId="1B9AAA3C" w14:textId="67DBC940" w:rsidR="00C45F3B" w:rsidRPr="00EB4BA0" w:rsidRDefault="00C45F3B" w:rsidP="00C45F3B">
      <w:pPr>
        <w:tabs>
          <w:tab w:val="left" w:pos="425"/>
        </w:tabs>
        <w:spacing w:line="360" w:lineRule="auto"/>
        <w:ind w:left="1224"/>
        <w:rPr>
          <w:b/>
          <w:bCs/>
          <w:u w:val="single"/>
        </w:rPr>
      </w:pPr>
      <w:r w:rsidRPr="00EB4BA0">
        <w:rPr>
          <w:b/>
          <w:u w:val="single"/>
        </w:rPr>
        <w:t>Layouts</w:t>
      </w:r>
    </w:p>
    <w:p w14:paraId="7B25804E" w14:textId="3DC4B63A" w:rsidR="00917E1E" w:rsidRPr="00EB4BA0" w:rsidRDefault="00D3520F" w:rsidP="0030260D">
      <w:pPr>
        <w:keepNext/>
        <w:jc w:val="center"/>
      </w:pPr>
      <w:r w:rsidRPr="00EB4BA0">
        <w:rPr>
          <w:noProof/>
        </w:rPr>
        <w:drawing>
          <wp:inline distT="0" distB="0" distL="0" distR="0" wp14:anchorId="3E8F9DBF" wp14:editId="701E2AF5">
            <wp:extent cx="3301112" cy="4735773"/>
            <wp:effectExtent l="0" t="0" r="0" b="8255"/>
            <wp:docPr id="1478060943" name="Picture 1478060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310544" cy="4749305"/>
                    </a:xfrm>
                    <a:prstGeom prst="rect">
                      <a:avLst/>
                    </a:prstGeom>
                  </pic:spPr>
                </pic:pic>
              </a:graphicData>
            </a:graphic>
          </wp:inline>
        </w:drawing>
      </w:r>
    </w:p>
    <w:p w14:paraId="05D2FD69" w14:textId="0A505148" w:rsidR="0030260D" w:rsidRPr="00EB4BA0" w:rsidRDefault="00917E1E" w:rsidP="0030260D">
      <w:pPr>
        <w:pStyle w:val="Caption"/>
        <w:ind w:firstLine="720"/>
        <w:jc w:val="center"/>
      </w:pPr>
      <w:bookmarkStart w:id="290" w:name="_Toc104370307"/>
      <w:bookmarkStart w:id="291" w:name="_Toc105148590"/>
      <w:r w:rsidRPr="00EB4BA0">
        <w:t xml:space="preserve">Layout Admin </w:t>
      </w:r>
      <w:r w:rsidR="008E3C78" w:rsidRPr="00EB4BA0">
        <w:fldChar w:fldCharType="begin"/>
      </w:r>
      <w:r w:rsidR="008E3C78" w:rsidRPr="00EB4BA0">
        <w:instrText xml:space="preserve"> SEQ Layout_Admin \* ARABIC </w:instrText>
      </w:r>
      <w:r w:rsidR="008E3C78" w:rsidRPr="00EB4BA0">
        <w:fldChar w:fldCharType="separate"/>
      </w:r>
      <w:r w:rsidR="00743B86" w:rsidRPr="00EB4BA0">
        <w:rPr>
          <w:noProof/>
        </w:rPr>
        <w:t>9</w:t>
      </w:r>
      <w:r w:rsidR="008E3C78" w:rsidRPr="00EB4BA0">
        <w:rPr>
          <w:noProof/>
        </w:rPr>
        <w:fldChar w:fldCharType="end"/>
      </w:r>
      <w:r w:rsidRPr="00EB4BA0">
        <w:t>: Detail Word</w:t>
      </w:r>
      <w:bookmarkEnd w:id="290"/>
      <w:bookmarkEnd w:id="291"/>
    </w:p>
    <w:tbl>
      <w:tblPr>
        <w:tblStyle w:val="ListTable6Colorful-Accent5"/>
        <w:tblW w:w="9355" w:type="dxa"/>
        <w:tblLook w:val="04A0" w:firstRow="1" w:lastRow="0" w:firstColumn="1" w:lastColumn="0" w:noHBand="0" w:noVBand="1"/>
      </w:tblPr>
      <w:tblGrid>
        <w:gridCol w:w="1060"/>
        <w:gridCol w:w="8295"/>
      </w:tblGrid>
      <w:tr w:rsidR="0030260D" w:rsidRPr="00EB4BA0" w14:paraId="2C972EF1" w14:textId="77777777" w:rsidTr="003E6A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723C6D4B" w14:textId="77777777" w:rsidR="0030260D" w:rsidRPr="00EB4BA0" w:rsidRDefault="0030260D" w:rsidP="003E6AE5">
            <w:pPr>
              <w:pStyle w:val="BodyText"/>
              <w:ind w:left="0"/>
              <w:jc w:val="center"/>
              <w:rPr>
                <w:rFonts w:ascii="Segoe UI" w:hAnsi="Segoe UI" w:cs="Segoe UI"/>
                <w:b w:val="0"/>
                <w:sz w:val="22"/>
                <w:szCs w:val="22"/>
              </w:rPr>
            </w:pPr>
            <w:r w:rsidRPr="00EB4BA0">
              <w:rPr>
                <w:rFonts w:ascii="Segoe UI" w:hAnsi="Segoe UI" w:cs="Segoe UI"/>
                <w:sz w:val="22"/>
                <w:szCs w:val="22"/>
              </w:rPr>
              <w:t>Mẫu</w:t>
            </w:r>
          </w:p>
        </w:tc>
        <w:tc>
          <w:tcPr>
            <w:tcW w:w="8295" w:type="dxa"/>
          </w:tcPr>
          <w:p w14:paraId="1339D46E" w14:textId="77777777" w:rsidR="0030260D" w:rsidRPr="00EB4BA0" w:rsidRDefault="0030260D" w:rsidP="003E6AE5">
            <w:pPr>
              <w:pStyle w:val="BodyText"/>
              <w:ind w:left="0"/>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sz w:val="22"/>
                <w:szCs w:val="22"/>
              </w:rPr>
            </w:pPr>
            <w:r w:rsidRPr="00EB4BA0">
              <w:rPr>
                <w:rFonts w:ascii="Segoe UI" w:hAnsi="Segoe UI" w:cs="Segoe UI"/>
                <w:sz w:val="22"/>
                <w:szCs w:val="22"/>
              </w:rPr>
              <w:t>Mô tả</w:t>
            </w:r>
          </w:p>
        </w:tc>
      </w:tr>
      <w:tr w:rsidR="0030260D" w:rsidRPr="00EB4BA0" w14:paraId="75C4E2FE" w14:textId="77777777" w:rsidTr="003E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3EF0A91F" w14:textId="77777777" w:rsidR="0030260D" w:rsidRPr="00EB4BA0" w:rsidRDefault="0030260D" w:rsidP="003E6AE5">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573696" behindDoc="0" locked="0" layoutInCell="1" allowOverlap="1" wp14:anchorId="4FC35296" wp14:editId="1344230E">
                  <wp:simplePos x="0" y="0"/>
                  <wp:positionH relativeFrom="column">
                    <wp:posOffset>198566</wp:posOffset>
                  </wp:positionH>
                  <wp:positionV relativeFrom="paragraph">
                    <wp:posOffset>28699</wp:posOffset>
                  </wp:positionV>
                  <wp:extent cx="269553" cy="269553"/>
                  <wp:effectExtent l="0" t="0" r="0" b="0"/>
                  <wp:wrapNone/>
                  <wp:docPr id="1478060913" name="Picture 1478060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9553" cy="2695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34BDF09F" w14:textId="175ECED8" w:rsidR="0030260D" w:rsidRPr="00EB4BA0" w:rsidRDefault="0030260D"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Phát âm từ vựng</w:t>
            </w:r>
          </w:p>
        </w:tc>
      </w:tr>
      <w:tr w:rsidR="0030260D" w:rsidRPr="00EB4BA0" w14:paraId="3B902DF3" w14:textId="77777777" w:rsidTr="003E6AE5">
        <w:tc>
          <w:tcPr>
            <w:cnfStyle w:val="001000000000" w:firstRow="0" w:lastRow="0" w:firstColumn="1" w:lastColumn="0" w:oddVBand="0" w:evenVBand="0" w:oddHBand="0" w:evenHBand="0" w:firstRowFirstColumn="0" w:firstRowLastColumn="0" w:lastRowFirstColumn="0" w:lastRowLastColumn="0"/>
            <w:tcW w:w="1060" w:type="dxa"/>
          </w:tcPr>
          <w:p w14:paraId="1D45254F" w14:textId="77777777" w:rsidR="0030260D" w:rsidRPr="00EB4BA0" w:rsidRDefault="0030260D" w:rsidP="003E6AE5">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574720" behindDoc="0" locked="0" layoutInCell="1" allowOverlap="1" wp14:anchorId="38018C67" wp14:editId="2E742DBA">
                  <wp:simplePos x="0" y="0"/>
                  <wp:positionH relativeFrom="column">
                    <wp:posOffset>176085</wp:posOffset>
                  </wp:positionH>
                  <wp:positionV relativeFrom="paragraph">
                    <wp:posOffset>43114</wp:posOffset>
                  </wp:positionV>
                  <wp:extent cx="287079" cy="287079"/>
                  <wp:effectExtent l="0" t="0" r="0" b="0"/>
                  <wp:wrapNone/>
                  <wp:docPr id="1478060914" name="Picture 1478060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7079" cy="287079"/>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00B50512" w14:textId="47E43ACD" w:rsidR="0030260D" w:rsidRPr="00EB4BA0" w:rsidRDefault="0030260D" w:rsidP="008E3C78">
            <w:pPr>
              <w:pStyle w:val="BodyText"/>
              <w:numPr>
                <w:ilvl w:val="0"/>
                <w:numId w:val="7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Thêm từ vựng lên phía người dùng.</w:t>
            </w:r>
          </w:p>
        </w:tc>
      </w:tr>
      <w:tr w:rsidR="0030260D" w:rsidRPr="00EB4BA0" w14:paraId="25EB525C" w14:textId="77777777" w:rsidTr="003E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253F95C7" w14:textId="77777777" w:rsidR="0030260D" w:rsidRPr="00EB4BA0" w:rsidRDefault="0030260D" w:rsidP="003E6AE5">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575744" behindDoc="0" locked="0" layoutInCell="1" allowOverlap="1" wp14:anchorId="3A0AF809" wp14:editId="51DA4557">
                  <wp:simplePos x="0" y="0"/>
                  <wp:positionH relativeFrom="margin">
                    <wp:posOffset>161290</wp:posOffset>
                  </wp:positionH>
                  <wp:positionV relativeFrom="paragraph">
                    <wp:posOffset>4066</wp:posOffset>
                  </wp:positionV>
                  <wp:extent cx="334521" cy="306374"/>
                  <wp:effectExtent l="0" t="0" r="8890" b="0"/>
                  <wp:wrapNone/>
                  <wp:docPr id="1478060915" name="Picture 1478060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4521" cy="30637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1361B1B6" w14:textId="580DF8CD" w:rsidR="0030260D" w:rsidRPr="00EB4BA0" w:rsidRDefault="0030260D"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Thêm từ vựng đến Today Word.</w:t>
            </w:r>
          </w:p>
        </w:tc>
      </w:tr>
    </w:tbl>
    <w:p w14:paraId="4AC83476" w14:textId="464AEA1C" w:rsidR="0030260D" w:rsidRPr="00EB4BA0" w:rsidRDefault="0030260D">
      <w:pPr>
        <w:rPr>
          <w:b/>
          <w:color w:val="1F497D" w:themeColor="text2"/>
          <w:sz w:val="32"/>
          <w:szCs w:val="32"/>
        </w:rPr>
      </w:pPr>
    </w:p>
    <w:p w14:paraId="4303FB6E" w14:textId="77777777" w:rsidR="0030260D" w:rsidRPr="00EB4BA0" w:rsidRDefault="0030260D">
      <w:pPr>
        <w:rPr>
          <w:b/>
          <w:color w:val="1F497D" w:themeColor="text2"/>
          <w:sz w:val="32"/>
          <w:szCs w:val="32"/>
        </w:rPr>
      </w:pPr>
    </w:p>
    <w:p w14:paraId="4198C2B6" w14:textId="18E8EED1" w:rsidR="007F03CB" w:rsidRPr="00EB4BA0" w:rsidRDefault="00D95740" w:rsidP="00D95740">
      <w:pPr>
        <w:pStyle w:val="Heading3"/>
        <w:rPr>
          <w:rFonts w:ascii="Times New Roman" w:hAnsi="Times New Roman"/>
          <w:bCs/>
        </w:rPr>
      </w:pPr>
      <w:bookmarkStart w:id="292" w:name="_Toc105094370"/>
      <w:bookmarkStart w:id="293" w:name="_Toc105157172"/>
      <w:r w:rsidRPr="00EB4BA0">
        <w:rPr>
          <w:rFonts w:ascii="Times New Roman" w:hAnsi="Times New Roman"/>
          <w:bCs/>
        </w:rPr>
        <w:lastRenderedPageBreak/>
        <w:t xml:space="preserve">2.5 </w:t>
      </w:r>
      <w:r w:rsidR="00AF7CA2" w:rsidRPr="00EB4BA0">
        <w:rPr>
          <w:rFonts w:ascii="Times New Roman" w:hAnsi="Times New Roman"/>
          <w:bCs/>
        </w:rPr>
        <w:t>Xây dựng trang quản lý các khóa học</w:t>
      </w:r>
      <w:bookmarkEnd w:id="292"/>
      <w:bookmarkEnd w:id="293"/>
    </w:p>
    <w:p w14:paraId="24591584" w14:textId="348CDA7E" w:rsidR="00AF7CA2" w:rsidRPr="00EB4BA0" w:rsidRDefault="00AF7CA2" w:rsidP="00577DC5">
      <w:pPr>
        <w:pStyle w:val="ListParagraph"/>
        <w:numPr>
          <w:ilvl w:val="0"/>
          <w:numId w:val="10"/>
        </w:numPr>
        <w:rPr>
          <w:color w:val="000000" w:themeColor="text1"/>
        </w:rPr>
      </w:pPr>
      <w:r w:rsidRPr="00EB4BA0">
        <w:rPr>
          <w:color w:val="000000" w:themeColor="text1"/>
        </w:rPr>
        <w:t>Admin có quyền thêm và xóa khóa học</w:t>
      </w:r>
      <w:r w:rsidR="00623FC5" w:rsidRPr="00EB4BA0">
        <w:rPr>
          <w:color w:val="000000" w:themeColor="text1"/>
        </w:rPr>
        <w:t>.</w:t>
      </w:r>
    </w:p>
    <w:p w14:paraId="1AA6D663" w14:textId="4F5CAFB5" w:rsidR="00623FC5" w:rsidRPr="00EB4BA0" w:rsidRDefault="00623FC5" w:rsidP="00577DC5">
      <w:pPr>
        <w:pStyle w:val="ListParagraph"/>
        <w:numPr>
          <w:ilvl w:val="0"/>
          <w:numId w:val="10"/>
        </w:numPr>
        <w:rPr>
          <w:color w:val="000000" w:themeColor="text1"/>
        </w:rPr>
      </w:pPr>
      <w:r w:rsidRPr="00EB4BA0">
        <w:rPr>
          <w:color w:val="000000" w:themeColor="text1"/>
        </w:rPr>
        <w:t>Ứng dụng hỗ trợ Admin có thể chụp hình và scan bất cứ đoạn text nào.</w:t>
      </w:r>
    </w:p>
    <w:p w14:paraId="37A9BB66" w14:textId="2659A2C6" w:rsidR="00C45F3B" w:rsidRPr="00EB4BA0" w:rsidRDefault="00C45F3B" w:rsidP="00C45F3B">
      <w:pPr>
        <w:tabs>
          <w:tab w:val="left" w:pos="425"/>
        </w:tabs>
        <w:spacing w:line="360" w:lineRule="auto"/>
        <w:ind w:left="1224"/>
        <w:rPr>
          <w:b/>
          <w:bCs/>
          <w:u w:val="single"/>
        </w:rPr>
      </w:pPr>
      <w:r w:rsidRPr="00EB4BA0">
        <w:rPr>
          <w:b/>
          <w:u w:val="single"/>
        </w:rPr>
        <w:t>Layouts</w:t>
      </w:r>
    </w:p>
    <w:p w14:paraId="375CC67E" w14:textId="77777777" w:rsidR="00917E1E" w:rsidRPr="00EB4BA0" w:rsidRDefault="00917E1E" w:rsidP="00917E1E">
      <w:pPr>
        <w:keepNext/>
      </w:pPr>
      <w:r w:rsidRPr="00EB4BA0">
        <w:rPr>
          <w:noProof/>
        </w:rPr>
        <mc:AlternateContent>
          <mc:Choice Requires="wps">
            <w:drawing>
              <wp:anchor distT="0" distB="0" distL="114300" distR="114300" simplePos="0" relativeHeight="252171264" behindDoc="0" locked="0" layoutInCell="1" allowOverlap="1" wp14:anchorId="37B4AAAD" wp14:editId="1B4E6867">
                <wp:simplePos x="0" y="0"/>
                <wp:positionH relativeFrom="column">
                  <wp:posOffset>3878317</wp:posOffset>
                </wp:positionH>
                <wp:positionV relativeFrom="paragraph">
                  <wp:posOffset>2944495</wp:posOffset>
                </wp:positionV>
                <wp:extent cx="1623849" cy="646386"/>
                <wp:effectExtent l="0" t="0" r="14605" b="20955"/>
                <wp:wrapNone/>
                <wp:docPr id="1478060646" name="Text Box 1478060646"/>
                <wp:cNvGraphicFramePr/>
                <a:graphic xmlns:a="http://schemas.openxmlformats.org/drawingml/2006/main">
                  <a:graphicData uri="http://schemas.microsoft.com/office/word/2010/wordprocessingShape">
                    <wps:wsp>
                      <wps:cNvSpPr txBox="1"/>
                      <wps:spPr>
                        <a:xfrm>
                          <a:off x="0" y="0"/>
                          <a:ext cx="1623849" cy="646386"/>
                        </a:xfrm>
                        <a:prstGeom prst="rect">
                          <a:avLst/>
                        </a:prstGeom>
                        <a:solidFill>
                          <a:schemeClr val="lt1"/>
                        </a:solidFill>
                        <a:ln w="6350">
                          <a:solidFill>
                            <a:prstClr val="black"/>
                          </a:solidFill>
                        </a:ln>
                      </wps:spPr>
                      <wps:txbx>
                        <w:txbxContent>
                          <w:p w14:paraId="3EABFFE9" w14:textId="6C2139C4" w:rsidR="00ED3876" w:rsidRDefault="00ED3876">
                            <w:r>
                              <w:t>Delete Course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B4AAAD" id="Text Box 1478060646" o:spid="_x0000_s1042" type="#_x0000_t202" style="position:absolute;margin-left:305.4pt;margin-top:231.85pt;width:127.85pt;height:50.9pt;z-index:252171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" fillcolor="white [3201]" strokeweight=".5pt">
                <v:textbox>
                  <w:txbxContent>
                    <w:p w14:paraId="3EABFFE9" w14:textId="6C2139C4" w:rsidR="00ED3876" w:rsidRDefault="00ED3876">
                      <w:r>
                        <w:t>Delete Course</w:t>
                      </w:r>
                    </w:p>
                  </w:txbxContent>
                </v:textbox>
              </v:shape>
            </w:pict>
          </mc:Fallback>
        </mc:AlternateContent>
      </w:r>
      <w:r w:rsidRPr="00EB4BA0">
        <w:rPr>
          <w:noProof/>
        </w:rPr>
        <mc:AlternateContent>
          <mc:Choice Requires="wps">
            <w:drawing>
              <wp:anchor distT="0" distB="0" distL="114300" distR="114300" simplePos="0" relativeHeight="252170240" behindDoc="0" locked="0" layoutInCell="1" allowOverlap="1" wp14:anchorId="643EE754" wp14:editId="0651BA5F">
                <wp:simplePos x="0" y="0"/>
                <wp:positionH relativeFrom="column">
                  <wp:posOffset>3042745</wp:posOffset>
                </wp:positionH>
                <wp:positionV relativeFrom="paragraph">
                  <wp:posOffset>3180978</wp:posOffset>
                </wp:positionV>
                <wp:extent cx="788276" cy="315310"/>
                <wp:effectExtent l="0" t="38100" r="50165" b="27940"/>
                <wp:wrapNone/>
                <wp:docPr id="1478060645" name="Straight Arrow Connector 1478060645"/>
                <wp:cNvGraphicFramePr/>
                <a:graphic xmlns:a="http://schemas.openxmlformats.org/drawingml/2006/main">
                  <a:graphicData uri="http://schemas.microsoft.com/office/word/2010/wordprocessingShape">
                    <wps:wsp>
                      <wps:cNvCnPr/>
                      <wps:spPr>
                        <a:xfrm flipV="1">
                          <a:off x="0" y="0"/>
                          <a:ext cx="788276" cy="3153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4476D8" id="Straight Arrow Connector 1478060645" o:spid="_x0000_s1026" type="#_x0000_t32" style="position:absolute;margin-left:239.6pt;margin-top:250.45pt;width:62.05pt;height:24.85pt;flip:y;z-index:252170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" strokecolor="#4579b8 [3044]">
                <v:stroke endarrow="block"/>
              </v:shape>
            </w:pict>
          </mc:Fallback>
        </mc:AlternateContent>
      </w:r>
      <w:r w:rsidR="00AF7CA2" w:rsidRPr="00EB4BA0">
        <w:rPr>
          <w:noProof/>
        </w:rPr>
        <w:drawing>
          <wp:inline distT="0" distB="0" distL="0" distR="0" wp14:anchorId="1983E923" wp14:editId="05E5B5AE">
            <wp:extent cx="3390265" cy="5486400"/>
            <wp:effectExtent l="0" t="0" r="635" b="0"/>
            <wp:docPr id="1478060625" name="Picture 14780606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0625" name="Picture 1478060625" descr="Diagram&#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93677" cy="5491922"/>
                    </a:xfrm>
                    <a:prstGeom prst="rect">
                      <a:avLst/>
                    </a:prstGeom>
                    <a:noFill/>
                    <a:ln>
                      <a:noFill/>
                    </a:ln>
                  </pic:spPr>
                </pic:pic>
              </a:graphicData>
            </a:graphic>
          </wp:inline>
        </w:drawing>
      </w:r>
    </w:p>
    <w:p w14:paraId="2EB3D756" w14:textId="2B547F7F" w:rsidR="00AF7CA2" w:rsidRPr="00EB4BA0" w:rsidRDefault="00917E1E" w:rsidP="00917E1E">
      <w:pPr>
        <w:pStyle w:val="Caption"/>
        <w:ind w:left="1080"/>
        <w:rPr>
          <w:b/>
          <w:bCs/>
          <w:color w:val="1F497D" w:themeColor="text2"/>
          <w:sz w:val="32"/>
          <w:szCs w:val="32"/>
        </w:rPr>
      </w:pPr>
      <w:bookmarkStart w:id="294" w:name="_Toc104370308"/>
      <w:bookmarkStart w:id="295" w:name="_Toc105148591"/>
      <w:r w:rsidRPr="00EB4BA0">
        <w:t xml:space="preserve">Layout Admin </w:t>
      </w:r>
      <w:r w:rsidR="008E3C78" w:rsidRPr="00EB4BA0">
        <w:fldChar w:fldCharType="begin"/>
      </w:r>
      <w:r w:rsidR="008E3C78" w:rsidRPr="00EB4BA0">
        <w:instrText xml:space="preserve"> SEQ Layout_Admin \* ARABIC </w:instrText>
      </w:r>
      <w:r w:rsidR="008E3C78" w:rsidRPr="00EB4BA0">
        <w:fldChar w:fldCharType="separate"/>
      </w:r>
      <w:r w:rsidR="00743B86" w:rsidRPr="00EB4BA0">
        <w:rPr>
          <w:noProof/>
        </w:rPr>
        <w:t>10</w:t>
      </w:r>
      <w:r w:rsidR="008E3C78" w:rsidRPr="00EB4BA0">
        <w:rPr>
          <w:noProof/>
        </w:rPr>
        <w:fldChar w:fldCharType="end"/>
      </w:r>
      <w:r w:rsidRPr="00EB4BA0">
        <w:t>: Manage Course</w:t>
      </w:r>
      <w:bookmarkEnd w:id="294"/>
      <w:bookmarkEnd w:id="295"/>
    </w:p>
    <w:p w14:paraId="1DA3239B" w14:textId="1F76452C" w:rsidR="00623FC5" w:rsidRPr="00EB4BA0" w:rsidRDefault="00AF7CA2" w:rsidP="00917E1E">
      <w:pPr>
        <w:ind w:left="1080"/>
        <w:rPr>
          <w:b/>
          <w:bCs/>
          <w:color w:val="1F497D" w:themeColor="text2"/>
          <w:sz w:val="32"/>
          <w:szCs w:val="32"/>
        </w:rPr>
      </w:pPr>
      <w:r w:rsidRPr="00EB4BA0">
        <w:rPr>
          <w:b/>
          <w:color w:val="1F497D" w:themeColor="text2"/>
          <w:sz w:val="32"/>
          <w:szCs w:val="32"/>
        </w:rPr>
        <w:br w:type="page"/>
      </w:r>
    </w:p>
    <w:p w14:paraId="1748606F" w14:textId="0ADAC9AC" w:rsidR="00623FC5" w:rsidRPr="00EB4BA0" w:rsidRDefault="00623FC5" w:rsidP="00577DC5">
      <w:pPr>
        <w:pStyle w:val="ListParagraph"/>
        <w:numPr>
          <w:ilvl w:val="0"/>
          <w:numId w:val="9"/>
        </w:numPr>
        <w:rPr>
          <w:color w:val="000000" w:themeColor="text1"/>
        </w:rPr>
      </w:pPr>
      <w:r w:rsidRPr="00EB4BA0">
        <w:rPr>
          <w:color w:val="000000" w:themeColor="text1"/>
        </w:rPr>
        <w:lastRenderedPageBreak/>
        <w:t>Admin có thể thêm khóa học đến phía người dùng.</w:t>
      </w:r>
    </w:p>
    <w:p w14:paraId="539684FC" w14:textId="6EF5FBD6" w:rsidR="00A225FA" w:rsidRPr="00EB4BA0" w:rsidRDefault="00A225FA" w:rsidP="00577DC5">
      <w:pPr>
        <w:pStyle w:val="ListParagraph"/>
        <w:numPr>
          <w:ilvl w:val="0"/>
          <w:numId w:val="9"/>
        </w:numPr>
        <w:rPr>
          <w:color w:val="000000" w:themeColor="text1"/>
        </w:rPr>
      </w:pPr>
      <w:r w:rsidRPr="00EB4BA0">
        <w:rPr>
          <w:color w:val="000000" w:themeColor="text1"/>
        </w:rPr>
        <w:t>Khi truy cập vào chức năng thêm khóa học, ứng dụng sẽ yêu cầu  quyền truy cập vào photos và media của máy.</w:t>
      </w:r>
    </w:p>
    <w:p w14:paraId="1949B67D" w14:textId="77777777" w:rsidR="00917E1E" w:rsidRPr="00EB4BA0" w:rsidRDefault="00A225FA" w:rsidP="00917E1E">
      <w:pPr>
        <w:keepNext/>
        <w:jc w:val="center"/>
      </w:pPr>
      <w:r w:rsidRPr="00EB4BA0">
        <w:rPr>
          <w:noProof/>
        </w:rPr>
        <mc:AlternateContent>
          <mc:Choice Requires="wps">
            <w:drawing>
              <wp:anchor distT="0" distB="0" distL="114300" distR="114300" simplePos="0" relativeHeight="252161024" behindDoc="0" locked="0" layoutInCell="1" allowOverlap="1" wp14:anchorId="1620E8FF" wp14:editId="7911ABC7">
                <wp:simplePos x="0" y="0"/>
                <wp:positionH relativeFrom="column">
                  <wp:posOffset>4934607</wp:posOffset>
                </wp:positionH>
                <wp:positionV relativeFrom="paragraph">
                  <wp:posOffset>3590312</wp:posOffset>
                </wp:positionV>
                <wp:extent cx="1387365" cy="457200"/>
                <wp:effectExtent l="0" t="0" r="22860" b="19050"/>
                <wp:wrapNone/>
                <wp:docPr id="1478060629" name="Text Box 1478060629"/>
                <wp:cNvGraphicFramePr/>
                <a:graphic xmlns:a="http://schemas.openxmlformats.org/drawingml/2006/main">
                  <a:graphicData uri="http://schemas.microsoft.com/office/word/2010/wordprocessingShape">
                    <wps:wsp>
                      <wps:cNvSpPr txBox="1"/>
                      <wps:spPr>
                        <a:xfrm>
                          <a:off x="0" y="0"/>
                          <a:ext cx="1387365" cy="457200"/>
                        </a:xfrm>
                        <a:prstGeom prst="rect">
                          <a:avLst/>
                        </a:prstGeom>
                        <a:solidFill>
                          <a:schemeClr val="lt1"/>
                        </a:solidFill>
                        <a:ln w="6350">
                          <a:solidFill>
                            <a:prstClr val="black"/>
                          </a:solidFill>
                        </a:ln>
                      </wps:spPr>
                      <wps:txbx>
                        <w:txbxContent>
                          <w:p w14:paraId="489FEF3C" w14:textId="5C99773C" w:rsidR="00ED3876" w:rsidRDefault="00ED3876">
                            <w:r>
                              <w:t>DENY để từ chối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20E8FF" id="Text Box 1478060629" o:spid="_x0000_s1043" type="#_x0000_t202" style="position:absolute;left:0;text-align:left;margin-left:388.55pt;margin-top:282.7pt;width:109.25pt;height:36pt;z-index:252161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" fillcolor="white [3201]" strokeweight=".5pt">
                <v:textbox>
                  <w:txbxContent>
                    <w:p w14:paraId="489FEF3C" w14:textId="5C99773C" w:rsidR="00ED3876" w:rsidRDefault="00ED3876">
                      <w:r>
                        <w:t>DENY để từ chối</w:t>
                      </w:r>
                    </w:p>
                  </w:txbxContent>
                </v:textbox>
              </v:shape>
            </w:pict>
          </mc:Fallback>
        </mc:AlternateContent>
      </w:r>
      <w:r w:rsidRPr="00EB4BA0">
        <w:rPr>
          <w:noProof/>
        </w:rPr>
        <mc:AlternateContent>
          <mc:Choice Requires="wps">
            <w:drawing>
              <wp:anchor distT="0" distB="0" distL="114300" distR="114300" simplePos="0" relativeHeight="252160000" behindDoc="0" locked="0" layoutInCell="1" allowOverlap="1" wp14:anchorId="14ED09F8" wp14:editId="6BEB3943">
                <wp:simplePos x="0" y="0"/>
                <wp:positionH relativeFrom="column">
                  <wp:posOffset>3563007</wp:posOffset>
                </wp:positionH>
                <wp:positionV relativeFrom="paragraph">
                  <wp:posOffset>3842560</wp:posOffset>
                </wp:positionV>
                <wp:extent cx="1339412" cy="0"/>
                <wp:effectExtent l="0" t="76200" r="13335" b="95250"/>
                <wp:wrapNone/>
                <wp:docPr id="1478060628" name="Straight Arrow Connector 1478060628"/>
                <wp:cNvGraphicFramePr/>
                <a:graphic xmlns:a="http://schemas.openxmlformats.org/drawingml/2006/main">
                  <a:graphicData uri="http://schemas.microsoft.com/office/word/2010/wordprocessingShape">
                    <wps:wsp>
                      <wps:cNvCnPr/>
                      <wps:spPr>
                        <a:xfrm>
                          <a:off x="0" y="0"/>
                          <a:ext cx="133941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B22EE1" id="Straight Arrow Connector 1478060628" o:spid="_x0000_s1026" type="#_x0000_t32" style="position:absolute;margin-left:280.55pt;margin-top:302.55pt;width:105.45pt;height:0;z-index:252160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" strokecolor="#4579b8 [3044]">
                <v:stroke endarrow="block"/>
              </v:shape>
            </w:pict>
          </mc:Fallback>
        </mc:AlternateContent>
      </w:r>
      <w:r w:rsidRPr="00EB4BA0">
        <w:rPr>
          <w:noProof/>
        </w:rPr>
        <mc:AlternateContent>
          <mc:Choice Requires="wps">
            <w:drawing>
              <wp:anchor distT="0" distB="0" distL="114300" distR="114300" simplePos="0" relativeHeight="252158976" behindDoc="0" locked="0" layoutInCell="1" allowOverlap="1" wp14:anchorId="3C20A05A" wp14:editId="4A32EBD4">
                <wp:simplePos x="0" y="0"/>
                <wp:positionH relativeFrom="column">
                  <wp:posOffset>4972050</wp:posOffset>
                </wp:positionH>
                <wp:positionV relativeFrom="paragraph">
                  <wp:posOffset>2256155</wp:posOffset>
                </wp:positionV>
                <wp:extent cx="1371600" cy="609600"/>
                <wp:effectExtent l="0" t="0" r="19050" b="19050"/>
                <wp:wrapNone/>
                <wp:docPr id="1478060624" name="Text Box 1478060624"/>
                <wp:cNvGraphicFramePr/>
                <a:graphic xmlns:a="http://schemas.openxmlformats.org/drawingml/2006/main">
                  <a:graphicData uri="http://schemas.microsoft.com/office/word/2010/wordprocessingShape">
                    <wps:wsp>
                      <wps:cNvSpPr txBox="1"/>
                      <wps:spPr>
                        <a:xfrm>
                          <a:off x="0" y="0"/>
                          <a:ext cx="1371600" cy="609600"/>
                        </a:xfrm>
                        <a:prstGeom prst="rect">
                          <a:avLst/>
                        </a:prstGeom>
                        <a:solidFill>
                          <a:schemeClr val="lt1"/>
                        </a:solidFill>
                        <a:ln w="6350">
                          <a:solidFill>
                            <a:prstClr val="black"/>
                          </a:solidFill>
                        </a:ln>
                      </wps:spPr>
                      <wps:txbx>
                        <w:txbxContent>
                          <w:p w14:paraId="2113011D" w14:textId="5DCD1E45" w:rsidR="00ED3876" w:rsidRDefault="00ED3876">
                            <w:r>
                              <w:t>Click Allow để cho phép.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20A05A" id="Text Box 1478060624" o:spid="_x0000_s1044" type="#_x0000_t202" style="position:absolute;left:0;text-align:left;margin-left:391.5pt;margin-top:177.65pt;width:108pt;height:48pt;z-index:252158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" fillcolor="white [3201]" strokeweight=".5pt">
                <v:textbox>
                  <w:txbxContent>
                    <w:p w14:paraId="2113011D" w14:textId="5DCD1E45" w:rsidR="00ED3876" w:rsidRDefault="00ED3876">
                      <w:r>
                        <w:t>Click Allow để cho phép.</w:t>
                      </w:r>
                    </w:p>
                  </w:txbxContent>
                </v:textbox>
              </v:shape>
            </w:pict>
          </mc:Fallback>
        </mc:AlternateContent>
      </w:r>
      <w:r w:rsidRPr="00EB4BA0">
        <w:rPr>
          <w:noProof/>
        </w:rPr>
        <mc:AlternateContent>
          <mc:Choice Requires="wps">
            <w:drawing>
              <wp:anchor distT="0" distB="0" distL="114300" distR="114300" simplePos="0" relativeHeight="252157952" behindDoc="0" locked="0" layoutInCell="1" allowOverlap="1" wp14:anchorId="58B81E5D" wp14:editId="067536AB">
                <wp:simplePos x="0" y="0"/>
                <wp:positionH relativeFrom="column">
                  <wp:posOffset>3619500</wp:posOffset>
                </wp:positionH>
                <wp:positionV relativeFrom="paragraph">
                  <wp:posOffset>2541905</wp:posOffset>
                </wp:positionV>
                <wp:extent cx="1276350" cy="685800"/>
                <wp:effectExtent l="0" t="38100" r="57150" b="19050"/>
                <wp:wrapNone/>
                <wp:docPr id="1478060623" name="Straight Arrow Connector 1478060623"/>
                <wp:cNvGraphicFramePr/>
                <a:graphic xmlns:a="http://schemas.openxmlformats.org/drawingml/2006/main">
                  <a:graphicData uri="http://schemas.microsoft.com/office/word/2010/wordprocessingShape">
                    <wps:wsp>
                      <wps:cNvCnPr/>
                      <wps:spPr>
                        <a:xfrm flipV="1">
                          <a:off x="0" y="0"/>
                          <a:ext cx="127635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660248" id="Straight Arrow Connector 1478060623" o:spid="_x0000_s1026" type="#_x0000_t32" style="position:absolute;margin-left:285pt;margin-top:200.15pt;width:100.5pt;height:54pt;flip:y;z-index:252157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" strokecolor="#4579b8 [3044]">
                <v:stroke endarrow="block"/>
              </v:shape>
            </w:pict>
          </mc:Fallback>
        </mc:AlternateContent>
      </w:r>
      <w:r w:rsidR="00623FC5" w:rsidRPr="00EB4BA0">
        <w:rPr>
          <w:noProof/>
        </w:rPr>
        <w:drawing>
          <wp:inline distT="0" distB="0" distL="0" distR="0" wp14:anchorId="1C12F6EF" wp14:editId="754B829A">
            <wp:extent cx="3222985" cy="5810250"/>
            <wp:effectExtent l="0" t="0" r="0" b="0"/>
            <wp:docPr id="1478060622" name="Picture 14780606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0622" name="Picture 1478060622" descr="Graphical user interface, application&#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228015" cy="5819317"/>
                    </a:xfrm>
                    <a:prstGeom prst="rect">
                      <a:avLst/>
                    </a:prstGeom>
                    <a:noFill/>
                    <a:ln>
                      <a:noFill/>
                    </a:ln>
                  </pic:spPr>
                </pic:pic>
              </a:graphicData>
            </a:graphic>
          </wp:inline>
        </w:drawing>
      </w:r>
    </w:p>
    <w:p w14:paraId="514997C3" w14:textId="210CA7A8" w:rsidR="00A225FA" w:rsidRPr="00EB4BA0" w:rsidRDefault="00917E1E" w:rsidP="00917E1E">
      <w:pPr>
        <w:pStyle w:val="Caption"/>
        <w:jc w:val="center"/>
        <w:rPr>
          <w:color w:val="000000" w:themeColor="text1"/>
          <w:sz w:val="32"/>
          <w:szCs w:val="32"/>
        </w:rPr>
      </w:pPr>
      <w:bookmarkStart w:id="296" w:name="_Toc104370309"/>
      <w:bookmarkStart w:id="297" w:name="_Toc105148592"/>
      <w:r w:rsidRPr="00EB4BA0">
        <w:t xml:space="preserve">Layout Admin </w:t>
      </w:r>
      <w:r w:rsidR="008E3C78" w:rsidRPr="00EB4BA0">
        <w:fldChar w:fldCharType="begin"/>
      </w:r>
      <w:r w:rsidR="008E3C78" w:rsidRPr="00EB4BA0">
        <w:instrText xml:space="preserve"> SEQ Layout_Admin \* ARABIC </w:instrText>
      </w:r>
      <w:r w:rsidR="008E3C78" w:rsidRPr="00EB4BA0">
        <w:fldChar w:fldCharType="separate"/>
      </w:r>
      <w:r w:rsidR="00743B86" w:rsidRPr="00EB4BA0">
        <w:rPr>
          <w:noProof/>
        </w:rPr>
        <w:t>11</w:t>
      </w:r>
      <w:r w:rsidR="008E3C78" w:rsidRPr="00EB4BA0">
        <w:rPr>
          <w:noProof/>
        </w:rPr>
        <w:fldChar w:fldCharType="end"/>
      </w:r>
      <w:r w:rsidRPr="00EB4BA0">
        <w:t>: Dialog Request Permission Camera</w:t>
      </w:r>
      <w:bookmarkEnd w:id="296"/>
      <w:bookmarkEnd w:id="297"/>
    </w:p>
    <w:p w14:paraId="6B4C8C2B" w14:textId="10C3B32B" w:rsidR="00A225FA" w:rsidRPr="00EB4BA0" w:rsidRDefault="00A225FA" w:rsidP="00A225FA">
      <w:pPr>
        <w:rPr>
          <w:color w:val="000000" w:themeColor="text1"/>
          <w:sz w:val="32"/>
          <w:szCs w:val="32"/>
        </w:rPr>
      </w:pPr>
      <w:r w:rsidRPr="00EB4BA0">
        <w:rPr>
          <w:color w:val="000000" w:themeColor="text1"/>
          <w:sz w:val="32"/>
          <w:szCs w:val="32"/>
        </w:rPr>
        <w:br w:type="page"/>
      </w:r>
    </w:p>
    <w:p w14:paraId="3EBD2AAC" w14:textId="67C1203C" w:rsidR="00A225FA" w:rsidRPr="00EB4BA0" w:rsidRDefault="00A225FA" w:rsidP="00577DC5">
      <w:pPr>
        <w:pStyle w:val="ListParagraph"/>
        <w:numPr>
          <w:ilvl w:val="0"/>
          <w:numId w:val="11"/>
        </w:numPr>
        <w:rPr>
          <w:color w:val="000000" w:themeColor="text1"/>
        </w:rPr>
      </w:pPr>
      <w:r w:rsidRPr="00EB4BA0">
        <w:rPr>
          <w:color w:val="000000" w:themeColor="text1"/>
        </w:rPr>
        <w:lastRenderedPageBreak/>
        <w:t>Sau khi cấp quyền người dùng có thể chụp bất cứ hình ảnh nào có text, ứng dụng sẽ tự động Scan đoạn text đó.</w:t>
      </w:r>
    </w:p>
    <w:p w14:paraId="001B1790" w14:textId="70465CC1" w:rsidR="00743B86" w:rsidRPr="00EB4BA0" w:rsidRDefault="00D3520F" w:rsidP="00743B86">
      <w:pPr>
        <w:keepNext/>
        <w:jc w:val="center"/>
      </w:pPr>
      <w:r w:rsidRPr="00EB4BA0">
        <w:rPr>
          <w:noProof/>
        </w:rPr>
        <w:drawing>
          <wp:inline distT="0" distB="0" distL="0" distR="0" wp14:anchorId="56613AF1" wp14:editId="1DC6813A">
            <wp:extent cx="3534770" cy="5955319"/>
            <wp:effectExtent l="0" t="0" r="8890" b="7620"/>
            <wp:docPr id="1478060944" name="Picture 147806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43238" cy="5969586"/>
                    </a:xfrm>
                    <a:prstGeom prst="rect">
                      <a:avLst/>
                    </a:prstGeom>
                  </pic:spPr>
                </pic:pic>
              </a:graphicData>
            </a:graphic>
          </wp:inline>
        </w:drawing>
      </w:r>
    </w:p>
    <w:p w14:paraId="3CB1C371" w14:textId="2D3CD6CD" w:rsidR="00453CC0" w:rsidRPr="00EB4BA0" w:rsidRDefault="00743B86" w:rsidP="00743B86">
      <w:pPr>
        <w:pStyle w:val="Caption"/>
        <w:jc w:val="center"/>
        <w:rPr>
          <w:color w:val="000000" w:themeColor="text1"/>
          <w:sz w:val="32"/>
          <w:szCs w:val="32"/>
        </w:rPr>
      </w:pPr>
      <w:bookmarkStart w:id="298" w:name="_Toc104370310"/>
      <w:bookmarkStart w:id="299" w:name="_Toc105148593"/>
      <w:r w:rsidRPr="00EB4BA0">
        <w:t xml:space="preserve">Layout Admin </w:t>
      </w:r>
      <w:r w:rsidR="008E3C78" w:rsidRPr="00EB4BA0">
        <w:fldChar w:fldCharType="begin"/>
      </w:r>
      <w:r w:rsidR="008E3C78" w:rsidRPr="00EB4BA0">
        <w:instrText xml:space="preserve"> SEQ Layout_Admin \* ARABIC </w:instrText>
      </w:r>
      <w:r w:rsidR="008E3C78" w:rsidRPr="00EB4BA0">
        <w:fldChar w:fldCharType="separate"/>
      </w:r>
      <w:r w:rsidRPr="00EB4BA0">
        <w:rPr>
          <w:noProof/>
        </w:rPr>
        <w:t>12</w:t>
      </w:r>
      <w:r w:rsidR="008E3C78" w:rsidRPr="00EB4BA0">
        <w:rPr>
          <w:noProof/>
        </w:rPr>
        <w:fldChar w:fldCharType="end"/>
      </w:r>
      <w:r w:rsidRPr="00EB4BA0">
        <w:t xml:space="preserve">: </w:t>
      </w:r>
      <w:bookmarkStart w:id="300" w:name="OLE_LINK10"/>
      <w:r w:rsidRPr="00EB4BA0">
        <w:t>Form Add Course Content (1)</w:t>
      </w:r>
      <w:bookmarkEnd w:id="298"/>
      <w:bookmarkEnd w:id="299"/>
      <w:bookmarkEnd w:id="300"/>
    </w:p>
    <w:p w14:paraId="14C822D9" w14:textId="5CEDAD6E" w:rsidR="00453CC0" w:rsidRPr="00EB4BA0" w:rsidRDefault="00453CC0" w:rsidP="00A225FA">
      <w:pPr>
        <w:jc w:val="center"/>
        <w:rPr>
          <w:color w:val="000000" w:themeColor="text1"/>
          <w:sz w:val="32"/>
          <w:szCs w:val="32"/>
        </w:rPr>
      </w:pPr>
    </w:p>
    <w:p w14:paraId="3E0B0846" w14:textId="03EE83EF" w:rsidR="0030260D" w:rsidRPr="00EB4BA0" w:rsidRDefault="0030260D">
      <w:pPr>
        <w:rPr>
          <w:color w:val="000000" w:themeColor="text1"/>
          <w:sz w:val="32"/>
          <w:szCs w:val="32"/>
        </w:rPr>
      </w:pPr>
      <w:r w:rsidRPr="00EB4BA0">
        <w:rPr>
          <w:color w:val="000000" w:themeColor="text1"/>
          <w:sz w:val="32"/>
          <w:szCs w:val="32"/>
        </w:rPr>
        <w:br w:type="page"/>
      </w:r>
    </w:p>
    <w:tbl>
      <w:tblPr>
        <w:tblStyle w:val="ListTable6Colorful-Accent5"/>
        <w:tblW w:w="9355" w:type="dxa"/>
        <w:tblLook w:val="04A0" w:firstRow="1" w:lastRow="0" w:firstColumn="1" w:lastColumn="0" w:noHBand="0" w:noVBand="1"/>
      </w:tblPr>
      <w:tblGrid>
        <w:gridCol w:w="1060"/>
        <w:gridCol w:w="8295"/>
      </w:tblGrid>
      <w:tr w:rsidR="00CC097D" w:rsidRPr="00EB4BA0" w14:paraId="2BB8059A" w14:textId="77777777" w:rsidTr="003E6A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31CFA17E" w14:textId="77777777" w:rsidR="00CC097D" w:rsidRPr="00EB4BA0" w:rsidRDefault="00CC097D" w:rsidP="003E6AE5">
            <w:pPr>
              <w:pStyle w:val="BodyText"/>
              <w:ind w:left="0"/>
              <w:jc w:val="center"/>
              <w:rPr>
                <w:rFonts w:ascii="Segoe UI" w:hAnsi="Segoe UI" w:cs="Segoe UI"/>
                <w:b w:val="0"/>
                <w:sz w:val="22"/>
                <w:szCs w:val="22"/>
              </w:rPr>
            </w:pPr>
            <w:r w:rsidRPr="00EB4BA0">
              <w:rPr>
                <w:rFonts w:ascii="Segoe UI" w:hAnsi="Segoe UI" w:cs="Segoe UI"/>
                <w:sz w:val="22"/>
                <w:szCs w:val="22"/>
              </w:rPr>
              <w:lastRenderedPageBreak/>
              <w:t>Mẫu</w:t>
            </w:r>
          </w:p>
        </w:tc>
        <w:tc>
          <w:tcPr>
            <w:tcW w:w="8295" w:type="dxa"/>
          </w:tcPr>
          <w:p w14:paraId="057319F8" w14:textId="77777777" w:rsidR="00CC097D" w:rsidRPr="00EB4BA0" w:rsidRDefault="00CC097D" w:rsidP="003E6AE5">
            <w:pPr>
              <w:pStyle w:val="BodyText"/>
              <w:ind w:left="0"/>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sz w:val="22"/>
                <w:szCs w:val="22"/>
              </w:rPr>
            </w:pPr>
            <w:r w:rsidRPr="00EB4BA0">
              <w:rPr>
                <w:rFonts w:ascii="Segoe UI" w:hAnsi="Segoe UI" w:cs="Segoe UI"/>
                <w:sz w:val="22"/>
                <w:szCs w:val="22"/>
              </w:rPr>
              <w:t>Mô tả</w:t>
            </w:r>
          </w:p>
        </w:tc>
      </w:tr>
      <w:tr w:rsidR="00CC097D" w:rsidRPr="00EB4BA0" w14:paraId="72549BF4" w14:textId="77777777" w:rsidTr="003E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4DBBBBDD" w14:textId="77777777" w:rsidR="00CC097D" w:rsidRPr="00EB4BA0" w:rsidRDefault="00CC097D" w:rsidP="003E6AE5">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594176" behindDoc="0" locked="0" layoutInCell="1" allowOverlap="1" wp14:anchorId="244D187F" wp14:editId="3CB18885">
                  <wp:simplePos x="0" y="0"/>
                  <wp:positionH relativeFrom="column">
                    <wp:posOffset>198566</wp:posOffset>
                  </wp:positionH>
                  <wp:positionV relativeFrom="paragraph">
                    <wp:posOffset>28699</wp:posOffset>
                  </wp:positionV>
                  <wp:extent cx="269553" cy="269553"/>
                  <wp:effectExtent l="0" t="0" r="0" b="0"/>
                  <wp:wrapNone/>
                  <wp:docPr id="1478060925" name="Picture 1478060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9553" cy="2695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3622DBBC" w14:textId="77777777" w:rsidR="00CC097D" w:rsidRPr="00EB4BA0" w:rsidRDefault="00CC097D"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Quay về trang home</w:t>
            </w:r>
          </w:p>
        </w:tc>
      </w:tr>
      <w:tr w:rsidR="00CC097D" w:rsidRPr="00EB4BA0" w14:paraId="6253DF9B" w14:textId="77777777" w:rsidTr="003E6AE5">
        <w:tc>
          <w:tcPr>
            <w:cnfStyle w:val="001000000000" w:firstRow="0" w:lastRow="0" w:firstColumn="1" w:lastColumn="0" w:oddVBand="0" w:evenVBand="0" w:oddHBand="0" w:evenHBand="0" w:firstRowFirstColumn="0" w:firstRowLastColumn="0" w:lastRowFirstColumn="0" w:lastRowLastColumn="0"/>
            <w:tcW w:w="1060" w:type="dxa"/>
          </w:tcPr>
          <w:p w14:paraId="32EFC59F" w14:textId="77777777" w:rsidR="00CC097D" w:rsidRPr="00EB4BA0" w:rsidRDefault="00CC097D" w:rsidP="003E6AE5">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595200" behindDoc="0" locked="0" layoutInCell="1" allowOverlap="1" wp14:anchorId="01CF1BA1" wp14:editId="0163A3A4">
                  <wp:simplePos x="0" y="0"/>
                  <wp:positionH relativeFrom="column">
                    <wp:posOffset>176085</wp:posOffset>
                  </wp:positionH>
                  <wp:positionV relativeFrom="paragraph">
                    <wp:posOffset>43114</wp:posOffset>
                  </wp:positionV>
                  <wp:extent cx="287079" cy="287079"/>
                  <wp:effectExtent l="0" t="0" r="0" b="0"/>
                  <wp:wrapNone/>
                  <wp:docPr id="1478060926" name="Picture 1478060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7079" cy="287079"/>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337D207B" w14:textId="43210FE6" w:rsidR="00CC097D" w:rsidRPr="00EB4BA0" w:rsidRDefault="00CC097D" w:rsidP="008E3C78">
            <w:pPr>
              <w:pStyle w:val="BodyText"/>
              <w:numPr>
                <w:ilvl w:val="0"/>
                <w:numId w:val="7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Hình ảnh được chụp từ camera</w:t>
            </w:r>
          </w:p>
        </w:tc>
      </w:tr>
      <w:tr w:rsidR="00CC097D" w:rsidRPr="00EB4BA0" w14:paraId="35722E17" w14:textId="77777777" w:rsidTr="003E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46B61DBE" w14:textId="77777777" w:rsidR="00CC097D" w:rsidRPr="00EB4BA0" w:rsidRDefault="00CC097D" w:rsidP="003E6AE5">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596224" behindDoc="0" locked="0" layoutInCell="1" allowOverlap="1" wp14:anchorId="66898E3D" wp14:editId="4622ABD2">
                  <wp:simplePos x="0" y="0"/>
                  <wp:positionH relativeFrom="margin">
                    <wp:posOffset>161290</wp:posOffset>
                  </wp:positionH>
                  <wp:positionV relativeFrom="paragraph">
                    <wp:posOffset>4066</wp:posOffset>
                  </wp:positionV>
                  <wp:extent cx="334521" cy="306374"/>
                  <wp:effectExtent l="0" t="0" r="8890" b="0"/>
                  <wp:wrapNone/>
                  <wp:docPr id="1478060927" name="Picture 1478060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4521" cy="30637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539FD318" w14:textId="1070313B" w:rsidR="00CC097D" w:rsidRPr="00EB4BA0" w:rsidRDefault="00CC097D"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Đoạn text được scan từ hình ảnh.</w:t>
            </w:r>
          </w:p>
        </w:tc>
      </w:tr>
      <w:tr w:rsidR="00CC097D" w:rsidRPr="00EB4BA0" w14:paraId="51EA4B06" w14:textId="77777777" w:rsidTr="003E6AE5">
        <w:tc>
          <w:tcPr>
            <w:cnfStyle w:val="001000000000" w:firstRow="0" w:lastRow="0" w:firstColumn="1" w:lastColumn="0" w:oddVBand="0" w:evenVBand="0" w:oddHBand="0" w:evenHBand="0" w:firstRowFirstColumn="0" w:firstRowLastColumn="0" w:lastRowFirstColumn="0" w:lastRowLastColumn="0"/>
            <w:tcW w:w="1060" w:type="dxa"/>
          </w:tcPr>
          <w:p w14:paraId="785EF12F" w14:textId="77777777" w:rsidR="00CC097D" w:rsidRPr="00EB4BA0" w:rsidRDefault="00CC097D" w:rsidP="003E6AE5">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597248" behindDoc="0" locked="0" layoutInCell="1" allowOverlap="1" wp14:anchorId="3B267314" wp14:editId="4D198D4C">
                  <wp:simplePos x="0" y="0"/>
                  <wp:positionH relativeFrom="column">
                    <wp:posOffset>180802</wp:posOffset>
                  </wp:positionH>
                  <wp:positionV relativeFrom="paragraph">
                    <wp:posOffset>50865</wp:posOffset>
                  </wp:positionV>
                  <wp:extent cx="282699" cy="282699"/>
                  <wp:effectExtent l="0" t="0" r="3175" b="3175"/>
                  <wp:wrapNone/>
                  <wp:docPr id="1478060928" name="Picture 1478060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4170" cy="28417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6D578731" w14:textId="5A3906A0" w:rsidR="00CC097D" w:rsidRPr="00EB4BA0" w:rsidRDefault="00CC097D" w:rsidP="008E3C78">
            <w:pPr>
              <w:pStyle w:val="BodyText"/>
              <w:numPr>
                <w:ilvl w:val="0"/>
                <w:numId w:val="7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Click vào camera để thực hiện việc chụp ảnh.</w:t>
            </w:r>
          </w:p>
        </w:tc>
      </w:tr>
    </w:tbl>
    <w:p w14:paraId="70482929" w14:textId="77777777" w:rsidR="00453CC0" w:rsidRPr="00EB4BA0" w:rsidRDefault="00453CC0" w:rsidP="00A225FA">
      <w:pPr>
        <w:jc w:val="center"/>
        <w:rPr>
          <w:color w:val="000000" w:themeColor="text1"/>
          <w:sz w:val="32"/>
          <w:szCs w:val="32"/>
        </w:rPr>
      </w:pPr>
    </w:p>
    <w:p w14:paraId="41200C2D" w14:textId="77777777" w:rsidR="00453CC0" w:rsidRPr="00EB4BA0" w:rsidRDefault="00453CC0">
      <w:pPr>
        <w:rPr>
          <w:color w:val="000000" w:themeColor="text1"/>
          <w:sz w:val="32"/>
          <w:szCs w:val="32"/>
        </w:rPr>
      </w:pPr>
      <w:r w:rsidRPr="00EB4BA0">
        <w:rPr>
          <w:color w:val="000000" w:themeColor="text1"/>
          <w:sz w:val="32"/>
          <w:szCs w:val="32"/>
        </w:rPr>
        <w:br w:type="page"/>
      </w:r>
    </w:p>
    <w:p w14:paraId="3C3E150D" w14:textId="0E5B6E82" w:rsidR="00453CC0" w:rsidRPr="00EB4BA0" w:rsidRDefault="00453CC0" w:rsidP="00577DC5">
      <w:pPr>
        <w:pStyle w:val="ListParagraph"/>
        <w:numPr>
          <w:ilvl w:val="0"/>
          <w:numId w:val="11"/>
        </w:numPr>
        <w:rPr>
          <w:noProof/>
        </w:rPr>
      </w:pPr>
      <w:r w:rsidRPr="00EB4BA0">
        <w:rPr>
          <w:noProof/>
        </w:rPr>
        <w:lastRenderedPageBreak/>
        <w:t>Sau khi thêm đầy nội dung Admin có thể submit.</w:t>
      </w:r>
    </w:p>
    <w:p w14:paraId="64AB2EAA" w14:textId="799B2A91" w:rsidR="00453CC0" w:rsidRPr="00EB4BA0" w:rsidRDefault="00453CC0" w:rsidP="00577DC5">
      <w:pPr>
        <w:pStyle w:val="ListParagraph"/>
        <w:numPr>
          <w:ilvl w:val="0"/>
          <w:numId w:val="11"/>
        </w:numPr>
        <w:rPr>
          <w:noProof/>
        </w:rPr>
      </w:pPr>
      <w:r w:rsidRPr="00EB4BA0">
        <w:rPr>
          <w:noProof/>
        </w:rPr>
        <w:t>Dữ liệu sẽ được thêm đến người dùng.</w:t>
      </w:r>
    </w:p>
    <w:p w14:paraId="50BCFF20" w14:textId="3C2D5E46" w:rsidR="00453CC0" w:rsidRPr="00EB4BA0" w:rsidRDefault="00453CC0" w:rsidP="00577DC5">
      <w:pPr>
        <w:pStyle w:val="ListParagraph"/>
        <w:numPr>
          <w:ilvl w:val="0"/>
          <w:numId w:val="11"/>
        </w:numPr>
        <w:rPr>
          <w:noProof/>
        </w:rPr>
      </w:pPr>
      <w:r w:rsidRPr="00EB4BA0">
        <w:rPr>
          <w:noProof/>
        </w:rPr>
        <w:t>Yêu cầu các trường thông tin phải được nhập đầy đủ, nếu không dữ liệu sẽ không được thêm.</w:t>
      </w:r>
    </w:p>
    <w:p w14:paraId="1F7E45CE" w14:textId="77777777" w:rsidR="00743B86" w:rsidRPr="00EB4BA0" w:rsidRDefault="00453CC0" w:rsidP="00743B86">
      <w:pPr>
        <w:keepNext/>
        <w:jc w:val="center"/>
      </w:pPr>
      <w:r w:rsidRPr="00EB4BA0">
        <w:rPr>
          <w:noProof/>
        </w:rPr>
        <w:drawing>
          <wp:inline distT="0" distB="0" distL="0" distR="0" wp14:anchorId="3A14CE41" wp14:editId="6F0243C9">
            <wp:extent cx="3738880" cy="6141493"/>
            <wp:effectExtent l="0" t="0" r="0" b="0"/>
            <wp:docPr id="1478060639" name="Picture 14780606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0639" name="Picture 1478060639" descr="Graphical user interface, application&#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46605" cy="6154183"/>
                    </a:xfrm>
                    <a:prstGeom prst="rect">
                      <a:avLst/>
                    </a:prstGeom>
                    <a:noFill/>
                    <a:ln>
                      <a:noFill/>
                    </a:ln>
                  </pic:spPr>
                </pic:pic>
              </a:graphicData>
            </a:graphic>
          </wp:inline>
        </w:drawing>
      </w:r>
    </w:p>
    <w:p w14:paraId="26FB9E78" w14:textId="41018B7C" w:rsidR="00453CC0" w:rsidRPr="00EB4BA0" w:rsidRDefault="00743B86" w:rsidP="00743B86">
      <w:pPr>
        <w:pStyle w:val="Caption"/>
        <w:jc w:val="center"/>
        <w:rPr>
          <w:color w:val="000000" w:themeColor="text1"/>
          <w:sz w:val="32"/>
          <w:szCs w:val="32"/>
        </w:rPr>
      </w:pPr>
      <w:bookmarkStart w:id="301" w:name="_Toc104370311"/>
      <w:bookmarkStart w:id="302" w:name="_Toc105148594"/>
      <w:r w:rsidRPr="00EB4BA0">
        <w:t xml:space="preserve">Layout Admin </w:t>
      </w:r>
      <w:r w:rsidR="008E3C78" w:rsidRPr="00EB4BA0">
        <w:fldChar w:fldCharType="begin"/>
      </w:r>
      <w:r w:rsidR="008E3C78" w:rsidRPr="00EB4BA0">
        <w:instrText xml:space="preserve"> SEQ Layout_Admin \* ARABIC </w:instrText>
      </w:r>
      <w:r w:rsidR="008E3C78" w:rsidRPr="00EB4BA0">
        <w:fldChar w:fldCharType="separate"/>
      </w:r>
      <w:r w:rsidRPr="00EB4BA0">
        <w:rPr>
          <w:noProof/>
        </w:rPr>
        <w:t>13</w:t>
      </w:r>
      <w:r w:rsidR="008E3C78" w:rsidRPr="00EB4BA0">
        <w:rPr>
          <w:noProof/>
        </w:rPr>
        <w:fldChar w:fldCharType="end"/>
      </w:r>
      <w:r w:rsidRPr="00EB4BA0">
        <w:t>: Form Add Course Content (2)</w:t>
      </w:r>
      <w:bookmarkEnd w:id="301"/>
      <w:bookmarkEnd w:id="302"/>
    </w:p>
    <w:p w14:paraId="4CBFB4C1" w14:textId="77777777" w:rsidR="00453CC0" w:rsidRPr="00EB4BA0" w:rsidRDefault="00453CC0">
      <w:pPr>
        <w:rPr>
          <w:color w:val="000000" w:themeColor="text1"/>
          <w:sz w:val="32"/>
          <w:szCs w:val="32"/>
        </w:rPr>
      </w:pPr>
      <w:r w:rsidRPr="00EB4BA0">
        <w:rPr>
          <w:color w:val="000000" w:themeColor="text1"/>
          <w:sz w:val="32"/>
          <w:szCs w:val="32"/>
        </w:rPr>
        <w:br w:type="page"/>
      </w:r>
    </w:p>
    <w:p w14:paraId="40D18FB9" w14:textId="50B65ABD" w:rsidR="00A225FA" w:rsidRPr="00EB4BA0" w:rsidRDefault="00453CC0" w:rsidP="008E3C78">
      <w:pPr>
        <w:pStyle w:val="ListParagraph"/>
        <w:numPr>
          <w:ilvl w:val="0"/>
          <w:numId w:val="44"/>
        </w:numPr>
        <w:rPr>
          <w:color w:val="000000" w:themeColor="text1"/>
        </w:rPr>
      </w:pPr>
      <w:r w:rsidRPr="00EB4BA0">
        <w:rPr>
          <w:color w:val="000000" w:themeColor="text1"/>
        </w:rPr>
        <w:lastRenderedPageBreak/>
        <w:t>Ứng dụng sẽ thông báo lỗi nếu Admin không nhập đầy đủ dữ liệu.</w:t>
      </w:r>
    </w:p>
    <w:p w14:paraId="3F3344E6" w14:textId="77777777" w:rsidR="00743B86" w:rsidRPr="00EB4BA0" w:rsidRDefault="00CC078D" w:rsidP="00743B86">
      <w:pPr>
        <w:keepNext/>
      </w:pPr>
      <w:r w:rsidRPr="00EB4BA0">
        <w:rPr>
          <w:noProof/>
        </w:rPr>
        <w:drawing>
          <wp:inline distT="0" distB="0" distL="0" distR="0" wp14:anchorId="6BB47806" wp14:editId="575D8CBF">
            <wp:extent cx="3930555" cy="6263005"/>
            <wp:effectExtent l="0" t="0" r="0" b="4445"/>
            <wp:docPr id="1478060640" name="Picture 14780606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0640" name="Picture 1478060640" descr="Graphical user interface, text, application&#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937031" cy="6273324"/>
                    </a:xfrm>
                    <a:prstGeom prst="rect">
                      <a:avLst/>
                    </a:prstGeom>
                    <a:noFill/>
                    <a:ln>
                      <a:noFill/>
                    </a:ln>
                  </pic:spPr>
                </pic:pic>
              </a:graphicData>
            </a:graphic>
          </wp:inline>
        </w:drawing>
      </w:r>
    </w:p>
    <w:p w14:paraId="7EC3EBFC" w14:textId="567ED5AD" w:rsidR="00CC078D" w:rsidRPr="00EB4BA0" w:rsidRDefault="00743B86" w:rsidP="00743B86">
      <w:pPr>
        <w:pStyle w:val="Caption"/>
        <w:rPr>
          <w:color w:val="000000" w:themeColor="text1"/>
          <w:sz w:val="32"/>
          <w:szCs w:val="32"/>
        </w:rPr>
      </w:pPr>
      <w:bookmarkStart w:id="303" w:name="_Toc104370312"/>
      <w:bookmarkStart w:id="304" w:name="_Toc105148595"/>
      <w:r w:rsidRPr="00EB4BA0">
        <w:t xml:space="preserve">Layout Admin </w:t>
      </w:r>
      <w:r w:rsidR="008E3C78" w:rsidRPr="00EB4BA0">
        <w:fldChar w:fldCharType="begin"/>
      </w:r>
      <w:r w:rsidR="008E3C78" w:rsidRPr="00EB4BA0">
        <w:instrText xml:space="preserve"> SEQ Layout_Admin \* ARABIC </w:instrText>
      </w:r>
      <w:r w:rsidR="008E3C78" w:rsidRPr="00EB4BA0">
        <w:fldChar w:fldCharType="separate"/>
      </w:r>
      <w:r w:rsidRPr="00EB4BA0">
        <w:rPr>
          <w:noProof/>
        </w:rPr>
        <w:t>14</w:t>
      </w:r>
      <w:r w:rsidR="008E3C78" w:rsidRPr="00EB4BA0">
        <w:rPr>
          <w:noProof/>
        </w:rPr>
        <w:fldChar w:fldCharType="end"/>
      </w:r>
      <w:r w:rsidRPr="00EB4BA0">
        <w:t>: Error Message (Form Add Course Content)</w:t>
      </w:r>
      <w:bookmarkEnd w:id="303"/>
      <w:bookmarkEnd w:id="304"/>
    </w:p>
    <w:p w14:paraId="0E08C972" w14:textId="2E21CF46" w:rsidR="00CC078D" w:rsidRPr="00EB4BA0" w:rsidRDefault="00CC078D" w:rsidP="00453CC0">
      <w:pPr>
        <w:rPr>
          <w:color w:val="000000" w:themeColor="text1"/>
          <w:sz w:val="32"/>
          <w:szCs w:val="32"/>
        </w:rPr>
      </w:pPr>
      <w:r w:rsidRPr="00EB4BA0">
        <w:rPr>
          <w:color w:val="000000" w:themeColor="text1"/>
          <w:sz w:val="32"/>
          <w:szCs w:val="32"/>
        </w:rPr>
        <w:br w:type="page"/>
      </w:r>
    </w:p>
    <w:p w14:paraId="4B764380" w14:textId="1E63FE8C" w:rsidR="00CC078D" w:rsidRPr="00EB4BA0" w:rsidRDefault="00CC078D" w:rsidP="008E3C78">
      <w:pPr>
        <w:pStyle w:val="ListParagraph"/>
        <w:numPr>
          <w:ilvl w:val="0"/>
          <w:numId w:val="44"/>
        </w:numPr>
        <w:rPr>
          <w:noProof/>
        </w:rPr>
      </w:pPr>
      <w:r w:rsidRPr="00EB4BA0">
        <w:rPr>
          <w:noProof/>
        </w:rPr>
        <w:lastRenderedPageBreak/>
        <w:t>Ứng dụng gửi phản hòi xác nhận admin có chắc chắn muốn Add.</w:t>
      </w:r>
    </w:p>
    <w:p w14:paraId="119EA50A" w14:textId="77777777" w:rsidR="00743B86" w:rsidRPr="00EB4BA0" w:rsidRDefault="00CC078D" w:rsidP="00743B86">
      <w:pPr>
        <w:keepNext/>
      </w:pPr>
      <w:r w:rsidRPr="00EB4BA0">
        <w:rPr>
          <w:noProof/>
        </w:rPr>
        <mc:AlternateContent>
          <mc:Choice Requires="wps">
            <w:drawing>
              <wp:anchor distT="0" distB="0" distL="114300" distR="114300" simplePos="0" relativeHeight="252169216" behindDoc="0" locked="0" layoutInCell="1" allowOverlap="1" wp14:anchorId="7C3471A6" wp14:editId="68136CCD">
                <wp:simplePos x="0" y="0"/>
                <wp:positionH relativeFrom="margin">
                  <wp:align>right</wp:align>
                </wp:positionH>
                <wp:positionV relativeFrom="paragraph">
                  <wp:posOffset>3282315</wp:posOffset>
                </wp:positionV>
                <wp:extent cx="1860331" cy="1037230"/>
                <wp:effectExtent l="0" t="0" r="26035" b="10795"/>
                <wp:wrapNone/>
                <wp:docPr id="1478060643" name="Text Box 1478060643"/>
                <wp:cNvGraphicFramePr/>
                <a:graphic xmlns:a="http://schemas.openxmlformats.org/drawingml/2006/main">
                  <a:graphicData uri="http://schemas.microsoft.com/office/word/2010/wordprocessingShape">
                    <wps:wsp>
                      <wps:cNvSpPr txBox="1"/>
                      <wps:spPr>
                        <a:xfrm>
                          <a:off x="0" y="0"/>
                          <a:ext cx="1860331" cy="1037230"/>
                        </a:xfrm>
                        <a:prstGeom prst="rect">
                          <a:avLst/>
                        </a:prstGeom>
                        <a:solidFill>
                          <a:schemeClr val="lt1"/>
                        </a:solidFill>
                        <a:ln w="6350">
                          <a:solidFill>
                            <a:prstClr val="black"/>
                          </a:solidFill>
                        </a:ln>
                      </wps:spPr>
                      <wps:txbx>
                        <w:txbxContent>
                          <w:p w14:paraId="423B5AD2" w14:textId="2B833910" w:rsidR="00ED3876" w:rsidRDefault="00ED3876">
                            <w:r>
                              <w:t>Click Continue dữ liệu sẽ được thêm.</w:t>
                            </w:r>
                          </w:p>
                          <w:p w14:paraId="6430F600" w14:textId="2B7A954F" w:rsidR="00ED3876" w:rsidRDefault="00ED3876">
                            <w:r>
                              <w:t>Cancel thoát dialog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3471A6" id="Text Box 1478060643" o:spid="_x0000_s1045" type="#_x0000_t202" style="position:absolute;margin-left:95.3pt;margin-top:258.45pt;width:146.5pt;height:81.65pt;z-index:2521692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" fillcolor="white [3201]" strokeweight=".5pt">
                <v:textbox>
                  <w:txbxContent>
                    <w:p w14:paraId="423B5AD2" w14:textId="2B833910" w:rsidR="00ED3876" w:rsidRDefault="00ED3876">
                      <w:r>
                        <w:t>Click Continue dữ liệu sẽ được thêm.</w:t>
                      </w:r>
                    </w:p>
                    <w:p w14:paraId="6430F600" w14:textId="2B7A954F" w:rsidR="00ED3876" w:rsidRDefault="00ED3876">
                      <w:r>
                        <w:t>Cancel thoát dialog</w:t>
                      </w:r>
                    </w:p>
                  </w:txbxContent>
                </v:textbox>
                <w10:wrap anchorx="margin"/>
              </v:shape>
            </w:pict>
          </mc:Fallback>
        </mc:AlternateContent>
      </w:r>
      <w:r w:rsidRPr="00EB4BA0">
        <w:rPr>
          <w:noProof/>
        </w:rPr>
        <mc:AlternateContent>
          <mc:Choice Requires="wps">
            <w:drawing>
              <wp:anchor distT="0" distB="0" distL="114300" distR="114300" simplePos="0" relativeHeight="252168192" behindDoc="0" locked="0" layoutInCell="1" allowOverlap="1" wp14:anchorId="29F3C1C4" wp14:editId="50BCC1CC">
                <wp:simplePos x="0" y="0"/>
                <wp:positionH relativeFrom="column">
                  <wp:posOffset>3026979</wp:posOffset>
                </wp:positionH>
                <wp:positionV relativeFrom="paragraph">
                  <wp:posOffset>3618909</wp:posOffset>
                </wp:positionV>
                <wp:extent cx="1056290" cy="268014"/>
                <wp:effectExtent l="0" t="57150" r="0" b="36830"/>
                <wp:wrapNone/>
                <wp:docPr id="1478060642" name="Straight Arrow Connector 1478060642"/>
                <wp:cNvGraphicFramePr/>
                <a:graphic xmlns:a="http://schemas.openxmlformats.org/drawingml/2006/main">
                  <a:graphicData uri="http://schemas.microsoft.com/office/word/2010/wordprocessingShape">
                    <wps:wsp>
                      <wps:cNvCnPr/>
                      <wps:spPr>
                        <a:xfrm flipV="1">
                          <a:off x="0" y="0"/>
                          <a:ext cx="1056290" cy="2680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632E32" id="Straight Arrow Connector 1478060642" o:spid="_x0000_s1026" type="#_x0000_t32" style="position:absolute;margin-left:238.35pt;margin-top:284.95pt;width:83.15pt;height:21.1pt;flip:y;z-index:252168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" strokecolor="#4579b8 [3044]">
                <v:stroke endarrow="block"/>
              </v:shape>
            </w:pict>
          </mc:Fallback>
        </mc:AlternateContent>
      </w:r>
      <w:r w:rsidRPr="00EB4BA0">
        <w:rPr>
          <w:noProof/>
        </w:rPr>
        <w:drawing>
          <wp:inline distT="0" distB="0" distL="0" distR="0" wp14:anchorId="423C9831" wp14:editId="5E135810">
            <wp:extent cx="3796030" cy="6648450"/>
            <wp:effectExtent l="0" t="0" r="0" b="0"/>
            <wp:docPr id="1478060641" name="Picture 147806064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0641" name="Picture 1478060641" descr="Graphical user interface, text, application, chat or text message&#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801091" cy="6657314"/>
                    </a:xfrm>
                    <a:prstGeom prst="rect">
                      <a:avLst/>
                    </a:prstGeom>
                    <a:noFill/>
                    <a:ln>
                      <a:noFill/>
                    </a:ln>
                  </pic:spPr>
                </pic:pic>
              </a:graphicData>
            </a:graphic>
          </wp:inline>
        </w:drawing>
      </w:r>
    </w:p>
    <w:p w14:paraId="04DAF8C8" w14:textId="56BE8F16" w:rsidR="00CC078D" w:rsidRPr="00EB4BA0" w:rsidRDefault="00743B86" w:rsidP="00743B86">
      <w:pPr>
        <w:pStyle w:val="Caption"/>
        <w:rPr>
          <w:color w:val="000000" w:themeColor="text1"/>
          <w:sz w:val="32"/>
          <w:szCs w:val="32"/>
        </w:rPr>
      </w:pPr>
      <w:bookmarkStart w:id="305" w:name="_Toc104370313"/>
      <w:bookmarkStart w:id="306" w:name="_Toc105148596"/>
      <w:r w:rsidRPr="00EB4BA0">
        <w:t xml:space="preserve">Layout Admin </w:t>
      </w:r>
      <w:r w:rsidR="008E3C78" w:rsidRPr="00EB4BA0">
        <w:fldChar w:fldCharType="begin"/>
      </w:r>
      <w:r w:rsidR="008E3C78" w:rsidRPr="00EB4BA0">
        <w:instrText xml:space="preserve"> SEQ Layout_Admin \* ARABIC </w:instrText>
      </w:r>
      <w:r w:rsidR="008E3C78" w:rsidRPr="00EB4BA0">
        <w:fldChar w:fldCharType="separate"/>
      </w:r>
      <w:r w:rsidRPr="00EB4BA0">
        <w:rPr>
          <w:noProof/>
        </w:rPr>
        <w:t>15</w:t>
      </w:r>
      <w:r w:rsidR="008E3C78" w:rsidRPr="00EB4BA0">
        <w:rPr>
          <w:noProof/>
        </w:rPr>
        <w:fldChar w:fldCharType="end"/>
      </w:r>
      <w:r w:rsidRPr="00EB4BA0">
        <w:t>: Dialog Add (Form Add Course Content)</w:t>
      </w:r>
      <w:bookmarkEnd w:id="305"/>
      <w:bookmarkEnd w:id="306"/>
    </w:p>
    <w:p w14:paraId="7C3CACEB" w14:textId="3EC2BAEB" w:rsidR="00CC078D" w:rsidRPr="00EB4BA0" w:rsidRDefault="00CC078D" w:rsidP="00453CC0">
      <w:pPr>
        <w:rPr>
          <w:color w:val="000000" w:themeColor="text1"/>
          <w:sz w:val="32"/>
          <w:szCs w:val="32"/>
        </w:rPr>
      </w:pPr>
    </w:p>
    <w:p w14:paraId="4F899379" w14:textId="6BEB7B72" w:rsidR="00CC078D" w:rsidRPr="00EB4BA0" w:rsidRDefault="00CC078D" w:rsidP="00453CC0">
      <w:pPr>
        <w:rPr>
          <w:color w:val="000000" w:themeColor="text1"/>
          <w:sz w:val="32"/>
          <w:szCs w:val="32"/>
        </w:rPr>
      </w:pPr>
    </w:p>
    <w:p w14:paraId="122F7C2B" w14:textId="77777777" w:rsidR="00CC078D" w:rsidRPr="00EB4BA0" w:rsidRDefault="00CC078D" w:rsidP="00453CC0">
      <w:pPr>
        <w:rPr>
          <w:color w:val="000000" w:themeColor="text1"/>
          <w:sz w:val="32"/>
          <w:szCs w:val="32"/>
        </w:rPr>
      </w:pPr>
    </w:p>
    <w:p w14:paraId="7A5BEE12" w14:textId="62196F98" w:rsidR="00453CC0" w:rsidRPr="00EB4BA0" w:rsidRDefault="00453CC0" w:rsidP="008E3C78">
      <w:pPr>
        <w:pStyle w:val="ListParagraph"/>
        <w:numPr>
          <w:ilvl w:val="0"/>
          <w:numId w:val="44"/>
        </w:numPr>
        <w:rPr>
          <w:bCs/>
          <w:color w:val="000000" w:themeColor="text1"/>
        </w:rPr>
      </w:pPr>
      <w:r w:rsidRPr="00EB4BA0">
        <w:rPr>
          <w:color w:val="000000" w:themeColor="text1"/>
        </w:rPr>
        <w:t xml:space="preserve">Ứng dụng </w:t>
      </w:r>
      <w:r w:rsidR="002A79F8" w:rsidRPr="00EB4BA0">
        <w:rPr>
          <w:color w:val="000000" w:themeColor="text1"/>
        </w:rPr>
        <w:t>thông báo thành công, dữ liệu được thêm vào phía người dùng.</w:t>
      </w:r>
    </w:p>
    <w:p w14:paraId="3B1B20DD" w14:textId="77777777" w:rsidR="00743B86" w:rsidRPr="00EB4BA0" w:rsidRDefault="00CF78A3" w:rsidP="007C1FE8">
      <w:pPr>
        <w:keepNext/>
        <w:jc w:val="center"/>
      </w:pPr>
      <w:r w:rsidRPr="00EB4BA0">
        <w:rPr>
          <w:noProof/>
        </w:rPr>
        <w:drawing>
          <wp:inline distT="0" distB="0" distL="0" distR="0" wp14:anchorId="21EFF422" wp14:editId="774F50EB">
            <wp:extent cx="4148455" cy="6168788"/>
            <wp:effectExtent l="0" t="0" r="4445" b="3810"/>
            <wp:docPr id="1478060644" name="Picture 14780606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0644" name="Picture 1478060644" descr="Graphical user interface, text, application&#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155855" cy="6179792"/>
                    </a:xfrm>
                    <a:prstGeom prst="rect">
                      <a:avLst/>
                    </a:prstGeom>
                    <a:noFill/>
                    <a:ln>
                      <a:noFill/>
                    </a:ln>
                  </pic:spPr>
                </pic:pic>
              </a:graphicData>
            </a:graphic>
          </wp:inline>
        </w:drawing>
      </w:r>
    </w:p>
    <w:p w14:paraId="45D9D466" w14:textId="752F6D9F" w:rsidR="00A225FA" w:rsidRPr="00EB4BA0" w:rsidRDefault="00743B86" w:rsidP="007C1FE8">
      <w:pPr>
        <w:pStyle w:val="Caption"/>
        <w:jc w:val="center"/>
        <w:rPr>
          <w:b/>
          <w:bCs/>
          <w:color w:val="1F497D" w:themeColor="text2"/>
          <w:sz w:val="32"/>
          <w:szCs w:val="32"/>
        </w:rPr>
      </w:pPr>
      <w:bookmarkStart w:id="307" w:name="_Toc104370314"/>
      <w:bookmarkStart w:id="308" w:name="_Toc105148597"/>
      <w:r w:rsidRPr="00EB4BA0">
        <w:t xml:space="preserve">Layout Admin </w:t>
      </w:r>
      <w:r w:rsidR="008E3C78" w:rsidRPr="00EB4BA0">
        <w:fldChar w:fldCharType="begin"/>
      </w:r>
      <w:r w:rsidR="008E3C78" w:rsidRPr="00EB4BA0">
        <w:instrText xml:space="preserve"> SEQ Layout_Admin \* ARABIC </w:instrText>
      </w:r>
      <w:r w:rsidR="008E3C78" w:rsidRPr="00EB4BA0">
        <w:fldChar w:fldCharType="separate"/>
      </w:r>
      <w:r w:rsidRPr="00EB4BA0">
        <w:rPr>
          <w:noProof/>
        </w:rPr>
        <w:t>16</w:t>
      </w:r>
      <w:r w:rsidR="008E3C78" w:rsidRPr="00EB4BA0">
        <w:rPr>
          <w:noProof/>
        </w:rPr>
        <w:fldChar w:fldCharType="end"/>
      </w:r>
      <w:r w:rsidRPr="00EB4BA0">
        <w:t>: Success Message (Form Add Course Content)</w:t>
      </w:r>
      <w:bookmarkEnd w:id="307"/>
      <w:bookmarkEnd w:id="308"/>
    </w:p>
    <w:p w14:paraId="1BA44E7C" w14:textId="1421376D" w:rsidR="00CF78A3" w:rsidRPr="00EB4BA0" w:rsidRDefault="00CF78A3">
      <w:pPr>
        <w:rPr>
          <w:b/>
          <w:bCs/>
          <w:color w:val="1F497D" w:themeColor="text2"/>
          <w:sz w:val="32"/>
          <w:szCs w:val="32"/>
        </w:rPr>
      </w:pPr>
    </w:p>
    <w:p w14:paraId="59580891" w14:textId="77777777" w:rsidR="00D95740" w:rsidRPr="00EB4BA0" w:rsidRDefault="00D95740">
      <w:pPr>
        <w:rPr>
          <w:b/>
          <w:bCs/>
          <w:color w:val="1F497D" w:themeColor="text2"/>
          <w:sz w:val="32"/>
          <w:szCs w:val="32"/>
        </w:rPr>
      </w:pPr>
    </w:p>
    <w:p w14:paraId="489E93A5" w14:textId="77777777" w:rsidR="00CF78A3" w:rsidRPr="00EB4BA0" w:rsidRDefault="00CF78A3">
      <w:pPr>
        <w:rPr>
          <w:b/>
          <w:bCs/>
          <w:color w:val="1F497D" w:themeColor="text2"/>
          <w:sz w:val="32"/>
          <w:szCs w:val="32"/>
        </w:rPr>
      </w:pPr>
    </w:p>
    <w:p w14:paraId="204915EA" w14:textId="6E18867A" w:rsidR="00AF7CA2" w:rsidRPr="00EB4BA0" w:rsidRDefault="00D95740" w:rsidP="00D95740">
      <w:pPr>
        <w:pStyle w:val="Heading3"/>
        <w:rPr>
          <w:rFonts w:ascii="Times New Roman" w:hAnsi="Times New Roman"/>
          <w:bCs/>
        </w:rPr>
      </w:pPr>
      <w:bookmarkStart w:id="309" w:name="_Toc105094371"/>
      <w:bookmarkStart w:id="310" w:name="_Toc105157173"/>
      <w:r w:rsidRPr="00EB4BA0">
        <w:rPr>
          <w:rFonts w:ascii="Times New Roman" w:hAnsi="Times New Roman"/>
          <w:bCs/>
        </w:rPr>
        <w:lastRenderedPageBreak/>
        <w:t xml:space="preserve">4.2.6 </w:t>
      </w:r>
      <w:r w:rsidR="00AF7CA2" w:rsidRPr="00EB4BA0">
        <w:rPr>
          <w:rFonts w:ascii="Times New Roman" w:hAnsi="Times New Roman"/>
          <w:bCs/>
        </w:rPr>
        <w:t>Xây dựng trang quản lý điểm người dùng.</w:t>
      </w:r>
      <w:bookmarkEnd w:id="309"/>
      <w:bookmarkEnd w:id="310"/>
    </w:p>
    <w:p w14:paraId="21513B19" w14:textId="5290DF30" w:rsidR="00AF7CA2" w:rsidRPr="00EB4BA0" w:rsidRDefault="00AF7CA2" w:rsidP="008E3C78">
      <w:pPr>
        <w:pStyle w:val="ListParagraph"/>
        <w:numPr>
          <w:ilvl w:val="0"/>
          <w:numId w:val="44"/>
        </w:numPr>
        <w:rPr>
          <w:color w:val="000000" w:themeColor="text1"/>
        </w:rPr>
      </w:pPr>
      <w:r w:rsidRPr="00EB4BA0">
        <w:rPr>
          <w:color w:val="000000" w:themeColor="text1"/>
        </w:rPr>
        <w:t>Ở trang này admin sẽ thấy tất cả điểm mà người dùng chia sẽ từ các bài thi.</w:t>
      </w:r>
    </w:p>
    <w:p w14:paraId="1ACF22F6" w14:textId="57C64E3C" w:rsidR="00AF7CA2" w:rsidRPr="00EB4BA0" w:rsidRDefault="00AF7CA2" w:rsidP="008E3C78">
      <w:pPr>
        <w:pStyle w:val="ListParagraph"/>
        <w:numPr>
          <w:ilvl w:val="0"/>
          <w:numId w:val="44"/>
        </w:numPr>
        <w:rPr>
          <w:color w:val="000000" w:themeColor="text1"/>
        </w:rPr>
      </w:pPr>
      <w:r w:rsidRPr="00EB4BA0">
        <w:rPr>
          <w:color w:val="000000" w:themeColor="text1"/>
        </w:rPr>
        <w:t>Admin sẽ chọn lọc 3 điểm cao nhất để đẩy lên bảng vinh danh.</w:t>
      </w:r>
    </w:p>
    <w:p w14:paraId="6DB4387F" w14:textId="72C142EB" w:rsidR="00C45F3B" w:rsidRPr="00EB4BA0" w:rsidRDefault="00C45F3B" w:rsidP="00C45F3B">
      <w:pPr>
        <w:tabs>
          <w:tab w:val="left" w:pos="425"/>
        </w:tabs>
        <w:spacing w:line="360" w:lineRule="auto"/>
        <w:ind w:left="1224"/>
        <w:rPr>
          <w:b/>
          <w:bCs/>
          <w:u w:val="single"/>
        </w:rPr>
      </w:pPr>
      <w:r w:rsidRPr="00EB4BA0">
        <w:rPr>
          <w:b/>
          <w:u w:val="single"/>
        </w:rPr>
        <w:t>Layouts</w:t>
      </w:r>
    </w:p>
    <w:p w14:paraId="4AF5B363" w14:textId="7B0173DE" w:rsidR="00743B86" w:rsidRPr="00EB4BA0" w:rsidRDefault="00D3520F" w:rsidP="00D3520F">
      <w:pPr>
        <w:keepNext/>
        <w:ind w:left="720"/>
        <w:jc w:val="center"/>
      </w:pPr>
      <w:r w:rsidRPr="00EB4BA0">
        <w:rPr>
          <w:noProof/>
        </w:rPr>
        <w:drawing>
          <wp:inline distT="0" distB="0" distL="0" distR="0" wp14:anchorId="01C705DC" wp14:editId="46DCAEE6">
            <wp:extent cx="4372282" cy="5841241"/>
            <wp:effectExtent l="0" t="0" r="0" b="7620"/>
            <wp:docPr id="1478060945" name="Picture 1478060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85483" cy="5858877"/>
                    </a:xfrm>
                    <a:prstGeom prst="rect">
                      <a:avLst/>
                    </a:prstGeom>
                  </pic:spPr>
                </pic:pic>
              </a:graphicData>
            </a:graphic>
          </wp:inline>
        </w:drawing>
      </w:r>
    </w:p>
    <w:p w14:paraId="263A0D6A" w14:textId="33D08F94" w:rsidR="00AF7CA2" w:rsidRPr="00EB4BA0" w:rsidRDefault="00743B86" w:rsidP="00D3520F">
      <w:pPr>
        <w:pStyle w:val="Caption"/>
        <w:ind w:left="2160" w:firstLine="720"/>
      </w:pPr>
      <w:bookmarkStart w:id="311" w:name="_Toc104370315"/>
      <w:bookmarkStart w:id="312" w:name="_Toc105148598"/>
      <w:r w:rsidRPr="00EB4BA0">
        <w:t xml:space="preserve">Layout Admin </w:t>
      </w:r>
      <w:r w:rsidR="008E3C78" w:rsidRPr="00EB4BA0">
        <w:fldChar w:fldCharType="begin"/>
      </w:r>
      <w:r w:rsidR="008E3C78" w:rsidRPr="00EB4BA0">
        <w:instrText xml:space="preserve"> SEQ Layout_Admin \* ARABIC </w:instrText>
      </w:r>
      <w:r w:rsidR="008E3C78" w:rsidRPr="00EB4BA0">
        <w:fldChar w:fldCharType="separate"/>
      </w:r>
      <w:r w:rsidRPr="00EB4BA0">
        <w:rPr>
          <w:noProof/>
        </w:rPr>
        <w:t>17</w:t>
      </w:r>
      <w:r w:rsidR="008E3C78" w:rsidRPr="00EB4BA0">
        <w:rPr>
          <w:noProof/>
        </w:rPr>
        <w:fldChar w:fldCharType="end"/>
      </w:r>
      <w:r w:rsidRPr="00EB4BA0">
        <w:t>: Manage User Scores</w:t>
      </w:r>
      <w:bookmarkEnd w:id="311"/>
      <w:bookmarkEnd w:id="312"/>
    </w:p>
    <w:p w14:paraId="6320F3EF" w14:textId="023B097F" w:rsidR="001777B8" w:rsidRPr="00EB4BA0" w:rsidRDefault="001777B8">
      <w:r w:rsidRPr="00EB4BA0">
        <w:br w:type="page"/>
      </w:r>
    </w:p>
    <w:p w14:paraId="2DE7EF4E" w14:textId="77777777" w:rsidR="001777B8" w:rsidRPr="00EB4BA0" w:rsidRDefault="001777B8" w:rsidP="001777B8"/>
    <w:tbl>
      <w:tblPr>
        <w:tblStyle w:val="ListTable6Colorful-Accent5"/>
        <w:tblW w:w="9355" w:type="dxa"/>
        <w:tblLook w:val="04A0" w:firstRow="1" w:lastRow="0" w:firstColumn="1" w:lastColumn="0" w:noHBand="0" w:noVBand="1"/>
      </w:tblPr>
      <w:tblGrid>
        <w:gridCol w:w="1060"/>
        <w:gridCol w:w="8295"/>
      </w:tblGrid>
      <w:tr w:rsidR="001777B8" w:rsidRPr="00EB4BA0" w14:paraId="632D001F" w14:textId="77777777" w:rsidTr="003E6A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35D45696" w14:textId="77777777" w:rsidR="001777B8" w:rsidRPr="00EB4BA0" w:rsidRDefault="001777B8" w:rsidP="003E6AE5">
            <w:pPr>
              <w:pStyle w:val="BodyText"/>
              <w:ind w:left="0"/>
              <w:jc w:val="center"/>
              <w:rPr>
                <w:rFonts w:ascii="Segoe UI" w:hAnsi="Segoe UI" w:cs="Segoe UI"/>
                <w:b w:val="0"/>
                <w:sz w:val="22"/>
                <w:szCs w:val="22"/>
              </w:rPr>
            </w:pPr>
            <w:r w:rsidRPr="00EB4BA0">
              <w:rPr>
                <w:rFonts w:ascii="Segoe UI" w:hAnsi="Segoe UI" w:cs="Segoe UI"/>
                <w:sz w:val="22"/>
                <w:szCs w:val="22"/>
              </w:rPr>
              <w:t>Mẫu</w:t>
            </w:r>
          </w:p>
        </w:tc>
        <w:tc>
          <w:tcPr>
            <w:tcW w:w="8295" w:type="dxa"/>
          </w:tcPr>
          <w:p w14:paraId="2E0A7B68" w14:textId="77777777" w:rsidR="001777B8" w:rsidRPr="00EB4BA0" w:rsidRDefault="001777B8" w:rsidP="003E6AE5">
            <w:pPr>
              <w:pStyle w:val="BodyText"/>
              <w:ind w:left="0"/>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sz w:val="22"/>
                <w:szCs w:val="22"/>
              </w:rPr>
            </w:pPr>
            <w:r w:rsidRPr="00EB4BA0">
              <w:rPr>
                <w:rFonts w:ascii="Segoe UI" w:hAnsi="Segoe UI" w:cs="Segoe UI"/>
                <w:sz w:val="22"/>
                <w:szCs w:val="22"/>
              </w:rPr>
              <w:t>Mô tả</w:t>
            </w:r>
          </w:p>
        </w:tc>
      </w:tr>
      <w:tr w:rsidR="001777B8" w:rsidRPr="00EB4BA0" w14:paraId="78B48A2D" w14:textId="77777777" w:rsidTr="003E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506AA012" w14:textId="77777777" w:rsidR="001777B8" w:rsidRPr="00EB4BA0" w:rsidRDefault="001777B8" w:rsidP="003E6AE5">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601344" behindDoc="0" locked="0" layoutInCell="1" allowOverlap="1" wp14:anchorId="4C928F01" wp14:editId="2D84F0CE">
                  <wp:simplePos x="0" y="0"/>
                  <wp:positionH relativeFrom="column">
                    <wp:posOffset>198566</wp:posOffset>
                  </wp:positionH>
                  <wp:positionV relativeFrom="paragraph">
                    <wp:posOffset>28699</wp:posOffset>
                  </wp:positionV>
                  <wp:extent cx="269553" cy="269553"/>
                  <wp:effectExtent l="0" t="0" r="0" b="0"/>
                  <wp:wrapNone/>
                  <wp:docPr id="1478060930" name="Picture 1478060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9553" cy="2695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258BA137" w14:textId="77777777" w:rsidR="001777B8" w:rsidRPr="00EB4BA0" w:rsidRDefault="001777B8"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Quay về trang home</w:t>
            </w:r>
          </w:p>
        </w:tc>
      </w:tr>
      <w:tr w:rsidR="001777B8" w:rsidRPr="00EB4BA0" w14:paraId="72B9B6E8" w14:textId="77777777" w:rsidTr="003E6AE5">
        <w:tc>
          <w:tcPr>
            <w:cnfStyle w:val="001000000000" w:firstRow="0" w:lastRow="0" w:firstColumn="1" w:lastColumn="0" w:oddVBand="0" w:evenVBand="0" w:oddHBand="0" w:evenHBand="0" w:firstRowFirstColumn="0" w:firstRowLastColumn="0" w:lastRowFirstColumn="0" w:lastRowLastColumn="0"/>
            <w:tcW w:w="1060" w:type="dxa"/>
          </w:tcPr>
          <w:p w14:paraId="4125E053" w14:textId="77777777" w:rsidR="001777B8" w:rsidRPr="00EB4BA0" w:rsidRDefault="001777B8" w:rsidP="003E6AE5">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602368" behindDoc="0" locked="0" layoutInCell="1" allowOverlap="1" wp14:anchorId="6016E7B3" wp14:editId="69C3A833">
                  <wp:simplePos x="0" y="0"/>
                  <wp:positionH relativeFrom="column">
                    <wp:posOffset>176085</wp:posOffset>
                  </wp:positionH>
                  <wp:positionV relativeFrom="paragraph">
                    <wp:posOffset>43114</wp:posOffset>
                  </wp:positionV>
                  <wp:extent cx="287079" cy="287079"/>
                  <wp:effectExtent l="0" t="0" r="0" b="0"/>
                  <wp:wrapNone/>
                  <wp:docPr id="1478060931" name="Picture 1478060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7079" cy="287079"/>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43A19741" w14:textId="77777777" w:rsidR="001777B8" w:rsidRPr="00EB4BA0" w:rsidRDefault="001777B8" w:rsidP="008E3C78">
            <w:pPr>
              <w:pStyle w:val="BodyText"/>
              <w:numPr>
                <w:ilvl w:val="0"/>
                <w:numId w:val="7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Click hiển thị SearchBox</w:t>
            </w:r>
          </w:p>
          <w:p w14:paraId="651BB348" w14:textId="29347F57" w:rsidR="001777B8" w:rsidRPr="00EB4BA0" w:rsidRDefault="001777B8" w:rsidP="008E3C78">
            <w:pPr>
              <w:pStyle w:val="BodyText"/>
              <w:numPr>
                <w:ilvl w:val="0"/>
                <w:numId w:val="7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Tìm kiếm theo tên, ngày giờ.</w:t>
            </w:r>
          </w:p>
        </w:tc>
      </w:tr>
      <w:tr w:rsidR="001777B8" w:rsidRPr="00EB4BA0" w14:paraId="11FA7AB2" w14:textId="77777777" w:rsidTr="003E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59AAD5BF" w14:textId="77777777" w:rsidR="001777B8" w:rsidRPr="00EB4BA0" w:rsidRDefault="001777B8" w:rsidP="003E6AE5">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603392" behindDoc="0" locked="0" layoutInCell="1" allowOverlap="1" wp14:anchorId="12189521" wp14:editId="541DDC58">
                  <wp:simplePos x="0" y="0"/>
                  <wp:positionH relativeFrom="margin">
                    <wp:posOffset>161290</wp:posOffset>
                  </wp:positionH>
                  <wp:positionV relativeFrom="paragraph">
                    <wp:posOffset>4066</wp:posOffset>
                  </wp:positionV>
                  <wp:extent cx="334521" cy="306374"/>
                  <wp:effectExtent l="0" t="0" r="8890" b="0"/>
                  <wp:wrapNone/>
                  <wp:docPr id="1478060932" name="Picture 1478060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4521" cy="30637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09D6D6C8" w14:textId="775AC7BB" w:rsidR="001777B8" w:rsidRPr="00EB4BA0" w:rsidRDefault="001777B8" w:rsidP="008E3C78">
            <w:pPr>
              <w:pStyle w:val="BodyText"/>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Click để xóa dữ liệu</w:t>
            </w:r>
          </w:p>
        </w:tc>
      </w:tr>
      <w:tr w:rsidR="001777B8" w:rsidRPr="00EB4BA0" w14:paraId="3DE31B13" w14:textId="77777777" w:rsidTr="003E6AE5">
        <w:tc>
          <w:tcPr>
            <w:cnfStyle w:val="001000000000" w:firstRow="0" w:lastRow="0" w:firstColumn="1" w:lastColumn="0" w:oddVBand="0" w:evenVBand="0" w:oddHBand="0" w:evenHBand="0" w:firstRowFirstColumn="0" w:firstRowLastColumn="0" w:lastRowFirstColumn="0" w:lastRowLastColumn="0"/>
            <w:tcW w:w="1060" w:type="dxa"/>
          </w:tcPr>
          <w:p w14:paraId="5141AF71" w14:textId="77777777" w:rsidR="001777B8" w:rsidRPr="00EB4BA0" w:rsidRDefault="001777B8" w:rsidP="003E6AE5">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604416" behindDoc="0" locked="0" layoutInCell="1" allowOverlap="1" wp14:anchorId="189AEF24" wp14:editId="0AD50362">
                  <wp:simplePos x="0" y="0"/>
                  <wp:positionH relativeFrom="column">
                    <wp:posOffset>180802</wp:posOffset>
                  </wp:positionH>
                  <wp:positionV relativeFrom="paragraph">
                    <wp:posOffset>50865</wp:posOffset>
                  </wp:positionV>
                  <wp:extent cx="282699" cy="282699"/>
                  <wp:effectExtent l="0" t="0" r="3175" b="3175"/>
                  <wp:wrapNone/>
                  <wp:docPr id="1478060933" name="Picture 1478060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4170" cy="28417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5FF46567" w14:textId="3D6FCF0E" w:rsidR="001777B8" w:rsidRPr="00EB4BA0" w:rsidRDefault="001777B8" w:rsidP="008E3C78">
            <w:pPr>
              <w:pStyle w:val="BodyText"/>
              <w:numPr>
                <w:ilvl w:val="0"/>
                <w:numId w:val="7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Click vào đối tượng để xem chi tiết thông tin.</w:t>
            </w:r>
          </w:p>
        </w:tc>
      </w:tr>
    </w:tbl>
    <w:p w14:paraId="0603D99B" w14:textId="72E18FBA" w:rsidR="00AF7CA2" w:rsidRPr="00EB4BA0" w:rsidRDefault="007F03CB" w:rsidP="008E3C78">
      <w:pPr>
        <w:pStyle w:val="ListParagraph"/>
        <w:numPr>
          <w:ilvl w:val="0"/>
          <w:numId w:val="45"/>
        </w:numPr>
        <w:rPr>
          <w:color w:val="000000" w:themeColor="text1"/>
        </w:rPr>
      </w:pPr>
      <w:r w:rsidRPr="00EB4BA0">
        <w:rPr>
          <w:b/>
          <w:color w:val="1F497D" w:themeColor="text2"/>
          <w:sz w:val="32"/>
          <w:szCs w:val="32"/>
        </w:rPr>
        <w:br w:type="page"/>
      </w:r>
      <w:r w:rsidR="00AF7CA2" w:rsidRPr="00EB4BA0">
        <w:rPr>
          <w:color w:val="000000" w:themeColor="text1"/>
        </w:rPr>
        <w:lastRenderedPageBreak/>
        <w:t>Admin có thể click vào xem chi tiết điểm thi của người dùng.</w:t>
      </w:r>
    </w:p>
    <w:p w14:paraId="5253D2D9" w14:textId="0CA120B0" w:rsidR="00623FC5" w:rsidRPr="00EB4BA0" w:rsidRDefault="00623FC5" w:rsidP="008E3C78">
      <w:pPr>
        <w:pStyle w:val="ListParagraph"/>
        <w:numPr>
          <w:ilvl w:val="0"/>
          <w:numId w:val="45"/>
        </w:numPr>
        <w:rPr>
          <w:color w:val="000000" w:themeColor="text1"/>
        </w:rPr>
      </w:pPr>
      <w:r w:rsidRPr="00EB4BA0">
        <w:rPr>
          <w:color w:val="000000" w:themeColor="text1"/>
        </w:rPr>
        <w:t>Admin có thể thêm thành tích của người dùng đến các bảng vinh danh.</w:t>
      </w:r>
    </w:p>
    <w:p w14:paraId="2C0A8C2B" w14:textId="1E909AEE" w:rsidR="00C45F3B" w:rsidRPr="00EB4BA0" w:rsidRDefault="00C45F3B" w:rsidP="00C45F3B">
      <w:pPr>
        <w:tabs>
          <w:tab w:val="left" w:pos="425"/>
        </w:tabs>
        <w:spacing w:line="360" w:lineRule="auto"/>
        <w:ind w:left="1224"/>
        <w:rPr>
          <w:b/>
          <w:bCs/>
          <w:u w:val="single"/>
        </w:rPr>
      </w:pPr>
      <w:r w:rsidRPr="00EB4BA0">
        <w:rPr>
          <w:b/>
          <w:u w:val="single"/>
        </w:rPr>
        <w:t>Layouts</w:t>
      </w:r>
    </w:p>
    <w:p w14:paraId="4B41505E" w14:textId="77777777" w:rsidR="00743B86" w:rsidRPr="00EB4BA0" w:rsidRDefault="00623FC5" w:rsidP="00743B86">
      <w:pPr>
        <w:keepNext/>
        <w:jc w:val="center"/>
      </w:pPr>
      <w:r w:rsidRPr="00EB4BA0">
        <w:rPr>
          <w:noProof/>
        </w:rPr>
        <w:drawing>
          <wp:inline distT="0" distB="0" distL="0" distR="0" wp14:anchorId="1AB722CA" wp14:editId="15016DE4">
            <wp:extent cx="3419698" cy="5754414"/>
            <wp:effectExtent l="0" t="0" r="9525" b="0"/>
            <wp:docPr id="1478060609" name="Picture 14780606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0609" name="Picture 1478060609" descr="Graphical user interface, text, application&#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421725" cy="5757825"/>
                    </a:xfrm>
                    <a:prstGeom prst="rect">
                      <a:avLst/>
                    </a:prstGeom>
                    <a:noFill/>
                    <a:ln>
                      <a:noFill/>
                    </a:ln>
                  </pic:spPr>
                </pic:pic>
              </a:graphicData>
            </a:graphic>
          </wp:inline>
        </w:drawing>
      </w:r>
    </w:p>
    <w:p w14:paraId="23B4F8CC" w14:textId="6B6882FD" w:rsidR="00743B86" w:rsidRPr="00EB4BA0" w:rsidRDefault="00743B86" w:rsidP="00743B86">
      <w:pPr>
        <w:pStyle w:val="Caption"/>
        <w:jc w:val="center"/>
      </w:pPr>
      <w:bookmarkStart w:id="313" w:name="_Toc104370316"/>
      <w:bookmarkStart w:id="314" w:name="_Toc105148599"/>
      <w:r w:rsidRPr="00EB4BA0">
        <w:t xml:space="preserve">Layout Admin </w:t>
      </w:r>
      <w:r w:rsidR="008E3C78" w:rsidRPr="00EB4BA0">
        <w:fldChar w:fldCharType="begin"/>
      </w:r>
      <w:r w:rsidR="008E3C78" w:rsidRPr="00EB4BA0">
        <w:instrText xml:space="preserve"> SEQ Layout_Admin \* ARABIC </w:instrText>
      </w:r>
      <w:r w:rsidR="008E3C78" w:rsidRPr="00EB4BA0">
        <w:fldChar w:fldCharType="separate"/>
      </w:r>
      <w:r w:rsidRPr="00EB4BA0">
        <w:rPr>
          <w:noProof/>
        </w:rPr>
        <w:t>18</w:t>
      </w:r>
      <w:r w:rsidR="008E3C78" w:rsidRPr="00EB4BA0">
        <w:rPr>
          <w:noProof/>
        </w:rPr>
        <w:fldChar w:fldCharType="end"/>
      </w:r>
      <w:r w:rsidRPr="00EB4BA0">
        <w:t>: Dialog Detail User Scores</w:t>
      </w:r>
      <w:bookmarkEnd w:id="313"/>
      <w:bookmarkEnd w:id="314"/>
    </w:p>
    <w:p w14:paraId="4F06A137" w14:textId="1F37BAEE" w:rsidR="000B03E5" w:rsidRPr="00EB4BA0" w:rsidRDefault="000B03E5" w:rsidP="0085799B">
      <w:pPr>
        <w:rPr>
          <w:color w:val="1F497D" w:themeColor="text2"/>
          <w:sz w:val="32"/>
          <w:szCs w:val="32"/>
        </w:rPr>
      </w:pPr>
      <w:bookmarkStart w:id="315" w:name="_Toc31973"/>
      <w:bookmarkStart w:id="316" w:name="_Toc24495"/>
      <w:bookmarkStart w:id="317" w:name="_Toc26413"/>
      <w:bookmarkStart w:id="318" w:name="_Toc10903"/>
      <w:bookmarkStart w:id="319" w:name="_Toc17144"/>
      <w:bookmarkStart w:id="320" w:name="_Toc60170864"/>
      <w:bookmarkEnd w:id="252"/>
      <w:bookmarkEnd w:id="253"/>
      <w:bookmarkEnd w:id="254"/>
      <w:bookmarkEnd w:id="255"/>
      <w:bookmarkEnd w:id="256"/>
      <w:bookmarkEnd w:id="257"/>
      <w:bookmarkEnd w:id="258"/>
      <w:bookmarkEnd w:id="259"/>
    </w:p>
    <w:p w14:paraId="4C63A035" w14:textId="77777777" w:rsidR="000B03E5" w:rsidRPr="00EB4BA0" w:rsidRDefault="000B03E5">
      <w:pPr>
        <w:pStyle w:val="Heading1"/>
        <w:spacing w:line="360" w:lineRule="auto"/>
        <w:jc w:val="left"/>
        <w:rPr>
          <w:rFonts w:ascii="Times New Roman" w:hAnsi="Times New Roman"/>
          <w:bCs/>
          <w:color w:val="0070C0"/>
          <w:sz w:val="32"/>
          <w:szCs w:val="32"/>
        </w:rPr>
      </w:pPr>
    </w:p>
    <w:bookmarkEnd w:id="315"/>
    <w:bookmarkEnd w:id="316"/>
    <w:bookmarkEnd w:id="317"/>
    <w:bookmarkEnd w:id="318"/>
    <w:bookmarkEnd w:id="319"/>
    <w:bookmarkEnd w:id="320"/>
    <w:p w14:paraId="4022AADC" w14:textId="0307AE96" w:rsidR="00C66C08" w:rsidRPr="00EB4BA0" w:rsidRDefault="00C66C08" w:rsidP="00F2399A">
      <w:pPr>
        <w:rPr>
          <w:b/>
          <w:sz w:val="28"/>
          <w:szCs w:val="28"/>
        </w:rPr>
      </w:pPr>
    </w:p>
    <w:sectPr w:rsidR="00C66C08" w:rsidRPr="00EB4BA0" w:rsidSect="00551912">
      <w:footerReference w:type="default" r:id="rId13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C5A206" w14:textId="77777777" w:rsidR="008E3C78" w:rsidRDefault="008E3C78" w:rsidP="00310187">
      <w:pPr>
        <w:spacing w:after="0" w:line="240" w:lineRule="auto"/>
      </w:pPr>
      <w:r>
        <w:separator/>
      </w:r>
    </w:p>
  </w:endnote>
  <w:endnote w:type="continuationSeparator" w:id="0">
    <w:p w14:paraId="1D8E89C1" w14:textId="77777777" w:rsidR="008E3C78" w:rsidRDefault="008E3C78" w:rsidP="003101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Light">
    <w:altName w:val="MS Gothic"/>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VNI-Times">
    <w:altName w:val="Times New Roman"/>
    <w:charset w:val="00"/>
    <w:family w:val="auto"/>
    <w:pitch w:val="variable"/>
    <w:sig w:usb0="00000007" w:usb1="00000000" w:usb2="00000000" w:usb3="00000000" w:csb0="00000013" w:csb1="00000000"/>
  </w:font>
  <w:font w:name="VNI-Fato">
    <w:altName w:val="Times New Roman"/>
    <w:charset w:val="00"/>
    <w:family w:val="auto"/>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6426320"/>
      <w:docPartObj>
        <w:docPartGallery w:val="Page Numbers (Bottom of Page)"/>
        <w:docPartUnique/>
      </w:docPartObj>
    </w:sdtPr>
    <w:sdtEndPr>
      <w:rPr>
        <w:noProof/>
      </w:rPr>
    </w:sdtEndPr>
    <w:sdtContent>
      <w:p w14:paraId="248361C1" w14:textId="0F685AFD" w:rsidR="00ED3876" w:rsidRDefault="00ED3876">
        <w:pPr>
          <w:pStyle w:val="Footer"/>
          <w:jc w:val="center"/>
        </w:pPr>
        <w:r>
          <w:fldChar w:fldCharType="begin"/>
        </w:r>
        <w:r>
          <w:instrText xml:space="preserve"> PAGE   \* MERGEFORMAT </w:instrText>
        </w:r>
        <w:r>
          <w:fldChar w:fldCharType="separate"/>
        </w:r>
        <w:r w:rsidR="00F54D5D">
          <w:rPr>
            <w:noProof/>
          </w:rPr>
          <w:t>16</w:t>
        </w:r>
        <w:r>
          <w:rPr>
            <w:noProof/>
          </w:rPr>
          <w:fldChar w:fldCharType="end"/>
        </w:r>
      </w:p>
    </w:sdtContent>
  </w:sdt>
  <w:p w14:paraId="5F49F8AF" w14:textId="77777777" w:rsidR="00ED3876" w:rsidRDefault="00ED38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9FC1D8" w14:textId="77777777" w:rsidR="008E3C78" w:rsidRDefault="008E3C78" w:rsidP="00310187">
      <w:pPr>
        <w:spacing w:after="0" w:line="240" w:lineRule="auto"/>
      </w:pPr>
      <w:r>
        <w:separator/>
      </w:r>
    </w:p>
  </w:footnote>
  <w:footnote w:type="continuationSeparator" w:id="0">
    <w:p w14:paraId="34F7A476" w14:textId="77777777" w:rsidR="008E3C78" w:rsidRDefault="008E3C78" w:rsidP="003101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12CDAB6"/>
    <w:multiLevelType w:val="multilevel"/>
    <w:tmpl w:val="D12CDAB6"/>
    <w:lvl w:ilvl="0">
      <w:start w:val="1"/>
      <w:numFmt w:val="decimal"/>
      <w:lvlText w:val="%1."/>
      <w:lvlJc w:val="left"/>
      <w:pPr>
        <w:tabs>
          <w:tab w:val="left" w:pos="312"/>
        </w:tabs>
      </w:pPr>
    </w:lvl>
    <w:lvl w:ilvl="1">
      <w:start w:val="1"/>
      <w:numFmt w:val="decimal"/>
      <w:lvlText w:val="%1.%2."/>
      <w:lvlJc w:val="left"/>
      <w:pPr>
        <w:tabs>
          <w:tab w:val="left" w:pos="312"/>
        </w:tabs>
        <w:ind w:left="0" w:firstLine="0"/>
      </w:pPr>
      <w:rPr>
        <w:rFonts w:hint="default"/>
      </w:rPr>
    </w:lvl>
    <w:lvl w:ilvl="2">
      <w:start w:val="1"/>
      <w:numFmt w:val="decimal"/>
      <w:lvlText w:val="%1.%2.%3."/>
      <w:lvlJc w:val="left"/>
      <w:pPr>
        <w:tabs>
          <w:tab w:val="left" w:pos="312"/>
        </w:tabs>
        <w:ind w:left="0" w:firstLine="0"/>
      </w:pPr>
      <w:rPr>
        <w:rFonts w:hint="default"/>
      </w:rPr>
    </w:lvl>
    <w:lvl w:ilvl="3">
      <w:start w:val="1"/>
      <w:numFmt w:val="decimal"/>
      <w:lvlText w:val="%1.%2.%3.%4."/>
      <w:lvlJc w:val="left"/>
      <w:pPr>
        <w:tabs>
          <w:tab w:val="left" w:pos="312"/>
        </w:tabs>
        <w:ind w:left="0" w:firstLine="0"/>
      </w:pPr>
      <w:rPr>
        <w:rFonts w:hint="default"/>
      </w:rPr>
    </w:lvl>
    <w:lvl w:ilvl="4">
      <w:start w:val="1"/>
      <w:numFmt w:val="decimal"/>
      <w:lvlText w:val="%1.%2.%3.%4.%5."/>
      <w:lvlJc w:val="left"/>
      <w:pPr>
        <w:tabs>
          <w:tab w:val="left" w:pos="312"/>
        </w:tabs>
        <w:ind w:left="0" w:firstLine="0"/>
      </w:pPr>
      <w:rPr>
        <w:rFonts w:hint="default"/>
      </w:rPr>
    </w:lvl>
    <w:lvl w:ilvl="5">
      <w:start w:val="1"/>
      <w:numFmt w:val="decimal"/>
      <w:lvlText w:val="%1.%2.%3.%4.%5.%6."/>
      <w:lvlJc w:val="left"/>
      <w:pPr>
        <w:tabs>
          <w:tab w:val="left" w:pos="312"/>
        </w:tabs>
        <w:ind w:left="0" w:firstLine="0"/>
      </w:pPr>
      <w:rPr>
        <w:rFonts w:hint="default"/>
      </w:rPr>
    </w:lvl>
    <w:lvl w:ilvl="6">
      <w:start w:val="1"/>
      <w:numFmt w:val="decimal"/>
      <w:lvlText w:val="%1.%2.%3.%4.%5.%6.%7."/>
      <w:lvlJc w:val="left"/>
      <w:pPr>
        <w:tabs>
          <w:tab w:val="left" w:pos="312"/>
        </w:tabs>
        <w:ind w:left="0" w:firstLine="0"/>
      </w:pPr>
      <w:rPr>
        <w:rFonts w:hint="default"/>
      </w:rPr>
    </w:lvl>
    <w:lvl w:ilvl="7">
      <w:start w:val="1"/>
      <w:numFmt w:val="decimal"/>
      <w:lvlText w:val="%1.%2.%3.%4.%5.%6.%7.%8."/>
      <w:lvlJc w:val="left"/>
      <w:pPr>
        <w:tabs>
          <w:tab w:val="left" w:pos="312"/>
        </w:tabs>
        <w:ind w:left="0" w:firstLine="0"/>
      </w:pPr>
      <w:rPr>
        <w:rFonts w:hint="default"/>
      </w:rPr>
    </w:lvl>
    <w:lvl w:ilvl="8">
      <w:start w:val="1"/>
      <w:numFmt w:val="decimal"/>
      <w:lvlText w:val="%1.%2.%3.%4.%5.%6.%7.%8.%9."/>
      <w:lvlJc w:val="left"/>
      <w:pPr>
        <w:tabs>
          <w:tab w:val="left" w:pos="312"/>
        </w:tabs>
        <w:ind w:left="0" w:firstLine="0"/>
      </w:pPr>
      <w:rPr>
        <w:rFonts w:hint="default"/>
      </w:rPr>
    </w:lvl>
  </w:abstractNum>
  <w:abstractNum w:abstractNumId="1" w15:restartNumberingAfterBreak="0">
    <w:nsid w:val="F0E6D6BA"/>
    <w:multiLevelType w:val="multilevel"/>
    <w:tmpl w:val="F0E6D6BA"/>
    <w:lvl w:ilvl="0">
      <w:start w:val="1"/>
      <w:numFmt w:val="decimal"/>
      <w:lvlText w:val="%1."/>
      <w:lvlJc w:val="left"/>
      <w:pPr>
        <w:tabs>
          <w:tab w:val="left" w:pos="312"/>
        </w:tabs>
      </w:pPr>
    </w:lvl>
    <w:lvl w:ilvl="1">
      <w:start w:val="1"/>
      <w:numFmt w:val="decimal"/>
      <w:lvlText w:val="%1.%2."/>
      <w:lvlJc w:val="left"/>
      <w:pPr>
        <w:tabs>
          <w:tab w:val="left" w:pos="312"/>
        </w:tabs>
        <w:ind w:left="0" w:firstLine="0"/>
      </w:pPr>
      <w:rPr>
        <w:rFonts w:hint="default"/>
      </w:rPr>
    </w:lvl>
    <w:lvl w:ilvl="2">
      <w:start w:val="1"/>
      <w:numFmt w:val="decimal"/>
      <w:lvlText w:val="%1.%2.%3."/>
      <w:lvlJc w:val="left"/>
      <w:pPr>
        <w:tabs>
          <w:tab w:val="left" w:pos="312"/>
        </w:tabs>
        <w:ind w:left="0" w:firstLine="0"/>
      </w:pPr>
      <w:rPr>
        <w:rFonts w:hint="default"/>
      </w:rPr>
    </w:lvl>
    <w:lvl w:ilvl="3">
      <w:start w:val="1"/>
      <w:numFmt w:val="decimal"/>
      <w:lvlText w:val="%1.%2.%3.%4."/>
      <w:lvlJc w:val="left"/>
      <w:pPr>
        <w:tabs>
          <w:tab w:val="left" w:pos="312"/>
        </w:tabs>
        <w:ind w:left="0" w:firstLine="0"/>
      </w:pPr>
      <w:rPr>
        <w:rFonts w:hint="default"/>
      </w:rPr>
    </w:lvl>
    <w:lvl w:ilvl="4">
      <w:start w:val="1"/>
      <w:numFmt w:val="decimal"/>
      <w:lvlText w:val="%1.%2.%3.%4.%5."/>
      <w:lvlJc w:val="left"/>
      <w:pPr>
        <w:tabs>
          <w:tab w:val="left" w:pos="312"/>
        </w:tabs>
        <w:ind w:left="0" w:firstLine="0"/>
      </w:pPr>
      <w:rPr>
        <w:rFonts w:hint="default"/>
      </w:rPr>
    </w:lvl>
    <w:lvl w:ilvl="5">
      <w:start w:val="1"/>
      <w:numFmt w:val="decimal"/>
      <w:lvlText w:val="%1.%2.%3.%4.%5.%6."/>
      <w:lvlJc w:val="left"/>
      <w:pPr>
        <w:tabs>
          <w:tab w:val="left" w:pos="312"/>
        </w:tabs>
        <w:ind w:left="0" w:firstLine="0"/>
      </w:pPr>
      <w:rPr>
        <w:rFonts w:hint="default"/>
      </w:rPr>
    </w:lvl>
    <w:lvl w:ilvl="6">
      <w:start w:val="1"/>
      <w:numFmt w:val="decimal"/>
      <w:lvlText w:val="%1.%2.%3.%4.%5.%6.%7."/>
      <w:lvlJc w:val="left"/>
      <w:pPr>
        <w:tabs>
          <w:tab w:val="left" w:pos="312"/>
        </w:tabs>
        <w:ind w:left="0" w:firstLine="0"/>
      </w:pPr>
      <w:rPr>
        <w:rFonts w:hint="default"/>
      </w:rPr>
    </w:lvl>
    <w:lvl w:ilvl="7">
      <w:start w:val="1"/>
      <w:numFmt w:val="decimal"/>
      <w:lvlText w:val="%1.%2.%3.%4.%5.%6.%7.%8."/>
      <w:lvlJc w:val="left"/>
      <w:pPr>
        <w:tabs>
          <w:tab w:val="left" w:pos="312"/>
        </w:tabs>
        <w:ind w:left="0" w:firstLine="0"/>
      </w:pPr>
      <w:rPr>
        <w:rFonts w:hint="default"/>
      </w:rPr>
    </w:lvl>
    <w:lvl w:ilvl="8">
      <w:start w:val="1"/>
      <w:numFmt w:val="decimal"/>
      <w:lvlText w:val="%1.%2.%3.%4.%5.%6.%7.%8.%9."/>
      <w:lvlJc w:val="left"/>
      <w:pPr>
        <w:tabs>
          <w:tab w:val="left" w:pos="312"/>
        </w:tabs>
        <w:ind w:left="0" w:firstLine="0"/>
      </w:pPr>
      <w:rPr>
        <w:rFonts w:hint="default"/>
      </w:rPr>
    </w:lvl>
  </w:abstractNum>
  <w:abstractNum w:abstractNumId="2" w15:restartNumberingAfterBreak="0">
    <w:nsid w:val="02D25E75"/>
    <w:multiLevelType w:val="hybridMultilevel"/>
    <w:tmpl w:val="C4F6A14C"/>
    <w:lvl w:ilvl="0" w:tplc="04090001">
      <w:start w:val="1"/>
      <w:numFmt w:val="bullet"/>
      <w:lvlText w:val=""/>
      <w:lvlJc w:val="left"/>
      <w:pPr>
        <w:ind w:left="854" w:hanging="360"/>
      </w:pPr>
      <w:rPr>
        <w:rFonts w:ascii="Symbol" w:hAnsi="Symbol" w:hint="default"/>
      </w:rPr>
    </w:lvl>
    <w:lvl w:ilvl="1" w:tplc="04090003" w:tentative="1">
      <w:start w:val="1"/>
      <w:numFmt w:val="bullet"/>
      <w:lvlText w:val="o"/>
      <w:lvlJc w:val="left"/>
      <w:pPr>
        <w:ind w:left="1574" w:hanging="360"/>
      </w:pPr>
      <w:rPr>
        <w:rFonts w:ascii="Courier New" w:hAnsi="Courier New" w:cs="Courier New" w:hint="default"/>
      </w:rPr>
    </w:lvl>
    <w:lvl w:ilvl="2" w:tplc="04090005" w:tentative="1">
      <w:start w:val="1"/>
      <w:numFmt w:val="bullet"/>
      <w:lvlText w:val=""/>
      <w:lvlJc w:val="left"/>
      <w:pPr>
        <w:ind w:left="2294" w:hanging="360"/>
      </w:pPr>
      <w:rPr>
        <w:rFonts w:ascii="Wingdings" w:hAnsi="Wingdings" w:hint="default"/>
      </w:rPr>
    </w:lvl>
    <w:lvl w:ilvl="3" w:tplc="04090001" w:tentative="1">
      <w:start w:val="1"/>
      <w:numFmt w:val="bullet"/>
      <w:lvlText w:val=""/>
      <w:lvlJc w:val="left"/>
      <w:pPr>
        <w:ind w:left="3014" w:hanging="360"/>
      </w:pPr>
      <w:rPr>
        <w:rFonts w:ascii="Symbol" w:hAnsi="Symbol" w:hint="default"/>
      </w:rPr>
    </w:lvl>
    <w:lvl w:ilvl="4" w:tplc="04090003" w:tentative="1">
      <w:start w:val="1"/>
      <w:numFmt w:val="bullet"/>
      <w:lvlText w:val="o"/>
      <w:lvlJc w:val="left"/>
      <w:pPr>
        <w:ind w:left="3734" w:hanging="360"/>
      </w:pPr>
      <w:rPr>
        <w:rFonts w:ascii="Courier New" w:hAnsi="Courier New" w:cs="Courier New" w:hint="default"/>
      </w:rPr>
    </w:lvl>
    <w:lvl w:ilvl="5" w:tplc="04090005" w:tentative="1">
      <w:start w:val="1"/>
      <w:numFmt w:val="bullet"/>
      <w:lvlText w:val=""/>
      <w:lvlJc w:val="left"/>
      <w:pPr>
        <w:ind w:left="4454" w:hanging="360"/>
      </w:pPr>
      <w:rPr>
        <w:rFonts w:ascii="Wingdings" w:hAnsi="Wingdings" w:hint="default"/>
      </w:rPr>
    </w:lvl>
    <w:lvl w:ilvl="6" w:tplc="04090001" w:tentative="1">
      <w:start w:val="1"/>
      <w:numFmt w:val="bullet"/>
      <w:lvlText w:val=""/>
      <w:lvlJc w:val="left"/>
      <w:pPr>
        <w:ind w:left="5174" w:hanging="360"/>
      </w:pPr>
      <w:rPr>
        <w:rFonts w:ascii="Symbol" w:hAnsi="Symbol" w:hint="default"/>
      </w:rPr>
    </w:lvl>
    <w:lvl w:ilvl="7" w:tplc="04090003" w:tentative="1">
      <w:start w:val="1"/>
      <w:numFmt w:val="bullet"/>
      <w:lvlText w:val="o"/>
      <w:lvlJc w:val="left"/>
      <w:pPr>
        <w:ind w:left="5894" w:hanging="360"/>
      </w:pPr>
      <w:rPr>
        <w:rFonts w:ascii="Courier New" w:hAnsi="Courier New" w:cs="Courier New" w:hint="default"/>
      </w:rPr>
    </w:lvl>
    <w:lvl w:ilvl="8" w:tplc="04090005" w:tentative="1">
      <w:start w:val="1"/>
      <w:numFmt w:val="bullet"/>
      <w:lvlText w:val=""/>
      <w:lvlJc w:val="left"/>
      <w:pPr>
        <w:ind w:left="6614" w:hanging="360"/>
      </w:pPr>
      <w:rPr>
        <w:rFonts w:ascii="Wingdings" w:hAnsi="Wingdings" w:hint="default"/>
      </w:rPr>
    </w:lvl>
  </w:abstractNum>
  <w:abstractNum w:abstractNumId="3" w15:restartNumberingAfterBreak="0">
    <w:nsid w:val="02E8318B"/>
    <w:multiLevelType w:val="hybridMultilevel"/>
    <w:tmpl w:val="CC08FA3C"/>
    <w:lvl w:ilvl="0" w:tplc="0409000B">
      <w:start w:val="1"/>
      <w:numFmt w:val="bullet"/>
      <w:lvlText w:val=""/>
      <w:lvlJc w:val="left"/>
      <w:pPr>
        <w:ind w:left="2304" w:hanging="360"/>
      </w:pPr>
      <w:rPr>
        <w:rFonts w:ascii="Wingdings" w:hAnsi="Wingdings" w:hint="default"/>
      </w:rPr>
    </w:lvl>
    <w:lvl w:ilvl="1" w:tplc="04090003" w:tentative="1">
      <w:start w:val="1"/>
      <w:numFmt w:val="bullet"/>
      <w:lvlText w:val="o"/>
      <w:lvlJc w:val="left"/>
      <w:pPr>
        <w:ind w:left="3024" w:hanging="360"/>
      </w:pPr>
      <w:rPr>
        <w:rFonts w:ascii="Courier New" w:hAnsi="Courier New" w:cs="Courier New" w:hint="default"/>
      </w:rPr>
    </w:lvl>
    <w:lvl w:ilvl="2" w:tplc="04090005" w:tentative="1">
      <w:start w:val="1"/>
      <w:numFmt w:val="bullet"/>
      <w:lvlText w:val=""/>
      <w:lvlJc w:val="left"/>
      <w:pPr>
        <w:ind w:left="3744" w:hanging="360"/>
      </w:pPr>
      <w:rPr>
        <w:rFonts w:ascii="Wingdings" w:hAnsi="Wingdings" w:hint="default"/>
      </w:rPr>
    </w:lvl>
    <w:lvl w:ilvl="3" w:tplc="04090001" w:tentative="1">
      <w:start w:val="1"/>
      <w:numFmt w:val="bullet"/>
      <w:lvlText w:val=""/>
      <w:lvlJc w:val="left"/>
      <w:pPr>
        <w:ind w:left="4464" w:hanging="360"/>
      </w:pPr>
      <w:rPr>
        <w:rFonts w:ascii="Symbol" w:hAnsi="Symbol" w:hint="default"/>
      </w:rPr>
    </w:lvl>
    <w:lvl w:ilvl="4" w:tplc="04090003" w:tentative="1">
      <w:start w:val="1"/>
      <w:numFmt w:val="bullet"/>
      <w:lvlText w:val="o"/>
      <w:lvlJc w:val="left"/>
      <w:pPr>
        <w:ind w:left="5184" w:hanging="360"/>
      </w:pPr>
      <w:rPr>
        <w:rFonts w:ascii="Courier New" w:hAnsi="Courier New" w:cs="Courier New" w:hint="default"/>
      </w:rPr>
    </w:lvl>
    <w:lvl w:ilvl="5" w:tplc="04090005" w:tentative="1">
      <w:start w:val="1"/>
      <w:numFmt w:val="bullet"/>
      <w:lvlText w:val=""/>
      <w:lvlJc w:val="left"/>
      <w:pPr>
        <w:ind w:left="5904" w:hanging="360"/>
      </w:pPr>
      <w:rPr>
        <w:rFonts w:ascii="Wingdings" w:hAnsi="Wingdings" w:hint="default"/>
      </w:rPr>
    </w:lvl>
    <w:lvl w:ilvl="6" w:tplc="04090001" w:tentative="1">
      <w:start w:val="1"/>
      <w:numFmt w:val="bullet"/>
      <w:lvlText w:val=""/>
      <w:lvlJc w:val="left"/>
      <w:pPr>
        <w:ind w:left="6624" w:hanging="360"/>
      </w:pPr>
      <w:rPr>
        <w:rFonts w:ascii="Symbol" w:hAnsi="Symbol" w:hint="default"/>
      </w:rPr>
    </w:lvl>
    <w:lvl w:ilvl="7" w:tplc="04090003" w:tentative="1">
      <w:start w:val="1"/>
      <w:numFmt w:val="bullet"/>
      <w:lvlText w:val="o"/>
      <w:lvlJc w:val="left"/>
      <w:pPr>
        <w:ind w:left="7344" w:hanging="360"/>
      </w:pPr>
      <w:rPr>
        <w:rFonts w:ascii="Courier New" w:hAnsi="Courier New" w:cs="Courier New" w:hint="default"/>
      </w:rPr>
    </w:lvl>
    <w:lvl w:ilvl="8" w:tplc="04090005" w:tentative="1">
      <w:start w:val="1"/>
      <w:numFmt w:val="bullet"/>
      <w:lvlText w:val=""/>
      <w:lvlJc w:val="left"/>
      <w:pPr>
        <w:ind w:left="8064" w:hanging="360"/>
      </w:pPr>
      <w:rPr>
        <w:rFonts w:ascii="Wingdings" w:hAnsi="Wingdings" w:hint="default"/>
      </w:rPr>
    </w:lvl>
  </w:abstractNum>
  <w:abstractNum w:abstractNumId="4" w15:restartNumberingAfterBreak="0">
    <w:nsid w:val="07922E2A"/>
    <w:multiLevelType w:val="hybridMultilevel"/>
    <w:tmpl w:val="74229A2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B2D5C4D"/>
    <w:multiLevelType w:val="hybridMultilevel"/>
    <w:tmpl w:val="42B80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D3285A"/>
    <w:multiLevelType w:val="hybridMultilevel"/>
    <w:tmpl w:val="D626E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041738"/>
    <w:multiLevelType w:val="hybridMultilevel"/>
    <w:tmpl w:val="059EF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7141D2"/>
    <w:multiLevelType w:val="hybridMultilevel"/>
    <w:tmpl w:val="C23C0456"/>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9" w15:restartNumberingAfterBreak="0">
    <w:nsid w:val="0E9A4C07"/>
    <w:multiLevelType w:val="hybridMultilevel"/>
    <w:tmpl w:val="FA62160E"/>
    <w:lvl w:ilvl="0" w:tplc="0409000B">
      <w:start w:val="1"/>
      <w:numFmt w:val="bullet"/>
      <w:lvlText w:val=""/>
      <w:lvlJc w:val="left"/>
      <w:pPr>
        <w:ind w:left="3024" w:hanging="360"/>
      </w:pPr>
      <w:rPr>
        <w:rFonts w:ascii="Wingdings" w:hAnsi="Wingdings" w:hint="default"/>
      </w:rPr>
    </w:lvl>
    <w:lvl w:ilvl="1" w:tplc="04090003" w:tentative="1">
      <w:start w:val="1"/>
      <w:numFmt w:val="bullet"/>
      <w:lvlText w:val="o"/>
      <w:lvlJc w:val="left"/>
      <w:pPr>
        <w:ind w:left="3744" w:hanging="360"/>
      </w:pPr>
      <w:rPr>
        <w:rFonts w:ascii="Courier New" w:hAnsi="Courier New" w:cs="Courier New" w:hint="default"/>
      </w:rPr>
    </w:lvl>
    <w:lvl w:ilvl="2" w:tplc="04090005" w:tentative="1">
      <w:start w:val="1"/>
      <w:numFmt w:val="bullet"/>
      <w:lvlText w:val=""/>
      <w:lvlJc w:val="left"/>
      <w:pPr>
        <w:ind w:left="4464" w:hanging="360"/>
      </w:pPr>
      <w:rPr>
        <w:rFonts w:ascii="Wingdings" w:hAnsi="Wingdings" w:hint="default"/>
      </w:rPr>
    </w:lvl>
    <w:lvl w:ilvl="3" w:tplc="04090001" w:tentative="1">
      <w:start w:val="1"/>
      <w:numFmt w:val="bullet"/>
      <w:lvlText w:val=""/>
      <w:lvlJc w:val="left"/>
      <w:pPr>
        <w:ind w:left="5184" w:hanging="360"/>
      </w:pPr>
      <w:rPr>
        <w:rFonts w:ascii="Symbol" w:hAnsi="Symbol" w:hint="default"/>
      </w:rPr>
    </w:lvl>
    <w:lvl w:ilvl="4" w:tplc="04090003" w:tentative="1">
      <w:start w:val="1"/>
      <w:numFmt w:val="bullet"/>
      <w:lvlText w:val="o"/>
      <w:lvlJc w:val="left"/>
      <w:pPr>
        <w:ind w:left="5904" w:hanging="360"/>
      </w:pPr>
      <w:rPr>
        <w:rFonts w:ascii="Courier New" w:hAnsi="Courier New" w:cs="Courier New" w:hint="default"/>
      </w:rPr>
    </w:lvl>
    <w:lvl w:ilvl="5" w:tplc="04090005" w:tentative="1">
      <w:start w:val="1"/>
      <w:numFmt w:val="bullet"/>
      <w:lvlText w:val=""/>
      <w:lvlJc w:val="left"/>
      <w:pPr>
        <w:ind w:left="6624" w:hanging="360"/>
      </w:pPr>
      <w:rPr>
        <w:rFonts w:ascii="Wingdings" w:hAnsi="Wingdings" w:hint="default"/>
      </w:rPr>
    </w:lvl>
    <w:lvl w:ilvl="6" w:tplc="04090001" w:tentative="1">
      <w:start w:val="1"/>
      <w:numFmt w:val="bullet"/>
      <w:lvlText w:val=""/>
      <w:lvlJc w:val="left"/>
      <w:pPr>
        <w:ind w:left="7344" w:hanging="360"/>
      </w:pPr>
      <w:rPr>
        <w:rFonts w:ascii="Symbol" w:hAnsi="Symbol" w:hint="default"/>
      </w:rPr>
    </w:lvl>
    <w:lvl w:ilvl="7" w:tplc="04090003" w:tentative="1">
      <w:start w:val="1"/>
      <w:numFmt w:val="bullet"/>
      <w:lvlText w:val="o"/>
      <w:lvlJc w:val="left"/>
      <w:pPr>
        <w:ind w:left="8064" w:hanging="360"/>
      </w:pPr>
      <w:rPr>
        <w:rFonts w:ascii="Courier New" w:hAnsi="Courier New" w:cs="Courier New" w:hint="default"/>
      </w:rPr>
    </w:lvl>
    <w:lvl w:ilvl="8" w:tplc="04090005" w:tentative="1">
      <w:start w:val="1"/>
      <w:numFmt w:val="bullet"/>
      <w:lvlText w:val=""/>
      <w:lvlJc w:val="left"/>
      <w:pPr>
        <w:ind w:left="8784" w:hanging="360"/>
      </w:pPr>
      <w:rPr>
        <w:rFonts w:ascii="Wingdings" w:hAnsi="Wingdings" w:hint="default"/>
      </w:rPr>
    </w:lvl>
  </w:abstractNum>
  <w:abstractNum w:abstractNumId="10" w15:restartNumberingAfterBreak="0">
    <w:nsid w:val="109F69E1"/>
    <w:multiLevelType w:val="hybridMultilevel"/>
    <w:tmpl w:val="786C3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F43CD7"/>
    <w:multiLevelType w:val="hybridMultilevel"/>
    <w:tmpl w:val="9EAA88D8"/>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 w15:restartNumberingAfterBreak="0">
    <w:nsid w:val="13363C45"/>
    <w:multiLevelType w:val="hybridMultilevel"/>
    <w:tmpl w:val="0DD4BD10"/>
    <w:lvl w:ilvl="0" w:tplc="81D691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872908"/>
    <w:multiLevelType w:val="hybridMultilevel"/>
    <w:tmpl w:val="9754E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B15DAB"/>
    <w:multiLevelType w:val="hybridMultilevel"/>
    <w:tmpl w:val="7F1E0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4974F7"/>
    <w:multiLevelType w:val="hybridMultilevel"/>
    <w:tmpl w:val="75E412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B4E2533"/>
    <w:multiLevelType w:val="multilevel"/>
    <w:tmpl w:val="52E0F0B8"/>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1C162820"/>
    <w:multiLevelType w:val="hybridMultilevel"/>
    <w:tmpl w:val="3D68386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29177D"/>
    <w:multiLevelType w:val="hybridMultilevel"/>
    <w:tmpl w:val="3ED26EDE"/>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1C7900A5"/>
    <w:multiLevelType w:val="hybridMultilevel"/>
    <w:tmpl w:val="B1EC4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CD1862"/>
    <w:multiLevelType w:val="hybridMultilevel"/>
    <w:tmpl w:val="1BB0B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0190FE6"/>
    <w:multiLevelType w:val="hybridMultilevel"/>
    <w:tmpl w:val="A60A6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02033C2"/>
    <w:multiLevelType w:val="hybridMultilevel"/>
    <w:tmpl w:val="3BBA9FA0"/>
    <w:lvl w:ilvl="0" w:tplc="0409000D">
      <w:start w:val="1"/>
      <w:numFmt w:val="bullet"/>
      <w:lvlText w:val=""/>
      <w:lvlJc w:val="left"/>
      <w:pPr>
        <w:ind w:left="720" w:hanging="360"/>
      </w:pPr>
      <w:rPr>
        <w:rFonts w:ascii="Wingdings" w:hAnsi="Wingdings"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BBAC42AA">
      <w:numFmt w:val="bullet"/>
      <w:lvlText w:val=""/>
      <w:lvlJc w:val="left"/>
      <w:pPr>
        <w:ind w:left="3600" w:hanging="360"/>
      </w:pPr>
      <w:rPr>
        <w:rFonts w:ascii="Wingdings" w:eastAsia="Yu Mincho Light" w:hAnsi="Wingdings"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0563B4C"/>
    <w:multiLevelType w:val="hybridMultilevel"/>
    <w:tmpl w:val="15083DB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08C41AB"/>
    <w:multiLevelType w:val="hybridMultilevel"/>
    <w:tmpl w:val="8528A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15D2150"/>
    <w:multiLevelType w:val="hybridMultilevel"/>
    <w:tmpl w:val="7772E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2F016B4"/>
    <w:multiLevelType w:val="hybridMultilevel"/>
    <w:tmpl w:val="4036E06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3C27045"/>
    <w:multiLevelType w:val="hybridMultilevel"/>
    <w:tmpl w:val="6C9AE424"/>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8" w15:restartNumberingAfterBreak="0">
    <w:nsid w:val="284E7746"/>
    <w:multiLevelType w:val="hybridMultilevel"/>
    <w:tmpl w:val="FAB8185A"/>
    <w:lvl w:ilvl="0" w:tplc="3AF2CA42">
      <w:numFmt w:val="bullet"/>
      <w:lvlText w:val="-"/>
      <w:lvlJc w:val="left"/>
      <w:pPr>
        <w:ind w:left="1145" w:hanging="360"/>
      </w:pPr>
      <w:rPr>
        <w:rFonts w:ascii="Times New Roman" w:eastAsia="Calibri" w:hAnsi="Times New Roman" w:cs="Times New Roman" w:hint="default"/>
      </w:rPr>
    </w:lvl>
    <w:lvl w:ilvl="1" w:tplc="04090003">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9" w15:restartNumberingAfterBreak="0">
    <w:nsid w:val="2945003F"/>
    <w:multiLevelType w:val="hybridMultilevel"/>
    <w:tmpl w:val="228227A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2A635EAD"/>
    <w:multiLevelType w:val="hybridMultilevel"/>
    <w:tmpl w:val="CEC27E3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CD058C7"/>
    <w:multiLevelType w:val="hybridMultilevel"/>
    <w:tmpl w:val="09927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CD29585"/>
    <w:multiLevelType w:val="multilevel"/>
    <w:tmpl w:val="2CD29585"/>
    <w:lvl w:ilvl="0">
      <w:start w:val="1"/>
      <w:numFmt w:val="decimal"/>
      <w:lvlText w:val="%1."/>
      <w:lvlJc w:val="left"/>
      <w:pPr>
        <w:tabs>
          <w:tab w:val="left" w:pos="312"/>
        </w:tabs>
      </w:pPr>
    </w:lvl>
    <w:lvl w:ilvl="1">
      <w:start w:val="1"/>
      <w:numFmt w:val="decimal"/>
      <w:lvlText w:val="%1.%2."/>
      <w:lvlJc w:val="left"/>
      <w:pPr>
        <w:tabs>
          <w:tab w:val="left" w:pos="312"/>
        </w:tabs>
        <w:ind w:left="0" w:firstLine="0"/>
      </w:pPr>
      <w:rPr>
        <w:rFonts w:hint="default"/>
      </w:rPr>
    </w:lvl>
    <w:lvl w:ilvl="2">
      <w:start w:val="1"/>
      <w:numFmt w:val="decimal"/>
      <w:lvlText w:val="%1.%2.%3."/>
      <w:lvlJc w:val="left"/>
      <w:pPr>
        <w:tabs>
          <w:tab w:val="left" w:pos="312"/>
        </w:tabs>
        <w:ind w:left="0" w:firstLine="0"/>
      </w:pPr>
      <w:rPr>
        <w:rFonts w:hint="default"/>
      </w:rPr>
    </w:lvl>
    <w:lvl w:ilvl="3">
      <w:start w:val="1"/>
      <w:numFmt w:val="decimal"/>
      <w:lvlText w:val="%1.%2.%3.%4."/>
      <w:lvlJc w:val="left"/>
      <w:pPr>
        <w:tabs>
          <w:tab w:val="left" w:pos="312"/>
        </w:tabs>
        <w:ind w:left="0" w:firstLine="0"/>
      </w:pPr>
      <w:rPr>
        <w:rFonts w:hint="default"/>
      </w:rPr>
    </w:lvl>
    <w:lvl w:ilvl="4">
      <w:start w:val="1"/>
      <w:numFmt w:val="decimal"/>
      <w:lvlText w:val="%1.%2.%3.%4.%5."/>
      <w:lvlJc w:val="left"/>
      <w:pPr>
        <w:tabs>
          <w:tab w:val="left" w:pos="312"/>
        </w:tabs>
        <w:ind w:left="0" w:firstLine="0"/>
      </w:pPr>
      <w:rPr>
        <w:rFonts w:hint="default"/>
      </w:rPr>
    </w:lvl>
    <w:lvl w:ilvl="5">
      <w:start w:val="1"/>
      <w:numFmt w:val="decimal"/>
      <w:lvlText w:val="%1.%2.%3.%4.%5.%6."/>
      <w:lvlJc w:val="left"/>
      <w:pPr>
        <w:tabs>
          <w:tab w:val="left" w:pos="312"/>
        </w:tabs>
        <w:ind w:left="0" w:firstLine="0"/>
      </w:pPr>
      <w:rPr>
        <w:rFonts w:hint="default"/>
      </w:rPr>
    </w:lvl>
    <w:lvl w:ilvl="6">
      <w:start w:val="1"/>
      <w:numFmt w:val="decimal"/>
      <w:lvlText w:val="%1.%2.%3.%4.%5.%6.%7."/>
      <w:lvlJc w:val="left"/>
      <w:pPr>
        <w:tabs>
          <w:tab w:val="left" w:pos="312"/>
        </w:tabs>
        <w:ind w:left="0" w:firstLine="0"/>
      </w:pPr>
      <w:rPr>
        <w:rFonts w:hint="default"/>
      </w:rPr>
    </w:lvl>
    <w:lvl w:ilvl="7">
      <w:start w:val="1"/>
      <w:numFmt w:val="decimal"/>
      <w:lvlText w:val="%1.%2.%3.%4.%5.%6.%7.%8."/>
      <w:lvlJc w:val="left"/>
      <w:pPr>
        <w:tabs>
          <w:tab w:val="left" w:pos="312"/>
        </w:tabs>
        <w:ind w:left="0" w:firstLine="0"/>
      </w:pPr>
      <w:rPr>
        <w:rFonts w:hint="default"/>
      </w:rPr>
    </w:lvl>
    <w:lvl w:ilvl="8">
      <w:start w:val="1"/>
      <w:numFmt w:val="decimal"/>
      <w:lvlText w:val="%1.%2.%3.%4.%5.%6.%7.%8.%9."/>
      <w:lvlJc w:val="left"/>
      <w:pPr>
        <w:tabs>
          <w:tab w:val="left" w:pos="312"/>
        </w:tabs>
        <w:ind w:left="0" w:firstLine="0"/>
      </w:pPr>
      <w:rPr>
        <w:rFonts w:hint="default"/>
      </w:rPr>
    </w:lvl>
  </w:abstractNum>
  <w:abstractNum w:abstractNumId="33" w15:restartNumberingAfterBreak="0">
    <w:nsid w:val="2D07294A"/>
    <w:multiLevelType w:val="hybridMultilevel"/>
    <w:tmpl w:val="F11450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DF84ECB"/>
    <w:multiLevelType w:val="hybridMultilevel"/>
    <w:tmpl w:val="B32A0054"/>
    <w:lvl w:ilvl="0" w:tplc="7A3833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E897446"/>
    <w:multiLevelType w:val="hybridMultilevel"/>
    <w:tmpl w:val="C1208B5E"/>
    <w:lvl w:ilvl="0" w:tplc="04090001">
      <w:start w:val="1"/>
      <w:numFmt w:val="bullet"/>
      <w:lvlText w:val=""/>
      <w:lvlJc w:val="left"/>
      <w:pPr>
        <w:ind w:left="1584" w:hanging="360"/>
      </w:pPr>
      <w:rPr>
        <w:rFonts w:ascii="Symbol" w:hAnsi="Symbol" w:hint="default"/>
      </w:rPr>
    </w:lvl>
    <w:lvl w:ilvl="1" w:tplc="FFFFFFFF" w:tentative="1">
      <w:start w:val="1"/>
      <w:numFmt w:val="bullet"/>
      <w:lvlText w:val="o"/>
      <w:lvlJc w:val="left"/>
      <w:pPr>
        <w:ind w:left="2304" w:hanging="360"/>
      </w:pPr>
      <w:rPr>
        <w:rFonts w:ascii="Courier New" w:hAnsi="Courier New" w:cs="Courier New" w:hint="default"/>
      </w:rPr>
    </w:lvl>
    <w:lvl w:ilvl="2" w:tplc="FFFFFFFF" w:tentative="1">
      <w:start w:val="1"/>
      <w:numFmt w:val="bullet"/>
      <w:lvlText w:val=""/>
      <w:lvlJc w:val="left"/>
      <w:pPr>
        <w:ind w:left="3024" w:hanging="360"/>
      </w:pPr>
      <w:rPr>
        <w:rFonts w:ascii="Wingdings" w:hAnsi="Wingdings" w:hint="default"/>
      </w:rPr>
    </w:lvl>
    <w:lvl w:ilvl="3" w:tplc="FFFFFFFF" w:tentative="1">
      <w:start w:val="1"/>
      <w:numFmt w:val="bullet"/>
      <w:lvlText w:val=""/>
      <w:lvlJc w:val="left"/>
      <w:pPr>
        <w:ind w:left="3744" w:hanging="360"/>
      </w:pPr>
      <w:rPr>
        <w:rFonts w:ascii="Symbol" w:hAnsi="Symbol" w:hint="default"/>
      </w:rPr>
    </w:lvl>
    <w:lvl w:ilvl="4" w:tplc="FFFFFFFF" w:tentative="1">
      <w:start w:val="1"/>
      <w:numFmt w:val="bullet"/>
      <w:lvlText w:val="o"/>
      <w:lvlJc w:val="left"/>
      <w:pPr>
        <w:ind w:left="4464" w:hanging="360"/>
      </w:pPr>
      <w:rPr>
        <w:rFonts w:ascii="Courier New" w:hAnsi="Courier New" w:cs="Courier New" w:hint="default"/>
      </w:rPr>
    </w:lvl>
    <w:lvl w:ilvl="5" w:tplc="FFFFFFFF" w:tentative="1">
      <w:start w:val="1"/>
      <w:numFmt w:val="bullet"/>
      <w:lvlText w:val=""/>
      <w:lvlJc w:val="left"/>
      <w:pPr>
        <w:ind w:left="5184" w:hanging="360"/>
      </w:pPr>
      <w:rPr>
        <w:rFonts w:ascii="Wingdings" w:hAnsi="Wingdings" w:hint="default"/>
      </w:rPr>
    </w:lvl>
    <w:lvl w:ilvl="6" w:tplc="FFFFFFFF" w:tentative="1">
      <w:start w:val="1"/>
      <w:numFmt w:val="bullet"/>
      <w:lvlText w:val=""/>
      <w:lvlJc w:val="left"/>
      <w:pPr>
        <w:ind w:left="5904" w:hanging="360"/>
      </w:pPr>
      <w:rPr>
        <w:rFonts w:ascii="Symbol" w:hAnsi="Symbol" w:hint="default"/>
      </w:rPr>
    </w:lvl>
    <w:lvl w:ilvl="7" w:tplc="FFFFFFFF" w:tentative="1">
      <w:start w:val="1"/>
      <w:numFmt w:val="bullet"/>
      <w:lvlText w:val="o"/>
      <w:lvlJc w:val="left"/>
      <w:pPr>
        <w:ind w:left="6624" w:hanging="360"/>
      </w:pPr>
      <w:rPr>
        <w:rFonts w:ascii="Courier New" w:hAnsi="Courier New" w:cs="Courier New" w:hint="default"/>
      </w:rPr>
    </w:lvl>
    <w:lvl w:ilvl="8" w:tplc="FFFFFFFF" w:tentative="1">
      <w:start w:val="1"/>
      <w:numFmt w:val="bullet"/>
      <w:lvlText w:val=""/>
      <w:lvlJc w:val="left"/>
      <w:pPr>
        <w:ind w:left="7344" w:hanging="360"/>
      </w:pPr>
      <w:rPr>
        <w:rFonts w:ascii="Wingdings" w:hAnsi="Wingdings" w:hint="default"/>
      </w:rPr>
    </w:lvl>
  </w:abstractNum>
  <w:abstractNum w:abstractNumId="36" w15:restartNumberingAfterBreak="0">
    <w:nsid w:val="2ED44359"/>
    <w:multiLevelType w:val="hybridMultilevel"/>
    <w:tmpl w:val="A274E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FE06928"/>
    <w:multiLevelType w:val="hybridMultilevel"/>
    <w:tmpl w:val="C94624F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30183FB1"/>
    <w:multiLevelType w:val="hybridMultilevel"/>
    <w:tmpl w:val="63A4182C"/>
    <w:lvl w:ilvl="0" w:tplc="A9AEF8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1857FF1"/>
    <w:multiLevelType w:val="hybridMultilevel"/>
    <w:tmpl w:val="26D05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3190AEC"/>
    <w:multiLevelType w:val="hybridMultilevel"/>
    <w:tmpl w:val="8738F82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339F0D50"/>
    <w:multiLevelType w:val="hybridMultilevel"/>
    <w:tmpl w:val="DE24B1D6"/>
    <w:lvl w:ilvl="0" w:tplc="04090001">
      <w:start w:val="1"/>
      <w:numFmt w:val="bullet"/>
      <w:lvlText w:val=""/>
      <w:lvlJc w:val="left"/>
      <w:pPr>
        <w:ind w:left="1944" w:hanging="360"/>
      </w:pPr>
      <w:rPr>
        <w:rFonts w:ascii="Symbol" w:hAnsi="Symbol" w:hint="default"/>
      </w:rPr>
    </w:lvl>
    <w:lvl w:ilvl="1" w:tplc="04090003">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42" w15:restartNumberingAfterBreak="0">
    <w:nsid w:val="340C5CE0"/>
    <w:multiLevelType w:val="hybridMultilevel"/>
    <w:tmpl w:val="9D4E2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4167C7E"/>
    <w:multiLevelType w:val="hybridMultilevel"/>
    <w:tmpl w:val="69D8F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5542030"/>
    <w:multiLevelType w:val="hybridMultilevel"/>
    <w:tmpl w:val="36D87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7767956"/>
    <w:multiLevelType w:val="hybridMultilevel"/>
    <w:tmpl w:val="6C14A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77D7944"/>
    <w:multiLevelType w:val="hybridMultilevel"/>
    <w:tmpl w:val="D4185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8665355"/>
    <w:multiLevelType w:val="hybridMultilevel"/>
    <w:tmpl w:val="42A2CFCA"/>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389A34BF"/>
    <w:multiLevelType w:val="hybridMultilevel"/>
    <w:tmpl w:val="A8EAB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9CA4531"/>
    <w:multiLevelType w:val="hybridMultilevel"/>
    <w:tmpl w:val="014E5A00"/>
    <w:lvl w:ilvl="0" w:tplc="7DA6A6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A6B53BA"/>
    <w:multiLevelType w:val="hybridMultilevel"/>
    <w:tmpl w:val="7DAA8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A9F2C1F"/>
    <w:multiLevelType w:val="hybridMultilevel"/>
    <w:tmpl w:val="C94624F2"/>
    <w:lvl w:ilvl="0" w:tplc="7A3833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B4E5D0A"/>
    <w:multiLevelType w:val="hybridMultilevel"/>
    <w:tmpl w:val="1BBC50E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3B6424C7"/>
    <w:multiLevelType w:val="hybridMultilevel"/>
    <w:tmpl w:val="35627BF6"/>
    <w:lvl w:ilvl="0" w:tplc="85C078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0F822DD"/>
    <w:multiLevelType w:val="hybridMultilevel"/>
    <w:tmpl w:val="44C0F97A"/>
    <w:lvl w:ilvl="0" w:tplc="947031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2F27FA0"/>
    <w:multiLevelType w:val="hybridMultilevel"/>
    <w:tmpl w:val="D5942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39C7649"/>
    <w:multiLevelType w:val="hybridMultilevel"/>
    <w:tmpl w:val="3A8EA8A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7" w15:restartNumberingAfterBreak="0">
    <w:nsid w:val="44DC7EE9"/>
    <w:multiLevelType w:val="hybridMultilevel"/>
    <w:tmpl w:val="A00C9762"/>
    <w:lvl w:ilvl="0" w:tplc="0409000B">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8" w15:restartNumberingAfterBreak="0">
    <w:nsid w:val="46060B8B"/>
    <w:multiLevelType w:val="hybridMultilevel"/>
    <w:tmpl w:val="110A1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7AF5847"/>
    <w:multiLevelType w:val="hybridMultilevel"/>
    <w:tmpl w:val="DAF81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8BB69D8"/>
    <w:multiLevelType w:val="hybridMultilevel"/>
    <w:tmpl w:val="B906C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8BD3979"/>
    <w:multiLevelType w:val="hybridMultilevel"/>
    <w:tmpl w:val="27B4A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A1132A4"/>
    <w:multiLevelType w:val="hybridMultilevel"/>
    <w:tmpl w:val="136211F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4AAD1F2C"/>
    <w:multiLevelType w:val="hybridMultilevel"/>
    <w:tmpl w:val="38102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C1F054C"/>
    <w:multiLevelType w:val="hybridMultilevel"/>
    <w:tmpl w:val="582AD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C581D82"/>
    <w:multiLevelType w:val="hybridMultilevel"/>
    <w:tmpl w:val="7F86C3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4D811089"/>
    <w:multiLevelType w:val="hybridMultilevel"/>
    <w:tmpl w:val="22021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DE338A8"/>
    <w:multiLevelType w:val="hybridMultilevel"/>
    <w:tmpl w:val="7C207498"/>
    <w:lvl w:ilvl="0" w:tplc="3DD6C9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E624A42"/>
    <w:multiLevelType w:val="hybridMultilevel"/>
    <w:tmpl w:val="FD22C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EF55E8B"/>
    <w:multiLevelType w:val="hybridMultilevel"/>
    <w:tmpl w:val="28549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07722FC"/>
    <w:multiLevelType w:val="hybridMultilevel"/>
    <w:tmpl w:val="DFBCB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1241CD4"/>
    <w:multiLevelType w:val="hybridMultilevel"/>
    <w:tmpl w:val="851E3860"/>
    <w:lvl w:ilvl="0" w:tplc="0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5CCF3246"/>
    <w:multiLevelType w:val="hybridMultilevel"/>
    <w:tmpl w:val="6608A274"/>
    <w:lvl w:ilvl="0" w:tplc="D152D4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DFA12B4"/>
    <w:multiLevelType w:val="hybridMultilevel"/>
    <w:tmpl w:val="5D0C18B2"/>
    <w:lvl w:ilvl="0" w:tplc="3DF07A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FBD223B"/>
    <w:multiLevelType w:val="hybridMultilevel"/>
    <w:tmpl w:val="BC7C9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FFF05CA"/>
    <w:multiLevelType w:val="hybridMultilevel"/>
    <w:tmpl w:val="227A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00C7E91"/>
    <w:multiLevelType w:val="hybridMultilevel"/>
    <w:tmpl w:val="B32A005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608B7E2F"/>
    <w:multiLevelType w:val="hybridMultilevel"/>
    <w:tmpl w:val="2BE68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09174B8"/>
    <w:multiLevelType w:val="hybridMultilevel"/>
    <w:tmpl w:val="5776D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4491F5F"/>
    <w:multiLevelType w:val="hybridMultilevel"/>
    <w:tmpl w:val="73F612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7213B29"/>
    <w:multiLevelType w:val="hybridMultilevel"/>
    <w:tmpl w:val="C974EDE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1" w15:restartNumberingAfterBreak="0">
    <w:nsid w:val="68A54C9A"/>
    <w:multiLevelType w:val="hybridMultilevel"/>
    <w:tmpl w:val="0F2EB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A5340D2"/>
    <w:multiLevelType w:val="hybridMultilevel"/>
    <w:tmpl w:val="DF6E3DE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6E5A3787"/>
    <w:multiLevelType w:val="hybridMultilevel"/>
    <w:tmpl w:val="B03A5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EEF296F"/>
    <w:multiLevelType w:val="hybridMultilevel"/>
    <w:tmpl w:val="A7421C74"/>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5" w15:restartNumberingAfterBreak="0">
    <w:nsid w:val="6F281A93"/>
    <w:multiLevelType w:val="hybridMultilevel"/>
    <w:tmpl w:val="5D46B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F5D07E0"/>
    <w:multiLevelType w:val="hybridMultilevel"/>
    <w:tmpl w:val="1794CADE"/>
    <w:lvl w:ilvl="0" w:tplc="0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746F0970"/>
    <w:multiLevelType w:val="hybridMultilevel"/>
    <w:tmpl w:val="7A822E2C"/>
    <w:lvl w:ilvl="0" w:tplc="60E49B7C">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5C560DC"/>
    <w:multiLevelType w:val="hybridMultilevel"/>
    <w:tmpl w:val="3B86F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6590693"/>
    <w:multiLevelType w:val="hybridMultilevel"/>
    <w:tmpl w:val="5E46181A"/>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6E63A1A"/>
    <w:multiLevelType w:val="hybridMultilevel"/>
    <w:tmpl w:val="2F16D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82442F9"/>
    <w:multiLevelType w:val="hybridMultilevel"/>
    <w:tmpl w:val="8D14C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86C0AA9"/>
    <w:multiLevelType w:val="hybridMultilevel"/>
    <w:tmpl w:val="3190A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8AA733D"/>
    <w:multiLevelType w:val="hybridMultilevel"/>
    <w:tmpl w:val="B32A005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78C4529D"/>
    <w:multiLevelType w:val="hybridMultilevel"/>
    <w:tmpl w:val="17021D32"/>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9D77DC2"/>
    <w:multiLevelType w:val="hybridMultilevel"/>
    <w:tmpl w:val="A3687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A9860DA"/>
    <w:multiLevelType w:val="hybridMultilevel"/>
    <w:tmpl w:val="E2022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AC93A1C"/>
    <w:multiLevelType w:val="hybridMultilevel"/>
    <w:tmpl w:val="FB78E9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C04748B"/>
    <w:multiLevelType w:val="hybridMultilevel"/>
    <w:tmpl w:val="E4505BBC"/>
    <w:lvl w:ilvl="0" w:tplc="9D402F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FE66A0C"/>
    <w:multiLevelType w:val="hybridMultilevel"/>
    <w:tmpl w:val="31E0CD1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522627599">
    <w:abstractNumId w:val="80"/>
  </w:num>
  <w:num w:numId="2" w16cid:durableId="1371371016">
    <w:abstractNumId w:val="28"/>
  </w:num>
  <w:num w:numId="3" w16cid:durableId="1426999611">
    <w:abstractNumId w:val="2"/>
  </w:num>
  <w:num w:numId="4" w16cid:durableId="447432491">
    <w:abstractNumId w:val="94"/>
  </w:num>
  <w:num w:numId="5" w16cid:durableId="247887533">
    <w:abstractNumId w:val="19"/>
  </w:num>
  <w:num w:numId="6" w16cid:durableId="1673802339">
    <w:abstractNumId w:val="41"/>
  </w:num>
  <w:num w:numId="7" w16cid:durableId="215095342">
    <w:abstractNumId w:val="15"/>
  </w:num>
  <w:num w:numId="8" w16cid:durableId="1578978408">
    <w:abstractNumId w:val="35"/>
  </w:num>
  <w:num w:numId="9" w16cid:durableId="635187904">
    <w:abstractNumId w:val="65"/>
  </w:num>
  <w:num w:numId="10" w16cid:durableId="310063186">
    <w:abstractNumId w:val="92"/>
  </w:num>
  <w:num w:numId="11" w16cid:durableId="924340079">
    <w:abstractNumId w:val="91"/>
  </w:num>
  <w:num w:numId="12" w16cid:durableId="663895572">
    <w:abstractNumId w:val="50"/>
  </w:num>
  <w:num w:numId="13" w16cid:durableId="1515874428">
    <w:abstractNumId w:val="68"/>
  </w:num>
  <w:num w:numId="14" w16cid:durableId="414010816">
    <w:abstractNumId w:val="88"/>
  </w:num>
  <w:num w:numId="15" w16cid:durableId="1153447546">
    <w:abstractNumId w:val="31"/>
  </w:num>
  <w:num w:numId="16" w16cid:durableId="1461802989">
    <w:abstractNumId w:val="42"/>
  </w:num>
  <w:num w:numId="17" w16cid:durableId="1366446822">
    <w:abstractNumId w:val="63"/>
  </w:num>
  <w:num w:numId="18" w16cid:durableId="1359700872">
    <w:abstractNumId w:val="21"/>
  </w:num>
  <w:num w:numId="19" w16cid:durableId="1568304774">
    <w:abstractNumId w:val="45"/>
  </w:num>
  <w:num w:numId="20" w16cid:durableId="489177033">
    <w:abstractNumId w:val="59"/>
  </w:num>
  <w:num w:numId="21" w16cid:durableId="2038777448">
    <w:abstractNumId w:val="14"/>
  </w:num>
  <w:num w:numId="22" w16cid:durableId="132142206">
    <w:abstractNumId w:val="24"/>
  </w:num>
  <w:num w:numId="23" w16cid:durableId="67315099">
    <w:abstractNumId w:val="57"/>
  </w:num>
  <w:num w:numId="24" w16cid:durableId="1909684416">
    <w:abstractNumId w:val="79"/>
  </w:num>
  <w:num w:numId="25" w16cid:durableId="710686909">
    <w:abstractNumId w:val="18"/>
  </w:num>
  <w:num w:numId="26" w16cid:durableId="643048399">
    <w:abstractNumId w:val="17"/>
  </w:num>
  <w:num w:numId="27" w16cid:durableId="1682971829">
    <w:abstractNumId w:val="86"/>
  </w:num>
  <w:num w:numId="28" w16cid:durableId="873811163">
    <w:abstractNumId w:val="71"/>
  </w:num>
  <w:num w:numId="29" w16cid:durableId="1069502211">
    <w:abstractNumId w:val="33"/>
  </w:num>
  <w:num w:numId="30" w16cid:durableId="972099266">
    <w:abstractNumId w:val="48"/>
  </w:num>
  <w:num w:numId="31" w16cid:durableId="332219642">
    <w:abstractNumId w:val="20"/>
  </w:num>
  <w:num w:numId="32" w16cid:durableId="1546526707">
    <w:abstractNumId w:val="55"/>
  </w:num>
  <w:num w:numId="33" w16cid:durableId="497960027">
    <w:abstractNumId w:val="66"/>
  </w:num>
  <w:num w:numId="34" w16cid:durableId="1553232966">
    <w:abstractNumId w:val="69"/>
  </w:num>
  <w:num w:numId="35" w16cid:durableId="141701623">
    <w:abstractNumId w:val="25"/>
  </w:num>
  <w:num w:numId="36" w16cid:durableId="914969508">
    <w:abstractNumId w:val="58"/>
  </w:num>
  <w:num w:numId="37" w16cid:durableId="1835149277">
    <w:abstractNumId w:val="64"/>
  </w:num>
  <w:num w:numId="38" w16cid:durableId="1847791111">
    <w:abstractNumId w:val="44"/>
  </w:num>
  <w:num w:numId="39" w16cid:durableId="843781840">
    <w:abstractNumId w:val="90"/>
  </w:num>
  <w:num w:numId="40" w16cid:durableId="535002761">
    <w:abstractNumId w:val="27"/>
  </w:num>
  <w:num w:numId="41" w16cid:durableId="1599829947">
    <w:abstractNumId w:val="60"/>
  </w:num>
  <w:num w:numId="42" w16cid:durableId="428040627">
    <w:abstractNumId w:val="83"/>
  </w:num>
  <w:num w:numId="43" w16cid:durableId="1006522160">
    <w:abstractNumId w:val="95"/>
  </w:num>
  <w:num w:numId="44" w16cid:durableId="513884839">
    <w:abstractNumId w:val="43"/>
  </w:num>
  <w:num w:numId="45" w16cid:durableId="358775792">
    <w:abstractNumId w:val="10"/>
  </w:num>
  <w:num w:numId="46" w16cid:durableId="317656102">
    <w:abstractNumId w:val="1"/>
  </w:num>
  <w:num w:numId="47" w16cid:durableId="1622178061">
    <w:abstractNumId w:val="32"/>
  </w:num>
  <w:num w:numId="48" w16cid:durableId="1744637901">
    <w:abstractNumId w:val="6"/>
  </w:num>
  <w:num w:numId="49" w16cid:durableId="55589852">
    <w:abstractNumId w:val="34"/>
  </w:num>
  <w:num w:numId="50" w16cid:durableId="1791703724">
    <w:abstractNumId w:val="93"/>
  </w:num>
  <w:num w:numId="51" w16cid:durableId="286744460">
    <w:abstractNumId w:val="0"/>
  </w:num>
  <w:num w:numId="52" w16cid:durableId="239101991">
    <w:abstractNumId w:val="51"/>
  </w:num>
  <w:num w:numId="53" w16cid:durableId="1938711329">
    <w:abstractNumId w:val="37"/>
  </w:num>
  <w:num w:numId="54" w16cid:durableId="2023318583">
    <w:abstractNumId w:val="75"/>
  </w:num>
  <w:num w:numId="55" w16cid:durableId="1123232364">
    <w:abstractNumId w:val="76"/>
  </w:num>
  <w:num w:numId="56" w16cid:durableId="416678584">
    <w:abstractNumId w:val="96"/>
  </w:num>
  <w:num w:numId="57" w16cid:durableId="1145319206">
    <w:abstractNumId w:val="13"/>
  </w:num>
  <w:num w:numId="58" w16cid:durableId="672531798">
    <w:abstractNumId w:val="5"/>
  </w:num>
  <w:num w:numId="59" w16cid:durableId="119616208">
    <w:abstractNumId w:val="39"/>
  </w:num>
  <w:num w:numId="60" w16cid:durableId="1597598316">
    <w:abstractNumId w:val="89"/>
  </w:num>
  <w:num w:numId="61" w16cid:durableId="1304459189">
    <w:abstractNumId w:val="36"/>
  </w:num>
  <w:num w:numId="62" w16cid:durableId="1934167596">
    <w:abstractNumId w:val="67"/>
  </w:num>
  <w:num w:numId="63" w16cid:durableId="1463688044">
    <w:abstractNumId w:val="47"/>
  </w:num>
  <w:num w:numId="64" w16cid:durableId="868031678">
    <w:abstractNumId w:val="70"/>
  </w:num>
  <w:num w:numId="65" w16cid:durableId="1497304466">
    <w:abstractNumId w:val="12"/>
  </w:num>
  <w:num w:numId="66" w16cid:durableId="1660842930">
    <w:abstractNumId w:val="53"/>
  </w:num>
  <w:num w:numId="67" w16cid:durableId="1588364">
    <w:abstractNumId w:val="97"/>
  </w:num>
  <w:num w:numId="68" w16cid:durableId="1216310378">
    <w:abstractNumId w:val="54"/>
  </w:num>
  <w:num w:numId="69" w16cid:durableId="877202073">
    <w:abstractNumId w:val="16"/>
  </w:num>
  <w:num w:numId="70" w16cid:durableId="773477516">
    <w:abstractNumId w:val="7"/>
  </w:num>
  <w:num w:numId="71" w16cid:durableId="792291008">
    <w:abstractNumId w:val="38"/>
  </w:num>
  <w:num w:numId="72" w16cid:durableId="1602030695">
    <w:abstractNumId w:val="78"/>
  </w:num>
  <w:num w:numId="73" w16cid:durableId="2096633158">
    <w:abstractNumId w:val="73"/>
  </w:num>
  <w:num w:numId="74" w16cid:durableId="741103896">
    <w:abstractNumId w:val="98"/>
  </w:num>
  <w:num w:numId="75" w16cid:durableId="476462445">
    <w:abstractNumId w:val="22"/>
  </w:num>
  <w:num w:numId="76" w16cid:durableId="817379045">
    <w:abstractNumId w:val="82"/>
  </w:num>
  <w:num w:numId="77" w16cid:durableId="1752578389">
    <w:abstractNumId w:val="99"/>
  </w:num>
  <w:num w:numId="78" w16cid:durableId="1670133864">
    <w:abstractNumId w:val="23"/>
  </w:num>
  <w:num w:numId="79" w16cid:durableId="827938507">
    <w:abstractNumId w:val="30"/>
  </w:num>
  <w:num w:numId="80" w16cid:durableId="1559197550">
    <w:abstractNumId w:val="29"/>
  </w:num>
  <w:num w:numId="81" w16cid:durableId="544367607">
    <w:abstractNumId w:val="62"/>
  </w:num>
  <w:num w:numId="82" w16cid:durableId="1809739217">
    <w:abstractNumId w:val="52"/>
  </w:num>
  <w:num w:numId="83" w16cid:durableId="414785302">
    <w:abstractNumId w:val="85"/>
  </w:num>
  <w:num w:numId="84" w16cid:durableId="630287116">
    <w:abstractNumId w:val="4"/>
  </w:num>
  <w:num w:numId="85" w16cid:durableId="482311628">
    <w:abstractNumId w:val="8"/>
  </w:num>
  <w:num w:numId="86" w16cid:durableId="1949072998">
    <w:abstractNumId w:val="56"/>
  </w:num>
  <w:num w:numId="87" w16cid:durableId="736242159">
    <w:abstractNumId w:val="40"/>
  </w:num>
  <w:num w:numId="88" w16cid:durableId="1658024601">
    <w:abstractNumId w:val="26"/>
  </w:num>
  <w:num w:numId="89" w16cid:durableId="1916087421">
    <w:abstractNumId w:val="3"/>
  </w:num>
  <w:num w:numId="90" w16cid:durableId="141623513">
    <w:abstractNumId w:val="22"/>
  </w:num>
  <w:num w:numId="91" w16cid:durableId="1750039613">
    <w:abstractNumId w:val="74"/>
  </w:num>
  <w:num w:numId="92" w16cid:durableId="489566630">
    <w:abstractNumId w:val="81"/>
  </w:num>
  <w:num w:numId="93" w16cid:durableId="646083998">
    <w:abstractNumId w:val="9"/>
  </w:num>
  <w:num w:numId="94" w16cid:durableId="1152256284">
    <w:abstractNumId w:val="46"/>
  </w:num>
  <w:num w:numId="95" w16cid:durableId="183062498">
    <w:abstractNumId w:val="77"/>
  </w:num>
  <w:num w:numId="96" w16cid:durableId="298338591">
    <w:abstractNumId w:val="72"/>
  </w:num>
  <w:num w:numId="97" w16cid:durableId="1945842938">
    <w:abstractNumId w:val="11"/>
  </w:num>
  <w:num w:numId="98" w16cid:durableId="1370841700">
    <w:abstractNumId w:val="84"/>
  </w:num>
  <w:num w:numId="99" w16cid:durableId="2030835070">
    <w:abstractNumId w:val="87"/>
  </w:num>
  <w:num w:numId="100" w16cid:durableId="222251478">
    <w:abstractNumId w:val="61"/>
  </w:num>
  <w:num w:numId="101" w16cid:durableId="1316107662">
    <w:abstractNumId w:val="49"/>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4D45D50"/>
    <w:rsid w:val="0000063E"/>
    <w:rsid w:val="00001DA4"/>
    <w:rsid w:val="000049FD"/>
    <w:rsid w:val="00011C9E"/>
    <w:rsid w:val="00012C3E"/>
    <w:rsid w:val="00013401"/>
    <w:rsid w:val="000135B6"/>
    <w:rsid w:val="00013A26"/>
    <w:rsid w:val="00013AE8"/>
    <w:rsid w:val="0001432C"/>
    <w:rsid w:val="000149B3"/>
    <w:rsid w:val="00015DAB"/>
    <w:rsid w:val="000175B9"/>
    <w:rsid w:val="00017989"/>
    <w:rsid w:val="00020B5C"/>
    <w:rsid w:val="00020EAF"/>
    <w:rsid w:val="0002181E"/>
    <w:rsid w:val="000224BC"/>
    <w:rsid w:val="00027444"/>
    <w:rsid w:val="00030EF5"/>
    <w:rsid w:val="00030FA0"/>
    <w:rsid w:val="00032CF3"/>
    <w:rsid w:val="00033F4B"/>
    <w:rsid w:val="0003492B"/>
    <w:rsid w:val="00034CB4"/>
    <w:rsid w:val="0003731B"/>
    <w:rsid w:val="00037518"/>
    <w:rsid w:val="00037D55"/>
    <w:rsid w:val="000424B0"/>
    <w:rsid w:val="00042AB5"/>
    <w:rsid w:val="00043940"/>
    <w:rsid w:val="00043A03"/>
    <w:rsid w:val="000441C6"/>
    <w:rsid w:val="00046242"/>
    <w:rsid w:val="00046289"/>
    <w:rsid w:val="000476A4"/>
    <w:rsid w:val="00050B51"/>
    <w:rsid w:val="00051A87"/>
    <w:rsid w:val="000528B7"/>
    <w:rsid w:val="0005396E"/>
    <w:rsid w:val="00053E12"/>
    <w:rsid w:val="000549CE"/>
    <w:rsid w:val="00055053"/>
    <w:rsid w:val="00056EC3"/>
    <w:rsid w:val="00057683"/>
    <w:rsid w:val="00060B53"/>
    <w:rsid w:val="000615D9"/>
    <w:rsid w:val="00063B89"/>
    <w:rsid w:val="00063CEA"/>
    <w:rsid w:val="000642E2"/>
    <w:rsid w:val="00064FD9"/>
    <w:rsid w:val="0006601D"/>
    <w:rsid w:val="000668FD"/>
    <w:rsid w:val="000669C6"/>
    <w:rsid w:val="000703BF"/>
    <w:rsid w:val="00070754"/>
    <w:rsid w:val="00070BA0"/>
    <w:rsid w:val="0007189D"/>
    <w:rsid w:val="00071E7B"/>
    <w:rsid w:val="00072E4E"/>
    <w:rsid w:val="00074224"/>
    <w:rsid w:val="00074D87"/>
    <w:rsid w:val="00075BE5"/>
    <w:rsid w:val="000762C7"/>
    <w:rsid w:val="0007768D"/>
    <w:rsid w:val="00085DEC"/>
    <w:rsid w:val="00091A24"/>
    <w:rsid w:val="00093624"/>
    <w:rsid w:val="000A0009"/>
    <w:rsid w:val="000A0572"/>
    <w:rsid w:val="000A0698"/>
    <w:rsid w:val="000A3C9B"/>
    <w:rsid w:val="000A3EFB"/>
    <w:rsid w:val="000A4BBB"/>
    <w:rsid w:val="000A5403"/>
    <w:rsid w:val="000A5F8F"/>
    <w:rsid w:val="000A677A"/>
    <w:rsid w:val="000A6CF5"/>
    <w:rsid w:val="000B0052"/>
    <w:rsid w:val="000B03E5"/>
    <w:rsid w:val="000B1E32"/>
    <w:rsid w:val="000B1E52"/>
    <w:rsid w:val="000B2369"/>
    <w:rsid w:val="000B2B0B"/>
    <w:rsid w:val="000B2DE7"/>
    <w:rsid w:val="000B30D1"/>
    <w:rsid w:val="000B4177"/>
    <w:rsid w:val="000B4F52"/>
    <w:rsid w:val="000B5263"/>
    <w:rsid w:val="000B52A1"/>
    <w:rsid w:val="000B57E4"/>
    <w:rsid w:val="000B68A8"/>
    <w:rsid w:val="000B743B"/>
    <w:rsid w:val="000C219B"/>
    <w:rsid w:val="000C2692"/>
    <w:rsid w:val="000C401E"/>
    <w:rsid w:val="000C45BA"/>
    <w:rsid w:val="000C4F77"/>
    <w:rsid w:val="000D121B"/>
    <w:rsid w:val="000D16A3"/>
    <w:rsid w:val="000D1DDE"/>
    <w:rsid w:val="000D2471"/>
    <w:rsid w:val="000D48A6"/>
    <w:rsid w:val="000D559F"/>
    <w:rsid w:val="000E093F"/>
    <w:rsid w:val="000E1649"/>
    <w:rsid w:val="000E7675"/>
    <w:rsid w:val="000F1192"/>
    <w:rsid w:val="000F556A"/>
    <w:rsid w:val="000F662E"/>
    <w:rsid w:val="00100FB1"/>
    <w:rsid w:val="001018E7"/>
    <w:rsid w:val="00101A61"/>
    <w:rsid w:val="001029A8"/>
    <w:rsid w:val="001039F2"/>
    <w:rsid w:val="00104537"/>
    <w:rsid w:val="00110F8F"/>
    <w:rsid w:val="001136E1"/>
    <w:rsid w:val="00115103"/>
    <w:rsid w:val="0011543D"/>
    <w:rsid w:val="0011559D"/>
    <w:rsid w:val="00116C69"/>
    <w:rsid w:val="00122237"/>
    <w:rsid w:val="0012642C"/>
    <w:rsid w:val="0012732D"/>
    <w:rsid w:val="00130A51"/>
    <w:rsid w:val="001310F9"/>
    <w:rsid w:val="00132D39"/>
    <w:rsid w:val="001349AB"/>
    <w:rsid w:val="001350CE"/>
    <w:rsid w:val="0013531D"/>
    <w:rsid w:val="001354CB"/>
    <w:rsid w:val="0013591F"/>
    <w:rsid w:val="00136567"/>
    <w:rsid w:val="00137883"/>
    <w:rsid w:val="00140A3F"/>
    <w:rsid w:val="00141824"/>
    <w:rsid w:val="0014282F"/>
    <w:rsid w:val="00143C95"/>
    <w:rsid w:val="00144877"/>
    <w:rsid w:val="00144AAA"/>
    <w:rsid w:val="00145348"/>
    <w:rsid w:val="00146726"/>
    <w:rsid w:val="00150015"/>
    <w:rsid w:val="00153F08"/>
    <w:rsid w:val="00154269"/>
    <w:rsid w:val="00154925"/>
    <w:rsid w:val="00154D90"/>
    <w:rsid w:val="00157CB6"/>
    <w:rsid w:val="00157DCA"/>
    <w:rsid w:val="00160C1C"/>
    <w:rsid w:val="001628B8"/>
    <w:rsid w:val="00166236"/>
    <w:rsid w:val="00167943"/>
    <w:rsid w:val="00170E57"/>
    <w:rsid w:val="001740D8"/>
    <w:rsid w:val="00175215"/>
    <w:rsid w:val="00177504"/>
    <w:rsid w:val="001777B8"/>
    <w:rsid w:val="00177BAC"/>
    <w:rsid w:val="001801B2"/>
    <w:rsid w:val="001808F0"/>
    <w:rsid w:val="00180DBA"/>
    <w:rsid w:val="00181537"/>
    <w:rsid w:val="00182834"/>
    <w:rsid w:val="00184626"/>
    <w:rsid w:val="0018491F"/>
    <w:rsid w:val="00184C3E"/>
    <w:rsid w:val="0019123E"/>
    <w:rsid w:val="0019375F"/>
    <w:rsid w:val="001938AF"/>
    <w:rsid w:val="00194134"/>
    <w:rsid w:val="00194B7C"/>
    <w:rsid w:val="00196095"/>
    <w:rsid w:val="001A1267"/>
    <w:rsid w:val="001A1AAE"/>
    <w:rsid w:val="001A3B7C"/>
    <w:rsid w:val="001A5097"/>
    <w:rsid w:val="001A527C"/>
    <w:rsid w:val="001A60BD"/>
    <w:rsid w:val="001A61F5"/>
    <w:rsid w:val="001A7371"/>
    <w:rsid w:val="001B0306"/>
    <w:rsid w:val="001B10FD"/>
    <w:rsid w:val="001B1ABF"/>
    <w:rsid w:val="001B1E1C"/>
    <w:rsid w:val="001B29ED"/>
    <w:rsid w:val="001B34D6"/>
    <w:rsid w:val="001B3703"/>
    <w:rsid w:val="001B3C05"/>
    <w:rsid w:val="001B724A"/>
    <w:rsid w:val="001C1136"/>
    <w:rsid w:val="001C2904"/>
    <w:rsid w:val="001C39DB"/>
    <w:rsid w:val="001C42EA"/>
    <w:rsid w:val="001C504E"/>
    <w:rsid w:val="001D10D1"/>
    <w:rsid w:val="001D7A9C"/>
    <w:rsid w:val="001E48DB"/>
    <w:rsid w:val="001E6E07"/>
    <w:rsid w:val="001E6FC7"/>
    <w:rsid w:val="001F12C2"/>
    <w:rsid w:val="001F1C73"/>
    <w:rsid w:val="001F2CDE"/>
    <w:rsid w:val="001F3139"/>
    <w:rsid w:val="001F3577"/>
    <w:rsid w:val="001F433D"/>
    <w:rsid w:val="001F5D5C"/>
    <w:rsid w:val="001F691C"/>
    <w:rsid w:val="001F6AF0"/>
    <w:rsid w:val="001F6B49"/>
    <w:rsid w:val="001F78E5"/>
    <w:rsid w:val="001F7E75"/>
    <w:rsid w:val="001F7F1B"/>
    <w:rsid w:val="00200B3C"/>
    <w:rsid w:val="00200DBE"/>
    <w:rsid w:val="0020131A"/>
    <w:rsid w:val="00201925"/>
    <w:rsid w:val="00201FA0"/>
    <w:rsid w:val="00202016"/>
    <w:rsid w:val="002057B5"/>
    <w:rsid w:val="00206E52"/>
    <w:rsid w:val="002074F2"/>
    <w:rsid w:val="00207659"/>
    <w:rsid w:val="00210337"/>
    <w:rsid w:val="002103FC"/>
    <w:rsid w:val="00214496"/>
    <w:rsid w:val="002165D5"/>
    <w:rsid w:val="00216AF7"/>
    <w:rsid w:val="00220A86"/>
    <w:rsid w:val="00220ECB"/>
    <w:rsid w:val="00221055"/>
    <w:rsid w:val="00221699"/>
    <w:rsid w:val="00224151"/>
    <w:rsid w:val="00224AFE"/>
    <w:rsid w:val="00224F83"/>
    <w:rsid w:val="00230531"/>
    <w:rsid w:val="00230D1C"/>
    <w:rsid w:val="0023100A"/>
    <w:rsid w:val="00231D56"/>
    <w:rsid w:val="00232561"/>
    <w:rsid w:val="00235589"/>
    <w:rsid w:val="00235BF2"/>
    <w:rsid w:val="00235DBD"/>
    <w:rsid w:val="002369DC"/>
    <w:rsid w:val="00237840"/>
    <w:rsid w:val="0024193C"/>
    <w:rsid w:val="00242C19"/>
    <w:rsid w:val="00243EE4"/>
    <w:rsid w:val="002443E8"/>
    <w:rsid w:val="00245364"/>
    <w:rsid w:val="00245D9F"/>
    <w:rsid w:val="00247179"/>
    <w:rsid w:val="002474FB"/>
    <w:rsid w:val="00250057"/>
    <w:rsid w:val="00250CE2"/>
    <w:rsid w:val="00253B1E"/>
    <w:rsid w:val="00260181"/>
    <w:rsid w:val="0026091F"/>
    <w:rsid w:val="002610E7"/>
    <w:rsid w:val="00262902"/>
    <w:rsid w:val="002638BD"/>
    <w:rsid w:val="002655ED"/>
    <w:rsid w:val="00267BD6"/>
    <w:rsid w:val="00271386"/>
    <w:rsid w:val="00272172"/>
    <w:rsid w:val="00272979"/>
    <w:rsid w:val="00272BD7"/>
    <w:rsid w:val="00272C68"/>
    <w:rsid w:val="00273518"/>
    <w:rsid w:val="00273B0A"/>
    <w:rsid w:val="002761CD"/>
    <w:rsid w:val="002776D7"/>
    <w:rsid w:val="002828EC"/>
    <w:rsid w:val="002833AF"/>
    <w:rsid w:val="002835D9"/>
    <w:rsid w:val="00283944"/>
    <w:rsid w:val="00285B49"/>
    <w:rsid w:val="00285E5A"/>
    <w:rsid w:val="00290CD4"/>
    <w:rsid w:val="00292EAE"/>
    <w:rsid w:val="00293FD1"/>
    <w:rsid w:val="002970EC"/>
    <w:rsid w:val="00297916"/>
    <w:rsid w:val="002A0C39"/>
    <w:rsid w:val="002A0D48"/>
    <w:rsid w:val="002A1D45"/>
    <w:rsid w:val="002A4B71"/>
    <w:rsid w:val="002A59BB"/>
    <w:rsid w:val="002A79F8"/>
    <w:rsid w:val="002A7BF7"/>
    <w:rsid w:val="002B139F"/>
    <w:rsid w:val="002B1A3A"/>
    <w:rsid w:val="002B1BA4"/>
    <w:rsid w:val="002B4C53"/>
    <w:rsid w:val="002B5247"/>
    <w:rsid w:val="002B5275"/>
    <w:rsid w:val="002C1E96"/>
    <w:rsid w:val="002C232F"/>
    <w:rsid w:val="002C368E"/>
    <w:rsid w:val="002D050A"/>
    <w:rsid w:val="002D1AFE"/>
    <w:rsid w:val="002D5A69"/>
    <w:rsid w:val="002D6059"/>
    <w:rsid w:val="002D7120"/>
    <w:rsid w:val="002D7CAD"/>
    <w:rsid w:val="002E271E"/>
    <w:rsid w:val="002E3CB2"/>
    <w:rsid w:val="002E5676"/>
    <w:rsid w:val="002E7B2E"/>
    <w:rsid w:val="002F03CE"/>
    <w:rsid w:val="002F0A9F"/>
    <w:rsid w:val="002F4E57"/>
    <w:rsid w:val="002F5C27"/>
    <w:rsid w:val="002F667E"/>
    <w:rsid w:val="00300382"/>
    <w:rsid w:val="0030260D"/>
    <w:rsid w:val="00303105"/>
    <w:rsid w:val="00310187"/>
    <w:rsid w:val="003108D1"/>
    <w:rsid w:val="00310BB1"/>
    <w:rsid w:val="003121B3"/>
    <w:rsid w:val="003122C4"/>
    <w:rsid w:val="00313069"/>
    <w:rsid w:val="0031636E"/>
    <w:rsid w:val="00320E28"/>
    <w:rsid w:val="00323C78"/>
    <w:rsid w:val="00325461"/>
    <w:rsid w:val="00326785"/>
    <w:rsid w:val="0032693D"/>
    <w:rsid w:val="00327B55"/>
    <w:rsid w:val="00331612"/>
    <w:rsid w:val="003336E0"/>
    <w:rsid w:val="0033635C"/>
    <w:rsid w:val="00336BB2"/>
    <w:rsid w:val="0033701C"/>
    <w:rsid w:val="003402D9"/>
    <w:rsid w:val="0034064A"/>
    <w:rsid w:val="00341DBE"/>
    <w:rsid w:val="00341E69"/>
    <w:rsid w:val="00342209"/>
    <w:rsid w:val="00343279"/>
    <w:rsid w:val="0034348D"/>
    <w:rsid w:val="00347186"/>
    <w:rsid w:val="00352889"/>
    <w:rsid w:val="00353511"/>
    <w:rsid w:val="003545A7"/>
    <w:rsid w:val="003549EC"/>
    <w:rsid w:val="00355DBD"/>
    <w:rsid w:val="00356BC2"/>
    <w:rsid w:val="00361AE5"/>
    <w:rsid w:val="00362BF6"/>
    <w:rsid w:val="00362CDD"/>
    <w:rsid w:val="00362D89"/>
    <w:rsid w:val="0036322F"/>
    <w:rsid w:val="003632D6"/>
    <w:rsid w:val="00364183"/>
    <w:rsid w:val="003654F5"/>
    <w:rsid w:val="003663CA"/>
    <w:rsid w:val="00370068"/>
    <w:rsid w:val="00371023"/>
    <w:rsid w:val="0037527E"/>
    <w:rsid w:val="0037683C"/>
    <w:rsid w:val="0037697C"/>
    <w:rsid w:val="00377160"/>
    <w:rsid w:val="00382566"/>
    <w:rsid w:val="00383980"/>
    <w:rsid w:val="00384DF8"/>
    <w:rsid w:val="00384E84"/>
    <w:rsid w:val="00385297"/>
    <w:rsid w:val="003856D6"/>
    <w:rsid w:val="00387E17"/>
    <w:rsid w:val="00391269"/>
    <w:rsid w:val="003935D1"/>
    <w:rsid w:val="003A011F"/>
    <w:rsid w:val="003A10A4"/>
    <w:rsid w:val="003A470C"/>
    <w:rsid w:val="003A63C6"/>
    <w:rsid w:val="003A6E39"/>
    <w:rsid w:val="003A7954"/>
    <w:rsid w:val="003A7FB1"/>
    <w:rsid w:val="003B2D20"/>
    <w:rsid w:val="003B431C"/>
    <w:rsid w:val="003B4491"/>
    <w:rsid w:val="003B4D56"/>
    <w:rsid w:val="003B626B"/>
    <w:rsid w:val="003B7646"/>
    <w:rsid w:val="003C023B"/>
    <w:rsid w:val="003C02A4"/>
    <w:rsid w:val="003C096E"/>
    <w:rsid w:val="003C0E76"/>
    <w:rsid w:val="003C1942"/>
    <w:rsid w:val="003C258A"/>
    <w:rsid w:val="003C30EF"/>
    <w:rsid w:val="003C41D0"/>
    <w:rsid w:val="003C56FF"/>
    <w:rsid w:val="003C6611"/>
    <w:rsid w:val="003D04EB"/>
    <w:rsid w:val="003D05C1"/>
    <w:rsid w:val="003D0B67"/>
    <w:rsid w:val="003D1A3C"/>
    <w:rsid w:val="003D2B21"/>
    <w:rsid w:val="003D3AF4"/>
    <w:rsid w:val="003D3C29"/>
    <w:rsid w:val="003D4000"/>
    <w:rsid w:val="003D4667"/>
    <w:rsid w:val="003D4B12"/>
    <w:rsid w:val="003D4E37"/>
    <w:rsid w:val="003D5186"/>
    <w:rsid w:val="003D5726"/>
    <w:rsid w:val="003D6B6A"/>
    <w:rsid w:val="003E0935"/>
    <w:rsid w:val="003E0C1C"/>
    <w:rsid w:val="003E24AA"/>
    <w:rsid w:val="003E2CF6"/>
    <w:rsid w:val="003E6AE5"/>
    <w:rsid w:val="003E72E4"/>
    <w:rsid w:val="003E77E9"/>
    <w:rsid w:val="003F1904"/>
    <w:rsid w:val="003F7AE5"/>
    <w:rsid w:val="00401A18"/>
    <w:rsid w:val="00401EC6"/>
    <w:rsid w:val="004022BC"/>
    <w:rsid w:val="0040238E"/>
    <w:rsid w:val="00402DC3"/>
    <w:rsid w:val="00405460"/>
    <w:rsid w:val="00407ACF"/>
    <w:rsid w:val="00407C20"/>
    <w:rsid w:val="00407E5D"/>
    <w:rsid w:val="00417B85"/>
    <w:rsid w:val="00417D12"/>
    <w:rsid w:val="00420DA0"/>
    <w:rsid w:val="0042152D"/>
    <w:rsid w:val="004225A1"/>
    <w:rsid w:val="00423F19"/>
    <w:rsid w:val="00424B00"/>
    <w:rsid w:val="004255E2"/>
    <w:rsid w:val="004259EA"/>
    <w:rsid w:val="00425A2F"/>
    <w:rsid w:val="00430459"/>
    <w:rsid w:val="00432FC3"/>
    <w:rsid w:val="00434D10"/>
    <w:rsid w:val="00440EFE"/>
    <w:rsid w:val="004432A6"/>
    <w:rsid w:val="0044341C"/>
    <w:rsid w:val="0044359F"/>
    <w:rsid w:val="00451249"/>
    <w:rsid w:val="0045139A"/>
    <w:rsid w:val="00452235"/>
    <w:rsid w:val="00452E86"/>
    <w:rsid w:val="00453A43"/>
    <w:rsid w:val="00453CC0"/>
    <w:rsid w:val="0045533F"/>
    <w:rsid w:val="004560B2"/>
    <w:rsid w:val="00456DCA"/>
    <w:rsid w:val="0045776F"/>
    <w:rsid w:val="00457D96"/>
    <w:rsid w:val="00460833"/>
    <w:rsid w:val="00462BA2"/>
    <w:rsid w:val="00467188"/>
    <w:rsid w:val="00467B41"/>
    <w:rsid w:val="0047020C"/>
    <w:rsid w:val="004705C7"/>
    <w:rsid w:val="00470A88"/>
    <w:rsid w:val="00471B25"/>
    <w:rsid w:val="00471E3E"/>
    <w:rsid w:val="00471F6B"/>
    <w:rsid w:val="00472E68"/>
    <w:rsid w:val="00475E22"/>
    <w:rsid w:val="0047658A"/>
    <w:rsid w:val="00476AC4"/>
    <w:rsid w:val="00477DA5"/>
    <w:rsid w:val="004809C6"/>
    <w:rsid w:val="004816F4"/>
    <w:rsid w:val="00483751"/>
    <w:rsid w:val="0048622F"/>
    <w:rsid w:val="0048673A"/>
    <w:rsid w:val="004901D2"/>
    <w:rsid w:val="00490211"/>
    <w:rsid w:val="004948B9"/>
    <w:rsid w:val="00495D8A"/>
    <w:rsid w:val="00496FDB"/>
    <w:rsid w:val="004A158F"/>
    <w:rsid w:val="004A1D7E"/>
    <w:rsid w:val="004A2BDA"/>
    <w:rsid w:val="004A356D"/>
    <w:rsid w:val="004A3738"/>
    <w:rsid w:val="004A54A3"/>
    <w:rsid w:val="004A7AB1"/>
    <w:rsid w:val="004B01BA"/>
    <w:rsid w:val="004B2B48"/>
    <w:rsid w:val="004B519A"/>
    <w:rsid w:val="004B6B53"/>
    <w:rsid w:val="004B76D3"/>
    <w:rsid w:val="004C19EE"/>
    <w:rsid w:val="004C46DA"/>
    <w:rsid w:val="004C4BAC"/>
    <w:rsid w:val="004C5333"/>
    <w:rsid w:val="004C5B62"/>
    <w:rsid w:val="004C5CFD"/>
    <w:rsid w:val="004C715D"/>
    <w:rsid w:val="004C7C91"/>
    <w:rsid w:val="004C7FED"/>
    <w:rsid w:val="004D0714"/>
    <w:rsid w:val="004D11A4"/>
    <w:rsid w:val="004D2D91"/>
    <w:rsid w:val="004D6491"/>
    <w:rsid w:val="004D7157"/>
    <w:rsid w:val="004D777B"/>
    <w:rsid w:val="004E0E83"/>
    <w:rsid w:val="004E3E5F"/>
    <w:rsid w:val="004E710D"/>
    <w:rsid w:val="004F0032"/>
    <w:rsid w:val="004F15A6"/>
    <w:rsid w:val="004F19FC"/>
    <w:rsid w:val="004F1C2D"/>
    <w:rsid w:val="004F2BEE"/>
    <w:rsid w:val="004F3169"/>
    <w:rsid w:val="004F517D"/>
    <w:rsid w:val="004F5D06"/>
    <w:rsid w:val="004F73A1"/>
    <w:rsid w:val="00500395"/>
    <w:rsid w:val="00500E15"/>
    <w:rsid w:val="00500E49"/>
    <w:rsid w:val="00501B84"/>
    <w:rsid w:val="00502E1E"/>
    <w:rsid w:val="005051C0"/>
    <w:rsid w:val="00505E4C"/>
    <w:rsid w:val="005064BA"/>
    <w:rsid w:val="00510016"/>
    <w:rsid w:val="005103B9"/>
    <w:rsid w:val="00512481"/>
    <w:rsid w:val="005126AD"/>
    <w:rsid w:val="00515DCA"/>
    <w:rsid w:val="0051783B"/>
    <w:rsid w:val="005234F0"/>
    <w:rsid w:val="0052390E"/>
    <w:rsid w:val="00523D03"/>
    <w:rsid w:val="0052488F"/>
    <w:rsid w:val="0052697A"/>
    <w:rsid w:val="00526A96"/>
    <w:rsid w:val="00530DAF"/>
    <w:rsid w:val="005349AA"/>
    <w:rsid w:val="00536F37"/>
    <w:rsid w:val="00543F9E"/>
    <w:rsid w:val="00544F5E"/>
    <w:rsid w:val="00550951"/>
    <w:rsid w:val="00551912"/>
    <w:rsid w:val="00552FD8"/>
    <w:rsid w:val="00553E60"/>
    <w:rsid w:val="00554D91"/>
    <w:rsid w:val="00556150"/>
    <w:rsid w:val="005575FA"/>
    <w:rsid w:val="005609FA"/>
    <w:rsid w:val="00564CC2"/>
    <w:rsid w:val="00565401"/>
    <w:rsid w:val="005667FE"/>
    <w:rsid w:val="00566C1E"/>
    <w:rsid w:val="00567A27"/>
    <w:rsid w:val="0057091D"/>
    <w:rsid w:val="005710C1"/>
    <w:rsid w:val="005719D3"/>
    <w:rsid w:val="00573251"/>
    <w:rsid w:val="00574BDC"/>
    <w:rsid w:val="005754B5"/>
    <w:rsid w:val="005763FA"/>
    <w:rsid w:val="00577DC5"/>
    <w:rsid w:val="00581546"/>
    <w:rsid w:val="0058299A"/>
    <w:rsid w:val="00584AC0"/>
    <w:rsid w:val="00584B30"/>
    <w:rsid w:val="0058549A"/>
    <w:rsid w:val="00585CDA"/>
    <w:rsid w:val="005867B6"/>
    <w:rsid w:val="00587546"/>
    <w:rsid w:val="00587EA0"/>
    <w:rsid w:val="00590263"/>
    <w:rsid w:val="00591B13"/>
    <w:rsid w:val="005944D1"/>
    <w:rsid w:val="005951CF"/>
    <w:rsid w:val="00597533"/>
    <w:rsid w:val="005A044F"/>
    <w:rsid w:val="005A04BB"/>
    <w:rsid w:val="005A0CF5"/>
    <w:rsid w:val="005A1894"/>
    <w:rsid w:val="005A3295"/>
    <w:rsid w:val="005A4C65"/>
    <w:rsid w:val="005A5977"/>
    <w:rsid w:val="005A62E8"/>
    <w:rsid w:val="005B6190"/>
    <w:rsid w:val="005C332A"/>
    <w:rsid w:val="005C340B"/>
    <w:rsid w:val="005C3693"/>
    <w:rsid w:val="005C3AD6"/>
    <w:rsid w:val="005C530D"/>
    <w:rsid w:val="005C6E9C"/>
    <w:rsid w:val="005D3BC7"/>
    <w:rsid w:val="005E3AD5"/>
    <w:rsid w:val="005E4F5C"/>
    <w:rsid w:val="005E50BA"/>
    <w:rsid w:val="005F1950"/>
    <w:rsid w:val="005F2007"/>
    <w:rsid w:val="005F283D"/>
    <w:rsid w:val="005F2EB0"/>
    <w:rsid w:val="005F2F5B"/>
    <w:rsid w:val="005F3D1C"/>
    <w:rsid w:val="005F5FE5"/>
    <w:rsid w:val="005F6FDC"/>
    <w:rsid w:val="005F7A7C"/>
    <w:rsid w:val="00601423"/>
    <w:rsid w:val="00604E29"/>
    <w:rsid w:val="0060627F"/>
    <w:rsid w:val="006116CF"/>
    <w:rsid w:val="006117C0"/>
    <w:rsid w:val="0061603F"/>
    <w:rsid w:val="00623748"/>
    <w:rsid w:val="00623FC5"/>
    <w:rsid w:val="00624647"/>
    <w:rsid w:val="006250DB"/>
    <w:rsid w:val="00626F5C"/>
    <w:rsid w:val="00627DDD"/>
    <w:rsid w:val="006310EC"/>
    <w:rsid w:val="00631C25"/>
    <w:rsid w:val="006325C6"/>
    <w:rsid w:val="00635555"/>
    <w:rsid w:val="0063612A"/>
    <w:rsid w:val="00640496"/>
    <w:rsid w:val="0064298B"/>
    <w:rsid w:val="00643075"/>
    <w:rsid w:val="0064378F"/>
    <w:rsid w:val="00643A21"/>
    <w:rsid w:val="006443C4"/>
    <w:rsid w:val="00645A15"/>
    <w:rsid w:val="00647229"/>
    <w:rsid w:val="00647812"/>
    <w:rsid w:val="006479D5"/>
    <w:rsid w:val="00651063"/>
    <w:rsid w:val="0065295F"/>
    <w:rsid w:val="00653CB4"/>
    <w:rsid w:val="00653CC8"/>
    <w:rsid w:val="0065421E"/>
    <w:rsid w:val="00654858"/>
    <w:rsid w:val="00657C80"/>
    <w:rsid w:val="00661753"/>
    <w:rsid w:val="0066408D"/>
    <w:rsid w:val="00664C33"/>
    <w:rsid w:val="00667E3B"/>
    <w:rsid w:val="00670340"/>
    <w:rsid w:val="00670985"/>
    <w:rsid w:val="00672130"/>
    <w:rsid w:val="006750B0"/>
    <w:rsid w:val="00675690"/>
    <w:rsid w:val="00675A53"/>
    <w:rsid w:val="00676084"/>
    <w:rsid w:val="0067675B"/>
    <w:rsid w:val="00681A5F"/>
    <w:rsid w:val="006822C4"/>
    <w:rsid w:val="00683DC3"/>
    <w:rsid w:val="006840F8"/>
    <w:rsid w:val="00684255"/>
    <w:rsid w:val="00684B03"/>
    <w:rsid w:val="00686074"/>
    <w:rsid w:val="006869B7"/>
    <w:rsid w:val="00686AB7"/>
    <w:rsid w:val="006904F0"/>
    <w:rsid w:val="00690587"/>
    <w:rsid w:val="00692B92"/>
    <w:rsid w:val="0069331D"/>
    <w:rsid w:val="00694E18"/>
    <w:rsid w:val="00697190"/>
    <w:rsid w:val="006A0BA7"/>
    <w:rsid w:val="006A1846"/>
    <w:rsid w:val="006A1AA6"/>
    <w:rsid w:val="006A1F8C"/>
    <w:rsid w:val="006A4D28"/>
    <w:rsid w:val="006A5F22"/>
    <w:rsid w:val="006A6ABA"/>
    <w:rsid w:val="006B0B47"/>
    <w:rsid w:val="006B26B2"/>
    <w:rsid w:val="006C6300"/>
    <w:rsid w:val="006D1196"/>
    <w:rsid w:val="006D1280"/>
    <w:rsid w:val="006D1568"/>
    <w:rsid w:val="006D172C"/>
    <w:rsid w:val="006D199E"/>
    <w:rsid w:val="006D1E29"/>
    <w:rsid w:val="006D2850"/>
    <w:rsid w:val="006D36B9"/>
    <w:rsid w:val="006D3BC0"/>
    <w:rsid w:val="006D520E"/>
    <w:rsid w:val="006D6294"/>
    <w:rsid w:val="006E0514"/>
    <w:rsid w:val="006E0EA7"/>
    <w:rsid w:val="006E114B"/>
    <w:rsid w:val="006E2B7E"/>
    <w:rsid w:val="006E3843"/>
    <w:rsid w:val="006E49F0"/>
    <w:rsid w:val="006E77BB"/>
    <w:rsid w:val="006F447F"/>
    <w:rsid w:val="006F50D3"/>
    <w:rsid w:val="00700009"/>
    <w:rsid w:val="0070030F"/>
    <w:rsid w:val="007003BC"/>
    <w:rsid w:val="00700577"/>
    <w:rsid w:val="007015E0"/>
    <w:rsid w:val="00701DCF"/>
    <w:rsid w:val="0070240D"/>
    <w:rsid w:val="00702775"/>
    <w:rsid w:val="00702E46"/>
    <w:rsid w:val="00704B6C"/>
    <w:rsid w:val="00707842"/>
    <w:rsid w:val="00710166"/>
    <w:rsid w:val="00714B35"/>
    <w:rsid w:val="00717A9A"/>
    <w:rsid w:val="00717F6C"/>
    <w:rsid w:val="007230E1"/>
    <w:rsid w:val="007236C8"/>
    <w:rsid w:val="00723A3F"/>
    <w:rsid w:val="00723CEE"/>
    <w:rsid w:val="00724544"/>
    <w:rsid w:val="00724611"/>
    <w:rsid w:val="00724DF6"/>
    <w:rsid w:val="00730E18"/>
    <w:rsid w:val="007312AB"/>
    <w:rsid w:val="00731526"/>
    <w:rsid w:val="00731793"/>
    <w:rsid w:val="00733104"/>
    <w:rsid w:val="00733C69"/>
    <w:rsid w:val="007341D6"/>
    <w:rsid w:val="00734C73"/>
    <w:rsid w:val="007357C4"/>
    <w:rsid w:val="00736994"/>
    <w:rsid w:val="007370C7"/>
    <w:rsid w:val="00737FD1"/>
    <w:rsid w:val="007408A9"/>
    <w:rsid w:val="00741831"/>
    <w:rsid w:val="00742D69"/>
    <w:rsid w:val="00743B86"/>
    <w:rsid w:val="007445E7"/>
    <w:rsid w:val="00745821"/>
    <w:rsid w:val="00746639"/>
    <w:rsid w:val="00746CF3"/>
    <w:rsid w:val="00746FF0"/>
    <w:rsid w:val="00750388"/>
    <w:rsid w:val="00751041"/>
    <w:rsid w:val="00753BB5"/>
    <w:rsid w:val="007566DE"/>
    <w:rsid w:val="007568F5"/>
    <w:rsid w:val="00760528"/>
    <w:rsid w:val="007609E6"/>
    <w:rsid w:val="00761CC1"/>
    <w:rsid w:val="00764929"/>
    <w:rsid w:val="00764A4A"/>
    <w:rsid w:val="007650D2"/>
    <w:rsid w:val="007659B5"/>
    <w:rsid w:val="00767BD4"/>
    <w:rsid w:val="007744A6"/>
    <w:rsid w:val="00775378"/>
    <w:rsid w:val="0077549B"/>
    <w:rsid w:val="00782197"/>
    <w:rsid w:val="00782B16"/>
    <w:rsid w:val="00785B22"/>
    <w:rsid w:val="00785CA7"/>
    <w:rsid w:val="00786179"/>
    <w:rsid w:val="00790424"/>
    <w:rsid w:val="00792F42"/>
    <w:rsid w:val="007962BB"/>
    <w:rsid w:val="007A02A8"/>
    <w:rsid w:val="007A0ACF"/>
    <w:rsid w:val="007A3798"/>
    <w:rsid w:val="007A5B7B"/>
    <w:rsid w:val="007A6EC5"/>
    <w:rsid w:val="007B0201"/>
    <w:rsid w:val="007B1A9E"/>
    <w:rsid w:val="007B1C2B"/>
    <w:rsid w:val="007B3700"/>
    <w:rsid w:val="007B45A8"/>
    <w:rsid w:val="007B4E80"/>
    <w:rsid w:val="007B5228"/>
    <w:rsid w:val="007B52C4"/>
    <w:rsid w:val="007B7A22"/>
    <w:rsid w:val="007C1FE8"/>
    <w:rsid w:val="007C2EEA"/>
    <w:rsid w:val="007C43A9"/>
    <w:rsid w:val="007C57B0"/>
    <w:rsid w:val="007C5A7F"/>
    <w:rsid w:val="007C63A6"/>
    <w:rsid w:val="007C7450"/>
    <w:rsid w:val="007D08DE"/>
    <w:rsid w:val="007D0B32"/>
    <w:rsid w:val="007D18C3"/>
    <w:rsid w:val="007D2047"/>
    <w:rsid w:val="007D4B8D"/>
    <w:rsid w:val="007D4F38"/>
    <w:rsid w:val="007D4FFA"/>
    <w:rsid w:val="007E2000"/>
    <w:rsid w:val="007E4EE7"/>
    <w:rsid w:val="007E58DF"/>
    <w:rsid w:val="007E5B08"/>
    <w:rsid w:val="007E65FA"/>
    <w:rsid w:val="007F013B"/>
    <w:rsid w:val="007F03CB"/>
    <w:rsid w:val="007F1876"/>
    <w:rsid w:val="007F26B2"/>
    <w:rsid w:val="007F2B80"/>
    <w:rsid w:val="007F2BCD"/>
    <w:rsid w:val="007F35BF"/>
    <w:rsid w:val="007F35E8"/>
    <w:rsid w:val="007F4EAA"/>
    <w:rsid w:val="007F7645"/>
    <w:rsid w:val="00801F6E"/>
    <w:rsid w:val="00805B8B"/>
    <w:rsid w:val="0080613D"/>
    <w:rsid w:val="00807521"/>
    <w:rsid w:val="00813804"/>
    <w:rsid w:val="00813EC6"/>
    <w:rsid w:val="00814D58"/>
    <w:rsid w:val="008158F5"/>
    <w:rsid w:val="00816C76"/>
    <w:rsid w:val="00820826"/>
    <w:rsid w:val="00823013"/>
    <w:rsid w:val="008232C5"/>
    <w:rsid w:val="00823706"/>
    <w:rsid w:val="0082642E"/>
    <w:rsid w:val="00831A0E"/>
    <w:rsid w:val="0083209B"/>
    <w:rsid w:val="00832481"/>
    <w:rsid w:val="00833A5D"/>
    <w:rsid w:val="00834864"/>
    <w:rsid w:val="008353B5"/>
    <w:rsid w:val="00835BDA"/>
    <w:rsid w:val="00836930"/>
    <w:rsid w:val="008422C7"/>
    <w:rsid w:val="00843607"/>
    <w:rsid w:val="008437D9"/>
    <w:rsid w:val="00847B55"/>
    <w:rsid w:val="0085013D"/>
    <w:rsid w:val="00853EC4"/>
    <w:rsid w:val="008553AF"/>
    <w:rsid w:val="0085799B"/>
    <w:rsid w:val="00860E98"/>
    <w:rsid w:val="0086286A"/>
    <w:rsid w:val="00862A18"/>
    <w:rsid w:val="00865290"/>
    <w:rsid w:val="008668E6"/>
    <w:rsid w:val="00867038"/>
    <w:rsid w:val="0086731C"/>
    <w:rsid w:val="00870D48"/>
    <w:rsid w:val="00872A66"/>
    <w:rsid w:val="008744DE"/>
    <w:rsid w:val="0087493F"/>
    <w:rsid w:val="008762F7"/>
    <w:rsid w:val="00877AB7"/>
    <w:rsid w:val="008810B2"/>
    <w:rsid w:val="00881432"/>
    <w:rsid w:val="00884C3D"/>
    <w:rsid w:val="00885BA0"/>
    <w:rsid w:val="00885F35"/>
    <w:rsid w:val="008922EB"/>
    <w:rsid w:val="00895197"/>
    <w:rsid w:val="00896AE2"/>
    <w:rsid w:val="008A0147"/>
    <w:rsid w:val="008A0599"/>
    <w:rsid w:val="008A0A5F"/>
    <w:rsid w:val="008A1553"/>
    <w:rsid w:val="008A35AA"/>
    <w:rsid w:val="008A3F08"/>
    <w:rsid w:val="008A5463"/>
    <w:rsid w:val="008A57D7"/>
    <w:rsid w:val="008A617A"/>
    <w:rsid w:val="008A736C"/>
    <w:rsid w:val="008A768E"/>
    <w:rsid w:val="008A79B4"/>
    <w:rsid w:val="008A7F08"/>
    <w:rsid w:val="008B0289"/>
    <w:rsid w:val="008B2CBB"/>
    <w:rsid w:val="008B3B14"/>
    <w:rsid w:val="008B4478"/>
    <w:rsid w:val="008B5D20"/>
    <w:rsid w:val="008C1777"/>
    <w:rsid w:val="008C2C8D"/>
    <w:rsid w:val="008C4358"/>
    <w:rsid w:val="008C4646"/>
    <w:rsid w:val="008C67A7"/>
    <w:rsid w:val="008D075D"/>
    <w:rsid w:val="008D3B8C"/>
    <w:rsid w:val="008D3C53"/>
    <w:rsid w:val="008D3FC5"/>
    <w:rsid w:val="008D40B5"/>
    <w:rsid w:val="008D41C9"/>
    <w:rsid w:val="008D4928"/>
    <w:rsid w:val="008D51A8"/>
    <w:rsid w:val="008D76C3"/>
    <w:rsid w:val="008D7987"/>
    <w:rsid w:val="008E3853"/>
    <w:rsid w:val="008E3C78"/>
    <w:rsid w:val="008E4298"/>
    <w:rsid w:val="008E44B5"/>
    <w:rsid w:val="008E7935"/>
    <w:rsid w:val="008F3D0B"/>
    <w:rsid w:val="008F3F34"/>
    <w:rsid w:val="008F5138"/>
    <w:rsid w:val="008F5354"/>
    <w:rsid w:val="008F5CF1"/>
    <w:rsid w:val="008F7285"/>
    <w:rsid w:val="008F78C6"/>
    <w:rsid w:val="00900541"/>
    <w:rsid w:val="00900AF1"/>
    <w:rsid w:val="00900E04"/>
    <w:rsid w:val="00902337"/>
    <w:rsid w:val="00902A9F"/>
    <w:rsid w:val="0090331A"/>
    <w:rsid w:val="009035A9"/>
    <w:rsid w:val="00904BCA"/>
    <w:rsid w:val="00904D71"/>
    <w:rsid w:val="00906E5D"/>
    <w:rsid w:val="00907232"/>
    <w:rsid w:val="00907A4A"/>
    <w:rsid w:val="00907F06"/>
    <w:rsid w:val="00910270"/>
    <w:rsid w:val="00912A22"/>
    <w:rsid w:val="0091615E"/>
    <w:rsid w:val="00917604"/>
    <w:rsid w:val="00917E1E"/>
    <w:rsid w:val="00920228"/>
    <w:rsid w:val="00920312"/>
    <w:rsid w:val="0092229B"/>
    <w:rsid w:val="00922B6F"/>
    <w:rsid w:val="00923FF8"/>
    <w:rsid w:val="009243FF"/>
    <w:rsid w:val="00924FCA"/>
    <w:rsid w:val="009263C8"/>
    <w:rsid w:val="00926637"/>
    <w:rsid w:val="00930217"/>
    <w:rsid w:val="0093032E"/>
    <w:rsid w:val="00932369"/>
    <w:rsid w:val="009323DE"/>
    <w:rsid w:val="00934150"/>
    <w:rsid w:val="009345DC"/>
    <w:rsid w:val="009353B0"/>
    <w:rsid w:val="00936E7A"/>
    <w:rsid w:val="00937874"/>
    <w:rsid w:val="00937954"/>
    <w:rsid w:val="009409A0"/>
    <w:rsid w:val="00940B86"/>
    <w:rsid w:val="00942537"/>
    <w:rsid w:val="009435A7"/>
    <w:rsid w:val="00943C40"/>
    <w:rsid w:val="009445E8"/>
    <w:rsid w:val="00946D67"/>
    <w:rsid w:val="00947671"/>
    <w:rsid w:val="00947C3F"/>
    <w:rsid w:val="00951499"/>
    <w:rsid w:val="009517E3"/>
    <w:rsid w:val="00951F0B"/>
    <w:rsid w:val="0095285D"/>
    <w:rsid w:val="0095485F"/>
    <w:rsid w:val="0095498C"/>
    <w:rsid w:val="00955097"/>
    <w:rsid w:val="009557CB"/>
    <w:rsid w:val="00960988"/>
    <w:rsid w:val="00961750"/>
    <w:rsid w:val="00961F4E"/>
    <w:rsid w:val="00962E84"/>
    <w:rsid w:val="00963152"/>
    <w:rsid w:val="009645FD"/>
    <w:rsid w:val="00965224"/>
    <w:rsid w:val="009664E9"/>
    <w:rsid w:val="009739DD"/>
    <w:rsid w:val="009762C4"/>
    <w:rsid w:val="00977C02"/>
    <w:rsid w:val="009814E0"/>
    <w:rsid w:val="0098159E"/>
    <w:rsid w:val="009827D8"/>
    <w:rsid w:val="009842B4"/>
    <w:rsid w:val="009852A2"/>
    <w:rsid w:val="0099121D"/>
    <w:rsid w:val="00993AA1"/>
    <w:rsid w:val="00993ACF"/>
    <w:rsid w:val="00994F98"/>
    <w:rsid w:val="00995212"/>
    <w:rsid w:val="00995299"/>
    <w:rsid w:val="009953F7"/>
    <w:rsid w:val="00995CF0"/>
    <w:rsid w:val="009961BF"/>
    <w:rsid w:val="00997144"/>
    <w:rsid w:val="009971BC"/>
    <w:rsid w:val="009971C6"/>
    <w:rsid w:val="00997322"/>
    <w:rsid w:val="009A01AA"/>
    <w:rsid w:val="009A0342"/>
    <w:rsid w:val="009A10AE"/>
    <w:rsid w:val="009A2723"/>
    <w:rsid w:val="009A2A3E"/>
    <w:rsid w:val="009A3014"/>
    <w:rsid w:val="009A41F1"/>
    <w:rsid w:val="009A4510"/>
    <w:rsid w:val="009A466D"/>
    <w:rsid w:val="009A5719"/>
    <w:rsid w:val="009A74E6"/>
    <w:rsid w:val="009B2A71"/>
    <w:rsid w:val="009B7AEE"/>
    <w:rsid w:val="009C2846"/>
    <w:rsid w:val="009C2FC7"/>
    <w:rsid w:val="009C41E9"/>
    <w:rsid w:val="009C59A6"/>
    <w:rsid w:val="009C5C31"/>
    <w:rsid w:val="009C601C"/>
    <w:rsid w:val="009D0126"/>
    <w:rsid w:val="009D047A"/>
    <w:rsid w:val="009D1C1B"/>
    <w:rsid w:val="009D231F"/>
    <w:rsid w:val="009D34EF"/>
    <w:rsid w:val="009D3A35"/>
    <w:rsid w:val="009D5887"/>
    <w:rsid w:val="009D5E99"/>
    <w:rsid w:val="009D618C"/>
    <w:rsid w:val="009D7C1D"/>
    <w:rsid w:val="009E00D1"/>
    <w:rsid w:val="009E044E"/>
    <w:rsid w:val="009E19A9"/>
    <w:rsid w:val="009E2B73"/>
    <w:rsid w:val="009E3A51"/>
    <w:rsid w:val="009E5139"/>
    <w:rsid w:val="009E562B"/>
    <w:rsid w:val="009E599E"/>
    <w:rsid w:val="009E5E56"/>
    <w:rsid w:val="009E62E5"/>
    <w:rsid w:val="009E6871"/>
    <w:rsid w:val="009F09D2"/>
    <w:rsid w:val="009F4A46"/>
    <w:rsid w:val="009F6679"/>
    <w:rsid w:val="009F732F"/>
    <w:rsid w:val="00A000C4"/>
    <w:rsid w:val="00A012B7"/>
    <w:rsid w:val="00A02F6C"/>
    <w:rsid w:val="00A04678"/>
    <w:rsid w:val="00A059CD"/>
    <w:rsid w:val="00A06819"/>
    <w:rsid w:val="00A1219F"/>
    <w:rsid w:val="00A143A0"/>
    <w:rsid w:val="00A15EA4"/>
    <w:rsid w:val="00A224D2"/>
    <w:rsid w:val="00A225FA"/>
    <w:rsid w:val="00A2344B"/>
    <w:rsid w:val="00A23543"/>
    <w:rsid w:val="00A25EA1"/>
    <w:rsid w:val="00A25FFE"/>
    <w:rsid w:val="00A26115"/>
    <w:rsid w:val="00A30F14"/>
    <w:rsid w:val="00A31611"/>
    <w:rsid w:val="00A34030"/>
    <w:rsid w:val="00A341E6"/>
    <w:rsid w:val="00A36156"/>
    <w:rsid w:val="00A36D48"/>
    <w:rsid w:val="00A3731A"/>
    <w:rsid w:val="00A40B02"/>
    <w:rsid w:val="00A40FC5"/>
    <w:rsid w:val="00A41C3D"/>
    <w:rsid w:val="00A42F77"/>
    <w:rsid w:val="00A4433F"/>
    <w:rsid w:val="00A44A84"/>
    <w:rsid w:val="00A46523"/>
    <w:rsid w:val="00A47DE7"/>
    <w:rsid w:val="00A5138E"/>
    <w:rsid w:val="00A526CE"/>
    <w:rsid w:val="00A527AF"/>
    <w:rsid w:val="00A52EC8"/>
    <w:rsid w:val="00A53196"/>
    <w:rsid w:val="00A53938"/>
    <w:rsid w:val="00A54963"/>
    <w:rsid w:val="00A55DC9"/>
    <w:rsid w:val="00A56A5F"/>
    <w:rsid w:val="00A5738B"/>
    <w:rsid w:val="00A60640"/>
    <w:rsid w:val="00A635A5"/>
    <w:rsid w:val="00A6370C"/>
    <w:rsid w:val="00A6411B"/>
    <w:rsid w:val="00A6491E"/>
    <w:rsid w:val="00A66E5A"/>
    <w:rsid w:val="00A7122C"/>
    <w:rsid w:val="00A71429"/>
    <w:rsid w:val="00A726A9"/>
    <w:rsid w:val="00A72AC0"/>
    <w:rsid w:val="00A74397"/>
    <w:rsid w:val="00A74FF7"/>
    <w:rsid w:val="00A7689E"/>
    <w:rsid w:val="00A76FC9"/>
    <w:rsid w:val="00A806EF"/>
    <w:rsid w:val="00A812E4"/>
    <w:rsid w:val="00A81A84"/>
    <w:rsid w:val="00A829CB"/>
    <w:rsid w:val="00A829E6"/>
    <w:rsid w:val="00A84669"/>
    <w:rsid w:val="00A847B7"/>
    <w:rsid w:val="00A84CE8"/>
    <w:rsid w:val="00A8636E"/>
    <w:rsid w:val="00A86847"/>
    <w:rsid w:val="00A904E8"/>
    <w:rsid w:val="00A920E4"/>
    <w:rsid w:val="00A933A5"/>
    <w:rsid w:val="00A9606C"/>
    <w:rsid w:val="00A97D09"/>
    <w:rsid w:val="00A97F01"/>
    <w:rsid w:val="00A97F52"/>
    <w:rsid w:val="00AA16A5"/>
    <w:rsid w:val="00AA177B"/>
    <w:rsid w:val="00AA1BE5"/>
    <w:rsid w:val="00AA7816"/>
    <w:rsid w:val="00AB0770"/>
    <w:rsid w:val="00AB0A70"/>
    <w:rsid w:val="00AB0BC1"/>
    <w:rsid w:val="00AB18B6"/>
    <w:rsid w:val="00AB1A48"/>
    <w:rsid w:val="00AB248A"/>
    <w:rsid w:val="00AB5214"/>
    <w:rsid w:val="00AB5F89"/>
    <w:rsid w:val="00AB64B6"/>
    <w:rsid w:val="00AB774B"/>
    <w:rsid w:val="00AB7F8E"/>
    <w:rsid w:val="00AC160B"/>
    <w:rsid w:val="00AC2349"/>
    <w:rsid w:val="00AC26C5"/>
    <w:rsid w:val="00AC3AD3"/>
    <w:rsid w:val="00AC4738"/>
    <w:rsid w:val="00AC5E11"/>
    <w:rsid w:val="00AC6FBF"/>
    <w:rsid w:val="00AC7031"/>
    <w:rsid w:val="00AC7A6F"/>
    <w:rsid w:val="00AC7FF1"/>
    <w:rsid w:val="00AD085D"/>
    <w:rsid w:val="00AD10D2"/>
    <w:rsid w:val="00AD13C0"/>
    <w:rsid w:val="00AD38BA"/>
    <w:rsid w:val="00AD3CAF"/>
    <w:rsid w:val="00AD425F"/>
    <w:rsid w:val="00AD4869"/>
    <w:rsid w:val="00AD4E30"/>
    <w:rsid w:val="00AD69CB"/>
    <w:rsid w:val="00AD7BD0"/>
    <w:rsid w:val="00AE2DEF"/>
    <w:rsid w:val="00AE3F59"/>
    <w:rsid w:val="00AE43BB"/>
    <w:rsid w:val="00AE6480"/>
    <w:rsid w:val="00AF1BAD"/>
    <w:rsid w:val="00AF3E3A"/>
    <w:rsid w:val="00AF4284"/>
    <w:rsid w:val="00AF5F8F"/>
    <w:rsid w:val="00AF72E7"/>
    <w:rsid w:val="00AF770C"/>
    <w:rsid w:val="00AF7CA2"/>
    <w:rsid w:val="00B00D09"/>
    <w:rsid w:val="00B014CF"/>
    <w:rsid w:val="00B01B77"/>
    <w:rsid w:val="00B0366F"/>
    <w:rsid w:val="00B03901"/>
    <w:rsid w:val="00B04A74"/>
    <w:rsid w:val="00B059C8"/>
    <w:rsid w:val="00B06804"/>
    <w:rsid w:val="00B0710C"/>
    <w:rsid w:val="00B078AF"/>
    <w:rsid w:val="00B07CDF"/>
    <w:rsid w:val="00B10791"/>
    <w:rsid w:val="00B133C2"/>
    <w:rsid w:val="00B1562A"/>
    <w:rsid w:val="00B1638E"/>
    <w:rsid w:val="00B16B63"/>
    <w:rsid w:val="00B16DE7"/>
    <w:rsid w:val="00B17DAA"/>
    <w:rsid w:val="00B26376"/>
    <w:rsid w:val="00B27F12"/>
    <w:rsid w:val="00B30450"/>
    <w:rsid w:val="00B314B7"/>
    <w:rsid w:val="00B3311D"/>
    <w:rsid w:val="00B3423B"/>
    <w:rsid w:val="00B34A5A"/>
    <w:rsid w:val="00B34B9D"/>
    <w:rsid w:val="00B351EC"/>
    <w:rsid w:val="00B40A7B"/>
    <w:rsid w:val="00B40D22"/>
    <w:rsid w:val="00B42834"/>
    <w:rsid w:val="00B42BE8"/>
    <w:rsid w:val="00B43AC4"/>
    <w:rsid w:val="00B47F16"/>
    <w:rsid w:val="00B50631"/>
    <w:rsid w:val="00B511B2"/>
    <w:rsid w:val="00B5187B"/>
    <w:rsid w:val="00B52A6A"/>
    <w:rsid w:val="00B5323A"/>
    <w:rsid w:val="00B5330F"/>
    <w:rsid w:val="00B54A6C"/>
    <w:rsid w:val="00B55471"/>
    <w:rsid w:val="00B60704"/>
    <w:rsid w:val="00B60F74"/>
    <w:rsid w:val="00B64B7C"/>
    <w:rsid w:val="00B7183B"/>
    <w:rsid w:val="00B71E75"/>
    <w:rsid w:val="00B725AA"/>
    <w:rsid w:val="00B7381C"/>
    <w:rsid w:val="00B73EA1"/>
    <w:rsid w:val="00B742C0"/>
    <w:rsid w:val="00B80894"/>
    <w:rsid w:val="00B80B8B"/>
    <w:rsid w:val="00B80F7C"/>
    <w:rsid w:val="00B8128D"/>
    <w:rsid w:val="00B814C9"/>
    <w:rsid w:val="00B862A2"/>
    <w:rsid w:val="00B900F3"/>
    <w:rsid w:val="00B93173"/>
    <w:rsid w:val="00B93A21"/>
    <w:rsid w:val="00B94A75"/>
    <w:rsid w:val="00B95348"/>
    <w:rsid w:val="00B95A05"/>
    <w:rsid w:val="00B96383"/>
    <w:rsid w:val="00BA0AF0"/>
    <w:rsid w:val="00BA2745"/>
    <w:rsid w:val="00BA2A08"/>
    <w:rsid w:val="00BA2FCD"/>
    <w:rsid w:val="00BA4553"/>
    <w:rsid w:val="00BA45BF"/>
    <w:rsid w:val="00BA6CC8"/>
    <w:rsid w:val="00BA7F90"/>
    <w:rsid w:val="00BB0503"/>
    <w:rsid w:val="00BB1701"/>
    <w:rsid w:val="00BB40FA"/>
    <w:rsid w:val="00BB535C"/>
    <w:rsid w:val="00BB6120"/>
    <w:rsid w:val="00BC113E"/>
    <w:rsid w:val="00BC6230"/>
    <w:rsid w:val="00BC64F5"/>
    <w:rsid w:val="00BC7860"/>
    <w:rsid w:val="00BD2083"/>
    <w:rsid w:val="00BD271F"/>
    <w:rsid w:val="00BD38EB"/>
    <w:rsid w:val="00BD5AA3"/>
    <w:rsid w:val="00BD5E17"/>
    <w:rsid w:val="00BD7426"/>
    <w:rsid w:val="00BD7DAE"/>
    <w:rsid w:val="00BE1FBA"/>
    <w:rsid w:val="00BE37EA"/>
    <w:rsid w:val="00BE436C"/>
    <w:rsid w:val="00BE587A"/>
    <w:rsid w:val="00BE5BAD"/>
    <w:rsid w:val="00BE6A2C"/>
    <w:rsid w:val="00BF1BF7"/>
    <w:rsid w:val="00BF2CFA"/>
    <w:rsid w:val="00BF2DEB"/>
    <w:rsid w:val="00BF3372"/>
    <w:rsid w:val="00C01056"/>
    <w:rsid w:val="00C0226A"/>
    <w:rsid w:val="00C02430"/>
    <w:rsid w:val="00C03DF2"/>
    <w:rsid w:val="00C040DF"/>
    <w:rsid w:val="00C046E3"/>
    <w:rsid w:val="00C05BBC"/>
    <w:rsid w:val="00C06380"/>
    <w:rsid w:val="00C1161A"/>
    <w:rsid w:val="00C11AEE"/>
    <w:rsid w:val="00C11BCB"/>
    <w:rsid w:val="00C15B36"/>
    <w:rsid w:val="00C15E65"/>
    <w:rsid w:val="00C178E0"/>
    <w:rsid w:val="00C206C4"/>
    <w:rsid w:val="00C20E55"/>
    <w:rsid w:val="00C211FF"/>
    <w:rsid w:val="00C217E0"/>
    <w:rsid w:val="00C27063"/>
    <w:rsid w:val="00C3033A"/>
    <w:rsid w:val="00C3184D"/>
    <w:rsid w:val="00C345E4"/>
    <w:rsid w:val="00C363AC"/>
    <w:rsid w:val="00C37126"/>
    <w:rsid w:val="00C40967"/>
    <w:rsid w:val="00C40E98"/>
    <w:rsid w:val="00C4302D"/>
    <w:rsid w:val="00C455B4"/>
    <w:rsid w:val="00C45B16"/>
    <w:rsid w:val="00C45D3A"/>
    <w:rsid w:val="00C45F3B"/>
    <w:rsid w:val="00C47D0C"/>
    <w:rsid w:val="00C5015D"/>
    <w:rsid w:val="00C5070D"/>
    <w:rsid w:val="00C5168E"/>
    <w:rsid w:val="00C54A92"/>
    <w:rsid w:val="00C578BA"/>
    <w:rsid w:val="00C63149"/>
    <w:rsid w:val="00C63B66"/>
    <w:rsid w:val="00C66083"/>
    <w:rsid w:val="00C660A7"/>
    <w:rsid w:val="00C66C08"/>
    <w:rsid w:val="00C6789E"/>
    <w:rsid w:val="00C71947"/>
    <w:rsid w:val="00C74C34"/>
    <w:rsid w:val="00C8008A"/>
    <w:rsid w:val="00C807F0"/>
    <w:rsid w:val="00C80EBF"/>
    <w:rsid w:val="00C81381"/>
    <w:rsid w:val="00C838FE"/>
    <w:rsid w:val="00C83DF6"/>
    <w:rsid w:val="00C844A3"/>
    <w:rsid w:val="00C84D7D"/>
    <w:rsid w:val="00C87C12"/>
    <w:rsid w:val="00C90476"/>
    <w:rsid w:val="00C91092"/>
    <w:rsid w:val="00C9218A"/>
    <w:rsid w:val="00C93471"/>
    <w:rsid w:val="00C949EA"/>
    <w:rsid w:val="00C97E1A"/>
    <w:rsid w:val="00CA005C"/>
    <w:rsid w:val="00CA17A6"/>
    <w:rsid w:val="00CA227A"/>
    <w:rsid w:val="00CA3432"/>
    <w:rsid w:val="00CA385E"/>
    <w:rsid w:val="00CA557C"/>
    <w:rsid w:val="00CA6F2E"/>
    <w:rsid w:val="00CB0452"/>
    <w:rsid w:val="00CB09C9"/>
    <w:rsid w:val="00CB0CFB"/>
    <w:rsid w:val="00CB40EB"/>
    <w:rsid w:val="00CB5027"/>
    <w:rsid w:val="00CB65F0"/>
    <w:rsid w:val="00CC078D"/>
    <w:rsid w:val="00CC0828"/>
    <w:rsid w:val="00CC097D"/>
    <w:rsid w:val="00CC13D9"/>
    <w:rsid w:val="00CC31F3"/>
    <w:rsid w:val="00CC51DA"/>
    <w:rsid w:val="00CC66B4"/>
    <w:rsid w:val="00CD0B84"/>
    <w:rsid w:val="00CD1755"/>
    <w:rsid w:val="00CD3428"/>
    <w:rsid w:val="00CD615D"/>
    <w:rsid w:val="00CD61D1"/>
    <w:rsid w:val="00CD760E"/>
    <w:rsid w:val="00CE12FB"/>
    <w:rsid w:val="00CE14CD"/>
    <w:rsid w:val="00CE1BDC"/>
    <w:rsid w:val="00CE2151"/>
    <w:rsid w:val="00CE3059"/>
    <w:rsid w:val="00CE330B"/>
    <w:rsid w:val="00CE37BA"/>
    <w:rsid w:val="00CE3AA0"/>
    <w:rsid w:val="00CE52DC"/>
    <w:rsid w:val="00CE5DEC"/>
    <w:rsid w:val="00CF0A5F"/>
    <w:rsid w:val="00CF1451"/>
    <w:rsid w:val="00CF25F2"/>
    <w:rsid w:val="00CF2B9A"/>
    <w:rsid w:val="00CF448F"/>
    <w:rsid w:val="00CF471D"/>
    <w:rsid w:val="00CF5820"/>
    <w:rsid w:val="00CF6175"/>
    <w:rsid w:val="00CF715A"/>
    <w:rsid w:val="00CF78A3"/>
    <w:rsid w:val="00D00A27"/>
    <w:rsid w:val="00D00D8B"/>
    <w:rsid w:val="00D0197C"/>
    <w:rsid w:val="00D03F9E"/>
    <w:rsid w:val="00D06C5C"/>
    <w:rsid w:val="00D10441"/>
    <w:rsid w:val="00D12648"/>
    <w:rsid w:val="00D1427C"/>
    <w:rsid w:val="00D15854"/>
    <w:rsid w:val="00D159E9"/>
    <w:rsid w:val="00D16942"/>
    <w:rsid w:val="00D16B82"/>
    <w:rsid w:val="00D16CCC"/>
    <w:rsid w:val="00D22BF6"/>
    <w:rsid w:val="00D22F80"/>
    <w:rsid w:val="00D232DC"/>
    <w:rsid w:val="00D253A7"/>
    <w:rsid w:val="00D276C7"/>
    <w:rsid w:val="00D27F07"/>
    <w:rsid w:val="00D303E0"/>
    <w:rsid w:val="00D330D0"/>
    <w:rsid w:val="00D34D39"/>
    <w:rsid w:val="00D3520F"/>
    <w:rsid w:val="00D402B5"/>
    <w:rsid w:val="00D42A4F"/>
    <w:rsid w:val="00D434F6"/>
    <w:rsid w:val="00D46CBE"/>
    <w:rsid w:val="00D5066C"/>
    <w:rsid w:val="00D50690"/>
    <w:rsid w:val="00D50AD4"/>
    <w:rsid w:val="00D515AC"/>
    <w:rsid w:val="00D51740"/>
    <w:rsid w:val="00D52D26"/>
    <w:rsid w:val="00D534EB"/>
    <w:rsid w:val="00D55EA3"/>
    <w:rsid w:val="00D613DD"/>
    <w:rsid w:val="00D62D42"/>
    <w:rsid w:val="00D630EC"/>
    <w:rsid w:val="00D6394B"/>
    <w:rsid w:val="00D65747"/>
    <w:rsid w:val="00D71642"/>
    <w:rsid w:val="00D72C5A"/>
    <w:rsid w:val="00D75008"/>
    <w:rsid w:val="00D76A5D"/>
    <w:rsid w:val="00D81C60"/>
    <w:rsid w:val="00D81F41"/>
    <w:rsid w:val="00D83EC4"/>
    <w:rsid w:val="00D840CE"/>
    <w:rsid w:val="00D85609"/>
    <w:rsid w:val="00D8680C"/>
    <w:rsid w:val="00D86E3F"/>
    <w:rsid w:val="00D8744A"/>
    <w:rsid w:val="00D90866"/>
    <w:rsid w:val="00D92FE6"/>
    <w:rsid w:val="00D95740"/>
    <w:rsid w:val="00D9667C"/>
    <w:rsid w:val="00D96FE4"/>
    <w:rsid w:val="00DA083B"/>
    <w:rsid w:val="00DA4BE5"/>
    <w:rsid w:val="00DA5CC2"/>
    <w:rsid w:val="00DB012C"/>
    <w:rsid w:val="00DB0676"/>
    <w:rsid w:val="00DB3A66"/>
    <w:rsid w:val="00DB3AFE"/>
    <w:rsid w:val="00DB3E41"/>
    <w:rsid w:val="00DB7B41"/>
    <w:rsid w:val="00DC0276"/>
    <w:rsid w:val="00DC23F2"/>
    <w:rsid w:val="00DC2498"/>
    <w:rsid w:val="00DC5953"/>
    <w:rsid w:val="00DC5D5E"/>
    <w:rsid w:val="00DC6949"/>
    <w:rsid w:val="00DC76FB"/>
    <w:rsid w:val="00DD18B9"/>
    <w:rsid w:val="00DD1C62"/>
    <w:rsid w:val="00DD3837"/>
    <w:rsid w:val="00DD541D"/>
    <w:rsid w:val="00DD6539"/>
    <w:rsid w:val="00DE18A2"/>
    <w:rsid w:val="00DE4E0D"/>
    <w:rsid w:val="00DE50DF"/>
    <w:rsid w:val="00DE5F79"/>
    <w:rsid w:val="00DE6D5D"/>
    <w:rsid w:val="00DF01E2"/>
    <w:rsid w:val="00DF2292"/>
    <w:rsid w:val="00DF3BF6"/>
    <w:rsid w:val="00DF7EFC"/>
    <w:rsid w:val="00E009FA"/>
    <w:rsid w:val="00E01C02"/>
    <w:rsid w:val="00E02980"/>
    <w:rsid w:val="00E04DA0"/>
    <w:rsid w:val="00E04E6B"/>
    <w:rsid w:val="00E04F5B"/>
    <w:rsid w:val="00E06262"/>
    <w:rsid w:val="00E06288"/>
    <w:rsid w:val="00E06817"/>
    <w:rsid w:val="00E10382"/>
    <w:rsid w:val="00E10552"/>
    <w:rsid w:val="00E1067F"/>
    <w:rsid w:val="00E11812"/>
    <w:rsid w:val="00E14299"/>
    <w:rsid w:val="00E146BF"/>
    <w:rsid w:val="00E148DF"/>
    <w:rsid w:val="00E14C7E"/>
    <w:rsid w:val="00E16017"/>
    <w:rsid w:val="00E179C3"/>
    <w:rsid w:val="00E20901"/>
    <w:rsid w:val="00E20DC7"/>
    <w:rsid w:val="00E215B0"/>
    <w:rsid w:val="00E22E27"/>
    <w:rsid w:val="00E24422"/>
    <w:rsid w:val="00E24F96"/>
    <w:rsid w:val="00E25ABB"/>
    <w:rsid w:val="00E25C7D"/>
    <w:rsid w:val="00E25C82"/>
    <w:rsid w:val="00E25F05"/>
    <w:rsid w:val="00E30D7B"/>
    <w:rsid w:val="00E313A2"/>
    <w:rsid w:val="00E31807"/>
    <w:rsid w:val="00E32CA1"/>
    <w:rsid w:val="00E34E99"/>
    <w:rsid w:val="00E3506C"/>
    <w:rsid w:val="00E40C0D"/>
    <w:rsid w:val="00E42234"/>
    <w:rsid w:val="00E43404"/>
    <w:rsid w:val="00E44A31"/>
    <w:rsid w:val="00E45366"/>
    <w:rsid w:val="00E5010A"/>
    <w:rsid w:val="00E516AC"/>
    <w:rsid w:val="00E51B3A"/>
    <w:rsid w:val="00E51F7D"/>
    <w:rsid w:val="00E52CE1"/>
    <w:rsid w:val="00E53527"/>
    <w:rsid w:val="00E5381D"/>
    <w:rsid w:val="00E53914"/>
    <w:rsid w:val="00E54450"/>
    <w:rsid w:val="00E54B32"/>
    <w:rsid w:val="00E556AF"/>
    <w:rsid w:val="00E556F9"/>
    <w:rsid w:val="00E61836"/>
    <w:rsid w:val="00E639A4"/>
    <w:rsid w:val="00E63A16"/>
    <w:rsid w:val="00E63B85"/>
    <w:rsid w:val="00E64F6C"/>
    <w:rsid w:val="00E6746B"/>
    <w:rsid w:val="00E71953"/>
    <w:rsid w:val="00E7414B"/>
    <w:rsid w:val="00E75C8D"/>
    <w:rsid w:val="00E76658"/>
    <w:rsid w:val="00E8076D"/>
    <w:rsid w:val="00E80911"/>
    <w:rsid w:val="00E80A1E"/>
    <w:rsid w:val="00E84109"/>
    <w:rsid w:val="00E8514A"/>
    <w:rsid w:val="00E871CA"/>
    <w:rsid w:val="00E9168B"/>
    <w:rsid w:val="00E91714"/>
    <w:rsid w:val="00E929D0"/>
    <w:rsid w:val="00E944CA"/>
    <w:rsid w:val="00E94605"/>
    <w:rsid w:val="00E9557C"/>
    <w:rsid w:val="00E97A5F"/>
    <w:rsid w:val="00EA2640"/>
    <w:rsid w:val="00EA5355"/>
    <w:rsid w:val="00EA53FF"/>
    <w:rsid w:val="00EA5B96"/>
    <w:rsid w:val="00EB2C20"/>
    <w:rsid w:val="00EB2DAD"/>
    <w:rsid w:val="00EB41AC"/>
    <w:rsid w:val="00EB4BA0"/>
    <w:rsid w:val="00EB557A"/>
    <w:rsid w:val="00EC072F"/>
    <w:rsid w:val="00EC0D5C"/>
    <w:rsid w:val="00EC1495"/>
    <w:rsid w:val="00EC2183"/>
    <w:rsid w:val="00EC26BC"/>
    <w:rsid w:val="00EC38FE"/>
    <w:rsid w:val="00EC3C04"/>
    <w:rsid w:val="00EC3FE9"/>
    <w:rsid w:val="00EC466C"/>
    <w:rsid w:val="00EC6115"/>
    <w:rsid w:val="00EC7423"/>
    <w:rsid w:val="00EC7428"/>
    <w:rsid w:val="00ED1635"/>
    <w:rsid w:val="00ED2C3C"/>
    <w:rsid w:val="00ED3876"/>
    <w:rsid w:val="00ED558A"/>
    <w:rsid w:val="00ED7EAA"/>
    <w:rsid w:val="00EE0820"/>
    <w:rsid w:val="00EE0B04"/>
    <w:rsid w:val="00EE1FCD"/>
    <w:rsid w:val="00EE253A"/>
    <w:rsid w:val="00EE2FAB"/>
    <w:rsid w:val="00EE3333"/>
    <w:rsid w:val="00EE3C31"/>
    <w:rsid w:val="00EE4654"/>
    <w:rsid w:val="00EE48BE"/>
    <w:rsid w:val="00EE73B1"/>
    <w:rsid w:val="00EE75CA"/>
    <w:rsid w:val="00EF0669"/>
    <w:rsid w:val="00EF1243"/>
    <w:rsid w:val="00EF1B15"/>
    <w:rsid w:val="00EF23D3"/>
    <w:rsid w:val="00EF2F9D"/>
    <w:rsid w:val="00EF4EAC"/>
    <w:rsid w:val="00EF74EF"/>
    <w:rsid w:val="00F01B7E"/>
    <w:rsid w:val="00F03670"/>
    <w:rsid w:val="00F07CD5"/>
    <w:rsid w:val="00F109A0"/>
    <w:rsid w:val="00F1211E"/>
    <w:rsid w:val="00F13366"/>
    <w:rsid w:val="00F13798"/>
    <w:rsid w:val="00F22EA8"/>
    <w:rsid w:val="00F2399A"/>
    <w:rsid w:val="00F24C26"/>
    <w:rsid w:val="00F25CE8"/>
    <w:rsid w:val="00F2656D"/>
    <w:rsid w:val="00F30F5F"/>
    <w:rsid w:val="00F31817"/>
    <w:rsid w:val="00F32AF6"/>
    <w:rsid w:val="00F374A3"/>
    <w:rsid w:val="00F378CC"/>
    <w:rsid w:val="00F41E22"/>
    <w:rsid w:val="00F43951"/>
    <w:rsid w:val="00F46E89"/>
    <w:rsid w:val="00F50F39"/>
    <w:rsid w:val="00F53234"/>
    <w:rsid w:val="00F534FE"/>
    <w:rsid w:val="00F53A26"/>
    <w:rsid w:val="00F54D5D"/>
    <w:rsid w:val="00F5521C"/>
    <w:rsid w:val="00F55395"/>
    <w:rsid w:val="00F57693"/>
    <w:rsid w:val="00F5780D"/>
    <w:rsid w:val="00F60CC9"/>
    <w:rsid w:val="00F61253"/>
    <w:rsid w:val="00F6352A"/>
    <w:rsid w:val="00F6374E"/>
    <w:rsid w:val="00F65CE1"/>
    <w:rsid w:val="00F66FE2"/>
    <w:rsid w:val="00F73AA2"/>
    <w:rsid w:val="00F7588D"/>
    <w:rsid w:val="00F773F5"/>
    <w:rsid w:val="00F80963"/>
    <w:rsid w:val="00F83186"/>
    <w:rsid w:val="00F83F06"/>
    <w:rsid w:val="00F84068"/>
    <w:rsid w:val="00F85540"/>
    <w:rsid w:val="00F85563"/>
    <w:rsid w:val="00F865B1"/>
    <w:rsid w:val="00F87F82"/>
    <w:rsid w:val="00F90201"/>
    <w:rsid w:val="00F92E4F"/>
    <w:rsid w:val="00F9426C"/>
    <w:rsid w:val="00F95757"/>
    <w:rsid w:val="00F959D0"/>
    <w:rsid w:val="00FA0486"/>
    <w:rsid w:val="00FA04F5"/>
    <w:rsid w:val="00FA079A"/>
    <w:rsid w:val="00FA1019"/>
    <w:rsid w:val="00FA2B06"/>
    <w:rsid w:val="00FA335C"/>
    <w:rsid w:val="00FA3DCD"/>
    <w:rsid w:val="00FA4327"/>
    <w:rsid w:val="00FA479E"/>
    <w:rsid w:val="00FA58C3"/>
    <w:rsid w:val="00FA688D"/>
    <w:rsid w:val="00FA6BC3"/>
    <w:rsid w:val="00FA6C60"/>
    <w:rsid w:val="00FA7A46"/>
    <w:rsid w:val="00FA7E2D"/>
    <w:rsid w:val="00FB074A"/>
    <w:rsid w:val="00FB0A19"/>
    <w:rsid w:val="00FB15FC"/>
    <w:rsid w:val="00FB16ED"/>
    <w:rsid w:val="00FB1DA1"/>
    <w:rsid w:val="00FB3178"/>
    <w:rsid w:val="00FB5534"/>
    <w:rsid w:val="00FB580B"/>
    <w:rsid w:val="00FB6276"/>
    <w:rsid w:val="00FB73E9"/>
    <w:rsid w:val="00FB78D3"/>
    <w:rsid w:val="00FC1597"/>
    <w:rsid w:val="00FC32E8"/>
    <w:rsid w:val="00FC4F3D"/>
    <w:rsid w:val="00FC5181"/>
    <w:rsid w:val="00FC5403"/>
    <w:rsid w:val="00FC568E"/>
    <w:rsid w:val="00FC6ABA"/>
    <w:rsid w:val="00FD0906"/>
    <w:rsid w:val="00FD1A01"/>
    <w:rsid w:val="00FD26AC"/>
    <w:rsid w:val="00FD5F83"/>
    <w:rsid w:val="00FD5F92"/>
    <w:rsid w:val="00FD69A3"/>
    <w:rsid w:val="00FD7064"/>
    <w:rsid w:val="00FE19FF"/>
    <w:rsid w:val="00FE271E"/>
    <w:rsid w:val="00FE2F04"/>
    <w:rsid w:val="00FE417A"/>
    <w:rsid w:val="00FE490F"/>
    <w:rsid w:val="00FE495B"/>
    <w:rsid w:val="00FE5542"/>
    <w:rsid w:val="00FE56A3"/>
    <w:rsid w:val="00FE7377"/>
    <w:rsid w:val="00FE75F3"/>
    <w:rsid w:val="00FF17F6"/>
    <w:rsid w:val="00FF238D"/>
    <w:rsid w:val="00FF402C"/>
    <w:rsid w:val="00FF4868"/>
    <w:rsid w:val="0134025B"/>
    <w:rsid w:val="02AE3EBF"/>
    <w:rsid w:val="02EF2550"/>
    <w:rsid w:val="090A107C"/>
    <w:rsid w:val="09B223EF"/>
    <w:rsid w:val="09C34F9D"/>
    <w:rsid w:val="09D36A72"/>
    <w:rsid w:val="0AC543D2"/>
    <w:rsid w:val="0B2377B6"/>
    <w:rsid w:val="0CE27CA0"/>
    <w:rsid w:val="0D394353"/>
    <w:rsid w:val="0D3D510E"/>
    <w:rsid w:val="0D8B2C0D"/>
    <w:rsid w:val="0D8C0512"/>
    <w:rsid w:val="0D937ED7"/>
    <w:rsid w:val="103B187F"/>
    <w:rsid w:val="10980629"/>
    <w:rsid w:val="122E1272"/>
    <w:rsid w:val="12563ECD"/>
    <w:rsid w:val="137D4CC3"/>
    <w:rsid w:val="1496461E"/>
    <w:rsid w:val="15D565DF"/>
    <w:rsid w:val="167D29B6"/>
    <w:rsid w:val="1683253B"/>
    <w:rsid w:val="17B22AFA"/>
    <w:rsid w:val="18F37E5F"/>
    <w:rsid w:val="1BA73676"/>
    <w:rsid w:val="1C754773"/>
    <w:rsid w:val="1C9569A6"/>
    <w:rsid w:val="1D5B618C"/>
    <w:rsid w:val="1ED33BFA"/>
    <w:rsid w:val="211A7C58"/>
    <w:rsid w:val="291338C5"/>
    <w:rsid w:val="2A1C1EFF"/>
    <w:rsid w:val="2AB63621"/>
    <w:rsid w:val="2F3F3853"/>
    <w:rsid w:val="2F7D6021"/>
    <w:rsid w:val="306A4D24"/>
    <w:rsid w:val="31A05012"/>
    <w:rsid w:val="326C1217"/>
    <w:rsid w:val="34D45D50"/>
    <w:rsid w:val="35FE1F10"/>
    <w:rsid w:val="387B01A9"/>
    <w:rsid w:val="392A7D43"/>
    <w:rsid w:val="395B0FDF"/>
    <w:rsid w:val="3BBB30F3"/>
    <w:rsid w:val="3D855B47"/>
    <w:rsid w:val="43C40C7B"/>
    <w:rsid w:val="44184F3E"/>
    <w:rsid w:val="444E3503"/>
    <w:rsid w:val="44797174"/>
    <w:rsid w:val="460E2551"/>
    <w:rsid w:val="480F3BB5"/>
    <w:rsid w:val="48497DB0"/>
    <w:rsid w:val="48E02B33"/>
    <w:rsid w:val="4B2B1AB6"/>
    <w:rsid w:val="4BE25BBB"/>
    <w:rsid w:val="4BF95997"/>
    <w:rsid w:val="4DC45828"/>
    <w:rsid w:val="4F235B2E"/>
    <w:rsid w:val="50B03428"/>
    <w:rsid w:val="53190836"/>
    <w:rsid w:val="544B657A"/>
    <w:rsid w:val="552726C3"/>
    <w:rsid w:val="554E357D"/>
    <w:rsid w:val="55E320F2"/>
    <w:rsid w:val="55E45EDB"/>
    <w:rsid w:val="57AC6280"/>
    <w:rsid w:val="57DD0B25"/>
    <w:rsid w:val="57F465A9"/>
    <w:rsid w:val="59237EE1"/>
    <w:rsid w:val="5AA05557"/>
    <w:rsid w:val="5C0A2CFD"/>
    <w:rsid w:val="5FA9511F"/>
    <w:rsid w:val="6043186E"/>
    <w:rsid w:val="60D5340A"/>
    <w:rsid w:val="614566C1"/>
    <w:rsid w:val="61542A1E"/>
    <w:rsid w:val="61EA6688"/>
    <w:rsid w:val="625E449D"/>
    <w:rsid w:val="636274D2"/>
    <w:rsid w:val="652215F3"/>
    <w:rsid w:val="6530202C"/>
    <w:rsid w:val="677E55F7"/>
    <w:rsid w:val="67984E95"/>
    <w:rsid w:val="67B234F7"/>
    <w:rsid w:val="680A20EB"/>
    <w:rsid w:val="68240ACD"/>
    <w:rsid w:val="685D21AE"/>
    <w:rsid w:val="68A50556"/>
    <w:rsid w:val="6A251D7B"/>
    <w:rsid w:val="6A8D1971"/>
    <w:rsid w:val="6BB554D8"/>
    <w:rsid w:val="6FBA28E6"/>
    <w:rsid w:val="6FC233E3"/>
    <w:rsid w:val="70733A5E"/>
    <w:rsid w:val="707474CC"/>
    <w:rsid w:val="70A64F8D"/>
    <w:rsid w:val="748530C8"/>
    <w:rsid w:val="74A31B81"/>
    <w:rsid w:val="79DC45C5"/>
    <w:rsid w:val="7A414ED5"/>
    <w:rsid w:val="7B236334"/>
    <w:rsid w:val="7B8A62FE"/>
    <w:rsid w:val="7C270157"/>
    <w:rsid w:val="7E8655D3"/>
    <w:rsid w:val="7EAB0BBA"/>
    <w:rsid w:val="7F2C7DEC"/>
    <w:rsid w:val="7F901A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56F5BCB1"/>
  <w15:docId w15:val="{7CB015EC-A223-4D7F-AE05-5D510A9198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6"/>
        <w:lang w:val="en-US" w:eastAsia="en-US"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uiPriority="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er" w:uiPriority="99" w:qFormat="1"/>
    <w:lsdException w:name="caption" w:unhideWhenUsed="1" w:qFormat="1"/>
    <w:lsdException w:name="table of figures" w:uiPriority="99" w:qFormat="1"/>
    <w:lsdException w:name="Title" w:qFormat="1"/>
    <w:lsdException w:name="Default Paragraph Font" w:semiHidden="1" w:uiPriority="1" w:unhideWhenUsed="1" w:qFormat="1"/>
    <w:lsdException w:name="Body Text" w:qFormat="1"/>
    <w:lsdException w:name="Subtitle" w:qFormat="1"/>
    <w:lsdException w:name="Hyperlink" w:uiPriority="99" w:unhideWhenUsed="1"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unhideWhenUsed="1"/>
    <w:lsdException w:name="HTML Code" w:uiPriority="99"/>
    <w:lsdException w:name="HTML Keyboard" w:semiHidden="1" w:unhideWhenUsed="1"/>
    <w:lsdException w:name="HTML Preformatted" w:qFormat="1"/>
    <w:lsdException w:name="Normal Table" w:uiPriority="99"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059C8"/>
  </w:style>
  <w:style w:type="paragraph" w:styleId="Heading1">
    <w:name w:val="heading 1"/>
    <w:basedOn w:val="Normal"/>
    <w:next w:val="Normal"/>
    <w:link w:val="Heading1Char"/>
    <w:qFormat/>
    <w:pPr>
      <w:keepNext/>
      <w:jc w:val="center"/>
      <w:outlineLvl w:val="0"/>
    </w:pPr>
    <w:rPr>
      <w:rFonts w:ascii="VNI-Times" w:hAnsi="VNI-Times"/>
      <w:b/>
      <w:sz w:val="34"/>
    </w:rPr>
  </w:style>
  <w:style w:type="paragraph" w:styleId="Heading2">
    <w:name w:val="heading 2"/>
    <w:basedOn w:val="Normal"/>
    <w:next w:val="Normal"/>
    <w:link w:val="Heading2Char"/>
    <w:qFormat/>
    <w:pPr>
      <w:keepNext/>
      <w:jc w:val="center"/>
      <w:outlineLvl w:val="1"/>
    </w:pPr>
    <w:rPr>
      <w:rFonts w:ascii="VNI-Fato" w:hAnsi="VNI-Fato"/>
      <w:b/>
      <w:bCs/>
      <w:sz w:val="32"/>
    </w:rPr>
  </w:style>
  <w:style w:type="paragraph" w:styleId="Heading3">
    <w:name w:val="heading 3"/>
    <w:basedOn w:val="Normal"/>
    <w:next w:val="Normal"/>
    <w:link w:val="Heading3Char"/>
    <w:unhideWhenUsed/>
    <w:qFormat/>
    <w:pPr>
      <w:keepNext/>
      <w:spacing w:before="240" w:after="60"/>
      <w:outlineLvl w:val="2"/>
    </w:pPr>
    <w:rPr>
      <w:rFonts w:ascii="Calibri Light" w:hAnsi="Calibri Light"/>
      <w:b/>
    </w:rPr>
  </w:style>
  <w:style w:type="paragraph" w:styleId="Heading5">
    <w:name w:val="heading 5"/>
    <w:basedOn w:val="Normal"/>
    <w:next w:val="Normal"/>
    <w:link w:val="Heading5Char"/>
    <w:uiPriority w:val="1"/>
    <w:qFormat/>
    <w:rsid w:val="000B4177"/>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5485F"/>
    <w:rPr>
      <w:rFonts w:ascii="VNI-Times" w:eastAsia="SimSun" w:hAnsi="VNI-Times" w:cs="Times New Roman"/>
      <w:b/>
      <w:sz w:val="34"/>
      <w:szCs w:val="26"/>
    </w:rPr>
  </w:style>
  <w:style w:type="character" w:customStyle="1" w:styleId="Heading2Char">
    <w:name w:val="Heading 2 Char"/>
    <w:basedOn w:val="DefaultParagraphFont"/>
    <w:link w:val="Heading2"/>
    <w:rsid w:val="006A4D28"/>
    <w:rPr>
      <w:rFonts w:ascii="VNI-Fato" w:eastAsia="SimSun" w:hAnsi="VNI-Fato" w:cs="Times New Roman"/>
      <w:b/>
      <w:bCs/>
      <w:sz w:val="32"/>
      <w:szCs w:val="26"/>
    </w:rPr>
  </w:style>
  <w:style w:type="character" w:customStyle="1" w:styleId="Heading3Char">
    <w:name w:val="Heading 3 Char"/>
    <w:link w:val="Heading3"/>
    <w:qFormat/>
    <w:rPr>
      <w:rFonts w:ascii="Calibri Light" w:eastAsia="SimSun" w:hAnsi="Calibri Light" w:cs="Times New Roman"/>
      <w:b/>
    </w:rPr>
  </w:style>
  <w:style w:type="paragraph" w:styleId="Caption">
    <w:name w:val="caption"/>
    <w:basedOn w:val="Normal"/>
    <w:next w:val="Normal"/>
    <w:unhideWhenUsed/>
    <w:qFormat/>
    <w:rPr>
      <w:rFonts w:ascii="Arial" w:eastAsia="SimHei" w:hAnsi="Arial" w:cs="Arial"/>
      <w:sz w:val="20"/>
    </w:rPr>
  </w:style>
  <w:style w:type="paragraph" w:styleId="Footer">
    <w:name w:val="footer"/>
    <w:basedOn w:val="Normal"/>
    <w:link w:val="FooterChar"/>
    <w:uiPriority w:val="99"/>
    <w:qFormat/>
    <w:pPr>
      <w:tabs>
        <w:tab w:val="center" w:pos="4153"/>
        <w:tab w:val="right" w:pos="8306"/>
      </w:tabs>
      <w:snapToGrid w:val="0"/>
    </w:pPr>
    <w:rPr>
      <w:sz w:val="18"/>
      <w:szCs w:val="18"/>
    </w:rPr>
  </w:style>
  <w:style w:type="paragraph" w:styleId="Header">
    <w:name w:val="header"/>
    <w:basedOn w:val="Normal"/>
    <w:pPr>
      <w:tabs>
        <w:tab w:val="center" w:pos="4153"/>
        <w:tab w:val="right" w:pos="8306"/>
      </w:tabs>
      <w:snapToGrid w:val="0"/>
    </w:pPr>
    <w:rPr>
      <w:sz w:val="18"/>
      <w:szCs w:val="18"/>
    </w:rPr>
  </w:style>
  <w:style w:type="paragraph" w:styleId="HTMLPreformatted">
    <w:name w:val="HTML Preformatted"/>
    <w:link w:val="HTMLPreformattedChar"/>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eastAsia="SimSun" w:hAnsi="SimSun" w:hint="eastAsia"/>
      <w:sz w:val="24"/>
      <w:szCs w:val="24"/>
      <w:lang w:eastAsia="zh-CN"/>
    </w:rPr>
  </w:style>
  <w:style w:type="character" w:customStyle="1" w:styleId="HTMLPreformattedChar">
    <w:name w:val="HTML Preformatted Char"/>
    <w:basedOn w:val="DefaultParagraphFont"/>
    <w:link w:val="HTMLPreformatted"/>
    <w:qFormat/>
    <w:rPr>
      <w:rFonts w:ascii="SimSun" w:hAnsi="SimSun"/>
      <w:sz w:val="24"/>
      <w:szCs w:val="24"/>
      <w:lang w:eastAsia="zh-CN"/>
    </w:rPr>
  </w:style>
  <w:style w:type="paragraph" w:styleId="NormalWeb">
    <w:name w:val="Normal (Web)"/>
    <w:basedOn w:val="Normal"/>
    <w:uiPriority w:val="99"/>
    <w:unhideWhenUsed/>
    <w:pPr>
      <w:spacing w:before="100" w:beforeAutospacing="1" w:after="100" w:afterAutospacing="1"/>
    </w:pPr>
    <w:rPr>
      <w:sz w:val="24"/>
      <w:szCs w:val="24"/>
    </w:rPr>
  </w:style>
  <w:style w:type="paragraph" w:styleId="TableofFigures">
    <w:name w:val="table of figures"/>
    <w:basedOn w:val="Normal"/>
    <w:next w:val="Normal"/>
    <w:uiPriority w:val="99"/>
    <w:qFormat/>
    <w:pPr>
      <w:spacing w:after="0"/>
    </w:pPr>
  </w:style>
  <w:style w:type="paragraph" w:styleId="TOC1">
    <w:name w:val="toc 1"/>
    <w:basedOn w:val="Normal"/>
    <w:next w:val="Normal"/>
    <w:uiPriority w:val="39"/>
    <w:qFormat/>
    <w:pPr>
      <w:spacing w:after="100"/>
    </w:pPr>
  </w:style>
  <w:style w:type="paragraph" w:styleId="TOC2">
    <w:name w:val="toc 2"/>
    <w:basedOn w:val="Normal"/>
    <w:next w:val="Normal"/>
    <w:uiPriority w:val="39"/>
    <w:qFormat/>
    <w:pPr>
      <w:spacing w:after="100"/>
      <w:ind w:left="260"/>
    </w:pPr>
  </w:style>
  <w:style w:type="paragraph" w:styleId="TOC3">
    <w:name w:val="toc 3"/>
    <w:basedOn w:val="Normal"/>
    <w:next w:val="Normal"/>
    <w:uiPriority w:val="39"/>
    <w:qFormat/>
    <w:pPr>
      <w:spacing w:after="100"/>
      <w:ind w:left="520"/>
    </w:pPr>
  </w:style>
  <w:style w:type="character" w:styleId="Emphasis">
    <w:name w:val="Emphasis"/>
    <w:qFormat/>
    <w:rPr>
      <w:i/>
      <w:iCs/>
    </w:rPr>
  </w:style>
  <w:style w:type="character" w:styleId="Hyperlink">
    <w:name w:val="Hyperlink"/>
    <w:basedOn w:val="DefaultParagraphFont"/>
    <w:uiPriority w:val="99"/>
    <w:unhideWhenUsed/>
    <w:qFormat/>
    <w:rPr>
      <w:color w:val="0000FF" w:themeColor="hyperlink"/>
      <w:u w:val="single"/>
    </w:rPr>
  </w:style>
  <w:style w:type="table" w:styleId="TableGrid">
    <w:name w:val="Table Grid"/>
    <w:basedOn w:val="TableNormal"/>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PSOffice1">
    <w:name w:val="WPSOffice手动目录 1"/>
    <w:qFormat/>
    <w:rPr>
      <w:rFonts w:eastAsia="SimSun"/>
    </w:rPr>
  </w:style>
  <w:style w:type="paragraph" w:customStyle="1" w:styleId="TOCHeading1">
    <w:name w:val="TOC Heading1"/>
    <w:basedOn w:val="Heading1"/>
    <w:next w:val="Normal"/>
    <w:uiPriority w:val="39"/>
    <w:unhideWhenUsed/>
    <w:qFormat/>
    <w:pPr>
      <w:keepLines/>
      <w:spacing w:before="240" w:after="0"/>
      <w:jc w:val="left"/>
      <w:outlineLvl w:val="9"/>
    </w:pPr>
    <w:rPr>
      <w:rFonts w:asciiTheme="majorHAnsi" w:eastAsiaTheme="majorEastAsia" w:hAnsiTheme="majorHAnsi" w:cstheme="majorBidi"/>
      <w:b w:val="0"/>
      <w:color w:val="365F91" w:themeColor="accent1" w:themeShade="BF"/>
      <w:sz w:val="32"/>
      <w:szCs w:val="32"/>
    </w:rPr>
  </w:style>
  <w:style w:type="paragraph" w:styleId="ListParagraph">
    <w:name w:val="List Paragraph"/>
    <w:basedOn w:val="Normal"/>
    <w:uiPriority w:val="99"/>
    <w:pPr>
      <w:ind w:left="720"/>
      <w:contextualSpacing/>
    </w:pPr>
  </w:style>
  <w:style w:type="paragraph" w:customStyle="1" w:styleId="TOCHeading2">
    <w:name w:val="TOC Heading2"/>
    <w:basedOn w:val="Heading1"/>
    <w:next w:val="Normal"/>
    <w:uiPriority w:val="39"/>
    <w:unhideWhenUsed/>
    <w:qFormat/>
    <w:pPr>
      <w:keepLines/>
      <w:spacing w:before="240" w:after="0"/>
      <w:jc w:val="left"/>
      <w:outlineLvl w:val="9"/>
    </w:pPr>
    <w:rPr>
      <w:rFonts w:asciiTheme="majorHAnsi" w:eastAsiaTheme="majorEastAsia" w:hAnsiTheme="majorHAnsi" w:cstheme="majorBidi"/>
      <w:b w:val="0"/>
      <w:color w:val="365F91" w:themeColor="accent1" w:themeShade="BF"/>
      <w:sz w:val="32"/>
      <w:szCs w:val="32"/>
    </w:rPr>
  </w:style>
  <w:style w:type="paragraph" w:customStyle="1" w:styleId="WPSOffice2">
    <w:name w:val="WPSOffice手动目录 2"/>
    <w:qFormat/>
    <w:pPr>
      <w:ind w:leftChars="200" w:left="200"/>
    </w:pPr>
    <w:rPr>
      <w:rFonts w:eastAsia="Times New Roman"/>
    </w:rPr>
  </w:style>
  <w:style w:type="table" w:styleId="PlainTable5">
    <w:name w:val="Plain Table 5"/>
    <w:basedOn w:val="TableNormal"/>
    <w:uiPriority w:val="45"/>
    <w:rsid w:val="006D285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6D285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6">
    <w:name w:val="Grid Table 2 Accent 6"/>
    <w:basedOn w:val="TableNormal"/>
    <w:uiPriority w:val="47"/>
    <w:rsid w:val="006D2850"/>
    <w:pPr>
      <w:spacing w:after="0" w:line="240" w:lineRule="auto"/>
    </w:pPr>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4-Accent5">
    <w:name w:val="Grid Table 4 Accent 5"/>
    <w:basedOn w:val="TableNormal"/>
    <w:uiPriority w:val="49"/>
    <w:rsid w:val="006D2850"/>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6">
    <w:name w:val="Grid Table 4 Accent 6"/>
    <w:basedOn w:val="TableNormal"/>
    <w:uiPriority w:val="49"/>
    <w:rsid w:val="006D2850"/>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4-Accent4">
    <w:name w:val="Grid Table 4 Accent 4"/>
    <w:basedOn w:val="TableNormal"/>
    <w:uiPriority w:val="49"/>
    <w:rsid w:val="006D2850"/>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styleId="HTMLCode">
    <w:name w:val="HTML Code"/>
    <w:basedOn w:val="DefaultParagraphFont"/>
    <w:uiPriority w:val="99"/>
    <w:unhideWhenUsed/>
    <w:rsid w:val="0070030F"/>
    <w:rPr>
      <w:rFonts w:ascii="Courier New" w:eastAsia="Times New Roman" w:hAnsi="Courier New" w:cs="Courier New"/>
      <w:sz w:val="20"/>
      <w:szCs w:val="20"/>
    </w:rPr>
  </w:style>
  <w:style w:type="character" w:customStyle="1" w:styleId="FooterChar">
    <w:name w:val="Footer Char"/>
    <w:basedOn w:val="DefaultParagraphFont"/>
    <w:link w:val="Footer"/>
    <w:uiPriority w:val="99"/>
    <w:rsid w:val="00EC466C"/>
    <w:rPr>
      <w:rFonts w:ascii="Times New Roman" w:eastAsia="SimSun" w:hAnsi="Times New Roman" w:cs="Times New Roman"/>
      <w:sz w:val="18"/>
      <w:szCs w:val="18"/>
    </w:rPr>
  </w:style>
  <w:style w:type="paragraph" w:styleId="EndnoteText">
    <w:name w:val="endnote text"/>
    <w:basedOn w:val="Normal"/>
    <w:link w:val="EndnoteTextChar"/>
    <w:rsid w:val="003A10A4"/>
    <w:pPr>
      <w:spacing w:after="0" w:line="240" w:lineRule="auto"/>
    </w:pPr>
    <w:rPr>
      <w:sz w:val="20"/>
      <w:szCs w:val="20"/>
    </w:rPr>
  </w:style>
  <w:style w:type="character" w:customStyle="1" w:styleId="EndnoteTextChar">
    <w:name w:val="Endnote Text Char"/>
    <w:basedOn w:val="DefaultParagraphFont"/>
    <w:link w:val="EndnoteText"/>
    <w:rsid w:val="003A10A4"/>
    <w:rPr>
      <w:rFonts w:ascii="Times New Roman" w:eastAsia="SimSun" w:hAnsi="Times New Roman" w:cs="Times New Roman"/>
    </w:rPr>
  </w:style>
  <w:style w:type="character" w:styleId="EndnoteReference">
    <w:name w:val="endnote reference"/>
    <w:basedOn w:val="DefaultParagraphFont"/>
    <w:rsid w:val="003A10A4"/>
    <w:rPr>
      <w:vertAlign w:val="superscript"/>
    </w:rPr>
  </w:style>
  <w:style w:type="character" w:styleId="Strong">
    <w:name w:val="Strong"/>
    <w:basedOn w:val="DefaultParagraphFont"/>
    <w:uiPriority w:val="22"/>
    <w:qFormat/>
    <w:rsid w:val="00262902"/>
    <w:rPr>
      <w:b/>
      <w:bCs/>
    </w:rPr>
  </w:style>
  <w:style w:type="table" w:styleId="GridTable3-Accent3">
    <w:name w:val="Grid Table 3 Accent 3"/>
    <w:basedOn w:val="TableNormal"/>
    <w:uiPriority w:val="48"/>
    <w:rsid w:val="00BA2A08"/>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ListTable3-Accent6">
    <w:name w:val="List Table 3 Accent 6"/>
    <w:basedOn w:val="TableNormal"/>
    <w:uiPriority w:val="48"/>
    <w:rsid w:val="00BA2A08"/>
    <w:pPr>
      <w:spacing w:after="0" w:line="240" w:lineRule="auto"/>
    </w:p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styleId="ListTable5Dark-Accent6">
    <w:name w:val="List Table 5 Dark Accent 6"/>
    <w:basedOn w:val="TableNormal"/>
    <w:uiPriority w:val="50"/>
    <w:rsid w:val="00BA2A08"/>
    <w:pPr>
      <w:spacing w:after="0" w:line="240" w:lineRule="auto"/>
    </w:pPr>
    <w:rPr>
      <w:color w:val="FFFFFF" w:themeColor="background1"/>
    </w:rPr>
    <w:tblPr>
      <w:tblStyleRowBandSize w:val="1"/>
      <w:tblStyleColBandSize w:val="1"/>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BA2A08"/>
    <w:pPr>
      <w:spacing w:after="0" w:line="240" w:lineRule="auto"/>
    </w:pPr>
    <w:rPr>
      <w:color w:val="FFFFFF" w:themeColor="background1"/>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BA2A08"/>
    <w:pPr>
      <w:spacing w:after="0" w:line="240" w:lineRule="auto"/>
    </w:pPr>
    <w:rPr>
      <w:color w:val="FFFFFF" w:themeColor="background1"/>
    </w:rPr>
    <w:tblPr>
      <w:tblStyleRowBandSize w:val="1"/>
      <w:tblStyleColBandSize w:val="1"/>
      <w:tblBorders>
        <w:top w:val="single" w:sz="24" w:space="0" w:color="4BACC6" w:themeColor="accent5"/>
        <w:left w:val="single" w:sz="24" w:space="0" w:color="4BACC6" w:themeColor="accent5"/>
        <w:bottom w:val="single" w:sz="24" w:space="0" w:color="4BACC6" w:themeColor="accent5"/>
        <w:right w:val="single" w:sz="24" w:space="0" w:color="4BACC6" w:themeColor="accent5"/>
      </w:tblBorders>
    </w:tblPr>
    <w:tcPr>
      <w:shd w:val="clear" w:color="auto" w:fill="4BACC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ghtList-Accent1">
    <w:name w:val="Light List Accent 1"/>
    <w:basedOn w:val="TableNormal"/>
    <w:uiPriority w:val="61"/>
    <w:rsid w:val="00BA2A08"/>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GridTable6Colorful-Accent1">
    <w:name w:val="Grid Table 6 Colorful Accent 1"/>
    <w:basedOn w:val="TableNormal"/>
    <w:uiPriority w:val="51"/>
    <w:rsid w:val="00BA2A08"/>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Heading5Char">
    <w:name w:val="Heading 5 Char"/>
    <w:basedOn w:val="DefaultParagraphFont"/>
    <w:link w:val="Heading5"/>
    <w:uiPriority w:val="1"/>
    <w:rsid w:val="000B4177"/>
    <w:rPr>
      <w:rFonts w:asciiTheme="majorHAnsi" w:eastAsiaTheme="majorEastAsia" w:hAnsiTheme="majorHAnsi" w:cstheme="majorBidi"/>
      <w:color w:val="365F91" w:themeColor="accent1" w:themeShade="BF"/>
    </w:rPr>
  </w:style>
  <w:style w:type="paragraph" w:styleId="BalloonText">
    <w:name w:val="Balloon Text"/>
    <w:basedOn w:val="Normal"/>
    <w:link w:val="BalloonTextChar"/>
    <w:semiHidden/>
    <w:unhideWhenUsed/>
    <w:rsid w:val="001B370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1B3703"/>
    <w:rPr>
      <w:rFonts w:ascii="Segoe UI" w:hAnsi="Segoe UI" w:cs="Segoe UI"/>
      <w:sz w:val="18"/>
      <w:szCs w:val="18"/>
    </w:rPr>
  </w:style>
  <w:style w:type="paragraph" w:styleId="TOCHeading">
    <w:name w:val="TOC Heading"/>
    <w:basedOn w:val="Heading1"/>
    <w:next w:val="Normal"/>
    <w:uiPriority w:val="39"/>
    <w:unhideWhenUsed/>
    <w:qFormat/>
    <w:rsid w:val="00D95740"/>
    <w:pPr>
      <w:keepLines/>
      <w:spacing w:before="240" w:after="0"/>
      <w:jc w:val="left"/>
      <w:outlineLvl w:val="9"/>
    </w:pPr>
    <w:rPr>
      <w:rFonts w:asciiTheme="majorHAnsi" w:eastAsiaTheme="majorEastAsia" w:hAnsiTheme="majorHAnsi" w:cstheme="majorBidi"/>
      <w:b w:val="0"/>
      <w:color w:val="365F91" w:themeColor="accent1" w:themeShade="BF"/>
      <w:sz w:val="32"/>
      <w:szCs w:val="32"/>
    </w:rPr>
  </w:style>
  <w:style w:type="paragraph" w:styleId="BodyText">
    <w:name w:val="Body Text"/>
    <w:aliases w:val="Char, Char"/>
    <w:basedOn w:val="Normal"/>
    <w:link w:val="BodyTextChar"/>
    <w:rsid w:val="000F662E"/>
    <w:pPr>
      <w:tabs>
        <w:tab w:val="right" w:pos="8640"/>
      </w:tabs>
      <w:spacing w:before="120" w:after="120" w:line="240" w:lineRule="auto"/>
      <w:ind w:left="547"/>
      <w:jc w:val="both"/>
    </w:pPr>
    <w:rPr>
      <w:rFonts w:ascii="Yu Mincho Light" w:eastAsia="Cambria Math" w:hAnsi="Yu Mincho Light" w:cstheme="minorBidi"/>
      <w:spacing w:val="4"/>
      <w:sz w:val="24"/>
      <w:szCs w:val="24"/>
    </w:rPr>
  </w:style>
  <w:style w:type="character" w:customStyle="1" w:styleId="BodyTextChar">
    <w:name w:val="Body Text Char"/>
    <w:aliases w:val="Char Char, Char Char"/>
    <w:basedOn w:val="DefaultParagraphFont"/>
    <w:link w:val="BodyText"/>
    <w:rsid w:val="000F662E"/>
    <w:rPr>
      <w:rFonts w:ascii="Yu Mincho Light" w:eastAsia="Cambria Math" w:hAnsi="Yu Mincho Light" w:cstheme="minorBidi"/>
      <w:spacing w:val="4"/>
      <w:sz w:val="24"/>
      <w:szCs w:val="24"/>
    </w:rPr>
  </w:style>
  <w:style w:type="table" w:styleId="PlainTable1">
    <w:name w:val="Plain Table 1"/>
    <w:basedOn w:val="TableNormal"/>
    <w:uiPriority w:val="41"/>
    <w:rsid w:val="00A25FF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6Colorful">
    <w:name w:val="Grid Table 6 Colorful"/>
    <w:basedOn w:val="TableNormal"/>
    <w:uiPriority w:val="51"/>
    <w:rsid w:val="00A25FF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5">
    <w:name w:val="List Table 6 Colorful Accent 5"/>
    <w:basedOn w:val="TableNormal"/>
    <w:uiPriority w:val="51"/>
    <w:rsid w:val="00A25FFE"/>
    <w:pPr>
      <w:spacing w:after="0" w:line="240" w:lineRule="auto"/>
    </w:pPr>
    <w:rPr>
      <w:color w:val="31849B" w:themeColor="accent5" w:themeShade="BF"/>
    </w:rPr>
    <w:tblPr>
      <w:tblStyleRowBandSize w:val="1"/>
      <w:tblStyleColBandSize w:val="1"/>
      <w:tblBorders>
        <w:top w:val="single" w:sz="4" w:space="0" w:color="4BACC6" w:themeColor="accent5"/>
        <w:bottom w:val="single" w:sz="4" w:space="0" w:color="4BACC6" w:themeColor="accent5"/>
      </w:tblBorders>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673689">
      <w:bodyDiv w:val="1"/>
      <w:marLeft w:val="0"/>
      <w:marRight w:val="0"/>
      <w:marTop w:val="0"/>
      <w:marBottom w:val="0"/>
      <w:divBdr>
        <w:top w:val="none" w:sz="0" w:space="0" w:color="auto"/>
        <w:left w:val="none" w:sz="0" w:space="0" w:color="auto"/>
        <w:bottom w:val="none" w:sz="0" w:space="0" w:color="auto"/>
        <w:right w:val="none" w:sz="0" w:space="0" w:color="auto"/>
      </w:divBdr>
      <w:divsChild>
        <w:div w:id="1734696063">
          <w:marLeft w:val="-108"/>
          <w:marRight w:val="0"/>
          <w:marTop w:val="0"/>
          <w:marBottom w:val="0"/>
          <w:divBdr>
            <w:top w:val="none" w:sz="0" w:space="0" w:color="auto"/>
            <w:left w:val="none" w:sz="0" w:space="0" w:color="auto"/>
            <w:bottom w:val="none" w:sz="0" w:space="0" w:color="auto"/>
            <w:right w:val="none" w:sz="0" w:space="0" w:color="auto"/>
          </w:divBdr>
        </w:div>
      </w:divsChild>
    </w:div>
    <w:div w:id="252322885">
      <w:bodyDiv w:val="1"/>
      <w:marLeft w:val="0"/>
      <w:marRight w:val="0"/>
      <w:marTop w:val="0"/>
      <w:marBottom w:val="0"/>
      <w:divBdr>
        <w:top w:val="none" w:sz="0" w:space="0" w:color="auto"/>
        <w:left w:val="none" w:sz="0" w:space="0" w:color="auto"/>
        <w:bottom w:val="none" w:sz="0" w:space="0" w:color="auto"/>
        <w:right w:val="none" w:sz="0" w:space="0" w:color="auto"/>
      </w:divBdr>
    </w:div>
    <w:div w:id="583295958">
      <w:bodyDiv w:val="1"/>
      <w:marLeft w:val="0"/>
      <w:marRight w:val="0"/>
      <w:marTop w:val="0"/>
      <w:marBottom w:val="0"/>
      <w:divBdr>
        <w:top w:val="none" w:sz="0" w:space="0" w:color="auto"/>
        <w:left w:val="none" w:sz="0" w:space="0" w:color="auto"/>
        <w:bottom w:val="none" w:sz="0" w:space="0" w:color="auto"/>
        <w:right w:val="none" w:sz="0" w:space="0" w:color="auto"/>
      </w:divBdr>
    </w:div>
    <w:div w:id="746540887">
      <w:bodyDiv w:val="1"/>
      <w:marLeft w:val="0"/>
      <w:marRight w:val="0"/>
      <w:marTop w:val="0"/>
      <w:marBottom w:val="0"/>
      <w:divBdr>
        <w:top w:val="none" w:sz="0" w:space="0" w:color="auto"/>
        <w:left w:val="none" w:sz="0" w:space="0" w:color="auto"/>
        <w:bottom w:val="none" w:sz="0" w:space="0" w:color="auto"/>
        <w:right w:val="none" w:sz="0" w:space="0" w:color="auto"/>
      </w:divBdr>
    </w:div>
    <w:div w:id="889927260">
      <w:bodyDiv w:val="1"/>
      <w:marLeft w:val="0"/>
      <w:marRight w:val="0"/>
      <w:marTop w:val="0"/>
      <w:marBottom w:val="0"/>
      <w:divBdr>
        <w:top w:val="none" w:sz="0" w:space="0" w:color="auto"/>
        <w:left w:val="none" w:sz="0" w:space="0" w:color="auto"/>
        <w:bottom w:val="none" w:sz="0" w:space="0" w:color="auto"/>
        <w:right w:val="none" w:sz="0" w:space="0" w:color="auto"/>
      </w:divBdr>
    </w:div>
    <w:div w:id="955915093">
      <w:bodyDiv w:val="1"/>
      <w:marLeft w:val="0"/>
      <w:marRight w:val="0"/>
      <w:marTop w:val="0"/>
      <w:marBottom w:val="0"/>
      <w:divBdr>
        <w:top w:val="none" w:sz="0" w:space="0" w:color="auto"/>
        <w:left w:val="none" w:sz="0" w:space="0" w:color="auto"/>
        <w:bottom w:val="none" w:sz="0" w:space="0" w:color="auto"/>
        <w:right w:val="none" w:sz="0" w:space="0" w:color="auto"/>
      </w:divBdr>
    </w:div>
    <w:div w:id="964316252">
      <w:bodyDiv w:val="1"/>
      <w:marLeft w:val="0"/>
      <w:marRight w:val="0"/>
      <w:marTop w:val="0"/>
      <w:marBottom w:val="0"/>
      <w:divBdr>
        <w:top w:val="none" w:sz="0" w:space="0" w:color="auto"/>
        <w:left w:val="none" w:sz="0" w:space="0" w:color="auto"/>
        <w:bottom w:val="none" w:sz="0" w:space="0" w:color="auto"/>
        <w:right w:val="none" w:sz="0" w:space="0" w:color="auto"/>
      </w:divBdr>
    </w:div>
    <w:div w:id="966740417">
      <w:bodyDiv w:val="1"/>
      <w:marLeft w:val="0"/>
      <w:marRight w:val="0"/>
      <w:marTop w:val="0"/>
      <w:marBottom w:val="0"/>
      <w:divBdr>
        <w:top w:val="none" w:sz="0" w:space="0" w:color="auto"/>
        <w:left w:val="none" w:sz="0" w:space="0" w:color="auto"/>
        <w:bottom w:val="none" w:sz="0" w:space="0" w:color="auto"/>
        <w:right w:val="none" w:sz="0" w:space="0" w:color="auto"/>
      </w:divBdr>
    </w:div>
    <w:div w:id="1070232016">
      <w:bodyDiv w:val="1"/>
      <w:marLeft w:val="0"/>
      <w:marRight w:val="0"/>
      <w:marTop w:val="0"/>
      <w:marBottom w:val="0"/>
      <w:divBdr>
        <w:top w:val="none" w:sz="0" w:space="0" w:color="auto"/>
        <w:left w:val="none" w:sz="0" w:space="0" w:color="auto"/>
        <w:bottom w:val="none" w:sz="0" w:space="0" w:color="auto"/>
        <w:right w:val="none" w:sz="0" w:space="0" w:color="auto"/>
      </w:divBdr>
    </w:div>
    <w:div w:id="1290092832">
      <w:bodyDiv w:val="1"/>
      <w:marLeft w:val="0"/>
      <w:marRight w:val="0"/>
      <w:marTop w:val="0"/>
      <w:marBottom w:val="0"/>
      <w:divBdr>
        <w:top w:val="none" w:sz="0" w:space="0" w:color="auto"/>
        <w:left w:val="none" w:sz="0" w:space="0" w:color="auto"/>
        <w:bottom w:val="none" w:sz="0" w:space="0" w:color="auto"/>
        <w:right w:val="none" w:sz="0" w:space="0" w:color="auto"/>
      </w:divBdr>
    </w:div>
    <w:div w:id="1444762249">
      <w:bodyDiv w:val="1"/>
      <w:marLeft w:val="0"/>
      <w:marRight w:val="0"/>
      <w:marTop w:val="0"/>
      <w:marBottom w:val="0"/>
      <w:divBdr>
        <w:top w:val="none" w:sz="0" w:space="0" w:color="auto"/>
        <w:left w:val="none" w:sz="0" w:space="0" w:color="auto"/>
        <w:bottom w:val="none" w:sz="0" w:space="0" w:color="auto"/>
        <w:right w:val="none" w:sz="0" w:space="0" w:color="auto"/>
      </w:divBdr>
    </w:div>
    <w:div w:id="1484589314">
      <w:bodyDiv w:val="1"/>
      <w:marLeft w:val="0"/>
      <w:marRight w:val="0"/>
      <w:marTop w:val="0"/>
      <w:marBottom w:val="0"/>
      <w:divBdr>
        <w:top w:val="none" w:sz="0" w:space="0" w:color="auto"/>
        <w:left w:val="none" w:sz="0" w:space="0" w:color="auto"/>
        <w:bottom w:val="none" w:sz="0" w:space="0" w:color="auto"/>
        <w:right w:val="none" w:sz="0" w:space="0" w:color="auto"/>
      </w:divBdr>
    </w:div>
    <w:div w:id="1643995810">
      <w:bodyDiv w:val="1"/>
      <w:marLeft w:val="0"/>
      <w:marRight w:val="0"/>
      <w:marTop w:val="0"/>
      <w:marBottom w:val="0"/>
      <w:divBdr>
        <w:top w:val="none" w:sz="0" w:space="0" w:color="auto"/>
        <w:left w:val="none" w:sz="0" w:space="0" w:color="auto"/>
        <w:bottom w:val="none" w:sz="0" w:space="0" w:color="auto"/>
        <w:right w:val="none" w:sz="0" w:space="0" w:color="auto"/>
      </w:divBdr>
    </w:div>
    <w:div w:id="1653363412">
      <w:bodyDiv w:val="1"/>
      <w:marLeft w:val="0"/>
      <w:marRight w:val="0"/>
      <w:marTop w:val="0"/>
      <w:marBottom w:val="0"/>
      <w:divBdr>
        <w:top w:val="none" w:sz="0" w:space="0" w:color="auto"/>
        <w:left w:val="none" w:sz="0" w:space="0" w:color="auto"/>
        <w:bottom w:val="none" w:sz="0" w:space="0" w:color="auto"/>
        <w:right w:val="none" w:sz="0" w:space="0" w:color="auto"/>
      </w:divBdr>
    </w:div>
    <w:div w:id="1670790829">
      <w:bodyDiv w:val="1"/>
      <w:marLeft w:val="0"/>
      <w:marRight w:val="0"/>
      <w:marTop w:val="0"/>
      <w:marBottom w:val="0"/>
      <w:divBdr>
        <w:top w:val="none" w:sz="0" w:space="0" w:color="auto"/>
        <w:left w:val="none" w:sz="0" w:space="0" w:color="auto"/>
        <w:bottom w:val="none" w:sz="0" w:space="0" w:color="auto"/>
        <w:right w:val="none" w:sz="0" w:space="0" w:color="auto"/>
      </w:divBdr>
    </w:div>
    <w:div w:id="1678458726">
      <w:bodyDiv w:val="1"/>
      <w:marLeft w:val="0"/>
      <w:marRight w:val="0"/>
      <w:marTop w:val="0"/>
      <w:marBottom w:val="0"/>
      <w:divBdr>
        <w:top w:val="none" w:sz="0" w:space="0" w:color="auto"/>
        <w:left w:val="none" w:sz="0" w:space="0" w:color="auto"/>
        <w:bottom w:val="none" w:sz="0" w:space="0" w:color="auto"/>
        <w:right w:val="none" w:sz="0" w:space="0" w:color="auto"/>
      </w:divBdr>
    </w:div>
    <w:div w:id="1693414873">
      <w:bodyDiv w:val="1"/>
      <w:marLeft w:val="0"/>
      <w:marRight w:val="0"/>
      <w:marTop w:val="0"/>
      <w:marBottom w:val="0"/>
      <w:divBdr>
        <w:top w:val="none" w:sz="0" w:space="0" w:color="auto"/>
        <w:left w:val="none" w:sz="0" w:space="0" w:color="auto"/>
        <w:bottom w:val="none" w:sz="0" w:space="0" w:color="auto"/>
        <w:right w:val="none" w:sz="0" w:space="0" w:color="auto"/>
      </w:divBdr>
      <w:divsChild>
        <w:div w:id="72512666">
          <w:marLeft w:val="-108"/>
          <w:marRight w:val="0"/>
          <w:marTop w:val="0"/>
          <w:marBottom w:val="0"/>
          <w:divBdr>
            <w:top w:val="none" w:sz="0" w:space="0" w:color="auto"/>
            <w:left w:val="none" w:sz="0" w:space="0" w:color="auto"/>
            <w:bottom w:val="none" w:sz="0" w:space="0" w:color="auto"/>
            <w:right w:val="none" w:sz="0" w:space="0" w:color="auto"/>
          </w:divBdr>
        </w:div>
      </w:divsChild>
    </w:div>
    <w:div w:id="17710490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jpe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footer" Target="footer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jpe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jpeg"/><Relationship Id="rId81" Type="http://schemas.openxmlformats.org/officeDocument/2006/relationships/image" Target="media/image73.jpeg"/><Relationship Id="rId86" Type="http://schemas.openxmlformats.org/officeDocument/2006/relationships/image" Target="media/image78.jpe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jp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jpe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jpeg"/><Relationship Id="rId121" Type="http://schemas.openxmlformats.org/officeDocument/2006/relationships/image" Target="media/image113.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jpe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jpe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L\Downloads\B&#7896;-GI&#193;O-D&#7908;C-V&#192;-&#272;&#192;O-T&#7840;O1111.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7E2275C-CCB2-4E6C-8FF3-7909BFE60B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BỘ-GIÁO-DỤC-VÀ-ĐÀO-TẠO1111</Template>
  <TotalTime>142</TotalTime>
  <Pages>1</Pages>
  <Words>9455</Words>
  <Characters>53896</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google1588738486</dc:creator>
  <cp:keywords/>
  <dc:description/>
  <cp:lastModifiedBy>Nguyễn Phương Khoa</cp:lastModifiedBy>
  <cp:revision>8</cp:revision>
  <dcterms:created xsi:type="dcterms:W3CDTF">2022-06-03T07:06:00Z</dcterms:created>
  <dcterms:modified xsi:type="dcterms:W3CDTF">2022-06-03T10:35:00Z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1033-11.2.0.9052</vt:lpwstr>
  </property>
</Properties>
</file>